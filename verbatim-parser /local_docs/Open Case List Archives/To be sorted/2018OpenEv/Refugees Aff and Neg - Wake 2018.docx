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6ED398" w14:textId="23C7CB15" w:rsidR="00BE666C" w:rsidRDefault="00F25C8B" w:rsidP="00BE666C">
      <w:pPr>
        <w:pStyle w:val="Heading1"/>
      </w:pPr>
      <w:r>
        <w:t>***refugees aff – sjs 2018***</w:t>
      </w:r>
    </w:p>
    <w:p w14:paraId="596C1E00" w14:textId="57F6F348" w:rsidR="00F25C8B" w:rsidRDefault="00F25C8B" w:rsidP="00F25C8B">
      <w:pPr>
        <w:pStyle w:val="Heading1"/>
      </w:pPr>
      <w:proofErr w:type="gramStart"/>
      <w:r>
        <w:t>notes</w:t>
      </w:r>
      <w:proofErr w:type="gramEnd"/>
    </w:p>
    <w:p w14:paraId="42C69961" w14:textId="5C84A554" w:rsidR="00F25C8B" w:rsidRDefault="00F25C8B" w:rsidP="00F25C8B">
      <w:r>
        <w:t xml:space="preserve">Two versions of the aff – just </w:t>
      </w:r>
      <w:r w:rsidR="008065A1">
        <w:t>structural violence</w:t>
      </w:r>
      <w:r>
        <w:t>/solvency + framing OR EU instability + soft power</w:t>
      </w:r>
    </w:p>
    <w:p w14:paraId="130F0B6A" w14:textId="6F250261" w:rsidR="00F25C8B" w:rsidRDefault="005900CD" w:rsidP="00F25C8B">
      <w:r>
        <w:t>Solvency</w:t>
      </w:r>
    </w:p>
    <w:p w14:paraId="79B5784F" w14:textId="5A07EC0C" w:rsidR="00F25C8B" w:rsidRDefault="00F25C8B" w:rsidP="00F25C8B">
      <w:pPr>
        <w:pStyle w:val="ListParagraph"/>
        <w:numPr>
          <w:ilvl w:val="0"/>
          <w:numId w:val="14"/>
        </w:numPr>
      </w:pPr>
      <w:r>
        <w:t xml:space="preserve">increasing cap on refugees </w:t>
      </w:r>
      <w:r>
        <w:sym w:font="Wingdings" w:char="F0E0"/>
      </w:r>
      <w:r>
        <w:t xml:space="preserve"> global signal for other countries to do the same</w:t>
      </w:r>
    </w:p>
    <w:p w14:paraId="28A58BE7" w14:textId="26BB0DF4" w:rsidR="00F25C8B" w:rsidRDefault="00F25C8B" w:rsidP="00F25C8B">
      <w:pPr>
        <w:pStyle w:val="ListParagraph"/>
        <w:numPr>
          <w:ilvl w:val="0"/>
          <w:numId w:val="14"/>
        </w:numPr>
      </w:pPr>
      <w:r>
        <w:t>solves the structural violence happening to refugees especially in Syria right now</w:t>
      </w:r>
    </w:p>
    <w:p w14:paraId="6D2566BA" w14:textId="510147F8" w:rsidR="005900CD" w:rsidRDefault="00F25C8B" w:rsidP="005900CD">
      <w:pPr>
        <w:pStyle w:val="ListParagraph"/>
        <w:numPr>
          <w:ilvl w:val="0"/>
          <w:numId w:val="14"/>
        </w:numPr>
      </w:pPr>
      <w:r>
        <w:t xml:space="preserve">don’t have to win that trump actually lets people  resettle – other countries will b/c of the global signal </w:t>
      </w:r>
      <w:r w:rsidR="005900CD">
        <w:t>***</w:t>
      </w:r>
    </w:p>
    <w:p w14:paraId="1AEE3A1A" w14:textId="780C1A75" w:rsidR="00F25C8B" w:rsidRDefault="00F25C8B" w:rsidP="00F25C8B">
      <w:r>
        <w:t>EU instability</w:t>
      </w:r>
    </w:p>
    <w:p w14:paraId="75B69201" w14:textId="292AE331" w:rsidR="00F25C8B" w:rsidRDefault="00F25C8B" w:rsidP="00F25C8B">
      <w:pPr>
        <w:pStyle w:val="ListParagraph"/>
        <w:numPr>
          <w:ilvl w:val="0"/>
          <w:numId w:val="14"/>
        </w:numPr>
      </w:pPr>
      <w:r>
        <w:t xml:space="preserve">refugee crisis puts pressure on EU now </w:t>
      </w:r>
      <w:r>
        <w:sym w:font="Wingdings" w:char="F0E0"/>
      </w:r>
      <w:r>
        <w:t xml:space="preserve"> rise of right wing nationalist parties</w:t>
      </w:r>
    </w:p>
    <w:p w14:paraId="4DAA3027" w14:textId="2D4C1AA2" w:rsidR="00F25C8B" w:rsidRDefault="00F25C8B" w:rsidP="00F25C8B">
      <w:pPr>
        <w:pStyle w:val="ListParagraph"/>
        <w:numPr>
          <w:ilvl w:val="0"/>
          <w:numId w:val="14"/>
        </w:numPr>
      </w:pPr>
      <w:r>
        <w:t>US raising cap is again k2 global signal and also EU relief</w:t>
      </w:r>
    </w:p>
    <w:p w14:paraId="58EA9C2A" w14:textId="77777777" w:rsidR="008065A1" w:rsidRDefault="00F25C8B" w:rsidP="00F25C8B">
      <w:pPr>
        <w:pStyle w:val="ListParagraph"/>
        <w:numPr>
          <w:ilvl w:val="0"/>
          <w:numId w:val="14"/>
        </w:numPr>
      </w:pPr>
      <w:r>
        <w:t xml:space="preserve">scenario 1 – </w:t>
      </w:r>
      <w:r w:rsidR="008065A1">
        <w:t xml:space="preserve"> nationalism</w:t>
      </w:r>
    </w:p>
    <w:p w14:paraId="006A9EDE" w14:textId="77777777" w:rsidR="008065A1" w:rsidRDefault="00F25C8B" w:rsidP="008065A1">
      <w:pPr>
        <w:pStyle w:val="ListParagraph"/>
        <w:numPr>
          <w:ilvl w:val="1"/>
          <w:numId w:val="14"/>
        </w:numPr>
      </w:pPr>
      <w:r>
        <w:t xml:space="preserve">secessionism b/c nationalist movements want to leave </w:t>
      </w:r>
    </w:p>
    <w:p w14:paraId="70BF21C3" w14:textId="155D6997" w:rsidR="00F25C8B" w:rsidRDefault="00F25C8B" w:rsidP="008065A1">
      <w:pPr>
        <w:pStyle w:val="ListParagraph"/>
        <w:numPr>
          <w:ilvl w:val="1"/>
          <w:numId w:val="14"/>
        </w:numPr>
      </w:pPr>
      <w:r>
        <w:t>EU collapse, b/c right wing groups hate the EU – Afd, Poland, Hungary, etc</w:t>
      </w:r>
    </w:p>
    <w:p w14:paraId="77A9F932" w14:textId="413E3D5C" w:rsidR="00F25C8B" w:rsidRDefault="008065A1" w:rsidP="00F25C8B">
      <w:pPr>
        <w:pStyle w:val="ListParagraph"/>
        <w:numPr>
          <w:ilvl w:val="0"/>
          <w:numId w:val="14"/>
        </w:numPr>
      </w:pPr>
      <w:r>
        <w:t>scenario 2</w:t>
      </w:r>
      <w:r w:rsidR="00F25C8B">
        <w:t xml:space="preserve"> – EU instability bad, destroys US-EU collab </w:t>
      </w:r>
      <w:r w:rsidR="00F25C8B">
        <w:sym w:font="Wingdings" w:char="F0E0"/>
      </w:r>
      <w:r w:rsidR="00F25C8B">
        <w:t xml:space="preserve"> US heg </w:t>
      </w:r>
      <w:r w:rsidR="00F25C8B">
        <w:sym w:font="Wingdings" w:char="F0E0"/>
      </w:r>
      <w:r w:rsidR="00F25C8B">
        <w:t xml:space="preserve"> US heg bad</w:t>
      </w:r>
      <w:r>
        <w:t xml:space="preserve"> (you can just read this as an add-on if you would like)</w:t>
      </w:r>
    </w:p>
    <w:p w14:paraId="2FCBFB9B" w14:textId="3F8023D4" w:rsidR="00F25C8B" w:rsidRDefault="00F25C8B" w:rsidP="00F25C8B">
      <w:pPr>
        <w:pStyle w:val="ListParagraph"/>
        <w:numPr>
          <w:ilvl w:val="0"/>
          <w:numId w:val="14"/>
        </w:numPr>
      </w:pPr>
      <w:r>
        <w:t>*there are lots of misc impacts that you could read too in the 2ac card section</w:t>
      </w:r>
    </w:p>
    <w:p w14:paraId="218EB5A1" w14:textId="2015712E" w:rsidR="00F25C8B" w:rsidRDefault="00F25C8B" w:rsidP="00F25C8B">
      <w:r>
        <w:t>Soft Power</w:t>
      </w:r>
    </w:p>
    <w:p w14:paraId="246DB715" w14:textId="363786E0" w:rsidR="00F25C8B" w:rsidRDefault="00F25C8B" w:rsidP="00F25C8B">
      <w:pPr>
        <w:pStyle w:val="ListParagraph"/>
        <w:numPr>
          <w:ilvl w:val="0"/>
          <w:numId w:val="14"/>
        </w:numPr>
      </w:pPr>
      <w:r>
        <w:t>low role in refugee leadership hurts soft power now</w:t>
      </w:r>
    </w:p>
    <w:p w14:paraId="71A3AF4D" w14:textId="4FC351B6" w:rsidR="00F25C8B" w:rsidRDefault="00F25C8B" w:rsidP="00F25C8B">
      <w:pPr>
        <w:pStyle w:val="ListParagraph"/>
        <w:numPr>
          <w:ilvl w:val="0"/>
          <w:numId w:val="14"/>
        </w:numPr>
      </w:pPr>
      <w:r>
        <w:t xml:space="preserve">increasing refugee cap </w:t>
      </w:r>
      <w:r>
        <w:sym w:font="Wingdings" w:char="F0E0"/>
      </w:r>
      <w:r>
        <w:t xml:space="preserve"> boosts soft power</w:t>
      </w:r>
    </w:p>
    <w:p w14:paraId="2B0A9358" w14:textId="31DC49C7" w:rsidR="00F25C8B" w:rsidRDefault="00F25C8B" w:rsidP="00F25C8B">
      <w:pPr>
        <w:pStyle w:val="ListParagraph"/>
        <w:numPr>
          <w:ilvl w:val="0"/>
          <w:numId w:val="14"/>
        </w:numPr>
      </w:pPr>
      <w:r>
        <w:t xml:space="preserve">soft power k2 stopping terrorism </w:t>
      </w:r>
    </w:p>
    <w:p w14:paraId="13229C8B" w14:textId="0BE98E90" w:rsidR="00F25C8B" w:rsidRDefault="00F25C8B" w:rsidP="00F25C8B">
      <w:pPr>
        <w:pStyle w:val="ListParagraph"/>
        <w:numPr>
          <w:ilvl w:val="0"/>
          <w:numId w:val="14"/>
        </w:numPr>
      </w:pPr>
      <w:r>
        <w:t>nuclear terrorism/isis is bad</w:t>
      </w:r>
    </w:p>
    <w:p w14:paraId="6B07237E" w14:textId="098D83F1" w:rsidR="00F25C8B" w:rsidRPr="00F25C8B" w:rsidRDefault="00F25C8B" w:rsidP="00F25C8B">
      <w:proofErr w:type="gramStart"/>
      <w:r>
        <w:t>for</w:t>
      </w:r>
      <w:proofErr w:type="gramEnd"/>
      <w:r>
        <w:t xml:space="preserve"> questions email: amyho2016@gmail.com, </w:t>
      </w:r>
      <w:r w:rsidRPr="00F25C8B">
        <w:t>rose.haylee2000@gmail.com</w:t>
      </w:r>
      <w:r>
        <w:t xml:space="preserve">, </w:t>
      </w:r>
      <w:r w:rsidRPr="00F25C8B">
        <w:t>ajiang2@college-prep.org</w:t>
      </w:r>
    </w:p>
    <w:p w14:paraId="3B654190" w14:textId="4DCDE294" w:rsidR="009F260B" w:rsidRPr="00BB5C37" w:rsidRDefault="009F260B" w:rsidP="00F40A70">
      <w:pPr>
        <w:pStyle w:val="Heading1"/>
      </w:pPr>
      <w:r w:rsidRPr="00BB5C37">
        <w:t>1ac –</w:t>
      </w:r>
      <w:r w:rsidR="009F7A69">
        <w:t xml:space="preserve"> </w:t>
      </w:r>
      <w:r w:rsidR="00A34B52" w:rsidRPr="00BB5C37">
        <w:t>solvency</w:t>
      </w:r>
    </w:p>
    <w:p w14:paraId="13FC5446" w14:textId="5A3A859B" w:rsidR="00904CC5" w:rsidRPr="00BB5C37" w:rsidRDefault="00602D1B" w:rsidP="00904CC5">
      <w:pPr>
        <w:pStyle w:val="Heading4"/>
      </w:pPr>
      <w:r w:rsidRPr="00BB5C37">
        <w:t>There ar</w:t>
      </w:r>
      <w:r w:rsidR="00904CC5" w:rsidRPr="00BB5C37">
        <w:t xml:space="preserve">e 270,000 people who seek asylum, most recent studies prove but there aren’t enough countries to take them in  </w:t>
      </w:r>
    </w:p>
    <w:p w14:paraId="0B7EF2B7" w14:textId="3A8C8F7D" w:rsidR="00904CC5" w:rsidRPr="00BB5C37" w:rsidRDefault="00904CC5" w:rsidP="00904CC5">
      <w:r w:rsidRPr="00BB5C37">
        <w:rPr>
          <w:rStyle w:val="Style13ptBold"/>
        </w:rPr>
        <w:t xml:space="preserve">BBC 7/2/18 </w:t>
      </w:r>
      <w:r w:rsidRPr="00BB5C37">
        <w:t>(BBC, No Author, 7/2/18, Syria war: 270,000 displaced by fighting in south-west, https://www.bbc.com/news/world-middle-east-44682266)</w:t>
      </w:r>
    </w:p>
    <w:p w14:paraId="203208E9" w14:textId="77777777" w:rsidR="00904CC5" w:rsidRPr="00BB5C37" w:rsidRDefault="00904CC5" w:rsidP="00904CC5">
      <w:r w:rsidRPr="00BB5C37">
        <w:rPr>
          <w:b/>
          <w:u w:val="single"/>
        </w:rPr>
        <w:t xml:space="preserve">At least </w:t>
      </w:r>
      <w:r w:rsidRPr="00BB5C37">
        <w:rPr>
          <w:b/>
          <w:highlight w:val="yellow"/>
          <w:u w:val="single"/>
        </w:rPr>
        <w:t>270,000 people have fled</w:t>
      </w:r>
      <w:r w:rsidRPr="00BB5C37">
        <w:rPr>
          <w:b/>
          <w:u w:val="single"/>
        </w:rPr>
        <w:t xml:space="preserve"> their homes</w:t>
      </w:r>
      <w:r w:rsidRPr="00BB5C37">
        <w:t xml:space="preserve"> </w:t>
      </w:r>
      <w:r w:rsidRPr="00BB5C37">
        <w:rPr>
          <w:sz w:val="14"/>
        </w:rPr>
        <w:t xml:space="preserve">in south-western Syria </w:t>
      </w:r>
      <w:r w:rsidRPr="00BB5C37">
        <w:rPr>
          <w:b/>
          <w:u w:val="single"/>
        </w:rPr>
        <w:t xml:space="preserve">since the military launched an assault on rebel-held areas two weeks ago, the UN says. </w:t>
      </w:r>
      <w:r w:rsidRPr="00BB5C37">
        <w:rPr>
          <w:b/>
          <w:highlight w:val="yellow"/>
          <w:u w:val="single"/>
        </w:rPr>
        <w:t>Many of those displaced</w:t>
      </w:r>
      <w:r w:rsidRPr="00BB5C37">
        <w:rPr>
          <w:b/>
          <w:u w:val="single"/>
        </w:rPr>
        <w:t xml:space="preserve"> by the fighting in Deraa and Quneitra provinces </w:t>
      </w:r>
      <w:r w:rsidRPr="00BB5C37">
        <w:rPr>
          <w:b/>
          <w:highlight w:val="yellow"/>
          <w:u w:val="single"/>
        </w:rPr>
        <w:t>have headed towards the borders with Jordan and the Israel</w:t>
      </w:r>
      <w:r w:rsidRPr="00BB5C37">
        <w:rPr>
          <w:b/>
          <w:u w:val="single"/>
        </w:rPr>
        <w:t xml:space="preserve">i-occupied Golan Heights. </w:t>
      </w:r>
      <w:r w:rsidRPr="00BB5C37">
        <w:rPr>
          <w:b/>
          <w:highlight w:val="yellow"/>
          <w:u w:val="single"/>
        </w:rPr>
        <w:t>But neither country has said it will allow an influx of refugees</w:t>
      </w:r>
      <w:r w:rsidRPr="00BB5C37">
        <w:rPr>
          <w:b/>
          <w:u w:val="single"/>
        </w:rPr>
        <w:t xml:space="preserve">, </w:t>
      </w:r>
      <w:r w:rsidRPr="00BB5C37">
        <w:rPr>
          <w:b/>
          <w:highlight w:val="yellow"/>
          <w:u w:val="single"/>
        </w:rPr>
        <w:t>sparking fears of a humanitarian crisis</w:t>
      </w:r>
      <w:r w:rsidRPr="00BB5C37">
        <w:rPr>
          <w:b/>
          <w:u w:val="single"/>
        </w:rPr>
        <w:t>. Government forces have been advancing with the help of Russian air strikes.</w:t>
      </w:r>
      <w:r w:rsidRPr="00BB5C37">
        <w:t xml:space="preserve"> </w:t>
      </w:r>
      <w:r w:rsidRPr="00BB5C37">
        <w:rPr>
          <w:sz w:val="14"/>
        </w:rPr>
        <w:t xml:space="preserve">Over the weekend, more than a dozen towns and villages reportedly agreed to surrender and accept President Bashar al-Assad's rule. </w:t>
      </w:r>
      <w:r w:rsidRPr="00BB5C37">
        <w:rPr>
          <w:b/>
          <w:highlight w:val="yellow"/>
          <w:u w:val="single"/>
        </w:rPr>
        <w:t>More than 130 civilians have been killed since hostilities escalated,</w:t>
      </w:r>
      <w:r w:rsidRPr="00BB5C37">
        <w:t xml:space="preserve"> </w:t>
      </w:r>
      <w:r w:rsidRPr="00BB5C37">
        <w:rPr>
          <w:sz w:val="14"/>
        </w:rPr>
        <w:t xml:space="preserve">according to the Syrian Observatory for Human Rights, a UK-based monitoring group. </w:t>
      </w:r>
      <w:hyperlink r:id="rId10" w:history="1">
        <w:r w:rsidRPr="00BB5C37">
          <w:rPr>
            <w:rStyle w:val="Hyperlink"/>
            <w:sz w:val="14"/>
          </w:rPr>
          <w:t>Why is there a war in Syria?</w:t>
        </w:r>
      </w:hyperlink>
      <w:r w:rsidRPr="00BB5C37">
        <w:rPr>
          <w:sz w:val="14"/>
        </w:rPr>
        <w:t xml:space="preserve"> </w:t>
      </w:r>
      <w:hyperlink r:id="rId11" w:history="1">
        <w:r w:rsidRPr="00BB5C37">
          <w:rPr>
            <w:rStyle w:val="Hyperlink"/>
            <w:sz w:val="14"/>
          </w:rPr>
          <w:t>War crimes committed in Syria battle - UN</w:t>
        </w:r>
      </w:hyperlink>
      <w:r w:rsidRPr="00BB5C37">
        <w:rPr>
          <w:sz w:val="14"/>
        </w:rPr>
        <w:t xml:space="preserve"> Deraa and Quneitra had been relatively calm for almost a year because of a "de-escalation" agreement brokered by the US and Jordan, which support the opposition, and Russia, a staunch ally of the government. But Mr Assad set his sights on regaining full control of the provinces after defeating rebels in the Eastern Ghouta region outside the capital Damascus in April. UN officials said on Monday </w:t>
      </w:r>
      <w:r w:rsidRPr="00BB5C37">
        <w:rPr>
          <w:b/>
          <w:u w:val="single"/>
        </w:rPr>
        <w:t xml:space="preserve">that </w:t>
      </w:r>
      <w:r w:rsidRPr="00BB5C37">
        <w:rPr>
          <w:b/>
          <w:highlight w:val="yellow"/>
          <w:u w:val="single"/>
        </w:rPr>
        <w:t>more than a third of the population living in</w:t>
      </w:r>
      <w:r w:rsidRPr="00BB5C37">
        <w:rPr>
          <w:b/>
          <w:u w:val="single"/>
        </w:rPr>
        <w:t xml:space="preserve"> rebel-held </w:t>
      </w:r>
      <w:r w:rsidRPr="00BB5C37">
        <w:rPr>
          <w:b/>
          <w:highlight w:val="yellow"/>
          <w:u w:val="single"/>
        </w:rPr>
        <w:t>south-western Syria had fled</w:t>
      </w:r>
      <w:r w:rsidRPr="00BB5C37">
        <w:rPr>
          <w:b/>
          <w:u w:val="single"/>
        </w:rPr>
        <w:t xml:space="preserve"> their homes </w:t>
      </w:r>
      <w:r w:rsidRPr="00BB5C37">
        <w:rPr>
          <w:b/>
          <w:highlight w:val="yellow"/>
          <w:u w:val="single"/>
        </w:rPr>
        <w:t>in response to the government's intense air, artillery and rocket strikes as well as clashes on the ground. "We were expecting the number of displaced in southern Syria to reach 200,000, but it has already exceeded 270,000 people in record time</w:t>
      </w:r>
      <w:r w:rsidRPr="00BB5C37">
        <w:rPr>
          <w:b/>
          <w:u w:val="single"/>
        </w:rPr>
        <w:t>,"</w:t>
      </w:r>
      <w:r w:rsidRPr="00BB5C37">
        <w:t xml:space="preserve"> </w:t>
      </w:r>
      <w:r w:rsidRPr="00BB5C37">
        <w:rPr>
          <w:sz w:val="14"/>
        </w:rPr>
        <w:t xml:space="preserve">Mohammad Hawari, a spokesman for the UN Refugee Agency in Jordan, told AFP news agency. Up to 70,000 of the displaced are reportedly gathered near the closed Nassib border crossing with Jordan, where many families are being forced to live in makeshift shelters or out in the open, without basic supplies. Image copyrightAFPImage captionThose living in the camps near the Jordanian border in searing heat "We lost our children, our houses, our places to take shelter," one woman at a camp told AFP news agency on Sunday. "We are sitting on the ground. We have no water to wash our hands. We have no water to drink, no food to eat." </w:t>
      </w:r>
      <w:r w:rsidRPr="00BB5C37">
        <w:rPr>
          <w:b/>
          <w:highlight w:val="yellow"/>
          <w:u w:val="single"/>
        </w:rPr>
        <w:t>The high number of displaced people has also increased the pressure on hospitals in border communities, which medics say have been repeatedly targeted</w:t>
      </w:r>
      <w:r w:rsidRPr="00BB5C37">
        <w:rPr>
          <w:b/>
          <w:u w:val="single"/>
        </w:rPr>
        <w:t xml:space="preserve"> by Syrian government and Russian air strikes since the government offensive began.</w:t>
      </w:r>
      <w:r w:rsidRPr="00BB5C37">
        <w:t xml:space="preserve"> </w:t>
      </w:r>
      <w:hyperlink r:id="rId12" w:history="1">
        <w:r w:rsidRPr="00BB5C37">
          <w:rPr>
            <w:rStyle w:val="Hyperlink"/>
            <w:b/>
            <w:highlight w:val="yellow"/>
            <w:u w:val="single"/>
          </w:rPr>
          <w:t>UN High Commissioner for Human Rights</w:t>
        </w:r>
        <w:r w:rsidRPr="00BB5C37">
          <w:rPr>
            <w:rStyle w:val="Hyperlink"/>
            <w:b/>
            <w:u w:val="single"/>
          </w:rPr>
          <w:t xml:space="preserve"> Zeid Raad Al Hussein </w:t>
        </w:r>
        <w:r w:rsidRPr="00BB5C37">
          <w:rPr>
            <w:rStyle w:val="Hyperlink"/>
            <w:b/>
            <w:highlight w:val="yellow"/>
            <w:u w:val="single"/>
          </w:rPr>
          <w:t xml:space="preserve">has warned of a humanitarian catastrophe </w:t>
        </w:r>
        <w:r w:rsidRPr="00BB5C37">
          <w:rPr>
            <w:rStyle w:val="Hyperlink"/>
            <w:b/>
            <w:u w:val="single"/>
          </w:rPr>
          <w:t>in Deraa</w:t>
        </w:r>
      </w:hyperlink>
      <w:r w:rsidRPr="00BB5C37">
        <w:rPr>
          <w:b/>
          <w:u w:val="single"/>
        </w:rPr>
        <w:t xml:space="preserve"> </w:t>
      </w:r>
      <w:r w:rsidRPr="00BB5C37">
        <w:rPr>
          <w:b/>
          <w:highlight w:val="yellow"/>
          <w:u w:val="single"/>
        </w:rPr>
        <w:t>and urged neighbouring countries to provide safe passage</w:t>
      </w:r>
      <w:r w:rsidRPr="00BB5C37">
        <w:rPr>
          <w:b/>
          <w:u w:val="single"/>
        </w:rPr>
        <w:t xml:space="preserve"> to those wishing to flee the violence</w:t>
      </w:r>
      <w:r w:rsidRPr="00BB5C37">
        <w:rPr>
          <w:b/>
          <w:sz w:val="14"/>
          <w:u w:val="single"/>
        </w:rPr>
        <w:t xml:space="preserve">. </w:t>
      </w:r>
      <w:r w:rsidRPr="00BB5C37">
        <w:rPr>
          <w:sz w:val="14"/>
        </w:rPr>
        <w:t>Image copyrightAFPImage captionSyrian government forces have made significant gains, retaking several towns and villages</w:t>
      </w:r>
      <w:r w:rsidRPr="00BB5C37">
        <w:t xml:space="preserve"> </w:t>
      </w:r>
      <w:r w:rsidRPr="00BB5C37">
        <w:rPr>
          <w:b/>
          <w:highlight w:val="yellow"/>
          <w:u w:val="single"/>
        </w:rPr>
        <w:t>Jordan has kept its border closed and said it could not cope with taking in any more than the 660,000 registered refugees</w:t>
      </w:r>
      <w:r w:rsidRPr="00BB5C37">
        <w:rPr>
          <w:b/>
          <w:u w:val="single"/>
        </w:rPr>
        <w:t xml:space="preserve"> it already hosts, </w:t>
      </w:r>
      <w:r w:rsidRPr="00BB5C37">
        <w:rPr>
          <w:b/>
          <w:highlight w:val="yellow"/>
          <w:u w:val="single"/>
        </w:rPr>
        <w:t>while Israel has said it will not allow Syrians to cross into its territory</w:t>
      </w:r>
      <w:r w:rsidRPr="00BB5C37">
        <w:rPr>
          <w:b/>
          <w:u w:val="single"/>
        </w:rPr>
        <w:t>. After meeting UN officials on Monday, Jordan's Foreign Minister Ayman Safadi said it had been delivering aid to crossings with Syria, but that there had been issues getting permission from Damascus to transport it over the border. "We believe that it is in nobody's interest to have Syrians depart their country</w:t>
      </w:r>
      <w:r w:rsidRPr="00BB5C37">
        <w:rPr>
          <w:b/>
          <w:sz w:val="14"/>
          <w:u w:val="single"/>
        </w:rPr>
        <w:t>,"</w:t>
      </w:r>
      <w:r w:rsidRPr="00BB5C37">
        <w:rPr>
          <w:sz w:val="14"/>
        </w:rPr>
        <w:t xml:space="preserve"> he said. "There is no shortage of [aid] supplies. The question is just to get it across." Mr Safadi also said he would hold talks with his Russian counterpart in Moscow on Tuesday, which he hoped would "take us more steps forward to contain this crisis and prevent more destruction". Image copyrightREUTERSImage captionJordan's government said it was delivering containers of aid to Syrian border crossings Russia has opened negotiations with rebel factions on a wider ceasefire deal on behalf of the government. But several rebel commanders have rejected a proposal that they lay down their arms in return for guarantees of safety. The Israeli military has also stepped up its humanitarian efforts. On Friday, it took in six injured Syrians, including four young children, for emergency medical treatment. It also supplied tents, food, baby formula, medical equipment, clothing and shoes to camps in the Golan Heights demilitarised zone. </w:t>
      </w:r>
      <w:r w:rsidRPr="00BB5C37">
        <w:rPr>
          <w:b/>
          <w:u w:val="single"/>
        </w:rPr>
        <w:t>"We will continue to defend our borders. We will extend humanitarian assistance to the extent of our abilities. We will not allow entry into our territory," Israeli Prime</w:t>
      </w:r>
      <w:r w:rsidRPr="00BB5C37">
        <w:t xml:space="preserve"> </w:t>
      </w:r>
      <w:r w:rsidRPr="00BB5C37">
        <w:rPr>
          <w:sz w:val="14"/>
        </w:rPr>
        <w:t xml:space="preserve">Minister Benjamin Netanyahu </w:t>
      </w:r>
      <w:r w:rsidRPr="00BB5C37">
        <w:rPr>
          <w:b/>
          <w:u w:val="single"/>
        </w:rPr>
        <w:t>told a cabinet</w:t>
      </w:r>
      <w:r w:rsidRPr="00BB5C37">
        <w:t xml:space="preserve"> </w:t>
      </w:r>
      <w:r w:rsidRPr="00BB5C37">
        <w:rPr>
          <w:sz w:val="14"/>
        </w:rPr>
        <w:t>meeting on Sunday</w:t>
      </w:r>
      <w:r w:rsidRPr="00BB5C37">
        <w:t>.</w:t>
      </w:r>
    </w:p>
    <w:p w14:paraId="0784ACB9" w14:textId="77777777" w:rsidR="00904CC5" w:rsidRPr="00BB5C37" w:rsidRDefault="00904CC5" w:rsidP="00904CC5"/>
    <w:p w14:paraId="269BFBDB" w14:textId="77777777" w:rsidR="009F260B" w:rsidRPr="00BB5C37" w:rsidRDefault="009F260B" w:rsidP="009F260B">
      <w:pPr>
        <w:pStyle w:val="Heading4"/>
      </w:pPr>
      <w:r w:rsidRPr="00BB5C37">
        <w:t>Trump has abandoned the US’ global leadership role by lowering the refugee ceiling.</w:t>
      </w:r>
    </w:p>
    <w:p w14:paraId="4919D1B5" w14:textId="77777777" w:rsidR="009F260B" w:rsidRPr="00BB5C37" w:rsidRDefault="009F260B" w:rsidP="009F260B">
      <w:r w:rsidRPr="00BB5C37">
        <w:rPr>
          <w:b/>
          <w:sz w:val="26"/>
          <w:szCs w:val="26"/>
        </w:rPr>
        <w:t>Newland 17</w:t>
      </w:r>
      <w:r w:rsidRPr="00BB5C37">
        <w:rPr>
          <w:b/>
        </w:rPr>
        <w:t xml:space="preserve"> (</w:t>
      </w:r>
      <w:r w:rsidRPr="00BB5C37">
        <w:t xml:space="preserve">Kathleen Newland is a Senior Fellow and Co-Founder of the Migration Policy Institute. Migration Policy Institute, “US Falls Behind as </w:t>
      </w:r>
      <w:proofErr w:type="gramStart"/>
      <w:r w:rsidRPr="00BB5C37">
        <w:t>Others</w:t>
      </w:r>
      <w:proofErr w:type="gramEnd"/>
      <w:r w:rsidRPr="00BB5C37">
        <w:t xml:space="preserve"> take New Leadership Amid Record Humanitarian Pressures.” </w:t>
      </w:r>
      <w:hyperlink r:id="rId13" w:history="1">
        <w:r w:rsidRPr="00BB5C37">
          <w:rPr>
            <w:rStyle w:val="Hyperlink"/>
          </w:rPr>
          <w:t>https://www.migrationpolicy.org/news/us-falls-behind-others-take-new-leadership-amid-record-humanitarian-pressures</w:t>
        </w:r>
      </w:hyperlink>
      <w:r w:rsidRPr="00BB5C37">
        <w:t>, AJ)</w:t>
      </w:r>
    </w:p>
    <w:p w14:paraId="01D05D72" w14:textId="62FA2CAE" w:rsidR="00FA24E5" w:rsidRPr="00BB5C37" w:rsidRDefault="009F260B" w:rsidP="00FA24E5">
      <w:pPr>
        <w:rPr>
          <w:b/>
          <w:sz w:val="24"/>
          <w:u w:val="single"/>
        </w:rPr>
      </w:pPr>
      <w:r w:rsidRPr="00BB5C37">
        <w:rPr>
          <w:sz w:val="16"/>
        </w:rPr>
        <w:t xml:space="preserve">The </w:t>
      </w:r>
      <w:r w:rsidRPr="00BB5C37">
        <w:rPr>
          <w:sz w:val="24"/>
          <w:highlight w:val="yellow"/>
          <w:u w:val="single"/>
        </w:rPr>
        <w:t>Trump</w:t>
      </w:r>
      <w:r w:rsidRPr="00BB5C37">
        <w:rPr>
          <w:sz w:val="16"/>
        </w:rPr>
        <w:t xml:space="preserve"> administration’s </w:t>
      </w:r>
      <w:r w:rsidRPr="00BB5C37">
        <w:rPr>
          <w:sz w:val="24"/>
          <w:highlight w:val="yellow"/>
          <w:u w:val="single"/>
        </w:rPr>
        <w:t>decision to set the refugee ceiling at 45,000</w:t>
      </w:r>
      <w:r w:rsidRPr="00BB5C37">
        <w:rPr>
          <w:sz w:val="16"/>
        </w:rPr>
        <w:t xml:space="preserve"> for the fiscal year beginning October 1 </w:t>
      </w:r>
      <w:r w:rsidRPr="00BB5C37">
        <w:rPr>
          <w:sz w:val="24"/>
          <w:highlight w:val="yellow"/>
          <w:u w:val="single"/>
        </w:rPr>
        <w:t>marks the lowest level since the</w:t>
      </w:r>
      <w:r w:rsidRPr="00BB5C37">
        <w:rPr>
          <w:sz w:val="24"/>
          <w:u w:val="single"/>
        </w:rPr>
        <w:t xml:space="preserve"> refugee resettlement </w:t>
      </w:r>
      <w:r w:rsidRPr="00BB5C37">
        <w:rPr>
          <w:sz w:val="24"/>
          <w:highlight w:val="yellow"/>
          <w:u w:val="single"/>
        </w:rPr>
        <w:t>program</w:t>
      </w:r>
      <w:r w:rsidRPr="00BB5C37">
        <w:rPr>
          <w:sz w:val="16"/>
          <w:highlight w:val="yellow"/>
        </w:rPr>
        <w:t xml:space="preserve"> </w:t>
      </w:r>
      <w:r w:rsidRPr="00BB5C37">
        <w:rPr>
          <w:sz w:val="24"/>
          <w:highlight w:val="yellow"/>
          <w:u w:val="single"/>
        </w:rPr>
        <w:t>was</w:t>
      </w:r>
      <w:r w:rsidRPr="00BB5C37">
        <w:rPr>
          <w:sz w:val="16"/>
        </w:rPr>
        <w:t xml:space="preserve"> formally </w:t>
      </w:r>
      <w:r w:rsidRPr="00BB5C37">
        <w:rPr>
          <w:sz w:val="24"/>
          <w:highlight w:val="yellow"/>
          <w:u w:val="single"/>
        </w:rPr>
        <w:t>created</w:t>
      </w:r>
      <w:r w:rsidRPr="00BB5C37">
        <w:rPr>
          <w:sz w:val="16"/>
        </w:rPr>
        <w:t xml:space="preserve"> in 1980. While the 45,000 is something of a victory for voices in the administration who sought to remain closer to the FY 2017 allocation of 50,000—some officials reportedly called for as few as 15,000 admissions—it is well below the previous historic low of 67,000, set by President Reagan more than 30 years ago. </w:t>
      </w:r>
      <w:r w:rsidRPr="00BB5C37">
        <w:rPr>
          <w:sz w:val="24"/>
          <w:highlight w:val="yellow"/>
          <w:u w:val="single"/>
        </w:rPr>
        <w:t>At a time of record humanitarian pressures</w:t>
      </w:r>
      <w:r w:rsidRPr="00BB5C37">
        <w:rPr>
          <w:sz w:val="16"/>
        </w:rPr>
        <w:t xml:space="preserve">, with more than 65 million people forcibly displaced worldwide and 22.5 million of them certified as refugees, </w:t>
      </w:r>
      <w:r w:rsidRPr="00BB5C37">
        <w:rPr>
          <w:b/>
          <w:sz w:val="24"/>
          <w:highlight w:val="yellow"/>
          <w:u w:val="single"/>
        </w:rPr>
        <w:t>the United States appears to be abandoning its leadership role</w:t>
      </w:r>
      <w:r w:rsidRPr="00BB5C37">
        <w:rPr>
          <w:sz w:val="16"/>
        </w:rPr>
        <w:t xml:space="preserve">. The United States historically has admitted a larger absolute number of refugees for resettlement than any other country—in some years, more than all other countries combined. In relation to its size, however, </w:t>
      </w:r>
      <w:r w:rsidRPr="00BB5C37">
        <w:rPr>
          <w:sz w:val="24"/>
          <w:u w:val="single"/>
        </w:rPr>
        <w:t>the United States falls behind several other countries</w:t>
      </w:r>
      <w:r w:rsidRPr="00BB5C37">
        <w:rPr>
          <w:sz w:val="16"/>
        </w:rPr>
        <w:t xml:space="preserve"> in providing solutions for refugees. Canada, Australia, and Norway, for example, took on heavier responsibility for refugees in 2016 than did the United States, which is apparent when looking at refugee admissions per 1,000 residents. </w:t>
      </w:r>
      <w:proofErr w:type="gramStart"/>
      <w:r w:rsidRPr="00BB5C37">
        <w:rPr>
          <w:sz w:val="16"/>
        </w:rPr>
        <w:t>(See Table 1.)</w:t>
      </w:r>
      <w:proofErr w:type="gramEnd"/>
      <w:r w:rsidRPr="00BB5C37">
        <w:rPr>
          <w:sz w:val="16"/>
        </w:rPr>
        <w:t xml:space="preserve"> Even when the U.S. refugee ceiling was set at 85,000 in 2016, the per capita share was well below these other traditional countries of resettlement: less than 0.3 refugees per 1,000 U.S. residents, compared to a 1.29 rate in Canada and 1.14 in Australia. With the admissions ceiling for 2018 barely above half the 2016 level, that proportion will drop significantly. The United States will be reducing its intake as these other countries are raising theirs. Peak U.S. refugee admissions occurred in 1980, when 207,116 refugees, largely from Vietnam and Laos, were resettled. That number did not damage the United States. Many would argue that it made the country stronger, building a vibrant Vietnamese-American community that is one of the most prosperous, educated, and well-integrated ethnic groups. The same could be said of many other refugee communities before and since. The White House put forward three arguments in slashing the Obama administration’s FY 2017 admissions ceiling from 110,000 to 50,000, and again in trimming that number to 45,000 for the coming fiscal year: 1) Refugees open the United States to terrorist threats; 2) they pose an unacceptable financial burden; and 3) the money used for resettlement could help far more people if spent on humanitarian assistance in countries neighboring the refugees’ home countries. None of these arguments stand up to scrutiny. </w:t>
      </w:r>
      <w:r w:rsidRPr="00BB5C37">
        <w:rPr>
          <w:sz w:val="24"/>
          <w:highlight w:val="yellow"/>
          <w:u w:val="single"/>
        </w:rPr>
        <w:t>The security threat posed by refugees resettled to the United States is an illusion</w:t>
      </w:r>
      <w:r w:rsidRPr="00BB5C37">
        <w:rPr>
          <w:sz w:val="16"/>
        </w:rPr>
        <w:t xml:space="preserve">. Refugees are the most heavily vetted of all groups who enter the country, and not one has ever killed anyone in a terrorist attack on U.S. soil. As we have noted recently, rigorous studies show that </w:t>
      </w:r>
      <w:r w:rsidRPr="00BB5C37">
        <w:rPr>
          <w:sz w:val="24"/>
          <w:highlight w:val="yellow"/>
          <w:u w:val="single"/>
        </w:rPr>
        <w:t>refugee settlement is a net fiscal positive</w:t>
      </w:r>
      <w:r w:rsidRPr="00BB5C37">
        <w:rPr>
          <w:sz w:val="24"/>
          <w:u w:val="single"/>
        </w:rPr>
        <w:t xml:space="preserve"> in the United States</w:t>
      </w:r>
      <w:r w:rsidRPr="00BB5C37">
        <w:rPr>
          <w:sz w:val="16"/>
        </w:rPr>
        <w:t xml:space="preserve">. Businesses, hospitals, labs, and universities have gained immeasurably from the welcome extended to refugees, as do sports, the arts, and neighborhoods across the country. By throwing the net wide to resettle refugees, </w:t>
      </w:r>
      <w:r w:rsidRPr="00BB5C37">
        <w:rPr>
          <w:sz w:val="24"/>
          <w:u w:val="single"/>
        </w:rPr>
        <w:t>the United States has caught some big fish, including Google’s Sergey Brin and Intel’s Andy Grove.</w:t>
      </w:r>
      <w:r w:rsidRPr="00BB5C37">
        <w:rPr>
          <w:sz w:val="16"/>
        </w:rPr>
        <w:t xml:space="preserve"> The net fiscal effects of refugee resettlement should take into account the taxes paid by the businesses created and supported by refugees and by the millions of people employed there. While </w:t>
      </w:r>
      <w:r w:rsidRPr="00BB5C37">
        <w:rPr>
          <w:sz w:val="24"/>
          <w:u w:val="single"/>
        </w:rPr>
        <w:t>the administration</w:t>
      </w:r>
      <w:r w:rsidRPr="00BB5C37">
        <w:rPr>
          <w:sz w:val="16"/>
        </w:rPr>
        <w:t xml:space="preserve"> shows some signs of recognizing that refugees can, indeed, bring benefits to their new country, its </w:t>
      </w:r>
      <w:r w:rsidRPr="00BB5C37">
        <w:rPr>
          <w:sz w:val="24"/>
          <w:u w:val="single"/>
        </w:rPr>
        <w:t>application of that knowledge is inconsistent with the humanitarian purpose of the refugee program</w:t>
      </w:r>
      <w:r w:rsidRPr="00BB5C37">
        <w:rPr>
          <w:sz w:val="16"/>
        </w:rPr>
        <w:t xml:space="preserve">. In its report to Congress on the 2018 refugee ceiling, the administration said the Departments of State and Homeland Security will make sure that in addition to refugee protection needs, referrals to the resettlement program “take into account certain criteria that enhance a refugee’s likelihood of successful assimilation and contribution to the United States.” This stance marks a sharp departure from the intent of the resettlement program, which Congress founded to “respond to the urgent needs of persons subject to persecution in their homelands.” </w:t>
      </w:r>
      <w:r w:rsidRPr="00BB5C37">
        <w:rPr>
          <w:sz w:val="24"/>
          <w:highlight w:val="yellow"/>
          <w:u w:val="single"/>
        </w:rPr>
        <w:t>The refugee program is supposed to respond to their needs, not ours</w:t>
      </w:r>
      <w:r w:rsidRPr="00BB5C37">
        <w:rPr>
          <w:sz w:val="16"/>
        </w:rPr>
        <w:t xml:space="preserve">. And no one in the U.S. government can tell which refugees will grow into greatness when resettlement allows them to realize their potential. As opponents of refugee resettlement cast about for a rationale, a third argument, with a humanitarian veneer, has recently been raised: that the United States could help more people by spending the resettlement budget on assistance to refugees in the countries of first asylum near their homelands: for example, providing assistance to Syrian refugees in Jordan, Lebanon, or Turkey, and to Somali refugees in Kenya, rather than bringing them to the United States. </w:t>
      </w:r>
      <w:r w:rsidRPr="00BB5C37">
        <w:rPr>
          <w:sz w:val="24"/>
          <w:u w:val="single"/>
        </w:rPr>
        <w:t xml:space="preserve">But </w:t>
      </w:r>
      <w:r w:rsidRPr="00BB5C37">
        <w:rPr>
          <w:sz w:val="24"/>
          <w:highlight w:val="yellow"/>
          <w:u w:val="single"/>
        </w:rPr>
        <w:t>refugee resettlement differs fundamentally from care and maintenance in a poor or middle-income country</w:t>
      </w:r>
      <w:r w:rsidRPr="00BB5C37">
        <w:rPr>
          <w:sz w:val="24"/>
          <w:u w:val="single"/>
        </w:rPr>
        <w:t xml:space="preserve"> of first asylum</w:t>
      </w:r>
      <w:r w:rsidRPr="00BB5C37">
        <w:rPr>
          <w:sz w:val="16"/>
        </w:rPr>
        <w:t xml:space="preserve">—and that is where 86 percent of refugees live. Most refugees in those countries live in limbo, mired in poverty, unable to work legally, lucky to get their children even through elementary school and with almost no hope of high school or college, and vulnerable to being sent back to the violence and chaos of their homelands if the political winds shift. </w:t>
      </w:r>
      <w:r w:rsidRPr="00BB5C37">
        <w:rPr>
          <w:sz w:val="24"/>
          <w:highlight w:val="yellow"/>
          <w:u w:val="single"/>
        </w:rPr>
        <w:t>Resettlement</w:t>
      </w:r>
      <w:r w:rsidRPr="00BB5C37">
        <w:rPr>
          <w:sz w:val="16"/>
        </w:rPr>
        <w:t xml:space="preserve">, on the other hand, </w:t>
      </w:r>
      <w:r w:rsidRPr="00BB5C37">
        <w:rPr>
          <w:sz w:val="24"/>
          <w:highlight w:val="yellow"/>
          <w:u w:val="single"/>
        </w:rPr>
        <w:t>gives people the chance to rebuild their lives</w:t>
      </w:r>
      <w:r w:rsidRPr="00BB5C37">
        <w:rPr>
          <w:sz w:val="24"/>
          <w:u w:val="single"/>
        </w:rPr>
        <w:t xml:space="preserve"> in safety</w:t>
      </w:r>
      <w:r w:rsidRPr="00BB5C37">
        <w:rPr>
          <w:sz w:val="16"/>
        </w:rPr>
        <w:t xml:space="preserve"> and create a future where their children can become the next technology titans or the next neighborhood restaurant owners. </w:t>
      </w:r>
      <w:r w:rsidRPr="00BB5C37">
        <w:rPr>
          <w:sz w:val="24"/>
          <w:highlight w:val="yellow"/>
          <w:u w:val="single"/>
        </w:rPr>
        <w:t>Reducing the U.S. resettlement program to historic lows</w:t>
      </w:r>
      <w:r w:rsidRPr="00BB5C37">
        <w:rPr>
          <w:sz w:val="24"/>
          <w:u w:val="single"/>
        </w:rPr>
        <w:t xml:space="preserve"> at a time of record global humanitarian need </w:t>
      </w:r>
      <w:r w:rsidRPr="00BB5C37">
        <w:rPr>
          <w:sz w:val="24"/>
          <w:highlight w:val="yellow"/>
          <w:u w:val="single"/>
        </w:rPr>
        <w:t>is not in keeping with the United States’</w:t>
      </w:r>
      <w:r w:rsidRPr="00BB5C37">
        <w:rPr>
          <w:sz w:val="24"/>
          <w:u w:val="single"/>
        </w:rPr>
        <w:t xml:space="preserve"> long-standing </w:t>
      </w:r>
      <w:r w:rsidRPr="00BB5C37">
        <w:rPr>
          <w:b/>
          <w:sz w:val="24"/>
          <w:highlight w:val="yellow"/>
          <w:u w:val="single"/>
        </w:rPr>
        <w:t>history of leadership in this area.</w:t>
      </w:r>
    </w:p>
    <w:p w14:paraId="23C38FC3" w14:textId="77777777" w:rsidR="001D6C55" w:rsidRPr="00BB5C37" w:rsidRDefault="001D6C55" w:rsidP="001D6C55">
      <w:pPr>
        <w:pStyle w:val="Heading4"/>
        <w:rPr>
          <w:rStyle w:val="Style13ptBold"/>
          <w:b/>
        </w:rPr>
      </w:pPr>
      <w:r w:rsidRPr="00BB5C37">
        <w:rPr>
          <w:rStyle w:val="Style13ptBold"/>
          <w:b/>
        </w:rPr>
        <w:t>Resettlement solves structural violence</w:t>
      </w:r>
    </w:p>
    <w:p w14:paraId="206EFE43" w14:textId="77777777" w:rsidR="001D6C55" w:rsidRPr="00BB5C37" w:rsidRDefault="001D6C55" w:rsidP="001D6C55">
      <w:r w:rsidRPr="00BB5C37">
        <w:rPr>
          <w:rStyle w:val="Style13ptBold"/>
        </w:rPr>
        <w:t>UNHCR n/d</w:t>
      </w:r>
      <w:r w:rsidRPr="00BB5C37">
        <w:t xml:space="preserve"> </w:t>
      </w:r>
      <w:proofErr w:type="gramStart"/>
      <w:r w:rsidRPr="00BB5C37">
        <w:t>( The</w:t>
      </w:r>
      <w:proofErr w:type="gramEnd"/>
      <w:r w:rsidRPr="00BB5C37">
        <w:t xml:space="preserve"> UN Refugee Agency, “Resettlement”, http://www.unhcr.org/en-us/resettlement.html) ALH</w:t>
      </w:r>
    </w:p>
    <w:p w14:paraId="5D1D22AF" w14:textId="77777777" w:rsidR="001D6C55" w:rsidRPr="00BB5C37" w:rsidRDefault="001D6C55" w:rsidP="001D6C55">
      <w:pPr>
        <w:rPr>
          <w:rStyle w:val="StyleUnderline"/>
        </w:rPr>
      </w:pPr>
      <w:r w:rsidRPr="00BB5C37">
        <w:rPr>
          <w:rStyle w:val="StyleUnderline"/>
          <w:highlight w:val="yellow"/>
        </w:rPr>
        <w:t>Many refugees cannot go home because of continued conflict, wars and persecution</w:t>
      </w:r>
      <w:r w:rsidRPr="00BB5C37">
        <w:rPr>
          <w:rStyle w:val="StyleUnderline"/>
        </w:rPr>
        <w:t xml:space="preserve">. </w:t>
      </w:r>
      <w:r w:rsidRPr="00BB5C37">
        <w:rPr>
          <w:rStyle w:val="StyleUnderline"/>
          <w:highlight w:val="yellow"/>
        </w:rPr>
        <w:t>Many</w:t>
      </w:r>
      <w:r w:rsidRPr="00BB5C37">
        <w:rPr>
          <w:rStyle w:val="StyleUnderline"/>
        </w:rPr>
        <w:t xml:space="preserve"> also </w:t>
      </w:r>
      <w:r w:rsidRPr="00BB5C37">
        <w:rPr>
          <w:rStyle w:val="StyleUnderline"/>
          <w:highlight w:val="yellow"/>
        </w:rPr>
        <w:t>live in perilous situations</w:t>
      </w:r>
      <w:r w:rsidRPr="00BB5C37">
        <w:rPr>
          <w:rStyle w:val="StyleUnderline"/>
        </w:rPr>
        <w:t xml:space="preserve"> </w:t>
      </w:r>
      <w:r w:rsidRPr="00BB5C37">
        <w:rPr>
          <w:rStyle w:val="StyleUnderline"/>
          <w:highlight w:val="yellow"/>
        </w:rPr>
        <w:t>or</w:t>
      </w:r>
      <w:r w:rsidRPr="00BB5C37">
        <w:rPr>
          <w:rStyle w:val="StyleUnderline"/>
        </w:rPr>
        <w:t xml:space="preserve"> have specific </w:t>
      </w:r>
      <w:r w:rsidRPr="00BB5C37">
        <w:rPr>
          <w:rStyle w:val="StyleUnderline"/>
          <w:highlight w:val="yellow"/>
        </w:rPr>
        <w:t>needs that cannot be addressed</w:t>
      </w:r>
      <w:r w:rsidRPr="00BB5C37">
        <w:rPr>
          <w:rStyle w:val="StyleUnderline"/>
        </w:rPr>
        <w:t xml:space="preserve"> in the country </w:t>
      </w:r>
      <w:r w:rsidRPr="00BB5C37">
        <w:rPr>
          <w:rStyle w:val="StyleUnderline"/>
          <w:highlight w:val="yellow"/>
        </w:rPr>
        <w:t>where they have sought protection.</w:t>
      </w:r>
      <w:r w:rsidRPr="00BB5C37">
        <w:rPr>
          <w:rStyle w:val="StyleUnderline"/>
        </w:rPr>
        <w:t xml:space="preserve"> In such circumstances, UNHCR helps resettle refugees to a third country. Resettlement is the transfer of refugees from an asylum country</w:t>
      </w:r>
      <w:r w:rsidRPr="00BB5C37">
        <w:rPr>
          <w:sz w:val="16"/>
        </w:rPr>
        <w:t xml:space="preserve"> to another State that has agreed to admit them and ultimately grant them permanent settlement</w:t>
      </w:r>
      <w:r w:rsidRPr="00BB5C37">
        <w:rPr>
          <w:rStyle w:val="StyleUnderline"/>
        </w:rPr>
        <w:t xml:space="preserve">. UNHCR is mandated by its Statute and the UN General Assembly Resolutions to undertake resettlement as one of the three durable solutions. </w:t>
      </w:r>
      <w:r w:rsidRPr="00BB5C37">
        <w:rPr>
          <w:rStyle w:val="StyleUnderline"/>
          <w:highlight w:val="yellow"/>
        </w:rPr>
        <w:t xml:space="preserve">Resettlement is unique in that it is the only durable solution that involves the relocation of refugees from an asylum country to a third country. </w:t>
      </w:r>
      <w:r w:rsidRPr="00BB5C37">
        <w:rPr>
          <w:rStyle w:val="StyleUnderline"/>
        </w:rPr>
        <w:t xml:space="preserve">There were 17.2 million refugees of concern to UNHCR around the world at the end of 2016, but less than one per cent </w:t>
      </w:r>
      <w:proofErr w:type="gramStart"/>
      <w:r w:rsidRPr="00BB5C37">
        <w:rPr>
          <w:rStyle w:val="StyleUnderline"/>
        </w:rPr>
        <w:t>were</w:t>
      </w:r>
      <w:proofErr w:type="gramEnd"/>
      <w:r w:rsidRPr="00BB5C37">
        <w:rPr>
          <w:rStyle w:val="StyleUnderline"/>
        </w:rPr>
        <w:t xml:space="preserve"> resettled that year. </w:t>
      </w:r>
      <w:r w:rsidRPr="00BB5C37">
        <w:rPr>
          <w:sz w:val="16"/>
        </w:rPr>
        <w:t xml:space="preserve">Only a small number of States take part in UNHCR’s resettlement programme. In recent years the United States has been the world’s top resettlement country, with Canada, Australia and the Nordic countries also providing a sizeable number of places annually. </w:t>
      </w:r>
      <w:r w:rsidRPr="00BB5C37">
        <w:rPr>
          <w:rStyle w:val="StyleUnderline"/>
          <w:highlight w:val="yellow"/>
        </w:rPr>
        <w:t>Resettlement States provide the refugee with legal and physical protection, including access to civil, political, economic, social and cultural rights</w:t>
      </w:r>
      <w:r w:rsidRPr="00BB5C37">
        <w:rPr>
          <w:rStyle w:val="StyleUnderline"/>
        </w:rPr>
        <w:t xml:space="preserve"> similar to those enjoyed by nationals. </w:t>
      </w:r>
      <w:r w:rsidRPr="00BB5C37">
        <w:rPr>
          <w:sz w:val="16"/>
        </w:rPr>
        <w:t>In 2017, UNHCR submitted the files of over 75,100 refugees for consideration by resettlement countries. By nationality, the main beneficiaries of UNHCR-facilitated resettlement programmes during this period were refugees from the Syrian Arab Republic (37,300), the Democratic Republic of the Congo (12,900), Myanmar (5,300) and Iraq (3,000</w:t>
      </w:r>
      <w:r w:rsidRPr="00BB5C37">
        <w:rPr>
          <w:sz w:val="16"/>
          <w:highlight w:val="yellow"/>
        </w:rPr>
        <w:t xml:space="preserve">). </w:t>
      </w:r>
      <w:r w:rsidRPr="00BB5C37">
        <w:rPr>
          <w:rStyle w:val="StyleUnderline"/>
          <w:highlight w:val="yellow"/>
        </w:rPr>
        <w:t>More than 65,000 individuals departed to resettlement countries with UNHCR’s assistance in 2017</w:t>
      </w:r>
      <w:r w:rsidRPr="00BB5C37">
        <w:rPr>
          <w:rStyle w:val="StyleUnderline"/>
        </w:rPr>
        <w:t xml:space="preserve">. The largest number of refugees left from Turkey (14,900), followed by Lebanon (12,600), Jordan (5,000), </w:t>
      </w:r>
      <w:proofErr w:type="gramStart"/>
      <w:r w:rsidRPr="00BB5C37">
        <w:rPr>
          <w:rStyle w:val="StyleUnderline"/>
        </w:rPr>
        <w:t>Nepal</w:t>
      </w:r>
      <w:proofErr w:type="gramEnd"/>
      <w:r w:rsidRPr="00BB5C37">
        <w:rPr>
          <w:rStyle w:val="StyleUnderline"/>
        </w:rPr>
        <w:t xml:space="preserve"> (4,300) and Kenya (4,100). Resettlement is a life-changing experience.</w:t>
      </w:r>
      <w:r w:rsidRPr="00BB5C37">
        <w:rPr>
          <w:sz w:val="16"/>
        </w:rPr>
        <w:t xml:space="preserve"> It is both challenging and rewarding. Refugees are often resettled to a country where the society, language and culture are completely different and new to them. Providing for their effective reception and integration is beneficial for both the resettled refugee and the receiving country</w:t>
      </w:r>
      <w:r w:rsidRPr="00BB5C37">
        <w:rPr>
          <w:rStyle w:val="StyleUnderline"/>
        </w:rPr>
        <w:t xml:space="preserve">. </w:t>
      </w:r>
      <w:r w:rsidRPr="00BB5C37">
        <w:rPr>
          <w:rStyle w:val="StyleUnderline"/>
          <w:highlight w:val="yellow"/>
        </w:rPr>
        <w:t>Governments</w:t>
      </w:r>
      <w:r w:rsidRPr="00BB5C37">
        <w:rPr>
          <w:rStyle w:val="StyleUnderline"/>
        </w:rPr>
        <w:t xml:space="preserve"> and non-governmental organization partners </w:t>
      </w:r>
      <w:r w:rsidRPr="00BB5C37">
        <w:rPr>
          <w:rStyle w:val="StyleUnderline"/>
          <w:highlight w:val="yellow"/>
        </w:rPr>
        <w:t xml:space="preserve">provide services to facilitate integration, such as cultural orientation, language and vocational training, as well as </w:t>
      </w:r>
      <w:proofErr w:type="gramStart"/>
      <w:r w:rsidRPr="00BB5C37">
        <w:rPr>
          <w:rStyle w:val="StyleUnderline"/>
          <w:highlight w:val="yellow"/>
        </w:rPr>
        <w:t>programmes</w:t>
      </w:r>
      <w:proofErr w:type="gramEnd"/>
      <w:r w:rsidRPr="00BB5C37">
        <w:rPr>
          <w:rStyle w:val="StyleUnderline"/>
          <w:highlight w:val="yellow"/>
        </w:rPr>
        <w:t xml:space="preserve"> to promote access to education and employment</w:t>
      </w:r>
      <w:r w:rsidRPr="00BB5C37">
        <w:rPr>
          <w:rStyle w:val="StyleUnderline"/>
        </w:rPr>
        <w:t>.</w:t>
      </w:r>
    </w:p>
    <w:p w14:paraId="3D5D10AC" w14:textId="7AA0AC2F" w:rsidR="009F260B" w:rsidRPr="00BB5C37" w:rsidRDefault="00CD04D1" w:rsidP="009F260B">
      <w:pPr>
        <w:pStyle w:val="Heading4"/>
      </w:pPr>
      <w:r w:rsidRPr="00BB5C37">
        <w:t>Raising the refugee resettlement cap sets an international precedent</w:t>
      </w:r>
    </w:p>
    <w:p w14:paraId="77AEF29A" w14:textId="77777777" w:rsidR="009F260B" w:rsidRPr="00BB5C37" w:rsidRDefault="009F260B" w:rsidP="009F260B">
      <w:r w:rsidRPr="00BB5C37">
        <w:rPr>
          <w:rStyle w:val="Style13ptBold"/>
        </w:rPr>
        <w:t>Feldstein 17</w:t>
      </w:r>
      <w:r w:rsidRPr="00BB5C37">
        <w:t xml:space="preserve"> (Steven, deputy assistant secretary in the Democracy, Human Rights, and Labor Bureau in the U.S. Department of State, Blue Review, http://carnegieendowment.org/2017/10/16/how-u.s.-policies-are-worsening-global-refugee-crisis-pub-73480) ALH </w:t>
      </w:r>
    </w:p>
    <w:p w14:paraId="0D9DEDF7" w14:textId="77777777" w:rsidR="009F260B" w:rsidRPr="00BB5C37" w:rsidRDefault="009F260B" w:rsidP="009F260B">
      <w:pPr>
        <w:rPr>
          <w:rStyle w:val="Emphasis"/>
        </w:rPr>
      </w:pPr>
      <w:r w:rsidRPr="00BB5C37">
        <w:rPr>
          <w:rStyle w:val="StyleUnderline"/>
        </w:rPr>
        <w:t xml:space="preserve">In August, </w:t>
      </w:r>
      <w:r w:rsidRPr="00BB5C37">
        <w:rPr>
          <w:rStyle w:val="StyleUnderline"/>
          <w:highlight w:val="yellow"/>
        </w:rPr>
        <w:t>the Guardian broadcast a video narrating</w:t>
      </w:r>
      <w:r w:rsidRPr="00BB5C37">
        <w:rPr>
          <w:rStyle w:val="StyleUnderline"/>
        </w:rPr>
        <w:t xml:space="preserve"> the journey from Raqqa to Europe of </w:t>
      </w:r>
      <w:r w:rsidRPr="00BB5C37">
        <w:rPr>
          <w:rStyle w:val="StyleUnderline"/>
          <w:highlight w:val="yellow"/>
        </w:rPr>
        <w:t>a 20-year old Syrian refugee named Rania</w:t>
      </w:r>
      <w:r w:rsidRPr="00BB5C37">
        <w:rPr>
          <w:rStyle w:val="StyleUnderline"/>
        </w:rPr>
        <w:t>. The story opens with Rania walking through the ruins of Kobane, Syria, amidst bombed out apartment buildings, gigantic roadside craters, and fallen electrical wire.</w:t>
      </w:r>
      <w:r w:rsidRPr="00BB5C37">
        <w:rPr>
          <w:sz w:val="16"/>
        </w:rPr>
        <w:t xml:space="preserve"> She intones into the camera: “I always think about how this is a warzone for the rest of the world. But for us it is home. There is misery all over the place. I want to get a future.” Under a pitch-black night sky, smugglers sneak Rania into Turkey. Several days later, she boards a perilously overcrowded inflatable rubber boat. It is designed for 15 people but goes to sea carrying over 50. The waves get stormier and the boat capsizes. Fortuitously, a nearby ship spots the drowning party and brings them to Greece. From there, Rania goes to the Macedonia border, intending to move north. She attempts several border crossings. Once, after fording a chilly river, she is beaten back by a line of border police wielding heavy batons. Another time, security guards shoot tear gas canisters into the crowd, leaving many bleeding and unconscious. Weeks later, Rania flies to Vienna via a fake passport. She is caught by the police and registers for asylum. That is where this chapter of Rania’s story ends. </w:t>
      </w:r>
      <w:r w:rsidRPr="00BB5C37">
        <w:rPr>
          <w:rStyle w:val="Emphasis"/>
          <w:highlight w:val="yellow"/>
        </w:rPr>
        <w:t>Everything Rania has experienced</w:t>
      </w:r>
      <w:r w:rsidRPr="00BB5C37">
        <w:rPr>
          <w:rStyle w:val="StyleUnderline"/>
        </w:rPr>
        <w:t xml:space="preserve"> – fleeing ISIS in Raqqa, moving among the rubble in Kobane, almost drowning in the Mediterranean Sea, dodging tear gas on the Macedonian border </w:t>
      </w:r>
      <w:r w:rsidRPr="00BB5C37">
        <w:rPr>
          <w:rStyle w:val="Emphasis"/>
          <w:highlight w:val="yellow"/>
        </w:rPr>
        <w:t>– is inherently preventable</w:t>
      </w:r>
      <w:r w:rsidRPr="00BB5C37">
        <w:rPr>
          <w:rStyle w:val="StyleUnderline"/>
        </w:rPr>
        <w:t>.</w:t>
      </w:r>
      <w:r w:rsidRPr="00BB5C37">
        <w:rPr>
          <w:sz w:val="16"/>
        </w:rPr>
        <w:t xml:space="preserve"> </w:t>
      </w:r>
      <w:proofErr w:type="gramStart"/>
      <w:r w:rsidRPr="00BB5C37">
        <w:rPr>
          <w:sz w:val="16"/>
        </w:rPr>
        <w:t>This latest wave of displacement, which has brought staggering levels of disruption, is almost entirely manmade; the result of war and violence.</w:t>
      </w:r>
      <w:proofErr w:type="gramEnd"/>
      <w:r w:rsidRPr="00BB5C37">
        <w:rPr>
          <w:sz w:val="16"/>
        </w:rPr>
        <w:t xml:space="preserve"> The statistics keep getting worse. At present, </w:t>
      </w:r>
      <w:r w:rsidRPr="00BB5C37">
        <w:rPr>
          <w:rStyle w:val="StyleUnderline"/>
        </w:rPr>
        <w:t>one in every 113 people in the world is now displaced, totaling 65.6 million people.</w:t>
      </w:r>
      <w:r w:rsidRPr="00BB5C37">
        <w:rPr>
          <w:sz w:val="16"/>
        </w:rPr>
        <w:t xml:space="preserve"> Of this number, 22.5 million are officially categorized as refugees – meaning they have fled persecution and violence across international borders. 55% of the total displacement comes from three countries: Syria, Afghanistan, and South Sudan. Each of these countries is engaged in civil conflict and war. The most recent crisis to hit the headlines – with over 519,000 persons fleeing in the last month – is the Rohingya exodus from Myanmar. </w:t>
      </w:r>
      <w:r w:rsidRPr="00BB5C37">
        <w:rPr>
          <w:rStyle w:val="StyleUnderline"/>
        </w:rPr>
        <w:t xml:space="preserve">This situation is also manmade, stemming from actions taken by Myanmar’s military that the United Nations describes as a “textbook example of ethnic cleansing.” </w:t>
      </w:r>
      <w:r w:rsidRPr="00BB5C37">
        <w:rPr>
          <w:sz w:val="16"/>
        </w:rPr>
        <w:t xml:space="preserve">If the majority of these crises are manmade, this means that their perpetuation is needless and unnecessary. Due to lack of political will, insufficient resources, and moral failure, the fighting continues and civilians keep fleeing and dying in record numbers. </w:t>
      </w:r>
      <w:r w:rsidRPr="00BB5C37">
        <w:rPr>
          <w:rStyle w:val="StyleUnderline"/>
        </w:rPr>
        <w:t>The United States occupies a paradoxical role</w:t>
      </w:r>
      <w:r w:rsidRPr="00BB5C37">
        <w:rPr>
          <w:sz w:val="16"/>
        </w:rPr>
        <w:t xml:space="preserve"> when it comes to this crisis. </w:t>
      </w:r>
      <w:r w:rsidRPr="00BB5C37">
        <w:rPr>
          <w:rStyle w:val="StyleUnderline"/>
          <w:highlight w:val="yellow"/>
        </w:rPr>
        <w:t>On the one hand, the U.S. is the most generous donor of humanitarian assistance</w:t>
      </w:r>
      <w:r w:rsidRPr="00BB5C37">
        <w:rPr>
          <w:rStyle w:val="StyleUnderline"/>
        </w:rPr>
        <w:t xml:space="preserve"> in the world. It has contributed $1.8 billion in foreign aid in the past year to alleviate crises in South Sudan, Nigeria, Somalia, and Yemen. Since the start of the Syrian crisis, U.S. assistance has topped $3.8 billion. </w:t>
      </w:r>
      <w:r w:rsidRPr="00BB5C37">
        <w:rPr>
          <w:sz w:val="16"/>
        </w:rPr>
        <w:t>On the other hand</w:t>
      </w:r>
      <w:r w:rsidRPr="00BB5C37">
        <w:rPr>
          <w:sz w:val="16"/>
          <w:highlight w:val="yellow"/>
        </w:rPr>
        <w:t xml:space="preserve">, </w:t>
      </w:r>
      <w:r w:rsidRPr="00BB5C37">
        <w:rPr>
          <w:rStyle w:val="StyleUnderline"/>
          <w:highlight w:val="yellow"/>
        </w:rPr>
        <w:t>U.S. military actions and partnerships are directly contributing to the very crise</w:t>
      </w:r>
      <w:r w:rsidRPr="00BB5C37">
        <w:rPr>
          <w:rStyle w:val="StyleUnderline"/>
        </w:rPr>
        <w:t>s humanitarians are trying to resolve. U.S. policy choices bear responsibility in three ways: 1) U.S. military operations have caused immense disruption and are intensifying; 2) partner militaries are systematically violating international humanitarian law and exacerbating migration outflows</w:t>
      </w:r>
      <w:r w:rsidRPr="00BB5C37">
        <w:rPr>
          <w:sz w:val="16"/>
        </w:rPr>
        <w:t xml:space="preserve">; and </w:t>
      </w:r>
      <w:r w:rsidRPr="00BB5C37">
        <w:rPr>
          <w:rStyle w:val="StyleUnderline"/>
        </w:rPr>
        <w:t>3) consequently, international norms to protect civilians during armed conflict are diminishing worldwide</w:t>
      </w:r>
      <w:r w:rsidRPr="00BB5C37">
        <w:rPr>
          <w:sz w:val="16"/>
        </w:rPr>
        <w:t>. U.S. MILITARY OPERATIONS HAVE CAUSED IMMENSE DAMAGE AND ARE INTENSIFYING In the campaign to defeat ISIS, U.S. military operations have caused significant damage to communities and led to a steady rise in civilian deaths. Some of the outcomes have been positive. Massive U.S. firepower has shifted the tide against ISIS. Fighters are surrendering en masse as the inevitability of their defeat approaches. Coalition forces are finally liberating cities and towns that have been under ISIS’s yoke for multiple years. On the other hand</w:t>
      </w:r>
      <w:r w:rsidRPr="00BB5C37">
        <w:rPr>
          <w:rStyle w:val="StyleUnderline"/>
        </w:rPr>
        <w:t>, the incredible use of firepower and munitions has brought vast destruction. Millions of Iraqis are displaced and unable to return to their destroyed communities.</w:t>
      </w:r>
      <w:r w:rsidRPr="00BB5C37">
        <w:rPr>
          <w:sz w:val="16"/>
        </w:rPr>
        <w:t xml:space="preserve"> Whole families have been wiped out from coalition airstrikes. Meanwhile in Syria, the war continues with devastating consequences: </w:t>
      </w:r>
      <w:r w:rsidRPr="00BB5C37">
        <w:rPr>
          <w:rStyle w:val="StyleUnderline"/>
        </w:rPr>
        <w:t xml:space="preserve">more than half the population has been displaced and 13.5 million people exhibit serious humanitarian needs </w:t>
      </w:r>
      <w:r w:rsidRPr="00BB5C37">
        <w:rPr>
          <w:sz w:val="16"/>
        </w:rPr>
        <w:t xml:space="preserve">(out of an estimated wartime population of 16.6 million). Although airstrikes and bombings are a necessary part of the war effort, their effect has directly contributed to the failing humanitarian situation. Under President Donald J. Trump, this destruction has only increased. Even before Trump took office, human rights observers were concerned about the civilian impact from airstrikes. Under Obama’s watch, the fight against ISIS led to approximately 2,300 to 3,400 civilian deaths. The sheer amount of ordnance used was breathtaking. In 2016, for example, the United States dropped an estimated 26,172 bombs in seven countries: Syria, Iraq, Afghanistan, Libya, Yemen, Somalia and Pakistan. But </w:t>
      </w:r>
      <w:r w:rsidRPr="00BB5C37">
        <w:rPr>
          <w:rStyle w:val="StyleUnderline"/>
          <w:highlight w:val="yellow"/>
        </w:rPr>
        <w:t>under</w:t>
      </w:r>
      <w:r w:rsidRPr="00BB5C37">
        <w:rPr>
          <w:rStyle w:val="StyleUnderline"/>
        </w:rPr>
        <w:t xml:space="preserve"> President </w:t>
      </w:r>
      <w:r w:rsidRPr="00BB5C37">
        <w:rPr>
          <w:rStyle w:val="StyleUnderline"/>
          <w:highlight w:val="yellow"/>
        </w:rPr>
        <w:t>Trump’s leadership, civilian casualty rates have climbed</w:t>
      </w:r>
      <w:r w:rsidRPr="00BB5C37">
        <w:rPr>
          <w:rStyle w:val="StyleUnderline"/>
        </w:rPr>
        <w:t xml:space="preserve"> </w:t>
      </w:r>
      <w:r w:rsidRPr="00BB5C37">
        <w:rPr>
          <w:rStyle w:val="StyleUnderline"/>
          <w:highlight w:val="yellow"/>
        </w:rPr>
        <w:t>exponentially</w:t>
      </w:r>
      <w:r w:rsidRPr="00BB5C37">
        <w:rPr>
          <w:rStyle w:val="StyleUnderline"/>
        </w:rPr>
        <w:t xml:space="preserve"> higher. </w:t>
      </w:r>
      <w:r w:rsidRPr="00BB5C37">
        <w:rPr>
          <w:sz w:val="16"/>
        </w:rPr>
        <w:t xml:space="preserve">The non-profit monitoring group Airwars estimates that of the 102,000 bombs and missiles that the U.S. military has dropped in Iraq and Syria and the 5,500 civilians killed from airstrikes since the start of hostilities, 55% of this total has occurred in Trump’s first seven months. The huge increase in civilian deaths is not limited to the campaign against ISIS. In Afghanistan, for example, </w:t>
      </w:r>
      <w:r w:rsidRPr="00BB5C37">
        <w:rPr>
          <w:rStyle w:val="StyleUnderline"/>
        </w:rPr>
        <w:t>the United Nations reports a 67% increase in civilian deaths from U.S. airstrikes in the first six months of 2017 compared to the first half of 2016. In other words, civilian casualties are up everywhere under Trump’s leadership.</w:t>
      </w:r>
      <w:r w:rsidRPr="00BB5C37">
        <w:rPr>
          <w:sz w:val="16"/>
        </w:rPr>
        <w:t xml:space="preserve"> Experts offer several explanations for this trend. One explanation holds that Trump’s full delegation of authority to the military has eased Obama-era restrictions and increased the threshold of risk that military commanders are willing to assume. A big criticism of Obama – including from former defense secretaries Robert Gates and Leon Panetta – was that the White House staff micro-managed and second-guessed the military. But under Trump, the converse appears to be the case. Jon Alterman from the Center for Strategic and International Studies cautions, “</w:t>
      </w:r>
      <w:proofErr w:type="gramStart"/>
      <w:r w:rsidRPr="00BB5C37">
        <w:rPr>
          <w:sz w:val="16"/>
        </w:rPr>
        <w:t>if</w:t>
      </w:r>
      <w:proofErr w:type="gramEnd"/>
      <w:r w:rsidRPr="00BB5C37">
        <w:rPr>
          <w:sz w:val="16"/>
        </w:rPr>
        <w:t xml:space="preserve"> you’re going to target and kill someone, there needs to be some kind of process to ensure that it serves a strategic purpose. We shouldn’t be comfortable with the other extreme, essentially handing out death sentences without much deliberation.” It is possible that the intense focus on pinpointing and destroying ISIS has overshadowed the competing priority of protecting civilians. Because Trump is instituting rules changes to permanently scale back civilian oversight, and has also delegated down decision-making authority to call in lethal air strikes (reportedly colonels rather than one-star generals can now authorize bombings), this may explain why civilian casualties are on the rise. A second line of reasoning emphasizes the changing nature of the counter-ISIS campaign. The Pentagon contends that the rise in casualties is “attributable to the change in location” of battlefield operations towards more densely populated urban environments like Mosul and Raqqa. But this is only a partial answer. What the Pentagon is loath to admit is that they are dropping larger bombs with substantially less accuracy into densely packed urban areas. A Human Rights Watch analysis of bomb craters in West Mosul estimates that U.S. coalition forces have routinely used much larger airdropped bombs – often weighing between 500 and 1,000 lbs. – than in prior operations. They note: “the use of explosive weapons with wide-area effects such as air-dropped bombs of this size on probable military targets in densely populated civilian areas of western Mosul may be resulting in civilian casualties…that is excessive to the anticipated military objectives of the strikes.” In other words, bigger bombs dropped more frequently in urban settings appear to be significant contributors to the uptick in casualties. A third explanation is that aggressive rhetoric from the president is implicitly causing the military to take more risks and de-prioritize protecting civilians. Trump routinely makes inflammatory statements, including vowing on the campaign trail to “take out” terrorists’ families, a clear violation of Geneva Conventions. As Micah Zenko from the Council on Foreign Relations observes, “A change in the rules of engagement does not have to be a change in doctrine. It can just be a change in tone and command climate.” Words matter, especially coming from the commander-in-chief. In the face of such aggressive rhetoric, it should not come as a surprise that military officers feel encouraged – if not pressured – to take greater risks. PARTNER MILITARIES ARE SYSTEMICALLY VIOLATING INTERNATIONAL HUMANITARIAN LAW </w:t>
      </w:r>
      <w:r w:rsidRPr="00BB5C37">
        <w:rPr>
          <w:rStyle w:val="StyleUnderline"/>
        </w:rPr>
        <w:t>In addition to the impacts of its own military operations, the United States supports partner militaries that have generated substantial civilian casualties and led to immense displacement.</w:t>
      </w:r>
      <w:r w:rsidRPr="00BB5C37">
        <w:rPr>
          <w:sz w:val="16"/>
        </w:rPr>
        <w:t xml:space="preserve"> A tragic example is the Saudi coalition’s current campaign in Yemen. In 2014, Houthi rebels under the backing of Iran deposed Yemen’s government and took over the capital. The following year, the Saudi’s launched a military operation to oust the Houthi and restore the government. That effort has completely bogged down and split the country in two, leading to a collapsed state and spawning “the world’s largest humanitarian crisis.” Three million Yemeni citizens are displaced, and the country is on the brink of famine – 60% of the population is food insecure and two million Yemeni children are acutely malnourished. Cholera has made a comeback. The disease has killed 2,000 people and infected half a million, representing one of the largest outbreaks in the world in the last 50 years. In the meantime, Saudi forces continue to pummel the country with deadly airstrikes, resulting in scores of civilian deaths. Reported Saudi violations include the deliberate targeting of medical facilities and hospitals, representing a clear violation of international law. Most recently, Human Rights Watch documented five unlawful airstrikes that killed 39 civilians, including 26 children. The U.S. response has been demoralizing. Rather than demand accountability and warn the Saudis about the importance of complying with international humanitarian law, Trump instead announced a new $110 billion arms package in June. Not only does this reward bad behavior, but some advocates argue that by continuing to provide intelligence, airborne fuel, and advanced munitions to the Saudis, the United States risks complicity for Saudi war crimes. INTERNATIONAL NORMS TO PROTECT CIVILIANS ARE DIMINISHING WORLDWIDE Since the end of World War II, </w:t>
      </w:r>
      <w:r w:rsidRPr="00BB5C37">
        <w:rPr>
          <w:rStyle w:val="Emphasis"/>
          <w:highlight w:val="yellow"/>
        </w:rPr>
        <w:t>the United States has played a leading role in establishing and enforcing norms related to the conduct of war and the protection of civilians</w:t>
      </w:r>
      <w:r w:rsidRPr="00BB5C37">
        <w:rPr>
          <w:sz w:val="16"/>
        </w:rPr>
        <w:t xml:space="preserve">. The U.S. was a major sponsor of the Geneva Conventions in the aftermath of World War II. Under Eleanor Roosevelt’s leadership, the U.S. pushed for passage of the Universal Declaration of Human Rights. But </w:t>
      </w:r>
      <w:r w:rsidRPr="00BB5C37">
        <w:rPr>
          <w:rStyle w:val="Emphasis"/>
          <w:highlight w:val="yellow"/>
        </w:rPr>
        <w:t>the latest actions from the U.S. and</w:t>
      </w:r>
      <w:r w:rsidRPr="00BB5C37">
        <w:rPr>
          <w:rStyle w:val="Emphasis"/>
        </w:rPr>
        <w:t xml:space="preserve"> its allies </w:t>
      </w:r>
      <w:r w:rsidRPr="00BB5C37">
        <w:rPr>
          <w:rStyle w:val="Emphasis"/>
          <w:highlight w:val="yellow"/>
        </w:rPr>
        <w:t>are calling into question the</w:t>
      </w:r>
      <w:r w:rsidRPr="00BB5C37">
        <w:rPr>
          <w:rStyle w:val="Emphasis"/>
        </w:rPr>
        <w:t xml:space="preserve"> country’s longstanding </w:t>
      </w:r>
      <w:r w:rsidRPr="00BB5C37">
        <w:rPr>
          <w:rStyle w:val="Emphasis"/>
          <w:highlight w:val="yellow"/>
        </w:rPr>
        <w:t>commitment to these norms</w:t>
      </w:r>
      <w:r w:rsidRPr="00BB5C37">
        <w:rPr>
          <w:sz w:val="16"/>
        </w:rPr>
        <w:t xml:space="preserve">. More disturbingly, U.S. behavior may be helping to precipitate a breakdown of these norms and fostering a “global protection crisis.” In the UN Secretary General’s annual report on the protection of civilians in armed conflict, he noted that a preponderance of countries are flouting their obligations and “showing contempt for human life and dignity, often with impunity.” Pointing to examples ranging from Yemen and Nigeria to Somalia, South Sudan, and Syria, he observes: </w:t>
      </w:r>
      <w:r w:rsidRPr="00BB5C37">
        <w:rPr>
          <w:rStyle w:val="StyleUnderline"/>
        </w:rPr>
        <w:t xml:space="preserve">“[I]n many conflicts, parties flout their obligations and show contempt for human life and dignity, often with impunity. Civilians are routinely killed in direct and indiscriminate attacks. As conflict becomes increasingly urbanized, the impact on civilians reaches new lows, with bombs and rockets destroying schools, hospitals, markets and places of worship, while children are pulled from the rubble of their homes.” </w:t>
      </w:r>
      <w:r w:rsidRPr="00BB5C37">
        <w:rPr>
          <w:sz w:val="16"/>
        </w:rPr>
        <w:t xml:space="preserve">Other indicators are equally ominous. Civilian deaths and injuries from explosive weapons have increased by over 50% from 2011-2014. Likewise, in its annual conflict survey, the International Institute for Strategic Studies found that civilian fatalities from war remained at near-record levels, documenting 157,000 deaths in 2016, compared to 56,000 fatalities in 2008. The InterAction NGO alliance describes a “race to the bottom” where countries are internationally targeting civilians, indiscriminately using force during hostilities, rampantly disrespecting civilian protections, and showing “disregard for the most basic norms of humanity in war.” In fact, we may be witnessing a norm reversal – a process by which a “so-called internalized norm loses salience and becomes de-internalized.” RECOMMENDATIONS FOR POLICYMAKERS With civilians facing such an assortment of threats from conflict, </w:t>
      </w:r>
      <w:r w:rsidRPr="00BB5C37">
        <w:rPr>
          <w:rStyle w:val="StyleUnderline"/>
        </w:rPr>
        <w:t xml:space="preserve">the United States and other governments should consider taking several concrete steps in response. </w:t>
      </w:r>
      <w:r w:rsidRPr="00BB5C37">
        <w:rPr>
          <w:sz w:val="16"/>
        </w:rPr>
        <w:t xml:space="preserve">First, </w:t>
      </w:r>
      <w:r w:rsidRPr="00BB5C37">
        <w:rPr>
          <w:rStyle w:val="StyleUnderline"/>
        </w:rPr>
        <w:t xml:space="preserve">while </w:t>
      </w:r>
      <w:r w:rsidRPr="00BB5C37">
        <w:rPr>
          <w:rStyle w:val="StyleUnderline"/>
          <w:highlight w:val="yellow"/>
        </w:rPr>
        <w:t>the U.S. military has set the standard for safeguarding civilian protection</w:t>
      </w:r>
      <w:r w:rsidRPr="00BB5C37">
        <w:rPr>
          <w:rStyle w:val="StyleUnderline"/>
        </w:rPr>
        <w:t>, there are enough worrisome trends when it comes to targeting oversight, selection of ordnance, and accountability that warrant some serious internal questioning about what seems to be going wrong.</w:t>
      </w:r>
      <w:r w:rsidRPr="00BB5C37">
        <w:rPr>
          <w:sz w:val="16"/>
        </w:rPr>
        <w:t xml:space="preserve"> For example, given the heightened risks of civilian casualties in high-density urban areas, </w:t>
      </w:r>
      <w:r w:rsidRPr="00BB5C37">
        <w:rPr>
          <w:rStyle w:val="StyleUnderline"/>
        </w:rPr>
        <w:t>why is the U.S. military using bigger bombs that lack precision guidance?</w:t>
      </w:r>
      <w:r w:rsidRPr="00BB5C37">
        <w:rPr>
          <w:sz w:val="16"/>
        </w:rPr>
        <w:t xml:space="preserve"> Under international law, the principle of proportionality prohibits states from launching attacks “which may be expected to cause incidental loss of civilian life, injury to civilians, damage to civilian objects, or a combination thereof, which would be excessive in relation to the concrete and direct military advantage anticipated.” T</w:t>
      </w:r>
      <w:r w:rsidRPr="00BB5C37">
        <w:rPr>
          <w:rStyle w:val="StyleUnderline"/>
        </w:rPr>
        <w:t xml:space="preserve">hese are troubling questions that – at a minimum – warrant an internal review. </w:t>
      </w:r>
      <w:r w:rsidRPr="00BB5C37">
        <w:rPr>
          <w:sz w:val="16"/>
        </w:rPr>
        <w:t xml:space="preserve">Such a review would mirror a similar effort taken earlier in Afghanistan, where grave civilian harm concerns led to the commissioning of a series of studies and assessments. As Civilians </w:t>
      </w:r>
      <w:proofErr w:type="gramStart"/>
      <w:r w:rsidRPr="00BB5C37">
        <w:rPr>
          <w:sz w:val="16"/>
        </w:rPr>
        <w:t>In</w:t>
      </w:r>
      <w:proofErr w:type="gramEnd"/>
      <w:r w:rsidRPr="00BB5C37">
        <w:rPr>
          <w:sz w:val="16"/>
        </w:rPr>
        <w:t xml:space="preserve"> Conflict analyst Dan Mahanty relates, their findings “led to broad changes in how U.S. and its partner forces conducted operations. Civilian casualties dropped markedly over time after new commanders adapted operations to the study’s findings.” But there is no reason to rely solely on the Pentagon to assess its own conduct. Congress could just as easily establish a blue ribbon commission to investigate U.S. compliance with international humanitarian law and offer recommendations for improvements. Even if the military considers undertaking a long-term civilian protection review, the Pentagon could take more immediate steps to mitigate civilian harm. Micah Zenko, for example, suggests that the Pentagon should incorporate “red teams” – which are teams of analysts outside the target development process who would independently assess the underlying intelligence and outcomes of proposed strikes. Red teams would serve as an autonomous check on commanders who may believe there is little risk of civilian casualties but who have overlooked a crucial intelligence gap. </w:t>
      </w:r>
      <w:r w:rsidRPr="00BB5C37">
        <w:rPr>
          <w:rStyle w:val="StyleUnderline"/>
        </w:rPr>
        <w:t>Equally important, the military could bulk up its investigative capacity when allegations of civilian casualties occur.</w:t>
      </w:r>
      <w:r w:rsidRPr="00BB5C37">
        <w:rPr>
          <w:sz w:val="16"/>
        </w:rPr>
        <w:t xml:space="preserve"> As U.S. commanders themselves admit, they rarely undertake site visits or interview victims in the course of a post-strike investigation. This has hindered the military’s ability to verify casualty allegations, and it also reduces accountability for poor decision-making. Finally, by purposely limiting its ability to learn from past mistakes, the military is turning a blind eye to important civilian protection lessons that ought to influence future operational decisions. Second</w:t>
      </w:r>
      <w:r w:rsidRPr="00BB5C37">
        <w:rPr>
          <w:rStyle w:val="StyleUnderline"/>
        </w:rPr>
        <w:t xml:space="preserve">, </w:t>
      </w:r>
      <w:r w:rsidRPr="00BB5C37">
        <w:rPr>
          <w:rStyle w:val="StyleUnderline"/>
          <w:highlight w:val="yellow"/>
        </w:rPr>
        <w:t>the United States could be much more vigilant about holding partner forces accountable for violations of international humanitarian law</w:t>
      </w:r>
      <w:r w:rsidRPr="00BB5C37">
        <w:rPr>
          <w:rStyle w:val="StyleUnderline"/>
        </w:rPr>
        <w:t xml:space="preserve">. </w:t>
      </w:r>
      <w:r w:rsidRPr="00BB5C37">
        <w:rPr>
          <w:sz w:val="16"/>
        </w:rPr>
        <w:t xml:space="preserve">While </w:t>
      </w:r>
      <w:proofErr w:type="gramStart"/>
      <w:r w:rsidRPr="00BB5C37">
        <w:rPr>
          <w:sz w:val="16"/>
        </w:rPr>
        <w:t>existing</w:t>
      </w:r>
      <w:proofErr w:type="gramEnd"/>
      <w:r w:rsidRPr="00BB5C37">
        <w:rPr>
          <w:sz w:val="16"/>
        </w:rPr>
        <w:t xml:space="preserve"> law – particularly the Leahy Law – prohibits providing training and assistance to foreign military units that have committed gross violations of human rights, this ban does not extend to the transfer of arms. The Trump administration could easily rectify this loophole and make a policy decision not to sell arms to violators, such as the Saudis. </w:t>
      </w:r>
      <w:r w:rsidRPr="00BB5C37">
        <w:rPr>
          <w:rStyle w:val="StyleUnderline"/>
        </w:rPr>
        <w:t xml:space="preserve">If Trump does not want to act, </w:t>
      </w:r>
      <w:r w:rsidRPr="00BB5C37">
        <w:rPr>
          <w:rStyle w:val="StyleUnderline"/>
          <w:highlight w:val="yellow"/>
        </w:rPr>
        <w:t xml:space="preserve">Congress could take it upon itself to close this gap in law and send a clear message about its disapproval of arming foreign militaries that routinely and systematically harm civilians and violate the laws of war. </w:t>
      </w:r>
      <w:r w:rsidRPr="00BB5C37">
        <w:rPr>
          <w:sz w:val="16"/>
        </w:rPr>
        <w:t xml:space="preserve">Finally, given the U.S.’s role in contributing to the global refugee crisis, </w:t>
      </w:r>
      <w:r w:rsidRPr="00BB5C37">
        <w:rPr>
          <w:rStyle w:val="Emphasis"/>
          <w:highlight w:val="yellow"/>
        </w:rPr>
        <w:t>raising the refugee cap above the Obama-era level of 110,000 seems appropriate</w:t>
      </w:r>
      <w:r w:rsidRPr="00BB5C37">
        <w:rPr>
          <w:rStyle w:val="StyleUnderline"/>
        </w:rPr>
        <w:t>. In contrast, Trump has proposed decreasing the cap to 45,000, which would be the lowest number any president has sought since the government first established refugee ceilings in 1980. Increasing refugee admissions above 110,000 would set an important precedent</w:t>
      </w:r>
      <w:r w:rsidRPr="00BB5C37">
        <w:rPr>
          <w:rStyle w:val="Emphasis"/>
        </w:rPr>
        <w:t xml:space="preserve">. It </w:t>
      </w:r>
      <w:r w:rsidRPr="00BB5C37">
        <w:rPr>
          <w:rStyle w:val="Emphasis"/>
          <w:highlight w:val="yellow"/>
        </w:rPr>
        <w:t>would be a symbolic admission that the U.S. bears a critical measure of responsibility for the global humanitarian crisis. It would</w:t>
      </w:r>
      <w:r w:rsidRPr="00BB5C37">
        <w:rPr>
          <w:rStyle w:val="Emphasis"/>
        </w:rPr>
        <w:t xml:space="preserve"> also </w:t>
      </w:r>
      <w:r w:rsidRPr="00BB5C37">
        <w:rPr>
          <w:rStyle w:val="Emphasis"/>
          <w:highlight w:val="yellow"/>
        </w:rPr>
        <w:t>demonstrate to domestic audiences that fighting wars abroad has real consequences and force U.S. communities to wrestle directly with the implications of armed interventions</w:t>
      </w:r>
      <w:r w:rsidRPr="00BB5C37">
        <w:rPr>
          <w:rStyle w:val="Emphasis"/>
        </w:rPr>
        <w:t>.</w:t>
      </w:r>
    </w:p>
    <w:p w14:paraId="74C6D15F" w14:textId="77777777" w:rsidR="00FA24E5" w:rsidRPr="00BB5C37" w:rsidRDefault="00FA24E5" w:rsidP="00FA24E5">
      <w:pPr>
        <w:pStyle w:val="Heading4"/>
      </w:pPr>
      <w:r w:rsidRPr="00BB5C37">
        <w:t>The US is key to global leadership in refugee crises</w:t>
      </w:r>
    </w:p>
    <w:p w14:paraId="0A5B2419" w14:textId="77777777" w:rsidR="00FA24E5" w:rsidRPr="00BB5C37" w:rsidRDefault="00FA24E5" w:rsidP="00FA24E5">
      <w:r w:rsidRPr="00BB5C37">
        <w:rPr>
          <w:rStyle w:val="Style13ptBold"/>
        </w:rPr>
        <w:t>International Rescue Committee 17</w:t>
      </w:r>
      <w:r w:rsidRPr="00BB5C37">
        <w:t xml:space="preserve"> (Humanitarian aid organization, “The Future of Refugee Welcome in the United States: What’s at Stake in 2018” https://www.rescue.org/sites/default/files/document/1872/policybriefthefutureofrefugeewelcome.pdf) ALH</w:t>
      </w:r>
    </w:p>
    <w:p w14:paraId="3E70138D" w14:textId="6CAAE475" w:rsidR="00FA24E5" w:rsidRPr="00BB5C37" w:rsidRDefault="00FA24E5" w:rsidP="00FA24E5">
      <w:pPr>
        <w:rPr>
          <w:sz w:val="16"/>
        </w:rPr>
      </w:pPr>
      <w:r w:rsidRPr="00BB5C37">
        <w:rPr>
          <w:sz w:val="16"/>
        </w:rPr>
        <w:t xml:space="preserve">Admitting fewer than 75,000 refugees in 2018 jeopardizes American strategic interests. </w:t>
      </w:r>
      <w:r w:rsidRPr="00BB5C37">
        <w:rPr>
          <w:rStyle w:val="StyleUnderline"/>
          <w:highlight w:val="yellow"/>
        </w:rPr>
        <w:t>Refugee resettlement is a strategic imperative that promotes regional stability and global security</w:t>
      </w:r>
      <w:r w:rsidRPr="00BB5C37">
        <w:rPr>
          <w:rStyle w:val="StyleUnderline"/>
        </w:rPr>
        <w:t xml:space="preserve"> in some of the most challenging parts of the world. </w:t>
      </w:r>
      <w:r w:rsidRPr="00BB5C37">
        <w:rPr>
          <w:rStyle w:val="StyleUnderline"/>
          <w:highlight w:val="yellow"/>
        </w:rPr>
        <w:t xml:space="preserve">It alleviates pressures on overburdened allies, </w:t>
      </w:r>
      <w:r w:rsidRPr="00BB5C37">
        <w:rPr>
          <w:rStyle w:val="Emphasis"/>
          <w:highlight w:val="yellow"/>
        </w:rPr>
        <w:t xml:space="preserve">helps ensure that the international community maintains its humanitarian obligations, </w:t>
      </w:r>
      <w:r w:rsidRPr="00BB5C37">
        <w:rPr>
          <w:rStyle w:val="StyleUnderline"/>
          <w:highlight w:val="yellow"/>
        </w:rPr>
        <w:t>and encourages the sharing of responsibility</w:t>
      </w:r>
      <w:r w:rsidRPr="00BB5C37">
        <w:rPr>
          <w:rStyle w:val="StyleUnderline"/>
        </w:rPr>
        <w:t xml:space="preserve"> for refugee resettlement</w:t>
      </w:r>
      <w:r w:rsidRPr="00BB5C37">
        <w:rPr>
          <w:sz w:val="16"/>
        </w:rPr>
        <w:t xml:space="preserve">. </w:t>
      </w:r>
      <w:r w:rsidRPr="00BB5C37">
        <w:rPr>
          <w:rStyle w:val="StyleUnderline"/>
          <w:highlight w:val="yellow"/>
        </w:rPr>
        <w:t>It</w:t>
      </w:r>
      <w:r w:rsidRPr="00BB5C37">
        <w:rPr>
          <w:rStyle w:val="StyleUnderline"/>
        </w:rPr>
        <w:t xml:space="preserve"> also spurs cooperation with our military, diplomatic and intelligence operations, and </w:t>
      </w:r>
      <w:r w:rsidRPr="00BB5C37">
        <w:rPr>
          <w:rStyle w:val="StyleUnderline"/>
          <w:highlight w:val="yellow"/>
        </w:rPr>
        <w:t>sends an unequivocal message</w:t>
      </w:r>
      <w:r w:rsidRPr="00BB5C37">
        <w:rPr>
          <w:sz w:val="16"/>
        </w:rPr>
        <w:t xml:space="preserve"> to terrorist groups like ISIS that the U.S. remains a leading force for liberty in the world. As national security leaders serving under both Republican and Democratic administrations have attested, the national security and foreign policy risks associated with not resettling refugees are great.8 U.S. commitment to refugee resettlement demonstrates the nation’s support for those who reject terrorist ideologies. </w:t>
      </w:r>
      <w:r w:rsidRPr="00BB5C37">
        <w:rPr>
          <w:sz w:val="16"/>
        </w:rPr>
        <w:t xml:space="preserve"> </w:t>
      </w:r>
      <w:r w:rsidRPr="00BB5C37">
        <w:rPr>
          <w:rStyle w:val="StyleUnderline"/>
        </w:rPr>
        <w:t xml:space="preserve">Welcoming refugees offers critical support to our allies. </w:t>
      </w:r>
      <w:r w:rsidRPr="00BB5C37">
        <w:rPr>
          <w:rStyle w:val="StyleUnderline"/>
          <w:highlight w:val="yellow"/>
        </w:rPr>
        <w:t>Resettlement</w:t>
      </w:r>
      <w:r w:rsidRPr="00BB5C37">
        <w:rPr>
          <w:rStyle w:val="StyleUnderline"/>
        </w:rPr>
        <w:t xml:space="preserve"> of the most vulnerable refugees </w:t>
      </w:r>
      <w:r w:rsidRPr="00BB5C37">
        <w:rPr>
          <w:rStyle w:val="StyleUnderline"/>
          <w:highlight w:val="yellow"/>
        </w:rPr>
        <w:t>provides tangible support to allies</w:t>
      </w:r>
      <w:r w:rsidRPr="00BB5C37">
        <w:rPr>
          <w:rStyle w:val="StyleUnderline"/>
        </w:rPr>
        <w:t xml:space="preserve"> who are currently hosting far more refugees than their fair share.</w:t>
      </w:r>
      <w:r w:rsidRPr="00BB5C37">
        <w:rPr>
          <w:sz w:val="16"/>
        </w:rPr>
        <w:t xml:space="preserve"> In 2016, developing and middle-income countries hosted 84 percent of the world’s refugees under the U.N. Refugee Agency’s mandate; by contrast, the six wealthiest countries hosted fewer than 9 percent of refugees.9 </w:t>
      </w:r>
      <w:r w:rsidRPr="00BB5C37">
        <w:rPr>
          <w:rStyle w:val="StyleUnderline"/>
        </w:rPr>
        <w:t>Ten countries,</w:t>
      </w:r>
      <w:r w:rsidRPr="00BB5C37">
        <w:rPr>
          <w:sz w:val="16"/>
        </w:rPr>
        <w:t xml:space="preserve"> accounting for just 2.5 percent of global GDP, </w:t>
      </w:r>
      <w:r w:rsidRPr="00BB5C37">
        <w:rPr>
          <w:rStyle w:val="StyleUnderline"/>
        </w:rPr>
        <w:t>host over half of all refugees</w:t>
      </w:r>
      <w:r w:rsidRPr="00BB5C37">
        <w:rPr>
          <w:sz w:val="16"/>
        </w:rPr>
        <w:t xml:space="preserve">. In countries like Jordan, a lynchpin for stability in a region reeling from the consequences of the Syrian civil war and ISIS onslaught, 1 of every 11 residents is a refugee.10 In 2016, it was estimated to cost Jordan $2.7 billion to host its refugee population, equivalent to over one quarter of the government’s annual revenues and 7 percent of Jordan’s GDP.11 The strain on infrastructure, social services (schools in Jordan have moved to double shifts to accommodate refugee children), water supplies, and the economy have, in the words of King Abdullah, pushed the country to the “boiling point.” 12 In 2016, over 19,300 refugees, mostly Syrian, were resettled from Jordan to other countries like the U.S. and Canada, including widowed mothers, orphaned children, and severe medical cases—populations whom Jordan would be challenged to support. In doing so, the U.S. and other resettlement countries have provided critical relief to a strategic ally whose generosity has mitigated the regional and global consequences of the Syrian crisis. </w:t>
      </w:r>
      <w:r w:rsidRPr="00BB5C37">
        <w:rPr>
          <w:sz w:val="16"/>
        </w:rPr>
        <w:t xml:space="preserve"> </w:t>
      </w:r>
      <w:r w:rsidRPr="00BB5C37">
        <w:rPr>
          <w:rStyle w:val="StyleUnderline"/>
          <w:highlight w:val="yellow"/>
        </w:rPr>
        <w:t>Welcoming refugees provides the U.S. with critical leverage</w:t>
      </w:r>
      <w:r w:rsidRPr="00BB5C37">
        <w:rPr>
          <w:rStyle w:val="StyleUnderline"/>
        </w:rPr>
        <w:t xml:space="preserve"> </w:t>
      </w:r>
      <w:r w:rsidRPr="00BB5C37">
        <w:rPr>
          <w:rStyle w:val="StyleUnderline"/>
          <w:highlight w:val="yellow"/>
        </w:rPr>
        <w:t>when asking countries to uphold humanitarian obligations</w:t>
      </w:r>
      <w:r w:rsidRPr="00BB5C37">
        <w:rPr>
          <w:sz w:val="16"/>
        </w:rPr>
        <w:t>. In areas engulfed by conflict</w:t>
      </w:r>
      <w:r w:rsidRPr="00BB5C37">
        <w:rPr>
          <w:rStyle w:val="StyleUnderline"/>
        </w:rPr>
        <w:t>, it is critical for neighboring countries to:</w:t>
      </w:r>
      <w:r w:rsidRPr="00BB5C37">
        <w:rPr>
          <w:sz w:val="16"/>
        </w:rPr>
        <w:t xml:space="preserve"> 1) </w:t>
      </w:r>
      <w:r w:rsidRPr="00BB5C37">
        <w:rPr>
          <w:rStyle w:val="StyleUnderline"/>
        </w:rPr>
        <w:t>allow those fleeing violence to seek refuge within their borders</w:t>
      </w:r>
      <w:r w:rsidRPr="00BB5C37">
        <w:rPr>
          <w:sz w:val="16"/>
        </w:rPr>
        <w:t xml:space="preserve">; 2) </w:t>
      </w:r>
      <w:r w:rsidRPr="00BB5C37">
        <w:rPr>
          <w:rStyle w:val="StyleUnderline"/>
        </w:rPr>
        <w:t>provide for the safety, security, and well-being of the refugees</w:t>
      </w:r>
      <w:r w:rsidRPr="00BB5C37">
        <w:rPr>
          <w:sz w:val="16"/>
        </w:rPr>
        <w:t xml:space="preserve"> they host; and 3</w:t>
      </w:r>
      <w:r w:rsidRPr="00BB5C37">
        <w:rPr>
          <w:rStyle w:val="StyleUnderline"/>
        </w:rPr>
        <w:t xml:space="preserve">) refrain from forcibly returning refugees to unsafe and unstable areas. </w:t>
      </w:r>
      <w:r w:rsidRPr="00BB5C37">
        <w:rPr>
          <w:rStyle w:val="Emphasis"/>
          <w:highlight w:val="yellow"/>
        </w:rPr>
        <w:t>Upholding our own humanitarian obligations, including refugee resettlement, helps ensure that other countries uphold theirs</w:t>
      </w:r>
      <w:r w:rsidRPr="00BB5C37">
        <w:rPr>
          <w:rStyle w:val="StyleUnderline"/>
        </w:rPr>
        <w:t xml:space="preserve">. </w:t>
      </w:r>
      <w:r w:rsidRPr="00BB5C37">
        <w:rPr>
          <w:rStyle w:val="StyleUnderline"/>
          <w:highlight w:val="yellow"/>
        </w:rPr>
        <w:t>Retreat</w:t>
      </w:r>
      <w:r w:rsidRPr="00BB5C37">
        <w:rPr>
          <w:rStyle w:val="StyleUnderline"/>
        </w:rPr>
        <w:t xml:space="preserve"> from these obligations </w:t>
      </w:r>
      <w:r w:rsidRPr="00BB5C37">
        <w:rPr>
          <w:rStyle w:val="StyleUnderline"/>
          <w:highlight w:val="yellow"/>
        </w:rPr>
        <w:t>can have dramatic consequences for regional stability</w:t>
      </w:r>
      <w:r w:rsidRPr="00BB5C37">
        <w:rPr>
          <w:sz w:val="16"/>
          <w:highlight w:val="yellow"/>
        </w:rPr>
        <w:t>,</w:t>
      </w:r>
      <w:r w:rsidRPr="00BB5C37">
        <w:rPr>
          <w:sz w:val="16"/>
        </w:rPr>
        <w:t xml:space="preserve"> prolonging and sometimes reigniting conflict. For example, the current civil war in Burundi can be traced in part to the forced return of thousands of Burundian refugees from Tanzania in 2006 and 2007.13 Those refugees returned to homes overtaken by rival factions and they were once again driven away by brutal violence, rekindling a conflict that continues to this day. 14 </w:t>
      </w:r>
      <w:r w:rsidRPr="00BB5C37">
        <w:rPr>
          <w:rStyle w:val="StyleUnderline"/>
        </w:rPr>
        <w:t xml:space="preserve">Today, </w:t>
      </w:r>
      <w:r w:rsidRPr="00BB5C37">
        <w:rPr>
          <w:rStyle w:val="StyleUnderline"/>
          <w:highlight w:val="yellow"/>
        </w:rPr>
        <w:t>the risk is in the premature return of Syrian</w:t>
      </w:r>
      <w:r w:rsidRPr="00BB5C37">
        <w:rPr>
          <w:rStyle w:val="StyleUnderline"/>
        </w:rPr>
        <w:t xml:space="preserve">, Afghan, and Somali </w:t>
      </w:r>
      <w:r w:rsidRPr="00BB5C37">
        <w:rPr>
          <w:rStyle w:val="StyleUnderline"/>
          <w:highlight w:val="yellow"/>
        </w:rPr>
        <w:t>refugees</w:t>
      </w:r>
      <w:r w:rsidRPr="00BB5C37">
        <w:rPr>
          <w:rStyle w:val="StyleUnderline"/>
        </w:rPr>
        <w:t xml:space="preserve">, which could further destabilize fragile and conflictridden countries. </w:t>
      </w:r>
      <w:r w:rsidRPr="00BB5C37">
        <w:rPr>
          <w:sz w:val="16"/>
        </w:rPr>
        <w:t xml:space="preserve">Over 600,000 Afghan refugees were induced to return from Pakistan in 2016—a six-fold increase from 2015—as Afghanistan struggles with growing insecurity, instability, and gains by terrorist organizations. Such premature returns come at a time when growing instability in Afghanistan has required an increase in U.S. troop levels to reverse gains by terrorist organizations. Last year, the Kenyan government attempted unilaterally to close the Dadaab refugee camp, a move that would have forced the return of a quarter-million people to a highly unstable Somalia. In a statement justifying the attempted closure, Kenya’s interior minister pointed to developed nations’ failure to do their fair share: “…rich, prosperous and democratic countries are turning away refugees from Syria, one of the worst war zones since World War Two.”15 Major refugee-hosting nations are increasingly asking why they should continue hosting large refugee populations if wealthy nations will not. The consequences for global security and stability are great. </w:t>
      </w:r>
      <w:r w:rsidRPr="00BB5C37">
        <w:rPr>
          <w:sz w:val="16"/>
        </w:rPr>
        <w:t xml:space="preserve"> </w:t>
      </w:r>
      <w:r w:rsidRPr="00BB5C37">
        <w:rPr>
          <w:rStyle w:val="Emphasis"/>
          <w:highlight w:val="yellow"/>
        </w:rPr>
        <w:t>When the U.S. leads, others follow</w:t>
      </w:r>
      <w:r w:rsidRPr="00BB5C37">
        <w:rPr>
          <w:rStyle w:val="StyleUnderline"/>
          <w:highlight w:val="yellow"/>
        </w:rPr>
        <w:t>. Welcoming refugees promotes global responsibility-sharing for refugees</w:t>
      </w:r>
      <w:r w:rsidRPr="00BB5C37">
        <w:rPr>
          <w:sz w:val="16"/>
          <w:highlight w:val="yellow"/>
        </w:rPr>
        <w:t>.</w:t>
      </w:r>
      <w:r w:rsidRPr="00BB5C37">
        <w:rPr>
          <w:sz w:val="16"/>
        </w:rPr>
        <w:t xml:space="preserve"> </w:t>
      </w:r>
      <w:r w:rsidRPr="00BB5C37">
        <w:rPr>
          <w:rStyle w:val="Emphasis"/>
        </w:rPr>
        <w:t xml:space="preserve">Last year, </w:t>
      </w:r>
      <w:r w:rsidRPr="00BB5C37">
        <w:rPr>
          <w:rStyle w:val="Emphasis"/>
          <w:highlight w:val="yellow"/>
        </w:rPr>
        <w:t>anchored by U.S. commitments, wealthy nations agreed to double the number of refugee admissions</w:t>
      </w:r>
      <w:r w:rsidRPr="00BB5C37">
        <w:rPr>
          <w:sz w:val="16"/>
          <w:highlight w:val="yellow"/>
        </w:rPr>
        <w:t>.</w:t>
      </w:r>
      <w:r w:rsidRPr="00BB5C37">
        <w:rPr>
          <w:sz w:val="16"/>
        </w:rPr>
        <w:t xml:space="preserve"> </w:t>
      </w:r>
      <w:r w:rsidRPr="00BB5C37">
        <w:rPr>
          <w:rStyle w:val="StyleUnderline"/>
        </w:rPr>
        <w:t>Many countries opened their doors to refugees for the first time</w:t>
      </w:r>
      <w:r w:rsidRPr="00BB5C37">
        <w:rPr>
          <w:sz w:val="16"/>
        </w:rPr>
        <w:t xml:space="preserve">. In addition to the U.S., a record 36 other countries participated in refugee resettlement in 2016.16 In return, developing and middle-income host nations agreed to increase refugee access to jobs, education, and social integration, making it easier for them to rebuild their lives in countries of first refuge and discouraging onward migration. Conversely, </w:t>
      </w:r>
      <w:r w:rsidRPr="00BB5C37">
        <w:rPr>
          <w:rStyle w:val="Emphasis"/>
          <w:highlight w:val="yellow"/>
        </w:rPr>
        <w:t>the impact of the U.S. retreat from resettlement was felt around the world</w:t>
      </w:r>
      <w:r w:rsidRPr="00BB5C37">
        <w:rPr>
          <w:sz w:val="16"/>
        </w:rPr>
        <w:t xml:space="preserve">. </w:t>
      </w:r>
      <w:r w:rsidRPr="00BB5C37">
        <w:rPr>
          <w:rStyle w:val="StyleUnderline"/>
          <w:highlight w:val="yellow"/>
        </w:rPr>
        <w:t>With the Trump administration’s retreat</w:t>
      </w:r>
      <w:r w:rsidRPr="00BB5C37">
        <w:rPr>
          <w:rStyle w:val="StyleUnderline"/>
        </w:rPr>
        <w:t xml:space="preserve"> </w:t>
      </w:r>
      <w:r w:rsidRPr="00BB5C37">
        <w:rPr>
          <w:sz w:val="16"/>
        </w:rPr>
        <w:t>from U.S. resettlement commitments</w:t>
      </w:r>
      <w:r w:rsidRPr="00BB5C37">
        <w:rPr>
          <w:rStyle w:val="StyleUnderline"/>
        </w:rPr>
        <w:t xml:space="preserve">, </w:t>
      </w:r>
      <w:r w:rsidRPr="00BB5C37">
        <w:rPr>
          <w:rStyle w:val="StyleUnderline"/>
          <w:highlight w:val="yellow"/>
        </w:rPr>
        <w:t>other countries are also reneging</w:t>
      </w:r>
      <w:r w:rsidRPr="00BB5C37">
        <w:rPr>
          <w:rStyle w:val="StyleUnderline"/>
        </w:rPr>
        <w:t xml:space="preserve"> on their commitments. </w:t>
      </w:r>
      <w:r w:rsidRPr="00BB5C37">
        <w:rPr>
          <w:sz w:val="16"/>
        </w:rPr>
        <w:t>Overall refugee resettlement figures for 2017 are predicted to decline by a minimum 30 percent as compared to the previous year.17</w:t>
      </w:r>
    </w:p>
    <w:p w14:paraId="7591584F" w14:textId="415DC580" w:rsidR="005D1239" w:rsidRPr="00BB5C37" w:rsidRDefault="005D1239" w:rsidP="005D1239">
      <w:pPr>
        <w:pStyle w:val="Heading4"/>
      </w:pPr>
      <w:r w:rsidRPr="00BB5C37">
        <w:t>Syrian refugees experience structural</w:t>
      </w:r>
      <w:r w:rsidR="007E496B" w:rsidRPr="00BB5C37">
        <w:t xml:space="preserve"> violence on a day-to-day basis – only resettlement solves </w:t>
      </w:r>
    </w:p>
    <w:p w14:paraId="63F5C2FC" w14:textId="77777777" w:rsidR="005D1239" w:rsidRPr="00BB5C37" w:rsidRDefault="005D1239" w:rsidP="005D1239">
      <w:pPr>
        <w:rPr>
          <w:rStyle w:val="Style13ptBold"/>
          <w:b w:val="0"/>
        </w:rPr>
      </w:pPr>
      <w:r w:rsidRPr="00BB5C37">
        <w:rPr>
          <w:rStyle w:val="Style13ptBold"/>
        </w:rPr>
        <w:t>Schneider et al 17 (</w:t>
      </w:r>
      <w:r w:rsidRPr="00BB5C37">
        <w:rPr>
          <w:rStyle w:val="Style13ptBold"/>
          <w:b w:val="0"/>
        </w:rPr>
        <w:t xml:space="preserve">Tod Schneider is the Director of the Safe School Design. James Shraiky is the director of InterSCT. Danielle Wofford is a PhD student studying Nursing and Healthcare Innovation at ASU. Ramsey Awad works at the School of Architecture and Built Environment at the University of Newcastle. </w:t>
      </w:r>
      <w:proofErr w:type="gramStart"/>
      <w:r w:rsidRPr="00BB5C37">
        <w:rPr>
          <w:rStyle w:val="Style13ptBold"/>
          <w:b w:val="0"/>
        </w:rPr>
        <w:t>“Cultural and Structural Violence in the Lives of Syrian Refugees.”</w:t>
      </w:r>
      <w:proofErr w:type="gramEnd"/>
      <w:r w:rsidRPr="00BB5C37">
        <w:rPr>
          <w:rStyle w:val="Style13ptBold"/>
          <w:b w:val="0"/>
        </w:rPr>
        <w:t xml:space="preserve"> </w:t>
      </w:r>
      <w:proofErr w:type="gramStart"/>
      <w:r w:rsidRPr="00BB5C37">
        <w:rPr>
          <w:rStyle w:val="Style13ptBold"/>
          <w:b w:val="0"/>
        </w:rPr>
        <w:t>Journal of Health and Human Experience.</w:t>
      </w:r>
      <w:proofErr w:type="gramEnd"/>
      <w:r w:rsidRPr="00BB5C37">
        <w:rPr>
          <w:rStyle w:val="Style13ptBold"/>
          <w:b w:val="0"/>
        </w:rPr>
        <w:t xml:space="preserve"> </w:t>
      </w:r>
      <w:hyperlink r:id="rId14" w:history="1">
        <w:r w:rsidRPr="00BB5C37">
          <w:rPr>
            <w:rStyle w:val="Hyperlink"/>
            <w:sz w:val="26"/>
          </w:rPr>
          <w:t>http://jhhe.sempervifoundation.org/files/4115/0731/3259/05-Schneider.pdf</w:t>
        </w:r>
      </w:hyperlink>
      <w:r w:rsidRPr="00BB5C37">
        <w:rPr>
          <w:rStyle w:val="Style13ptBold"/>
          <w:b w:val="0"/>
        </w:rPr>
        <w:t>, AJ)</w:t>
      </w:r>
    </w:p>
    <w:p w14:paraId="66463A27" w14:textId="77777777" w:rsidR="005D1239" w:rsidRPr="00BB5C37" w:rsidRDefault="005D1239" w:rsidP="005D1239">
      <w:pPr>
        <w:rPr>
          <w:sz w:val="16"/>
        </w:rPr>
      </w:pPr>
      <w:r w:rsidRPr="00BB5C37">
        <w:rPr>
          <w:sz w:val="16"/>
        </w:rPr>
        <w:t xml:space="preserve">As of March 2017, at least </w:t>
      </w:r>
      <w:r w:rsidRPr="00BB5C37">
        <w:rPr>
          <w:highlight w:val="yellow"/>
          <w:u w:val="single"/>
        </w:rPr>
        <w:t>11 million Syrians were “on the run</w:t>
      </w:r>
      <w:r w:rsidRPr="00BB5C37">
        <w:rPr>
          <w:u w:val="single"/>
        </w:rPr>
        <w:t>,”</w:t>
      </w:r>
      <w:r w:rsidRPr="00BB5C37">
        <w:rPr>
          <w:sz w:val="16"/>
        </w:rPr>
        <w:t xml:space="preserve"> with </w:t>
      </w:r>
      <w:r w:rsidRPr="00BB5C37">
        <w:rPr>
          <w:u w:val="single"/>
        </w:rPr>
        <w:t>6.3 million internally displaced and another 4.8 million escaping to other countries</w:t>
      </w:r>
      <w:r w:rsidRPr="00BB5C37">
        <w:rPr>
          <w:sz w:val="16"/>
        </w:rPr>
        <w:t xml:space="preserve">, all uprooted by a violent civil war (Mercy Corps, 2016). Since 2011, refugees have been pouring into neighboring countries by the hundreds of thousands, and as those nations have become less receptive, the Syrian refugees have headed north to Europe (Migration Policy Centre, 2016), still hoping to find some semblance of the normal lives they once lived, with their families and communities reunited (Sovcik, 2016). But </w:t>
      </w:r>
      <w:r w:rsidRPr="00BB5C37">
        <w:rPr>
          <w:highlight w:val="yellow"/>
          <w:u w:val="single"/>
        </w:rPr>
        <w:t>their lives have continued to prove</w:t>
      </w:r>
      <w:r w:rsidRPr="00BB5C37">
        <w:rPr>
          <w:u w:val="single"/>
        </w:rPr>
        <w:t xml:space="preserve"> extraordinarily </w:t>
      </w:r>
      <w:r w:rsidRPr="00BB5C37">
        <w:rPr>
          <w:highlight w:val="yellow"/>
          <w:u w:val="single"/>
        </w:rPr>
        <w:t>harsh</w:t>
      </w:r>
      <w:r w:rsidRPr="00BB5C37">
        <w:rPr>
          <w:sz w:val="16"/>
        </w:rPr>
        <w:t xml:space="preserve"> throughout their journeys. Initially, </w:t>
      </w:r>
      <w:r w:rsidRPr="00BB5C37">
        <w:rPr>
          <w:u w:val="single"/>
        </w:rPr>
        <w:t xml:space="preserve">competing </w:t>
      </w:r>
      <w:r w:rsidRPr="00BB5C37">
        <w:rPr>
          <w:highlight w:val="yellow"/>
          <w:u w:val="single"/>
        </w:rPr>
        <w:t>military forces</w:t>
      </w:r>
      <w:r w:rsidRPr="00BB5C37">
        <w:rPr>
          <w:sz w:val="16"/>
        </w:rPr>
        <w:t xml:space="preserve"> were the primary concern in-country, where they </w:t>
      </w:r>
      <w:r w:rsidRPr="00BB5C37">
        <w:rPr>
          <w:highlight w:val="yellow"/>
          <w:u w:val="single"/>
        </w:rPr>
        <w:t>raped, kidnapped, and killed on a massive scale</w:t>
      </w:r>
      <w:r w:rsidRPr="00BB5C37">
        <w:rPr>
          <w:sz w:val="16"/>
        </w:rPr>
        <w:t xml:space="preserve"> (European Commission, 2017). But both within and beyond Syria, unethical smugglers and opportunistic criminals often proved dangerous as well, robbing their clients, taking many captive, (Buchan, 2016) raping, torturing and killing (Di Giovanni, 2017). Yet even beyond these atrocities, having escaped barrel bombs, Sarin gas attacks, snipers, robbery, and in many cases near-drownings at sea (Al Jazeera, 2016), and having found means’ of entry into host countries, </w:t>
      </w:r>
      <w:r w:rsidRPr="00BB5C37">
        <w:rPr>
          <w:highlight w:val="yellow"/>
          <w:u w:val="single"/>
        </w:rPr>
        <w:t>refugees continued to face violence</w:t>
      </w:r>
      <w:r w:rsidRPr="00BB5C37">
        <w:rPr>
          <w:u w:val="single"/>
        </w:rPr>
        <w:t xml:space="preserve"> at the hands of governments</w:t>
      </w:r>
      <w:r w:rsidRPr="00BB5C37">
        <w:rPr>
          <w:sz w:val="16"/>
        </w:rPr>
        <w:t xml:space="preserve">, separatist groups, criminal gangs and others throughout the displacement journey and the resettlement process (Di Giovanni, 2017). Such horrors, while widespread, have not been universal. Many host-country citizens have been extremely generous and even heroic in their efforts, but others have responded with hostility, and the same range of responses can be seen on the national level. Some countries welcomed the refugees with open arms initially, but as the immensity of the challenge overwhelmed them they changed their tune, rolling out barbed wire and turning their backs on those pleading to be let in (Baczynska &amp; Ledwith, 2016). </w:t>
      </w:r>
      <w:r w:rsidRPr="00BB5C37">
        <w:rPr>
          <w:highlight w:val="yellow"/>
          <w:u w:val="single"/>
        </w:rPr>
        <w:t>Compassion fatigue, inadequate funding, political considerations and social tensions</w:t>
      </w:r>
      <w:r w:rsidRPr="00BB5C37">
        <w:rPr>
          <w:u w:val="single"/>
        </w:rPr>
        <w:t xml:space="preserve">, along with a lack of management, shelter and service capacities </w:t>
      </w:r>
      <w:r w:rsidRPr="00BB5C37">
        <w:rPr>
          <w:highlight w:val="yellow"/>
          <w:u w:val="single"/>
        </w:rPr>
        <w:t>wore many nations down</w:t>
      </w:r>
      <w:r w:rsidRPr="00BB5C37">
        <w:rPr>
          <w:u w:val="single"/>
        </w:rPr>
        <w:t xml:space="preserve">. </w:t>
      </w:r>
      <w:r w:rsidRPr="00BB5C37">
        <w:rPr>
          <w:sz w:val="16"/>
        </w:rPr>
        <w:t xml:space="preserve">Even some cities that had willingly taken in thousands are now pleading for help. In May, 2017, the Mayor of Athens made this abundantly clear, saying the problem is “spiraling out of control,” and that more efforts should be made to distribute refugees to other parts of the country (ANSAmed, 2017). As hostile citizens have become emboldened, and as government responses have fallen short, </w:t>
      </w:r>
      <w:r w:rsidRPr="00BB5C37">
        <w:rPr>
          <w:highlight w:val="yellow"/>
          <w:u w:val="single"/>
        </w:rPr>
        <w:t xml:space="preserve">more and more refugees have found </w:t>
      </w:r>
      <w:proofErr w:type="gramStart"/>
      <w:r w:rsidRPr="00BB5C37">
        <w:rPr>
          <w:highlight w:val="yellow"/>
          <w:u w:val="single"/>
        </w:rPr>
        <w:t>themselves</w:t>
      </w:r>
      <w:proofErr w:type="gramEnd"/>
      <w:r w:rsidRPr="00BB5C37">
        <w:rPr>
          <w:highlight w:val="yellow"/>
          <w:u w:val="single"/>
        </w:rPr>
        <w:t xml:space="preserve"> increasingly vulnerable, fearful, and</w:t>
      </w:r>
      <w:r w:rsidRPr="00BB5C37">
        <w:rPr>
          <w:u w:val="single"/>
        </w:rPr>
        <w:t xml:space="preserve"> in too many cases the </w:t>
      </w:r>
      <w:r w:rsidRPr="00BB5C37">
        <w:rPr>
          <w:highlight w:val="yellow"/>
          <w:u w:val="single"/>
        </w:rPr>
        <w:t>victims of violence</w:t>
      </w:r>
      <w:r w:rsidRPr="00BB5C37">
        <w:rPr>
          <w:u w:val="single"/>
        </w:rPr>
        <w:t xml:space="preserve">. </w:t>
      </w:r>
      <w:r w:rsidRPr="00BB5C37">
        <w:rPr>
          <w:sz w:val="16"/>
        </w:rPr>
        <w:t xml:space="preserve">In some cases, </w:t>
      </w:r>
      <w:r w:rsidRPr="00BB5C37">
        <w:rPr>
          <w:u w:val="single"/>
        </w:rPr>
        <w:t>this has occurred in official refugee camps</w:t>
      </w:r>
      <w:r w:rsidRPr="00BB5C37">
        <w:rPr>
          <w:sz w:val="16"/>
        </w:rPr>
        <w:t xml:space="preserve">. Theoretically, camps should be safe havens for people fleeing from war and disasters, but they often fail in this respect. Many official camps have been sites for attacks on refugees, not only by the recognized warring parties but by other players, including conflicting refugee groups (such as rival tribes or incompatible cultures living together), or anti-refugee groups in host nations. Yet despite official refugee camp shortcomings, unofficial camps, squats, shelters, streets and sidewalks proved no safer. </w:t>
      </w:r>
      <w:r w:rsidRPr="00BB5C37">
        <w:rPr>
          <w:u w:val="single"/>
        </w:rPr>
        <w:t xml:space="preserve">As refugees became increasingly visible and active in the public realm, </w:t>
      </w:r>
      <w:r w:rsidRPr="00BB5C37">
        <w:rPr>
          <w:highlight w:val="yellow"/>
          <w:u w:val="single"/>
        </w:rPr>
        <w:t>encounters and conflicts with locals became more common</w:t>
      </w:r>
      <w:r w:rsidRPr="00BB5C37">
        <w:rPr>
          <w:sz w:val="16"/>
        </w:rPr>
        <w:t xml:space="preserve">. In Turkey, for example, </w:t>
      </w:r>
      <w:r w:rsidRPr="00BB5C37">
        <w:rPr>
          <w:highlight w:val="yellow"/>
          <w:u w:val="single"/>
        </w:rPr>
        <w:t>this led to “several lynching attempts, stereotypes, prejudices, communal conflicts</w:t>
      </w:r>
      <w:r w:rsidRPr="00BB5C37">
        <w:rPr>
          <w:sz w:val="16"/>
        </w:rPr>
        <w:t xml:space="preserve"> and other forms of harassment against Syrians” (Gokay, 2015; Kaya, 2016), and </w:t>
      </w:r>
      <w:r w:rsidRPr="00BB5C37">
        <w:rPr>
          <w:highlight w:val="yellow"/>
          <w:u w:val="single"/>
        </w:rPr>
        <w:t>an erroneous presumption that</w:t>
      </w:r>
      <w:r w:rsidRPr="00BB5C37">
        <w:rPr>
          <w:u w:val="single"/>
        </w:rPr>
        <w:t xml:space="preserve"> </w:t>
      </w:r>
      <w:r w:rsidRPr="00BB5C37">
        <w:rPr>
          <w:sz w:val="16"/>
        </w:rPr>
        <w:t xml:space="preserve">“Syrian </w:t>
      </w:r>
      <w:r w:rsidRPr="00BB5C37">
        <w:rPr>
          <w:highlight w:val="yellow"/>
          <w:u w:val="single"/>
        </w:rPr>
        <w:t>refugees are associated with criminality, violence, and corruption</w:t>
      </w:r>
      <w:r w:rsidRPr="00BB5C37">
        <w:rPr>
          <w:sz w:val="16"/>
        </w:rPr>
        <w:t xml:space="preserve">” (Kaya, 2016). Overt </w:t>
      </w:r>
      <w:r w:rsidRPr="00BB5C37">
        <w:rPr>
          <w:u w:val="single"/>
        </w:rPr>
        <w:t>violent attacks on refugees, migrants or other foreigners by followers outside camps</w:t>
      </w:r>
      <w:r w:rsidRPr="00BB5C37">
        <w:rPr>
          <w:sz w:val="16"/>
        </w:rPr>
        <w:t xml:space="preserve"> in Greece </w:t>
      </w:r>
      <w:r w:rsidRPr="00BB5C37">
        <w:rPr>
          <w:u w:val="single"/>
        </w:rPr>
        <w:t>increased</w:t>
      </w:r>
      <w:r w:rsidRPr="00BB5C37">
        <w:rPr>
          <w:sz w:val="16"/>
        </w:rPr>
        <w:t xml:space="preserve"> as well. Unfortunately, such blatant, acute, direct violence is only the tip of the iceberg. There are </w:t>
      </w:r>
      <w:r w:rsidRPr="00BB5C37">
        <w:rPr>
          <w:highlight w:val="yellow"/>
          <w:u w:val="single"/>
        </w:rPr>
        <w:t>other</w:t>
      </w:r>
      <w:r w:rsidRPr="00BB5C37">
        <w:rPr>
          <w:u w:val="single"/>
        </w:rPr>
        <w:t xml:space="preserve">, often insidious, </w:t>
      </w:r>
      <w:r w:rsidRPr="00BB5C37">
        <w:rPr>
          <w:highlight w:val="yellow"/>
          <w:u w:val="single"/>
        </w:rPr>
        <w:t>chronic manifestations of violence woven into the day-to-day reality of many refugees</w:t>
      </w:r>
      <w:r w:rsidRPr="00BB5C37">
        <w:rPr>
          <w:sz w:val="16"/>
        </w:rPr>
        <w:t xml:space="preserve">, causing them grave harm in ways not always recognized as forms of violence, but very much worth examining. Researchers refer to these types of violence as invisible, indirect, cultural or </w:t>
      </w:r>
      <w:r w:rsidRPr="00BB5C37">
        <w:rPr>
          <w:u w:val="single"/>
        </w:rPr>
        <w:t>s</w:t>
      </w:r>
      <w:r w:rsidRPr="00BB5C37">
        <w:rPr>
          <w:highlight w:val="yellow"/>
          <w:u w:val="single"/>
        </w:rPr>
        <w:t>tructural violence</w:t>
      </w:r>
      <w:r w:rsidRPr="00BB5C37">
        <w:rPr>
          <w:sz w:val="16"/>
        </w:rPr>
        <w:t xml:space="preserve"> (Burtle, 2013). Overt physical violence is blatant and clear-cut when it occurs. While there may be controversy about who is to blame, there is little debate that it is indeed violence and that it has caused grave harm to human beings. But </w:t>
      </w:r>
      <w:r w:rsidRPr="00BB5C37">
        <w:rPr>
          <w:u w:val="single"/>
        </w:rPr>
        <w:t xml:space="preserve">other manifestations of violence are </w:t>
      </w:r>
      <w:r w:rsidRPr="00BB5C37">
        <w:rPr>
          <w:highlight w:val="yellow"/>
          <w:u w:val="single"/>
        </w:rPr>
        <w:t>often subtler and less direct</w:t>
      </w:r>
      <w:r w:rsidRPr="00BB5C37">
        <w:rPr>
          <w:sz w:val="16"/>
        </w:rPr>
        <w:t>, and a particular focus for this research. While many studies emphasize direct violence, and many tackle aspects of indirect violence, a much smaller number specifically tackle the various manifestations of indirect violence in the lives of refugees, experienced throughout their displacement and resettlement journeys. The purpose of this descriptive study is to answer the following questions: (a) To what extent is indirect violence present in the lives of Syrian refugees, as narrated by refugees and aid workers; and (b) Within that broad category, what common themes are apparent?</w:t>
      </w:r>
    </w:p>
    <w:p w14:paraId="79D31A03" w14:textId="77777777" w:rsidR="00283666" w:rsidRPr="00BB5C37" w:rsidRDefault="00283666" w:rsidP="00283666">
      <w:pPr>
        <w:pStyle w:val="Heading4"/>
      </w:pPr>
      <w:r w:rsidRPr="00BB5C37">
        <w:t xml:space="preserve">The refugee crisis exacerbates many gender inequalities—leads to gender violence. </w:t>
      </w:r>
    </w:p>
    <w:p w14:paraId="3299EE96" w14:textId="77777777" w:rsidR="00283666" w:rsidRPr="00BB5C37" w:rsidRDefault="00283666" w:rsidP="00283666">
      <w:pPr>
        <w:rPr>
          <w:rStyle w:val="Style13ptBold"/>
          <w:b w:val="0"/>
        </w:rPr>
      </w:pPr>
      <w:r w:rsidRPr="00BB5C37">
        <w:rPr>
          <w:rStyle w:val="Style13ptBold"/>
        </w:rPr>
        <w:t>UN News Center 15 (</w:t>
      </w:r>
      <w:r w:rsidRPr="00BB5C37">
        <w:rPr>
          <w:rStyle w:val="Style13ptBold"/>
          <w:b w:val="0"/>
        </w:rPr>
        <w:t>The</w:t>
      </w:r>
      <w:r w:rsidRPr="00BB5C37">
        <w:rPr>
          <w:rStyle w:val="Style13ptBold"/>
        </w:rPr>
        <w:t xml:space="preserve"> </w:t>
      </w:r>
      <w:r w:rsidRPr="00BB5C37">
        <w:rPr>
          <w:rStyle w:val="Style13ptBold"/>
          <w:b w:val="0"/>
        </w:rPr>
        <w:t xml:space="preserve">UN News Center provides breaking news, features, multimedia, meetings coverage and many more resources related to the United Nations. “Scourge of Sexual Violence in Armed Conflict ‘Far from Being Rooted Out.’” </w:t>
      </w:r>
      <w:hyperlink r:id="rId15" w:history="1">
        <w:r w:rsidRPr="00BB5C37">
          <w:rPr>
            <w:rStyle w:val="Hyperlink"/>
            <w:sz w:val="26"/>
          </w:rPr>
          <w:t>https://ourworld.unu.edu/en/scourge-of-sexual-violence-in-armed-conflict-far-from-being-rooted-out</w:t>
        </w:r>
      </w:hyperlink>
      <w:r w:rsidRPr="00BB5C37">
        <w:rPr>
          <w:rStyle w:val="Style13ptBold"/>
          <w:b w:val="0"/>
        </w:rPr>
        <w:t>, AJ)</w:t>
      </w:r>
    </w:p>
    <w:p w14:paraId="3A496627" w14:textId="23051E13" w:rsidR="00BE7712" w:rsidRPr="00BB5C37" w:rsidRDefault="00283666" w:rsidP="00283666">
      <w:pPr>
        <w:rPr>
          <w:sz w:val="16"/>
        </w:rPr>
      </w:pPr>
      <w:r w:rsidRPr="00BB5C37">
        <w:rPr>
          <w:sz w:val="16"/>
        </w:rPr>
        <w:t xml:space="preserve">Despite some positive developments across the United Nations system, </w:t>
      </w:r>
      <w:r w:rsidRPr="00BB5C37">
        <w:rPr>
          <w:highlight w:val="yellow"/>
          <w:u w:val="single"/>
        </w:rPr>
        <w:t>the task of protecting civilians has become</w:t>
      </w:r>
      <w:r w:rsidRPr="00BB5C37">
        <w:rPr>
          <w:u w:val="single"/>
        </w:rPr>
        <w:t xml:space="preserve"> more </w:t>
      </w:r>
      <w:r w:rsidRPr="00BB5C37">
        <w:rPr>
          <w:highlight w:val="yellow"/>
          <w:u w:val="single"/>
        </w:rPr>
        <w:t>onerous</w:t>
      </w:r>
      <w:r w:rsidRPr="00BB5C37">
        <w:rPr>
          <w:sz w:val="16"/>
        </w:rPr>
        <w:t xml:space="preserve"> as conflicts have become increasingly vicious, with </w:t>
      </w:r>
      <w:r w:rsidRPr="00BB5C37">
        <w:rPr>
          <w:highlight w:val="yellow"/>
          <w:u w:val="single"/>
        </w:rPr>
        <w:t>the brutalization of women a</w:t>
      </w:r>
      <w:r w:rsidRPr="00BB5C37">
        <w:rPr>
          <w:u w:val="single"/>
        </w:rPr>
        <w:t xml:space="preserve"> deplorable </w:t>
      </w:r>
      <w:r w:rsidRPr="00BB5C37">
        <w:rPr>
          <w:highlight w:val="yellow"/>
          <w:u w:val="single"/>
        </w:rPr>
        <w:t>persisting trend</w:t>
      </w:r>
      <w:r w:rsidRPr="00BB5C37">
        <w:rPr>
          <w:sz w:val="16"/>
        </w:rPr>
        <w:t xml:space="preserve">, a senior UN relief official said Friday, as she urged the Security Council to press all conflict parties to abide by their international obligations towards civilian protection. Briefing the Council’s open debate, which focused on the vulnerabilities of conflict-affected women and girls, Deputy UN Emergency Relief Coordinator Kyung-Wha Kang said that from Syria, Iraq, Yemen and Libya, to the Central African Republic, the Democratic Republic of the Congo, Nigeria, South Sudan, Sudan, Ukraine and many others, </w:t>
      </w:r>
      <w:r w:rsidRPr="00BB5C37">
        <w:rPr>
          <w:highlight w:val="yellow"/>
          <w:u w:val="single"/>
        </w:rPr>
        <w:t>civilians caught up in armed conflict are being killed and maimed</w:t>
      </w:r>
      <w:r w:rsidRPr="00BB5C37">
        <w:rPr>
          <w:sz w:val="16"/>
        </w:rPr>
        <w:t xml:space="preserve">, fleeing their homes and fearing for their lives. “Now more than ever, the protection of civilians needs to be at the top of our priorities,” said Ms. Kang, explaining that at the start of 2014, humanitarian organizations appealed for aid to help 52 million people in urgent need of assistance and protection. By the end of the year, the number had gone up by almost 50 per cent to 76 million. Overwhelmingly, </w:t>
      </w:r>
      <w:r w:rsidRPr="00BB5C37">
        <w:rPr>
          <w:highlight w:val="yellow"/>
          <w:u w:val="single"/>
        </w:rPr>
        <w:t>these people are civilians affected by conflict</w:t>
      </w:r>
      <w:r w:rsidRPr="00BB5C37">
        <w:rPr>
          <w:u w:val="single"/>
        </w:rPr>
        <w:t xml:space="preserve"> – and </w:t>
      </w:r>
      <w:r w:rsidRPr="00BB5C37">
        <w:rPr>
          <w:highlight w:val="yellow"/>
          <w:u w:val="single"/>
        </w:rPr>
        <w:t xml:space="preserve">the </w:t>
      </w:r>
      <w:proofErr w:type="gramStart"/>
      <w:r w:rsidRPr="00BB5C37">
        <w:rPr>
          <w:highlight w:val="yellow"/>
          <w:u w:val="single"/>
        </w:rPr>
        <w:t>majority are</w:t>
      </w:r>
      <w:proofErr w:type="gramEnd"/>
      <w:r w:rsidRPr="00BB5C37">
        <w:rPr>
          <w:highlight w:val="yellow"/>
          <w:u w:val="single"/>
        </w:rPr>
        <w:t xml:space="preserve"> women and girls</w:t>
      </w:r>
      <w:r w:rsidRPr="00BB5C37">
        <w:rPr>
          <w:u w:val="single"/>
        </w:rPr>
        <w:t xml:space="preserve">. </w:t>
      </w:r>
      <w:r w:rsidRPr="00BB5C37">
        <w:rPr>
          <w:sz w:val="16"/>
        </w:rPr>
        <w:t>Joined at the Council by Helen Durham, Director for International Law and Policy for the International Committee of the Red Cross (ICRC), and Iwad Elman, of the NGO Working Group on Women, Peace and Security, Mr. Kang said that currently, the average length of conflict-related displacement is now 17 years. “</w:t>
      </w:r>
      <w:r w:rsidRPr="00BB5C37">
        <w:rPr>
          <w:highlight w:val="yellow"/>
          <w:u w:val="single"/>
        </w:rPr>
        <w:t>One of the worst examples of this is Syria</w:t>
      </w:r>
      <w:r w:rsidRPr="00BB5C37">
        <w:rPr>
          <w:sz w:val="16"/>
        </w:rPr>
        <w:t xml:space="preserve">, where half of the population has been displaced…but </w:t>
      </w:r>
      <w:r w:rsidRPr="00BB5C37">
        <w:rPr>
          <w:highlight w:val="yellow"/>
          <w:u w:val="single"/>
        </w:rPr>
        <w:t>the numbers are growing elsewhere</w:t>
      </w:r>
      <w:r w:rsidRPr="00BB5C37">
        <w:rPr>
          <w:sz w:val="16"/>
        </w:rPr>
        <w:t xml:space="preserve">, for example in Darfur, where 450,000 people were displaced last year, adding to the more than two million people already in internally displaced persons camps (IDP) camps,” she continued, stressing that while the Council has taken action to bolster civilian protection and recognized the specific needs of women and girls, </w:t>
      </w:r>
      <w:r w:rsidRPr="00BB5C37">
        <w:rPr>
          <w:u w:val="single"/>
        </w:rPr>
        <w:t xml:space="preserve">more overall measures are required </w:t>
      </w:r>
      <w:r w:rsidRPr="00BB5C37">
        <w:rPr>
          <w:sz w:val="16"/>
        </w:rPr>
        <w:t>as “</w:t>
      </w:r>
      <w:r w:rsidRPr="00BB5C37">
        <w:rPr>
          <w:highlight w:val="yellow"/>
          <w:u w:val="single"/>
        </w:rPr>
        <w:t>the scourge of sexual violence in armed conflict is far from being rooted out.”</w:t>
      </w:r>
      <w:r w:rsidRPr="00BB5C37">
        <w:rPr>
          <w:sz w:val="16"/>
        </w:rPr>
        <w:t xml:space="preserve"> Spotlighting several troubling examples of the “consistent and persistent” brutalization women face, Ms. Kang said that as militants from the Islamic State in Iraq and Levant (ISIL) have captured territory in Iraq and Syria, </w:t>
      </w:r>
      <w:r w:rsidRPr="00BB5C37">
        <w:rPr>
          <w:highlight w:val="yellow"/>
          <w:u w:val="single"/>
        </w:rPr>
        <w:t>they have used and punished women</w:t>
      </w:r>
      <w:r w:rsidRPr="00BB5C37">
        <w:rPr>
          <w:u w:val="single"/>
        </w:rPr>
        <w:t xml:space="preserve"> to demonstrate their power. </w:t>
      </w:r>
      <w:r w:rsidRPr="00BB5C37">
        <w:rPr>
          <w:highlight w:val="yellow"/>
          <w:u w:val="single"/>
        </w:rPr>
        <w:t>Women have been repeatedly raped, forced into marriage and sold into slavery</w:t>
      </w:r>
      <w:r w:rsidRPr="00BB5C37">
        <w:rPr>
          <w:sz w:val="16"/>
        </w:rPr>
        <w:t xml:space="preserve">. Nigerian women and girls have given harrowing accounts of their experiences at the hands of Boko Haram, she added. “Simply, </w:t>
      </w:r>
      <w:r w:rsidRPr="00BB5C37">
        <w:rPr>
          <w:u w:val="single"/>
        </w:rPr>
        <w:t>crisis exacerbates gender inequalities</w:t>
      </w:r>
      <w:r w:rsidRPr="00BB5C37">
        <w:rPr>
          <w:sz w:val="16"/>
        </w:rPr>
        <w:t xml:space="preserve">. While entire communities suffer the impact of armed conflict, </w:t>
      </w:r>
      <w:r w:rsidRPr="00BB5C37">
        <w:rPr>
          <w:highlight w:val="yellow"/>
          <w:u w:val="single"/>
        </w:rPr>
        <w:t>women and girls are often the first to lose their rights to education, to political participation</w:t>
      </w:r>
      <w:r w:rsidRPr="00BB5C37">
        <w:rPr>
          <w:u w:val="single"/>
        </w:rPr>
        <w:t xml:space="preserve"> and to livelihood</w:t>
      </w:r>
      <w:r w:rsidRPr="00BB5C37">
        <w:rPr>
          <w:sz w:val="16"/>
        </w:rPr>
        <w:t>s, among other rights being bluntly violated,” she continued, and such challenges are manifestations of deeper, systemic problems. “</w:t>
      </w:r>
      <w:r w:rsidRPr="00BB5C37">
        <w:rPr>
          <w:highlight w:val="yellow"/>
          <w:u w:val="single"/>
        </w:rPr>
        <w:t>We need to better understand the</w:t>
      </w:r>
      <w:r w:rsidRPr="00BB5C37">
        <w:rPr>
          <w:sz w:val="16"/>
        </w:rPr>
        <w:t xml:space="preserve"> social, economic and </w:t>
      </w:r>
      <w:r w:rsidRPr="00BB5C37">
        <w:rPr>
          <w:highlight w:val="yellow"/>
          <w:u w:val="single"/>
        </w:rPr>
        <w:t>power dynamics</w:t>
      </w:r>
      <w:r w:rsidRPr="00BB5C37">
        <w:rPr>
          <w:u w:val="single"/>
        </w:rPr>
        <w:t xml:space="preserve"> which result in the continued enslavement of</w:t>
      </w:r>
      <w:r w:rsidRPr="00BB5C37">
        <w:rPr>
          <w:sz w:val="16"/>
        </w:rPr>
        <w:t xml:space="preserve"> and use of </w:t>
      </w:r>
      <w:r w:rsidRPr="00BB5C37">
        <w:rPr>
          <w:u w:val="single"/>
        </w:rPr>
        <w:t xml:space="preserve">violence against women, </w:t>
      </w:r>
      <w:r w:rsidRPr="00BB5C37">
        <w:rPr>
          <w:highlight w:val="yellow"/>
          <w:u w:val="single"/>
        </w:rPr>
        <w:t>particularly in conflict situations</w:t>
      </w:r>
      <w:r w:rsidRPr="00BB5C37">
        <w:rPr>
          <w:sz w:val="16"/>
          <w:highlight w:val="yellow"/>
        </w:rPr>
        <w:t>.</w:t>
      </w:r>
      <w:r w:rsidRPr="00BB5C37">
        <w:rPr>
          <w:sz w:val="16"/>
        </w:rPr>
        <w:t xml:space="preserve"> We must also make concerted efforts to expand women’s representation and participation in rule of law processes and protection mechanisms. Women must be included in the political leadership, security forces and accountability mechanisms in countries,” she said.</w:t>
      </w:r>
    </w:p>
    <w:p w14:paraId="318F9A01" w14:textId="77777777" w:rsidR="009F7A69" w:rsidRPr="00BB5C37" w:rsidRDefault="009F7A69" w:rsidP="009F7A69">
      <w:pPr>
        <w:pStyle w:val="Heading1"/>
      </w:pPr>
      <w:r w:rsidRPr="00BB5C37">
        <w:t xml:space="preserve">1ac – framing </w:t>
      </w:r>
    </w:p>
    <w:p w14:paraId="6D13DD5F" w14:textId="77777777" w:rsidR="009F7A69" w:rsidRPr="00BB5C37" w:rsidRDefault="009F7A69" w:rsidP="009F7A69">
      <w:pPr>
        <w:pStyle w:val="Heading4"/>
      </w:pPr>
      <w:r w:rsidRPr="00BB5C37">
        <w:t xml:space="preserve">All forms of violence are derived from the subjugation of the stranger the refusal of the neg to allow safe passage into the US for whatever reason are the root cause of existential !s  </w:t>
      </w:r>
    </w:p>
    <w:p w14:paraId="2E206A84" w14:textId="77777777" w:rsidR="009F7A69" w:rsidRPr="00BB5C37" w:rsidRDefault="009F7A69" w:rsidP="009F7A69">
      <w:pPr>
        <w:rPr>
          <w:b/>
          <w:sz w:val="26"/>
        </w:rPr>
      </w:pPr>
      <w:r w:rsidRPr="00BB5C37">
        <w:rPr>
          <w:rStyle w:val="Style13ptBold"/>
        </w:rPr>
        <w:t xml:space="preserve">Fasching 93 </w:t>
      </w:r>
      <w:r w:rsidRPr="00BB5C37">
        <w:t xml:space="preserve">(Darrell J. Fasching, he earned his B.A. degree in Philosophy from the University of Minnesota, and went on to receive his M.A. and Ph.D. in Religious Studies from Syracuse University. While in Syracuse, he served as the Assistant Dean of Hendricks Chapel at Syracuse University. In 1982 he joined the Religious Studies faculty of the University of South Florida in Tampa. During his tenure there, he served as Department Chair, and also as Associate Dean of the College of Arts and Letters. A noted scholar in the field of Ethics, Religion and Post-Holocaust Theology, The ethical challenge of Auschwitz and Hiroshima Book, 1993, IT’S A BOOK) </w:t>
      </w:r>
    </w:p>
    <w:p w14:paraId="2CA31E19" w14:textId="77777777" w:rsidR="009F7A69" w:rsidRPr="00BB5C37" w:rsidRDefault="009F7A69" w:rsidP="009F7A69">
      <w:pPr>
        <w:rPr>
          <w:sz w:val="12"/>
        </w:rPr>
      </w:pPr>
      <w:r w:rsidRPr="00BB5C37">
        <w:t xml:space="preserve"> </w:t>
      </w:r>
      <w:r w:rsidRPr="00BB5C37">
        <w:rPr>
          <w:sz w:val="12"/>
        </w:rPr>
        <w:t>The task I have set for myself is to this dialectical unity, obscured by all sacral dualisms, so as to articulate a cross-cultural social ethic of human dignity, human rights, and human liberation</w:t>
      </w:r>
      <w:r w:rsidRPr="00BB5C37">
        <w:t xml:space="preserve">. </w:t>
      </w:r>
      <w:r w:rsidRPr="00BB5C37">
        <w:rPr>
          <w:b/>
          <w:u w:val="single"/>
        </w:rPr>
        <w:t>The insight that false sacral divisions disrupt the essential dialectical unity</w:t>
      </w:r>
      <w:r w:rsidRPr="00BB5C37">
        <w:t xml:space="preserve"> </w:t>
      </w:r>
      <w:r w:rsidRPr="00BB5C37">
        <w:rPr>
          <w:sz w:val="10"/>
        </w:rPr>
        <w:t xml:space="preserve">of apocalypse and utopia first came to me after I struggled for a number of years to reconcile the positions of two contemporary theo- logical critics of technicism who have profoundly influenced me, JE- ques Ellul and Gabriel .%hanian. </w:t>
      </w:r>
      <w:proofErr w:type="gramStart"/>
      <w:r w:rsidRPr="00BB5C37">
        <w:rPr>
          <w:sz w:val="10"/>
        </w:rPr>
        <w:t>For Jacques utopian thought • the problem for which apocalyptic thought is the cure.</w:t>
      </w:r>
      <w:proofErr w:type="gramEnd"/>
      <w:r w:rsidRPr="00BB5C37">
        <w:rPr>
          <w:sz w:val="10"/>
        </w:rPr>
        <w:t xml:space="preserve"> For Gabriel Vahanian it is just the opposite. My own reading of their arguments led me to believe each was largely right in what they affirmed and wrong in what they denied. In the chapters which follow 1 intend to show that the narratives of apocalypse and utopia which have their origins within the horizons of the biblical tradition have in fact become a global public myth—one intimately shaped by the experiences Of Auschwitz and Hiroshima. At the same time, I intend to show that the insight gained from sorting out the disagreement between Ellul and Vahanian can be re- lated to the larger horizons of our emerging global civilization team— ing with narrative diversity, in such a way as to illuminate the possi- bility for a cross-cultural ethical coalition in defense of human dignity, human rights and human liberation—a coalition which can en- tered into by all those narrative traditions. FÄSt and which emphasize the importance of welcoming the stranger. Few claims about Jacques Ellul would seem more paradoxical (that is, "contrary to appearances") than the claim that he is a "uto- pian thinker</w:t>
      </w:r>
      <w:proofErr w:type="gramStart"/>
      <w:r w:rsidRPr="00BB5C37">
        <w:rPr>
          <w:sz w:val="10"/>
        </w:rPr>
        <w:t>. "</w:t>
      </w:r>
      <w:proofErr w:type="gramEnd"/>
      <w:r w:rsidRPr="00BB5C37">
        <w:rPr>
          <w:sz w:val="10"/>
        </w:rPr>
        <w:t xml:space="preserve"> You do not have to read very far in Elul before you discover that he considers utopian thought the primary myth of our technological civilization, whose sole function is to render human beings totally subservient to its necessities</w:t>
      </w:r>
      <w:r w:rsidRPr="00BB5C37">
        <w:t xml:space="preserve">. </w:t>
      </w:r>
      <w:r w:rsidRPr="00BB5C37">
        <w:rPr>
          <w:b/>
          <w:u w:val="single"/>
        </w:rPr>
        <w:t>We will put up with any dehumanization</w:t>
      </w:r>
      <w:r w:rsidRPr="00BB5C37">
        <w:t xml:space="preserve">, he argues, </w:t>
      </w:r>
      <w:r w:rsidRPr="00BB5C37">
        <w:rPr>
          <w:b/>
          <w:u w:val="single"/>
        </w:rPr>
        <w:t>we will accept any demand for efficiency and give up any freedom, as long as we believe we shall be rewarded with utopia.</w:t>
      </w:r>
      <w:r w:rsidRPr="00BB5C37">
        <w:t xml:space="preserve"> </w:t>
      </w:r>
      <w:proofErr w:type="gramStart"/>
      <w:r w:rsidRPr="00BB5C37">
        <w:rPr>
          <w:sz w:val="12"/>
        </w:rPr>
        <w:t>tf</w:t>
      </w:r>
      <w:proofErr w:type="gramEnd"/>
      <w:r w:rsidRPr="00BB5C37">
        <w:rPr>
          <w:sz w:val="12"/>
        </w:rPr>
        <w:t xml:space="preserve"> there is such a thing as fate or necessity in a technologi- cal society, if technology has a certain autonomy, it is because we have been seduced into surrendering ourselves to its demands in return for the promise that it Will fulfill our wildest utopian dreams for comfort, for pleasure, and for success. Ellal considers utopian thought to be an escapist reaction to that which cannot be prevented_32 Constructing utopian fantasies, he says, is the favorite passtime </w:t>
      </w:r>
      <w:proofErr w:type="gramStart"/>
      <w:r w:rsidRPr="00BB5C37">
        <w:rPr>
          <w:sz w:val="12"/>
        </w:rPr>
        <w:t>Of</w:t>
      </w:r>
      <w:proofErr w:type="gramEnd"/>
      <w:r w:rsidRPr="00BB5C37">
        <w:rPr>
          <w:sz w:val="12"/>
        </w:rPr>
        <w:t xml:space="preserve"> intellectuals. </w:t>
      </w:r>
      <w:proofErr w:type="gramStart"/>
      <w:r w:rsidRPr="00BB5C37">
        <w:rPr>
          <w:sz w:val="12"/>
        </w:rPr>
        <w:t>But the fantasies Of a Campanella, a More.</w:t>
      </w:r>
      <w:proofErr w:type="gramEnd"/>
      <w:r w:rsidRPr="00BB5C37">
        <w:rPr>
          <w:sz w:val="12"/>
        </w:rPr>
        <w:t xml:space="preserve"> </w:t>
      </w:r>
      <w:proofErr w:type="gramStart"/>
      <w:r w:rsidRPr="00BB5C37">
        <w:rPr>
          <w:sz w:val="12"/>
        </w:rPr>
        <w:t>or</w:t>
      </w:r>
      <w:proofErr w:type="gramEnd"/>
      <w:r w:rsidRPr="00BB5C37">
        <w:rPr>
          <w:sz w:val="12"/>
        </w:rPr>
        <w:t xml:space="preserve"> a Burier "do not seem to have played the slightest historical role in the past nor foretold any future reality. ... I fail to see a positive value in utopian views. They do humanity good. Whenever men have taken utopian descriptions seriously, the result has disastrous. "33 Yet, despite this, Elurs 014m thplogical ethics is oriented to- ward a utopian transformation of society. But that utopianism gets drowned in the rhetoric </w:t>
      </w:r>
      <w:proofErr w:type="gramStart"/>
      <w:r w:rsidRPr="00BB5C37">
        <w:rPr>
          <w:sz w:val="12"/>
        </w:rPr>
        <w:t>Of</w:t>
      </w:r>
      <w:proofErr w:type="gramEnd"/>
      <w:r w:rsidRPr="00BB5C37">
        <w:rPr>
          <w:sz w:val="12"/>
        </w:rPr>
        <w:t xml:space="preserve"> apocalypse. Ellul's phobia about the word utopia has prevented him from seeing that his unique appropription of apocalyptic tradition is utopian. In fact Ellul inverts the popular meanings of apocalypse and utopia in his own theological writings. Where the u-orld embraces utopian hopes and apomiyptic scenarios, Ellul embraces aælyptic and fears utopian scenarios. This reversal is intimately tied to the distinction he makes between the sacred and the holy. Contrary to popular usage, Ellul treats the terms sacred and holy not as synonyms but as antonyms. Thus, the sacred is, for him, the rever-* image </w:t>
      </w:r>
      <w:proofErr w:type="gramStart"/>
      <w:r w:rsidRPr="00BB5C37">
        <w:rPr>
          <w:sz w:val="12"/>
        </w:rPr>
        <w:t>Of</w:t>
      </w:r>
      <w:proofErr w:type="gramEnd"/>
      <w:r w:rsidRPr="00BB5C37">
        <w:rPr>
          <w:sz w:val="12"/>
        </w:rPr>
        <w:t xml:space="preserve"> the holy. And whereas the sacred encloses society in </w:t>
      </w:r>
      <w:proofErr w:type="gramStart"/>
      <w:r w:rsidRPr="00BB5C37">
        <w:rPr>
          <w:sz w:val="12"/>
        </w:rPr>
        <w:t>a</w:t>
      </w:r>
      <w:proofErr w:type="gramEnd"/>
      <w:r w:rsidRPr="00BB5C37">
        <w:rPr>
          <w:sz w:val="12"/>
        </w:rPr>
        <w:t xml:space="preserve"> order. </w:t>
      </w:r>
      <w:proofErr w:type="gramStart"/>
      <w:r w:rsidRPr="00BB5C37">
        <w:rPr>
          <w:sz w:val="12"/>
        </w:rPr>
        <w:t>the</w:t>
      </w:r>
      <w:proofErr w:type="gramEnd"/>
      <w:r w:rsidRPr="00BB5C37">
        <w:rPr>
          <w:sz w:val="12"/>
        </w:rPr>
        <w:t xml:space="preserve"> holy introduces element of transcendence which 0Fns society to the future. •For Ellul, utopia is an expression of the sural imagination of our technicist scriety and the apocalyptic mode </w:t>
      </w:r>
      <w:proofErr w:type="gramStart"/>
      <w:r w:rsidRPr="00BB5C37">
        <w:rPr>
          <w:sz w:val="12"/>
        </w:rPr>
        <w:t>Of</w:t>
      </w:r>
      <w:proofErr w:type="gramEnd"/>
      <w:r w:rsidRPr="00BB5C37">
        <w:rPr>
          <w:sz w:val="12"/>
        </w:rPr>
        <w:t xml:space="preserve"> thought expresses the transforming power of the sanctified imagination. As a sociologist, </w:t>
      </w:r>
      <w:r w:rsidRPr="00BB5C37">
        <w:rPr>
          <w:b/>
          <w:sz w:val="12"/>
          <w:u w:val="single"/>
        </w:rPr>
        <w:t>Euul argues that the sacred is simply an inherent element in the psychosocial structure of our human world that legitimates the struc- ture of a</w:t>
      </w:r>
      <w:r w:rsidRPr="00BB5C37">
        <w:rPr>
          <w:sz w:val="12"/>
        </w:rPr>
        <w:t xml:space="preserve"> technicist </w:t>
      </w:r>
      <w:r w:rsidRPr="00BB5C37">
        <w:rPr>
          <w:b/>
          <w:sz w:val="12"/>
          <w:u w:val="single"/>
        </w:rPr>
        <w:t>society</w:t>
      </w:r>
      <w:r w:rsidRPr="00BB5C37">
        <w:rPr>
          <w:sz w:val="12"/>
        </w:rPr>
        <w:t xml:space="preserve"> so that it </w:t>
      </w:r>
      <w:r w:rsidRPr="00BB5C37">
        <w:rPr>
          <w:b/>
          <w:sz w:val="12"/>
          <w:u w:val="single"/>
        </w:rPr>
        <w:t>becomes totalitarian, demonic and dehumanizing. Only by breaking with the seductive allure of this sacral world, he argues, can a self-transcending freedom be rein- troduced</w:t>
      </w:r>
      <w:r w:rsidRPr="00BB5C37">
        <w:rPr>
          <w:sz w:val="12"/>
        </w:rPr>
        <w:t xml:space="preserve"> into the technological city whereby it can become an antici- paEon of a new city—the New Jerusalem. Rr Ellul, the theologian, is hope in the God who is </w:t>
      </w:r>
      <w:proofErr w:type="gramStart"/>
      <w:r w:rsidRPr="00BB5C37">
        <w:rPr>
          <w:sz w:val="12"/>
        </w:rPr>
        <w:t>Wholly</w:t>
      </w:r>
      <w:proofErr w:type="gramEnd"/>
      <w:r w:rsidRPr="00BB5C37">
        <w:rPr>
          <w:sz w:val="12"/>
        </w:rPr>
        <w:t xml:space="preserve"> Other. That hope ruptures one's psychological and spiritual dependency on the sacra] structures of this world. It is a hope which is not conformed to this world and therefore able to transform the world. The key to Ellul's thought is his exegesis of Apocalypse—the Book of (which we shall examine in some detail in the last chapter). Ellui separates this narrative from others of the genre, arguing that it is not a book that despairs of history. Rather than announcing the catastrophic end of history, the Apocalypse is the revelation of God's freedom at work in history as mediated by radical human hope. In Ellul's view, the Apocalypse is to be taken seriously, but not literally, for its speaks in the language of exotic symbol precisely because it speaks Of the ultimate paradox Of the ****** Result for Image/Page 2 ****** 96 The Ethical Challenge of Auschwitz and Hiroshima From Auschwitz to Hiroshima 97 idol is a biblical one) is captured in these alternate narrative inter pretations. The idol demands the total annihilation of our individu- </w:t>
      </w:r>
      <w:proofErr w:type="gramStart"/>
      <w:r w:rsidRPr="00BB5C37">
        <w:rPr>
          <w:sz w:val="12"/>
        </w:rPr>
        <w:t>ali5,',</w:t>
      </w:r>
      <w:proofErr w:type="gramEnd"/>
      <w:r w:rsidRPr="00BB5C37">
        <w:rPr>
          <w:sz w:val="12"/>
        </w:rPr>
        <w:t xml:space="preserve"> requiring our total obedience and conformiw, whereas the living God invites our disputation and affirms each of us in our dignity as an other. </w:t>
      </w:r>
      <w:r w:rsidRPr="00BB5C37">
        <w:rPr>
          <w:b/>
          <w:u w:val="single"/>
        </w:rPr>
        <w:t>This</w:t>
      </w:r>
      <w:r w:rsidRPr="00BB5C37">
        <w:t xml:space="preserve"> God only </w:t>
      </w:r>
      <w:r w:rsidRPr="00BB5C37">
        <w:rPr>
          <w:b/>
          <w:u w:val="single"/>
        </w:rPr>
        <w:t>demands that we do the same for those others, those strangers, sent into our lives as an invitation to self- transcendence.</w:t>
      </w:r>
      <w:r w:rsidRPr="00BB5C37">
        <w:t xml:space="preserve"> </w:t>
      </w:r>
      <w:r w:rsidRPr="00BB5C37">
        <w:rPr>
          <w:sz w:val="12"/>
        </w:rPr>
        <w:t xml:space="preserve">From Auschwitz to Hiroshima: The Demonic Inversion Of the Narrative Traditions of the Holy—East and West On July 16, 1945, at 5:30 in the morning the first atomic bomb was exploded in the desert of New Mexico at a site named frinity. A fireball "infinitely brighter than the sun, its temperature 10,000 times greater, began an eight-mile </w:t>
      </w:r>
      <w:proofErr w:type="gramStart"/>
      <w:r w:rsidRPr="00BB5C37">
        <w:rPr>
          <w:sz w:val="12"/>
        </w:rPr>
        <w:t>ascent .</w:t>
      </w:r>
      <w:proofErr w:type="gramEnd"/>
      <w:r w:rsidRPr="00BB5C37">
        <w:rPr>
          <w:sz w:val="12"/>
        </w:rPr>
        <w:t xml:space="preserve"> </w:t>
      </w:r>
      <w:proofErr w:type="gramStart"/>
      <w:r w:rsidRPr="00BB5C37">
        <w:rPr>
          <w:sz w:val="12"/>
        </w:rPr>
        <w:t>turning</w:t>
      </w:r>
      <w:proofErr w:type="gramEnd"/>
      <w:r w:rsidRPr="00BB5C37">
        <w:rPr>
          <w:sz w:val="12"/>
        </w:rPr>
        <w:t xml:space="preserve"> night into day."3b </w:t>
      </w:r>
      <w:proofErr w:type="gramStart"/>
      <w:r w:rsidRPr="00BB5C37">
        <w:rPr>
          <w:sz w:val="12"/>
        </w:rPr>
        <w:t>The</w:t>
      </w:r>
      <w:proofErr w:type="gramEnd"/>
      <w:r w:rsidRPr="00BB5C37">
        <w:rPr>
          <w:sz w:val="12"/>
        </w:rPr>
        <w:t xml:space="preserve"> awesomeness Of the experience inevitably elicited a religious re- sponse from among the observers. One reporter, ovenvhelmed by this tremendous display of power, said he thought of "the Lord's command, Tet there be light.'" His response was in tune with the human response to power throughout the ages</w:t>
      </w:r>
      <w:r w:rsidRPr="00BB5C37">
        <w:t xml:space="preserve">. </w:t>
      </w:r>
      <w:r w:rsidRPr="00BB5C37">
        <w:rPr>
          <w:b/>
          <w:u w:val="single"/>
        </w:rPr>
        <w:t xml:space="preserve">Power over life and death has always been </w:t>
      </w:r>
      <w:proofErr w:type="gramStart"/>
      <w:r w:rsidRPr="00BB5C37">
        <w:rPr>
          <w:b/>
          <w:u w:val="single"/>
        </w:rPr>
        <w:t>both fascinating</w:t>
      </w:r>
      <w:proofErr w:type="gramEnd"/>
      <w:r w:rsidRPr="00BB5C37">
        <w:rPr>
          <w:b/>
          <w:u w:val="single"/>
        </w:rPr>
        <w:t xml:space="preserve"> and terrifying, awesome and awful.</w:t>
      </w:r>
      <w:r w:rsidRPr="00BB5C37">
        <w:t xml:space="preserve"> </w:t>
      </w:r>
      <w:r w:rsidRPr="00BB5C37">
        <w:rPr>
          <w:sz w:val="12"/>
        </w:rPr>
        <w:t>Whenever human beings encounter a power they believe ems their destiny, Rudolf Otto suggests, they respond religiously with the ambivalent emotions of fascination and dread. The power of the bomb evoked emotions analogous to those evoked by the holy. But the symbols of "light" and "life</w:t>
      </w:r>
      <w:proofErr w:type="gramStart"/>
      <w:r w:rsidRPr="00BB5C37">
        <w:rPr>
          <w:sz w:val="12"/>
        </w:rPr>
        <w:t>, "</w:t>
      </w:r>
      <w:proofErr w:type="gramEnd"/>
      <w:r w:rsidRPr="00BB5C37">
        <w:rPr>
          <w:sz w:val="12"/>
        </w:rPr>
        <w:t xml:space="preserve"> drawn from the book of Genesis were not really appropriate for this event was no life-giving act of creation. •It was rather a demonic inversion of the holy, revealing a power meant to produce total annihilation. J. Robert Oppenheimer, the scientist </w:t>
      </w:r>
      <w:proofErr w:type="gramStart"/>
      <w:r w:rsidRPr="00BB5C37">
        <w:rPr>
          <w:sz w:val="12"/>
        </w:rPr>
        <w:t>Who</w:t>
      </w:r>
      <w:proofErr w:type="gramEnd"/>
      <w:r w:rsidRPr="00BB5C37">
        <w:rPr>
          <w:sz w:val="12"/>
        </w:rPr>
        <w:t xml:space="preserve"> orchestrated the Manhattan Project, captured its meaning most accurately. He remembered the line from the Bhagavad Gita, spoken by Krishna in his manifestation as the cosmic deity Vishnu, the lord of life and death: "I am become death, the shatterer of Here, it seems, the inner telos of the normless technological will to power revealed its logical outcome. The technological utopianism of the secular city, embodied in the Manhattan Project, revealed itself at Trinity to be leading toward an apocalyptic and suicidal destiny for the whole human race. We found ourselves in the presence of a new sacred power. The demonic nature of the sacral power of technology that first </w:t>
      </w:r>
      <w:proofErr w:type="gramStart"/>
      <w:r w:rsidRPr="00BB5C37">
        <w:rPr>
          <w:sz w:val="12"/>
        </w:rPr>
        <w:t>manifest</w:t>
      </w:r>
      <w:proofErr w:type="gramEnd"/>
      <w:r w:rsidRPr="00BB5C37">
        <w:rPr>
          <w:sz w:val="12"/>
        </w:rPr>
        <w:t xml:space="preserve"> its true face at Auschwitz, as Irving Greenberg put it, in a "cloud of smoke and a pillar Of fire," now reared its ugly head again at Hiroshima." Like all manifestations of the sacred, it separated itself from ordinary time and space. It was not, however, an intrusion of the divine into time and space but rather, as Arthur Cohen put it, a caesura, an open- ing up of the abyss of the demonic. It was an abyss whose fault line ran from Auschwitz to Hiroshima. The division of history into a new before and after, which began at Auschwitz, found its completion in the movement from Trinity to Hirpshima. On August 6, 1945, at 8:16 a.m</w:t>
      </w:r>
      <w:proofErr w:type="gramStart"/>
      <w:r w:rsidRPr="00BB5C37">
        <w:rPr>
          <w:sz w:val="12"/>
        </w:rPr>
        <w:t>. ,</w:t>
      </w:r>
      <w:proofErr w:type="gramEnd"/>
      <w:r w:rsidRPr="00BB5C37">
        <w:rPr>
          <w:sz w:val="12"/>
        </w:rPr>
        <w:t xml:space="preserve"> the bomb exploded over Hiroshima and the millennium Of utopia, the millennium that gave rise to science, technology and the myth of progress, came to a premature apocalyptic end. Although they stand side by side in the mythic imagination, Auschwitz and Hiroshima cannot be equated as historical events. Auschwitz expresses the linkage of the technological mythos to the intentionally demonic tribalism of the Germans. Hiroshima repre- sents the halting Of a similar linkage Of technology and demonic trib- alism among the Japanese by the United States, which for all its failures was shaped by a narrative tradition of welcoming, not annihi- lating, the alien and the stranger.40 Hiroshima stands as a warning, reminding us that if the Germans or Japanese had had the bomb, demonic tribalism and genocide would have won the day. The parallel between Hiroshima and Auschwitz is only partial, and yet it is critical to understand, for it highlights the apocalyptic and demonic trajectory of technological efficiency. In sheer numbers, Auschwitz overwhelms Hiroshima and Nagasaki combined. At Aus- chwitz the death toll is in the range of 2 million, whereas the death toll from Hiroshima and Nagasaki combined may have reached 400,000.41 </w:t>
      </w:r>
      <w:proofErr w:type="gramStart"/>
      <w:r w:rsidRPr="00BB5C37">
        <w:rPr>
          <w:sz w:val="12"/>
        </w:rPr>
        <w:t>But</w:t>
      </w:r>
      <w:proofErr w:type="gramEnd"/>
      <w:r w:rsidRPr="00BB5C37">
        <w:rPr>
          <w:sz w:val="12"/>
        </w:rPr>
        <w:t xml:space="preserve"> the true measure of the immensity of Hiroshima is not in the total number killed but rather the technical efficieney of the bomb. The bomb makes it possible to recreate the desolation of the Shoah at a level of mind-boggling efficiency the Nazis could scarcely imagine. It took the Nazis several years to create their cities of the dead, but our technological genius now makes it possible to do so almost instantaneously. On average Auschwitz, as 1 calculate it, exter- minated 2, COO to 3,000 people per day. A record day might see the extermination of 10,000.42 But at Hiroshima, tens of thousands died instantly. </w:t>
      </w:r>
      <w:proofErr w:type="gramStart"/>
      <w:r w:rsidRPr="00BB5C37">
        <w:rPr>
          <w:sz w:val="12"/>
        </w:rPr>
        <w:t>And even more died from the after effects of the bomb.</w:t>
      </w:r>
      <w:proofErr w:type="gramEnd"/>
      <w:r w:rsidRPr="00BB5C37">
        <w:rPr>
          <w:sz w:val="12"/>
        </w:rPr>
        <w:t xml:space="preserve"> The atomic bomb makes the gas chambers seem pathetically inefficient by comparison. The Hiroshima bomb was an eschatological phenomenon, offer- ing an apocalyptic promise </w:t>
      </w:r>
      <w:proofErr w:type="gramStart"/>
      <w:r w:rsidRPr="00BB5C37">
        <w:rPr>
          <w:sz w:val="12"/>
        </w:rPr>
        <w:t>Of</w:t>
      </w:r>
      <w:proofErr w:type="gramEnd"/>
      <w:r w:rsidRPr="00BB5C37">
        <w:rPr>
          <w:sz w:val="12"/>
        </w:rPr>
        <w:t xml:space="preserve"> yet more terrifying things to come. Today, a single one megaton hydrogen bomb equals cighty Hiroshima bombs. Before the thaw in US-Russian relations Jonathan Schell esti- ****** Result for Image/Page 3 ****** 158 The Challenge Of Auschwitz and Hiroshima Ethical Challenge 159 emerging world civilization, a civilization that lives in the shadow of Auschwitz and Hiroshima and totters in the balance between apoca- Iypse and utopia</w:t>
      </w:r>
      <w:r w:rsidRPr="00BB5C37">
        <w:rPr>
          <w:b/>
          <w:u w:val="single"/>
        </w:rPr>
        <w:t xml:space="preserve">. </w:t>
      </w:r>
      <w:r w:rsidRPr="00BB5C37">
        <w:rPr>
          <w:b/>
          <w:highlight w:val="yellow"/>
          <w:u w:val="single"/>
        </w:rPr>
        <w:t>We can be dragged into</w:t>
      </w:r>
      <w:r w:rsidRPr="00BB5C37">
        <w:rPr>
          <w:b/>
          <w:u w:val="single"/>
        </w:rPr>
        <w:t xml:space="preserve"> world history through </w:t>
      </w:r>
      <w:r w:rsidRPr="00BB5C37">
        <w:rPr>
          <w:b/>
          <w:highlight w:val="yellow"/>
          <w:u w:val="single"/>
        </w:rPr>
        <w:t>war or we can walk in</w:t>
      </w:r>
      <w:r w:rsidRPr="00BB5C37">
        <w:rPr>
          <w:b/>
          <w:u w:val="single"/>
        </w:rPr>
        <w:t xml:space="preserve"> by Way Of </w:t>
      </w:r>
      <w:r w:rsidRPr="00BB5C37">
        <w:rPr>
          <w:b/>
          <w:highlight w:val="yellow"/>
          <w:u w:val="single"/>
        </w:rPr>
        <w:t>mutual understanding</w:t>
      </w:r>
      <w:r w:rsidRPr="00BB5C37">
        <w:rPr>
          <w:b/>
          <w:u w:val="single"/>
        </w:rPr>
        <w:t>.</w:t>
      </w:r>
      <w:r w:rsidRPr="00BB5C37">
        <w:t xml:space="preserve"> 39 </w:t>
      </w:r>
      <w:r w:rsidRPr="00BB5C37">
        <w:rPr>
          <w:b/>
          <w:highlight w:val="yellow"/>
          <w:u w:val="single"/>
        </w:rPr>
        <w:t>By the first path global civilization emerges as a totalitarian project of dominance that risks a global nuclear apocalypse. By the second path we prevent the first, creating global civilization through an expansion of our under- standing of what it means to be human, which occurs when we welcome the stranger,</w:t>
      </w:r>
      <w:r w:rsidRPr="00BB5C37">
        <w:rPr>
          <w:b/>
          <w:u w:val="single"/>
        </w:rPr>
        <w:t xml:space="preserve"> that is, when we pass over to another's life, religion and culture and come back with new insight into our own.</w:t>
      </w:r>
      <w:r w:rsidRPr="00BB5C37">
        <w:t xml:space="preserve"> </w:t>
      </w:r>
      <w:r w:rsidRPr="00BB5C37">
        <w:rPr>
          <w:sz w:val="8"/>
        </w:rPr>
        <w:t xml:space="preserve">I see alienated theology as standing in direct continuity with Tillich's theology </w:t>
      </w:r>
      <w:proofErr w:type="gramStart"/>
      <w:r w:rsidRPr="00BB5C37">
        <w:rPr>
          <w:sz w:val="8"/>
        </w:rPr>
        <w:t>Of</w:t>
      </w:r>
      <w:proofErr w:type="gramEnd"/>
      <w:r w:rsidRPr="00BB5C37">
        <w:rPr>
          <w:sz w:val="8"/>
        </w:rPr>
        <w:t xml:space="preserve"> culture in its openness to transcendence wherev- er it can be found in the history Of religions and cultures. In a certain sense alienated theology picks up where Tillich left </w:t>
      </w:r>
      <w:proofErr w:type="gramStart"/>
      <w:r w:rsidRPr="00BB5C37">
        <w:rPr>
          <w:sz w:val="8"/>
        </w:rPr>
        <w:t>Off</w:t>
      </w:r>
      <w:proofErr w:type="gramEnd"/>
      <w:r w:rsidRPr="00BB5C37">
        <w:rPr>
          <w:sz w:val="8"/>
        </w:rPr>
        <w:t xml:space="preserve">. In his first published paper, in 1920, Tillich put forward his vision of the theo- logian of culture as a free agent, not bound by the restrictions of the confessional theologian. Yet Tillich's own theology of culture, embod- ied in his sy•stematic theology, was essentially a Christian apologetic theology. Tillich spoke of his own theological stance as being "on the boundary. In fact, he operated bet%'een the center </w:t>
      </w:r>
      <w:proofErr w:type="gramStart"/>
      <w:r w:rsidRPr="00BB5C37">
        <w:rPr>
          <w:sz w:val="8"/>
        </w:rPr>
        <w:t>Of</w:t>
      </w:r>
      <w:proofErr w:type="gramEnd"/>
      <w:r w:rsidRPr="00BB5C37">
        <w:rPr>
          <w:sz w:val="8"/>
        </w:rPr>
        <w:t xml:space="preserve"> his own tradi- tion and its boundary. However, in the last paper he delivered before his death he returned to his original larger vision </w:t>
      </w:r>
      <w:proofErr w:type="gramStart"/>
      <w:r w:rsidRPr="00BB5C37">
        <w:rPr>
          <w:sz w:val="8"/>
        </w:rPr>
        <w:t>Of</w:t>
      </w:r>
      <w:proofErr w:type="gramEnd"/>
      <w:r w:rsidRPr="00BB5C37">
        <w:rPr>
          <w:sz w:val="8"/>
        </w:rPr>
        <w:t xml:space="preserve"> a theology Of the history of religions and cultures, as if returning to unfinished busi- ness. Yet, even here he did not really pass over the boundary for he still offered a tentative Christological center to "The Religion of the Concrete Spirit" that he outlined-40 Tillich never quite became the free agent he envisioned at the beginning of his career. The reason why, I think, is that he realized the danger </w:t>
      </w:r>
      <w:proofErr w:type="gramStart"/>
      <w:r w:rsidRPr="00BB5C37">
        <w:rPr>
          <w:sz w:val="8"/>
        </w:rPr>
        <w:t>Of</w:t>
      </w:r>
      <w:proofErr w:type="gramEnd"/>
      <w:r w:rsidRPr="00BB5C37">
        <w:rPr>
          <w:sz w:val="8"/>
        </w:rPr>
        <w:t xml:space="preserve"> a free agent becoming "a fashionable religious prophet." He insisted that even the theologian of culture needed to speak from a concrete religious standpoint to avoid the irresponsible illusion that he </w:t>
      </w:r>
      <w:proofErr w:type="gramStart"/>
      <w:r w:rsidRPr="00BB5C37">
        <w:rPr>
          <w:sz w:val="8"/>
        </w:rPr>
        <w:t>Or</w:t>
      </w:r>
      <w:proofErr w:type="gramEnd"/>
      <w:r w:rsidRPr="00BB5C37">
        <w:rPr>
          <w:sz w:val="8"/>
        </w:rPr>
        <w:t xml:space="preserve"> she could speak from some neutral vantage point. Tillich's dilemma was how to speak from a concrete standpoint and still be a free agent open to other experiences of transcendence.</w:t>
      </w:r>
      <w:r w:rsidRPr="00BB5C37">
        <w:t xml:space="preserve"> </w:t>
      </w:r>
      <w:r w:rsidRPr="00BB5C37">
        <w:rPr>
          <w:b/>
          <w:u w:val="single"/>
        </w:rPr>
        <w:t xml:space="preserve">Alienated theology is my attempt to answer that dilemma through a theology and an ethic of welcoming the stranger. Alienated theology understands openness to the stranger and his or her strange stories as the decisive test of the authenticity of one's own openness to transcendence within one's own tradition. The tradition Of hospi- tality, which lies at the heart of not only Judaism and Christianity but also Buddhism, is a way Of conceiving Of my concrete standpoint that both acknowledges its particularity and yet requires me to pass over the boundary into the life, religion, and culture of the stranger and see my own tradition through the eyes of the other. Alienated </w:t>
      </w:r>
      <w:r w:rsidRPr="00BB5C37">
        <w:rPr>
          <w:b/>
          <w:highlight w:val="yellow"/>
          <w:u w:val="single"/>
        </w:rPr>
        <w:t>theolo- gy is rooted in</w:t>
      </w:r>
      <w:r w:rsidRPr="00BB5C37">
        <w:rPr>
          <w:b/>
          <w:u w:val="single"/>
        </w:rPr>
        <w:t xml:space="preserve"> an </w:t>
      </w:r>
      <w:r w:rsidRPr="00BB5C37">
        <w:rPr>
          <w:b/>
          <w:highlight w:val="yellow"/>
          <w:u w:val="single"/>
        </w:rPr>
        <w:t>openness to the stranger that requires a selfless compassion, a compassion or empathy that demands that I forget my own self</w:t>
      </w:r>
      <w:r w:rsidRPr="00BB5C37">
        <w:rPr>
          <w:b/>
          <w:u w:val="single"/>
        </w:rPr>
        <w:t xml:space="preserve"> and my own religion and culture for a brief time and, in so doing, come back to them transformed by new insight.</w:t>
      </w:r>
      <w:r w:rsidRPr="00BB5C37">
        <w:t xml:space="preserve"> </w:t>
      </w:r>
      <w:r w:rsidRPr="00BB5C37">
        <w:rPr>
          <w:sz w:val="12"/>
        </w:rPr>
        <w:t xml:space="preserve">Tillich's boundary problem can be 'overcome, because in a holy community the center lies not inside the boundary (as in a sacred society) but beyond it—in the holy other. For the Christian, for example, to wel- come the stranger to is welcome Christ without knowing one is doing so (Matthew The paradox Of Christocentrism, as imagine it, is that it requires Christians to decenter themselves from their own tradiHon and identity (i.e., the experience Of alienation) to discover Christ in the stranger. Alienated theology, rooted in passing over, keeps me honest by allowing me to acknowledge the particularity of my standpoint, and yet it does not so bind me to my horizon that I must somehow subor- dinate the stranger's world to my own in some abstract Christocentric theological formulation. Alienated theology forbids me the option </w:t>
      </w:r>
      <w:proofErr w:type="gramStart"/>
      <w:r w:rsidRPr="00BB5C37">
        <w:rPr>
          <w:sz w:val="12"/>
        </w:rPr>
        <w:t>Of</w:t>
      </w:r>
      <w:proofErr w:type="gramEnd"/>
      <w:r w:rsidRPr="00BB5C37">
        <w:rPr>
          <w:sz w:val="12"/>
        </w:rPr>
        <w:t xml:space="preserve"> integrating the Other into my world-view. It demands that I respect the other as a transcending presence within my world. </w:t>
      </w:r>
      <w:r w:rsidRPr="00BB5C37">
        <w:rPr>
          <w:b/>
          <w:u w:val="single"/>
        </w:rPr>
        <w:t>I must wel- come the stranger precisely in his or her otherness, not as a potential candidate for sameness. For only as I am open to the otherness of the stranger am I open to the otherness of transcendence. The openness to the one is identical with openness to the other</w:t>
      </w:r>
      <w:r w:rsidRPr="00BB5C37">
        <w:rPr>
          <w:b/>
          <w:sz w:val="12"/>
          <w:u w:val="single"/>
        </w:rPr>
        <w:t>.</w:t>
      </w:r>
      <w:r w:rsidRPr="00BB5C37">
        <w:rPr>
          <w:sz w:val="12"/>
        </w:rPr>
        <w:t xml:space="preserve"> [</w:t>
      </w:r>
      <w:proofErr w:type="gramStart"/>
      <w:r w:rsidRPr="00BB5C37">
        <w:rPr>
          <w:sz w:val="12"/>
        </w:rPr>
        <w:t>n</w:t>
      </w:r>
      <w:proofErr w:type="gramEnd"/>
      <w:r w:rsidRPr="00BB5C37">
        <w:rPr>
          <w:sz w:val="12"/>
        </w:rPr>
        <w:t xml:space="preserve"> the double gift of this otherness I am invited to discover the richness of my own hu- manity. A fundamental axiom </w:t>
      </w:r>
      <w:proofErr w:type="gramStart"/>
      <w:r w:rsidRPr="00BB5C37">
        <w:rPr>
          <w:sz w:val="12"/>
        </w:rPr>
        <w:t>Of</w:t>
      </w:r>
      <w:proofErr w:type="gramEnd"/>
      <w:r w:rsidRPr="00BB5C37">
        <w:rPr>
          <w:sz w:val="12"/>
        </w:rPr>
        <w:t xml:space="preserve"> alienated theology is that the sacred closes me Off from the stranger whereas the holy opens me to the stranger. </w:t>
      </w:r>
      <w:r w:rsidRPr="00BB5C37">
        <w:rPr>
          <w:b/>
          <w:highlight w:val="yellow"/>
          <w:u w:val="single"/>
        </w:rPr>
        <w:t xml:space="preserve">The experience </w:t>
      </w:r>
      <w:proofErr w:type="gramStart"/>
      <w:r w:rsidRPr="00BB5C37">
        <w:rPr>
          <w:b/>
          <w:highlight w:val="yellow"/>
          <w:u w:val="single"/>
        </w:rPr>
        <w:t>Of</w:t>
      </w:r>
      <w:proofErr w:type="gramEnd"/>
      <w:r w:rsidRPr="00BB5C37">
        <w:rPr>
          <w:b/>
          <w:highlight w:val="yellow"/>
          <w:u w:val="single"/>
        </w:rPr>
        <w:t xml:space="preserve"> the</w:t>
      </w:r>
      <w:r w:rsidRPr="00BB5C37">
        <w:rPr>
          <w:b/>
          <w:u w:val="single"/>
        </w:rPr>
        <w:t xml:space="preserve"> sacred defines the </w:t>
      </w:r>
      <w:r w:rsidRPr="00BB5C37">
        <w:rPr>
          <w:b/>
          <w:highlight w:val="yellow"/>
          <w:u w:val="single"/>
        </w:rPr>
        <w:t>stranger</w:t>
      </w:r>
      <w:r w:rsidRPr="00BB5C37">
        <w:rPr>
          <w:b/>
          <w:u w:val="single"/>
        </w:rPr>
        <w:t xml:space="preserve"> as profane and so </w:t>
      </w:r>
      <w:r w:rsidRPr="00BB5C37">
        <w:rPr>
          <w:b/>
          <w:highlight w:val="yellow"/>
          <w:u w:val="single"/>
        </w:rPr>
        <w:t xml:space="preserve">dehumanizes him or her. That is, the category humanity is defined to include all who are the same and exclude all who are </w:t>
      </w:r>
      <w:proofErr w:type="gramStart"/>
      <w:r w:rsidRPr="00BB5C37">
        <w:rPr>
          <w:b/>
          <w:highlight w:val="yellow"/>
          <w:u w:val="single"/>
        </w:rPr>
        <w:t>differ</w:t>
      </w:r>
      <w:proofErr w:type="gramEnd"/>
      <w:r w:rsidRPr="00BB5C37">
        <w:rPr>
          <w:b/>
          <w:highlight w:val="yellow"/>
          <w:u w:val="single"/>
        </w:rPr>
        <w:t>- ent.</w:t>
      </w:r>
      <w:r w:rsidRPr="00BB5C37">
        <w:rPr>
          <w:b/>
          <w:u w:val="single"/>
        </w:rPr>
        <w:t xml:space="preserve"> By contrast the holy pluralizes and secularizes to embrace differ- ence as a humanizing experience that finds its expression in welcom- ing the stranger.</w:t>
      </w:r>
      <w:r w:rsidRPr="00BB5C37">
        <w:t xml:space="preserve"> </w:t>
      </w:r>
      <w:r w:rsidRPr="00BB5C37">
        <w:rPr>
          <w:sz w:val="12"/>
        </w:rPr>
        <w:t xml:space="preserve">For me, alienated theology begins with the resources of the biblical tradition and finds its norm in the story of Jacob wres- fling </w:t>
      </w:r>
      <w:proofErr w:type="gramStart"/>
      <w:r w:rsidRPr="00BB5C37">
        <w:rPr>
          <w:sz w:val="12"/>
        </w:rPr>
        <w:t>With</w:t>
      </w:r>
      <w:proofErr w:type="gramEnd"/>
      <w:r w:rsidRPr="00BB5C37">
        <w:rPr>
          <w:sz w:val="12"/>
        </w:rPr>
        <w:t xml:space="preserve"> the stranger, as well as the story Of Babel as a description Of our emerging global civilization as a land Of promise where every Stranger is an invitation to self-transcendence. In the remaining chapters, shall continue this experiment with theology </w:t>
      </w:r>
      <w:proofErr w:type="gramStart"/>
      <w:r w:rsidRPr="00BB5C37">
        <w:rPr>
          <w:sz w:val="12"/>
        </w:rPr>
        <w:t>Of</w:t>
      </w:r>
      <w:proofErr w:type="gramEnd"/>
      <w:r w:rsidRPr="00BB5C37">
        <w:rPr>
          <w:sz w:val="12"/>
        </w:rPr>
        <w:t xml:space="preserve"> culture as alienated theology. I shall continue the attempt ****** Result for Image/Page 4 ****** 160 </w:t>
      </w:r>
      <w:r w:rsidRPr="00BB5C37">
        <w:rPr>
          <w:b/>
          <w:u w:val="single"/>
        </w:rPr>
        <w:t>The Ethical Challenge of Auschwitz and Hiroshima to see my own tradition through the eyes Of the stranger</w:t>
      </w:r>
      <w:r w:rsidRPr="00BB5C37">
        <w:t xml:space="preserve"> and on that basis suggest a mode: for a transcultural and transreEgious </w:t>
      </w:r>
      <w:r w:rsidRPr="00BB5C37">
        <w:rPr>
          <w:b/>
          <w:u w:val="single"/>
        </w:rPr>
        <w:t>ethical coalition on behalf Of human dignity, human rights, and human liber- ation amidst the pluralistic babbling of our modern technological civi- lization</w:t>
      </w:r>
      <w:r w:rsidRPr="00BB5C37">
        <w:t xml:space="preserve">. 5 </w:t>
      </w:r>
      <w:r w:rsidRPr="00BB5C37">
        <w:rPr>
          <w:sz w:val="10"/>
        </w:rPr>
        <w:t xml:space="preserve">Utopian Ethics: from Human Dignity to Human Rights and Human Liberation Utopianism of Job: from the Ethics of Obedience to the Ethics Of Audacity After Auschwitz, says Irving Greenberg, "Nothing dare evoke our absolute, unquestioning loyalty, not even our God, for this leads to possibilities of SS loyalties. "1 The path from Auschwitz to Hiroshima and nuclear MAD-ness only reinforces the truth of Green- berg's observation. Equating authentic religious self-transcendence </w:t>
      </w:r>
      <w:proofErr w:type="gramStart"/>
      <w:r w:rsidRPr="00BB5C37">
        <w:rPr>
          <w:sz w:val="10"/>
        </w:rPr>
        <w:t>With</w:t>
      </w:r>
      <w:proofErr w:type="gramEnd"/>
      <w:r w:rsidRPr="00BB5C37">
        <w:rPr>
          <w:sz w:val="10"/>
        </w:rPr>
        <w:t xml:space="preserve"> the total surrender Of the self in unquestioning obedienæ is ethically and politically hazardous. Such an equation occurs within a narrative context that interprets life as warfare. The conditions </w:t>
      </w:r>
      <w:proofErr w:type="gramStart"/>
      <w:r w:rsidRPr="00BB5C37">
        <w:rPr>
          <w:sz w:val="10"/>
        </w:rPr>
        <w:t>Of</w:t>
      </w:r>
      <w:proofErr w:type="gramEnd"/>
      <w:r w:rsidRPr="00BB5C37">
        <w:rPr>
          <w:sz w:val="10"/>
        </w:rPr>
        <w:t xml:space="preserve"> war are unique, in that during them we suspend Ordinary ethical conven- tions and invert ordinary ethical norms to make a virtue out of killing in order to heal. </w:t>
      </w:r>
      <w:r w:rsidRPr="00BB5C37">
        <w:rPr>
          <w:b/>
          <w:u w:val="single"/>
        </w:rPr>
        <w:t>Narratives of warfare invert the symbolism of the holy-infinite so as to sacralize some finite order, now rendered more sacred than the dignity of the stranger</w:t>
      </w:r>
      <w:r w:rsidRPr="00BB5C37">
        <w:t xml:space="preserve">. </w:t>
      </w:r>
      <w:r w:rsidRPr="00BB5C37">
        <w:rPr>
          <w:sz w:val="12"/>
        </w:rPr>
        <w:t xml:space="preserve">Narratives of warfare inevita- bly cast an impending conflict in apocalyptic terms, seeing the strug- gle as a sacred task whose purpose is to eliminate the profane Other (i.e., the stranger) Who threatens the sacred order Of society Of the elect (i.e., those Who are the same). However, an ethic of total self-surrender </w:t>
      </w:r>
      <w:r w:rsidRPr="00BB5C37">
        <w:t xml:space="preserve">in </w:t>
      </w:r>
      <w:r w:rsidRPr="00BB5C37">
        <w:rPr>
          <w:b/>
          <w:u w:val="single"/>
        </w:rPr>
        <w:t>unquestioning Obe- dience is not the only option made available by the history of reli- gions. For there are, in this history, not only narrative traditions of apocalyptic conflict but also narrative traditions of utopian audacity on behalf of the stranger—traditions as old as Abraham and Sid- dhartha and as recent as Gandhi and Martin Luther King Jr. Lf apoca- Iyptic narratives require a demonic doubling to kill in order to heal, utopian narratives encourage one to welcome the stranger and act with audacity in defense of the stranger's dignity. Such narratives invert the meaning of sacred stories of war and transform them</w:t>
      </w:r>
      <w:r w:rsidRPr="00BB5C37">
        <w:t xml:space="preserve"> </w:t>
      </w:r>
      <w:r w:rsidRPr="00BB5C37">
        <w:rPr>
          <w:sz w:val="10"/>
        </w:rPr>
        <w:t xml:space="preserve">into ****** Result for Image/Page 5 ****** 162 The Ethical Challenge of Auschwitz and Hiroshima Utopian Ethics 163 stories that encourage a nonviolent struggle in defense of human dignity—even, and especially, if the stranger is one's enemy. Perhaps the most ethically powerful such narrative tradition took shape within the history of Judaism. Although obedience to the Cod who commands plays a central role in Judaism, as it does in Christianity and Islam, argues Anson Laymer, "yet, on the other hand, [unlike Christianity and Islam] there has existed alongside this mainstream tradition another expression of the covenantal relation- ship... According to this view of the Covenant, it is as though God and the Jewish people grew up together and so treat each other with the familiarity common to old friends or lovers. "2 This understanding of the divine-human relationship gives rise to the uniquely Jewish narrative tradition of chutzpah. There is in the Jewish tradition, says Beldon Lane, an audacious faith, almost bordering Oh </w:t>
      </w:r>
      <w:proofErr w:type="gramStart"/>
      <w:r w:rsidRPr="00BB5C37">
        <w:rPr>
          <w:sz w:val="10"/>
        </w:rPr>
        <w:t>insolence, that</w:t>
      </w:r>
      <w:proofErr w:type="gramEnd"/>
      <w:r w:rsidRPr="00BB5C37">
        <w:rPr>
          <w:sz w:val="10"/>
        </w:rPr>
        <w:t xml:space="preserve"> stalks the high country of belief and disbelief. It seems especially prev alent in the rarefied air above Mt. Sinai. Rooted deeply in the human experience of adversity and anguish, it opens onto a landscape where God and human beings walk as friends. '</w:t>
      </w:r>
      <w:proofErr w:type="gramStart"/>
      <w:r w:rsidRPr="00BB5C37">
        <w:rPr>
          <w:sz w:val="10"/>
        </w:rPr>
        <w:t>hutzpah</w:t>
      </w:r>
      <w:proofErr w:type="gramEnd"/>
      <w:r w:rsidRPr="00BB5C37">
        <w:rPr>
          <w:sz w:val="10"/>
        </w:rPr>
        <w:t xml:space="preserve"> k' lapei shamaya' it is called in the Jewish tradition—a boldness with regard to heaven. From Moses, the Psalmist, and Jeremiah to such rabbinical figures as Honi the Circle Drawer in the first century B.c.E.—from Levi-Yitzhaq of Berditchev in the Hasidic world of Eastern Europe to the pain-soaked novels of Elie Wiesel—it echoes through the Jewish past with a stubborn insistence. 3 There is in Judaism an understanding of covenant as a personal and communal relationship that is essentially a two-way street. It is a dialogue between God and God's people grounded in a set of mutual expectations. The formula "I will be your God and you will be my people" is understood as an ethical contract of love and commitment obligating both parties. Jews are obligated to live by the command- ments, but God also has obligations: to be with the people of Israel, to guide them and protect them. Although the term chutzpah has rather lighthearted connotations in American Jewish culture, the Israeli scholar Mordechai Rotenberg argues that it has a weightier meaning in the talmudic tradition and is the most appropriate term for this contractual relationship "according to which God as a dynamic 'per- sonality' allows man to influence him. . [Indeed, chutzpah is] a sym- for man's capacity to affect God and change his decrees and conse- quently man's future by his actions and justified 'complaints'. "4 </w:t>
      </w:r>
      <w:proofErr w:type="gramStart"/>
      <w:r w:rsidRPr="00BB5C37">
        <w:rPr>
          <w:sz w:val="10"/>
        </w:rPr>
        <w:t>Standing</w:t>
      </w:r>
      <w:proofErr w:type="gramEnd"/>
      <w:r w:rsidRPr="00BB5C37">
        <w:rPr>
          <w:sz w:val="10"/>
        </w:rPr>
        <w:t xml:space="preserve"> behind this tradition is the great patriarchal figure Of Abraham. Contrary to the typical Christian interpretation Of Abraham, the Judaic model of Abraham as a man of faith balances the obedient Abraham Of the dkeda (Genesis 22) With the Abraham who has the chutzpah to call God into question in the confrontation With God over the fate Of Sodom and Gomorrah (Genesis Faith, in Judaism, as exemplified in the stories Of Abraham, is seen as a dialogical and dialectical tension of trust and questioning. Trust is not seen as precluding the challenging and questioning Of God, trust is not an unquestioning obedience that authorizes a Kierkegaardian teleological suspension of the ethical, but rather a confidence that the two-way street Of the covenant relationship both pen-nits and de- mands this kind of honesty between God and the person of faith. The element </w:t>
      </w:r>
      <w:proofErr w:type="gramStart"/>
      <w:r w:rsidRPr="00BB5C37">
        <w:rPr>
          <w:sz w:val="10"/>
        </w:rPr>
        <w:t>Of</w:t>
      </w:r>
      <w:proofErr w:type="gramEnd"/>
      <w:r w:rsidRPr="00BB5C37">
        <w:rPr>
          <w:sz w:val="10"/>
        </w:rPr>
        <w:t xml:space="preserve"> chutzpah in this dialogical covenant relationship is most prominent precisely when the tragedies of life seem to call into ques- tion the very justice of God. Perhaps no other book in the Tanakh (or its Christian parallel, the Old Testament) speaks to the theme of faith as chutzpah more profoundly than the Book of Job. One of the most salient characteristics of the Job story is the dialectical reversal </w:t>
      </w:r>
      <w:proofErr w:type="gramStart"/>
      <w:r w:rsidRPr="00BB5C37">
        <w:rPr>
          <w:sz w:val="10"/>
        </w:rPr>
        <w:t>Of</w:t>
      </w:r>
      <w:proofErr w:type="gramEnd"/>
      <w:r w:rsidRPr="00BB5C37">
        <w:rPr>
          <w:sz w:val="10"/>
        </w:rPr>
        <w:t xml:space="preserve"> the trial metaphor. In the framing story and Job is put on trial by God. </w:t>
      </w:r>
      <w:proofErr w:type="gramStart"/>
      <w:r w:rsidRPr="00BB5C37">
        <w:rPr>
          <w:sz w:val="10"/>
        </w:rPr>
        <w:t>but</w:t>
      </w:r>
      <w:proofErr w:type="gramEnd"/>
      <w:r w:rsidRPr="00BB5C37">
        <w:rPr>
          <w:sz w:val="10"/>
        </w:rPr>
        <w:t xml:space="preserve"> in the main body Of the book, the dialogue with the comforters, the roles of God and Job are reversed and Job places Cod On trial. The comforters </w:t>
      </w:r>
      <w:proofErr w:type="gramStart"/>
      <w:r w:rsidRPr="00BB5C37">
        <w:rPr>
          <w:sz w:val="10"/>
        </w:rPr>
        <w:t>Wish</w:t>
      </w:r>
      <w:proofErr w:type="gramEnd"/>
      <w:r w:rsidRPr="00BB5C37">
        <w:rPr>
          <w:sz w:val="10"/>
        </w:rPr>
        <w:t xml:space="preserve"> to make Job guilty so that God does not appear unjust for allowing the infliction of suffering upon Job. Job refuses to play that game. He steadfastly insists: "Till I die I will not renounce my integrity. My innocence I maintain, I will not relinquish it" So Job demands his day in "I will say to God: 'don't condemn me; let me know your case against me' </w:t>
      </w:r>
      <w:proofErr w:type="gramStart"/>
      <w:r w:rsidRPr="00BB5C37">
        <w:rPr>
          <w:sz w:val="10"/>
        </w:rPr>
        <w:t>" (</w:t>
      </w:r>
      <w:proofErr w:type="gramEnd"/>
      <w:r w:rsidRPr="00BB5C37">
        <w:rPr>
          <w:sz w:val="10"/>
        </w:rPr>
        <w:t>10:2), Nevertheless he is skeptical that he will get a fair hearing: "But how can man be acquitted before God? , . . If I sum- moned and he answered, I do not believe he would heed me. He would crush me with a tempest" (9:2 and 9:16—17) Prophesying his own fate that will come true when God finally appears to him in the whirlwind, still Job persists in his challenge: "Let Shaddai answer me" (31</w:t>
      </w:r>
      <w:proofErr w:type="gramStart"/>
      <w:r w:rsidRPr="00BB5C37">
        <w:rPr>
          <w:sz w:val="10"/>
        </w:rPr>
        <w:t>;35</w:t>
      </w:r>
      <w:proofErr w:type="gramEnd"/>
      <w:r w:rsidRPr="00BB5C37">
        <w:rPr>
          <w:sz w:val="10"/>
        </w:rPr>
        <w:t xml:space="preserve">). Like Abraham—who argued with God over Sodom and Gomor- rah-and dared to ask, "Shall not the Judge of </w:t>
      </w:r>
      <w:proofErr w:type="gramStart"/>
      <w:r w:rsidRPr="00BB5C37">
        <w:rPr>
          <w:sz w:val="10"/>
        </w:rPr>
        <w:t>all the</w:t>
      </w:r>
      <w:proofErr w:type="gramEnd"/>
      <w:r w:rsidRPr="00BB5C37">
        <w:rPr>
          <w:sz w:val="10"/>
        </w:rPr>
        <w:t xml:space="preserve"> earth do what is just" (Genesis 18:25)?—Job is not afraid to put God in the judgment seat of the accused. But unlike Abraham, Job is not overoonfident that God will answer "Yes" when the question of justice is raised. Job ****** Result for Image/Page 6 ****** The Ethical Challenge </w:t>
      </w:r>
      <w:proofErr w:type="gramStart"/>
      <w:r w:rsidRPr="00BB5C37">
        <w:rPr>
          <w:sz w:val="10"/>
        </w:rPr>
        <w:t>Of</w:t>
      </w:r>
      <w:proofErr w:type="gramEnd"/>
      <w:r w:rsidRPr="00BB5C37">
        <w:rPr>
          <w:sz w:val="10"/>
        </w:rPr>
        <w:t xml:space="preserve"> Auschwitz and Hiroshima defense of His creation. "S To be a Jew "means to serve God by es- pousing man's cause, to plead for man while' recognizing his need of God</w:t>
      </w:r>
      <w:proofErr w:type="gramStart"/>
      <w:r w:rsidRPr="00BB5C37">
        <w:rPr>
          <w:sz w:val="10"/>
        </w:rPr>
        <w:t>. "</w:t>
      </w:r>
      <w:proofErr w:type="gramEnd"/>
      <w:r w:rsidRPr="00BB5C37">
        <w:rPr>
          <w:sz w:val="10"/>
        </w:rPr>
        <w:t xml:space="preserve">9 Or again, "Judaism teaches man to overcome despair. What is Jewish history if not an endless quarrel with Like Job, Wiesel chooses to put God on trial and call God to account. This is a persistent theme throughout his writings, which culminates in his play The Triat </w:t>
      </w:r>
      <w:proofErr w:type="gramStart"/>
      <w:r w:rsidRPr="00BB5C37">
        <w:rPr>
          <w:sz w:val="10"/>
        </w:rPr>
        <w:t>Of</w:t>
      </w:r>
      <w:proofErr w:type="gramEnd"/>
      <w:r w:rsidRPr="00BB5C37">
        <w:rPr>
          <w:sz w:val="10"/>
        </w:rPr>
        <w:t xml:space="preserve"> God .11 The play is set on the eve Of Purim in 1649, in a small town that has just been decimated by pogrom. The innkeeper Berish and his daughter Hanna survive to put God on trial. But before the trial can be brought to conclusion it is interrupted by an impending second pogrom. The village priest urges them to flee or, if they </w:t>
      </w:r>
      <w:proofErr w:type="gramStart"/>
      <w:r w:rsidRPr="00BB5C37">
        <w:rPr>
          <w:sz w:val="10"/>
        </w:rPr>
        <w:t>Wish</w:t>
      </w:r>
      <w:proofErr w:type="gramEnd"/>
      <w:r w:rsidRPr="00BB5C37">
        <w:rPr>
          <w:sz w:val="10"/>
        </w:rPr>
        <w:t>, convert. But Berish responds: "My sons and my fathers perished without betraying their faith; I Can do no less</w:t>
      </w:r>
      <w:proofErr w:type="gramStart"/>
      <w:r w:rsidRPr="00BB5C37">
        <w:rPr>
          <w:sz w:val="10"/>
        </w:rPr>
        <w:t>. "</w:t>
      </w:r>
      <w:proofErr w:type="gramEnd"/>
      <w:r w:rsidRPr="00BB5C37">
        <w:rPr>
          <w:sz w:val="10"/>
        </w:rPr>
        <w:t>12 And yet, though he is prepared to die for his faith he is not ready to forgive Cod and bring the tnal to an end. "The trial will go on</w:t>
      </w:r>
      <w:proofErr w:type="gramStart"/>
      <w:r w:rsidRPr="00BB5C37">
        <w:rPr>
          <w:sz w:val="10"/>
        </w:rPr>
        <w:t>, .</w:t>
      </w:r>
      <w:proofErr w:type="gramEnd"/>
      <w:r w:rsidRPr="00BB5C37">
        <w:rPr>
          <w:sz w:val="10"/>
        </w:rPr>
        <w:t xml:space="preserve"> (</w:t>
      </w:r>
      <w:proofErr w:type="gramStart"/>
      <w:r w:rsidRPr="00BB5C37">
        <w:rPr>
          <w:sz w:val="10"/>
        </w:rPr>
        <w:t>says</w:t>
      </w:r>
      <w:proofErr w:type="gramEnd"/>
      <w:r w:rsidRPr="00BB5C37">
        <w:rPr>
          <w:sz w:val="10"/>
        </w:rPr>
        <w:t xml:space="preserve"> Berish,] I lived as a Jew, and it is as a Jew that I shall die—and it is as a Jew that, with my last breath, I shall shout my protest to God! And because the end is near, I shall shout louder. Because the end is near, I'll tell Him that H€s more guilty than ever!"13 The •Ibigl </w:t>
      </w:r>
      <w:proofErr w:type="gramStart"/>
      <w:r w:rsidRPr="00BB5C37">
        <w:rPr>
          <w:sz w:val="10"/>
        </w:rPr>
        <w:t>Of</w:t>
      </w:r>
      <w:proofErr w:type="gramEnd"/>
      <w:r w:rsidRPr="00BB5C37">
        <w:rPr>
          <w:sz w:val="10"/>
        </w:rPr>
        <w:t xml:space="preserve"> God embodies the paradox Of Jewish faith, the para- dox Of trust and audacity (chutzpah). But it is more than a work </w:t>
      </w:r>
      <w:proofErr w:type="gramStart"/>
      <w:r w:rsidRPr="00BB5C37">
        <w:rPr>
          <w:sz w:val="10"/>
        </w:rPr>
        <w:t>Of</w:t>
      </w:r>
      <w:proofErr w:type="gramEnd"/>
      <w:r w:rsidRPr="00BB5C37">
        <w:rPr>
          <w:sz w:val="10"/>
        </w:rPr>
        <w:t xml:space="preserve"> the imagination. It is based, Wiesel tells us, </w:t>
      </w:r>
      <w:proofErr w:type="gramStart"/>
      <w:r w:rsidRPr="00BB5C37">
        <w:rPr>
          <w:sz w:val="10"/>
        </w:rPr>
        <w:t>on</w:t>
      </w:r>
      <w:proofErr w:type="gramEnd"/>
      <w:r w:rsidRPr="00BB5C37">
        <w:rPr>
          <w:sz w:val="10"/>
        </w:rPr>
        <w:t xml:space="preserve"> an experience he had in the death camps, where he witnessed three rabbis who "decided one winter evening to indict God for allowing his children to be massa- cred. And when the trial was over and God was found guilty, the rabbis realized it was time for prayers and so they began to pray.15 The dialectical and dialogical faith of trust and chutzpah is not the fictive invention Of post-Shoah theologians It is a lived faith, a tradi- tion Of faith reaffirmed in the very bowels Of the death Camps. Emil Fackenheim sums up this powerful tradition </w:t>
      </w:r>
      <w:proofErr w:type="gramStart"/>
      <w:r w:rsidRPr="00BB5C37">
        <w:rPr>
          <w:sz w:val="10"/>
        </w:rPr>
        <w:t>Of</w:t>
      </w:r>
      <w:proofErr w:type="gramEnd"/>
      <w:r w:rsidRPr="00BB5C37">
        <w:rPr>
          <w:sz w:val="10"/>
        </w:rPr>
        <w:t xml:space="preserve"> audacity when he says: There is a kind of faith which will accept all things and renounce every protest. There is also a kind of protest which has de- spaired of faith. In Judaism there has always been protest which stays within the sphere of faith. Abraham remonstrates with Cod. </w:t>
      </w:r>
      <w:proofErr w:type="gramStart"/>
      <w:r w:rsidRPr="00BB5C37">
        <w:rPr>
          <w:sz w:val="10"/>
        </w:rPr>
        <w:t>So do Jeremiah and Job.</w:t>
      </w:r>
      <w:proofErr w:type="gramEnd"/>
      <w:r w:rsidRPr="00BB5C37">
        <w:rPr>
          <w:sz w:val="10"/>
        </w:rPr>
        <w:t xml:space="preserve"> So does, in modern times, the Hasidic Rabbi Levi Yitzhak of Berdiczev. He once interrupted the sacred Yom Kippur service in order to protest that, whereas kings of flesh and blood protected their peoples, Israel was un- protected by her King in heaven. Yet having made his protest he recited the Kaddish, which begins with these words: "Extolled Utopian Ethics and hallowed be the name of God throughout the world Can Jewish protest today remain within the sphere of faith? . In faithfulness to the victims we must refuse comfort; and in faithfulness to Judaism we must refuse to disconnect God from the holocaust. 16 After Auschwitz only an ethic </w:t>
      </w:r>
      <w:proofErr w:type="gramStart"/>
      <w:r w:rsidRPr="00BB5C37">
        <w:rPr>
          <w:sz w:val="10"/>
        </w:rPr>
        <w:t>Of</w:t>
      </w:r>
      <w:proofErr w:type="gramEnd"/>
      <w:r w:rsidRPr="00BB5C37">
        <w:rPr>
          <w:sz w:val="10"/>
        </w:rPr>
        <w:t xml:space="preserve"> audacity is appropriate. The world can no longer afford the luxury of unquestioning faith. Unquestion- ing faith is pagan faith—a faith that demands the sacrifice of life (whether animal or human) in order to promote life. Unquestioning faith is a nearly universal characteristic of religion throughout the world. Virtually all forms of religion have asked followers to sacrifice their will and surrender themselves to a higher reality. And all faith that asks for a total surrender Of Will in unquestioning obedience is finally not Only pagan but demonic. For all such faith is a training ground in fanaticism that blurs the distinction between God and the state (or other finite authorities) and leads to the dehumanization of the chosen victims of the state. The only authentic faith is a question- ing faith, a faith prepared to call into question even God. </w:t>
      </w:r>
      <w:proofErr w:type="gramStart"/>
      <w:r w:rsidRPr="00BB5C37">
        <w:rPr>
          <w:sz w:val="10"/>
        </w:rPr>
        <w:t>The differ</w:t>
      </w:r>
      <w:proofErr w:type="gramEnd"/>
      <w:r w:rsidRPr="00BB5C37">
        <w:rPr>
          <w:sz w:val="10"/>
        </w:rPr>
        <w:t xml:space="preserve">- ence between God and an idol is that an idol will brook no dissent. The test </w:t>
      </w:r>
      <w:proofErr w:type="gramStart"/>
      <w:r w:rsidRPr="00BB5C37">
        <w:rPr>
          <w:sz w:val="10"/>
        </w:rPr>
        <w:t>Of</w:t>
      </w:r>
      <w:proofErr w:type="gramEnd"/>
      <w:r w:rsidRPr="00BB5C37">
        <w:rPr>
          <w:sz w:val="10"/>
        </w:rPr>
        <w:t xml:space="preserve"> authentic faith is the possibility Of dissent against all au- thority in the name of a human dignity. In the biblical tradition, one encounters God, as Jacob did, through the encounter with the stranger—the one who is alien or wholly other than oneself and one's religion or culture. Biblical ethics is grounded in the ability to identify with the stranger. The command to welcome the stranger appears more often (some thirty-six times) than any other command in the Tanakh (Old Testament). "You must not oppress the stranger; you know how a stranger feels, for you lived as strangers in the land Of Egypt" (Exodus 23:9). Knowing how the stranger feels one must "Love the stranger, then, for you were Strangers in the land Of Egypt" (Deuteronomy 10:19). In encountering the stranger, one encounters a Witness to the transcendence Of God, one Who, like God, cannot be domesticated to legitimate one's life or religion or cultural-national identity. </w:t>
      </w:r>
      <w:r w:rsidRPr="00BB5C37">
        <w:rPr>
          <w:b/>
          <w:u w:val="single"/>
        </w:rPr>
        <w:t xml:space="preserve">Thus </w:t>
      </w:r>
      <w:r w:rsidRPr="00BB5C37">
        <w:rPr>
          <w:b/>
          <w:highlight w:val="yellow"/>
          <w:u w:val="single"/>
        </w:rPr>
        <w:t>compassion for the strang- er</w:t>
      </w:r>
      <w:r w:rsidRPr="00BB5C37">
        <w:rPr>
          <w:highlight w:val="yellow"/>
        </w:rPr>
        <w:t xml:space="preserve"> </w:t>
      </w:r>
      <w:r w:rsidRPr="00BB5C37">
        <w:rPr>
          <w:sz w:val="12"/>
          <w:highlight w:val="yellow"/>
        </w:rPr>
        <w:t>is</w:t>
      </w:r>
      <w:r w:rsidRPr="00BB5C37">
        <w:rPr>
          <w:sz w:val="12"/>
        </w:rPr>
        <w:t xml:space="preserve"> an implicit recognition of the transcendence of God in the tran- scendent dignity of all persons. Such compassion</w:t>
      </w:r>
      <w:r w:rsidRPr="00BB5C37">
        <w:t xml:space="preserve"> </w:t>
      </w:r>
      <w:r w:rsidRPr="00BB5C37">
        <w:rPr>
          <w:b/>
          <w:highlight w:val="yellow"/>
          <w:u w:val="single"/>
        </w:rPr>
        <w:t>compels one to</w:t>
      </w:r>
      <w:r w:rsidRPr="00BB5C37">
        <w:rPr>
          <w:b/>
          <w:u w:val="single"/>
        </w:rPr>
        <w:t xml:space="preserve"> call into </w:t>
      </w:r>
      <w:r w:rsidRPr="00BB5C37">
        <w:rPr>
          <w:b/>
          <w:highlight w:val="yellow"/>
          <w:u w:val="single"/>
        </w:rPr>
        <w:t>question all authority</w:t>
      </w:r>
      <w:r w:rsidRPr="00BB5C37">
        <w:rPr>
          <w:b/>
          <w:u w:val="single"/>
        </w:rPr>
        <w:t>, sacred</w:t>
      </w:r>
      <w:r w:rsidRPr="00BB5C37">
        <w:t xml:space="preserve"> </w:t>
      </w:r>
      <w:r w:rsidRPr="00BB5C37">
        <w:rPr>
          <w:sz w:val="12"/>
        </w:rPr>
        <w:t>(i.e.</w:t>
      </w:r>
      <w:proofErr w:type="gramStart"/>
      <w:r w:rsidRPr="00BB5C37">
        <w:rPr>
          <w:sz w:val="12"/>
        </w:rPr>
        <w:t>,the</w:t>
      </w:r>
      <w:proofErr w:type="gramEnd"/>
      <w:r w:rsidRPr="00BB5C37">
        <w:rPr>
          <w:sz w:val="12"/>
        </w:rPr>
        <w:t xml:space="preserve"> god of one's nation) </w:t>
      </w:r>
      <w:r w:rsidRPr="00BB5C37">
        <w:rPr>
          <w:b/>
          <w:u w:val="single"/>
        </w:rPr>
        <w:t>or</w:t>
      </w:r>
      <w:r w:rsidRPr="00BB5C37">
        <w:t xml:space="preserve"> </w:t>
      </w:r>
      <w:r w:rsidRPr="00BB5C37">
        <w:rPr>
          <w:sz w:val="12"/>
        </w:rPr>
        <w:t xml:space="preserve">secu14! (i.e., </w:t>
      </w:r>
      <w:r w:rsidRPr="00BB5C37">
        <w:rPr>
          <w:b/>
          <w:u w:val="single"/>
        </w:rPr>
        <w:t>the state</w:t>
      </w:r>
      <w:r w:rsidRPr="00BB5C37">
        <w:t xml:space="preserve">) </w:t>
      </w:r>
      <w:r w:rsidRPr="00BB5C37">
        <w:rPr>
          <w:sz w:val="10"/>
        </w:rPr>
        <w:t xml:space="preserve">that would abuse that transcendent dignity. In the post-Shoah world, provided one manages to avoid de- spair, one seems to be forced either into a mystical silence or into a utopian hope against hope. Sometimes, as in Elie Wiesel, one finds ****** Result for Image/Page 7 ****** 214 The Ethical Challenge Of Auschwitz and Hiroshima Beyond Technopolis 215 hear and the eyes to see, Babel may not be so much a curse as a gracious opportunity filled With utopian promise. If we are to realize this promise, however, we must be prepared to break with those fantasies of a linguistically and technologically unified world that typified Babel before its fall. We must shatter the linguistic imperial- ism of secularism and technobureaucratic rationality to make a place for human dignity and human rights, especially those of the stranger. The Linguistic and Narrative Poverty of Secularism What is*iberating about technopolis, the modern secular city, it is often assumed, is that we are no longer forced to conform to a single story. For in fact we have arrived at a point in history where the public square has been freed from all normative stories. In our private lives we may wish to occasionally indulge in fanciful stories, but certainly the public square must be guided by a sober, secular ratio- nality. The paradox of the view that we now live in a public square free </w:t>
      </w:r>
      <w:proofErr w:type="gramStart"/>
      <w:r w:rsidRPr="00BB5C37">
        <w:rPr>
          <w:sz w:val="10"/>
        </w:rPr>
        <w:t>Of</w:t>
      </w:r>
      <w:proofErr w:type="gramEnd"/>
      <w:r w:rsidRPr="00BB5C37">
        <w:rPr>
          <w:sz w:val="10"/>
        </w:rPr>
        <w:t xml:space="preserve"> dominance by any story is that it is communicated through a mythic story that tells us that we have no story. According to this story, although humans </w:t>
      </w:r>
      <w:proofErr w:type="gramStart"/>
      <w:r w:rsidRPr="00BB5C37">
        <w:rPr>
          <w:sz w:val="10"/>
        </w:rPr>
        <w:t>Once</w:t>
      </w:r>
      <w:proofErr w:type="gramEnd"/>
      <w:r w:rsidRPr="00BB5C37">
        <w:rPr>
          <w:sz w:val="10"/>
        </w:rPr>
        <w:t xml:space="preserve"> lived within sacred stories, gradually we have been liberated from those stories by a process of seculariza- tion that has culminated in our own uniquely rational age of science and technology. In such an age, we are told, religious stories are nothing more than anachronisms from the past clung to by those who are unwilling to live in the present. Our task as responsible modern human beings is to sweep the public Square clean </w:t>
      </w:r>
      <w:proofErr w:type="gramStart"/>
      <w:r w:rsidRPr="00BB5C37">
        <w:rPr>
          <w:sz w:val="10"/>
        </w:rPr>
        <w:t>Of</w:t>
      </w:r>
      <w:proofErr w:type="gramEnd"/>
      <w:r w:rsidRPr="00BB5C37">
        <w:rPr>
          <w:sz w:val="10"/>
        </w:rPr>
        <w:t xml:space="preserve"> all such rem- nantS. What this story, which is meant to put an end to all stories, reveals is that there is in the history of Western civilization not Only a religious myth of supersession wherein Christianity claims to replace Judaism and Islam claims to supersede both, but also an intellectual myth of supersession—the story of secularization as a three-stage process. Both Harvey Cox's Secular Cify and Richard Rubenstein's The Cunning of History, for instance, embraced this view of history. Despite their dramatic differences, they shared the Comtean version of Joa- chim of Fiore's vision of the three ages of the human race; in which the religious age of myth is replaced by the metaphysical age of phi• losophy, which is finally replaced by the secular age of scientific- technical rationality. This supersessionist narrative tradition views modern science and technology as having demythologized and re- placed both myth and metaphysics so that we are now able to aban- don such irrational world-views and deliberately construct our world through the use of mature technical rationality and scientific realism. Thus the story of our storylessness, it turns out, has a long narrative history. Unlike "secularity," which as the dialectical expression of the desacralizing power of the holy remains continually </w:t>
      </w:r>
      <w:proofErr w:type="gramStart"/>
      <w:r w:rsidRPr="00BB5C37">
        <w:rPr>
          <w:sz w:val="10"/>
        </w:rPr>
        <w:t>open</w:t>
      </w:r>
      <w:proofErr w:type="gramEnd"/>
      <w:r w:rsidRPr="00BB5C37">
        <w:rPr>
          <w:sz w:val="10"/>
        </w:rPr>
        <w:t xml:space="preserve"> to the infi- nite, "secularism" is a closed and sacral world-view that would cJude as profane all who do not wholeheartedly surrender themselves to it. </w:t>
      </w:r>
      <w:proofErr w:type="gramStart"/>
      <w:r w:rsidRPr="00BB5C37">
        <w:rPr>
          <w:sz w:val="10"/>
        </w:rPr>
        <w:t>To the degree that we live in a society that seeks to impose this storyless story as the framework for our public life, we ought to recognize that secularism is itself a sacred narrative.</w:t>
      </w:r>
      <w:proofErr w:type="gramEnd"/>
      <w:r w:rsidRPr="00BB5C37">
        <w:rPr>
          <w:sz w:val="10"/>
        </w:rPr>
        <w:t xml:space="preserve"> Our secular society is in fact, as Jacques Ellul contends, the most recent guise of a sacred society, There is, however, another nonsupcrsessionistic way of reading this </w:t>
      </w:r>
      <w:proofErr w:type="gramStart"/>
      <w:r w:rsidRPr="00BB5C37">
        <w:rPr>
          <w:sz w:val="10"/>
        </w:rPr>
        <w:t>Same</w:t>
      </w:r>
      <w:proofErr w:type="gramEnd"/>
      <w:r w:rsidRPr="00BB5C37">
        <w:rPr>
          <w:sz w:val="10"/>
        </w:rPr>
        <w:t xml:space="preserve"> history of secular rationalization, one advanced by Bernard umergan. In this view, there are indeed three ages but what is going forward through these historical periods is not </w:t>
      </w:r>
      <w:proofErr w:type="gramStart"/>
      <w:r w:rsidRPr="00BB5C37">
        <w:rPr>
          <w:sz w:val="10"/>
        </w:rPr>
        <w:t>a supersession</w:t>
      </w:r>
      <w:proofErr w:type="gramEnd"/>
      <w:r w:rsidRPr="00BB5C37">
        <w:rPr>
          <w:sz w:val="10"/>
        </w:rPr>
        <w:t xml:space="preserve"> but a complex differentiation of language, a refinement and coordination of control over linguistic meaning. In the earliest stage of meaning, the highly imaginative imagery </w:t>
      </w:r>
      <w:proofErr w:type="gramStart"/>
      <w:r w:rsidRPr="00BB5C37">
        <w:rPr>
          <w:sz w:val="10"/>
        </w:rPr>
        <w:t>Of</w:t>
      </w:r>
      <w:proofErr w:type="gramEnd"/>
      <w:r w:rsidRPr="00BB5C37">
        <w:rPr>
          <w:sz w:val="10"/>
        </w:rPr>
        <w:t xml:space="preserve"> myth tried to answer all questions: questions Of meaning and purpose (religious-symbolic), theoretical questions about how the world works (philosophical-scientific), and pragmatic questions about how to get on with our work in the world (common sense). If the first stage language was dominated by a mixture </w:t>
      </w:r>
      <w:proofErr w:type="gramStart"/>
      <w:r w:rsidRPr="00BB5C37">
        <w:rPr>
          <w:sz w:val="10"/>
        </w:rPr>
        <w:t>Of</w:t>
      </w:r>
      <w:proofErr w:type="gramEnd"/>
      <w:r w:rsidRPr="00BB5C37">
        <w:rPr>
          <w:sz w:val="10"/>
        </w:rPr>
        <w:t xml:space="preserve"> myth and common sense, the emergence of philosophy produced a second stage in the linguistic mediation Of meaning. Questions Of theory were differentiated from the compact symbolism of myth, giving rise to metaphysics. Then as the questions about being became more pre- cise and empirical, the sciences were differentiated Out of philosophy and both the language of theory and the language of common sense came to be distinguished from the language of symbolic meaning. Hiskoricatty, the human surrender to the questions, pursuing them wherever they lead, has resulted in the differentiation </w:t>
      </w:r>
      <w:proofErr w:type="gramStart"/>
      <w:r w:rsidRPr="00BB5C37">
        <w:rPr>
          <w:sz w:val="10"/>
        </w:rPr>
        <w:t>Of</w:t>
      </w:r>
      <w:proofErr w:type="gramEnd"/>
      <w:r w:rsidRPr="00BB5C37">
        <w:rPr>
          <w:sz w:val="10"/>
        </w:rPr>
        <w:t xml:space="preserve"> mediated meaning into these three realms: common sense, theory, and tran- scendence. Common sense seeks to understand, for pragmatic and practical purposes, the relation of things to persons. Hence, it is dominated by the sensual imagination (i.e., how things appear to the perceiver as when say "the sun rises"). The realm of theory emerges from com- mon sense when the question arises of how things are related to each Other, independent Of how they appear to me (e.g., as when we account for the Sun "rising" in terms Of the rotation Of the earth on its axis as it circumnavigates the sun). These two realms, Lonergan in- ****** Result for Image/Page 8 ****** Ihe Challenge Of Auschwitz and Hiroshima to the task of integrating all the relevant cross-cultural norma- five differentiations of human experience, which have emerged through the critique of sacred narratives on the basis of diverse secu- larizing (or desacralizing) experiences of the holy. Through this new quest we will find orientations of self-transcendence for the human community and a constructive new direction for the movement of life. </w:t>
      </w:r>
      <w:proofErr w:type="gramStart"/>
      <w:r w:rsidRPr="00BB5C37">
        <w:rPr>
          <w:sz w:val="10"/>
        </w:rPr>
        <w:t>s</w:t>
      </w:r>
      <w:proofErr w:type="gramEnd"/>
      <w:r w:rsidRPr="00BB5C37">
        <w:rPr>
          <w:sz w:val="10"/>
        </w:rPr>
        <w:t xml:space="preserve"> Such a quest will require passing over into other religions and cultures and their normative stories and coming back to our own with new insights and further questions. This quest cannot begin with theory, as if we could have the answers before we have formulated the questions; on the contrary, the questions must be prior to both our answers and our particular methods. Lonergan's phenomenology of questioning illuminates the dynamic open-ended structure of the process of inquiry disclosing a normative metamethod of the- onomous self-trans•ændence (i.e., surrender to the questions) that underlies every particular theory and method and every field of in- quiry. Welcoming the Stranger as the Utopian Norm of Secular Reason Transcendence manifests itself in human experience through the self-transcendence made possible by the unrestricted other worldly passion revealed in our doubts and our questions, which lure the self beyond itself toward the ever receding horizon of what is true and worthwhile. Otherworldly must not be taken here as a spatial metaphor but rather a temporal, eschatological, or utopian metaphor. This infinite passion is not of this world, precisely because it drives the self beyond itself and </w:t>
      </w:r>
      <w:proofErr w:type="gramStart"/>
      <w:r w:rsidRPr="00BB5C37">
        <w:rPr>
          <w:sz w:val="10"/>
        </w:rPr>
        <w:t>its</w:t>
      </w:r>
      <w:proofErr w:type="gramEnd"/>
      <w:r w:rsidRPr="00BB5C37">
        <w:rPr>
          <w:sz w:val="10"/>
        </w:rPr>
        <w:t xml:space="preserve"> every finite horizon and is presupposed in every horizon through which we grasp and transform this world. Self-transcendence is the fruit of </w:t>
      </w:r>
      <w:proofErr w:type="gramStart"/>
      <w:r w:rsidRPr="00BB5C37">
        <w:rPr>
          <w:sz w:val="10"/>
        </w:rPr>
        <w:t>a surrender</w:t>
      </w:r>
      <w:proofErr w:type="gramEnd"/>
      <w:r w:rsidRPr="00BB5C37">
        <w:rPr>
          <w:sz w:val="10"/>
        </w:rPr>
        <w:t xml:space="preserve"> to the infinite through a surrender to doubt and its questions. Transcendence manifests itself methodologically in that conjunction of logical and nonlogical opera- tions wherein the "logical tend to consolidate what has been achieved. The non-logical keep all achievement open to further ad- </w:t>
      </w:r>
      <w:proofErr w:type="gramStart"/>
      <w:r w:rsidRPr="00BB5C37">
        <w:rPr>
          <w:sz w:val="10"/>
        </w:rPr>
        <w:t>vance</w:t>
      </w:r>
      <w:proofErr w:type="gramEnd"/>
      <w:r w:rsidRPr="00BB5C37">
        <w:rPr>
          <w:sz w:val="10"/>
        </w:rPr>
        <w:t xml:space="preserve">. "9 Once the self-transcendence of the questioning self is recog- nized as normative, it is possible to define the nature of ideology and with it the criterion for identifying progress and decline in the history of culture. Ideology is rooted in a form of double alienation (i.e., alienation from alienetion) whereby </w:t>
      </w:r>
      <w:proofErr w:type="gramStart"/>
      <w:r w:rsidRPr="00BB5C37">
        <w:rPr>
          <w:sz w:val="10"/>
        </w:rPr>
        <w:t>We</w:t>
      </w:r>
      <w:proofErr w:type="gramEnd"/>
      <w:r w:rsidRPr="00BB5C37">
        <w:rPr>
          <w:sz w:val="10"/>
        </w:rPr>
        <w:t xml:space="preserve"> seek to escape alienation'S possibilities of self-transcendence through a leap into a Beyond Technopolis 221 fixed and unambiguous world Of meaning. Ideology is rooted in "man's disregard of the transcendental precepts [i.e., the inner de- mands upon consciousness to attend, to understand, to judge, and to act in accordance with one's knowledge].. . . The basic form of ideol- ogy is a doctrine that justifies such (double] alienation. From these basic forms, all others can be derived. For the basic forms corrupt the social good. As self-transcendence promotes progress, so the refusal of self-transcendence turns progress into cumulative decline. "10 Ide- ology then is the refusal of self-transcendence, a refusal most likely to emerge when what is to be affirmed as Yue or good would be incon- venient or unfavorable to the individual or group interests involved. The root of ideology, in the Marxist sense of the term, is individual and group bias that corrupts the integrity of the questioning self. Culture is the product of our technological or utopian (i.e., lin- guisHc) capacity to define a world of mediated meaning rather than be confined to the world as a given. Ideology is a linguistic illusion created by a refusal of self-transcendence, which makes the world as artifact appear as if it were fixed and given with the order of nature. Ideology is the excuse we create to explain why we cannot engage in self-transcendence—why we must be realistic. Ideology cosmicizes the human world and says "thaes simply the way things are." As such ideology brings transformation to a halt. There is change but nothing really changes, everything becomes repetition: "The more things change the more they remain the same</w:t>
      </w:r>
      <w:proofErr w:type="gramStart"/>
      <w:r w:rsidRPr="00BB5C37">
        <w:rPr>
          <w:sz w:val="10"/>
        </w:rPr>
        <w:t>. "</w:t>
      </w:r>
      <w:proofErr w:type="gramEnd"/>
      <w:r w:rsidRPr="00BB5C37">
        <w:rPr>
          <w:sz w:val="10"/>
        </w:rPr>
        <w:t xml:space="preserve">11 Ideology is a gener- alized cultural pattern of refusal to meet the metamethodical de- mands of human consciousness for integrity (honesty and ethical courage) that are forced on us by our questions. Ideology introduces stasis and decline into a society. Whether there is progress or decline within any society depends on whether this humanly created cultural world of mediated meaning is mediated ideologically </w:t>
      </w:r>
      <w:proofErr w:type="gramStart"/>
      <w:r w:rsidRPr="00BB5C37">
        <w:rPr>
          <w:sz w:val="10"/>
        </w:rPr>
        <w:t>Or</w:t>
      </w:r>
      <w:proofErr w:type="gramEnd"/>
      <w:r w:rsidRPr="00BB5C37">
        <w:rPr>
          <w:sz w:val="10"/>
        </w:rPr>
        <w:t xml:space="preserve"> meth- Odologi cally. The metamethodical mediation </w:t>
      </w:r>
      <w:proofErr w:type="gramStart"/>
      <w:r w:rsidRPr="00BB5C37">
        <w:rPr>
          <w:sz w:val="10"/>
        </w:rPr>
        <w:t>Of</w:t>
      </w:r>
      <w:proofErr w:type="gramEnd"/>
      <w:r w:rsidRPr="00BB5C37">
        <w:rPr>
          <w:sz w:val="10"/>
        </w:rPr>
        <w:t xml:space="preserve"> linguistic meaning opens up a path of self-transcendence that grounds a normative scale of values. Such a scale is possible because there are degrees of self- transcendence. This scale begins with the cosmological, that is, with the body and its ecology, giving rise to the vital values of health and well-being. These in turn make possible the emergence of social value, that is, the sacred patterns of social routine that provide the good of order required by any society. The good of order, in turn makes possible the pursuit of cultural values, which embody "the meanings and orientations that inform human living. </w:t>
      </w:r>
      <w:proofErr w:type="gramStart"/>
      <w:r w:rsidRPr="00BB5C37">
        <w:rPr>
          <w:sz w:val="10"/>
        </w:rPr>
        <w:t>Finally.</w:t>
      </w:r>
      <w:proofErr w:type="gramEnd"/>
      <w:r w:rsidRPr="00BB5C37">
        <w:rPr>
          <w:sz w:val="10"/>
        </w:rPr>
        <w:t xml:space="preserve"> </w:t>
      </w:r>
      <w:proofErr w:type="gramStart"/>
      <w:r w:rsidRPr="00BB5C37">
        <w:rPr>
          <w:sz w:val="10"/>
        </w:rPr>
        <w:t>within</w:t>
      </w:r>
      <w:proofErr w:type="gramEnd"/>
      <w:r w:rsidRPr="00BB5C37">
        <w:rPr>
          <w:sz w:val="10"/>
        </w:rPr>
        <w:t xml:space="preserve"> the cultur- al sphere, anthropological order differentiates itself from cosmologi- ****** Result for Image/Page 9 ****** The Ethiül Challenge Of Auscktcitz and Hiroshima ate is the pretension to omniscience. Rather than making ethics im- possible, because the definitive (oinniscient) answer cannot be given. </w:t>
      </w:r>
      <w:proofErr w:type="gramStart"/>
      <w:r w:rsidRPr="00BB5C37">
        <w:rPr>
          <w:sz w:val="10"/>
        </w:rPr>
        <w:t>it</w:t>
      </w:r>
      <w:proofErr w:type="gramEnd"/>
      <w:r w:rsidRPr="00BB5C37">
        <w:rPr>
          <w:sz w:val="10"/>
        </w:rPr>
        <w:t xml:space="preserve"> renders ethics a human task of questioning and questing for insight and the sharing of that insight. Ethics, so conceived, is a common quest to understand what is b•uly good, in which the good manifests itself not so much through absolutely right answers as through a shared commitment to be responsible for each other. As such, Babel redefines our relation to technique. Rather than a managerial public policy ideology of total control over society, it suggests the more modest goal of a society of pluralistic institutions, each with a limited area of authority and </w:t>
      </w:r>
      <w:proofErr w:type="gramStart"/>
      <w:r w:rsidRPr="00BB5C37">
        <w:rPr>
          <w:sz w:val="10"/>
        </w:rPr>
        <w:t>each exercising responsible self-control</w:t>
      </w:r>
      <w:proofErr w:type="gramEnd"/>
      <w:r w:rsidRPr="00BB5C37">
        <w:rPr>
          <w:sz w:val="10"/>
        </w:rPr>
        <w:t xml:space="preserve">. Babel replaces the closed totalitarian world of sameness (i.e., of the false infinite) with the unfinished world of human finitude and human diversity—a world that is utopian because it is unfinished. </w:t>
      </w:r>
      <w:proofErr w:type="gramStart"/>
      <w:r w:rsidRPr="00BB5C37">
        <w:rPr>
          <w:sz w:val="10"/>
        </w:rPr>
        <w:t>A world in which the finite, without ceasing to be finite, is open to the infinite and hence further transformation.</w:t>
      </w:r>
      <w:proofErr w:type="gramEnd"/>
      <w:r w:rsidRPr="00BB5C37">
        <w:rPr>
          <w:sz w:val="10"/>
        </w:rPr>
        <w:t xml:space="preserve"> Like Jeffrey Stout, I would argue that, our problems do not result from the confusion of tongues in a society that has fallen from the coherence and community of an earlier age. The plurality of moral languages in our society is closely related to the plurality of social practices and institutions we have reason to affirm. Our moral languages exhibit a division of conceptual labor, each doing its own kind of work. But they also sometimes get in each other's way. Some languages, in particular those of the marketplace and the bureaucracies, creep into areas of life where they can only do harm. They tend to engulf or corrupt habits of thought and patterns of interaction that we desperately need. Protecting them is a grave problem, worthy of the best social criticism and poliäcal experimentation </w:t>
      </w:r>
      <w:proofErr w:type="gramStart"/>
      <w:r w:rsidRPr="00BB5C37">
        <w:rPr>
          <w:sz w:val="10"/>
        </w:rPr>
        <w:t>We</w:t>
      </w:r>
      <w:proofErr w:type="gramEnd"/>
      <w:r w:rsidRPr="00BB5C37">
        <w:rPr>
          <w:sz w:val="10"/>
        </w:rPr>
        <w:t xml:space="preserve"> can muster. 63 The problem then is not the pluralism of languages but the imperial- ism of some institutional languages, especially technobureaucratic and economic languages. For the imperialism of these languages tends to destroy the complex sociolinguistic ecology that sustains human dignity by reducing the individual to a component in a com- plex bureaucracy to be manipulated for the achievement of maximum efficiency at a minimum cost. The problem is, as Peter Berger sug- gests, that technical bureaucracy has replaced the sacred canopy as the organizing principle of modern social life because it is experienced as the power that transforms chaos into cosmos. Beyond Techno polis </w:t>
      </w:r>
      <w:proofErr w:type="gramStart"/>
      <w:r w:rsidRPr="00BB5C37">
        <w:rPr>
          <w:sz w:val="10"/>
        </w:rPr>
        <w:t>As</w:t>
      </w:r>
      <w:proofErr w:type="gramEnd"/>
      <w:r w:rsidRPr="00BB5C37">
        <w:rPr>
          <w:sz w:val="10"/>
        </w:rPr>
        <w:t xml:space="preserve"> we have seen, both Ellul and Rubenstein suggest that the demonic power of a technological civilization lies in creating a bureau- cratic society of total domination. Such a society is a total reversion to that mythic time before Babel when society was governed by one language and one technology which absolutizes its finite social order as sacred and unquestionable and seeks to eliminate all self- transcendence by substituting sameness for diversity. The question remains, however, whether a technological civilization must neces- sarily result in the bureaucratization of human life. The Bergers (Peter and Brigitte) and Kellner argue that, although bureaucracy and tech- nology are the primary social carriers of moderniiation, they are not the same, nor are they inextricably linked. Bureaucracy and technolo- gy are as old as urbanization itself. But the modem "technological phenomenon," as Jacques Ellul describes it, with its emphasis on efficiency and the managerial restructuring </w:t>
      </w:r>
      <w:proofErr w:type="gramStart"/>
      <w:r w:rsidRPr="00BB5C37">
        <w:rPr>
          <w:sz w:val="10"/>
        </w:rPr>
        <w:t>Of</w:t>
      </w:r>
      <w:proofErr w:type="gramEnd"/>
      <w:r w:rsidRPr="00BB5C37">
        <w:rPr>
          <w:sz w:val="10"/>
        </w:rPr>
        <w:t xml:space="preserve"> society to promote maximum efficiency, is a distinctively a modern phenomenon. When technological efficiency becomes linked to the bureaucratic domina- tion of life its impact on society and personal life becomes totalitarian. The heart of the problem </w:t>
      </w:r>
      <w:proofErr w:type="gramStart"/>
      <w:r w:rsidRPr="00BB5C37">
        <w:rPr>
          <w:sz w:val="10"/>
        </w:rPr>
        <w:t>lies</w:t>
      </w:r>
      <w:proofErr w:type="gramEnd"/>
      <w:r w:rsidRPr="00BB5C37">
        <w:rPr>
          <w:sz w:val="10"/>
        </w:rPr>
        <w:t xml:space="preserve"> in the transformation that ccurs when modem technological consciousness is subsumed by bureau- cratic consciousness and generalized to the whole of society For in- herent limits in technological consciousness are removed when it enters the bureaucratic environment. [</w:t>
      </w:r>
      <w:proofErr w:type="gramStart"/>
      <w:r w:rsidRPr="00BB5C37">
        <w:rPr>
          <w:sz w:val="10"/>
        </w:rPr>
        <w:t>n</w:t>
      </w:r>
      <w:proofErr w:type="gramEnd"/>
      <w:r w:rsidRPr="00BB5C37">
        <w:rPr>
          <w:sz w:val="10"/>
        </w:rPr>
        <w:t xml:space="preserve"> areas Of genuine technologi- cal production, the materials one is working with and the objectives one is trying to realize are specific. They impose discipline, limits, and measurable goals on the technological process. All </w:t>
      </w:r>
      <w:proofErr w:type="gramStart"/>
      <w:r w:rsidRPr="00BB5C37">
        <w:rPr>
          <w:sz w:val="10"/>
        </w:rPr>
        <w:t>Of</w:t>
      </w:r>
      <w:proofErr w:type="gramEnd"/>
      <w:r w:rsidRPr="00BB5C37">
        <w:rPr>
          <w:sz w:val="10"/>
        </w:rPr>
        <w:t xml:space="preserve"> these are absent when technical attitudes are carried over into bureaucratic processes. "In political bureaucracy there is less pressure from the logic of technology and therefore more of a chance for the peculiar 'genius' of bureaucracy to unfold."64 As bureaucracy• overtakes technology and engulfs society, the means are no longer related to and disciplined by ends beyond them- selves. The whole </w:t>
      </w:r>
      <w:proofErr w:type="gramStart"/>
      <w:r w:rsidRPr="00BB5C37">
        <w:rPr>
          <w:sz w:val="10"/>
        </w:rPr>
        <w:t>Of</w:t>
      </w:r>
      <w:proofErr w:type="gramEnd"/>
      <w:r w:rsidRPr="00BB5C37">
        <w:rPr>
          <w:sz w:val="10"/>
        </w:rPr>
        <w:t xml:space="preserve"> society becomes divided into areas Of bureaucra- tic expertise to be regulated by the appropriate experts according to established anonymous and impartial procedures. Organization and orderliness become ends in themselves. Bureaucracy is not only orderly but orderly in an imperialistic mode. There is a bureaucratic demiurge who views the universe as dumb chaos waiting to be brought into the redeeming order of bureaucratic administration</w:t>
      </w:r>
      <w:proofErr w:type="gramStart"/>
      <w:r w:rsidRPr="00BB5C37">
        <w:rPr>
          <w:sz w:val="10"/>
        </w:rPr>
        <w:t>..</w:t>
      </w:r>
      <w:proofErr w:type="gramEnd"/>
      <w:r w:rsidRPr="00BB5C37">
        <w:rPr>
          <w:sz w:val="10"/>
        </w:rPr>
        <w:t xml:space="preserve"> .. he engineer puts phenom- ena into little categorial boxes in order to take them apart further ****** Result for Image/Page 10 ****** </w:t>
      </w:r>
      <w:r w:rsidRPr="00BB5C37">
        <w:rPr>
          <w:b/>
          <w:u w:val="single"/>
        </w:rPr>
        <w:t xml:space="preserve">The Ethical Challenge Of Auschwitz and Hiroshima illustrates, </w:t>
      </w:r>
      <w:r w:rsidRPr="00BB5C37">
        <w:rPr>
          <w:b/>
          <w:highlight w:val="yellow"/>
          <w:u w:val="single"/>
        </w:rPr>
        <w:t>when</w:t>
      </w:r>
      <w:r w:rsidRPr="00BB5C37">
        <w:rPr>
          <w:b/>
          <w:u w:val="single"/>
        </w:rPr>
        <w:t xml:space="preserve"> scientific, professional, or religious </w:t>
      </w:r>
      <w:r w:rsidRPr="00BB5C37">
        <w:rPr>
          <w:b/>
          <w:highlight w:val="yellow"/>
          <w:u w:val="single"/>
        </w:rPr>
        <w:t>communities no longer welcome strangers</w:t>
      </w:r>
      <w:r w:rsidRPr="00BB5C37">
        <w:rPr>
          <w:b/>
          <w:u w:val="single"/>
        </w:rPr>
        <w:t xml:space="preserve"> and the questions they raise, then science, law, medicine. </w:t>
      </w:r>
      <w:proofErr w:type="gramStart"/>
      <w:r w:rsidRPr="00BB5C37">
        <w:rPr>
          <w:b/>
          <w:u w:val="single"/>
        </w:rPr>
        <w:t>philosophy</w:t>
      </w:r>
      <w:proofErr w:type="gramEnd"/>
      <w:r w:rsidRPr="00BB5C37">
        <w:rPr>
          <w:b/>
          <w:u w:val="single"/>
        </w:rPr>
        <w:t xml:space="preserve">, and theology are </w:t>
      </w:r>
      <w:r w:rsidRPr="00BB5C37">
        <w:rPr>
          <w:b/>
          <w:highlight w:val="yellow"/>
          <w:u w:val="single"/>
        </w:rPr>
        <w:t>[they are] reduced to nationalist racist ideology and cease to have anything to do With truth, justice, healing, or transcendence. TO speak for the stranger is to speak for self-transcendence in the realms of both theory and practice</w:t>
      </w:r>
      <w:r w:rsidRPr="00BB5C37">
        <w:rPr>
          <w:b/>
          <w:u w:val="single"/>
        </w:rPr>
        <w:t>. It is to embrace the holy in opposition to the sacred.</w:t>
      </w:r>
      <w:r w:rsidRPr="00BB5C37">
        <w:t xml:space="preserve"> </w:t>
      </w:r>
      <w:r w:rsidRPr="00BB5C37">
        <w:rPr>
          <w:sz w:val="10"/>
        </w:rPr>
        <w:t xml:space="preserve">Speaking for the Chris- tian community, Hauerwas makes a point that is valid for all holy communities. In the holy community "we discover our particularity is not destroyed but enhanced by the corning of the stranger. In the church' we find an alternative to war exactly because there we learn to make others' histories part of our own. "68 Because, the hob' commu- nity, unlike the sacred society, has its center not in itself but in the stranger, Hauerwas can say, "our only hope is the presence of the Other, through which God makes present the kingdom in which we are invited to find our lives. "69 The kingdom of God, we might say, reigns wherever the stranger is welcomed, for there we are open to the infinite—to self-transcendence and the utopian possibilities of the human. The most important thing both Buddhists and Christians can learn from the Jewish narrative traditions </w:t>
      </w:r>
      <w:proofErr w:type="gramStart"/>
      <w:r w:rsidRPr="00BB5C37">
        <w:rPr>
          <w:sz w:val="10"/>
        </w:rPr>
        <w:t>Of</w:t>
      </w:r>
      <w:proofErr w:type="gramEnd"/>
      <w:r w:rsidRPr="00BB5C37">
        <w:rPr>
          <w:sz w:val="10"/>
        </w:rPr>
        <w:t xml:space="preserve"> chutzpah is the audacity to question all authority in the name of human dignity and in defense Of the stranger. Both Buddhism and Christianity have exhibited a disturbing propensity to reduce their anthropological visions to cos- mological visions for the legitimation of nationalisms—nationalisms that inspire an ethic of unquestioning obedience whose logic culmi- nates in obligaäon to kill in order to heal. The utopianism of an ethic of audacity on behalf of the stranger lies in its capacity to create a new public order that relativizes nationalism and subordinates it to human dignity and human interdependence. For almost two millennia, Jews have been a holy community of strangers within societies by others. As such the Jewish people have been a unique witness to the transcendence of the holy. Now, after the Shoah, the nation of Israel faces the challenge of the dialectic between the sacred and the holy, the cosmological and the anthro- potogical. Israelis too have an obligation to transcend their national- ism and recognize the stranger in their midst—the Palestinian. But this obligation is tragically complicated by the double bind of political complexity in the Middle East. For although Palestinians represent the stranger, the minority in the midst Of the Israeli nation, the Jews remain the Stranger, the minority in the midst Of the Christian and Muslim Arabs of the Middle East. The paradox is that the Israelis as A Utopian Vision 291 Jews and the Palestinians as Arabs are both minorities and majorities at the same time. For the Israeli to welcome the Palestinian it is neces- Sary for the Arab (at the same time) to welcome the Jew, anything less would be suicidal. Christians have all too typically been more than willing to express "compassion for the Palestinians" (who do deserve our compassion) while supporting policies that amount to advocating that Israelis commit *icide. Christians have generally thought that Jews should be the ones to carry the cross rather than themselves. Every Christian Who thinks that the problem Of the Middle East is between Muslims and Jews and does not directly involve Christians is a Christian who has not confronted the history of anti-Judaism that made (and continues to make) Jewish life precarious. Neither Chris- tians nor Muslims are in a position to makes ethical demands on Jews in general and the Israelis in particular without first finding a way to make Jewish existence secure. For it is Christians and Muslims who are historically responsible for creating a world in which the Shoah was possible and in which no Jew has ever felt secure. We must hope that Christians, Muslims, and Jews will find ways to be ethically audacious on behalf of the strangers in their midst and break this unpasse. Israel as a people, says Eliezer Berkovitz, has always existed in faith history rather than the power history that has governed the interplay of nations. Even as a nation, Israel exists, by comparison with other nations, without power. After Auschwitz and Hiroshima, "the inescapable demand of the historic moment requires the honest renunciation of material force in the dealings of the nations and pow- er blocks with each other</w:t>
      </w:r>
      <w:proofErr w:type="gramStart"/>
      <w:r w:rsidRPr="00BB5C37">
        <w:rPr>
          <w:sz w:val="10"/>
        </w:rPr>
        <w:t>. .</w:t>
      </w:r>
      <w:proofErr w:type="gramEnd"/>
      <w:r w:rsidRPr="00BB5C37">
        <w:rPr>
          <w:sz w:val="10"/>
        </w:rPr>
        <w:t xml:space="preserve"> Today the very immensity of power gathered in human hands compels man to surrender its use against his fellow man. Power has overreached itself and, thus, it has defeat- </w:t>
      </w:r>
      <w:proofErr w:type="gramStart"/>
      <w:r w:rsidRPr="00BB5C37">
        <w:rPr>
          <w:sz w:val="10"/>
        </w:rPr>
        <w:t>ed</w:t>
      </w:r>
      <w:proofErr w:type="gramEnd"/>
      <w:r w:rsidRPr="00BB5C37">
        <w:rPr>
          <w:sz w:val="10"/>
        </w:rPr>
        <w:t xml:space="preserve"> itself."70 What is required is "a genuine embracing </w:t>
      </w:r>
      <w:proofErr w:type="gramStart"/>
      <w:r w:rsidRPr="00BB5C37">
        <w:rPr>
          <w:sz w:val="10"/>
        </w:rPr>
        <w:t>Of</w:t>
      </w:r>
      <w:proofErr w:type="gramEnd"/>
      <w:r w:rsidRPr="00BB5C37">
        <w:rPr>
          <w:sz w:val="10"/>
        </w:rPr>
        <w:t xml:space="preserve"> ethical and moral principles for the ordering of the life of all mankind. </w:t>
      </w:r>
      <w:proofErr w:type="gramStart"/>
      <w:r w:rsidRPr="00BB5C37">
        <w:rPr>
          <w:sz w:val="10"/>
        </w:rPr>
        <w:t>This .</w:t>
      </w:r>
      <w:proofErr w:type="gramEnd"/>
      <w:r w:rsidRPr="00BB5C37">
        <w:rPr>
          <w:sz w:val="10"/>
        </w:rPr>
        <w:t xml:space="preserve"> </w:t>
      </w:r>
      <w:proofErr w:type="gramStart"/>
      <w:r w:rsidRPr="00BB5C37">
        <w:rPr>
          <w:sz w:val="10"/>
        </w:rPr>
        <w:t>has</w:t>
      </w:r>
      <w:proofErr w:type="gramEnd"/>
      <w:r w:rsidRPr="00BB5C37">
        <w:rPr>
          <w:sz w:val="10"/>
        </w:rPr>
        <w:t xml:space="preserve"> become the 'iron law' in this new phase Of global history. Be decent or perish! "71 Berkovitz believes in the Capacity of Israel to introduce into power history the way of powerlessness, the way of nonviolence. As (in all likelihood) one of the nuclear powers of the world, one must hope that Berkovitz is right. In any case, BerkovEs invitation to an ethic of nonviolence is one that both Christians and Buddhists ought to be able to affirm. And it is a challenge that stretches the anthropological heritage of each of these traditions to Ehe uttermost limits of self-transcendence. The religious and political violence that emerged with the Protestant Reformation led to the naked public square. ff religion is to have a future role in the public ****** Result for Image/Page 11 ****** The- Ethical Challenge of Auschwitz and Hi/oshima square without returning to that patter-n it is essential that holy com- munities seeking to call the nations to a standard of nonviolent coex- istence be committed to nonviolence themselves. Violence, says Gan- dhi, can never be undone. Religious conviction combined with violence leads to absolute and irreversible actions. Nonviolent resis- tence, by contrast, takes into account our finitude and fallibility. Un- like violent resistence, "if this kind of [nonviolent] force is used in a cause that is unjust, M says Gandhi, "</w:t>
      </w:r>
      <w:proofErr w:type="gramStart"/>
      <w:r w:rsidRPr="00BB5C37">
        <w:rPr>
          <w:sz w:val="10"/>
        </w:rPr>
        <w:t>only</w:t>
      </w:r>
      <w:proofErr w:type="gramEnd"/>
      <w:r w:rsidRPr="00BB5C37">
        <w:rPr>
          <w:sz w:val="10"/>
        </w:rPr>
        <w:t xml:space="preserve"> the person using it suffers. He does not make others suffer for his mistakes."</w:t>
      </w:r>
      <w:proofErr w:type="gramStart"/>
      <w:r w:rsidRPr="00BB5C37">
        <w:rPr>
          <w:sz w:val="10"/>
        </w:rPr>
        <w:t>n</w:t>
      </w:r>
      <w:proofErr w:type="gramEnd"/>
      <w:r w:rsidRPr="00BB5C37">
        <w:rPr>
          <w:sz w:val="10"/>
        </w:rPr>
        <w:t xml:space="preserve"> Berkovitz's talk of the nule of ethics between nations replacing the rule of the will to power must seem to all "realists" to be hope- lcssly utopian. Realism is the apocalyptic language of death that mas- querades as the language of survival. It is the language of cosmologi- cal sacred societies with their propensity to divide the human community into the sacred and the profane. Realism is the language </w:t>
      </w:r>
      <w:proofErr w:type="gramStart"/>
      <w:r w:rsidRPr="00BB5C37">
        <w:rPr>
          <w:sz w:val="10"/>
        </w:rPr>
        <w:t>Of</w:t>
      </w:r>
      <w:proofErr w:type="gramEnd"/>
      <w:r w:rsidRPr="00BB5C37">
        <w:rPr>
          <w:sz w:val="10"/>
        </w:rPr>
        <w:t xml:space="preserve"> the demonic that "makes rational sense" out of the moral impera- tive to kill in order to heal. The language of realism is the language of MAD-ness that masquerades sanity. From the perspective </w:t>
      </w:r>
      <w:proofErr w:type="gramStart"/>
      <w:r w:rsidRPr="00BB5C37">
        <w:rPr>
          <w:sz w:val="10"/>
        </w:rPr>
        <w:t>Of</w:t>
      </w:r>
      <w:proofErr w:type="gramEnd"/>
      <w:r w:rsidRPr="00BB5C37">
        <w:rPr>
          <w:sz w:val="10"/>
        </w:rPr>
        <w:t xml:space="preserve"> realism, the commitment of holy communities to welmme the stranger, even one's enemy, is "hopelessly utopian." To create a new world, a new global public realm of unity-in-diversity between strangers and their communities with ties so deep as to make the destruction of the other unthinkable, especially through so simple, so unpolitical (in the bu- reaucratic sense) and untechnological a process as passing over and coming back seems to the realist to be the ultimate utopian madness. Utopians seem to Offer vague hopes for some unrealizable fu- ture. Realists want to know where they are going. Realists like to be in control of their destiny and thus prefer clear strategies, unambiguous goals and "final solutions." But after Auschwitz and Hiroshima we can no longer afford such final solutions. When the end is too clearly defined it too easily justifies the means. Utopians prefer to live in an unfinished world of proximate goals and partial solutions. Utopians prefer to keep the future ambiguously open to transcendence. The maxim </w:t>
      </w:r>
      <w:proofErr w:type="gramStart"/>
      <w:r w:rsidRPr="00BB5C37">
        <w:rPr>
          <w:sz w:val="10"/>
        </w:rPr>
        <w:t>Of</w:t>
      </w:r>
      <w:proofErr w:type="gramEnd"/>
      <w:r w:rsidRPr="00BB5C37">
        <w:rPr>
          <w:sz w:val="10"/>
        </w:rPr>
        <w:t xml:space="preserve"> a utopian ethic could well be Ellul's, "think globally but act locally." When it comes to action, one must not be distracted by the global orientation of mass media. The place where the world can be transformed is precisely where it intersects with the experience of actual individuals and their particular communities. Utopians prefer to love their neighbor rather than "the world," understanding that the neighbor is, as the story of the </w:t>
      </w:r>
      <w:proofErr w:type="gramStart"/>
      <w:r w:rsidRPr="00BB5C37">
        <w:rPr>
          <w:sz w:val="10"/>
        </w:rPr>
        <w:t>good</w:t>
      </w:r>
      <w:proofErr w:type="gramEnd"/>
      <w:r w:rsidRPr="00BB5C37">
        <w:rPr>
          <w:sz w:val="10"/>
        </w:rPr>
        <w:t xml:space="preserve"> Samaritan (Luke 10:25ff) suggests, primarily the stranger, even the enemy, who by chance crosses our path. Utopians prefer an antibureaucratic ethic in which A Utopian Vision every means is measured by the unseen measure of human dignity. They are convinced that the utopian good is a good internal to the practice </w:t>
      </w:r>
      <w:proofErr w:type="gramStart"/>
      <w:r w:rsidRPr="00BB5C37">
        <w:rPr>
          <w:sz w:val="10"/>
        </w:rPr>
        <w:t>Of</w:t>
      </w:r>
      <w:proofErr w:type="gramEnd"/>
      <w:r w:rsidRPr="00BB5C37">
        <w:rPr>
          <w:sz w:val="10"/>
        </w:rPr>
        <w:t xml:space="preserve"> creating community. </w:t>
      </w:r>
      <w:proofErr w:type="gramStart"/>
      <w:r w:rsidRPr="00BB5C37">
        <w:rPr>
          <w:sz w:val="10"/>
        </w:rPr>
        <w:t>If the means do not respect human dignity neither</w:t>
      </w:r>
      <w:proofErr w:type="gramEnd"/>
      <w:r w:rsidRPr="00BB5C37">
        <w:rPr>
          <w:sz w:val="10"/>
        </w:rPr>
        <w:t xml:space="preserve"> will the end. To the realist, all of this remains hopelessly utopian. Such pianism has absolutely no chance of being effective or successful. And yet, even were that true</w:t>
      </w:r>
      <w:r w:rsidRPr="00BB5C37">
        <w:rPr>
          <w:b/>
          <w:u w:val="single"/>
        </w:rPr>
        <w:t xml:space="preserve">, </w:t>
      </w:r>
      <w:r w:rsidRPr="00BB5C37">
        <w:rPr>
          <w:b/>
          <w:highlight w:val="yellow"/>
          <w:u w:val="single"/>
        </w:rPr>
        <w:t>we ought to welcome the stranger. For being human is more important than exercising a Will to power to be in control.</w:t>
      </w:r>
      <w:r w:rsidRPr="00BB5C37">
        <w:t xml:space="preserve"> </w:t>
      </w:r>
      <w:r w:rsidRPr="00BB5C37">
        <w:rPr>
          <w:sz w:val="12"/>
        </w:rPr>
        <w:t xml:space="preserve">We ought to act without clinging to the dharmas, a Bud- dhist might say, for we cannot stop time and control the destiny of the universe. </w:t>
      </w:r>
      <w:proofErr w:type="gramStart"/>
      <w:r w:rsidRPr="00BB5C37">
        <w:rPr>
          <w:sz w:val="12"/>
        </w:rPr>
        <w:t>Or to put it in the language.</w:t>
      </w:r>
      <w:proofErr w:type="gramEnd"/>
      <w:r w:rsidRPr="00BB5C37">
        <w:rPr>
          <w:sz w:val="12"/>
        </w:rPr>
        <w:t xml:space="preserve"> of Paul, we ought to live every day as if our time was short, thus "buyers should conduct themselves as though they owned nothing, and those who make use of the world .as though they were not using it, for the world as we know it is passing away' (1 Corinthians Realists are so committed to a view of the world as cosmological and hence unchangeable that they are always and inevitably un- prepared for the of utopian transformation. What realist would have predicted at the end of World War </w:t>
      </w:r>
      <w:proofErr w:type="gramStart"/>
      <w:r w:rsidRPr="00BB5C37">
        <w:rPr>
          <w:sz w:val="12"/>
        </w:rPr>
        <w:t>II, that</w:t>
      </w:r>
      <w:proofErr w:type="gramEnd"/>
      <w:r w:rsidRPr="00BB5C37">
        <w:rPr>
          <w:sz w:val="12"/>
        </w:rPr>
        <w:t xml:space="preserve"> Japan and Germany, then in utter defeat, would within a generation be two of our strongest economic partners and competitors. Who in the middle of the cold war could have imagined that within a generation Russia would be </w:t>
      </w:r>
      <w:proofErr w:type="gramStart"/>
      <w:r w:rsidRPr="00BB5C37">
        <w:rPr>
          <w:sz w:val="12"/>
        </w:rPr>
        <w:t>experimenting</w:t>
      </w:r>
      <w:proofErr w:type="gramEnd"/>
      <w:r w:rsidRPr="00BB5C37">
        <w:rPr>
          <w:sz w:val="12"/>
        </w:rPr>
        <w:t xml:space="preserve"> With Open markets and a more open society. What realist at the time of the 1967 war of Egypt with Israel could have predicted the ascendancy of Anwar Sadat and his audacious and unexpected openness to Israel that, through the mediation Of Presi- dent Carter, lead to peace between the two countries within a decade Realists are utterly unprepared to deal with the utopian dimension of </w:t>
      </w:r>
      <w:proofErr w:type="gramStart"/>
      <w:r w:rsidRPr="00BB5C37">
        <w:rPr>
          <w:sz w:val="12"/>
        </w:rPr>
        <w:t>history.</w:t>
      </w:r>
      <w:proofErr w:type="gramEnd"/>
      <w:r w:rsidRPr="00BB5C37">
        <w:rPr>
          <w:sz w:val="12"/>
        </w:rPr>
        <w:t xml:space="preserve"> The realists who plan the military strategies of NATO were utterly unprepared for the fall of the Berhn Wall and the Iron Curtain and the loss of hegemony by the Communist party all across Eastern Europe in the fall of 1989. As one news commentator put it, NATO had an endless variety of plans in place for war but it had not even one plan for peace. The "real" is always distorted by the sacred order through which it is perceived. Only when the limits Of the "real" are desacralized or secularized by our experiences of the holy do our utopian possibilities for the future become visibe_ n--te utopianism of which we speak is not a naive utopianism, out of touch with reality. </w:t>
      </w:r>
      <w:proofErr w:type="gramStart"/>
      <w:r w:rsidRPr="00BB5C37">
        <w:rPr>
          <w:sz w:val="12"/>
        </w:rPr>
        <w:t>but</w:t>
      </w:r>
      <w:proofErr w:type="gramEnd"/>
      <w:r w:rsidRPr="00BB5C37">
        <w:rPr>
          <w:sz w:val="12"/>
        </w:rPr>
        <w:t xml:space="preserve"> the utopianism exemplified by those who have been the victims of the realists throughout history—the Jews. The utopianism of Jews is the utopianism of those who know the reality of exile but also of return, of those who have the utopian audacity or chutzpah to, as Elie ****** Result for Image/Page 12 ****** The Ethiüal Challenge of Auschwitz and Hiroshima proven to be the largest community for which human beings Can be moved to compassion, that need not remain an insurmountable limit. The sacred divides the world into universal abstractions that are ana- logues of the sacred and profane (i.e., the Übermensch against the Üntermensch or the truly superior human beings against the subhu- mans), which cannot be bridged. The encounter with the holy through human dignity of the stranger builds bridges of interdepen- dence. Passing over and coming back builds such bridges not by passing over into universal abstractions such as "humanity" but by passing over into particular lives and particular communities </w:t>
      </w:r>
      <w:proofErr w:type="gramStart"/>
      <w:r w:rsidRPr="00BB5C37">
        <w:rPr>
          <w:sz w:val="12"/>
        </w:rPr>
        <w:t>With</w:t>
      </w:r>
      <w:proofErr w:type="gramEnd"/>
      <w:r w:rsidRPr="00BB5C37">
        <w:rPr>
          <w:sz w:val="12"/>
        </w:rPr>
        <w:t xml:space="preserve"> particular histories. Passing over builds a much more Complex and stable• socioecology within which humans may dwell. An ecology in which, rather than defining and confining the human to some cultur- al ideology, defines the human through its dignity; that is, its unde- finability, emptiness, or un-imageableness—its utopian openness to the infinite. From Apocalyptic MAD-ness to Utopian Madness: Public Policy Ethics as Critique of the Narrative Imagination The alternatives for the coming millennium are between a sacral ethic of apocalyptic MAD-ness or an ethic of secular holiness, of utopian madness. The world Of the Shoah, says Richard Rubenstein, was the product of The Cunning of History rooted in a mythology that pro- duced a "self-defeating ethos Of exclusivism and </w:t>
      </w:r>
      <w:proofErr w:type="gramStart"/>
      <w:r w:rsidRPr="00BB5C37">
        <w:rPr>
          <w:sz w:val="12"/>
        </w:rPr>
        <w:t>intolerance .</w:t>
      </w:r>
      <w:proofErr w:type="gramEnd"/>
      <w:r w:rsidRPr="00BB5C37">
        <w:rPr>
          <w:sz w:val="12"/>
        </w:rPr>
        <w:t xml:space="preserve"> </w:t>
      </w:r>
      <w:proofErr w:type="gramStart"/>
      <w:r w:rsidRPr="00BB5C37">
        <w:rPr>
          <w:sz w:val="12"/>
        </w:rPr>
        <w:t>derived</w:t>
      </w:r>
      <w:proofErr w:type="gramEnd"/>
      <w:r w:rsidRPr="00BB5C37">
        <w:rPr>
          <w:sz w:val="12"/>
        </w:rPr>
        <w:t xml:space="preserve"> from a religious tradition that insists upon the dichotomous division of mankind into the elect and the reprobate."" To quote a popular maxim: "There are two kinds of people in the world—those who divide the world into two kinds of people and those who do not</w:t>
      </w:r>
      <w:proofErr w:type="gramStart"/>
      <w:r w:rsidRPr="00BB5C37">
        <w:rPr>
          <w:sz w:val="12"/>
        </w:rPr>
        <w:t>. "</w:t>
      </w:r>
      <w:proofErr w:type="gramEnd"/>
      <w:r w:rsidRPr="00BB5C37">
        <w:rPr>
          <w:sz w:val="12"/>
        </w:rPr>
        <w:t xml:space="preserve"> The real dividing line is not between religious and secular, nor between saved and damned, but between those whose narrative imagination is shaped by experience </w:t>
      </w:r>
      <w:proofErr w:type="gramStart"/>
      <w:r w:rsidRPr="00BB5C37">
        <w:rPr>
          <w:sz w:val="12"/>
        </w:rPr>
        <w:t>Of</w:t>
      </w:r>
      <w:proofErr w:type="gramEnd"/>
      <w:r w:rsidRPr="00BB5C37">
        <w:rPr>
          <w:sz w:val="12"/>
        </w:rPr>
        <w:t xml:space="preserve"> the sacred and those whose narrative imagination is shaped by the experience of the holy. </w:t>
      </w:r>
      <w:proofErr w:type="gramStart"/>
      <w:r w:rsidRPr="00BB5C37">
        <w:rPr>
          <w:sz w:val="12"/>
        </w:rPr>
        <w:t>former</w:t>
      </w:r>
      <w:proofErr w:type="gramEnd"/>
      <w:r w:rsidRPr="00BB5C37">
        <w:rPr>
          <w:sz w:val="12"/>
        </w:rPr>
        <w:t xml:space="preserve"> see the world divided into two separate camps, the latter see a pluralistic world in interdependence. The way we imagine our destiny, whether in terms of "apocalypse" or "utopia," is decisively colored by these options, giving rise to alternative modes of "mad- Two Kinds of Apocalyptic MAD-ness Apocalyptic MAD-ness can take either a "realistic" or a "literalis- tic" form. Dean Curry offers a good example of the former and Hal </w:t>
      </w:r>
      <w:proofErr w:type="gramStart"/>
      <w:r w:rsidRPr="00BB5C37">
        <w:rPr>
          <w:sz w:val="12"/>
        </w:rPr>
        <w:t>A</w:t>
      </w:r>
      <w:proofErr w:type="gramEnd"/>
      <w:r w:rsidRPr="00BB5C37">
        <w:rPr>
          <w:sz w:val="12"/>
        </w:rPr>
        <w:t xml:space="preserve"> Utopian Vision Lindsey Of the latter. Both Curry and Lindsey are Christians </w:t>
      </w:r>
      <w:proofErr w:type="gramStart"/>
      <w:r w:rsidRPr="00BB5C37">
        <w:rPr>
          <w:sz w:val="12"/>
        </w:rPr>
        <w:t>Who</w:t>
      </w:r>
      <w:proofErr w:type="gramEnd"/>
      <w:r w:rsidRPr="00BB5C37">
        <w:rPr>
          <w:sz w:val="12"/>
        </w:rPr>
        <w:t xml:space="preserve"> identify themselves as "Evangelicals." But Curry offers a form of apocalyptic MAD-ness that permits him to align himself with his secular counterparts, whereas Lindseys MAD-ness is intelligible only to "true believers." Curry's strategy is one which he shares with many theological minds in the mainline churches, such as Michael Novak or Richard Neuhaus, Who would consider themselves "realists, realism is premised on a version Of a two-kingdom ethic that emphasizes the difference between the "already" and the "not yet" Of biblical eS- chatology and the fact that the biblical message of peace found in the Sermon on the Mount belongs to a time that is "not yet," a time beyond the end of history when sin will be conquered. But here and now, the Gospel that makes present the "already" of the beginning of the </w:t>
      </w:r>
      <w:proofErr w:type="gramStart"/>
      <w:r w:rsidRPr="00BB5C37">
        <w:rPr>
          <w:sz w:val="12"/>
        </w:rPr>
        <w:t>end,</w:t>
      </w:r>
      <w:proofErr w:type="gramEnd"/>
      <w:r w:rsidRPr="00BB5C37">
        <w:rPr>
          <w:sz w:val="12"/>
        </w:rPr>
        <w:t xml:space="preserve"> must be "realistically" adjusted to deal With the continuing reality of sin. Therefore Curry tells us that, the Christian view of peace is one that can be characterized by its realism, in the sense of not being utopian</w:t>
      </w:r>
      <w:proofErr w:type="gramStart"/>
      <w:r w:rsidRPr="00BB5C37">
        <w:rPr>
          <w:sz w:val="12"/>
        </w:rPr>
        <w:t>.. . .</w:t>
      </w:r>
      <w:proofErr w:type="gramEnd"/>
      <w:r w:rsidRPr="00BB5C37">
        <w:rPr>
          <w:sz w:val="12"/>
        </w:rPr>
        <w:t xml:space="preserve"> The all-pervasive nature of human sin precludes the achievement of the kingdom of God within history. The fullness of the kingdom of God— shalom—awaits the final work of God</w:t>
      </w:r>
      <w:proofErr w:type="gramStart"/>
      <w:r w:rsidRPr="00BB5C37">
        <w:rPr>
          <w:sz w:val="12"/>
        </w:rPr>
        <w:t>... .</w:t>
      </w:r>
      <w:proofErr w:type="gramEnd"/>
      <w:r w:rsidRPr="00BB5C37">
        <w:rPr>
          <w:sz w:val="12"/>
        </w:rPr>
        <w:t xml:space="preserve"> Activist pacifism and some forms </w:t>
      </w:r>
      <w:proofErr w:type="gramStart"/>
      <w:r w:rsidRPr="00BB5C37">
        <w:rPr>
          <w:sz w:val="12"/>
        </w:rPr>
        <w:t>Of</w:t>
      </w:r>
      <w:proofErr w:type="gramEnd"/>
      <w:r w:rsidRPr="00BB5C37">
        <w:rPr>
          <w:sz w:val="12"/>
        </w:rPr>
        <w:t xml:space="preserve"> nuclear pacifism, ignore the already-but-not- yet dimension Of God's kingdom.... As Christians we distin- guish the "politics Of eternity and the "politics Of this world." </w:t>
      </w:r>
      <w:proofErr w:type="gramStart"/>
      <w:r w:rsidRPr="00BB5C37">
        <w:rPr>
          <w:sz w:val="12"/>
        </w:rPr>
        <w:t>. .</w:t>
      </w:r>
      <w:proofErr w:type="gramEnd"/>
      <w:r w:rsidRPr="00BB5C37">
        <w:rPr>
          <w:sz w:val="12"/>
        </w:rPr>
        <w:t xml:space="preserve"> Our faithfulness to kingdom values must be bal- anced alongside of our earthly responsibilities. Problems arise when we confuse these two ethics; specifically, when we at- tempt to apply the ethics of eternity to the politics Of this world</w:t>
      </w:r>
      <w:proofErr w:type="gramStart"/>
      <w:r w:rsidRPr="00BB5C37">
        <w:rPr>
          <w:sz w:val="12"/>
        </w:rPr>
        <w:t>... .</w:t>
      </w:r>
      <w:proofErr w:type="gramEnd"/>
      <w:r w:rsidRPr="00BB5C37">
        <w:rPr>
          <w:sz w:val="12"/>
        </w:rPr>
        <w:t xml:space="preserve"> [</w:t>
      </w:r>
      <w:proofErr w:type="gramStart"/>
      <w:r w:rsidRPr="00BB5C37">
        <w:rPr>
          <w:sz w:val="12"/>
        </w:rPr>
        <w:t>when</w:t>
      </w:r>
      <w:proofErr w:type="gramEnd"/>
      <w:r w:rsidRPr="00BB5C37">
        <w:rPr>
          <w:sz w:val="12"/>
        </w:rPr>
        <w:t xml:space="preserve">] the absolute ethic of Christ is viewed as not only nonnative but also as the appropriate guide for makang public policy choices. "76 To illustrate his point, Curry brings up an example especially relevant to our present topic. What "if the allies had disarmed or had refused to take arms against Hitler?" It is unlikely, he concludes, that even Gandhi's tactics of nonviolent resistance could have stopped Hitler. Pacifism would have lead to the extermination of the Jews. This, he argues, points out "the moral bankruptcy of attempting to apply the ethics of eternity to the politics of this world."" There are of course serious problems with Curry's view. hrst, he seems to assume that Christians and allies are interchangeable terms ****** Result for Image/Page 13 ****** Epilogue: The Secular University, Religious Studies, and Theological Ethics After Auschwitz and Hiroshima The challenge of Babel is the challenge of pluralism in an emerg- ing global technological civilization. Either we see it as an invitation to a utopian new beginning to be brought about through the quest for mutual understanding (i.e. , passing over and coming back) or a threat continually tempting us to seek a technological "final Solution." After Auschwitz and Hiroshima, the choice is either apocalypse or utopia. </w:t>
      </w:r>
      <w:r w:rsidRPr="00BB5C37">
        <w:rPr>
          <w:b/>
          <w:highlight w:val="yellow"/>
          <w:u w:val="single"/>
        </w:rPr>
        <w:t>If we fail to discover the human dignity of strangers we risk undergo- ing the final indignity of a nuclear holocaust</w:t>
      </w:r>
      <w:r w:rsidRPr="00BB5C37">
        <w:rPr>
          <w:highlight w:val="yellow"/>
        </w:rPr>
        <w:t>.</w:t>
      </w:r>
      <w:r w:rsidRPr="00BB5C37">
        <w:t xml:space="preserve"> </w:t>
      </w:r>
      <w:r w:rsidRPr="00BB5C37">
        <w:rPr>
          <w:sz w:val="10"/>
        </w:rPr>
        <w:t xml:space="preserve">Although I was educated in Catholic parochial schools as a child, all my higher education experience as a student and most </w:t>
      </w:r>
      <w:proofErr w:type="gramStart"/>
      <w:r w:rsidRPr="00BB5C37">
        <w:rPr>
          <w:sz w:val="10"/>
        </w:rPr>
        <w:t>Of</w:t>
      </w:r>
      <w:proofErr w:type="gramEnd"/>
      <w:r w:rsidRPr="00BB5C37">
        <w:rPr>
          <w:sz w:val="10"/>
        </w:rPr>
        <w:t xml:space="preserve"> it as a professor has been in secular universities. In this setting the university professor was held up as a model Of "objectivity</w:t>
      </w:r>
      <w:proofErr w:type="gramStart"/>
      <w:r w:rsidRPr="00BB5C37">
        <w:rPr>
          <w:sz w:val="10"/>
        </w:rPr>
        <w:t>. "</w:t>
      </w:r>
      <w:proofErr w:type="gramEnd"/>
      <w:r w:rsidRPr="00BB5C37">
        <w:rPr>
          <w:sz w:val="10"/>
        </w:rPr>
        <w:t xml:space="preserve"> What this meant was that, for the most part, my teachers appeared so neutral that 1 had no idea what they were committed to or believed in—outside of "examining the issues" and "thinking for yourself." Those ideals, of course, have great value and should not be aban- doned. However, after Auschwitz and Hiroshima one has to ask, </w:t>
      </w:r>
      <w:proofErr w:type="gramStart"/>
      <w:r w:rsidRPr="00BB5C37">
        <w:rPr>
          <w:sz w:val="10"/>
        </w:rPr>
        <w:t>Is</w:t>
      </w:r>
      <w:proofErr w:type="gramEnd"/>
      <w:r w:rsidRPr="00BB5C37">
        <w:rPr>
          <w:sz w:val="10"/>
        </w:rPr>
        <w:t xml:space="preserve"> that enough? </w:t>
      </w:r>
      <w:proofErr w:type="gramStart"/>
      <w:r w:rsidRPr="00BB5C37">
        <w:rPr>
          <w:sz w:val="10"/>
        </w:rPr>
        <w:t>The privatizing of ethical and religious insight dangerous as unrestrained pontification on the part of professors.</w:t>
      </w:r>
      <w:proofErr w:type="gramEnd"/>
      <w:r w:rsidRPr="00BB5C37">
        <w:rPr>
          <w:sz w:val="10"/>
        </w:rPr>
        <w:t xml:space="preserve"> Does not the appearance of objective neutrality in the classroom leave many </w:t>
      </w:r>
      <w:proofErr w:type="gramStart"/>
      <w:r w:rsidRPr="00BB5C37">
        <w:rPr>
          <w:sz w:val="10"/>
        </w:rPr>
        <w:t>Of</w:t>
      </w:r>
      <w:proofErr w:type="gramEnd"/>
      <w:r w:rsidRPr="00BB5C37">
        <w:rPr>
          <w:sz w:val="10"/>
        </w:rPr>
        <w:t xml:space="preserve"> our students With the impression that only "facts" and "skills" are worthy Of being taught? When it comes to values, does not the silence </w:t>
      </w:r>
      <w:proofErr w:type="gramStart"/>
      <w:r w:rsidRPr="00BB5C37">
        <w:rPr>
          <w:sz w:val="10"/>
        </w:rPr>
        <w:t>Of</w:t>
      </w:r>
      <w:proofErr w:type="gramEnd"/>
      <w:r w:rsidRPr="00BB5C37">
        <w:rPr>
          <w:sz w:val="10"/>
        </w:rPr>
        <w:t xml:space="preserve"> "objectivity" itself teach an eloquent lesson; namely, that values are a matter Of personal preference? To treat ethics as a "private" affair is of course a contradiction of their very nature of the subject matter. Nevertheless, too often, I fear, we leave students with the impression that having a right to an opinion means that one opinion is as good as another. Why should they think otherwise if their Professors do not think it important to take a stand on those values they think are essential to our future as a human community? The final betrayal may occur when not only professors of law and medicine or political science and sociology, but also philosophy and ****** Result for Image/Page 14 ****** 318 Epilogue Epilogue 319 religion, take refuge in the mastery of facts and technical or meth- odological skills. No civilization that has the power to destroy itself can afford the luxury of such a laissez-faire view of education. A civilization that has no wisdom to pass on to the next generation about what makes life valuable and worthwhile is a civilization preparing its own demise. After Auschwitz and Hiroshima we can no longer afford the luxury of such </w:t>
      </w:r>
      <w:proofErr w:type="gramStart"/>
      <w:r w:rsidRPr="00BB5C37">
        <w:rPr>
          <w:sz w:val="10"/>
        </w:rPr>
        <w:t>a</w:t>
      </w:r>
      <w:proofErr w:type="gramEnd"/>
      <w:r w:rsidRPr="00BB5C37">
        <w:rPr>
          <w:sz w:val="10"/>
        </w:rPr>
        <w:t xml:space="preserve"> aarve world-view, which tends to reduce knowledge to facts and skills and treat values as personal that we are free to select from, as if we were shopping in some intellectual supermarket. Professors need to be models of persons who understand and are prepared to be answerable for the social consequences of their views and require this of their students as well. We can no longer afford to live in a world where everything is "a matter of opinion" or personal preference. The answer, of course, must not be to respond to relativism by teaching new forms of absolutism. In this book I have tried to identify a pattern of wisdom in our religions and cultures that finds a middle path between these two extremes—one that surrenders to thf ques- tions and welcomes Strangers and their stories. We need to recognize and judge the values implicit in all our storied worlds against the "unseen measure" of human dignity, especially that of the stranger. I have tried to make a case for the utopian promise of Babel, arguing for the viability of a pluralistic cross-cultural ethic of human dignity, hu- man rights, and human liberation that is at once both religious and secular. I am only too aware that this is a vulnerable thesis. I have had the audacity to trespass on a number of areas of specialization in religious studies without being an "expert" in these areas. </w:t>
      </w:r>
      <w:proofErr w:type="gramStart"/>
      <w:r w:rsidRPr="00BB5C37">
        <w:rPr>
          <w:sz w:val="10"/>
        </w:rPr>
        <w:t>have</w:t>
      </w:r>
      <w:proofErr w:type="gramEnd"/>
      <w:r w:rsidRPr="00BB5C37">
        <w:rPr>
          <w:sz w:val="10"/>
        </w:rPr>
        <w:t xml:space="preserve"> engaged in a theology of culture and not just a theology of texts. </w:t>
      </w:r>
      <w:proofErr w:type="gramStart"/>
      <w:r w:rsidRPr="00BB5C37">
        <w:rPr>
          <w:sz w:val="10"/>
        </w:rPr>
        <w:t>have</w:t>
      </w:r>
      <w:proofErr w:type="gramEnd"/>
      <w:r w:rsidRPr="00BB5C37">
        <w:rPr>
          <w:sz w:val="10"/>
        </w:rPr>
        <w:t xml:space="preserve"> engaged in an interpretation of narrative traditions as living elements within the emerging horizon of a global culture. Therefore, I have ventured to draw on religious themes and stories from different religions and cultures not simply in terms of their indigenous histori- cal and cultural contexts from the past but also as if they are in some sense part of my heritage, speaking to me as a human being living in the closing decade of the second millennium. I do this because I am convinced that that is in fact the case. The mark of a profound story is that it transcends its textual history—living narrative traditions con- tinually provide new insights into the ever-shifting historical horizons of the human condition. Moreover, great narratives achieve their sta- tus as "classics" by illuminating the human condition for anyone who is human, across cultures and religions—anyone, that is, who has the patience to appropriate the insights such narratives offer. It is misleading to understand religious experiences and reli- gious narratives as confined to tightly </w:t>
      </w:r>
      <w:proofErr w:type="gramStart"/>
      <w:r w:rsidRPr="00BB5C37">
        <w:rPr>
          <w:sz w:val="10"/>
        </w:rPr>
        <w:t>sealed</w:t>
      </w:r>
      <w:proofErr w:type="gramEnd"/>
      <w:r w:rsidRPr="00BB5C37">
        <w:rPr>
          <w:sz w:val="10"/>
        </w:rPr>
        <w:t xml:space="preserve"> and mutually exclusive cultural containers. As we have seen, in midlife Tolstoy underwent a profound conversion to the Christianity of Jesu&lt; Sermon on the Mount, which has its robts in the Jewish tradition of welcoming the stranger. This conversion, it turns out, was precipitated by a Chris- tianized version of the life of the Buddha that had made its way into the fives of the saints. Gandhi, in tum, was led to seek the wisdom of nonviolence in the Bhagavad Gita out of his encounter with writings of Tolstoy, especially those on the Sermon on the Mount. Finally, Martin Luther King, Jr., was inspired to go beyond Tolstoy's passive interpretation of the Sermon on the Mount by Gandhi's insights, derived from the Gita, for Gandhi emphasized the need to actively fight injustice through the audacity of nonviolent resistance, espe- cially through organized civil disobedience. What this history reveals is that beyond our religious histories is a history of religion rooted in the convergence </w:t>
      </w:r>
      <w:proofErr w:type="gramStart"/>
      <w:r w:rsidRPr="00BB5C37">
        <w:rPr>
          <w:sz w:val="10"/>
        </w:rPr>
        <w:t>Of</w:t>
      </w:r>
      <w:proofErr w:type="gramEnd"/>
      <w:r w:rsidRPr="00BB5C37">
        <w:rPr>
          <w:sz w:val="10"/>
        </w:rPr>
        <w:t xml:space="preserve"> such classical stories as those Of Abraham, Jacob, and Job, and of Siddhartha, Arjuna, and Jesus. This history has given rise to a cross-cultural and interreligious ethic of audacity on behalf of the stranger, an ethic of human dignity, human rights, and human liberation. What this history reveals is that these religious narratives are essentially unfinished stories that invite the participation of </w:t>
      </w:r>
      <w:proofErr w:type="gramStart"/>
      <w:r w:rsidRPr="00BB5C37">
        <w:rPr>
          <w:sz w:val="10"/>
        </w:rPr>
        <w:t>the hear</w:t>
      </w:r>
      <w:proofErr w:type="gramEnd"/>
      <w:r w:rsidRPr="00BB5C37">
        <w:rPr>
          <w:sz w:val="10"/>
        </w:rPr>
        <w:t xml:space="preserve">- er in their further completion. Such narratives have the power to transcend the differences bet-w•een religious Communities. </w:t>
      </w:r>
      <w:proofErr w:type="gramStart"/>
      <w:r w:rsidRPr="00BB5C37">
        <w:rPr>
          <w:sz w:val="10"/>
        </w:rPr>
        <w:t>not</w:t>
      </w:r>
      <w:proofErr w:type="gramEnd"/>
      <w:r w:rsidRPr="00BB5C37">
        <w:rPr>
          <w:sz w:val="10"/>
        </w:rPr>
        <w:t xml:space="preserve"> by eliminating those differences but by building bridges Of unity-in- diversity. Gandhi did not become a Christian, and Martin Luther King, Jr., did not become a Hindu. Nevertheless, because of the in- sight each gained through sharing in the other's story, not only Hin- dus and Christians but countless others have embraced an ethic of audacity on behalf Of strangers. The life stories Of Gandhi and King </w:t>
      </w:r>
      <w:proofErr w:type="gramStart"/>
      <w:r w:rsidRPr="00BB5C37">
        <w:rPr>
          <w:sz w:val="10"/>
        </w:rPr>
        <w:t>have</w:t>
      </w:r>
      <w:proofErr w:type="gramEnd"/>
      <w:r w:rsidRPr="00BB5C37">
        <w:rPr>
          <w:sz w:val="10"/>
        </w:rPr>
        <w:t xml:space="preserve"> themselves become part of the ongoing cross-cultural conver- gence Of narratives. Their stories have inspired both "secularists" and those </w:t>
      </w:r>
      <w:proofErr w:type="gramStart"/>
      <w:r w:rsidRPr="00BB5C37">
        <w:rPr>
          <w:sz w:val="10"/>
        </w:rPr>
        <w:t>Of</w:t>
      </w:r>
      <w:proofErr w:type="gramEnd"/>
      <w:r w:rsidRPr="00BB5C37">
        <w:rPr>
          <w:sz w:val="10"/>
        </w:rPr>
        <w:t xml:space="preserve"> diverse religious commitments in many cultures to unleash a transcultural social revolution of secular holiness in defense of human dignity. The time is past when we can regard either secular or religious narrative traditions as providing us with privileged cognitive posi- Eons. Secular language and "the secular world-view" do not provide ****** Result for Image/Page 15 ****** us with some neutral frame of reference or Archimedian viewpoint from which we can safely and without bias analyze all our diverse storied worlds any more than our religious worlds do. As have argued, the secular world is just one more particular storied world alongside our other storied worlds. Whether this secular world is divine or demonic depends largely on the religious imagination that implicitly </w:t>
      </w:r>
      <w:proofErr w:type="gramStart"/>
      <w:r w:rsidRPr="00BB5C37">
        <w:rPr>
          <w:sz w:val="10"/>
        </w:rPr>
        <w:t>Or</w:t>
      </w:r>
      <w:proofErr w:type="gramEnd"/>
      <w:r w:rsidRPr="00BB5C37">
        <w:rPr>
          <w:sz w:val="10"/>
        </w:rPr>
        <w:t xml:space="preserve"> explicitly shapes it. the holy and the secular are not antithetical but mutually complement exh other even as they contra- Vene the Sacred, Where the sacral imagination operates within the parameters of a nondialectical dualism that creates a *Rial world in which all who are different arc regarded as profane and less than huma•n, the narrative imaginaäon structured by the experience of the holy desacralizes such social worlds and welcomes the stranger. The experience of the holy structures a narrative imagination that can envision the possibility of interdependence (uni5Lin-diversity) in a pluralistic secular world. The paradox of our age is that it requires a holy secularity. Pragmatically that holy secularity is found in those human rights organizations (whether religious or secular) that cham- pion the dignity of strangers. Intellectually, that holy secularity Ends a hospitable home in departments of religious studies, within the (Nrriculum of the humanities—especially, but not exclusively, in secu- </w:t>
      </w:r>
      <w:proofErr w:type="gramStart"/>
      <w:r w:rsidRPr="00BB5C37">
        <w:rPr>
          <w:sz w:val="10"/>
        </w:rPr>
        <w:t>lar</w:t>
      </w:r>
      <w:proofErr w:type="gramEnd"/>
      <w:r w:rsidRPr="00BB5C37">
        <w:rPr>
          <w:sz w:val="10"/>
        </w:rPr>
        <w:t xml:space="preserve"> universities and colleges. For even many religious colleges and universiäes now have "secular— religious studies departments rather than theology departments. The academic study of religion is at the same time both a secular and a religious activity. Ihe humanities exist to explore the meaning of human existence as illuminated by the great dassical narratives of human experience. </w:t>
      </w:r>
      <w:proofErr w:type="gramStart"/>
      <w:r w:rsidRPr="00BB5C37">
        <w:rPr>
          <w:sz w:val="10"/>
        </w:rPr>
        <w:t>religious</w:t>
      </w:r>
      <w:proofErr w:type="gramEnd"/>
      <w:r w:rsidRPr="00BB5C37">
        <w:rPr>
          <w:sz w:val="10"/>
        </w:rPr>
        <w:t xml:space="preserve"> and secular. Theology as I understand it incontestably belongs to the humanities. </w:t>
      </w:r>
      <w:proofErr w:type="gramStart"/>
      <w:r w:rsidRPr="00BB5C37">
        <w:rPr>
          <w:sz w:val="10"/>
        </w:rPr>
        <w:t>for</w:t>
      </w:r>
      <w:proofErr w:type="gramEnd"/>
      <w:r w:rsidRPr="00BB5C37">
        <w:rPr>
          <w:sz w:val="10"/>
        </w:rPr>
        <w:t xml:space="preserve"> its task is to wrestle with the ever-elusive question of human identity. Knowledge of God and of </w:t>
      </w:r>
      <w:proofErr w:type="gramStart"/>
      <w:r w:rsidRPr="00BB5C37">
        <w:rPr>
          <w:sz w:val="10"/>
        </w:rPr>
        <w:t>ourselves</w:t>
      </w:r>
      <w:proofErr w:type="gramEnd"/>
      <w:r w:rsidRPr="00BB5C37">
        <w:rPr>
          <w:sz w:val="10"/>
        </w:rPr>
        <w:t xml:space="preserve">, says Calvin, echoing the theology of Augustine. </w:t>
      </w:r>
      <w:proofErr w:type="gramStart"/>
      <w:r w:rsidRPr="00BB5C37">
        <w:rPr>
          <w:sz w:val="10"/>
        </w:rPr>
        <w:t>is</w:t>
      </w:r>
      <w:proofErr w:type="gramEnd"/>
      <w:r w:rsidRPr="00BB5C37">
        <w:rPr>
          <w:sz w:val="10"/>
        </w:rPr>
        <w:t xml:space="preserve"> so closely intertwined that which one precedes and brings forth the other is difficult to discern. But the Augustinian formulation does not articUlate the complexity of that truth as well as the story of Jacob wrestling with the stranger (Genesis 3223—32). </w:t>
      </w:r>
      <w:proofErr w:type="gramStart"/>
      <w:r w:rsidRPr="00BB5C37">
        <w:rPr>
          <w:sz w:val="10"/>
        </w:rPr>
        <w:t>what</w:t>
      </w:r>
      <w:proofErr w:type="gramEnd"/>
      <w:r w:rsidRPr="00BB5C37">
        <w:rPr>
          <w:sz w:val="10"/>
        </w:rPr>
        <w:t xml:space="preserve"> the Genesis Story makes clear is that self-knowledge is never just a private affair between God and the individual. On the contrary, only when we wrestle with the stranger, whether it is our neighbor or </w:t>
      </w:r>
      <w:proofErr w:type="gramStart"/>
      <w:r w:rsidRPr="00BB5C37">
        <w:rPr>
          <w:sz w:val="10"/>
        </w:rPr>
        <w:t>Our</w:t>
      </w:r>
      <w:proofErr w:type="gramEnd"/>
      <w:r w:rsidRPr="00BB5C37">
        <w:rPr>
          <w:sz w:val="10"/>
        </w:rPr>
        <w:t xml:space="preserve"> enemy, can we begin to grasp both who we are and who or what Gcxl/tran- scendence is. This complexity makes theology an inherently ethical discipline. The ethical measure of a theology is whether or not it Epilogue welcomes the stranger and audaciously protects the dignity and well- being Of the Stranger. When we wrestle with the stranger, as the biblical story of Jacob implies (Genesis we wrestle with the infinite—with the unfathomability of both the divine and the human. We wrestle with the God who can neither be named nor imaged and, paradoxically, in whose image we are created. The moment that realization dawns upon us we come to realize that the stranger is not just "the other." In that moment we realize we are strangers even to ourselves. Neither God nor our selves can be named and imaged. Our human dignity lies in the paradox of our essential openness to the infinite such that we can never be reduced and confined to the finite to which we surely belong. When we wrestle with the God who refuses to give a name we become strangers to ourselves and so are able to identify with the experience of the stranger. This enables us to welcome the stranger into our lives as the one whose very strangeness or otherness medi- ates the presence of a wholly other/transcendence. Through the story of encounter with the stranger we come to learn that wrestling with the one who is alien or different does not have to lead to violence and the conquest of the other. It can lead instead to mutual respect. Jacob is the victor, he prevails, but the Stranger is not defeated and blesses Jacob departing. There is a lesson for doing theology and ethics in this story. Theology is not so much a matter of meta- physics as it is a task of reflecting on our encounter with the other as the occasion for.understanding our relationship to the wholly other/ transcendence. Through this double encounter we come to under- stand ourælves and what is required of us. Theology is rooted in our experience of alienation, •for our experience Of being a stranger (even to ourselves) opens us up to the possibility of welcoming the stranger as the holy other The quest of the humanities is the quest for insight into what it means to be human. The humanities embody two of the most impop tant characteristics of secular holiness: (1) surrender to the questions (giving rise to the audacity to question all things) and (2) openness to strangers from diverse times and plæes who have a story to tell. The humanities are "set apart" (i.e., qadosh or holy) within the university as those disciplines and areas of study that seek to illuminate and protect the holy asdisclosed in the unfathomability of human dignity. [</w:t>
      </w:r>
      <w:proofErr w:type="gramStart"/>
      <w:r w:rsidRPr="00BB5C37">
        <w:rPr>
          <w:sz w:val="10"/>
        </w:rPr>
        <w:t>n</w:t>
      </w:r>
      <w:proofErr w:type="gramEnd"/>
      <w:r w:rsidRPr="00BB5C37">
        <w:rPr>
          <w:sz w:val="10"/>
        </w:rPr>
        <w:t xml:space="preserve"> so doing, the humanities go beyond analysis and description to engage in prescription; that is, to engage in ethics. In the humanities, especially in philosophy and theology (as æademic disciplines), ****** Result for Image/Page 16 ****** The Ethical Challenge Of Auschwitz and Hiroshima Wiesel says, refuse to give up hope and succumb to despair but are always ready to begin anew, taking a stand against all authority, even God if necessaO', on behalf Of human dignity. Societies or whole communities, unlike individuals, says Rein- hold Niebuhr (a realist) are incapable of moral feeling for the stranger because they are incapable of generating "symbols, vivid enough to excite ... (theirl social sympathies," to cause them to identi$' with the stranger. Our failure is a failure of ethical imagination. Our hope lies in good part in the poetic imagination that underlies passing over and coming back. Practicing the virtue of hospitality is a poetic task. It is a recovery </w:t>
      </w:r>
      <w:proofErr w:type="gramStart"/>
      <w:r w:rsidRPr="00BB5C37">
        <w:rPr>
          <w:sz w:val="10"/>
        </w:rPr>
        <w:t>Of</w:t>
      </w:r>
      <w:proofErr w:type="gramEnd"/>
      <w:r w:rsidRPr="00BB5C37">
        <w:rPr>
          <w:sz w:val="10"/>
        </w:rPr>
        <w:t xml:space="preserve"> both politics and technology as human tasks rooted in our capacity for language and symbol rather than a techno- bureaucratic task reserved for experts. For politics is rooted in the art of dialogue and persuasion. And poetry, as its root meaning in Greek (i.e., "to make or to do") suggests, is the technological or utopian art of making new symbolic worlds in which to dwell. Pass- ing over, says John Dunne, liberates one from one's private world by creating a larger common world of compassion. "The sympathetic understanding into which he must enter in order to pass over to another man's life is itself compassion, for it involves a sharing of feelings and images as well as insight into the images and feelings</w:t>
      </w:r>
      <w:proofErr w:type="gramStart"/>
      <w:r w:rsidRPr="00BB5C37">
        <w:rPr>
          <w:sz w:val="10"/>
        </w:rPr>
        <w:t>. "n</w:t>
      </w:r>
      <w:proofErr w:type="gramEnd"/>
      <w:r w:rsidRPr="00BB5C37">
        <w:rPr>
          <w:sz w:val="10"/>
        </w:rPr>
        <w:t xml:space="preserve">' Passing over, he tells us, is rooted in our capacity for "eliciting images from one's feelings, attaining insight into the images, and turning insight into a guide of life. What one does in passing over is by to enter sympathetically into the feelings of another person, become receptive to the images which give expression to his feelings, attain insight into those images, and then come back enriched by this in- sight to an understanding of one's own life which can guide one into the future. "74 The process Dunne describes is remarkably similar to that of psychic conversion as described byRobert Doran in his application of Lonergan's phenomenology of inquiry to the symbolism that emerges from the unconscious, especially the dream. The parallel is more than accidental, because both explore the interface between Lonergan and Jung. Our interest in Doran's work had to do precisely with the fact that he saw a significant relationship between our ability or inability to welcome the stranger and the strangers who enter our dreams. The point is, whether we are dealing with the stranger within or without, the stranger is a poetic invitation to and compas- </w:t>
      </w:r>
      <w:proofErr w:type="gramStart"/>
      <w:r w:rsidRPr="00BB5C37">
        <w:rPr>
          <w:sz w:val="10"/>
        </w:rPr>
        <w:t>sion</w:t>
      </w:r>
      <w:proofErr w:type="gramEnd"/>
      <w:r w:rsidRPr="00BB5C37">
        <w:rPr>
          <w:sz w:val="10"/>
        </w:rPr>
        <w:t xml:space="preserve">. Passing over, whether within or without, is an occasion to enter into the story of the stranger and come back with new insight that can A Utopian Vision enrich and transform ones understanding of the story of one's own community and tradition and finally own life story. In the beginning, new worlds were created by the poetic Visions Of religious seers and their communities </w:t>
      </w:r>
      <w:proofErr w:type="gramStart"/>
      <w:r w:rsidRPr="00BB5C37">
        <w:rPr>
          <w:sz w:val="10"/>
        </w:rPr>
        <w:t>Who</w:t>
      </w:r>
      <w:proofErr w:type="gramEnd"/>
      <w:r w:rsidRPr="00BB5C37">
        <w:rPr>
          <w:sz w:val="10"/>
        </w:rPr>
        <w:t xml:space="preserve"> performed the techno- poetic act Of creating new worlds in which to dwell. Only some </w:t>
      </w:r>
      <w:proofErr w:type="gramStart"/>
      <w:r w:rsidRPr="00BB5C37">
        <w:rPr>
          <w:sz w:val="10"/>
        </w:rPr>
        <w:t>Of</w:t>
      </w:r>
      <w:proofErr w:type="gramEnd"/>
      <w:r w:rsidRPr="00BB5C37">
        <w:rPr>
          <w:sz w:val="10"/>
        </w:rPr>
        <w:t xml:space="preserve"> these worlds were visions open to the infinite. Especially influential was the technopoetic vision of Judaism that desacralized nature and opened the path to sociohisiorical consciousness. The techniqu technologies of the human that emerged from these technopoetic visions generated their own histories, which have catapulted us into an emerging global civilization. These various technologies, liberated from their diverse sacral social orders by the dialectic </w:t>
      </w:r>
      <w:proofErr w:type="gramStart"/>
      <w:r w:rsidRPr="00BB5C37">
        <w:rPr>
          <w:sz w:val="10"/>
        </w:rPr>
        <w:t>Of</w:t>
      </w:r>
      <w:proofErr w:type="gramEnd"/>
      <w:r w:rsidRPr="00BB5C37">
        <w:rPr>
          <w:sz w:val="10"/>
        </w:rPr>
        <w:t xml:space="preserve"> the secular and the holy, seem to have brought us full circle back to Babel. </w:t>
      </w:r>
      <w:proofErr w:type="gramStart"/>
      <w:r w:rsidRPr="00BB5C37">
        <w:rPr>
          <w:sz w:val="10"/>
        </w:rPr>
        <w:t>For our technologies are creating a global technological and economic infra- Structure, forcing uS once more to choose between technolinguistic uniformity and utopian diversity.</w:t>
      </w:r>
      <w:proofErr w:type="gramEnd"/>
      <w:r w:rsidRPr="00BB5C37">
        <w:rPr>
          <w:sz w:val="10"/>
        </w:rPr>
        <w:t xml:space="preserve"> After Auschwitz and Hiroshima, we are being given a second chance to welcome the stranger and realize the utopian possibilities of Babel. </w:t>
      </w:r>
      <w:r w:rsidRPr="00BB5C37">
        <w:rPr>
          <w:b/>
          <w:highlight w:val="yellow"/>
          <w:u w:val="single"/>
        </w:rPr>
        <w:t xml:space="preserve">The price of rejecting the stranger at this point in history </w:t>
      </w:r>
      <w:proofErr w:type="gramStart"/>
      <w:r w:rsidRPr="00BB5C37">
        <w:rPr>
          <w:b/>
          <w:highlight w:val="yellow"/>
          <w:u w:val="single"/>
        </w:rPr>
        <w:t>Will</w:t>
      </w:r>
      <w:proofErr w:type="gramEnd"/>
      <w:r w:rsidRPr="00BB5C37">
        <w:rPr>
          <w:b/>
          <w:highlight w:val="yellow"/>
          <w:u w:val="single"/>
        </w:rPr>
        <w:t xml:space="preserve"> be collective suicide for the whole human race.</w:t>
      </w:r>
      <w:r w:rsidRPr="00BB5C37">
        <w:rPr>
          <w:b/>
          <w:u w:val="single"/>
        </w:rPr>
        <w:t xml:space="preserve"> </w:t>
      </w:r>
      <w:proofErr w:type="gramStart"/>
      <w:r w:rsidRPr="00BB5C37">
        <w:rPr>
          <w:b/>
          <w:u w:val="single"/>
        </w:rPr>
        <w:t>Fortunately.</w:t>
      </w:r>
      <w:proofErr w:type="gramEnd"/>
      <w:r w:rsidRPr="00BB5C37">
        <w:rPr>
          <w:b/>
          <w:u w:val="single"/>
        </w:rPr>
        <w:t xml:space="preserve"> </w:t>
      </w:r>
      <w:proofErr w:type="gramStart"/>
      <w:r w:rsidRPr="00BB5C37">
        <w:rPr>
          <w:b/>
          <w:u w:val="single"/>
        </w:rPr>
        <w:t>the</w:t>
      </w:r>
      <w:proofErr w:type="gramEnd"/>
      <w:r w:rsidRPr="00BB5C37">
        <w:rPr>
          <w:b/>
          <w:u w:val="single"/>
        </w:rPr>
        <w:t xml:space="preserve"> dialectic Of the secular and the holy has the capacity to make strangers of us all, desacralizing our stories and alienating all Of us from our own traditions.</w:t>
      </w:r>
      <w:r w:rsidRPr="00BB5C37">
        <w:t xml:space="preserve"> </w:t>
      </w:r>
      <w:r w:rsidRPr="00BB5C37">
        <w:rPr>
          <w:sz w:val="12"/>
        </w:rPr>
        <w:t>In a sacral world where all know who they are and what they ought to do, reconciliation with the stranger seems like MAD-ness and Babel becomes headed for some literal apocalyptic destiny. [</w:t>
      </w:r>
      <w:proofErr w:type="gramStart"/>
      <w:r w:rsidRPr="00BB5C37">
        <w:rPr>
          <w:sz w:val="12"/>
        </w:rPr>
        <w:t>n</w:t>
      </w:r>
      <w:proofErr w:type="gramEnd"/>
      <w:r w:rsidRPr="00BB5C37">
        <w:rPr>
          <w:sz w:val="12"/>
        </w:rPr>
        <w:t xml:space="preserve"> such a world the prornise of Babel is a world of desolation (Shoah). The utopian promise of Babel lies in the secularizing power of the holy. For the power of the holy relatiS" izes all sacred absolutes, whether religious or secular, and discovers utopian possibilities in the emptiness that is our openness to the infinite. The power of the holy opens us to the possibilities of ering anew </w:t>
      </w:r>
      <w:proofErr w:type="gramStart"/>
      <w:r w:rsidRPr="00BB5C37">
        <w:rPr>
          <w:sz w:val="12"/>
        </w:rPr>
        <w:t>Who</w:t>
      </w:r>
      <w:proofErr w:type="gramEnd"/>
      <w:r w:rsidRPr="00BB5C37">
        <w:rPr>
          <w:sz w:val="12"/>
        </w:rPr>
        <w:t xml:space="preserve"> We are through the utopian process Of passing over and coming back. Now the technopoetic task is no longer the task of creating a human city with one language and one story. </w:t>
      </w:r>
      <w:proofErr w:type="gramStart"/>
      <w:r w:rsidRPr="00BB5C37">
        <w:rPr>
          <w:sz w:val="12"/>
        </w:rPr>
        <w:t>but</w:t>
      </w:r>
      <w:proofErr w:type="gramEnd"/>
      <w:r w:rsidRPr="00BB5C37">
        <w:rPr>
          <w:sz w:val="12"/>
        </w:rPr>
        <w:t xml:space="preserve"> of realiz- ing the utopian promise of Babel in an apocalyptic world</w:t>
      </w:r>
      <w:r w:rsidRPr="00BB5C37">
        <w:rPr>
          <w:sz w:val="12"/>
          <w:highlight w:val="yellow"/>
        </w:rPr>
        <w:t xml:space="preserve">. </w:t>
      </w:r>
      <w:r w:rsidRPr="00BB5C37">
        <w:rPr>
          <w:b/>
          <w:highlight w:val="yellow"/>
          <w:u w:val="single"/>
        </w:rPr>
        <w:t>It is a task worthy of the human</w:t>
      </w:r>
      <w:r w:rsidRPr="00BB5C37">
        <w:rPr>
          <w:b/>
          <w:u w:val="single"/>
        </w:rPr>
        <w:t xml:space="preserve">, </w:t>
      </w:r>
      <w:r w:rsidRPr="00BB5C37">
        <w:rPr>
          <w:b/>
          <w:highlight w:val="yellow"/>
          <w:u w:val="single"/>
        </w:rPr>
        <w:t>one that calls us to build a bridge</w:t>
      </w:r>
      <w:r w:rsidRPr="00BB5C37">
        <w:rPr>
          <w:b/>
          <w:u w:val="single"/>
        </w:rPr>
        <w:t xml:space="preserve"> over the abyss of the demonic in order </w:t>
      </w:r>
      <w:r w:rsidRPr="00BB5C37">
        <w:rPr>
          <w:b/>
          <w:highlight w:val="yellow"/>
          <w:u w:val="single"/>
        </w:rPr>
        <w:t>to encounter the infinite in the human dignity of the stranger who resides on the other side.</w:t>
      </w:r>
      <w:r w:rsidRPr="00BB5C37">
        <w:t xml:space="preserve"> </w:t>
      </w:r>
      <w:r w:rsidRPr="00BB5C37">
        <w:rPr>
          <w:sz w:val="12"/>
        </w:rPr>
        <w:t xml:space="preserve">Technologically and economically the emergence of a global in- frastructuze makes this task the kairos </w:t>
      </w:r>
      <w:proofErr w:type="gramStart"/>
      <w:r w:rsidRPr="00BB5C37">
        <w:rPr>
          <w:sz w:val="12"/>
        </w:rPr>
        <w:t>Of</w:t>
      </w:r>
      <w:proofErr w:type="gramEnd"/>
      <w:r w:rsidRPr="00BB5C37">
        <w:rPr>
          <w:sz w:val="12"/>
        </w:rPr>
        <w:t xml:space="preserve"> our time. Auschwitz and Hiroshima make it the ethical imperative </w:t>
      </w:r>
      <w:proofErr w:type="gramStart"/>
      <w:r w:rsidRPr="00BB5C37">
        <w:rPr>
          <w:sz w:val="12"/>
        </w:rPr>
        <w:t>Of</w:t>
      </w:r>
      <w:proofErr w:type="gramEnd"/>
      <w:r w:rsidRPr="00BB5C37">
        <w:rPr>
          <w:sz w:val="12"/>
        </w:rPr>
        <w:t xml:space="preserve"> our time. If the nation has</w:t>
      </w:r>
    </w:p>
    <w:p w14:paraId="08C67E40" w14:textId="77777777" w:rsidR="009F7A69" w:rsidRPr="00BB5C37" w:rsidRDefault="009F7A69" w:rsidP="009F7A69">
      <w:pPr>
        <w:pStyle w:val="Heading4"/>
      </w:pPr>
      <w:r w:rsidRPr="00BB5C37">
        <w:t xml:space="preserve">The right to asylum is a recognized human right, but the current system of refuge is detrimental to refugees and thus SV should be prioritized.     </w:t>
      </w:r>
    </w:p>
    <w:p w14:paraId="41E61692" w14:textId="77777777" w:rsidR="009F7A69" w:rsidRPr="00BB5C37" w:rsidRDefault="009F7A69" w:rsidP="009F7A69">
      <w:pPr>
        <w:rPr>
          <w:b/>
          <w:sz w:val="26"/>
        </w:rPr>
      </w:pPr>
      <w:r w:rsidRPr="00BB5C37">
        <w:rPr>
          <w:rStyle w:val="Style13ptBold"/>
        </w:rPr>
        <w:t xml:space="preserve">Kelly </w:t>
      </w:r>
      <w:proofErr w:type="gramStart"/>
      <w:r w:rsidRPr="00BB5C37">
        <w:rPr>
          <w:rStyle w:val="Style13ptBold"/>
        </w:rPr>
        <w:t xml:space="preserve">10  </w:t>
      </w:r>
      <w:r w:rsidRPr="00BB5C37">
        <w:t>(</w:t>
      </w:r>
      <w:proofErr w:type="gramEnd"/>
      <w:r w:rsidRPr="00BB5C37">
        <w:t>MICHAELEEN KELLY, A New Humanitarian Paradigm for Understanding the Right to Asylum: Responses to Arendt and Derrida, FEBRUARY 21, 2010,https://sites.tufts.edu/jha/archives/649)</w:t>
      </w:r>
    </w:p>
    <w:p w14:paraId="32FCB728" w14:textId="77777777" w:rsidR="009F7A69" w:rsidRPr="00BB5C37" w:rsidRDefault="009F7A69" w:rsidP="009F7A69">
      <w:pPr>
        <w:rPr>
          <w:b/>
          <w:u w:val="single"/>
        </w:rPr>
      </w:pPr>
      <w:r w:rsidRPr="00BB5C37">
        <w:rPr>
          <w:sz w:val="16"/>
        </w:rPr>
        <w:t xml:space="preserve"> Introduction </w:t>
      </w:r>
      <w:proofErr w:type="gramStart"/>
      <w:r w:rsidRPr="00BB5C37">
        <w:rPr>
          <w:sz w:val="16"/>
        </w:rPr>
        <w:t>Several</w:t>
      </w:r>
      <w:proofErr w:type="gramEnd"/>
      <w:r w:rsidRPr="00BB5C37">
        <w:rPr>
          <w:sz w:val="16"/>
        </w:rPr>
        <w:t xml:space="preserve"> </w:t>
      </w:r>
      <w:r w:rsidRPr="00BB5C37">
        <w:rPr>
          <w:b/>
          <w:u w:val="single"/>
        </w:rPr>
        <w:t>puzzles lie at</w:t>
      </w:r>
      <w:r w:rsidRPr="00BB5C37">
        <w:rPr>
          <w:sz w:val="16"/>
        </w:rPr>
        <w:t xml:space="preserve"> the center of the controversy regarding </w:t>
      </w:r>
      <w:r w:rsidRPr="00BB5C37">
        <w:rPr>
          <w:b/>
          <w:u w:val="single"/>
        </w:rPr>
        <w:t>the right to asylum,</w:t>
      </w:r>
      <w:r w:rsidRPr="00BB5C37">
        <w:rPr>
          <w:sz w:val="16"/>
        </w:rPr>
        <w:t xml:space="preserve"> some historical and political, others conceptual and ethical. </w:t>
      </w:r>
      <w:r w:rsidRPr="00BB5C37">
        <w:rPr>
          <w:b/>
          <w:highlight w:val="yellow"/>
          <w:u w:val="single"/>
        </w:rPr>
        <w:t>The right to asylum has been recognized as a duty of humanity since the ancient period</w:t>
      </w:r>
      <w:r w:rsidRPr="00BB5C37">
        <w:rPr>
          <w:b/>
          <w:u w:val="single"/>
        </w:rPr>
        <w:t xml:space="preserve">; why did it lose its status as posing an absolute universal duty in the mid-20th century? Is the answer strictly a political one, as Hannah </w:t>
      </w:r>
      <w:r w:rsidRPr="00BB5C37">
        <w:rPr>
          <w:b/>
          <w:highlight w:val="yellow"/>
          <w:u w:val="single"/>
        </w:rPr>
        <w:t xml:space="preserve">Arendt suggests, </w:t>
      </w:r>
      <w:hyperlink r:id="rId16" w:anchor="ftref1" w:history="1">
        <w:r w:rsidRPr="00BB5C37">
          <w:rPr>
            <w:rStyle w:val="Hyperlink"/>
            <w:b/>
            <w:highlight w:val="yellow"/>
            <w:u w:val="single"/>
          </w:rPr>
          <w:t>[1]</w:t>
        </w:r>
      </w:hyperlink>
      <w:r w:rsidRPr="00BB5C37">
        <w:rPr>
          <w:b/>
          <w:highlight w:val="yellow"/>
          <w:u w:val="single"/>
        </w:rPr>
        <w:t xml:space="preserve"> that when millions of political refugees were left stateless between the two world wars in Europe, opening one’s borders to these political refugees was viewed as a threat to the sovereignty</w:t>
      </w:r>
      <w:r w:rsidRPr="00BB5C37">
        <w:rPr>
          <w:b/>
          <w:u w:val="single"/>
        </w:rPr>
        <w:t xml:space="preserve"> of the European nation states at which they arrived. Similarly, the sheer numbers problem has been offered as the reason why President Clinton withdrew his promise to accept Haitian refugees</w:t>
      </w:r>
      <w:r w:rsidRPr="00BB5C37">
        <w:rPr>
          <w:sz w:val="16"/>
        </w:rPr>
        <w:t xml:space="preserve"> when the Haitian state experienced vast chaos and political violence; it was estimated that tens of thousands of Haitians would be arriving on U.S. shores shortly before the Presidential election. </w:t>
      </w:r>
      <w:hyperlink r:id="rId17" w:anchor="ftref2" w:history="1">
        <w:r w:rsidRPr="00BB5C37">
          <w:rPr>
            <w:rStyle w:val="Hyperlink"/>
            <w:sz w:val="16"/>
          </w:rPr>
          <w:t>[2]</w:t>
        </w:r>
      </w:hyperlink>
      <w:r w:rsidRPr="00BB5C37">
        <w:rPr>
          <w:sz w:val="16"/>
        </w:rPr>
        <w:t xml:space="preserve"> </w:t>
      </w:r>
      <w:r w:rsidRPr="00BB5C37">
        <w:rPr>
          <w:b/>
          <w:highlight w:val="yellow"/>
          <w:u w:val="single"/>
        </w:rPr>
        <w:t xml:space="preserve">Arendt further argues that the right to asylum as it was interpreted by the participating nations drawing up the UN International Protocol Regarding Refugees </w:t>
      </w:r>
      <w:hyperlink r:id="rId18" w:anchor="ftref3" w:history="1">
        <w:r w:rsidRPr="00BB5C37">
          <w:rPr>
            <w:rStyle w:val="Hyperlink"/>
            <w:b/>
            <w:highlight w:val="yellow"/>
            <w:u w:val="single"/>
          </w:rPr>
          <w:t>[3]</w:t>
        </w:r>
      </w:hyperlink>
      <w:r w:rsidRPr="00BB5C37">
        <w:rPr>
          <w:b/>
          <w:highlight w:val="yellow"/>
          <w:u w:val="single"/>
        </w:rPr>
        <w:t xml:space="preserve"> was primarily motivated by the objective of protecting individual state sovereignty</w:t>
      </w:r>
      <w:r w:rsidRPr="00BB5C37">
        <w:rPr>
          <w:b/>
          <w:u w:val="single"/>
        </w:rPr>
        <w:t>.</w:t>
      </w:r>
      <w:r w:rsidRPr="00BB5C37">
        <w:rPr>
          <w:sz w:val="16"/>
        </w:rPr>
        <w:t xml:space="preserve"> This explains why the 20th century interpretation of the right to asylum was couched in terms of the right of non-refoulement, i.e. not being sent back to the site of persecution. As such, it’s being interpreted as a negative right, rather than the positive right to the resources that were needed to restore the persecuted or traumatized refugees to a level of physical and psychological functioning and well-being essential to exercising powers of citizenship and meaningful membership in community life. As an expression of sovereignty on the part of nation states in the mid- to late 20th century the right to non-refoulement (rather than the right to hospitality or the right to basic need satisfaction of persecuted and traumatized asylum seekers), it poses significantly fewer demands on the sate, and therefore constitutes less of a threat to sovereignty. In addition, given the historical and conceptual connections between state sovereignty and authority over one’s borders, and, in general, over issues of inclusion and exclusion, none-refoulement is consistent with sending refugees to third countries, in particular, those they may have passed through to arrive at the territory at which they’re seeking asylum. Originally the concept “asylum” was linked to its Greek origin as meaning the right of non-seizure or arrest; it later became understood as a right of protection from serious harm, e.g. persecution, and historically has been responded to in a variety of forms. Humanitarian intervention has entailed either evacuation to a safe or at least safer place, although genocide has also elicited a response of military intervention, regarded as an alternative form of humanitarian intervention. In addition, asylum seekers have often fled from genocide by walking hundreds of miles to bordering states, where they have been given refuge in refugee camps; or have used other forms of transportation to arrive at distant territories, where they have faced long periods of incarceration in detention centers awaiting processing of their applications. Little attention has been paid in many camps and detention centers to their traumatized condition, but such sites do fit the criterion of providing protection or non-refoulement. One way to resolve the ethical puzzle as to which specific duty is entailed by the right to asylum is to ask whether the right encompasses both a positive and a negative duty. </w:t>
      </w:r>
      <w:r w:rsidRPr="00BB5C37">
        <w:rPr>
          <w:b/>
          <w:highlight w:val="yellow"/>
          <w:u w:val="single"/>
        </w:rPr>
        <w:t>Rather than viewing the possible responses nation states can provide</w:t>
      </w:r>
      <w:r w:rsidRPr="00BB5C37">
        <w:rPr>
          <w:b/>
          <w:u w:val="single"/>
        </w:rPr>
        <w:t xml:space="preserve"> to people seeking to escape genocide as essentially issues of application to be resolved on the basis of pragmatic criteria, </w:t>
      </w:r>
      <w:r w:rsidRPr="00BB5C37">
        <w:rPr>
          <w:b/>
          <w:highlight w:val="yellow"/>
          <w:u w:val="single"/>
        </w:rPr>
        <w:t>the alternative is to interpret the right to asylum as entailing both positive and negative claims on potential host countries.</w:t>
      </w:r>
      <w:r w:rsidRPr="00BB5C37">
        <w:rPr>
          <w:sz w:val="16"/>
          <w:highlight w:val="yellow"/>
        </w:rPr>
        <w:t xml:space="preserve"> </w:t>
      </w:r>
      <w:r w:rsidRPr="00BB5C37">
        <w:rPr>
          <w:b/>
          <w:highlight w:val="yellow"/>
          <w:u w:val="single"/>
        </w:rPr>
        <w:t>As a negative right, the right to asylum for individuals seeking to escape genocide can be understood as an absolute right not to be killed</w:t>
      </w:r>
      <w:r w:rsidRPr="00BB5C37">
        <w:rPr>
          <w:b/>
          <w:u w:val="single"/>
        </w:rPr>
        <w:t xml:space="preserve"> gratuitously</w:t>
      </w:r>
      <w:r w:rsidRPr="00BB5C37">
        <w:rPr>
          <w:sz w:val="16"/>
        </w:rPr>
        <w:t xml:space="preserve">, i.e., outside the context of a war, and regardless of whether or not one surrenders to the military or paramilitary personnel doing the killing. </w:t>
      </w:r>
      <w:hyperlink r:id="rId19" w:anchor="ftref4" w:history="1">
        <w:r w:rsidRPr="00BB5C37">
          <w:rPr>
            <w:rStyle w:val="Hyperlink"/>
            <w:sz w:val="16"/>
          </w:rPr>
          <w:t>[4]</w:t>
        </w:r>
      </w:hyperlink>
      <w:r w:rsidRPr="00BB5C37">
        <w:rPr>
          <w:sz w:val="16"/>
        </w:rPr>
        <w:t xml:space="preserve"> As such, it needs to be distinguished conceptually from the right of economic migrants to </w:t>
      </w:r>
      <w:proofErr w:type="gramStart"/>
      <w:r w:rsidRPr="00BB5C37">
        <w:rPr>
          <w:sz w:val="16"/>
        </w:rPr>
        <w:t>emigrate</w:t>
      </w:r>
      <w:proofErr w:type="gramEnd"/>
      <w:r w:rsidRPr="00BB5C37">
        <w:rPr>
          <w:sz w:val="16"/>
        </w:rPr>
        <w:t xml:space="preserve"> to a country where they can live a decent life. As a positive claim on host countries, it differs from other rights based in the right to life of potential victims, because it’s being claimed by a group that may have already been substantially harmed in their flight from genocide, as witnesses to some of the cruelest, most inhumane acts of barbarism committed against humanity. </w:t>
      </w:r>
      <w:r w:rsidRPr="00BB5C37">
        <w:rPr>
          <w:b/>
          <w:u w:val="single"/>
        </w:rPr>
        <w:t xml:space="preserve">As </w:t>
      </w:r>
      <w:r w:rsidRPr="00BB5C37">
        <w:rPr>
          <w:b/>
          <w:highlight w:val="yellow"/>
          <w:u w:val="single"/>
        </w:rPr>
        <w:t>a positive right</w:t>
      </w:r>
      <w:r w:rsidRPr="00BB5C37">
        <w:rPr>
          <w:b/>
          <w:u w:val="single"/>
        </w:rPr>
        <w:t xml:space="preserve">, it </w:t>
      </w:r>
      <w:r w:rsidRPr="00BB5C37">
        <w:rPr>
          <w:b/>
          <w:highlight w:val="yellow"/>
          <w:u w:val="single"/>
        </w:rPr>
        <w:t>can be viewed as a duty</w:t>
      </w:r>
      <w:r w:rsidRPr="00BB5C37">
        <w:rPr>
          <w:b/>
          <w:u w:val="single"/>
        </w:rPr>
        <w:t xml:space="preserve"> </w:t>
      </w:r>
      <w:r w:rsidRPr="00BB5C37">
        <w:rPr>
          <w:b/>
          <w:highlight w:val="yellow"/>
          <w:u w:val="single"/>
        </w:rPr>
        <w:t>to</w:t>
      </w:r>
      <w:r w:rsidRPr="00BB5C37">
        <w:rPr>
          <w:b/>
          <w:u w:val="single"/>
        </w:rPr>
        <w:t xml:space="preserve"> necessitous </w:t>
      </w:r>
      <w:r w:rsidRPr="00BB5C37">
        <w:rPr>
          <w:b/>
          <w:highlight w:val="yellow"/>
          <w:u w:val="single"/>
        </w:rPr>
        <w:t>strangers to be restored to the level of physical and psychological health and</w:t>
      </w:r>
      <w:r w:rsidRPr="00BB5C37">
        <w:rPr>
          <w:b/>
          <w:u w:val="single"/>
        </w:rPr>
        <w:t xml:space="preserve"> functioning essential </w:t>
      </w:r>
      <w:r w:rsidRPr="00BB5C37">
        <w:rPr>
          <w:b/>
          <w:highlight w:val="yellow"/>
          <w:u w:val="single"/>
        </w:rPr>
        <w:t>to exercising</w:t>
      </w:r>
      <w:r w:rsidRPr="00BB5C37">
        <w:rPr>
          <w:b/>
          <w:u w:val="single"/>
        </w:rPr>
        <w:t xml:space="preserve"> the powers and capacities of </w:t>
      </w:r>
      <w:r w:rsidRPr="00BB5C37">
        <w:rPr>
          <w:b/>
          <w:highlight w:val="yellow"/>
          <w:u w:val="single"/>
        </w:rPr>
        <w:t>personhood and citizenship.</w:t>
      </w:r>
      <w:r w:rsidRPr="00BB5C37">
        <w:rPr>
          <w:sz w:val="16"/>
        </w:rPr>
        <w:t xml:space="preserve"> The following essay attempts to provide support for this particular resolution of these issues by considering the writings of </w:t>
      </w:r>
      <w:proofErr w:type="gramStart"/>
      <w:r w:rsidRPr="00BB5C37">
        <w:rPr>
          <w:sz w:val="16"/>
        </w:rPr>
        <w:t>both Hannah</w:t>
      </w:r>
      <w:proofErr w:type="gramEnd"/>
      <w:r w:rsidRPr="00BB5C37">
        <w:rPr>
          <w:sz w:val="16"/>
        </w:rPr>
        <w:t xml:space="preserve"> Arendt on stateless people in the 20th century, Derrida’s writings on cosmopolitan cities of refuge and the duty of hospitality, and empirical and narrative accounts of political refugees’ situations in refugee camps worldwide. </w:t>
      </w:r>
      <w:proofErr w:type="gramStart"/>
      <w:r w:rsidRPr="00BB5C37">
        <w:rPr>
          <w:sz w:val="16"/>
        </w:rPr>
        <w:t>Arendt on Stateless People.</w:t>
      </w:r>
      <w:proofErr w:type="gramEnd"/>
      <w:r w:rsidRPr="00BB5C37">
        <w:rPr>
          <w:sz w:val="16"/>
        </w:rPr>
        <w:t xml:space="preserve"> What’s distinctively valuable about </w:t>
      </w:r>
      <w:r w:rsidRPr="00BB5C37">
        <w:rPr>
          <w:b/>
          <w:highlight w:val="yellow"/>
          <w:u w:val="single"/>
        </w:rPr>
        <w:t>Arendt’s analysis</w:t>
      </w:r>
      <w:r w:rsidRPr="00BB5C37">
        <w:rPr>
          <w:b/>
          <w:u w:val="single"/>
        </w:rPr>
        <w:t xml:space="preserve"> of the plight of refugees</w:t>
      </w:r>
      <w:r w:rsidRPr="00BB5C37">
        <w:rPr>
          <w:sz w:val="16"/>
        </w:rPr>
        <w:t xml:space="preserve"> during the European wars of the 20th century </w:t>
      </w:r>
      <w:r w:rsidRPr="00BB5C37">
        <w:rPr>
          <w:b/>
          <w:sz w:val="16"/>
          <w:highlight w:val="yellow"/>
        </w:rPr>
        <w:t>is the focus on their essential state of rightlessness</w:t>
      </w:r>
      <w:r w:rsidRPr="00BB5C37">
        <w:rPr>
          <w:b/>
          <w:u w:val="single"/>
        </w:rPr>
        <w:t xml:space="preserve">. As stateless people, </w:t>
      </w:r>
      <w:r w:rsidRPr="00BB5C37">
        <w:rPr>
          <w:b/>
          <w:highlight w:val="yellow"/>
          <w:u w:val="single"/>
        </w:rPr>
        <w:t>refugees are denied the basic political status of being a person,</w:t>
      </w:r>
      <w:r w:rsidRPr="00BB5C37">
        <w:rPr>
          <w:b/>
          <w:u w:val="single"/>
        </w:rPr>
        <w:t xml:space="preserve"> i.e. if they lack the basic right to have rights, in contrast to what Arendt refers to as a mere human being. For Arendt this means </w:t>
      </w:r>
      <w:r w:rsidRPr="00BB5C37">
        <w:rPr>
          <w:b/>
          <w:highlight w:val="yellow"/>
          <w:u w:val="single"/>
        </w:rPr>
        <w:t>they have no public forum in which they can make claims to have their basic human rights or political rights</w:t>
      </w:r>
      <w:r w:rsidRPr="00BB5C37">
        <w:rPr>
          <w:b/>
          <w:u w:val="single"/>
        </w:rPr>
        <w:t xml:space="preserve"> recognized. It would seem that the primary object of her concern with the needs of the stateless people would have been the suffering they experienced when denied their basic human rights to subsistence, shelter, medical treatment, etc</w:t>
      </w:r>
      <w:r w:rsidRPr="00BB5C37">
        <w:rPr>
          <w:sz w:val="16"/>
        </w:rPr>
        <w:t xml:space="preserve">. But it’s not the suffering the German Jews and other Europeans experienced in the refugee camps in the 20th century that primarily concerns her: it’s that they were powerless to do anything about such suffering resulting from being denied a forum in which to claim their basic human rights. Some interesting implications for the recognition of the right to asylum in the 21st century follow from this interpretation of Arendt’s analysis: that </w:t>
      </w:r>
      <w:r w:rsidRPr="00BB5C37">
        <w:rPr>
          <w:b/>
          <w:u w:val="single"/>
        </w:rPr>
        <w:t>the right to asylum is not solely to the claim to have one’s suffering mitigated, whether in the form of medical treatment, food, water, shelter, access to one’s family, etc. Although lack of access to these basic goods entails one’s being denied basic human rights, it does not entail a duty to provide asylum even when such suffering is a result of fleeing genocide.</w:t>
      </w:r>
      <w:r w:rsidRPr="00BB5C37">
        <w:rPr>
          <w:sz w:val="16"/>
        </w:rPr>
        <w:t xml:space="preserve"> Humanitarian aid can be provided in refugee camps in the same country as the genocide is occurring or in bordering countries, where they may be denied the opportunity to become integrated as citizens into the host country. Such </w:t>
      </w:r>
      <w:r w:rsidRPr="00BB5C37">
        <w:rPr>
          <w:b/>
          <w:u w:val="single"/>
        </w:rPr>
        <w:t xml:space="preserve">refugee </w:t>
      </w:r>
      <w:r w:rsidRPr="00BB5C37">
        <w:rPr>
          <w:b/>
          <w:highlight w:val="yellow"/>
          <w:u w:val="single"/>
        </w:rPr>
        <w:t xml:space="preserve">camps can be interpreted as minimal first-responses to the protection from genocide and persecution asylum seekers require. </w:t>
      </w:r>
      <w:r w:rsidRPr="00BB5C37">
        <w:rPr>
          <w:b/>
          <w:u w:val="single"/>
        </w:rPr>
        <w:t xml:space="preserve">But refugee camps, in particular those in countries bordering the site of genocide or persecution, do not ameliorate the situation Arendt regards as essential to the asylum seeker as stateless persons: the most basic right to claim one’s rights and have them enforced as citizens in a democratic political forum. Refugee camps do not change the essential political status of refugees as stateless persons occupying a no man’s land where even their basic subsistence needs may not be met. They’re often places where females are regularly raped by enemy forces or lawless predators, where militias or rebel groups abduct children into fighting forces, where disease and malnutrition add to the loss of lives, and where illiteracy and separation from one’s family and communities makes reintegration into social life in the future very difficult. They vary in the level of danger with which refugees must cope depending on the political will and circumstances of the country in which the camps are located. </w:t>
      </w:r>
      <w:hyperlink r:id="rId20" w:anchor="ftref5" w:history="1">
        <w:r w:rsidRPr="00BB5C37">
          <w:rPr>
            <w:rStyle w:val="Hyperlink"/>
            <w:b/>
            <w:u w:val="single"/>
          </w:rPr>
          <w:t>[5]</w:t>
        </w:r>
      </w:hyperlink>
      <w:r w:rsidRPr="00BB5C37">
        <w:rPr>
          <w:b/>
          <w:u w:val="single"/>
        </w:rPr>
        <w:t xml:space="preserve"> Understanding why Arendt’s focus is not on ameliorating the suffering of refugees in these camps or on the move to safety but rather on enabling them to regain political status requires an understanding of what Arendt believes was lost with regard to personhood in the concentration camps</w:t>
      </w:r>
      <w:r w:rsidRPr="00BB5C37">
        <w:rPr>
          <w:sz w:val="16"/>
        </w:rPr>
        <w:t xml:space="preserve"> run by the totalitarian regimes in the mid-20th century. </w:t>
      </w:r>
      <w:r w:rsidRPr="00BB5C37">
        <w:rPr>
          <w:b/>
          <w:highlight w:val="yellow"/>
          <w:u w:val="single"/>
        </w:rPr>
        <w:t>Prisoners</w:t>
      </w:r>
      <w:r w:rsidRPr="00BB5C37">
        <w:rPr>
          <w:b/>
          <w:u w:val="single"/>
        </w:rPr>
        <w:t xml:space="preserve"> in these camps </w:t>
      </w:r>
      <w:r w:rsidRPr="00BB5C37">
        <w:rPr>
          <w:b/>
          <w:highlight w:val="yellow"/>
          <w:u w:val="single"/>
        </w:rPr>
        <w:t>were deprived of</w:t>
      </w:r>
      <w:r w:rsidRPr="00BB5C37">
        <w:rPr>
          <w:b/>
          <w:u w:val="single"/>
        </w:rPr>
        <w:t xml:space="preserve"> what Arendt conceives of as </w:t>
      </w:r>
      <w:r w:rsidRPr="00BB5C37">
        <w:rPr>
          <w:b/>
          <w:highlight w:val="yellow"/>
          <w:u w:val="single"/>
        </w:rPr>
        <w:t>the essence of human freedom: the ability to take initiative with regard to one’s fate.</w:t>
      </w:r>
      <w:r w:rsidRPr="00BB5C37">
        <w:rPr>
          <w:sz w:val="16"/>
        </w:rPr>
        <w:t xml:space="preserve"> The capacities for natality (beginning something new) and spontaneity give political action and speech in the public realm of democratic decision-making its distinctive value for persons as democratic citizens</w:t>
      </w:r>
      <w:r w:rsidRPr="00BB5C37">
        <w:rPr>
          <w:b/>
          <w:u w:val="single"/>
        </w:rPr>
        <w:t xml:space="preserve">. </w:t>
      </w:r>
      <w:r w:rsidRPr="00BB5C37">
        <w:rPr>
          <w:b/>
          <w:highlight w:val="yellow"/>
          <w:u w:val="single"/>
        </w:rPr>
        <w:t>Loss of membership in the state</w:t>
      </w:r>
      <w:r w:rsidRPr="00BB5C37">
        <w:rPr>
          <w:b/>
          <w:u w:val="single"/>
        </w:rPr>
        <w:t xml:space="preserve"> for Arendt </w:t>
      </w:r>
      <w:r w:rsidRPr="00BB5C37">
        <w:rPr>
          <w:b/>
          <w:highlight w:val="yellow"/>
          <w:u w:val="single"/>
        </w:rPr>
        <w:t>is tantamount to losing the right to make one’s claims heard in the political realm, including the claim to basic human rights, a claim refugees currently can only hope to be recognized by the international community. Without the political institutions that citizenship gives access to, refugees can appeal to philanthropy,</w:t>
      </w:r>
      <w:r w:rsidRPr="00BB5C37">
        <w:rPr>
          <w:b/>
          <w:u w:val="single"/>
        </w:rPr>
        <w:t xml:space="preserve"> </w:t>
      </w:r>
      <w:r w:rsidRPr="00BB5C37">
        <w:rPr>
          <w:sz w:val="16"/>
        </w:rPr>
        <w:t xml:space="preserve">NGO’s, acquiescent border guards and bordering countries, but they can’t voiced their claims as a matter of right. They can only hope to affect the political will of any of these groups, a result that can depend on a variety of arbitrary factors, including economic resources, and as well as political relationships among ethnic groups, The most fundamental right that refugees are being denied while stateless is of such paramount importance to Arendt because of its relationship to the value of personhood: autonomy, natality, spontaneity, and freedom as initiative over one’s fate. Although occupancy in some camps have provided minimal opportunities for political organizing, political influence and limited control over their living conditions, these opportunities can’t begin to approximate those of citizens who can utilize the political realm in democratic nations and be accorded equality of rights satisfaction that’s provided to citizens as a matter of right. </w:t>
      </w:r>
      <w:hyperlink r:id="rId21" w:anchor="ftref6" w:history="1">
        <w:r w:rsidRPr="00BB5C37">
          <w:rPr>
            <w:rStyle w:val="Hyperlink"/>
            <w:sz w:val="16"/>
          </w:rPr>
          <w:t>[6]</w:t>
        </w:r>
      </w:hyperlink>
      <w:r w:rsidRPr="00BB5C37">
        <w:rPr>
          <w:sz w:val="16"/>
        </w:rPr>
        <w:t xml:space="preserve"> Arendt’s arguments take on a particular significance when applied to the situation of the right to asylum of refugees fleeing genocide. In her essay entitled “We Refugees” she castigates the German Jews she’s met while a refugee in France and then later as a citizen of the U.S. for failing to keep their Jewish identity relatively intact and instead eschewing it for the sake of assimilation into their host country. </w:t>
      </w:r>
      <w:hyperlink r:id="rId22" w:anchor="ftref7" w:history="1">
        <w:r w:rsidRPr="00BB5C37">
          <w:rPr>
            <w:rStyle w:val="Hyperlink"/>
            <w:sz w:val="16"/>
          </w:rPr>
          <w:t>[7]</w:t>
        </w:r>
      </w:hyperlink>
      <w:r w:rsidRPr="00BB5C37">
        <w:rPr>
          <w:sz w:val="16"/>
        </w:rPr>
        <w:t xml:space="preserve"> In The Origins of Totalitarianism, she had engaged in a similar attack on the “exception Jews” who were ancillary to the development of the burgeoning nation states in 19th century Europe, i.e., for failing to accept their responsibility for political engagement, thereby blinding themselves to the factors that precipitated their genocide in the 20th century at the hands of the Nazi regime. </w:t>
      </w:r>
      <w:hyperlink r:id="rId23" w:anchor="ftref8" w:history="1">
        <w:r w:rsidRPr="00BB5C37">
          <w:rPr>
            <w:rStyle w:val="Hyperlink"/>
            <w:sz w:val="16"/>
          </w:rPr>
          <w:t>[8]</w:t>
        </w:r>
      </w:hyperlink>
      <w:r w:rsidRPr="00BB5C37">
        <w:rPr>
          <w:sz w:val="16"/>
        </w:rPr>
        <w:t xml:space="preserve"> </w:t>
      </w:r>
      <w:r w:rsidRPr="00BB5C37">
        <w:rPr>
          <w:b/>
          <w:u w:val="single"/>
        </w:rPr>
        <w:t xml:space="preserve">For Arendt, retaining one’s identity as members of ethnic communities as well as achieving one’s own unique personal identity in the public realm in the context of human plurality and the other’s response to one’s claims </w:t>
      </w:r>
      <w:proofErr w:type="gramStart"/>
      <w:r w:rsidRPr="00BB5C37">
        <w:rPr>
          <w:b/>
          <w:u w:val="single"/>
        </w:rPr>
        <w:t>are</w:t>
      </w:r>
      <w:proofErr w:type="gramEnd"/>
      <w:r w:rsidRPr="00BB5C37">
        <w:rPr>
          <w:b/>
          <w:u w:val="single"/>
        </w:rPr>
        <w:t xml:space="preserve"> key to understanding what’s lost when one loses one’s political personhood.</w:t>
      </w:r>
      <w:r w:rsidRPr="00BB5C37">
        <w:rPr>
          <w:sz w:val="16"/>
        </w:rPr>
        <w:t xml:space="preserve"> Yet, in “We Refugees” statelessness is described as a condition which imperils the lived experience of identity in community as well as the possibility of using the political realm to assure the opportunity for transmission of one’s cultural identity to one’s families. She describes the particularly painful loss of home which entails the familiarity of daily life, the loss of work and the attendant sense of usefulness, the loss of the opportunity to speak one’s own language and the natural reaction and spontaneous experiences of feelings it allows for, the loss of friends and family and the consequent rupture of private lives. Much of Arendt’s criticism of the modern state in The Origins of Totalitarianism is based on its having reduced the public political realm with its tremendous potential for the discussion and resolution of genuinely political issues into a forum for social and economic interest satisfaction, with citizens often being reduced to clients. Yet the discussion presented in “We Refugees” of the tremendous input on the self’s identity, esteem and engagement in community life, when he is torn from the setting of home or ordinary life, reveals a different perspective on the relationship between the private and the public political realm and provides significant implications for refugees ‘ positive right to asylum. Of particular import here is the relationship between having political status and rights and issues of identity. Liberal political institutions have historically been committed to protecting the private realm of family and household from the intrusion of the state based on the value of protecting the private individual’s identity, self-conception and private values. From such a liberal perspective, one’s identity is importantly linked to one’s actions, commitments and relationship s in one’s private life. Liberal political theory also puts great emphasis on the relationship between self-actualization and the freedom to express one’s views in the open marketplace of ideas. Arendt’s view that the public political realm being the site of identity formation in the context of plurality with different others challenging one’s views and identity, as well as validating them as distinctively one’s own, can be viewed as a distinctively liberal orientation. Bringing these two separate lines of Arendt’s questioning together regarding the connection between identity and the political realm reveals an interesting set of issues for political refugees’ right to asylum, as the right to have rights. Issues of identity appear in two distinctively separate but related spheres, both for Arendt in her general political theory as well as for refugees with regard to the right to asylum. On one hand, the loss of home, continuity and familiarity inhibit refugee’s capacity for free, spontaneous political action given the connection between spontaneity and identity. A stable, unified self is better equipped to act spontaneously in the voicing of one’s political interests and rights, because she can react more confidently and self-assuredly because of her knowledge of her life plan, project, values and visions for one’s family and community. Separation from one’s family and community can bring about a sense of permanent separation, and can result in the diminution of the sense of pride in these affiliations that has sustained these people and provided much of their will to life in hostile, dangerous circumstances. Confidence in one’s self and pride in one’s community can allow for spontaneous political speech and initiative-taking by making it less likely a political agent will be vulnerable to merely reacting to other’s political rhetoric in an extremely vulnerable state of dependency as a refugee. </w:t>
      </w:r>
      <w:hyperlink r:id="rId24" w:anchor="ftref9" w:history="1">
        <w:r w:rsidRPr="00BB5C37">
          <w:rPr>
            <w:rStyle w:val="Hyperlink"/>
            <w:sz w:val="16"/>
          </w:rPr>
          <w:t>[9]</w:t>
        </w:r>
      </w:hyperlink>
      <w:r w:rsidRPr="00BB5C37">
        <w:rPr>
          <w:sz w:val="16"/>
        </w:rPr>
        <w:t xml:space="preserve"> So, not only does the first-minimal response of protection and non-refoulement provided by refugee camps deny asylum seekers a forum for articulating what they envision as their best options for the future lives as members of stable, safe family and community members, the absence of such a forum means the loss of opportunities for mitigating the threat to their identity, an essential element for building stable, healthy communities for themselves in their post-refugee lives. </w:t>
      </w:r>
      <w:r w:rsidRPr="00BB5C37">
        <w:rPr>
          <w:b/>
          <w:u w:val="single"/>
        </w:rPr>
        <w:t>Yet, an important question still remains unanswered in Arendt’s analysis: is their being outsiders to both their former culture and nation state as well as foreigners to the state they’ve fled to that makes them marginal and disposable? Arendt’s most obvious response is that they’re being outsiders and therefore disposable is a function of their unable to claim their rights in a political forum. Her argument is that without a polity a person loses his humanity. Yet the access to a political forum to fight for their rights is hardly the primary concern of traumatized refugees who are attempting to transplant their cultural understandings in their host country. The paradigmatic context in which this freedom to act on one’s own initiative is linked to the extreme lack of it exemplified in the context of concentration camp prisoners.</w:t>
      </w:r>
      <w:r w:rsidRPr="00BB5C37">
        <w:rPr>
          <w:sz w:val="16"/>
        </w:rPr>
        <w:t xml:space="preserve"> Viewed from this lens and based on </w:t>
      </w:r>
      <w:proofErr w:type="gramStart"/>
      <w:r w:rsidRPr="00BB5C37">
        <w:rPr>
          <w:sz w:val="16"/>
        </w:rPr>
        <w:t>her own</w:t>
      </w:r>
      <w:proofErr w:type="gramEnd"/>
      <w:r w:rsidRPr="00BB5C37">
        <w:rPr>
          <w:sz w:val="16"/>
        </w:rPr>
        <w:t xml:space="preserve"> experiences in fleeing Nazi genocide, it does seem clear that this capacity to act, rather than a mere animal capacity for behavior, is a fundamental type of human freedom. Secondly, there is a long philosophical tradition linking the freedom and opportunity to make one’s imprint on the world to the conditions for the development of the self and one’s identity. Thirdly, Arendt’s emphasis on the interest of a political refugee being that of the right to rights must be understood in light of these conceptual connections. It’s the move from being an object being acted on (in refugee camps, in being subjected to genocide) to being a subject that’s essential to understanding the situation of the refugee fleeing genocide. But two problems arise with this solution to the problem stateless people fleeing civil war, persecution and genocide. One is the problem of recognizing how the value of such freedom to act depends on the presence of certain social and material prerequisites. Secondly, deprived of the family, culture, and social community which provide meaning to one’s action, as well as contribute to their efficacy, the benefits of self-actualization themselves are compromised. One clue to understanding why Arendt downplays these losses and their impact on political effectiveness can be gleaned from the following discussion in which Arendt is examining the aftermath of the experience of the horror of the camps: “A change of personality of any sort can no more be induced by the thinking about horrors than by the real experience of horror. The reduction of a man to a bundle of reactions separates him as radically as mental disease from everything within him that is personality or character unchanged, just as he left it.” </w:t>
      </w:r>
      <w:hyperlink r:id="rId25" w:anchor="ftref10" w:history="1">
        <w:r w:rsidRPr="00BB5C37">
          <w:rPr>
            <w:rStyle w:val="Hyperlink"/>
            <w:sz w:val="16"/>
          </w:rPr>
          <w:t>[10]</w:t>
        </w:r>
      </w:hyperlink>
      <w:r w:rsidRPr="00BB5C37">
        <w:rPr>
          <w:sz w:val="16"/>
        </w:rPr>
        <w:t xml:space="preserve"> Even is this claim were substantiated by research on the lives of the concentration camp survivors of the Nazis, there is good reason not to make that assumption or draw further implications from it for 21st century survivors of genocide. Although the U.S. was not receptive to the requests for asylum made by the Jews escaping the Nazi’s genocide, Jewish communities worldwide have found the cause of Jews surviving World War II worth defending. Similarly, there was U.S government support for Cambodian refugees from the Khmer Rouge’s genocidal war against the Cambodians in the 70’s; however, this was linked to the U.S. own contribution to the chaos and loss of lives by the bombing of Cambodia towards the end of the Viet Nam war. The same support is currently not forthcoming for African survivors of genocide in Rwanda, Sudan or Dafur. I will argue below that </w:t>
      </w:r>
      <w:r w:rsidRPr="00BB5C37">
        <w:rPr>
          <w:b/>
          <w:u w:val="single"/>
        </w:rPr>
        <w:t xml:space="preserve">a </w:t>
      </w:r>
      <w:r w:rsidRPr="00BB5C37">
        <w:rPr>
          <w:b/>
          <w:highlight w:val="yellow"/>
          <w:u w:val="single"/>
        </w:rPr>
        <w:t>new paradigm is needed for understanding how the recognition of refugees’ right to asylum must be based on a positive right</w:t>
      </w:r>
      <w:r w:rsidRPr="00BB5C37">
        <w:rPr>
          <w:b/>
          <w:u w:val="single"/>
        </w:rPr>
        <w:t xml:space="preserve"> to the resources needed to survive as functional citizens in host countries. </w:t>
      </w:r>
      <w:r w:rsidRPr="00BB5C37">
        <w:rPr>
          <w:b/>
          <w:highlight w:val="yellow"/>
          <w:u w:val="single"/>
        </w:rPr>
        <w:t>This entails the opportunity and resources to draw from their cultural and family backgrounds the most basic material and psychological pre-requisites for citizenship</w:t>
      </w:r>
      <w:r w:rsidRPr="00BB5C37">
        <w:rPr>
          <w:b/>
          <w:u w:val="single"/>
        </w:rPr>
        <w:t xml:space="preserve">. In addition, rather than viewing their primary role or political value in their host country as consisting in their fighting for their right in a political forum, I </w:t>
      </w:r>
      <w:r w:rsidRPr="00BB5C37">
        <w:rPr>
          <w:b/>
          <w:highlight w:val="yellow"/>
          <w:u w:val="single"/>
        </w:rPr>
        <w:t>want to present a model of their potential contribution to the host country as “chameleon intermediaries”.</w:t>
      </w:r>
      <w:r w:rsidRPr="00BB5C37">
        <w:rPr>
          <w:sz w:val="16"/>
        </w:rPr>
        <w:t xml:space="preserve"> Refugee Camps as a Response to the Right to Asylum The situation and prospects of asylum-seekers reveal strong reasons to regard their interests as constituting a right to asylum. The notion of right implies a correlative duty on specific duty holders, in this case the international community as a whole. Yet, several arguments have been posed that militate against the conclusion that any particular nation state must incur that duty as a matter of right. Michael Walzer approaches the issues of immigration rights in general from the viewpoint of communitarianism. </w:t>
      </w:r>
      <w:hyperlink r:id="rId26" w:anchor="ftref11" w:history="1">
        <w:r w:rsidRPr="00BB5C37">
          <w:rPr>
            <w:rStyle w:val="Hyperlink"/>
            <w:sz w:val="16"/>
          </w:rPr>
          <w:t>[11]</w:t>
        </w:r>
      </w:hyperlink>
      <w:r w:rsidRPr="00BB5C37">
        <w:rPr>
          <w:sz w:val="16"/>
        </w:rPr>
        <w:t xml:space="preserve"> Essentially; his claim is that for communities within the larger nation state to retain their cultural autonomy without becoming fortresses of their own, a nation requires a sovereign government with coercive power to determine criteria of inclusion in and exclusion from their territory. Otherwise ethnic or cultural enclaves themselves can become sovereign political units, thereby threatening the integrity and order of the larger nation state with the worst-case scenario being the threats of secession and civil war. A policy of open borders then is not consistent with sovereignty of the nation state as a whole. Sovereignty then becomes the key political and ethical issue in determining the duty to accept immigrants, with duties to refugees and asylum-seekers viewed as subsets of the duty to needy strangers. Walzer approaches the issue of the conflict between national sovereignty, which presupposed the right to cultural autonomy, and the duty to needy outsiders as a conflict between internal and external principles. </w:t>
      </w:r>
      <w:r w:rsidRPr="00BB5C37">
        <w:rPr>
          <w:b/>
          <w:u w:val="single"/>
        </w:rPr>
        <w:t>A nation’s sovereignty entails the right to determine the ethical principles upon which claims of justice among citizens can be resolved. Walzer further describes these internal principles as relational, suggesting that they’re a function of the nation’s particular cultural norms. In contrast, the nation’s duties to needy outsiders are described as external principles, i.e. general ethical claims that are also generally referred to in the literature on the rights of refugees as basic rights of humanity. When external principles conflict with internal ones, cultural autonomy as a precondition of sovereignty is threatened. Furthermore, these internal principles themselves can become an object of degradation if they’re violated as a result of taking in outsiders and treating them unethically, e.g. through racism, discrimination, rights-violations, etc</w:t>
      </w:r>
      <w:r w:rsidRPr="00BB5C37">
        <w:rPr>
          <w:sz w:val="16"/>
        </w:rPr>
        <w:t xml:space="preserve">. Sovereignty has been viewed as threatened by nations’ responding to the duty to protect asylum-seekers on two different fronts. First, if unlimited (i.e., open borders) the resulting ethnic enclaves formed by new and former residents who have formed autonomous communities can develop into sovereign entities unto themselves. The policy for determining which refugee groups and how many should be included therefore must be based on rational criteria of inclusion. Michael Dummett argues that such rational criteria can be determined by a group of national states voluntarily taking on the duty to provide asylum and who can assign an international commission to review applications and assign refugee groups to respective host countries by applying the agreed upon rational criteria. His suggestions include: available resources of the host country; existing family and cultural ties; languages spoken by the refugee group; cultural attitudes toward the refugee group in the potential host country. </w:t>
      </w:r>
      <w:hyperlink r:id="rId27" w:anchor="ftref12" w:history="1">
        <w:r w:rsidRPr="00BB5C37">
          <w:rPr>
            <w:rStyle w:val="Hyperlink"/>
            <w:sz w:val="16"/>
          </w:rPr>
          <w:t>[12]</w:t>
        </w:r>
      </w:hyperlink>
      <w:r w:rsidRPr="00BB5C37">
        <w:rPr>
          <w:sz w:val="16"/>
        </w:rPr>
        <w:t xml:space="preserve"> Participating nations could set appropriate limits to the numbers of refugees they’re willing and able to accept, given issues of scarce resources and cultural integrity. This proposal constitutes an enormous improvement over the current state of affairs with regard both to the legal status of the right to asylum, as well as the plight of asylum-seekers currently residing in refugee camps and detention centers. Currently the legal status of the right to asylum amounts only to the duty of non-refoulement, i.e. not to send back the asylum seeker to the home country where they face persecution, genocide, imprisonment, or grave rights- violations. Such a duty falls on the country upon whose shores or borders the asylum seeker has arrived. Given the distinction made between immigrants (e.g. economic immigrants) who can apply for immigrant status while residing in their home country and asylum seekers who can only apply for asylum once they’re arrived at the potential host country, asylum seekers without the funds or opportunities to travel to hospitable host countries are severely disadvantaged. For example, the U.S. Government under the Clinton and Bush presidencies offered an alternative to the processing of asylum applications on U.S. territory to Haitian and Cuban refugees by providing sites of review of applications on the military base in Guantanamo Bay, aboard ships, and in the Caribbean islands. Once an overwhelming number of refugees from Haiti were rumored to be arriving and applying for asylum, even these alternative arrangements were rescinded and boats were returned to Haiti. </w:t>
      </w:r>
      <w:hyperlink r:id="rId28" w:anchor="ftref13" w:history="1">
        <w:r w:rsidRPr="00BB5C37">
          <w:rPr>
            <w:rStyle w:val="Hyperlink"/>
            <w:sz w:val="16"/>
          </w:rPr>
          <w:t>[13]</w:t>
        </w:r>
      </w:hyperlink>
      <w:r w:rsidRPr="00BB5C37">
        <w:rPr>
          <w:sz w:val="16"/>
        </w:rPr>
        <w:t xml:space="preserve"> An international commission authorized by voluntarily participating countries to determine assignments based on agreed upon rational criteria would diminish the likelihood of asylum seekers languishing in detention centers without the option of consulting with attorneys who speak their language, or of arriving on the shores or borders of countries who hardly have the economic resources to provide sufficient food, water, medical care, psychological counseling and education for groups who could be camp residents for several years. </w:t>
      </w:r>
      <w:hyperlink r:id="rId29" w:anchor="ftref14" w:history="1">
        <w:r w:rsidRPr="00BB5C37">
          <w:rPr>
            <w:rStyle w:val="Hyperlink"/>
            <w:sz w:val="16"/>
          </w:rPr>
          <w:t>[14]</w:t>
        </w:r>
      </w:hyperlink>
      <w:r w:rsidRPr="00BB5C37">
        <w:rPr>
          <w:sz w:val="16"/>
        </w:rPr>
        <w:t xml:space="preserve"> The decision for which groups are assigned to particular countries could be based on general, rational criteria rather than on proximity to the site of genocide or persecution or based on ideological criteria, such as the U.S. used during the Cold War, admitting asylum seekers from communist countries such as Cuba and Eastern European Bloc states. A further serious ethical concern has also been made apparent by the current legal requirement that asylum seekers be present in the territory of the host country to which they’re seeking asylum. One consequence of this requirement is the situation of hundreds of thousands of refugees living for years in dangerous unhealthy environments in refugee camps across the borders from their home countries. </w:t>
      </w:r>
      <w:r w:rsidRPr="00BB5C37">
        <w:rPr>
          <w:b/>
          <w:u w:val="single"/>
        </w:rPr>
        <w:t>Arthur Helton</w:t>
      </w:r>
      <w:r w:rsidRPr="00BB5C37">
        <w:rPr>
          <w:sz w:val="16"/>
        </w:rPr>
        <w:t xml:space="preserve"> in The Price of Indifference </w:t>
      </w:r>
      <w:hyperlink r:id="rId30" w:anchor="ftref15" w:history="1">
        <w:r w:rsidRPr="00BB5C37">
          <w:rPr>
            <w:rStyle w:val="Hyperlink"/>
            <w:sz w:val="16"/>
          </w:rPr>
          <w:t>[15]</w:t>
        </w:r>
      </w:hyperlink>
      <w:r w:rsidRPr="00BB5C37">
        <w:rPr>
          <w:sz w:val="16"/>
        </w:rPr>
        <w:t xml:space="preserve"> </w:t>
      </w:r>
      <w:r w:rsidRPr="00BB5C37">
        <w:rPr>
          <w:b/>
          <w:u w:val="single"/>
        </w:rPr>
        <w:t xml:space="preserve">argues that </w:t>
      </w:r>
      <w:r w:rsidRPr="00BB5C37">
        <w:rPr>
          <w:b/>
          <w:highlight w:val="yellow"/>
          <w:u w:val="single"/>
        </w:rPr>
        <w:t>there are extremely important political reasons for the international community as a whole to respond to the worldwide refugee crisis rationally and effectively. He describes them as the ultimate transitional figures, a destabilizing force depending on the political situation in the countries at which they seek asylum, in particular when they settle in dangerous refugee camps. Helton further claims that they’re often both the cause and the outcome of political instability; one example being the objective of Saddam Hussein’s expelling the Kurds, forcing them into Turkey where their presence further destabilized the Turkish government</w:t>
      </w:r>
      <w:r w:rsidRPr="00BB5C37">
        <w:rPr>
          <w:sz w:val="16"/>
          <w:highlight w:val="yellow"/>
        </w:rPr>
        <w:t>.</w:t>
      </w:r>
      <w:r w:rsidRPr="00BB5C37">
        <w:rPr>
          <w:sz w:val="16"/>
        </w:rPr>
        <w:t xml:space="preserve"> Similarly, Milosevic sought to make refugees out of the ethnic Albanians residing in Kosovo, i.e. it wasn’t merely an outcome of his strategy of ethnic cleansing. </w:t>
      </w:r>
      <w:r w:rsidRPr="00BB5C37">
        <w:rPr>
          <w:b/>
          <w:u w:val="single"/>
        </w:rPr>
        <w:t>The political refugee’s transitional status is further exacerbated by their having witnessed extremes of cruelty, degradation, violence to family members prior to their arrival in refugee camps, but where they often experience danger, violence, rape, abduction into child soldiering</w:t>
      </w:r>
      <w:r w:rsidRPr="00BB5C37">
        <w:rPr>
          <w:sz w:val="16"/>
        </w:rPr>
        <w:t xml:space="preserve"> </w:t>
      </w:r>
      <w:hyperlink r:id="rId31" w:anchor="ftref16" w:history="1">
        <w:r w:rsidRPr="00BB5C37">
          <w:rPr>
            <w:rStyle w:val="Hyperlink"/>
            <w:sz w:val="16"/>
          </w:rPr>
          <w:t>[16]&lt;/a) a</w:t>
        </w:r>
        <w:r w:rsidRPr="00BB5C37">
          <w:rPr>
            <w:rStyle w:val="Hyperlink"/>
            <w:b/>
            <w:sz w:val="16"/>
            <w:u w:val="single"/>
          </w:rPr>
          <w:t>nd a level of neglect inconsistent with basic humanity.</w:t>
        </w:r>
        <w:r w:rsidRPr="00BB5C37">
          <w:rPr>
            <w:rStyle w:val="Hyperlink"/>
            <w:sz w:val="16"/>
          </w:rPr>
          <w:t xml:space="preserve"> Somali and Sudanese refugees in the Dadaab camps in Kenya experienced pervasive violence, restrictions on their education (and therefore future employment and social usefulness to their home country and face the impossibility of ever becoming part of Kenyan society. (FN 16 Helton) In addition these camps have been regarded as plagued by disease and malnutrition; most of the Chinese routed out of Cambodian cities by the Khmer Rouge into refugee camps in Thailand died of malnutrition and malaria. </w:t>
        </w:r>
      </w:hyperlink>
      <w:hyperlink r:id="rId32" w:anchor="ftref17" w:history="1">
        <w:r w:rsidRPr="00BB5C37">
          <w:rPr>
            <w:rStyle w:val="Hyperlink"/>
            <w:sz w:val="16"/>
          </w:rPr>
          <w:t>[17]</w:t>
        </w:r>
      </w:hyperlink>
      <w:r w:rsidRPr="00BB5C37">
        <w:rPr>
          <w:sz w:val="16"/>
        </w:rPr>
        <w:t xml:space="preserve"> </w:t>
      </w:r>
      <w:r w:rsidRPr="00BB5C37">
        <w:rPr>
          <w:b/>
          <w:u w:val="single"/>
        </w:rPr>
        <w:t>Given their situation of being economically destitute and without possibilities of employment in the camps, they become easy prey for recruitment by militia, rebel or government military forces. Not all refugee camps deprive refugees the opportunities and resources for retaining their cultural identifications and kinship ties.</w:t>
      </w:r>
      <w:r w:rsidRPr="00BB5C37">
        <w:rPr>
          <w:sz w:val="16"/>
        </w:rPr>
        <w:t xml:space="preserve"> The Lakore camp housing Burundi refugees in northwest Tanzania have allowed for a certain modicum of political organizing, influence and power (e.g. the continuation of “big man” politics retained from African village life). Turner describes this camp as viewed by the Tanzanian government as an “exceptional space” with Tanzanian officials as having ultimate authority over issues of control over movement, jobs and assimilation, but which has a the same time afforded refugees opportunities to restore a semblance of family life by setting up an adoptive foster family system and other support networks. The UNHCR has also managed the camp in such a way as to promote empowerment among Burundi refugees by providing social services and support systems that enhance individual and community health and well-being, thereby better helping to prepare them for reintegration into normal community life. </w:t>
      </w:r>
      <w:r w:rsidRPr="00BB5C37">
        <w:rPr>
          <w:b/>
          <w:u w:val="single"/>
        </w:rPr>
        <w:t xml:space="preserve">Certainly </w:t>
      </w:r>
      <w:r w:rsidRPr="00BB5C37">
        <w:rPr>
          <w:b/>
          <w:highlight w:val="yellow"/>
          <w:u w:val="single"/>
        </w:rPr>
        <w:t>there are</w:t>
      </w:r>
      <w:r w:rsidRPr="00BB5C37">
        <w:rPr>
          <w:b/>
          <w:u w:val="single"/>
        </w:rPr>
        <w:t xml:space="preserve"> other </w:t>
      </w:r>
      <w:r w:rsidRPr="00BB5C37">
        <w:rPr>
          <w:b/>
          <w:highlight w:val="yellow"/>
          <w:u w:val="single"/>
        </w:rPr>
        <w:t>international responses that need to be institutionalized to ameliorate the 21st century refugee crisis, besides offering them temporary settlement in camps or in potentially long term assimilation into host countries’ citizen populations. These can include humanitarian intervention rather than evacuation, thereby obviating the need for asylum. Currently attempts</w:t>
      </w:r>
      <w:r w:rsidRPr="00BB5C37">
        <w:rPr>
          <w:b/>
          <w:u w:val="single"/>
        </w:rPr>
        <w:t xml:space="preserve"> at intervention in humanitarian crises such as mass terror (violence against one’s political enemies or opponents), civil war, genocide, or grave human rights violations </w:t>
      </w:r>
      <w:r w:rsidRPr="00BB5C37">
        <w:rPr>
          <w:b/>
          <w:highlight w:val="yellow"/>
          <w:u w:val="single"/>
        </w:rPr>
        <w:t>haven’t been successful for a variety of reasons, including inadequate, inefficient, unorganized military and institutional responses from NGO’s. But given the long-term nature of state building and ending ethnic violence whose passions have been reinforced by decades of cycles of violence and retribution</w:t>
      </w:r>
      <w:r w:rsidRPr="00BB5C37">
        <w:rPr>
          <w:b/>
          <w:u w:val="single"/>
        </w:rPr>
        <w:t>,</w:t>
      </w:r>
      <w:r w:rsidRPr="00BB5C37">
        <w:rPr>
          <w:sz w:val="16"/>
        </w:rPr>
        <w:t xml:space="preserve"> the asylum option remains one of the most humane and promising in light of the urgency of the situation and prospects for these ‘ultimate transitional figures” who are the living testimony to the unstable, uncertain prospects for their nation or people’s future. Derrida Several implications for the right to asylum can be gleaned from </w:t>
      </w:r>
      <w:r w:rsidRPr="00BB5C37">
        <w:rPr>
          <w:b/>
          <w:highlight w:val="yellow"/>
          <w:u w:val="single"/>
        </w:rPr>
        <w:t>Derrida</w:t>
      </w:r>
      <w:r w:rsidRPr="00BB5C37">
        <w:rPr>
          <w:b/>
          <w:u w:val="single"/>
        </w:rPr>
        <w:t>’s deconstructive analysis of the right to hospitality</w:t>
      </w:r>
      <w:r w:rsidRPr="00BB5C37">
        <w:rPr>
          <w:sz w:val="16"/>
        </w:rPr>
        <w:t xml:space="preserve"> </w:t>
      </w:r>
      <w:hyperlink r:id="rId33" w:anchor="ftref19" w:history="1">
        <w:r w:rsidRPr="00BB5C37">
          <w:rPr>
            <w:rStyle w:val="Hyperlink"/>
            <w:sz w:val="16"/>
          </w:rPr>
          <w:t>[19]</w:t>
        </w:r>
      </w:hyperlink>
      <w:r w:rsidRPr="00BB5C37">
        <w:rPr>
          <w:sz w:val="16"/>
        </w:rPr>
        <w:t xml:space="preserve"> First he </w:t>
      </w:r>
      <w:r w:rsidRPr="00BB5C37">
        <w:rPr>
          <w:b/>
          <w:highlight w:val="yellow"/>
          <w:u w:val="single"/>
        </w:rPr>
        <w:t>appeals</w:t>
      </w:r>
      <w:r w:rsidRPr="00BB5C37">
        <w:rPr>
          <w:b/>
          <w:u w:val="single"/>
        </w:rPr>
        <w:t xml:space="preserve"> to Kant’s view that </w:t>
      </w:r>
      <w:r w:rsidRPr="00BB5C37">
        <w:rPr>
          <w:b/>
          <w:highlight w:val="yellow"/>
          <w:u w:val="single"/>
        </w:rPr>
        <w:t>the right to hospitality of travelers arriving at a foreign destination is a right of visitation, not a right to a permanent home. So, the duty of providing asylum when modeled on the right to hospitality would entail providing hospitable guest provisions, and could be viewed as an extension of the moral principle of reciprocity, although without the expectation that the favor or gift be reciprocated automatically by the guest.</w:t>
      </w:r>
      <w:r w:rsidRPr="00BB5C37">
        <w:rPr>
          <w:b/>
          <w:u w:val="single"/>
        </w:rPr>
        <w:t xml:space="preserve"> </w:t>
      </w:r>
      <w:hyperlink r:id="rId34" w:anchor="ftref20" w:history="1">
        <w:r w:rsidRPr="00BB5C37">
          <w:rPr>
            <w:rStyle w:val="Hyperlink"/>
            <w:b/>
            <w:u w:val="single"/>
          </w:rPr>
          <w:t>[20]</w:t>
        </w:r>
      </w:hyperlink>
      <w:r w:rsidRPr="00BB5C37">
        <w:rPr>
          <w:b/>
          <w:u w:val="single"/>
        </w:rPr>
        <w:t xml:space="preserve"> Although the duty of hospitality has historically been acknowledged as owed to travelers passing through one’s territory and therefore not an absolute or permanent claim on one’s resources, there is some value to making this analogy with the right to asylum in the contemporary context of refugees. </w:t>
      </w:r>
      <w:r w:rsidRPr="00BB5C37">
        <w:rPr>
          <w:b/>
          <w:highlight w:val="yellow"/>
          <w:u w:val="single"/>
        </w:rPr>
        <w:t>The duty of hospitality can be extended to asylum seekers as a short term response to their situation of homelessness and statelessness.</w:t>
      </w:r>
      <w:r w:rsidRPr="00BB5C37">
        <w:rPr>
          <w:sz w:val="16"/>
          <w:highlight w:val="yellow"/>
        </w:rPr>
        <w:t xml:space="preserve"> </w:t>
      </w:r>
      <w:r w:rsidRPr="00BB5C37">
        <w:rPr>
          <w:b/>
          <w:highlight w:val="yellow"/>
          <w:u w:val="single"/>
        </w:rPr>
        <w:t>Such a duty is inconsistent with restraining asylum seekers for several months or longer in detention centers without opportunities for contact with attorneys who speak their language.</w:t>
      </w:r>
      <w:r w:rsidRPr="00BB5C37">
        <w:rPr>
          <w:b/>
          <w:u w:val="single"/>
        </w:rPr>
        <w:t xml:space="preserve"> </w:t>
      </w:r>
      <w:proofErr w:type="gramStart"/>
      <w:r w:rsidRPr="00BB5C37">
        <w:rPr>
          <w:b/>
          <w:u w:val="single"/>
        </w:rPr>
        <w:t>One important dissimilarity</w:t>
      </w:r>
      <w:proofErr w:type="gramEnd"/>
      <w:r w:rsidRPr="00BB5C37">
        <w:rPr>
          <w:b/>
          <w:u w:val="single"/>
        </w:rPr>
        <w:t xml:space="preserve"> between refugees fleeing genocide and our own national population of homeless is the trauma that many of them have experienced in fleeing and witnessing murder and other forms of violent and inhumane loss of life and limb or other forms of bodily security, home, family, and community. In addition, the sooner children and adolescents fleeing persecution or genocide can be given psychological counseling and emotional support, the better their prospects for integration into normal, functional community life. </w:t>
      </w:r>
      <w:proofErr w:type="gramStart"/>
      <w:r w:rsidRPr="00BB5C37">
        <w:rPr>
          <w:b/>
          <w:u w:val="single"/>
        </w:rPr>
        <w:t>The duty of hospitality that’s owed to refugees although typically short term has urgency beyond alleviating the traveler’s discomfort.</w:t>
      </w:r>
      <w:proofErr w:type="gramEnd"/>
      <w:r w:rsidRPr="00BB5C37">
        <w:rPr>
          <w:b/>
          <w:u w:val="single"/>
        </w:rPr>
        <w:t xml:space="preserve"> </w:t>
      </w:r>
      <w:r w:rsidRPr="00BB5C37">
        <w:rPr>
          <w:b/>
          <w:highlight w:val="yellow"/>
          <w:u w:val="single"/>
        </w:rPr>
        <w:t>Once an individual refugee or family has been restored to a level of physical health and emotional equilibrium, they can decide whether they wish to return to their home country if stabilized, or to put roots down in their host country with a possible option of dual citizenship</w:t>
      </w:r>
      <w:r w:rsidRPr="00BB5C37">
        <w:rPr>
          <w:b/>
          <w:u w:val="single"/>
        </w:rPr>
        <w:t>. Derrida’s genealogical analysis of the right to asylum as originating in the ancient duty of hospitality is also a deconstructive analysis</w:t>
      </w:r>
      <w:r w:rsidRPr="00BB5C37">
        <w:rPr>
          <w:sz w:val="16"/>
        </w:rPr>
        <w:t xml:space="preserve">, revealing conceptual impasses in this ancient right that are analogous to contemporary aporias. The duty of hospitality has its conceptual grounding in the right to private property held by the master of the household who extends hospitality to needy travelers. But the extending of hospitality to a guest in his home ultimately turns him into a hostage to his guest’s needs, thereby compromising his unrestricted liberty to exclude others from the use of his property. Just as the value of the right to private property is diminished when on no longer is in a position to exercise control over its occupants, a case can be made for a similar set of problems besetting host countries who open their borders to desperate traumatized others. Although the sovereignty of nation sates and the control over whom to include therein as a matter of fact can be threatened by the presence of cultural enclaves as discussed above, sovereignty as a matter of principle entails the authority to determine who are friends and who are enemies and under what conditions exceptions to immigration policies can be enforced. </w:t>
      </w:r>
      <w:hyperlink r:id="rId35" w:anchor="ftref21" w:history="1">
        <w:r w:rsidRPr="00BB5C37">
          <w:rPr>
            <w:rStyle w:val="Hyperlink"/>
            <w:sz w:val="16"/>
          </w:rPr>
          <w:t>[21]</w:t>
        </w:r>
      </w:hyperlink>
      <w:r w:rsidRPr="00BB5C37">
        <w:rPr>
          <w:sz w:val="16"/>
        </w:rPr>
        <w:t xml:space="preserve"> Furthermore, as Nietzsche argued, just as mercy and compassion can be extended by governments who have maintained an enviable climate of law and order as an expression of their power, so can these virtues be institutionalized in the form of asylum </w:t>
      </w:r>
      <w:proofErr w:type="gramStart"/>
      <w:r w:rsidRPr="00BB5C37">
        <w:rPr>
          <w:sz w:val="16"/>
        </w:rPr>
        <w:t>rights.</w:t>
      </w:r>
      <w:proofErr w:type="gramEnd"/>
      <w:r w:rsidRPr="00BB5C37">
        <w:rPr>
          <w:sz w:val="16"/>
        </w:rPr>
        <w:t xml:space="preserve"> </w:t>
      </w:r>
      <w:hyperlink r:id="rId36" w:anchor="ftref22" w:history="1">
        <w:r w:rsidRPr="00BB5C37">
          <w:rPr>
            <w:rStyle w:val="Hyperlink"/>
            <w:sz w:val="16"/>
          </w:rPr>
          <w:t>[22]</w:t>
        </w:r>
      </w:hyperlink>
      <w:r w:rsidRPr="00BB5C37">
        <w:rPr>
          <w:sz w:val="16"/>
        </w:rPr>
        <w:t xml:space="preserve"> In addition, applying the moral resources of a virtue ethic of compassion can be viewed pragmatically as providing greater flexibility in the institutionalization of this right, i.e., in a manner consistent with a host country’s future resources and political commitments. </w:t>
      </w:r>
      <w:r w:rsidRPr="00BB5C37">
        <w:rPr>
          <w:b/>
          <w:u w:val="single"/>
        </w:rPr>
        <w:t>Accepting a refugee population based on such an ethic can also enhance the possibility that a nation state will be forging its identity as based on a political persona which is not limited to self-interestedness in the face of tremendous suffering of others.</w:t>
      </w:r>
      <w:r w:rsidRPr="00BB5C37">
        <w:rPr>
          <w:sz w:val="16"/>
        </w:rPr>
        <w:t xml:space="preserve"> A second aporia that emerges from Derrida’s deconstructive approach is that of the essential nature of the demands of justice, given his view that achieving justice presents a person (or here a state) with an infinite responsibility, most obviously in the context of the face-to-face relationship. In addition, the modern conception of “rights” is ambiguous as to whether this concept refers to the moral ideals that ground legal rights, or whether it’s an acknowledgment of particular cultural norms which have already been institutionalized into legal requirements. A two-level analysis of the basis to resolving modern rights conflicts can provide some insight as to how this challenge may be answered. </w:t>
      </w:r>
      <w:hyperlink r:id="rId37" w:anchor="ftref23" w:history="1">
        <w:r w:rsidRPr="00BB5C37">
          <w:rPr>
            <w:rStyle w:val="Hyperlink"/>
            <w:sz w:val="16"/>
          </w:rPr>
          <w:t>[23]</w:t>
        </w:r>
      </w:hyperlink>
      <w:r w:rsidRPr="00BB5C37">
        <w:rPr>
          <w:sz w:val="16"/>
        </w:rPr>
        <w:t xml:space="preserve"> First, an analysis of the seriousness and weight of the interests at stake would be provided, including a comparative analysis of the interests in conflict. The seriousness of those fleeing genocide can hardly be underestimated: the interests in not being killed, maimed, raped, abducted into child soldiering, witnessing any of one’s family members undergoing those traumas; not losing one’s family members due to extended periods of displacement; as well as the interest in keeping intact one’s home, ancestral lands and community. In addition to the weight of these interests which are routinely threatened by genocide, the second level of rights-analysis would ascertain the power differentials between the parties with conflicting rights claims, here sovereign states’ rights to sovereignty and cultural integrity and autonomy vs. the rights of those escaping genocide. Imminent victims of genocide are relatively powerless to do anything but flee on foot in comparison to the power of sovereign states to take appropriate measures to safeguard their cultural and political resources. Furthermore, Derrida’s insistence on justice as always “a venir” (to come) suggests why it cannot be achieved by the balancing of present interests; the demands of justice aren’t achieved by the bringing about of harmony and order. These claims may be contaminated by the legacy of historical power and wealth acquisitions resulting from colonialism, nationalism or imperialism and hardly qualify as components to be balanced or harmonized in order to achieve justice. Thirdly, one of the conceptual tools that Derrida offers to confront the aporias besetting certain untenable polarities is that of positing a third term which then functions to mediate between the two opposing terms Such a term can be found in the idea of cosmopolitanism in its Kantian sense as world citizen. </w:t>
      </w:r>
      <w:hyperlink r:id="rId38" w:anchor="ftref24" w:history="1">
        <w:r w:rsidRPr="00BB5C37">
          <w:rPr>
            <w:rStyle w:val="Hyperlink"/>
            <w:sz w:val="16"/>
          </w:rPr>
          <w:t>[24]</w:t>
        </w:r>
      </w:hyperlink>
      <w:r w:rsidRPr="00BB5C37">
        <w:rPr>
          <w:sz w:val="16"/>
        </w:rPr>
        <w:t xml:space="preserve"> Such an affiliation can ameliorate the apparently conflicting claims of national sovereignty with its emphases on borders and exclusion and that of stateless citizens as bereft of any national political associations whatsoever. Appealing to a cosmopolitan identity can serve to ameliorate the unproductive, backward-looking policies these approaches have produced, one of these policies being that of viewing the problem of immigration as one of foreignness and the sites of the solution being the emigrants themselves and the borders they’re attempting to cross. In addition the universal human rights claimed by stateless citizens have been argued to have both diluted the conception of “citizens” as claimants on the resources of nation states </w:t>
      </w:r>
      <w:hyperlink r:id="rId39" w:anchor="ftref26" w:history="1">
        <w:r w:rsidRPr="00BB5C37">
          <w:rPr>
            <w:rStyle w:val="Hyperlink"/>
            <w:sz w:val="16"/>
          </w:rPr>
          <w:t>[26]</w:t>
        </w:r>
      </w:hyperlink>
      <w:r w:rsidRPr="00BB5C37">
        <w:rPr>
          <w:sz w:val="16"/>
        </w:rPr>
        <w:t xml:space="preserve"> rather than providing an additional level of protection of the dignity of persons, irrespective of their residency. Arendt makes a similar point in her analysis of the perception of Stateless persons during the interim during the two world wars as being stripped of their residence in a nation and “reduced” to a universal state of personhood thereby stripping them of the cultural affiliations and norms that sustain social interaction. </w:t>
      </w:r>
      <w:hyperlink r:id="rId40" w:anchor="ftref27" w:history="1">
        <w:r w:rsidRPr="00BB5C37">
          <w:rPr>
            <w:rStyle w:val="Hyperlink"/>
            <w:sz w:val="16"/>
          </w:rPr>
          <w:t>[27]</w:t>
        </w:r>
      </w:hyperlink>
      <w:r w:rsidRPr="00BB5C37">
        <w:rPr>
          <w:sz w:val="16"/>
        </w:rPr>
        <w:t xml:space="preserve"> Cosmopolitanism would entail a positive affiliation with citizens of diverse cultures, informed by the interdependent of those linked by transnational policies, rather than a null set of moral norms and resources. Embracing world citizenship enhances the potential for more democratic resolutions of global economic and political problems to the extent that it can transform citizens from the status of passive recipient of transnational transactions to an active participant in determining global policy concerns. In addition, </w:t>
      </w:r>
      <w:r w:rsidRPr="00BB5C37">
        <w:rPr>
          <w:b/>
          <w:highlight w:val="yellow"/>
          <w:u w:val="single"/>
        </w:rPr>
        <w:t>embracing a cosmopolitan conception of citizenship and thereby tapping into one’s imaginative resources in order to better comprehend the plight of refugees can work to expand the boundaries of the self, thereby diminishing the tendency of modern Western citizens to withdraw into the realm of narrow nuclear family socio-economic concerns and into individualistic pursuits of interest satisfaction.</w:t>
      </w:r>
      <w:r w:rsidRPr="00BB5C37">
        <w:rPr>
          <w:b/>
          <w:u w:val="single"/>
        </w:rPr>
        <w:t xml:space="preserve"> </w:t>
      </w:r>
      <w:r w:rsidRPr="00BB5C37">
        <w:rPr>
          <w:sz w:val="16"/>
        </w:rPr>
        <w:t xml:space="preserve">Honig points out how the paradigm of </w:t>
      </w:r>
      <w:r w:rsidRPr="00BB5C37">
        <w:rPr>
          <w:b/>
          <w:highlight w:val="yellow"/>
          <w:u w:val="single"/>
        </w:rPr>
        <w:t>immigrants actively seeking their human rights can model a more participatory form of citizenship.</w:t>
      </w:r>
      <w:r w:rsidRPr="00BB5C37">
        <w:rPr>
          <w:sz w:val="16"/>
        </w:rPr>
        <w:t xml:space="preserve"> </w:t>
      </w:r>
      <w:hyperlink r:id="rId41" w:anchor="ftref28" w:history="1">
        <w:r w:rsidRPr="00BB5C37">
          <w:rPr>
            <w:rStyle w:val="Hyperlink"/>
            <w:sz w:val="16"/>
          </w:rPr>
          <w:t>[28]</w:t>
        </w:r>
      </w:hyperlink>
      <w:r w:rsidRPr="00BB5C37">
        <w:rPr>
          <w:sz w:val="16"/>
        </w:rPr>
        <w:t xml:space="preserve"> This could be contrasted with a contemporary interpretation of rights in the form of the citizen as client relationship to the state, as well as with a modern focus on the right to be left alone or to advance one’s narrowly construed financial and consumerist interests. </w:t>
      </w:r>
      <w:r w:rsidRPr="00BB5C37">
        <w:rPr>
          <w:b/>
          <w:u w:val="single"/>
        </w:rPr>
        <w:t xml:space="preserve">Finally, </w:t>
      </w:r>
      <w:r w:rsidRPr="00BB5C37">
        <w:rPr>
          <w:b/>
          <w:highlight w:val="yellow"/>
          <w:u w:val="single"/>
        </w:rPr>
        <w:t>when democracy is viewed as a political system in which all members have an equal right to have their basic needs represented by the political and legal institutions, global citizenship and awareness can reveal commonalities between host country citizens and accepted asylum seekers</w:t>
      </w:r>
      <w:r w:rsidRPr="00BB5C37">
        <w:rPr>
          <w:b/>
          <w:u w:val="single"/>
        </w:rPr>
        <w:t xml:space="preserve"> with regard to the impact on both groups brought about by transnational policies.</w:t>
      </w:r>
      <w:r w:rsidRPr="00BB5C37">
        <w:rPr>
          <w:sz w:val="16"/>
        </w:rPr>
        <w:t xml:space="preserve"> Unemployment, whether due to local plant closings or to civil wars; food scarcity based in local agricultural practices or in the production of export crops in poor foreign countries which often result in political conflicts and emigration; homelessness whether caused by inadequate social services or civil war are all deprivations of vital interests that may no longer be displaced onto the problem of “foreigners”. Such a broadening of the parameters of groups these problems to include the discussion of the experiences of both categories of citizens can refocus the “them” and “us” categories to refer to those who formulate transnational policies that promote or exacerbate the above-cited deprivation of basic needs. Yet, although the presence of refugees can enhance the workings of democracy by providing a vehicle by which first-hand accounts of massive rights-violations are occurring elsewhere, thereby falsifying official reports minimizing or denying that genocide is taking place abroad, and in providing exemplars of active rights-takings in the difficult quest for asylum, certain factors can work toward diminishing democratic processes. Honig elucidates this problematic in her argument for the “undecidability” of foreignness and the foreigner. </w:t>
      </w:r>
      <w:hyperlink r:id="rId42" w:anchor="ftref29" w:history="1">
        <w:r w:rsidRPr="00BB5C37">
          <w:rPr>
            <w:rStyle w:val="Hyperlink"/>
            <w:sz w:val="16"/>
          </w:rPr>
          <w:t>[29]</w:t>
        </w:r>
      </w:hyperlink>
      <w:r w:rsidRPr="00BB5C37">
        <w:rPr>
          <w:sz w:val="16"/>
        </w:rPr>
        <w:t xml:space="preserve"> Despite our recent history of the achievement of many civil rights for blacks and other minorities, the current xenophobia of foreigners as terrorists has worked to obfuscate the drastic though passive acquiescence of the American public and its representatives with regard to privacy rights in the government’s quest for information. Rather than viewing this rights-violation as a power grab and denial of accountability on the part of the government, it has been projected onto foreigners as the cause of our disabling with regard to rights-protection. Expressions of xenophilia have been focused on cultural products available to the many in a multicultural society, rather than in light of the potential for building more democratic institutions in the form of public fora for holding the government accountable for diminishing civil rights. For those native citizens already alienated by the rapid transformations occurring in contemporary forms of social interaction (Internet, commercialization of the private sphere, proximity with foreign language speakers), an increasingly multicultural milieu has been shown to increase the isolation of such individuals. Greater involvement in local neighborhood activities and democratic grassroots organizations which include the refugee populations could ameliorate such alienation and isolation. Another area of discussion that Derrida offers that’s illuminating with regard to refugee settlements in host countries is his discussion of cosmopolitanism, in particular, with reference to cosmopolitan cities, such as ancient Alexandria. </w:t>
      </w:r>
      <w:hyperlink r:id="rId43" w:anchor="ftref31" w:history="1">
        <w:r w:rsidRPr="00BB5C37">
          <w:rPr>
            <w:rStyle w:val="Hyperlink"/>
            <w:sz w:val="16"/>
          </w:rPr>
          <w:t>[31]</w:t>
        </w:r>
      </w:hyperlink>
      <w:r w:rsidRPr="00BB5C37">
        <w:rPr>
          <w:sz w:val="16"/>
        </w:rPr>
        <w:t xml:space="preserve"> Derrida points out that as a result of Christian Pauline thought on the issue of cosmopolitanism, it has become interpreted as citizenship in a world community. Such cities functioned in ancient epochs as sites of residence that occupied a different political status than other political entities, i.e. provinces, villages, or nation states; they found themselves in a unique position of being relatively autonomous from the jurisdiction of the empires or larger territories in which they were located and affiliated with. Valued as centers of trade and cultural diversity, their flourishing in cultural and economic terms was tied to their diverse resources rather than to the economic and political benefits made possible by their being part of a cohesive, well-ordered nation. Taking heed from such a political model for cosmopolitan cities of refuge, Derrida’s discussion suggests some interesting solutions to the issue of possible locations’ and resources for asylum seekers. Many urban areas in the U.S. are witnessing a steady decline in urban populations as a result of corporate outsourcing and other economic results of globalization, including vast shifts in employment opportunities and remuneration, a decline in the quality of inner city neighborhoods, setbacks in the quality of urban education, etc. Utilizing these areas as sites of urban renewal on the model of cosmopolitan cities can provide an economic boost to cities </w:t>
      </w:r>
      <w:proofErr w:type="gramStart"/>
      <w:r w:rsidRPr="00BB5C37">
        <w:rPr>
          <w:sz w:val="16"/>
        </w:rPr>
        <w:t>who</w:t>
      </w:r>
      <w:proofErr w:type="gramEnd"/>
      <w:r w:rsidRPr="00BB5C37">
        <w:rPr>
          <w:sz w:val="16"/>
        </w:rPr>
        <w:t xml:space="preserve"> seems to have run out of options with respect to urban shifts of population to suburban neighborhoods. Neighborhoods could be revitalized as ethnic populations create districts with restaurants, services, markets, and other other cultural opportunities essential for rebuilding their lives in a new community. Derrida’s appeal to Kant’s description of these cities as possible sites of reflection, as well as his own view that they could offer opportunities for progress, creativity and transformation suggests several interesting possibilities for urban revitalization. First, it would provide an opportunity for residents of the host country to become more informed about the richness and vitality of the refugee groups’ culture. Secondly, it can provide people of African ancestry to get the opportunity to explore the artistic, spiritual and other cultural resources of African refugees. Urban leaders and activists of African ancestry could utilize these groups in their efforts to develop an African cultural consciousness in youth in inner cities as a basis for developing their self-esteem (e.g. African drumming, dancing, story-telling). Thirdly, approaching the issue of ethnic communities in cities of refuge as a cultural resource, rather approaching the issue strictly in economic costs and benefits can broaden the parameters of political debate in host countries about immigration, which has been primarily couched in rigid polarized categories of conflicting rights (resident </w:t>
      </w:r>
      <w:proofErr w:type="gramStart"/>
      <w:r w:rsidRPr="00BB5C37">
        <w:rPr>
          <w:sz w:val="16"/>
        </w:rPr>
        <w:t>citizens</w:t>
      </w:r>
      <w:proofErr w:type="gramEnd"/>
      <w:r w:rsidRPr="00BB5C37">
        <w:rPr>
          <w:sz w:val="16"/>
        </w:rPr>
        <w:t xml:space="preserve"> vs necessitous strangers). A shift in the debate from one oriented towards issues of sovereignty, cultural economy, and limited economic resources to one broadened to include cultural understandings can involve a broader range of participants in the debate: artists, teachers, youth groups, activist, urban planners, neighborhood organizers, schools, etc. Despite the apparent cultural benefits to be derived from hosting ethnic groups in cities of refuge, issues of cultural autonomy and integrity have been posed with regard to the American Ethic of unity through assimilation. Two responses are possible, given these concerns. One is offered by Danielle Allen in her book </w:t>
      </w:r>
      <w:proofErr w:type="gramStart"/>
      <w:r w:rsidRPr="00BB5C37">
        <w:rPr>
          <w:sz w:val="16"/>
        </w:rPr>
        <w:t>Talking</w:t>
      </w:r>
      <w:proofErr w:type="gramEnd"/>
      <w:r w:rsidRPr="00BB5C37">
        <w:rPr>
          <w:sz w:val="16"/>
        </w:rPr>
        <w:t xml:space="preserve"> To Strangers, Anxieties of Citizenship Since Brown vs. Board of Education, in which she makes a distinction between the political ideal of unity in contrast to that of wholeness. </w:t>
      </w:r>
      <w:hyperlink r:id="rId44" w:anchor="ftref32" w:history="1">
        <w:r w:rsidRPr="00BB5C37">
          <w:rPr>
            <w:rStyle w:val="Hyperlink"/>
            <w:sz w:val="16"/>
          </w:rPr>
          <w:t>[32]</w:t>
        </w:r>
      </w:hyperlink>
      <w:r w:rsidRPr="00BB5C37">
        <w:rPr>
          <w:sz w:val="16"/>
        </w:rPr>
        <w:t xml:space="preserve"> Allen distinguishes between the metaphor of “oneness” which she regards as only one way to direct citizenly practices and customs toward the sovereign state’s ideals of integrity and community. And as such, the myth of oneness or unity in the United States has given rise to an interpretation of national integrity based on homogeneity. Her analysis of the tragedy of Little Rock, Arkansas, documents a violent confrontation between black and white citizens vehemently blocking the entrance into the public school of black students who were following a federal order to integrate the Little Rock schools Her account of the level of violence, anger and subsequent separation that resulted from the confrontation illustrates the political practices and issues that arise when a model of oneness is the dominant interpretation of national wholeness or integrity. She concludes with reference to the violence of the confrontation, “</w:t>
      </w:r>
      <w:proofErr w:type="gramStart"/>
      <w:r w:rsidRPr="00BB5C37">
        <w:rPr>
          <w:sz w:val="16"/>
        </w:rPr>
        <w:t>most</w:t>
      </w:r>
      <w:proofErr w:type="gramEnd"/>
      <w:r w:rsidRPr="00BB5C37">
        <w:rPr>
          <w:sz w:val="16"/>
        </w:rPr>
        <w:t xml:space="preserve"> important, the citizenship of oneness consisted not so much, as we tend to think, of exclusion as of (racial) domination and acquiescence.” </w:t>
      </w:r>
      <w:hyperlink r:id="rId45" w:anchor="ftref33" w:history="1">
        <w:r w:rsidRPr="00BB5C37">
          <w:rPr>
            <w:rStyle w:val="Hyperlink"/>
            <w:sz w:val="16"/>
          </w:rPr>
          <w:t>[33]</w:t>
        </w:r>
      </w:hyperlink>
      <w:r w:rsidRPr="00BB5C37">
        <w:rPr>
          <w:sz w:val="16"/>
        </w:rPr>
        <w:t xml:space="preserve"> Concerns about the threat ethnic enclaves pose to national sovereignty can be ameliorated when the reference point if shifted from the ideal of oneness as homogeneity to that of an ideal of wholeness, which is consistent with a wide variety of components contributing their distinctive cultures to the whole. Secondly, an important distinction needs to be made between two different conceptions of cultural autonomy: one as independence from the coercive or manipulative pressures that can be placed on cultural groups when being overtaken by the ubiquity and dominance of a larger, or more influential cultural group. A second conception of cultural autonomy is predicated on a definition of individual autonomy, as a capacity for critical reflection and evaluation of one’s desires and motivations and possibly a transformation of these as a response to such critical evaluation. This second conception of autonomy is enhanced, rather than diminished or threatened, by being exposed to alternative value systems or cultural forms of life. Conclusions One can conclude from the above discussion that although the right to asylum of those fleeing genocide has been argued for as an absolute (negative) right not to be killed, and as such, as posing an unconditional duty on the international community as a whole, the current situation of millions of displaced political refugees seeking asylum can be responded to as a positive right to be restored to their capacities for community life. Their experience of those fleeing genocide qualifies them to be placed in a different category from other necessitous strangers, economic migrants or travelers. Potential host countries can voluntarily assign an international commission to determine which various groups are best matched to potential host countries based on a set of criteria determined by the international group as a whole. Viewing the negative duty as absolute and the positive one as conditional on voluntary participation and the application of rational criteria can help reduce the tension between the right viewed as comprised of contradictory duties (i.e. conditional and unconditional) Secondly, appealing to ethical concepts framed in the language of virtue when approaching the positive right to asylum can break the standoff many developed countries find themselves dealing with when the debate is couched in terms of incompatible rights. Tying this discussion to </w:t>
      </w:r>
      <w:r w:rsidRPr="00BB5C37">
        <w:rPr>
          <w:b/>
          <w:u w:val="single"/>
        </w:rPr>
        <w:t>Arendt’s concerns with asylum seeker’s lack of the powers of initiative taking, the positive right to asylum can be interpreted as a duty to provide the opportunities and resources needed for utilizing their capacity for initiative taking with regard to their group’s fate.</w:t>
      </w:r>
      <w:r w:rsidRPr="00BB5C37">
        <w:rPr>
          <w:sz w:val="16"/>
        </w:rPr>
        <w:t xml:space="preserve"> Although it was Arendt’s intention to argue for the right to have rights as an essentially political right, it’s clear that the value of such a right awarded to citizens presupposes meaningful contact and support from one’s family and friendship networks. Providing “exceptional spaces” for restoring their hope and Furthermore, </w:t>
      </w:r>
      <w:r w:rsidRPr="00BB5C37">
        <w:rPr>
          <w:b/>
          <w:u w:val="single"/>
        </w:rPr>
        <w:t xml:space="preserve">this solution seems additionally valuable in an era in which globalization has been interpreted by developing countries primarily in terms of economic activities occurring in spaces accessible to the public through the mediation of telecommunication, mass media or financial reports. Cities of refuge would provide opportunities for developing new insights and creative solutions to problems globalization has yet to bring about by involving different combinations of citizens in “exceptional spaces.” Finally, the second generation of political refugees who have obtained asylum can function as “chameleon intermediaries” with the capacity for interpreting the differences between their own native culture and the culture in which they find themselves in a uniquely valuable manner. On one hand, they can seize the opportunity to move more smoothly between the culture of their relatives and the host country’s own diverse cultural legacy by offering interpretations of each, gained from the perspective of those occupying two worlds. </w:t>
      </w:r>
      <w:hyperlink r:id="rId46" w:anchor="ftref34" w:history="1">
        <w:r w:rsidRPr="00BB5C37">
          <w:rPr>
            <w:rStyle w:val="Hyperlink"/>
            <w:b/>
            <w:u w:val="single"/>
          </w:rPr>
          <w:t>[34]</w:t>
        </w:r>
      </w:hyperlink>
      <w:r w:rsidRPr="00BB5C37">
        <w:rPr>
          <w:b/>
          <w:u w:val="single"/>
        </w:rPr>
        <w:t xml:space="preserve"> Offering their authentic perspective of chameleon interpreters could be invaluable in promoting the rich cultural resources of their families while at the same time diminishing the alienation that often occurs when an immigrant or refugee perceives his options as assimilation or isolation. </w:t>
      </w:r>
    </w:p>
    <w:p w14:paraId="240B4463" w14:textId="77777777" w:rsidR="009F7A69" w:rsidRPr="00BB5C37" w:rsidRDefault="009F7A69" w:rsidP="009F7A69">
      <w:pPr>
        <w:rPr>
          <w:b/>
          <w:u w:val="single"/>
        </w:rPr>
      </w:pPr>
    </w:p>
    <w:p w14:paraId="5F4B4F0C" w14:textId="77777777" w:rsidR="009F7A69" w:rsidRPr="00BB5C37" w:rsidRDefault="009F7A69" w:rsidP="009F7A69">
      <w:pPr>
        <w:pStyle w:val="Heading4"/>
      </w:pPr>
      <w:r w:rsidRPr="00BB5C37">
        <w:t xml:space="preserve">Refugees face immense structural harm because of the current system that often leads to sexual assault and other harms SV is a prior voting issue.      </w:t>
      </w:r>
    </w:p>
    <w:p w14:paraId="67246B54" w14:textId="77777777" w:rsidR="009F7A69" w:rsidRPr="00BB5C37" w:rsidRDefault="009F7A69" w:rsidP="009F7A69">
      <w:pPr>
        <w:rPr>
          <w:b/>
          <w:sz w:val="26"/>
        </w:rPr>
      </w:pPr>
      <w:r w:rsidRPr="00BB5C37">
        <w:rPr>
          <w:rStyle w:val="Style13ptBold"/>
        </w:rPr>
        <w:t xml:space="preserve">Rylko-Bauer and Farmer 16 </w:t>
      </w:r>
      <w:r w:rsidRPr="00BB5C37">
        <w:t>(Barbara Rylko-Bauer and Paul Farmer, Structural Violence, Poverty, and Social Suffering,</w:t>
      </w:r>
      <w:hyperlink r:id="rId47" w:history="1">
        <w:r w:rsidRPr="00BB5C37">
          <w:rPr>
            <w:rStyle w:val="Hyperlink"/>
          </w:rPr>
          <w:t>The Oxford Handbook of the Social Science of Poverty</w:t>
        </w:r>
      </w:hyperlink>
      <w:r w:rsidRPr="00BB5C37">
        <w:t xml:space="preserve">, May 2016, http://www.oxfordhandbooks.com/view/10.1093/oxfordhb/9780199914050.001.0001/oxfordhb-9780199914050-e-4) </w:t>
      </w:r>
    </w:p>
    <w:p w14:paraId="71D65674" w14:textId="0D888DB4" w:rsidR="009F7A69" w:rsidRPr="009F7A69" w:rsidRDefault="009F7A69" w:rsidP="009F7A69">
      <w:pPr>
        <w:rPr>
          <w:sz w:val="14"/>
        </w:rPr>
      </w:pPr>
      <w:r w:rsidRPr="00BB5C37">
        <w:rPr>
          <w:sz w:val="14"/>
        </w:rPr>
        <w:t xml:space="preserve">This article examines the interrelationships among structural violence, poverty and social suffering. It begins with a vignette from Haiti, the poorest country in the Western </w:t>
      </w:r>
      <w:proofErr w:type="gramStart"/>
      <w:r w:rsidRPr="00BB5C37">
        <w:rPr>
          <w:sz w:val="14"/>
        </w:rPr>
        <w:t>Hemisphere, that</w:t>
      </w:r>
      <w:proofErr w:type="gramEnd"/>
      <w:r w:rsidRPr="00BB5C37">
        <w:rPr>
          <w:sz w:val="14"/>
        </w:rPr>
        <w:t xml:space="preserve"> puts a face on structural violence. It then traces the historical roots and characteristic features of the concept of structural violence and goes on to discuss its relationship to other types of violence. It also considers how the notion of structural violence has been applied across various disciplines to enhance our understanding of social problems linked to profound poverty and social suffering. Furthermore, it describes the utility and relevance of structural violence to social analysis before concluding with an overview of how anthropology can be used in refining the concept of structural violence. Keywords: </w:t>
      </w:r>
      <w:hyperlink r:id="rId48" w:history="1">
        <w:r w:rsidRPr="00BB5C37">
          <w:rPr>
            <w:rStyle w:val="Hyperlink"/>
            <w:sz w:val="14"/>
          </w:rPr>
          <w:t>structural violence</w:t>
        </w:r>
      </w:hyperlink>
      <w:r w:rsidRPr="00BB5C37">
        <w:rPr>
          <w:sz w:val="14"/>
        </w:rPr>
        <w:t xml:space="preserve">, </w:t>
      </w:r>
      <w:hyperlink r:id="rId49" w:history="1">
        <w:r w:rsidRPr="00BB5C37">
          <w:rPr>
            <w:rStyle w:val="Hyperlink"/>
            <w:sz w:val="14"/>
          </w:rPr>
          <w:t>poverty</w:t>
        </w:r>
      </w:hyperlink>
      <w:r w:rsidRPr="00BB5C37">
        <w:rPr>
          <w:sz w:val="14"/>
        </w:rPr>
        <w:t xml:space="preserve">, </w:t>
      </w:r>
      <w:hyperlink r:id="rId50" w:history="1">
        <w:r w:rsidRPr="00BB5C37">
          <w:rPr>
            <w:rStyle w:val="Hyperlink"/>
            <w:sz w:val="14"/>
          </w:rPr>
          <w:t>social suffering</w:t>
        </w:r>
      </w:hyperlink>
      <w:r w:rsidRPr="00BB5C37">
        <w:rPr>
          <w:sz w:val="14"/>
        </w:rPr>
        <w:t xml:space="preserve">, </w:t>
      </w:r>
      <w:hyperlink r:id="rId51" w:history="1">
        <w:r w:rsidRPr="00BB5C37">
          <w:rPr>
            <w:rStyle w:val="Hyperlink"/>
            <w:sz w:val="14"/>
          </w:rPr>
          <w:t>Haiti</w:t>
        </w:r>
      </w:hyperlink>
      <w:r w:rsidRPr="00BB5C37">
        <w:rPr>
          <w:sz w:val="14"/>
        </w:rPr>
        <w:t xml:space="preserve">, </w:t>
      </w:r>
      <w:hyperlink r:id="rId52" w:history="1">
        <w:r w:rsidRPr="00BB5C37">
          <w:rPr>
            <w:rStyle w:val="Hyperlink"/>
            <w:sz w:val="14"/>
          </w:rPr>
          <w:t>social problems</w:t>
        </w:r>
      </w:hyperlink>
      <w:r w:rsidRPr="00BB5C37">
        <w:rPr>
          <w:sz w:val="14"/>
        </w:rPr>
        <w:t xml:space="preserve">, </w:t>
      </w:r>
      <w:hyperlink r:id="rId53" w:history="1">
        <w:r w:rsidRPr="00BB5C37">
          <w:rPr>
            <w:rStyle w:val="Hyperlink"/>
            <w:sz w:val="14"/>
          </w:rPr>
          <w:t>social analysis</w:t>
        </w:r>
      </w:hyperlink>
      <w:r w:rsidRPr="00BB5C37">
        <w:rPr>
          <w:sz w:val="14"/>
        </w:rPr>
        <w:t xml:space="preserve">, </w:t>
      </w:r>
      <w:hyperlink r:id="rId54" w:history="1">
        <w:r w:rsidRPr="00BB5C37">
          <w:rPr>
            <w:rStyle w:val="Hyperlink"/>
            <w:sz w:val="14"/>
          </w:rPr>
          <w:t>anthropology</w:t>
        </w:r>
      </w:hyperlink>
      <w:r w:rsidRPr="00BB5C37">
        <w:rPr>
          <w:sz w:val="14"/>
        </w:rPr>
        <w:t xml:space="preserve"> </w:t>
      </w:r>
      <w:r w:rsidRPr="00BB5C37">
        <w:rPr>
          <w:b/>
          <w:highlight w:val="yellow"/>
          <w:u w:val="single"/>
        </w:rPr>
        <w:t>Structural violence is the violence of injustice and inequity—“embedded in</w:t>
      </w:r>
      <w:r w:rsidRPr="00BB5C37">
        <w:rPr>
          <w:b/>
          <w:u w:val="single"/>
        </w:rPr>
        <w:t xml:space="preserve"> </w:t>
      </w:r>
      <w:r w:rsidRPr="00BB5C37">
        <w:rPr>
          <w:b/>
          <w:sz w:val="14"/>
          <w:u w:val="single"/>
        </w:rPr>
        <w:t>ubiquitous</w:t>
      </w:r>
      <w:r w:rsidRPr="00BB5C37">
        <w:rPr>
          <w:b/>
          <w:u w:val="single"/>
        </w:rPr>
        <w:t xml:space="preserve"> </w:t>
      </w:r>
      <w:r w:rsidRPr="00BB5C37">
        <w:rPr>
          <w:b/>
          <w:highlight w:val="yellow"/>
          <w:u w:val="single"/>
        </w:rPr>
        <w:t>social structures [and] normalized</w:t>
      </w:r>
      <w:r w:rsidRPr="00BB5C37">
        <w:rPr>
          <w:b/>
          <w:u w:val="single"/>
        </w:rPr>
        <w:t xml:space="preserve"> </w:t>
      </w:r>
      <w:r w:rsidRPr="00BB5C37">
        <w:rPr>
          <w:b/>
          <w:sz w:val="14"/>
          <w:u w:val="single"/>
        </w:rPr>
        <w:t xml:space="preserve">by stable </w:t>
      </w:r>
      <w:r w:rsidRPr="00BB5C37">
        <w:rPr>
          <w:b/>
          <w:highlight w:val="yellow"/>
          <w:u w:val="single"/>
        </w:rPr>
        <w:t>institutions</w:t>
      </w:r>
      <w:r w:rsidRPr="00BB5C37">
        <w:rPr>
          <w:b/>
          <w:u w:val="single"/>
        </w:rPr>
        <w:t xml:space="preserve"> and regular experience”</w:t>
      </w:r>
      <w:r w:rsidRPr="00BB5C37">
        <w:t xml:space="preserve"> </w:t>
      </w:r>
      <w:r w:rsidRPr="00BB5C37">
        <w:rPr>
          <w:sz w:val="14"/>
        </w:rPr>
        <w:t>(</w:t>
      </w:r>
      <w:hyperlink r:id="rId55" w:anchor="oxfordhb-9780199914050-e-4-bibItem-334" w:history="1">
        <w:r w:rsidRPr="00BB5C37">
          <w:rPr>
            <w:rStyle w:val="Hyperlink"/>
            <w:sz w:val="14"/>
          </w:rPr>
          <w:t>Winter and Leighton 2001</w:t>
        </w:r>
      </w:hyperlink>
      <w:r w:rsidRPr="00BB5C37">
        <w:rPr>
          <w:sz w:val="14"/>
        </w:rPr>
        <w:t>:99)</w:t>
      </w:r>
      <w:r w:rsidRPr="00BB5C37">
        <w:t xml:space="preserve">. </w:t>
      </w:r>
      <w:r w:rsidRPr="00BB5C37">
        <w:rPr>
          <w:b/>
          <w:u w:val="single"/>
        </w:rPr>
        <w:t xml:space="preserve">By </w:t>
      </w:r>
      <w:r w:rsidRPr="00BB5C37">
        <w:rPr>
          <w:b/>
          <w:highlight w:val="yellow"/>
          <w:u w:val="single"/>
        </w:rPr>
        <w:t>structures</w:t>
      </w:r>
      <w:r w:rsidRPr="00BB5C37">
        <w:rPr>
          <w:b/>
          <w:u w:val="single"/>
        </w:rPr>
        <w:t xml:space="preserve"> we </w:t>
      </w:r>
      <w:r w:rsidRPr="00BB5C37">
        <w:rPr>
          <w:b/>
          <w:highlight w:val="yellow"/>
          <w:u w:val="single"/>
        </w:rPr>
        <w:t>mean social relations and arrangements</w:t>
      </w:r>
      <w:r w:rsidRPr="00BB5C37">
        <w:rPr>
          <w:b/>
          <w:u w:val="single"/>
        </w:rPr>
        <w:t xml:space="preserve">—economic, political, legal, religious, or cultural—that </w:t>
      </w:r>
      <w:r w:rsidRPr="00BB5C37">
        <w:rPr>
          <w:b/>
          <w:highlight w:val="yellow"/>
          <w:u w:val="single"/>
        </w:rPr>
        <w:t>shape how individuals and groups interact</w:t>
      </w:r>
      <w:r w:rsidRPr="00BB5C37">
        <w:rPr>
          <w:b/>
          <w:u w:val="single"/>
        </w:rPr>
        <w:t xml:space="preserve"> within a social system. </w:t>
      </w:r>
      <w:r w:rsidRPr="00BB5C37">
        <w:rPr>
          <w:b/>
          <w:highlight w:val="yellow"/>
          <w:u w:val="single"/>
        </w:rPr>
        <w:t>These include broad-scale cultural and political-economic structures such as</w:t>
      </w:r>
      <w:r w:rsidRPr="00BB5C37">
        <w:rPr>
          <w:b/>
          <w:u w:val="single"/>
        </w:rPr>
        <w:t xml:space="preserve"> caste, patriarchy, slavery, apartheid, colonialism, and neoliberalism, as well as poverty and discrimination by race, ethnicity, gender, sexual orientation, and migrant/</w:t>
      </w:r>
      <w:r w:rsidRPr="00BB5C37">
        <w:rPr>
          <w:b/>
          <w:highlight w:val="yellow"/>
          <w:u w:val="single"/>
        </w:rPr>
        <w:t>refugee status</w:t>
      </w:r>
      <w:r w:rsidRPr="00BB5C37">
        <w:rPr>
          <w:b/>
          <w:u w:val="single"/>
        </w:rPr>
        <w:t xml:space="preserve">. </w:t>
      </w:r>
      <w:r w:rsidRPr="00BB5C37">
        <w:rPr>
          <w:b/>
          <w:highlight w:val="yellow"/>
          <w:u w:val="single"/>
        </w:rPr>
        <w:t>These structures are violent</w:t>
      </w:r>
      <w:r w:rsidRPr="00BB5C37">
        <w:rPr>
          <w:b/>
          <w:u w:val="single"/>
        </w:rPr>
        <w:t xml:space="preserve"> because </w:t>
      </w:r>
      <w:r w:rsidRPr="00BB5C37">
        <w:rPr>
          <w:b/>
          <w:highlight w:val="yellow"/>
          <w:u w:val="single"/>
        </w:rPr>
        <w:t>they result in avoidable deaths</w:t>
      </w:r>
      <w:r w:rsidRPr="00BB5C37">
        <w:rPr>
          <w:b/>
          <w:u w:val="single"/>
        </w:rPr>
        <w:t xml:space="preserve">, illness, and injury; </w:t>
      </w:r>
      <w:r w:rsidRPr="00BB5C37">
        <w:rPr>
          <w:b/>
          <w:highlight w:val="yellow"/>
          <w:u w:val="single"/>
        </w:rPr>
        <w:t>and</w:t>
      </w:r>
      <w:r w:rsidRPr="00BB5C37">
        <w:rPr>
          <w:b/>
          <w:u w:val="single"/>
        </w:rPr>
        <w:t xml:space="preserve"> they </w:t>
      </w:r>
      <w:r w:rsidRPr="00BB5C37">
        <w:rPr>
          <w:b/>
          <w:highlight w:val="yellow"/>
          <w:u w:val="single"/>
        </w:rPr>
        <w:t>reproduce violence by marginalizing people and communities, constraining their capabilities and agency, assaulting their dignity, and sustaining inequalities.</w:t>
      </w:r>
      <w:r w:rsidRPr="00BB5C37">
        <w:rPr>
          <w:b/>
          <w:u w:val="single"/>
        </w:rPr>
        <w:t xml:space="preserve"> While these outcomes are “experienced individually, structural violence targets classes of people and subjects them to common forms of lived oppression</w:t>
      </w:r>
      <w:r w:rsidRPr="00BB5C37">
        <w:t xml:space="preserve">. Hence, the experience of structural violence and </w:t>
      </w:r>
      <w:r w:rsidRPr="00BB5C37">
        <w:rPr>
          <w:b/>
          <w:highlight w:val="yellow"/>
          <w:u w:val="single"/>
        </w:rPr>
        <w:t>the pain it produces has been called ‘social suffering’ ”</w:t>
      </w:r>
      <w:r w:rsidRPr="00BB5C37">
        <w:t xml:space="preserve"> </w:t>
      </w:r>
      <w:r w:rsidRPr="00BB5C37">
        <w:rPr>
          <w:sz w:val="14"/>
        </w:rPr>
        <w:t>(</w:t>
      </w:r>
      <w:hyperlink r:id="rId56" w:anchor="oxfordhb-9780199914050-e-4-bibItem-311" w:history="1">
        <w:r w:rsidRPr="00BB5C37">
          <w:rPr>
            <w:rStyle w:val="Hyperlink"/>
            <w:sz w:val="14"/>
          </w:rPr>
          <w:t>Singer and Erickson 2011b</w:t>
        </w:r>
      </w:hyperlink>
      <w:r w:rsidRPr="00BB5C37">
        <w:rPr>
          <w:sz w:val="14"/>
        </w:rPr>
        <w:t>:1). Like structural violence, this concept defies neat categorization, since it “results from what political, economic, and institutional power does to people, and reciprocally, from how these forms of power themselves influence responses to social problems” (</w:t>
      </w:r>
      <w:hyperlink r:id="rId57" w:anchor="oxfordhb-9780199914050-e-4-bibItem-236" w:history="1">
        <w:r w:rsidRPr="00BB5C37">
          <w:rPr>
            <w:rStyle w:val="Hyperlink"/>
            <w:sz w:val="14"/>
          </w:rPr>
          <w:t>Kleinman, Das, and Lock 1997</w:t>
        </w:r>
      </w:hyperlink>
      <w:proofErr w:type="gramStart"/>
      <w:r w:rsidRPr="00BB5C37">
        <w:rPr>
          <w:sz w:val="14"/>
        </w:rPr>
        <w:t>:ix</w:t>
      </w:r>
      <w:proofErr w:type="gramEnd"/>
      <w:r w:rsidRPr="00BB5C37">
        <w:rPr>
          <w:sz w:val="14"/>
        </w:rPr>
        <w:t xml:space="preserve">). </w:t>
      </w:r>
      <w:r w:rsidRPr="00BB5C37">
        <w:rPr>
          <w:b/>
          <w:u w:val="single"/>
        </w:rPr>
        <w:t>Social suffering captures the lived experience of distress and injustice, while exposing the “often close linkage of personal problems with societal problems</w:t>
      </w:r>
      <w:r w:rsidRPr="00BB5C37">
        <w:rPr>
          <w:sz w:val="14"/>
        </w:rPr>
        <w:t>,” thereby challenging the problematic tendency in the social, health, and policy sciences to focus mainly on the individual and ignore broader determinants (</w:t>
      </w:r>
      <w:hyperlink r:id="rId58" w:anchor="oxfordhb-9780199914050-e-4-bibItem-236" w:history="1">
        <w:r w:rsidRPr="00BB5C37">
          <w:rPr>
            <w:rStyle w:val="Hyperlink"/>
            <w:sz w:val="14"/>
          </w:rPr>
          <w:t>Kleinman et al. 1997</w:t>
        </w:r>
      </w:hyperlink>
      <w:r w:rsidRPr="00BB5C37">
        <w:rPr>
          <w:sz w:val="14"/>
        </w:rPr>
        <w:t>:ix). Structural violence focuses attention on the social machinery of exploitation and oppression—“the ways in which epic poverty and inequality, with their deep histories, become embodied and experienced as violence” (</w:t>
      </w:r>
      <w:hyperlink r:id="rId59" w:anchor="oxfordhb-9780199914050-e-4-bibItem-191" w:history="1">
        <w:r w:rsidRPr="00BB5C37">
          <w:rPr>
            <w:rStyle w:val="Hyperlink"/>
            <w:sz w:val="14"/>
          </w:rPr>
          <w:t>Farmer 2010</w:t>
        </w:r>
      </w:hyperlink>
      <w:r w:rsidRPr="00BB5C37">
        <w:rPr>
          <w:sz w:val="14"/>
        </w:rPr>
        <w:t xml:space="preserve">:293). We have yet to </w:t>
      </w:r>
      <w:bookmarkStart w:id="0" w:name="p48"/>
      <w:r w:rsidRPr="00BB5C37">
        <w:rPr>
          <w:sz w:val="14"/>
        </w:rPr>
        <w:t xml:space="preserve">(p. 48) </w:t>
      </w:r>
      <w:bookmarkEnd w:id="0"/>
      <w:r w:rsidRPr="00BB5C37">
        <w:rPr>
          <w:sz w:val="14"/>
        </w:rPr>
        <w:t>find a better phrase to convey these harmful and often fatal processes. We begin with a vignette from the poorest country in the Western Hemisphere that vividly illustrates such processes and puts a face on structural violence. We then discuss the historical roots and characteristic features of this concept, explore its relationship to other types of violence, and survey how it has been applied across various disciplines to enhance our understanding of social problems linked to profound poverty and social suffering. We conclude with an overall assessment of the utility and relevance of structural violence to social analysis. The Face of Structural Violence Mirebalais is a busy market town in the middle of Haiti’s Central Plateau. It appears on maps from the colonial era, when French slaveholders extracted great bounty from their most productive colony until a slave revolt that began in 1791 brought at least this form of exploitation to a bloody end. Through the first century of Haiti’s independence, Mirebalais was a small agricultural hub where peasant farmers—the descendants of the victorious rebel slaves—gathered on Saturdays to buy and sell their wares. In the 1920s, the Central Plateau was the site of skirmishes between the United States’ Marine Corps, who were then occupying Haiti, and the armed resistance that ensued. The remainder of the twentieth century was not particularly kind to Mirebalais either. While its population grew, the town enjoyed very little in the way of modern infrastructure development. A few paved roads crossed the town square, and a single bridge spanned the Latem River. This relative modernity may have accounted for the decision in 2004 to site the regional hub of the UN’s peacekeeping mission there. In 2008, four hurricanes hit Haiti in less than two months. During the third of these, a tributary of the Latem rose in fury through the peacekeepers’ camp, manned largely by Nepali troops, sweeping white containers emblazoned with the UN logo first into the river and then against the bridge, which collapsed. The bridge over the Latem has never been repaired; only a cement ford connects the Central Plateau to Haiti’s western coast. The hurricanes, powerful though their impact was, did not change life in Haiti as radically as the 2010 earthquake that killed over a quarter-million people and displaced over three million more, including 500,000 to the Central Plateau. One consequence was the nation’s first recorded cholera epidemic. The lack of clean water in Haiti had been earlier identified as a predisposing risk factor for epidemic illness, including cholera (</w:t>
      </w:r>
      <w:hyperlink r:id="rId60" w:anchor="oxfordhb-9780199914050-e-4-bibItem-323" w:history="1">
        <w:r w:rsidRPr="00BB5C37">
          <w:rPr>
            <w:rStyle w:val="Hyperlink"/>
            <w:sz w:val="14"/>
          </w:rPr>
          <w:t>Varma et al. 2008</w:t>
        </w:r>
      </w:hyperlink>
      <w:r w:rsidRPr="00BB5C37">
        <w:rPr>
          <w:sz w:val="14"/>
        </w:rPr>
        <w:t>). With few sources of water for drinking and cleaning other than the local rivers, the stage was set for the introduction of waterborne pathogens and their rapid spread throughout the country. Among the most vulnerable were those living with both poverty and mental illness (</w:t>
      </w:r>
      <w:hyperlink r:id="rId61" w:anchor="oxfordhb-9780199914050-e-4-bibItem-224" w:history="1">
        <w:r w:rsidRPr="00BB5C37">
          <w:rPr>
            <w:rStyle w:val="Hyperlink"/>
            <w:sz w:val="14"/>
          </w:rPr>
          <w:t>Ivers and Walton 2012</w:t>
        </w:r>
      </w:hyperlink>
      <w:r w:rsidRPr="00BB5C37">
        <w:rPr>
          <w:sz w:val="14"/>
        </w:rPr>
        <w:t>)</w:t>
      </w:r>
      <w:proofErr w:type="gramStart"/>
      <w:r w:rsidRPr="00BB5C37">
        <w:rPr>
          <w:sz w:val="14"/>
        </w:rPr>
        <w:t>.</w:t>
      </w:r>
      <w:proofErr w:type="gramEnd"/>
      <w:r w:rsidRPr="00BB5C37">
        <w:rPr>
          <w:sz w:val="14"/>
        </w:rPr>
        <w:t xml:space="preserve"> From the age of 12, Pierre (a pseudonym) and his family knew that something was wrong. Pierre “heard things,” and his auditory hallucinations evolved into frank paranoia and grossly disorganized thought. He left his family and took to wandering </w:t>
      </w:r>
      <w:bookmarkStart w:id="1" w:name="p49"/>
      <w:r w:rsidRPr="00BB5C37">
        <w:rPr>
          <w:sz w:val="14"/>
        </w:rPr>
        <w:t xml:space="preserve">(p. 49) </w:t>
      </w:r>
      <w:bookmarkEnd w:id="1"/>
      <w:r w:rsidRPr="00BB5C37">
        <w:rPr>
          <w:sz w:val="14"/>
        </w:rPr>
        <w:t xml:space="preserve">the streets of Mirebalais, often naked, sometimes taunted by local children and passersby, but mostly left alone as moun fou (crazy person). He regularly bathed and drank directly from the Latem River, living a fragile, often miserable existence on the city’s streets. On October 12, 2010, Pierre, now in his 30s, suffered a violent onset of profuse watery diarrhea. He returned home but quickly died before his family could seek medical attention. They contacted a funeral home in Mirebalais, where Pierre was bathed, dressed, and laid out for a classic Haitian wake. When two of the helpers who had prepared Pierre’s body for burial fell ill with similar explosive diarrhea, suspicions of communicable disease were raised. By October 20, less than two weeks after Pierre’s attack of sickness, there were scores of cases of profuse diarrhea in Mirebalais and in the villages connected to it by the Latem and its tributaries. The epidemic raced west along Haiti’s largest river, reaching the coastal cities of Gonaïves and Saint-Marc. By October 22, the Haitian authorities, working with international authorities, announced that for the first time in recorded history, cholera had reached Haiti—likely brought there by Nepali UN forces and introduced into the river system through faulty sanitary practices at the UN base camp at Mirebalais. In reporting on this first case, </w:t>
      </w:r>
      <w:hyperlink r:id="rId62" w:anchor="oxfordhb-9780199914050-e-4-bibItem-224" w:history="1">
        <w:r w:rsidRPr="00BB5C37">
          <w:rPr>
            <w:rStyle w:val="Hyperlink"/>
            <w:sz w:val="14"/>
          </w:rPr>
          <w:t>Ivers and Walton (2012</w:t>
        </w:r>
      </w:hyperlink>
      <w:r w:rsidRPr="00BB5C37">
        <w:rPr>
          <w:sz w:val="14"/>
        </w:rPr>
        <w:t>:37–38) conclude: “This patient’s case illustrates the relationship between an infectious disease epidemic, mental health, and globalization. It highlights the fact that to provide and maintain health in circumstances of destitute poverty where many factors are at play … attempts to address individual pieces of health without consideration of the whole are as the Haitian proverb goes, ‘like washing your hands and drying them in the dirt.’ ” Typologies and Intersections of Violence In an effort to address violence as a global public health problem, the World Health Organization (WHO), developed a typology (</w:t>
      </w:r>
      <w:hyperlink r:id="rId63" w:anchor="oxfordhb-9780199914050-e-4-bibItem-242" w:history="1">
        <w:r w:rsidRPr="00BB5C37">
          <w:rPr>
            <w:rStyle w:val="Hyperlink"/>
            <w:sz w:val="14"/>
          </w:rPr>
          <w:t>Krug et al. 2002</w:t>
        </w:r>
      </w:hyperlink>
      <w:r w:rsidRPr="00BB5C37">
        <w:rPr>
          <w:sz w:val="14"/>
        </w:rPr>
        <w:t xml:space="preserve">) that focuses on a </w:t>
      </w:r>
      <w:bookmarkStart w:id="2" w:name="p53"/>
      <w:r w:rsidRPr="00BB5C37">
        <w:rPr>
          <w:sz w:val="14"/>
        </w:rPr>
        <w:t xml:space="preserve">(p. 53) </w:t>
      </w:r>
      <w:bookmarkEnd w:id="2"/>
      <w:r w:rsidRPr="00BB5C37">
        <w:rPr>
          <w:sz w:val="14"/>
        </w:rPr>
        <w:t>“minimalist” notion of violence as direct and physical force, with no mention of structural violence despite recognizing poverty as an important risk factor in all kinds of violence (</w:t>
      </w:r>
      <w:hyperlink r:id="rId64" w:anchor="oxfordhb-9780199914050-e-4-bibItem-164" w:history="1">
        <w:r w:rsidRPr="00BB5C37">
          <w:rPr>
            <w:rStyle w:val="Hyperlink"/>
            <w:sz w:val="14"/>
          </w:rPr>
          <w:t>Bufacchi 2007</w:t>
        </w:r>
      </w:hyperlink>
      <w:r w:rsidRPr="00BB5C37">
        <w:rPr>
          <w:sz w:val="14"/>
        </w:rPr>
        <w:t xml:space="preserve">:23; </w:t>
      </w:r>
      <w:hyperlink r:id="rId65" w:anchor="oxfordhb-9780199914050-e-4-bibItem-280" w:history="1">
        <w:r w:rsidRPr="00BB5C37">
          <w:rPr>
            <w:rStyle w:val="Hyperlink"/>
            <w:sz w:val="14"/>
          </w:rPr>
          <w:t>Perry 2009</w:t>
        </w:r>
      </w:hyperlink>
      <w:r w:rsidRPr="00BB5C37">
        <w:rPr>
          <w:sz w:val="14"/>
        </w:rPr>
        <w:t>:377). As this example illustrates, typologies of violence, while useful (</w:t>
      </w:r>
      <w:hyperlink r:id="rId66" w:anchor="oxfordhb-9780199914050-e-4-bibItem-292" w:history="1">
        <w:r w:rsidRPr="00BB5C37">
          <w:rPr>
            <w:rStyle w:val="Hyperlink"/>
            <w:sz w:val="14"/>
          </w:rPr>
          <w:t>Rutherford et al. 2007</w:t>
        </w:r>
      </w:hyperlink>
      <w:r w:rsidRPr="00BB5C37">
        <w:rPr>
          <w:sz w:val="14"/>
        </w:rPr>
        <w:t xml:space="preserve">), can lead to narrow conceptualizations of social issues. In addition, within real-life contexts, such categories are fluid and not so easily delineated. For example, in their discussion of how interpersonal physical violence becomes a routine part of everyday urban life for vulnerable and marginalized groups, </w:t>
      </w:r>
      <w:hyperlink r:id="rId67" w:anchor="oxfordhb-9780199914050-e-4-bibItem-310" w:history="1">
        <w:r w:rsidRPr="00BB5C37">
          <w:rPr>
            <w:rStyle w:val="Hyperlink"/>
            <w:sz w:val="14"/>
          </w:rPr>
          <w:t>Singer and Erickson (2011a)</w:t>
        </w:r>
      </w:hyperlink>
      <w:r w:rsidRPr="00BB5C37">
        <w:rPr>
          <w:sz w:val="14"/>
        </w:rPr>
        <w:t xml:space="preserve"> identify the subsets of “street violence” and “private violence,” subcategories that often overlap or merge. Rape, especially gang rape, can be a form of street violence but most often (certainly in the United States) occurs out of public view. In both instances it is often linked to structural factors, such as poverty and gender inequality, and to sociocultural meanings ascribed to women and their bodies. Rape can also be political violence when used systematically as a weapon of aggression or war (</w:t>
      </w:r>
      <w:hyperlink r:id="rId68" w:anchor="oxfordhb-9780199914050-e-4-bibItem-316" w:history="1">
        <w:r w:rsidRPr="00BB5C37">
          <w:rPr>
            <w:rStyle w:val="Hyperlink"/>
            <w:sz w:val="14"/>
          </w:rPr>
          <w:t>Stark and Wessells 2012</w:t>
        </w:r>
      </w:hyperlink>
      <w:r w:rsidRPr="00BB5C37">
        <w:rPr>
          <w:sz w:val="14"/>
        </w:rPr>
        <w:t>), and its consequences often lead to increased structural violence. The global distribution of the AIDS epidemic, for example, is determined to a large degree by structural violence and “rape is a major factor driving the AIDS epidemic” (</w:t>
      </w:r>
      <w:hyperlink r:id="rId69" w:anchor="oxfordhb-9780199914050-e-4-bibItem-267" w:history="1">
        <w:r w:rsidRPr="00BB5C37">
          <w:rPr>
            <w:rStyle w:val="Hyperlink"/>
            <w:sz w:val="14"/>
          </w:rPr>
          <w:t>Mukherjee 2007</w:t>
        </w:r>
      </w:hyperlink>
      <w:r w:rsidRPr="00BB5C37">
        <w:rPr>
          <w:sz w:val="14"/>
        </w:rPr>
        <w:t>:117). In such circumstances, rape encompasses several kinds of violence, with roots well established in “peacetime meanings of sexuality” (</w:t>
      </w:r>
      <w:hyperlink r:id="rId70" w:anchor="oxfordhb-9780199914050-e-4-bibItem-274" w:history="1">
        <w:r w:rsidRPr="00BB5C37">
          <w:rPr>
            <w:rStyle w:val="Hyperlink"/>
            <w:sz w:val="14"/>
          </w:rPr>
          <w:t>Olujic 1998b</w:t>
        </w:r>
      </w:hyperlink>
      <w:r w:rsidRPr="00BB5C37">
        <w:rPr>
          <w:sz w:val="14"/>
        </w:rPr>
        <w:t>:33). Similarly</w:t>
      </w:r>
      <w:r w:rsidRPr="00BB5C37">
        <w:rPr>
          <w:b/>
          <w:u w:val="single"/>
        </w:rPr>
        <w:t xml:space="preserve">, </w:t>
      </w:r>
      <w:r w:rsidRPr="00BB5C37">
        <w:rPr>
          <w:b/>
          <w:highlight w:val="yellow"/>
          <w:u w:val="single"/>
        </w:rPr>
        <w:t>in the context of refugee</w:t>
      </w:r>
      <w:r w:rsidRPr="00BB5C37">
        <w:rPr>
          <w:b/>
          <w:u w:val="single"/>
        </w:rPr>
        <w:t xml:space="preserve"> and IDP (internally displaced persons) </w:t>
      </w:r>
      <w:r w:rsidRPr="00BB5C37">
        <w:rPr>
          <w:b/>
          <w:highlight w:val="yellow"/>
          <w:u w:val="single"/>
        </w:rPr>
        <w:t>camps,</w:t>
      </w:r>
      <w:r w:rsidRPr="00BB5C37">
        <w:rPr>
          <w:b/>
          <w:u w:val="single"/>
        </w:rPr>
        <w:t xml:space="preserve"> </w:t>
      </w:r>
      <w:r w:rsidRPr="00BB5C37">
        <w:rPr>
          <w:b/>
          <w:highlight w:val="yellow"/>
          <w:u w:val="single"/>
        </w:rPr>
        <w:t>rape may have all of these connotations and be a manifestation of structural violence, since it goes largely unreported and is often dismissed by humanitarian organizations and their staff as an “unfortunate” part of the refugee context</w:t>
      </w:r>
      <w:r w:rsidRPr="00BB5C37">
        <w:t xml:space="preserve"> </w:t>
      </w:r>
      <w:r w:rsidRPr="00BB5C37">
        <w:rPr>
          <w:sz w:val="14"/>
        </w:rPr>
        <w:t>(</w:t>
      </w:r>
      <w:hyperlink r:id="rId71" w:anchor="oxfordhb-9780199914050-e-4-bibItem-331" w:history="1">
        <w:r w:rsidRPr="00BB5C37">
          <w:rPr>
            <w:rStyle w:val="Hyperlink"/>
            <w:sz w:val="14"/>
          </w:rPr>
          <w:t>Whiteford 2009</w:t>
        </w:r>
      </w:hyperlink>
      <w:r w:rsidRPr="00BB5C37">
        <w:rPr>
          <w:sz w:val="14"/>
        </w:rPr>
        <w:t xml:space="preserve">). This complex relationship between direct and structural violence was noted over 150 years ago by German physician and anthropologist Rudoph Virchow, who wrote that “war, plague and famine condition each other” (cited in </w:t>
      </w:r>
      <w:hyperlink r:id="rId72" w:anchor="oxfordhb-9780199914050-e-4-bibItem-289" w:history="1">
        <w:r w:rsidRPr="00BB5C37">
          <w:rPr>
            <w:rStyle w:val="Hyperlink"/>
            <w:sz w:val="14"/>
          </w:rPr>
          <w:t>Rather 1985</w:t>
        </w:r>
      </w:hyperlink>
      <w:r w:rsidRPr="00BB5C37">
        <w:rPr>
          <w:sz w:val="14"/>
        </w:rPr>
        <w:t>:115). There is ample evidence that war and political violence have grave impacts on the health and well-being of individuals, communities, and nations—beyond the immediacy of conflict-induced injury and death (</w:t>
      </w:r>
      <w:hyperlink r:id="rId73" w:anchor="oxfordhb-9780199914050-e-4-bibItem-208" w:history="1">
        <w:r w:rsidRPr="00BB5C37">
          <w:rPr>
            <w:rStyle w:val="Hyperlink"/>
            <w:sz w:val="14"/>
          </w:rPr>
          <w:t>Geneva Declaration Secretariat 2008</w:t>
        </w:r>
      </w:hyperlink>
      <w:r w:rsidRPr="00BB5C37">
        <w:rPr>
          <w:sz w:val="14"/>
        </w:rPr>
        <w:t xml:space="preserve">; </w:t>
      </w:r>
      <w:hyperlink r:id="rId74" w:anchor="oxfordhb-9780199914050-e-4-bibItem-253" w:history="1">
        <w:r w:rsidRPr="00BB5C37">
          <w:rPr>
            <w:rStyle w:val="Hyperlink"/>
            <w:sz w:val="14"/>
          </w:rPr>
          <w:t>Levy and Sidel 2008</w:t>
        </w:r>
      </w:hyperlink>
      <w:r w:rsidRPr="00BB5C37">
        <w:rPr>
          <w:sz w:val="14"/>
        </w:rPr>
        <w:t xml:space="preserve">; </w:t>
      </w:r>
      <w:hyperlink r:id="rId75" w:anchor="oxfordhb-9780199914050-e-4-bibItem-278" w:history="1">
        <w:r w:rsidRPr="00BB5C37">
          <w:rPr>
            <w:rStyle w:val="Hyperlink"/>
            <w:sz w:val="14"/>
          </w:rPr>
          <w:t>Pedersen 2002</w:t>
        </w:r>
      </w:hyperlink>
      <w:r w:rsidRPr="00BB5C37">
        <w:rPr>
          <w:sz w:val="14"/>
        </w:rPr>
        <w:t xml:space="preserve">; </w:t>
      </w:r>
      <w:hyperlink r:id="rId76" w:anchor="oxfordhb-9780199914050-e-4-bibItem-319" w:history="1">
        <w:r w:rsidRPr="00BB5C37">
          <w:rPr>
            <w:rStyle w:val="Hyperlink"/>
            <w:sz w:val="14"/>
          </w:rPr>
          <w:t>Taipale et al. 2002</w:t>
        </w:r>
      </w:hyperlink>
      <w:r w:rsidRPr="00BB5C37">
        <w:rPr>
          <w:sz w:val="14"/>
        </w:rPr>
        <w:t>). Anthropologists, in particular, have shown that war and conflict not only affect infrastructures supporting local health care, education, markets, and farming activities, but also disrupt families and community support systems, damage the environment, interrupt means of livelihood, and displace populations (</w:t>
      </w:r>
      <w:hyperlink r:id="rId77" w:anchor="oxfordhb-9780199914050-e-4-bibItem-251" w:history="1">
        <w:r w:rsidRPr="00BB5C37">
          <w:rPr>
            <w:rStyle w:val="Hyperlink"/>
            <w:sz w:val="14"/>
          </w:rPr>
          <w:t>Leatherman and Thomas 2008</w:t>
        </w:r>
      </w:hyperlink>
      <w:r w:rsidRPr="00BB5C37">
        <w:rPr>
          <w:sz w:val="14"/>
        </w:rPr>
        <w:t xml:space="preserve">; </w:t>
      </w:r>
      <w:hyperlink r:id="rId78" w:anchor="oxfordhb-9780199914050-e-4-bibItem-294" w:history="1">
        <w:r w:rsidRPr="00BB5C37">
          <w:rPr>
            <w:rStyle w:val="Hyperlink"/>
            <w:sz w:val="14"/>
          </w:rPr>
          <w:t>Rylko-Bauer and Singer 2010</w:t>
        </w:r>
      </w:hyperlink>
      <w:r w:rsidRPr="00BB5C37">
        <w:rPr>
          <w:sz w:val="14"/>
        </w:rPr>
        <w:t xml:space="preserve">; </w:t>
      </w:r>
      <w:hyperlink r:id="rId79" w:anchor="oxfordhb-9780199914050-e-4-bibItem-295" w:history="1">
        <w:r w:rsidRPr="00BB5C37">
          <w:rPr>
            <w:rStyle w:val="Hyperlink"/>
            <w:sz w:val="14"/>
          </w:rPr>
          <w:t>Rylko-Bauer, Whiteford, and Farmer 2009</w:t>
        </w:r>
      </w:hyperlink>
      <w:r w:rsidRPr="00BB5C37">
        <w:rPr>
          <w:sz w:val="14"/>
        </w:rPr>
        <w:t xml:space="preserve">; </w:t>
      </w:r>
      <w:hyperlink r:id="rId80" w:anchor="oxfordhb-9780199914050-e-4-bibItem-313" w:history="1">
        <w:r w:rsidRPr="00BB5C37">
          <w:rPr>
            <w:rStyle w:val="Hyperlink"/>
            <w:sz w:val="14"/>
          </w:rPr>
          <w:t>Singer and Hodge 2010</w:t>
        </w:r>
      </w:hyperlink>
      <w:r w:rsidRPr="00BB5C37">
        <w:rPr>
          <w:sz w:val="14"/>
        </w:rPr>
        <w:t>). These impacts are often mediated by preexisting forms of structural violence which, in the aftermath of conflict, contribute to even greater levels of poverty, political marginalization, and racism (</w:t>
      </w:r>
      <w:hyperlink r:id="rId81" w:anchor="oxfordhb-9780199914050-e-4-bibItem-198" w:history="1">
        <w:r w:rsidRPr="00BB5C37">
          <w:rPr>
            <w:rStyle w:val="Hyperlink"/>
            <w:sz w:val="14"/>
          </w:rPr>
          <w:t>Fassin 2009</w:t>
        </w:r>
      </w:hyperlink>
      <w:r w:rsidRPr="00BB5C37">
        <w:rPr>
          <w:sz w:val="14"/>
        </w:rPr>
        <w:t xml:space="preserve">; </w:t>
      </w:r>
      <w:hyperlink r:id="rId82" w:anchor="oxfordhb-9780199914050-e-4-bibItem-264" w:history="1">
        <w:r w:rsidRPr="00BB5C37">
          <w:rPr>
            <w:rStyle w:val="Hyperlink"/>
            <w:sz w:val="14"/>
          </w:rPr>
          <w:t>Miller and Rasmussen 2010</w:t>
        </w:r>
      </w:hyperlink>
      <w:r w:rsidRPr="00BB5C37">
        <w:rPr>
          <w:sz w:val="14"/>
        </w:rPr>
        <w:t xml:space="preserve">; </w:t>
      </w:r>
      <w:hyperlink r:id="rId83" w:anchor="oxfordhb-9780199914050-e-4-bibItem-271" w:history="1">
        <w:r w:rsidRPr="00BB5C37">
          <w:rPr>
            <w:rStyle w:val="Hyperlink"/>
            <w:sz w:val="14"/>
          </w:rPr>
          <w:t>Nordstrom 2004</w:t>
        </w:r>
      </w:hyperlink>
      <w:r w:rsidRPr="00BB5C37">
        <w:rPr>
          <w:sz w:val="14"/>
        </w:rPr>
        <w:t xml:space="preserve">; </w:t>
      </w:r>
      <w:hyperlink r:id="rId84" w:anchor="oxfordhb-9780199914050-e-4-bibItem-275" w:history="1">
        <w:r w:rsidRPr="00BB5C37">
          <w:rPr>
            <w:rStyle w:val="Hyperlink"/>
            <w:sz w:val="14"/>
          </w:rPr>
          <w:t>Panter-Brick 2010</w:t>
        </w:r>
      </w:hyperlink>
      <w:r w:rsidRPr="00BB5C37">
        <w:rPr>
          <w:sz w:val="14"/>
        </w:rPr>
        <w:t xml:space="preserve">; </w:t>
      </w:r>
      <w:hyperlink r:id="rId85" w:anchor="oxfordhb-9780199914050-e-4-bibItem-286" w:history="1">
        <w:r w:rsidRPr="00BB5C37">
          <w:rPr>
            <w:rStyle w:val="Hyperlink"/>
            <w:sz w:val="14"/>
          </w:rPr>
          <w:t>Quesada 2009</w:t>
        </w:r>
      </w:hyperlink>
      <w:r w:rsidRPr="00BB5C37">
        <w:rPr>
          <w:sz w:val="14"/>
        </w:rPr>
        <w:t>). Moreover, these consequences often have a long half-life (</w:t>
      </w:r>
      <w:hyperlink r:id="rId86" w:anchor="oxfordhb-9780199914050-e-4-bibItem-148" w:history="1">
        <w:r w:rsidRPr="00BB5C37">
          <w:rPr>
            <w:rStyle w:val="Hyperlink"/>
            <w:sz w:val="14"/>
          </w:rPr>
          <w:t>Becker, Beyene, and Ken 2000</w:t>
        </w:r>
      </w:hyperlink>
      <w:r w:rsidRPr="00BB5C37">
        <w:rPr>
          <w:sz w:val="14"/>
        </w:rPr>
        <w:t xml:space="preserve">; </w:t>
      </w:r>
      <w:hyperlink r:id="rId87" w:anchor="oxfordhb-9780199914050-e-4-bibItem-176" w:history="1">
        <w:r w:rsidRPr="00BB5C37">
          <w:rPr>
            <w:rStyle w:val="Hyperlink"/>
            <w:sz w:val="14"/>
          </w:rPr>
          <w:t>Das 2007</w:t>
        </w:r>
      </w:hyperlink>
      <w:r w:rsidRPr="00BB5C37">
        <w:rPr>
          <w:sz w:val="14"/>
        </w:rPr>
        <w:t xml:space="preserve">; </w:t>
      </w:r>
      <w:hyperlink r:id="rId88" w:anchor="oxfordhb-9780199914050-e-4-bibItem-227" w:history="1">
        <w:r w:rsidRPr="00BB5C37">
          <w:rPr>
            <w:rStyle w:val="Hyperlink"/>
            <w:sz w:val="14"/>
          </w:rPr>
          <w:t>Johnston 2007</w:t>
        </w:r>
      </w:hyperlink>
      <w:r w:rsidRPr="00BB5C37">
        <w:rPr>
          <w:sz w:val="14"/>
        </w:rPr>
        <w:t xml:space="preserve">, </w:t>
      </w:r>
      <w:hyperlink r:id="rId89" w:anchor="oxfordhb-9780199914050-e-4-bibItem-228" w:history="1">
        <w:r w:rsidRPr="00BB5C37">
          <w:rPr>
            <w:rStyle w:val="Hyperlink"/>
            <w:sz w:val="14"/>
          </w:rPr>
          <w:t>2011</w:t>
        </w:r>
      </w:hyperlink>
      <w:r w:rsidRPr="00BB5C37">
        <w:rPr>
          <w:sz w:val="14"/>
        </w:rPr>
        <w:t xml:space="preserve">; </w:t>
      </w:r>
      <w:hyperlink r:id="rId90" w:anchor="oxfordhb-9780199914050-e-4-bibItem-229" w:history="1">
        <w:r w:rsidRPr="00BB5C37">
          <w:rPr>
            <w:rStyle w:val="Hyperlink"/>
            <w:sz w:val="14"/>
          </w:rPr>
          <w:t>Johnston and Barker 2008</w:t>
        </w:r>
      </w:hyperlink>
      <w:r w:rsidRPr="00BB5C37">
        <w:rPr>
          <w:sz w:val="14"/>
        </w:rPr>
        <w:t>). Women are especially victimized by multiple forms of violence, which often interact and are shaped by both gendered dimensions of conflict and preexisting gender discrimination (</w:t>
      </w:r>
      <w:hyperlink r:id="rId91" w:anchor="oxfordhb-9780199914050-e-4-bibItem-145" w:history="1">
        <w:r w:rsidRPr="00BB5C37">
          <w:rPr>
            <w:rStyle w:val="Hyperlink"/>
            <w:sz w:val="14"/>
          </w:rPr>
          <w:t>Annan and Brier 2010</w:t>
        </w:r>
      </w:hyperlink>
      <w:r w:rsidRPr="00BB5C37">
        <w:rPr>
          <w:sz w:val="14"/>
        </w:rPr>
        <w:t xml:space="preserve">). And children are </w:t>
      </w:r>
      <w:bookmarkStart w:id="3" w:name="p54"/>
      <w:r w:rsidRPr="00BB5C37">
        <w:rPr>
          <w:sz w:val="14"/>
        </w:rPr>
        <w:t xml:space="preserve">(p. 54) </w:t>
      </w:r>
      <w:bookmarkEnd w:id="3"/>
      <w:r w:rsidRPr="00BB5C37">
        <w:rPr>
          <w:sz w:val="14"/>
        </w:rPr>
        <w:t>particularly vulnerable, but the “costs [they] pay for the actions of war and its devastating aftermath … are often neglected” (</w:t>
      </w:r>
      <w:hyperlink r:id="rId92" w:anchor="oxfordhb-9780199914050-e-4-bibItem-285" w:history="1">
        <w:r w:rsidRPr="00BB5C37">
          <w:rPr>
            <w:rStyle w:val="Hyperlink"/>
            <w:sz w:val="14"/>
          </w:rPr>
          <w:t>Quesada 1998</w:t>
        </w:r>
      </w:hyperlink>
      <w:r w:rsidRPr="00BB5C37">
        <w:rPr>
          <w:sz w:val="14"/>
        </w:rPr>
        <w:t xml:space="preserve">:64–65; see also </w:t>
      </w:r>
      <w:hyperlink r:id="rId93" w:anchor="oxfordhb-9780199914050-e-4-bibItem-233" w:history="1">
        <w:r w:rsidRPr="00BB5C37">
          <w:rPr>
            <w:rStyle w:val="Hyperlink"/>
            <w:sz w:val="14"/>
          </w:rPr>
          <w:t>Kent 2006</w:t>
        </w:r>
      </w:hyperlink>
      <w:r w:rsidRPr="00BB5C37">
        <w:rPr>
          <w:sz w:val="14"/>
        </w:rPr>
        <w:t xml:space="preserve">; </w:t>
      </w:r>
      <w:hyperlink r:id="rId94" w:anchor="oxfordhb-9780199914050-e-4-bibItem-261" w:history="1">
        <w:r w:rsidRPr="00BB5C37">
          <w:rPr>
            <w:rStyle w:val="Hyperlink"/>
            <w:sz w:val="14"/>
          </w:rPr>
          <w:t>McEvoy-Levy 2001</w:t>
        </w:r>
      </w:hyperlink>
      <w:r w:rsidRPr="00BB5C37">
        <w:rPr>
          <w:sz w:val="14"/>
        </w:rPr>
        <w:t xml:space="preserve">; </w:t>
      </w:r>
      <w:hyperlink r:id="rId95" w:anchor="oxfordhb-9780199914050-e-4-bibItem-272" w:history="1">
        <w:r w:rsidRPr="00BB5C37">
          <w:rPr>
            <w:rStyle w:val="Hyperlink"/>
            <w:sz w:val="14"/>
          </w:rPr>
          <w:t>Nordstrom 2009</w:t>
        </w:r>
      </w:hyperlink>
      <w:r w:rsidRPr="00BB5C37">
        <w:rPr>
          <w:sz w:val="14"/>
        </w:rPr>
        <w:t xml:space="preserve">; </w:t>
      </w:r>
      <w:hyperlink r:id="rId96" w:anchor="oxfordhb-9780199914050-e-4-bibItem-273" w:history="1">
        <w:r w:rsidRPr="00BB5C37">
          <w:rPr>
            <w:rStyle w:val="Hyperlink"/>
            <w:sz w:val="14"/>
          </w:rPr>
          <w:t>Olujic 1998a</w:t>
        </w:r>
      </w:hyperlink>
      <w:r w:rsidRPr="00BB5C37">
        <w:rPr>
          <w:sz w:val="14"/>
        </w:rPr>
        <w:t>).</w:t>
      </w:r>
    </w:p>
    <w:p w14:paraId="46BFA2BE" w14:textId="77777777" w:rsidR="009F7A69" w:rsidRPr="00BB5C37" w:rsidRDefault="009F7A69" w:rsidP="009F7A69">
      <w:pPr>
        <w:pStyle w:val="Heading4"/>
      </w:pPr>
      <w:r w:rsidRPr="00BB5C37">
        <w:t xml:space="preserve">SV against refugees leads to unequal access and should be considered the most important question in the debate   </w:t>
      </w:r>
    </w:p>
    <w:p w14:paraId="40D31D94" w14:textId="77777777" w:rsidR="009F7A69" w:rsidRPr="00BB5C37" w:rsidRDefault="009F7A69" w:rsidP="009F7A69">
      <w:pPr>
        <w:rPr>
          <w:b/>
          <w:sz w:val="26"/>
        </w:rPr>
      </w:pPr>
      <w:r w:rsidRPr="00BB5C37">
        <w:rPr>
          <w:rStyle w:val="Style13ptBold"/>
        </w:rPr>
        <w:t xml:space="preserve">Schneider et al 17 </w:t>
      </w:r>
      <w:r w:rsidRPr="00BB5C37">
        <w:t>(Tod Schneider, MS Director, Safe School Design, James Shraiky, MARCH Director, InterSCT, Danielle Wofford, RN PhD Student, Nursing and Healthcare Innovation, Ramsey Awad, MARCH Faculty, School of Architecture and Built Environment, Cultural and Structural Violence in the Lives of Syrian Refugees, July 2017, http://jhhe.sempervifoundation.org/files/4115/0731/3259/05-Schneider.pdf)</w:t>
      </w:r>
    </w:p>
    <w:p w14:paraId="37401C6F" w14:textId="4AB0DAA0" w:rsidR="009F7A69" w:rsidRPr="009F7A69" w:rsidRDefault="009F7A69" w:rsidP="009F7A69">
      <w:pPr>
        <w:rPr>
          <w:sz w:val="14"/>
        </w:rPr>
      </w:pPr>
      <w:r w:rsidRPr="00BB5C37">
        <w:rPr>
          <w:sz w:val="14"/>
        </w:rPr>
        <w:t xml:space="preserve">This article examines the phenomenon of structural violence as well as, to varying degrees, cultural violence, in the lives of refugees. In addition to the overt physical violence of war, as well as nationalistic violence faced in subsequent host countries, </w:t>
      </w:r>
      <w:r w:rsidRPr="00BB5C37">
        <w:rPr>
          <w:b/>
          <w:highlight w:val="yellow"/>
          <w:u w:val="single"/>
        </w:rPr>
        <w:t>Syrian refugees have faced cultural biases</w:t>
      </w:r>
      <w:r w:rsidRPr="00BB5C37">
        <w:rPr>
          <w:b/>
          <w:u w:val="single"/>
        </w:rPr>
        <w:t xml:space="preserve"> reinforced by rules, </w:t>
      </w:r>
      <w:r w:rsidRPr="00BB5C37">
        <w:rPr>
          <w:b/>
          <w:highlight w:val="yellow"/>
          <w:u w:val="single"/>
        </w:rPr>
        <w:t>regulations and other restrictions that undermine their ability to rebuild</w:t>
      </w:r>
      <w:r w:rsidRPr="00BB5C37">
        <w:rPr>
          <w:b/>
          <w:u w:val="single"/>
        </w:rPr>
        <w:t xml:space="preserve"> most aspects of </w:t>
      </w:r>
      <w:r w:rsidRPr="00BB5C37">
        <w:rPr>
          <w:b/>
          <w:highlight w:val="yellow"/>
          <w:u w:val="single"/>
        </w:rPr>
        <w:t>their lives,</w:t>
      </w:r>
      <w:r w:rsidRPr="00BB5C37">
        <w:rPr>
          <w:b/>
          <w:u w:val="single"/>
        </w:rPr>
        <w:t xml:space="preserve"> including their health, their livelihoods and their spirits. This is intentional violence to some degree, but to perhaps an equal measure it is violence by neglect, or by default, collateral damage that occurs while succumbing to a combination of pragmatic, socioeconomic realities and irrational nationalistic pressures.</w:t>
      </w:r>
      <w:r w:rsidRPr="00BB5C37">
        <w:t xml:space="preserve"> </w:t>
      </w:r>
      <w:r w:rsidRPr="00BB5C37">
        <w:rPr>
          <w:b/>
          <w:highlight w:val="yellow"/>
        </w:rPr>
        <w:t>Indirect Violence is a term for formal or informal social arrangements that hurt particular groups of people,</w:t>
      </w:r>
      <w:r w:rsidRPr="00BB5C37">
        <w:rPr>
          <w:b/>
        </w:rPr>
        <w:t xml:space="preserve"> </w:t>
      </w:r>
      <w:r w:rsidRPr="00BB5C37">
        <w:rPr>
          <w:sz w:val="14"/>
        </w:rPr>
        <w:t xml:space="preserve">(Farmer, Nizeye, Stulac, &amp; Keshavjee, 2006) such as the poor, women, or refugees. These obstacles make most aspects of daily living much harder, ranging from keeping your hut in a shantytown to receiving adequate medical care (Burtle, 2013). </w:t>
      </w:r>
      <w:r w:rsidRPr="00BB5C37">
        <w:rPr>
          <w:b/>
          <w:u w:val="single"/>
        </w:rPr>
        <w:t xml:space="preserve">Overt violence can range from blatant individual abuse to outright war, but </w:t>
      </w:r>
      <w:r w:rsidRPr="00BB5C37">
        <w:rPr>
          <w:b/>
          <w:highlight w:val="yellow"/>
          <w:u w:val="single"/>
        </w:rPr>
        <w:t>indirect violence manifests in other ways, by informally (through cultural beliefs, behaviors and attitudes) or formally</w:t>
      </w:r>
      <w:r w:rsidRPr="00BB5C37">
        <w:t xml:space="preserve"> (through rules or laws) </w:t>
      </w:r>
      <w:r w:rsidRPr="00BB5C37">
        <w:rPr>
          <w:b/>
          <w:highlight w:val="yellow"/>
          <w:u w:val="single"/>
        </w:rPr>
        <w:t>causing harm to human life</w:t>
      </w:r>
      <w:r w:rsidRPr="00BB5C37">
        <w:t xml:space="preserve">. </w:t>
      </w:r>
      <w:r w:rsidRPr="00BB5C37">
        <w:rPr>
          <w:sz w:val="14"/>
        </w:rPr>
        <w:t xml:space="preserve">Furthermore, </w:t>
      </w:r>
      <w:r w:rsidRPr="00BB5C37">
        <w:rPr>
          <w:b/>
          <w:u w:val="single"/>
        </w:rPr>
        <w:t>indirect violence can take many forms, such as harming people by impeding access to living wage jobs, healthcare, education, training, housing, healthy food, potable water, clean air, self-agency (control over one’s life), or self-identity (religion, sexuality, gender, marriage or citizenship)</w:t>
      </w:r>
      <w:r w:rsidRPr="00BB5C37">
        <w:t xml:space="preserve"> </w:t>
      </w:r>
      <w:r w:rsidRPr="00BB5C37">
        <w:rPr>
          <w:sz w:val="14"/>
        </w:rPr>
        <w:t xml:space="preserve">(Farmer, 2009). Some manifestations of indirect violence can be fairly clear-cut, and hard to defend, when the damage is pointed out. With other manifestations, challenging indirect violence can be both uncomfortable and controversial. For example, cultural beliefs can permit behaviors in one location that in others would be considered unconscionable, such as genital mutilation, spouse abuse, child abuse, prostitution, slavery, drug use or polygamy. Widespread cultural violence is often invisible from within a culture, even while it may be a glaring injustice when observed from the outside. Nevertheless, red flags might be raised by such behaviors if they are selectively inflicted upon only certain subsets of society. On a closer look, other iterations can require equally careful attention. Neglect, or denial of services, under some circumstances, can do as much harm as may be caused by other more direct actions. For example, withholding medication, food or water can easily be fatal, but such actions can also contribute to a slow deterioration that is not as dramatic. In a similar vein, restricting access to income, shelter or even human contact can destroy people’s lives without being clearly recognized or acknowledged as doing harm. Both direct and indirect violence can be culturally rationalized (by demonizing or dehumanizing particular castes, races, religions or sexual orientations), and can then by reinforced structurally (formalized by regulations and the rule of law). They can also be parsed as to whether they are conscious, hostile acts (such as slavery) or something less obvious (such as paying less than a living wage, or even failing to deliver adequate care out of ignorance, lack of resources, or religious beliefs). Once such behaviors become integrated into laws or social mores, instigators may find themselves in positions of rationalizing their acts simply because “that’s what we do, or what we believe,” or “I was only doing my job, following orders or obeying the law.” Questioning these behaviors can draw defensive or antagonistic responses. Nevertheless, as people have become Articles 70 Volume III, No. 2 Journal of Health and Human Experience increasingly aware of harm associated with these practices, a growing number of researchers have zeroed in as well, attempting to shine a light on the many manifestations of violence, raise awareness about their findings, and determine what interventions appear promising (Farmer, 2009; Sørensen, 2014). To muddy the waters further, the study of indirect violence can easily fracture into a variety of nuanced subcategories. For example, a distinction might be made between structural violence and structural deficiency—the former actively, and usually intentionally, handicaps a particular subset of the population, while the latter simply fails to deliver—it may even handicap a wide swath of the population. If structural obstacles impede refugees, women, children or seniors from accessing healthcare, jobs, shelter or food, that would be structural violence. If the rules and regulations of a society allow the top 1% of the population to prosper at the expense of the bottom 99%, that is structural violence as well. For example, police services may be fully accessible to upstanding citizens and power brokers, but may be at least perceived as far less available to minority groups, people living in poverty, or homeless individuals, and indeed refugees in Europe express considerable anxiety about turning to police for assistance, and in some cases report being victimized by the police directly (Strickland, 2015). Structural deficiency can put all of this in a different light -- if a country is bankrupt, it truly cannot provide more services. The difference here, once again, is whether or not the deficiency harms everyone equally, or selects only certain subpopulations for inequity. In addition, one curious aspect of the indirect violence phenomenon is the striking difference in perceptions, or even rationalizations. Structural violence usually reflects cultural violence, which means that cultural judgments contribute directly to the creation of laws formalizing and enforcing that judgment. The violent impact, even if acknowledged, is rarely recognized as a problem by those in power, who may declare themselves innocent of wrongdoing since they are only doing their jobs, regardless of whether such declarations are sincere or not; whereas it is starkly apparent to those who are suffering the consequences. In other words, they may have conflicting paradigms or </w:t>
      </w:r>
      <w:proofErr w:type="gramStart"/>
      <w:r w:rsidRPr="00BB5C37">
        <w:rPr>
          <w:sz w:val="14"/>
        </w:rPr>
        <w:t>beliefs regarding what is</w:t>
      </w:r>
      <w:proofErr w:type="gramEnd"/>
      <w:r w:rsidRPr="00BB5C37">
        <w:rPr>
          <w:sz w:val="14"/>
        </w:rPr>
        <w:t xml:space="preserve"> real or valid. It should also be noted that in terms of the Syrian refugee crisis, Greeks in particular face a paradox—they are acutely aware of the structural violence imposed upon them by austerity measures, and commonly express a belief that they are being held hostage by the IMF (BlogActiv, 2017). So it is ironic that they increasingly find themselves, as a nation, backed into an economic corner, and as a result treating refugees with even greater levels of austerity than they consider palatable for themselves. How long this can go on is a matter of open debate (Debating Europe, 2017). The Pervasiveness of Indirect Violence Refugees and front-line workers consistently reported experiences with indirect violence throughout the resettlement journey, to a point where it can be reasonably recognized as pervasive – it is the rule, rather than an exception, that refugees will experience cultural or structural violence as part of the phenomenon of the diaspora, with only the specifics varying to some degree from person to person.</w:t>
      </w:r>
      <w:r w:rsidRPr="00BB5C37">
        <w:rPr>
          <w:b/>
          <w:sz w:val="14"/>
          <w:u w:val="single"/>
        </w:rPr>
        <w:t xml:space="preserve"> </w:t>
      </w:r>
      <w:r w:rsidRPr="00BB5C37">
        <w:rPr>
          <w:b/>
          <w:u w:val="single"/>
        </w:rPr>
        <w:t xml:space="preserve">Solutions can be looked at from at least two perspectives: (a) fixing </w:t>
      </w:r>
      <w:proofErr w:type="gramStart"/>
      <w:r w:rsidRPr="00BB5C37">
        <w:rPr>
          <w:b/>
          <w:u w:val="single"/>
        </w:rPr>
        <w:t>the system, or (b) mitigation</w:t>
      </w:r>
      <w:proofErr w:type="gramEnd"/>
      <w:r w:rsidRPr="00BB5C37">
        <w:rPr>
          <w:b/>
          <w:u w:val="single"/>
        </w:rPr>
        <w:t xml:space="preserve"> by working around the system. If a nation wants to move in a more compassionate Journal of Health and Human Experience Volume III, No. 2 71 Articles direction, then fixing the system makes sense. If the powers-that-be are hostile toward such changes, then work-around options may be the only realistic options, at least in the short run. Most (but not all), government refugee camps throughout the region have been criticized harshly by the press, refugees and volunteers alike, and those criticisms should be taken to heart (Banning-Lover, 2017). But at the same time it should be acknowledged that, despite their flawed performances, a handful of countries have taken on the lion’s share of refugees for years now</w:t>
      </w:r>
      <w:r w:rsidRPr="00BB5C37">
        <w:t xml:space="preserve">: </w:t>
      </w:r>
      <w:r w:rsidRPr="00BB5C37">
        <w:rPr>
          <w:sz w:val="14"/>
        </w:rPr>
        <w:t xml:space="preserve">Egypt, 127,681; Iraq—244,527; Jordan—632,762; Lebanon—1,075,673; Turkey—2,181,293 (Ali &amp; Ritzen, 2015). Lebanon’s case is even more astounding when it is recognized that for roughly every five citizens they also officially shelter one refugee (Refugee Compacts, 2017). Unofficially, it is even more extreme: one official estimates one out three residents of the country </w:t>
      </w:r>
      <w:proofErr w:type="gramStart"/>
      <w:r w:rsidRPr="00BB5C37">
        <w:rPr>
          <w:sz w:val="14"/>
        </w:rPr>
        <w:t>are</w:t>
      </w:r>
      <w:proofErr w:type="gramEnd"/>
      <w:r w:rsidRPr="00BB5C37">
        <w:rPr>
          <w:sz w:val="14"/>
        </w:rPr>
        <w:t xml:space="preserve"> refugees (Malkawi, 2015). Another 1.2 million refugees are scattered throughout Europe, (International Rescue Committee [IRC], </w:t>
      </w:r>
      <w:proofErr w:type="gramStart"/>
      <w:r w:rsidRPr="00BB5C37">
        <w:rPr>
          <w:sz w:val="14"/>
        </w:rPr>
        <w:t>2017a</w:t>
      </w:r>
      <w:proofErr w:type="gramEnd"/>
      <w:r w:rsidRPr="00BB5C37">
        <w:rPr>
          <w:sz w:val="14"/>
        </w:rPr>
        <w:t xml:space="preserve">), of whom 62,000 are currently stuck in Greece, seeking permission to move on (IRC, 2017b). On top of all that, there is reasonable suspicion that the official numbers are far from accurate. In at least one case, Jordan believes the actual number is at least double the figure listed above, with 80% of Syrian refugees living in “host communities” outside of official camps (Malkawi, 2015). By way of contrast, </w:t>
      </w:r>
      <w:r w:rsidRPr="00BB5C37">
        <w:rPr>
          <w:b/>
          <w:u w:val="single"/>
        </w:rPr>
        <w:t>a mere 18,000 Syrian refugees have gained entry into the United States</w:t>
      </w:r>
      <w:r w:rsidRPr="00BB5C37">
        <w:t xml:space="preserve"> </w:t>
      </w:r>
      <w:r w:rsidRPr="00BB5C37">
        <w:rPr>
          <w:sz w:val="14"/>
        </w:rPr>
        <w:t xml:space="preserve">(Zong &amp; Batalova, 2017). </w:t>
      </w:r>
      <w:r w:rsidRPr="00BB5C37">
        <w:rPr>
          <w:b/>
          <w:u w:val="single"/>
        </w:rPr>
        <w:t>Gap in Research An extensive literature review reveals that there is a large gap in the current body of research on indirect violence as it pertains to the lives of Syrian refugees, and particularly in terms of what can be done about it. Therefore this study will target this particular population’s experiences, using a theory as a foundation to outline indirect cultural and structural violence as well as a lens for guiding principles for data collection and analysis purposes, and a conclusion with evidence of promising interventions that can be emulated.</w:t>
      </w:r>
      <w:r w:rsidRPr="00BB5C37">
        <w:t xml:space="preserve"> </w:t>
      </w:r>
      <w:r w:rsidRPr="00BB5C37">
        <w:rPr>
          <w:sz w:val="14"/>
        </w:rPr>
        <w:t xml:space="preserve">Theoretical Research Framework The theoretical framework for this study is based on Galtung’s Theory of Violence Triangle. Galtung created a model that divides violence into two categories; visible, which includes direct violence, and invisible, which includes cultural violence and structural violence (Galtung, 2015). In recent years, Galtung’s theory has been used to understand contemporary violence issues facing refugees as narrated by refugees. This theory provides a solid foundation to build upon in parsing the complexities and typologies of indirect violence. The following concept definitions clarify the differences and similarities, and help to specifically distinguish cultural and structural violence. </w:t>
      </w:r>
      <w:proofErr w:type="gramStart"/>
      <w:r w:rsidRPr="00BB5C37">
        <w:rPr>
          <w:sz w:val="14"/>
        </w:rPr>
        <w:t>Direct violence.</w:t>
      </w:r>
      <w:proofErr w:type="gramEnd"/>
      <w:r w:rsidRPr="00BB5C37">
        <w:rPr>
          <w:sz w:val="14"/>
        </w:rPr>
        <w:t xml:space="preserve"> Direct violence is when one person directly commits an act of violence toward another individual such as torture, rape, or withholding life giving items such as food and water (Ho, 2007). </w:t>
      </w:r>
      <w:proofErr w:type="gramStart"/>
      <w:r w:rsidRPr="00BB5C37">
        <w:rPr>
          <w:sz w:val="14"/>
        </w:rPr>
        <w:t>Cultural violence.</w:t>
      </w:r>
      <w:proofErr w:type="gramEnd"/>
      <w:r w:rsidRPr="00BB5C37">
        <w:rPr>
          <w:sz w:val="14"/>
        </w:rPr>
        <w:t xml:space="preserve"> </w:t>
      </w:r>
      <w:r w:rsidRPr="00BB5C37">
        <w:rPr>
          <w:b/>
          <w:highlight w:val="yellow"/>
          <w:u w:val="single"/>
        </w:rPr>
        <w:t>Cultural violence, like structural violence, is considered unseen or nondirect and involves the division of</w:t>
      </w:r>
      <w:r w:rsidRPr="00BB5C37">
        <w:rPr>
          <w:b/>
          <w:u w:val="single"/>
        </w:rPr>
        <w:t xml:space="preserve"> cultures, religion, or differences in </w:t>
      </w:r>
      <w:r w:rsidRPr="00BB5C37">
        <w:rPr>
          <w:b/>
          <w:highlight w:val="yellow"/>
          <w:u w:val="single"/>
        </w:rPr>
        <w:t>ideology, and that leads to unequal access or opportunity for individuals to reach their full potential</w:t>
      </w:r>
      <w:r w:rsidRPr="00BB5C37">
        <w:rPr>
          <w:b/>
          <w:u w:val="single"/>
        </w:rPr>
        <w:t xml:space="preserve"> </w:t>
      </w:r>
      <w:r w:rsidRPr="00BB5C37">
        <w:rPr>
          <w:sz w:val="14"/>
        </w:rPr>
        <w:t xml:space="preserve">(Galtung, 1990). </w:t>
      </w:r>
      <w:proofErr w:type="gramStart"/>
      <w:r w:rsidRPr="00BB5C37">
        <w:rPr>
          <w:sz w:val="14"/>
        </w:rPr>
        <w:t>Articles 72 Volume III, No. 2 Journal of Health and Human Experience Structural violence.</w:t>
      </w:r>
      <w:proofErr w:type="gramEnd"/>
      <w:r w:rsidRPr="00BB5C37">
        <w:rPr>
          <w:sz w:val="14"/>
        </w:rPr>
        <w:t xml:space="preserve"> Unlike direct violence, where there is a person that commits a direct act of violence upon another that is easily recognized as such, structural violence is considered unseen or indirect. Structural violence can further be defined as any system or structure that prevents a person from achieving their full potential (Galtung, 2015). For the purposes of this article, we will utilize the term “indirect violence” as synonymous with Galtung’s term “invisible,” which in turn includes both cultural and structural subcategories. The latter two subcategories will be specified as well when it’s productive to make the distinction. Method Design The gap in research regarding indirect violence makes a compelling argument for the need to study where and how violence occurs from the perspective of refugees and those who deliver services. This study is a qualitative descriptive design. Creswell (2013</w:t>
      </w:r>
      <w:proofErr w:type="gramStart"/>
      <w:r w:rsidRPr="00BB5C37">
        <w:rPr>
          <w:sz w:val="14"/>
        </w:rPr>
        <w:t>),</w:t>
      </w:r>
      <w:proofErr w:type="gramEnd"/>
      <w:r w:rsidRPr="00BB5C37">
        <w:rPr>
          <w:sz w:val="14"/>
        </w:rPr>
        <w:t xml:space="preserve"> suggests that a qualitative inquiry is suitable for complex topics with little known about the subject. A descriptive approach helps to identify where the phenomenon occurs and its various manifestations (Elliot &amp; Timulak, 2005). </w:t>
      </w:r>
    </w:p>
    <w:p w14:paraId="701B1381" w14:textId="6CA7385A" w:rsidR="00AD121F" w:rsidRPr="00BB5C37" w:rsidRDefault="00AD121F" w:rsidP="00F40A70">
      <w:pPr>
        <w:pStyle w:val="Heading1"/>
      </w:pPr>
      <w:r w:rsidRPr="00BB5C37">
        <w:t>1ac – eu instability</w:t>
      </w:r>
    </w:p>
    <w:p w14:paraId="513BF216" w14:textId="77777777" w:rsidR="00C95788" w:rsidRPr="00BB5C37" w:rsidRDefault="00C95788" w:rsidP="00C95788">
      <w:pPr>
        <w:pStyle w:val="Heading4"/>
        <w:rPr>
          <w:rStyle w:val="Style13ptBold"/>
          <w:b/>
        </w:rPr>
      </w:pPr>
      <w:r w:rsidRPr="00BB5C37">
        <w:rPr>
          <w:rStyle w:val="Style13ptBold"/>
          <w:b/>
        </w:rPr>
        <w:t>Refugee crisis will make or break Europe – the influx of refugees to Europe will only grow</w:t>
      </w:r>
    </w:p>
    <w:p w14:paraId="03C31EAC" w14:textId="77777777" w:rsidR="00C95788" w:rsidRPr="00BB5C37" w:rsidRDefault="00C95788" w:rsidP="00C95788">
      <w:proofErr w:type="gramStart"/>
      <w:r w:rsidRPr="00BB5C37">
        <w:rPr>
          <w:rStyle w:val="Style13ptBold"/>
        </w:rPr>
        <w:t>Baker 17</w:t>
      </w:r>
      <w:r w:rsidRPr="00BB5C37">
        <w:t xml:space="preserve"> (Aryn, “These Syrian Refugees Made It to Europe.</w:t>
      </w:r>
      <w:proofErr w:type="gramEnd"/>
      <w:r w:rsidRPr="00BB5C37">
        <w:t xml:space="preserve"> But There Still Isn't an Answer to the Crisis”, Time, http://time.com/5068549/finding-home-crisis/) ALH</w:t>
      </w:r>
    </w:p>
    <w:p w14:paraId="6F7C5671" w14:textId="77777777" w:rsidR="00C95788" w:rsidRDefault="00C95788" w:rsidP="00C95788">
      <w:pPr>
        <w:rPr>
          <w:sz w:val="16"/>
        </w:rPr>
      </w:pPr>
      <w:r w:rsidRPr="00BB5C37">
        <w:rPr>
          <w:rStyle w:val="StyleUnderline"/>
        </w:rPr>
        <w:t>The fact that a family of Syrian refugees who waited nearly two years to get asylum in Europe is now contemplating uprooting itself once again raises the urgent question of just how much progress the E.U. has made in managing the influx of migrants that have arrived on its shores since 2015</w:t>
      </w:r>
      <w:r w:rsidRPr="00BB5C37">
        <w:rPr>
          <w:sz w:val="16"/>
        </w:rPr>
        <w:t xml:space="preserve">. That year, Europe witnessed chaotic scenes of thousands of migrants coming ashore on beaches and massing at unsecured borders. </w:t>
      </w:r>
      <w:r w:rsidRPr="00BB5C37">
        <w:rPr>
          <w:rStyle w:val="StyleUnderline"/>
        </w:rPr>
        <w:t xml:space="preserve">German Chancellor </w:t>
      </w:r>
      <w:r w:rsidRPr="00BB5C37">
        <w:rPr>
          <w:rStyle w:val="StyleUnderline"/>
          <w:highlight w:val="yellow"/>
        </w:rPr>
        <w:t>Angela Merkel</w:t>
      </w:r>
      <w:r w:rsidRPr="00BB5C37">
        <w:rPr>
          <w:sz w:val="16"/>
        </w:rPr>
        <w:t xml:space="preserve">, incensed by the images of starving migrants living in squalid camps on European soil, </w:t>
      </w:r>
      <w:r w:rsidRPr="00BB5C37">
        <w:rPr>
          <w:rStyle w:val="StyleUnderline"/>
          <w:highlight w:val="yellow"/>
        </w:rPr>
        <w:t>pledged that any Syrian who could make it to Germany could apply for asylum there</w:t>
      </w:r>
      <w:r w:rsidRPr="00BB5C37">
        <w:rPr>
          <w:rStyle w:val="StyleUnderline"/>
        </w:rPr>
        <w:t xml:space="preserve">, effectively </w:t>
      </w:r>
      <w:r w:rsidRPr="00BB5C37">
        <w:rPr>
          <w:rStyle w:val="StyleUnderline"/>
          <w:highlight w:val="yellow"/>
        </w:rPr>
        <w:t>reversing a long-standing E.U. regulation</w:t>
      </w:r>
      <w:r w:rsidRPr="00BB5C37">
        <w:rPr>
          <w:rStyle w:val="StyleUnderline"/>
        </w:rPr>
        <w:t xml:space="preserve"> </w:t>
      </w:r>
      <w:r w:rsidRPr="00BB5C37">
        <w:rPr>
          <w:rStyle w:val="StyleUnderline"/>
          <w:highlight w:val="yellow"/>
        </w:rPr>
        <w:t>that refugees must claim asylum in the country of first arrival</w:t>
      </w:r>
      <w:r w:rsidRPr="00BB5C37">
        <w:rPr>
          <w:rStyle w:val="StyleUnderline"/>
        </w:rPr>
        <w:t>.</w:t>
      </w:r>
      <w:r w:rsidRPr="00BB5C37">
        <w:rPr>
          <w:sz w:val="16"/>
        </w:rPr>
        <w:t xml:space="preserve"> The resulting surge of migrants crossing Eastern Europe strained border controls, prompting fears that Islamist militants could use the turmoil as cover to slip, unnoticed, into European capitals. </w:t>
      </w:r>
      <w:r w:rsidRPr="00BB5C37">
        <w:rPr>
          <w:rStyle w:val="StyleUnderline"/>
        </w:rPr>
        <w:t>The number of new arrivals did not itself pose an existential threat; even at its peak in 2015</w:t>
      </w:r>
      <w:r w:rsidRPr="00BB5C37">
        <w:rPr>
          <w:sz w:val="16"/>
        </w:rPr>
        <w:t xml:space="preserve">, when a million people landed on Greek and Italian shores, the desperate newcomers numbered less than half a percent of the E.U.’s population. But </w:t>
      </w:r>
      <w:r w:rsidRPr="00BB5C37">
        <w:rPr>
          <w:rStyle w:val="StyleUnderline"/>
          <w:highlight w:val="yellow"/>
        </w:rPr>
        <w:t>populist</w:t>
      </w:r>
      <w:r w:rsidRPr="00BB5C37">
        <w:rPr>
          <w:rStyle w:val="StyleUnderline"/>
        </w:rPr>
        <w:t xml:space="preserve"> </w:t>
      </w:r>
      <w:r w:rsidRPr="00BB5C37">
        <w:rPr>
          <w:rStyle w:val="StyleUnderline"/>
          <w:highlight w:val="yellow"/>
        </w:rPr>
        <w:t xml:space="preserve">movements capitalized on the demographic panic, and anti-migrant rhetoric became their rallying cry. </w:t>
      </w:r>
      <w:r w:rsidRPr="00BB5C37">
        <w:rPr>
          <w:sz w:val="16"/>
          <w:highlight w:val="yellow"/>
        </w:rPr>
        <w:t>The</w:t>
      </w:r>
      <w:r w:rsidRPr="00BB5C37">
        <w:rPr>
          <w:sz w:val="16"/>
        </w:rPr>
        <w:t xml:space="preserve"> crisis played into the Brexit vote in 2016 and coursed through elections in Holland, France and Germany this year. </w:t>
      </w:r>
      <w:r w:rsidRPr="00BB5C37">
        <w:rPr>
          <w:rStyle w:val="StyleUnderline"/>
        </w:rPr>
        <w:t>Even when Europe’s new nativists didn’t gain power in legislative elections, they succeeded in pushing centrist parties to the right</w:t>
      </w:r>
      <w:r w:rsidRPr="00BB5C37">
        <w:rPr>
          <w:sz w:val="16"/>
        </w:rPr>
        <w:t>. As a result, nationalistic causes are entering the mainstream, and threatening the very identity of an E.U. forged from the ashes of a war over competing nationalisms. “</w:t>
      </w:r>
      <w:r w:rsidRPr="00BB5C37">
        <w:rPr>
          <w:rStyle w:val="StyleUnderline"/>
        </w:rPr>
        <w:t xml:space="preserve">This crisis has, in its way, become Europe’s Sept. 11,” </w:t>
      </w:r>
      <w:r w:rsidRPr="00BB5C37">
        <w:rPr>
          <w:sz w:val="16"/>
        </w:rPr>
        <w:t xml:space="preserve">says Ivan Krastev, a Vienna-based political scientist and the author of After Europe, which explores the future of the union, “in that it has fundamentally altered how Europe’s citizens look at the world.” The crisis is not over. </w:t>
      </w:r>
      <w:r w:rsidRPr="00BB5C37">
        <w:rPr>
          <w:rStyle w:val="StyleUnderline"/>
        </w:rPr>
        <w:t>Although the numbers of asylum seekers reaching Europe have slowed to a fraction of the 2015 arrivals through a combination of deterrence measures, detentions and deportations</w:t>
      </w:r>
      <w:r w:rsidRPr="00BB5C37">
        <w:rPr>
          <w:rStyle w:val="StyleUnderline"/>
          <w:highlight w:val="yellow"/>
        </w:rPr>
        <w:t>, more than 163,000 migrants and asylum seekers still arrived by sea in 2017. More than 3,000 died in the attempt</w:t>
      </w:r>
      <w:r w:rsidRPr="00BB5C37">
        <w:rPr>
          <w:rStyle w:val="StyleUnderline"/>
        </w:rPr>
        <w:t>.</w:t>
      </w:r>
      <w:r w:rsidRPr="00BB5C37">
        <w:rPr>
          <w:sz w:val="16"/>
        </w:rPr>
        <w:t xml:space="preserve"> The E.U. as a whole has yet to come up with a solution. Over two years after the image of a drowned Syrian toddler on a Turkish beach ricocheted around the world as an indelible reminder of the cost of human desperation, migrants are still dying in the Mediterranean. Some 200,000 asylum seekers and migrants are still warehoused in abysmal conditions in Greece and Italy, awaiting resolution for their cases. If European leaders can’t overcome this seemingly intractable problem, the 28-nation bloc is likely to face an even greater crisis in the near future, says Gerald Knaus, founder of the Berlin-based European Stability Initiative, a policy-analysis organization. </w:t>
      </w:r>
      <w:r w:rsidRPr="00BB5C37">
        <w:rPr>
          <w:rStyle w:val="StyleUnderline"/>
        </w:rPr>
        <w:t xml:space="preserve">“If the E.U. cannot make a success of this, then all the other steps it is taking to manage migration are doomed.” </w:t>
      </w:r>
      <w:r w:rsidRPr="00BB5C37">
        <w:rPr>
          <w:sz w:val="16"/>
        </w:rPr>
        <w:t xml:space="preserve">In early 2016, three families joined tens of thousands of others crossing the Aegean Sea in one of the biggest refugee movements in modern history. For the past 18 months, TIME has been following them as part of its Finding Home project, as each brought a new child into the world. At the time of their departure from the Turkish coast, the families had hopes of joining at least half a million other refugees from Syria who had found safety in northern Europe. Instead, they and </w:t>
      </w:r>
      <w:r w:rsidRPr="00BB5C37">
        <w:rPr>
          <w:rStyle w:val="StyleUnderline"/>
        </w:rPr>
        <w:t xml:space="preserve">60,000 other migrants were trapped in Greece when E.U. leaders shut the land borders in an attempt to put a stop to the irregular flow of migrants northward. </w:t>
      </w:r>
      <w:r w:rsidRPr="00BB5C37">
        <w:rPr>
          <w:sz w:val="16"/>
        </w:rPr>
        <w:t xml:space="preserve">The families were housed in Greek refugee camps, waiting to be sent to a secondary European country under the quota system introduced in September 2015. To alleviate the burden on Greece, a country already in dire economic straits, the E.U. planned to distribute the asylum seekers among member states, rather than enforce the historic rules that said migrants could apply for asylum only in the member state where they first set foot. </w:t>
      </w:r>
      <w:r w:rsidRPr="00BB5C37">
        <w:rPr>
          <w:rStyle w:val="StyleUnderline"/>
          <w:highlight w:val="yellow"/>
        </w:rPr>
        <w:t>The “relocation program,” as it was called, was a stopgap measure that proved hugely unpopular</w:t>
      </w:r>
      <w:r w:rsidRPr="00BB5C37">
        <w:rPr>
          <w:rStyle w:val="StyleUnderline"/>
        </w:rPr>
        <w:t xml:space="preserve">, among both the refugees and the countries tasked with taking them in. </w:t>
      </w:r>
      <w:r w:rsidRPr="00BB5C37">
        <w:rPr>
          <w:sz w:val="16"/>
        </w:rPr>
        <w:t xml:space="preserve">Asylum seekers had no say in where they might be sent, and the application process took up to two years. Meanwhile, </w:t>
      </w:r>
      <w:r w:rsidRPr="00BB5C37">
        <w:rPr>
          <w:rStyle w:val="StyleUnderline"/>
        </w:rPr>
        <w:t xml:space="preserve">the migrants were in a constant state of upheaval as the Greek government shuttled them through a series of camps and temporary shelters in search of adequate housing. </w:t>
      </w:r>
      <w:r w:rsidRPr="00BB5C37">
        <w:rPr>
          <w:sz w:val="16"/>
        </w:rPr>
        <w:t xml:space="preserve">As well as being unpopular, the program has been ineffective. By the time it formally concluded in September, only 21,531 asylum seekers had been relocated, even though 63,000 spaces had been promised by member states through the quota system. (A similar program for arrivals in Italy saw only 10,844 placements out of 35,000 spots.) “It would be a struggle to find anyone who would claim the E.U. relocation program is working on any level,” says Katy Long, a writer and researcher on migration issues and an honorary fellow at the University of Edinburgh. The E.U. blames issues of eligibility for the shortfall. All three of the Finding Home families were eventually relocated, but the results differed wildly from the intended outcomes. Throughout the year, TIME has reported on their struggles to navigate Europe’s shambolic decisionmaking on refugee affairs. The first of the three families, Nourelhuda Altallaa, 25, Yousef Alarsan, 27, and their infant daughter Rahaf, were relocated to Germany in July, but even after spending six months in temporary housing, they are still awaiting a final decision on whether they will be allowed to stay, and if so, for how long. After throwing open its doors to refugees in 2015, Germany is now seeing a political backlash. Merkel is struggling to form a coalition in the wake of elections that brought a populist far-right party–Alternative for Germany (AfD)–to Parliament for the first time in Germany’s postwar history, largely on the back of an anti-immigrant campaign. Talks have broken down over whether to put a cap on the number of refugees Germany will take in, and how long they will be able to stay. Even members of Merkel’s party, the Christian Democratic Union, are considering parts of the AfD’s call to repatriate Syrian refugees, saying the war in Syria is nearly over. Wael’s family was at first assigned to Lithuania but ultimately rejected on unspecified security grounds–the only justification a reluctant E.U. member state has for refusing to take refugees it never wanted in the first place. Once rejected, Wael’s family had no choice but to apply for asylum in Greece, even though they knew they were unlikely to stay there. A third family was granted asylum in Estonia, but it too fled for Germany in the hopes of finding a bigger community of Syrians, better opportunities and a more welcoming environment. There is no Europe-wide accounting of what is called secondary movement for relocated refugees, but in Estonia more than half of arrivals from Greece eventually left for elsewhere in the E.U. In Lithuania, it was two-thirds. In neighboring Latvia, all of them left. The reasons are varied: refugees in remote areas or countries feel isolated; others want to join family elsewhere. The benefits on offer vary wildly, reflecting the local economy and attitudes toward integration. Secondary movement puts an unfair burden on popular destinations, like Germany and Sweden, while countries that resent the E.U. quota system do little to integrate their refugees and happily look the other way when they leave. </w:t>
      </w:r>
      <w:r w:rsidRPr="00BB5C37">
        <w:rPr>
          <w:rStyle w:val="StyleUnderline"/>
        </w:rPr>
        <w:t>The problem lies in one of the foundational tenets of the E.U.: open borders.</w:t>
      </w:r>
      <w:r w:rsidRPr="00BB5C37">
        <w:rPr>
          <w:sz w:val="16"/>
        </w:rPr>
        <w:t xml:space="preserve"> The Schengen Agreement, in place since 1995, allows for passport-free travel across 26 countries. As the E.U. expanded, so did the Schengen area, but many of the newer member states are suspicious of the bloc’s values, says Elizabeth Collett, founding director of Migration Policy Institute Europe, a Brussels-based research institute. These mainly Eastern European states have less capacity in their asylum systems and negative attitudes about immigration, and offer less help with integration. </w:t>
      </w:r>
      <w:r w:rsidRPr="00BB5C37">
        <w:rPr>
          <w:rStyle w:val="Emphasis"/>
          <w:highlight w:val="yellow"/>
        </w:rPr>
        <w:t>The refugee crisis has driven a wedge between these smaller, newer states and the larger, mainly Western ones.</w:t>
      </w:r>
      <w:r w:rsidRPr="00BB5C37">
        <w:rPr>
          <w:sz w:val="16"/>
        </w:rPr>
        <w:t xml:space="preserve"> Many of the former have only grudgingly accepted the quotas set by the E.U.; Hungary, Poland and Slovakia have refused to take in any refugees at all. Hungary’s Prime </w:t>
      </w:r>
      <w:r w:rsidRPr="00BB5C37">
        <w:rPr>
          <w:rStyle w:val="StyleUnderline"/>
        </w:rPr>
        <w:t>Minister Viktor Orban has become one of the most outspoken critics of the E.U.-wide migrant policy, building a border fence and demanding that would-be migrants be processed in Africa or Turkey, rather than in Europe</w:t>
      </w:r>
      <w:r w:rsidRPr="00BB5C37">
        <w:rPr>
          <w:sz w:val="16"/>
        </w:rPr>
        <w:t>. In September, the E.U. Court of Justice ruled that the three countries would have to abide by the quota. Only Slovakia has acquiesced. E.U. member states are now in the process of negotiating a more workable system. A new law, proposed by the body’s executive in May, aims to make it easier for migrants to enter legally, in order to discourage the use of smuggling routes. Meanwhile, it wants to strike deals with countries in the Middle East and Africa to take back failed asylum seekers and forge a more permanent quota system</w:t>
      </w:r>
      <w:r w:rsidRPr="00BB5C37">
        <w:rPr>
          <w:rStyle w:val="StyleUnderline"/>
        </w:rPr>
        <w:t>. Germany is a strong supporter of the proposal</w:t>
      </w:r>
      <w:r w:rsidRPr="00BB5C37">
        <w:rPr>
          <w:sz w:val="16"/>
        </w:rPr>
        <w:t xml:space="preserve">, largely because Merkel needs to demonstrate to her people that the country is not being unfairly burdened. </w:t>
      </w:r>
      <w:r w:rsidRPr="00BB5C37">
        <w:rPr>
          <w:rStyle w:val="StyleUnderline"/>
        </w:rPr>
        <w:t xml:space="preserve">French President Emmanuel Macron is also onboard. But the split between large and small still exists; </w:t>
      </w:r>
      <w:r w:rsidRPr="00BB5C37">
        <w:rPr>
          <w:rStyle w:val="StyleUnderline"/>
          <w:highlight w:val="yellow"/>
        </w:rPr>
        <w:t>countries like Hungary and Poland do not want their migration policies to be imposed from Brussels or Berlin,</w:t>
      </w:r>
      <w:r w:rsidRPr="00BB5C37">
        <w:rPr>
          <w:rStyle w:val="StyleUnderline"/>
        </w:rPr>
        <w:t xml:space="preserve"> and instead want to toughen border controls. </w:t>
      </w:r>
      <w:r w:rsidRPr="00BB5C37">
        <w:rPr>
          <w:sz w:val="16"/>
        </w:rPr>
        <w:t xml:space="preserve">Refugee advocates call for a more liberalized approach–a human response to what has been treated as a logistical challenge. To start with, says Collett, the application process should take into account the desires of the refugees themselves. But that will have to be accompanied by a much stronger education effort, so that applicants are better informed about the destination countries. At the same time, says Knaus, relocated refugees must be guaranteed roughly comparable living conditions wherever they go, including access to education, health care and a path to citizenship, which is not currently the case. “If I could keep my apartment and my benefits, I wouldn’t need to go to Germany,” says Alsaleh. “Greece has been very good to us, but without the benefits, it’s impossible to stay.” That may sound costly, but the E.U., through its partners in Greece, Germany and Estonia, spent an average of €800 ($938) per month for each of the Finding Home families to cover shelter, relocation travel, health care, meals and living stipends as their asylum claims were processed. A more streamlined system could free up funds to support successful applicants like Alsaleh long enough for him to stand on his own feet in Greece. If the E.U. is to build an asylum system that works, it will need to be built to last. </w:t>
      </w:r>
      <w:r w:rsidRPr="00BB5C37">
        <w:rPr>
          <w:rStyle w:val="StyleUnderline"/>
          <w:highlight w:val="yellow"/>
        </w:rPr>
        <w:t>The surge in migrants</w:t>
      </w:r>
      <w:r w:rsidRPr="00BB5C37">
        <w:rPr>
          <w:rStyle w:val="StyleUnderline"/>
        </w:rPr>
        <w:t xml:space="preserve"> over the past three years </w:t>
      </w:r>
      <w:r w:rsidRPr="00BB5C37">
        <w:rPr>
          <w:rStyle w:val="StyleUnderline"/>
          <w:highlight w:val="yellow"/>
        </w:rPr>
        <w:t>is</w:t>
      </w:r>
      <w:r w:rsidRPr="00BB5C37">
        <w:rPr>
          <w:rStyle w:val="StyleUnderline"/>
        </w:rPr>
        <w:t xml:space="preserve"> not a trend, analysts say, but </w:t>
      </w:r>
      <w:r w:rsidRPr="00BB5C37">
        <w:rPr>
          <w:rStyle w:val="StyleUnderline"/>
          <w:highlight w:val="yellow"/>
        </w:rPr>
        <w:t>a preview of what is to come as regional conflicts evolve and climate change starts driving people from the Middle East and northern Africa.</w:t>
      </w:r>
      <w:r w:rsidRPr="00BB5C37">
        <w:rPr>
          <w:sz w:val="16"/>
        </w:rPr>
        <w:t xml:space="preserve"> The International Organization for Migration warns that climate change will cause a “substantial rise in the scale of migration and displacement.” First, Europe must examine its standards for what constitutes a refugee. Right now, Syrians are widely considered to be refugees and are accorded some degree of protection. But those fleeing Afghanistan, a country that has been at war for most of the past 37 years, are increasingly considered to be economic migrants, and Germany is already sending some back. The urgency of the 2015 crisis has blurred the lines between migrant and refugee, says Krastev, the political scientist. As the nature of conflict changes, Europe may have to rethink its definitions, and response. “We are living in a world in which potentially there are hundreds of millions of people who could defend the fact that they are refugees–from war, yes, but also from sexual violence, from climate change, from anti-homosexual persecution, from religious crackdowns,” he says. “How are we going to treat the first climate-change refugees that show up in Europe? </w:t>
      </w:r>
      <w:proofErr w:type="gramStart"/>
      <w:r w:rsidRPr="00BB5C37">
        <w:rPr>
          <w:sz w:val="16"/>
        </w:rPr>
        <w:t>As refugees?</w:t>
      </w:r>
      <w:proofErr w:type="gramEnd"/>
      <w:r w:rsidRPr="00BB5C37">
        <w:rPr>
          <w:sz w:val="16"/>
        </w:rPr>
        <w:t xml:space="preserve"> </w:t>
      </w:r>
      <w:proofErr w:type="gramStart"/>
      <w:r w:rsidRPr="00BB5C37">
        <w:rPr>
          <w:sz w:val="16"/>
        </w:rPr>
        <w:t>As labor migrants?”</w:t>
      </w:r>
      <w:proofErr w:type="gramEnd"/>
      <w:r w:rsidRPr="00BB5C37">
        <w:rPr>
          <w:sz w:val="16"/>
        </w:rPr>
        <w:t xml:space="preserve"> It must also think long-term. Asylum is considered a temporary refuge from danger, even though instability in many regions of the world can last for decades. Yet many countries are moving in the opposite direction. When refugees from Syria first started arriving in Sweden and Germany, both countries offered full refugee status, which includes the right to permanent residency and a path to citizenship. Now, because of political pressures, Germany offers only so-called subsidiary protection to Syrian refugees–which lasts up to three years and denies </w:t>
      </w:r>
      <w:proofErr w:type="gramStart"/>
      <w:r w:rsidRPr="00BB5C37">
        <w:rPr>
          <w:sz w:val="16"/>
        </w:rPr>
        <w:t>many the right</w:t>
      </w:r>
      <w:proofErr w:type="gramEnd"/>
      <w:r w:rsidRPr="00BB5C37">
        <w:rPr>
          <w:sz w:val="16"/>
        </w:rPr>
        <w:t xml:space="preserve"> to bring over close family members. This may become even less liberal as Merkel seeks to build a coalition between political parties that differ on refugee integration. Even members of her own party have suggested that some Syrian refugees might be able to return home in 2018, citing a pending peace deal negotiated by Russia and Iran. Altallaa and Alarsan, who were relocated to Germany, say they intend to return home as soon as the war ends. But that statement belies the realities of a shattered country that will take years to rebuild, even under the best circumstances. If European governments want to reverse the flow of refugees, they will have to make it easier for them to go home. And one of the best ways to do that is to offer them long-term residency in the country of asylum, says migration expert Long. It may seem paradoxical, but her research shows that refugees are much more willing to risk returning home to rebuild when they know they have a fallback if war breaks out again. “Giving a refugee permanent status somewhere else actually makes them far more likely to return home in the first months and years of a peace process, because they know they have an exit route,” she says. “They won’t have to get back on a smuggler’s boat if things go wrong.” </w:t>
      </w:r>
      <w:r w:rsidRPr="00BB5C37">
        <w:rPr>
          <w:rStyle w:val="StyleUnderline"/>
        </w:rPr>
        <w:t xml:space="preserve">Even as E.U. leaders struggle to define a comprehensive policy, the crisis continues to cast a shadow on the </w:t>
      </w:r>
      <w:r w:rsidRPr="00BB5C37">
        <w:rPr>
          <w:rStyle w:val="Emphasis"/>
        </w:rPr>
        <w:t xml:space="preserve">continent. </w:t>
      </w:r>
      <w:r w:rsidRPr="00BB5C37">
        <w:rPr>
          <w:rStyle w:val="Emphasis"/>
          <w:highlight w:val="yellow"/>
        </w:rPr>
        <w:t>Populist politicians across the board are calling for a fresh crackdown on migration</w:t>
      </w:r>
      <w:r w:rsidRPr="00BB5C37">
        <w:rPr>
          <w:rStyle w:val="StyleUnderline"/>
          <w:highlight w:val="yellow"/>
        </w:rPr>
        <w:t>.</w:t>
      </w:r>
      <w:r w:rsidRPr="00BB5C37">
        <w:rPr>
          <w:rStyle w:val="StyleUnderline"/>
        </w:rPr>
        <w:t xml:space="preserve"> Hungary’s Orban, inspired by Australia’s draconian policy, wants to withhold asylum from any migrant caught illegally entering Europe. This vision of Fortress Europe is gaining currency, and if far-right parties perform well in Italy’s elections next year, it could spread there too</w:t>
      </w:r>
      <w:r w:rsidRPr="00BB5C37">
        <w:rPr>
          <w:sz w:val="16"/>
        </w:rPr>
        <w:t xml:space="preserve">. This can be effective, to judge by the declining numbers of arrivals. </w:t>
      </w:r>
      <w:proofErr w:type="gramStart"/>
      <w:r w:rsidRPr="00BB5C37">
        <w:rPr>
          <w:sz w:val="16"/>
        </w:rPr>
        <w:t>But at what cost?</w:t>
      </w:r>
      <w:proofErr w:type="gramEnd"/>
      <w:r w:rsidRPr="00BB5C37">
        <w:rPr>
          <w:sz w:val="16"/>
        </w:rPr>
        <w:t xml:space="preserve"> At least some of the reduction is attributable to a dubious E.U. deal with Libyan mercenaries to prevent would-be migrants from departing the North African coast on smugglers’ boats. Instead, they end up in detention centers where they are abused, tortured, held for ransom and even sold as slaves. </w:t>
      </w:r>
      <w:r w:rsidRPr="00BB5C37">
        <w:rPr>
          <w:rStyle w:val="Emphasis"/>
          <w:highlight w:val="yellow"/>
        </w:rPr>
        <w:t>The debate over how to handle migration isn’t going to end Europe, but it will define it</w:t>
      </w:r>
      <w:r w:rsidRPr="00BB5C37">
        <w:rPr>
          <w:rStyle w:val="StyleUnderline"/>
          <w:highlight w:val="yellow"/>
        </w:rPr>
        <w:t>.</w:t>
      </w:r>
      <w:r w:rsidRPr="00BB5C37">
        <w:rPr>
          <w:rStyle w:val="StyleUnderline"/>
        </w:rPr>
        <w:t xml:space="preserve"> Stricter policies could mean more dead bodies washing up on Europe’s beaches</w:t>
      </w:r>
      <w:r w:rsidRPr="00BB5C37">
        <w:rPr>
          <w:rStyle w:val="StyleUnderline"/>
          <w:highlight w:val="yellow"/>
        </w:rPr>
        <w:t>. More liberal ones</w:t>
      </w:r>
      <w:r w:rsidRPr="00BB5C37">
        <w:rPr>
          <w:rStyle w:val="StyleUnderline"/>
        </w:rPr>
        <w:t xml:space="preserve">, if managed badly, could </w:t>
      </w:r>
      <w:r w:rsidRPr="00BB5C37">
        <w:rPr>
          <w:rStyle w:val="StyleUnderline"/>
          <w:highlight w:val="yellow"/>
        </w:rPr>
        <w:t>further embolden far-right agendas</w:t>
      </w:r>
      <w:r w:rsidRPr="00BB5C37">
        <w:rPr>
          <w:sz w:val="16"/>
        </w:rPr>
        <w:t xml:space="preserve">. “This really is a battle over the soul of Europe,” says Knaus. “If we can show that it is possible to not only reduce arrivals but to reduce the number of deaths in the Mediterranean, while also treating those who arrive decently and allowing them to successfully integrate into society, we can achieve so much more for Europe as a whole.” Not just for Europe, but for the lives of those who come seeking refuge and a new life free from fear, from tyranny and from </w:t>
      </w:r>
      <w:r w:rsidRPr="00BB5C37">
        <w:rPr>
          <w:rStyle w:val="Emphasis"/>
        </w:rPr>
        <w:t xml:space="preserve">war. </w:t>
      </w:r>
      <w:r w:rsidRPr="00BB5C37">
        <w:rPr>
          <w:rStyle w:val="Emphasis"/>
          <w:highlight w:val="yellow"/>
        </w:rPr>
        <w:t>The refugee crisis may be a political challenge, but it is one that plays out on a human scale</w:t>
      </w:r>
      <w:r w:rsidRPr="00BB5C37">
        <w:rPr>
          <w:sz w:val="16"/>
        </w:rPr>
        <w:t xml:space="preserve">. Wael did not choose to leave his home in Syria, and his parents would not take him out of the only school he has ever known if they felt they had a choice. Like the other children TIME has been following over the past year and a half, Wael is a member of Europe’s Generation Refugee. </w:t>
      </w:r>
      <w:proofErr w:type="gramStart"/>
      <w:r w:rsidRPr="00BB5C37">
        <w:rPr>
          <w:rStyle w:val="Emphasis"/>
          <w:highlight w:val="yellow"/>
        </w:rPr>
        <w:t>One that,</w:t>
      </w:r>
      <w:r w:rsidRPr="00BB5C37">
        <w:rPr>
          <w:rStyle w:val="Emphasis"/>
        </w:rPr>
        <w:t xml:space="preserve"> by accident of history or confluence of world events, </w:t>
      </w:r>
      <w:r w:rsidRPr="00BB5C37">
        <w:rPr>
          <w:rStyle w:val="Emphasis"/>
          <w:highlight w:val="yellow"/>
        </w:rPr>
        <w:t>will only grow in the years and decades to come.</w:t>
      </w:r>
      <w:proofErr w:type="gramEnd"/>
      <w:r w:rsidRPr="00BB5C37">
        <w:rPr>
          <w:rStyle w:val="Emphasis"/>
          <w:highlight w:val="yellow"/>
        </w:rPr>
        <w:t xml:space="preserve"> What they experience now may, in the end, shape Europe’s future</w:t>
      </w:r>
      <w:r w:rsidRPr="00BB5C37">
        <w:rPr>
          <w:sz w:val="16"/>
          <w:highlight w:val="yellow"/>
        </w:rPr>
        <w:t>.</w:t>
      </w:r>
    </w:p>
    <w:p w14:paraId="271B1E77" w14:textId="77777777" w:rsidR="009F7A69" w:rsidRPr="00BB5C37" w:rsidRDefault="009F7A69" w:rsidP="009F7A69">
      <w:pPr>
        <w:pStyle w:val="Heading4"/>
        <w:rPr>
          <w:rStyle w:val="Style13ptBold"/>
          <w:b/>
        </w:rPr>
      </w:pPr>
      <w:r w:rsidRPr="00BB5C37">
        <w:rPr>
          <w:rStyle w:val="Style13ptBold"/>
          <w:b/>
        </w:rPr>
        <w:t>European Union can’t solve the issue on its own – US relief is necessary</w:t>
      </w:r>
    </w:p>
    <w:p w14:paraId="566C75D3" w14:textId="77777777" w:rsidR="009F7A69" w:rsidRPr="00BB5C37" w:rsidRDefault="009F7A69" w:rsidP="009F7A69">
      <w:r w:rsidRPr="00BB5C37">
        <w:rPr>
          <w:rStyle w:val="Style13ptBold"/>
        </w:rPr>
        <w:t>Willerhausen 15</w:t>
      </w:r>
      <w:r w:rsidRPr="00BB5C37">
        <w:t xml:space="preserve"> (Florian, Florian Willershausen is the chief international reporter for WirtschaftsWoche, the leading German business publication. He has joined the Tribune for a two-month fellowship through the Arthur F. Burns </w:t>
      </w:r>
      <w:proofErr w:type="gramStart"/>
      <w:r w:rsidRPr="00BB5C37">
        <w:t>program.,</w:t>
      </w:r>
      <w:proofErr w:type="gramEnd"/>
      <w:r w:rsidRPr="00BB5C37">
        <w:t xml:space="preserve"> “Europe expects U.S. to step up on Syrian refugee crisis”, Chicago Tribune, http://www.chicagotribune.com/news/opinion/commentary/ct-syrian-refugees-europe-germany-perspec-0911-20150910-story.html) ALH</w:t>
      </w:r>
    </w:p>
    <w:p w14:paraId="3D0FED9B" w14:textId="4CDF659A" w:rsidR="009F7A69" w:rsidRDefault="009F7A69" w:rsidP="00C95788">
      <w:pPr>
        <w:rPr>
          <w:rStyle w:val="StyleUnderline"/>
        </w:rPr>
      </w:pPr>
      <w:r w:rsidRPr="00BB5C37">
        <w:rPr>
          <w:sz w:val="16"/>
        </w:rPr>
        <w:t xml:space="preserve">"There is certainly capacity in Europe to deal with this problem." That's how White House press secretary Josh Earnest replied when asked about the ongoing migrant crisis roiling Europe as thousands of desperate Syrian and Middle Eastern refugees flee civil war and poverty in their homelands. Well, the White House is wrong. </w:t>
      </w:r>
      <w:r w:rsidRPr="00BB5C37">
        <w:rPr>
          <w:rStyle w:val="StyleUnderline"/>
          <w:highlight w:val="yellow"/>
        </w:rPr>
        <w:t>European countries alone cannot shoulder the burden of the crisis</w:t>
      </w:r>
      <w:r w:rsidRPr="00BB5C37">
        <w:rPr>
          <w:rStyle w:val="StyleUnderline"/>
        </w:rPr>
        <w:t xml:space="preserve"> — now seen as the largest wave of migrants into Europe since World War II. And as each day passes</w:t>
      </w:r>
      <w:r w:rsidRPr="00BB5C37">
        <w:rPr>
          <w:rStyle w:val="StyleUnderline"/>
          <w:highlight w:val="yellow"/>
        </w:rPr>
        <w:t>, the crisis foments more tension on the continent and widens fissures between European Union nations</w:t>
      </w:r>
      <w:r w:rsidRPr="00BB5C37">
        <w:rPr>
          <w:rStyle w:val="StyleUnderline"/>
        </w:rPr>
        <w:t>. Some European countries are making matters worse. Hungary</w:t>
      </w:r>
      <w:r w:rsidRPr="00BB5C37">
        <w:rPr>
          <w:sz w:val="16"/>
        </w:rPr>
        <w:t>, led by nationalist Prime Minister Viktor Orban</w:t>
      </w:r>
      <w:r w:rsidRPr="00BB5C37">
        <w:rPr>
          <w:rStyle w:val="StyleUnderline"/>
        </w:rPr>
        <w:t>, is building a fence to keep refugees from crossing the border from Balkan nations</w:t>
      </w:r>
      <w:r w:rsidRPr="00BB5C37">
        <w:rPr>
          <w:sz w:val="16"/>
        </w:rPr>
        <w:t xml:space="preserve">. The Baltic nation of </w:t>
      </w:r>
      <w:r w:rsidRPr="00BB5C37">
        <w:rPr>
          <w:rStyle w:val="StyleUnderline"/>
        </w:rPr>
        <w:t>Estonia</w:t>
      </w:r>
      <w:r w:rsidRPr="00BB5C37">
        <w:rPr>
          <w:sz w:val="16"/>
        </w:rPr>
        <w:t xml:space="preserve">, once victimized by Soviet persecution, </w:t>
      </w:r>
      <w:r w:rsidRPr="00BB5C37">
        <w:rPr>
          <w:rStyle w:val="StyleUnderline"/>
        </w:rPr>
        <w:t xml:space="preserve">is home to politicians who have said they would accept only refugees who are Christian and not Muslim. Poland has turned down the EU's request to accept more than 2,000 refugees. Slovakia and the Czech Republic have balked at attempts to increase the number of migrants accepted by EU nations. </w:t>
      </w:r>
      <w:r w:rsidRPr="00BB5C37">
        <w:rPr>
          <w:sz w:val="16"/>
        </w:rPr>
        <w:t xml:space="preserve">But </w:t>
      </w:r>
      <w:r w:rsidRPr="00BB5C37">
        <w:rPr>
          <w:rStyle w:val="StyleUnderline"/>
          <w:highlight w:val="yellow"/>
        </w:rPr>
        <w:t>there's another nation with the ability to dramatically alleviate the misery of thousands of refugees: the U.S</w:t>
      </w:r>
      <w:r w:rsidRPr="00BB5C37">
        <w:rPr>
          <w:rStyle w:val="StyleUnderline"/>
        </w:rPr>
        <w:t>.</w:t>
      </w:r>
      <w:r w:rsidRPr="00BB5C37">
        <w:rPr>
          <w:sz w:val="16"/>
        </w:rPr>
        <w:t xml:space="preserve"> The White House announced Thursday that the U.S. would increase the number of Syrian refugees allowed into the country to at least </w:t>
      </w:r>
      <w:r w:rsidRPr="00BB5C37">
        <w:rPr>
          <w:rStyle w:val="StyleUnderline"/>
        </w:rPr>
        <w:t>10,000</w:t>
      </w:r>
      <w:r w:rsidRPr="00BB5C37">
        <w:rPr>
          <w:sz w:val="16"/>
        </w:rPr>
        <w:t xml:space="preserve"> in the coming year. </w:t>
      </w:r>
      <w:r w:rsidRPr="00BB5C37">
        <w:rPr>
          <w:rStyle w:val="StyleUnderline"/>
        </w:rPr>
        <w:t>It's a woefully weak response</w:t>
      </w:r>
      <w:r w:rsidRPr="00BB5C37">
        <w:rPr>
          <w:sz w:val="16"/>
        </w:rPr>
        <w:t xml:space="preserve">. </w:t>
      </w:r>
      <w:r w:rsidRPr="00BB5C37">
        <w:rPr>
          <w:rStyle w:val="StyleUnderline"/>
          <w:highlight w:val="yellow"/>
        </w:rPr>
        <w:t>Europeans don't just hope for America's intervention</w:t>
      </w:r>
      <w:r w:rsidRPr="00BB5C37">
        <w:rPr>
          <w:rStyle w:val="StyleUnderline"/>
        </w:rPr>
        <w:t xml:space="preserve"> in the crisis — </w:t>
      </w:r>
      <w:r w:rsidRPr="00BB5C37">
        <w:rPr>
          <w:rStyle w:val="StyleUnderline"/>
          <w:highlight w:val="yellow"/>
        </w:rPr>
        <w:t>they expect it</w:t>
      </w:r>
      <w:r w:rsidRPr="00BB5C37">
        <w:rPr>
          <w:sz w:val="16"/>
          <w:highlight w:val="yellow"/>
        </w:rPr>
        <w:t>.</w:t>
      </w:r>
      <w:r w:rsidRPr="00BB5C37">
        <w:rPr>
          <w:sz w:val="16"/>
        </w:rPr>
        <w:t xml:space="preserve"> European </w:t>
      </w:r>
      <w:r w:rsidRPr="00BB5C37">
        <w:rPr>
          <w:rStyle w:val="StyleUnderline"/>
        </w:rPr>
        <w:t>criticism of Washington is building</w:t>
      </w:r>
      <w:r w:rsidRPr="00BB5C37">
        <w:rPr>
          <w:sz w:val="16"/>
        </w:rPr>
        <w:t xml:space="preserve">, particularly in Germany. A recent article by the German magazine Der Spiegel about the U.S. role in the crisis was headlined "A superpower hides itself." The magazine called America's reluctance to accept a larger share of migrants "a joke for a model immigration country" that has stability in the Middle East as a tenet of its foreign policy. Obama orders US to admit 10,000 Syrian refugees Washington (AFP) - President Barack Obama has ordered his team to admit at least 10,000 Syrian refugees next year, the White House said Thursday, amid criticism that the United States has not done enough. </w:t>
      </w:r>
      <w:r w:rsidRPr="00BB5C37">
        <w:rPr>
          <w:rStyle w:val="StyleUnderline"/>
        </w:rPr>
        <w:t xml:space="preserve">Europeans believe it should be in the U.S. interest to accept a much larger share of refugees from the Middle East. Europe's capacity for economically and socially integrating thousands of asylum seekers has its limits, and </w:t>
      </w:r>
      <w:r w:rsidRPr="00BB5C37">
        <w:rPr>
          <w:rStyle w:val="Emphasis"/>
          <w:highlight w:val="yellow"/>
        </w:rPr>
        <w:t>the magnitude of the crisis could overburden and destabilize the European Union</w:t>
      </w:r>
      <w:r w:rsidRPr="00BB5C37">
        <w:rPr>
          <w:rStyle w:val="StyleUnderline"/>
        </w:rPr>
        <w:t xml:space="preserve">, one of the most important allies the U.S. has. </w:t>
      </w:r>
      <w:r w:rsidRPr="00BB5C37">
        <w:rPr>
          <w:sz w:val="16"/>
        </w:rPr>
        <w:t xml:space="preserve">As it stands now, </w:t>
      </w:r>
      <w:r w:rsidRPr="00BB5C37">
        <w:rPr>
          <w:rStyle w:val="StyleUnderline"/>
          <w:highlight w:val="yellow"/>
        </w:rPr>
        <w:t>Germany is bearing the brunt of the burden</w:t>
      </w:r>
      <w:r w:rsidRPr="00BB5C37">
        <w:rPr>
          <w:rStyle w:val="StyleUnderline"/>
        </w:rPr>
        <w:t>. It envisions accepting 800,000 refugees this year, equal to about 1 percent of the German population.</w:t>
      </w:r>
      <w:r w:rsidRPr="00BB5C37">
        <w:rPr>
          <w:sz w:val="16"/>
        </w:rPr>
        <w:t xml:space="preserve"> German Chancellor Angela Merkel is trying to convince her own allies in her conservative party that integration of refugees is necessary. From her standpoint, it's the moral duty of any democratic country in the world to help refugees arriving from a war zone. She is trying to persuade other EU nations to take in a larger share of Syrian refugees, though she has not yet asked the U.S. for help. She shouldn't have to. </w:t>
      </w:r>
      <w:r w:rsidRPr="00BB5C37">
        <w:rPr>
          <w:rStyle w:val="StyleUnderline"/>
          <w:highlight w:val="yellow"/>
        </w:rPr>
        <w:t>The need to help European allies in this crisis should be self-evident to Washington</w:t>
      </w:r>
      <w:r w:rsidRPr="00BB5C37">
        <w:rPr>
          <w:rStyle w:val="StyleUnderline"/>
        </w:rPr>
        <w:t xml:space="preserve">. </w:t>
      </w:r>
      <w:r w:rsidRPr="00BB5C37">
        <w:rPr>
          <w:sz w:val="16"/>
        </w:rPr>
        <w:t xml:space="preserve">The White House's policy for Syria entails supporting rebel forces fighting Islamic State and troops loyal to Syrian President Bashar Assad. Earnest said last week that "there are significant forces that right now are carrying out heinous acts of violence, and it's having a destabilizing impact on the region. And it's disrupting the lives of millions of people, and it's a genuine tragedy." But experts argue that President Barack Obama's policy toward Syria and Iraq is not working, and some U.S. generals have talked about the need to consider sending ground troops to defeat ISIS. Many in Western Europe agree that it's Europe's moral duty to provide haven to migrants fleeing war-torn nations such as Syria and Iraq. But they also agree </w:t>
      </w:r>
      <w:r w:rsidRPr="00BB5C37">
        <w:rPr>
          <w:rStyle w:val="StyleUnderline"/>
        </w:rPr>
        <w:t xml:space="preserve">that </w:t>
      </w:r>
      <w:r w:rsidRPr="00BB5C37">
        <w:rPr>
          <w:rStyle w:val="StyleUnderline"/>
          <w:highlight w:val="yellow"/>
        </w:rPr>
        <w:t>it's America's moral duty as a long-standing ally to help EU nations tackle a migrant crisis that could eventually upend the continent's stability</w:t>
      </w:r>
      <w:r w:rsidRPr="00BB5C37">
        <w:rPr>
          <w:rStyle w:val="StyleUnderline"/>
        </w:rPr>
        <w:t>.</w:t>
      </w:r>
    </w:p>
    <w:p w14:paraId="195328D2" w14:textId="77777777" w:rsidR="009F7A69" w:rsidRPr="00BB5C37" w:rsidRDefault="009F7A69" w:rsidP="009F7A69">
      <w:pPr>
        <w:pStyle w:val="Heading4"/>
        <w:rPr>
          <w:rStyle w:val="StyleUnderline"/>
          <w:sz w:val="26"/>
          <w:u w:val="none"/>
        </w:rPr>
      </w:pPr>
      <w:r w:rsidRPr="00BB5C37">
        <w:rPr>
          <w:rStyle w:val="StyleUnderline"/>
          <w:sz w:val="26"/>
          <w:u w:val="none"/>
        </w:rPr>
        <w:t>Increasing Syrian refugee resettlement stabilizes the European Union and encourages other nations to adjust quotas</w:t>
      </w:r>
    </w:p>
    <w:p w14:paraId="2651CCF1" w14:textId="77777777" w:rsidR="009F7A69" w:rsidRPr="00BB5C37" w:rsidRDefault="009F7A69" w:rsidP="009F7A69">
      <w:r w:rsidRPr="00BB5C37">
        <w:rPr>
          <w:rStyle w:val="Style13ptBold"/>
        </w:rPr>
        <w:t>Friedman et al 16</w:t>
      </w:r>
      <w:r w:rsidRPr="00BB5C37">
        <w:t xml:space="preserve"> (Kathie, “A Comprehensive Response to the Syrian Refugee Crisis: Highlighting the United States’ Role in the International Effort”, Henry M. Jackson School of International Studies, University of Washington, https://digital.lib.washington.edu/researchworks/handle/1773/40760) ALH</w:t>
      </w:r>
    </w:p>
    <w:p w14:paraId="2B300C6C" w14:textId="77777777" w:rsidR="009F7A69" w:rsidRPr="00BB5C37" w:rsidRDefault="009F7A69" w:rsidP="009F7A69">
      <w:pPr>
        <w:rPr>
          <w:sz w:val="16"/>
        </w:rPr>
      </w:pPr>
      <w:r w:rsidRPr="00BB5C37">
        <w:rPr>
          <w:sz w:val="16"/>
        </w:rPr>
        <w:t xml:space="preserve">Furthermore, </w:t>
      </w:r>
      <w:r w:rsidRPr="00BB5C37">
        <w:rPr>
          <w:rStyle w:val="Emphasis"/>
          <w:highlight w:val="yellow"/>
        </w:rPr>
        <w:t>the acceptance of Syrian refugees caters towards U.S. geopolitical interests of maintaining alliances and the unity of Western Europe</w:t>
      </w:r>
      <w:r w:rsidRPr="00BB5C37">
        <w:rPr>
          <w:sz w:val="16"/>
        </w:rPr>
        <w:t xml:space="preserve">. </w:t>
      </w:r>
      <w:r w:rsidRPr="00BB5C37">
        <w:rPr>
          <w:rStyle w:val="StyleUnderline"/>
        </w:rPr>
        <w:t xml:space="preserve">Europe has been America’s strategic ally since 1946 and a major trading partner. Beginning with the Marshall Plan, </w:t>
      </w:r>
      <w:r w:rsidRPr="00BB5C37">
        <w:rPr>
          <w:rStyle w:val="StyleUnderline"/>
          <w:highlight w:val="yellow"/>
        </w:rPr>
        <w:t>American support and engagement has allowed for European prosperity and consolidation</w:t>
      </w:r>
      <w:r w:rsidRPr="00BB5C37">
        <w:rPr>
          <w:rStyle w:val="StyleUnderline"/>
        </w:rPr>
        <w:t>.</w:t>
      </w:r>
      <w:r w:rsidRPr="00BB5C37">
        <w:rPr>
          <w:sz w:val="16"/>
        </w:rPr>
        <w:t xml:space="preserve"> At the current rate of refugee migration, </w:t>
      </w:r>
      <w:r w:rsidRPr="00BB5C37">
        <w:rPr>
          <w:rStyle w:val="StyleUnderline"/>
        </w:rPr>
        <w:t>Europe will be unable to keep accepting refugees</w:t>
      </w:r>
      <w:r w:rsidRPr="00BB5C37">
        <w:rPr>
          <w:sz w:val="16"/>
        </w:rPr>
        <w:t xml:space="preserve"> and indeed, not only are there European voices who oppose the international asylum system, but </w:t>
      </w:r>
      <w:r w:rsidRPr="00BB5C37">
        <w:rPr>
          <w:rStyle w:val="StyleUnderline"/>
        </w:rPr>
        <w:t>countries that were initially welcoming of refugees (i.e. Germany and Sweden) have already begun to limit their acceptance</w:t>
      </w:r>
      <w:r w:rsidRPr="00BB5C37">
        <w:rPr>
          <w:sz w:val="16"/>
        </w:rPr>
        <w:t xml:space="preserve">.795796 </w:t>
      </w:r>
      <w:r w:rsidRPr="00BB5C37">
        <w:rPr>
          <w:rStyle w:val="StyleUnderline"/>
          <w:highlight w:val="yellow"/>
        </w:rPr>
        <w:t>If Europe closes its doors to refugees, there is drastically less hope for refugees who strive for a better life,</w:t>
      </w:r>
      <w:r w:rsidRPr="00BB5C37">
        <w:rPr>
          <w:rStyle w:val="StyleUnderline"/>
        </w:rPr>
        <w:t xml:space="preserve"> which in turn, further increases the risk of refugees being lured to join militant groups. If</w:t>
      </w:r>
      <w:r w:rsidRPr="00BB5C37">
        <w:rPr>
          <w:sz w:val="16"/>
        </w:rPr>
        <w:t xml:space="preserve"> the refugee burden on Europe continues to mount and the U.S. is not perceived as an active participant in the refugee crisis, </w:t>
      </w:r>
      <w:r w:rsidRPr="00BB5C37">
        <w:rPr>
          <w:rStyle w:val="StyleUnderline"/>
        </w:rPr>
        <w:t>Euro-American unity will be undermined, which is key for addressing other U.S. geopolitical interests (i.e. stopping Russia’s encroachment on Ukraine).</w:t>
      </w:r>
      <w:r w:rsidRPr="00BB5C37">
        <w:rPr>
          <w:sz w:val="16"/>
        </w:rPr>
        <w:t xml:space="preserve"> Indeed, the U.S.’s current Syrian refugee quota of 10,000 pales in comparison to Germany’s proposed 800,000. By easing Western Europe’s share of the refugee crisis with U.S. resettlement, </w:t>
      </w:r>
      <w:r w:rsidRPr="00BB5C37">
        <w:rPr>
          <w:rStyle w:val="StyleUnderline"/>
          <w:highlight w:val="yellow"/>
        </w:rPr>
        <w:t>Western Europe will be better positioned to address the refugee crisis and aid other U.S. geopolitical interests</w:t>
      </w:r>
      <w:r w:rsidRPr="00BB5C37">
        <w:rPr>
          <w:sz w:val="16"/>
          <w:highlight w:val="yellow"/>
        </w:rPr>
        <w:t>.</w:t>
      </w:r>
      <w:r w:rsidRPr="00BB5C37">
        <w:rPr>
          <w:sz w:val="16"/>
        </w:rPr>
        <w:t xml:space="preserve"> Plan of Action Addressing the World Economic Forum in Davos, Secretary Kerry called for “at least double the number of refugees resettled or afforded safe and legal channels to admission.”797 The international community’s response to the above call of action will largely depend on the U.S.’s share of Syrian refugee resettlement. The U.S. must demonstrate its commitment to resolving the refugee crisis and accrue credibility when facilitating international policies toward Syria.798 Indeed, Robert Cary, Director of the Office of Refugee Resettlement, claims </w:t>
      </w:r>
      <w:r w:rsidRPr="00BB5C37">
        <w:rPr>
          <w:rStyle w:val="Emphasis"/>
          <w:highlight w:val="yellow"/>
        </w:rPr>
        <w:t>other nations observe the U.S. resettlement quota and adjust accordingly.</w:t>
      </w:r>
      <w:r w:rsidRPr="00BB5C37">
        <w:rPr>
          <w:sz w:val="16"/>
        </w:rPr>
        <w:t xml:space="preserve"> If the U.S. is to convince other international members to fulfill Secretary Kerry’s resettlement goal</w:t>
      </w:r>
      <w:r w:rsidRPr="00BB5C37">
        <w:rPr>
          <w:rStyle w:val="Emphasis"/>
          <w:highlight w:val="yellow"/>
        </w:rPr>
        <w:t>, it must lead by example and raise the present refugee quota of 10,000 refugees</w:t>
      </w:r>
      <w:r w:rsidRPr="00BB5C37">
        <w:rPr>
          <w:rStyle w:val="Emphasis"/>
        </w:rPr>
        <w:t>.</w:t>
      </w:r>
      <w:r w:rsidRPr="00BB5C37">
        <w:rPr>
          <w:sz w:val="16"/>
        </w:rPr>
        <w:t xml:space="preserve"> Moreover, the U.S. must raise the quota if it aims to acquire the geopolitical benefits associated with resettlement and stay true to its moral values. In 2014, the UNHCR designated 130,000 Syrians in need of resettlement in 2016 and the U.S. has traditionally taken half of this number. The U.S. should aim for resettling 65,000 Syrian refugees between FY2016-FY2017.799</w:t>
      </w:r>
    </w:p>
    <w:p w14:paraId="231936AC" w14:textId="3D5184D3" w:rsidR="009F7A69" w:rsidRPr="009F7A69" w:rsidRDefault="009F7A69" w:rsidP="009F7A69">
      <w:pPr>
        <w:pStyle w:val="Heading4"/>
      </w:pPr>
      <w:r w:rsidRPr="00BB5C37">
        <w:t xml:space="preserve">Scenario 1 is </w:t>
      </w:r>
      <w:r>
        <w:t>Nationalism</w:t>
      </w:r>
    </w:p>
    <w:p w14:paraId="7F43862F" w14:textId="77777777" w:rsidR="00335839" w:rsidRPr="00BB5C37" w:rsidRDefault="00335839" w:rsidP="00335839">
      <w:pPr>
        <w:pStyle w:val="Heading4"/>
      </w:pPr>
      <w:r w:rsidRPr="00BB5C37">
        <w:t>Rise of anti-immigration groups create instability and insecurity within the European Union</w:t>
      </w:r>
    </w:p>
    <w:p w14:paraId="5C7FAAAA" w14:textId="77777777" w:rsidR="00335839" w:rsidRPr="00BB5C37" w:rsidRDefault="00335839" w:rsidP="00335839">
      <w:r w:rsidRPr="00BB5C37">
        <w:rPr>
          <w:rStyle w:val="Style13ptBold"/>
        </w:rPr>
        <w:t>Novak et al 18</w:t>
      </w:r>
      <w:r w:rsidRPr="00BB5C37">
        <w:t xml:space="preserve"> (Novak O.Y., Samoilova O.I, Vozniuk E.V., “NATIONALISM AS A THREAT TO EUROPEAN SECURITY”, https://cyberleninka.ru/article/n/nationalism-as-a-threat-to-european-security) ALH</w:t>
      </w:r>
    </w:p>
    <w:p w14:paraId="0894F213" w14:textId="443D9A14" w:rsidR="00335839" w:rsidRPr="00BB5C37" w:rsidRDefault="00335839" w:rsidP="00283666">
      <w:pPr>
        <w:rPr>
          <w:b/>
          <w:iCs/>
          <w:u w:val="single"/>
          <w:bdr w:val="single" w:sz="8" w:space="0" w:color="auto"/>
        </w:rPr>
      </w:pPr>
      <w:r w:rsidRPr="00BB5C37">
        <w:rPr>
          <w:sz w:val="16"/>
        </w:rPr>
        <w:t xml:space="preserve">In September 2015 </w:t>
      </w:r>
      <w:r w:rsidRPr="00BB5C37">
        <w:rPr>
          <w:rStyle w:val="StyleUnderline"/>
        </w:rPr>
        <w:t>the body of a Syrian child Alan Kurdi washed up on a Turkish beach and became a symbol for the Syrian refugee crisis.</w:t>
      </w:r>
      <w:r w:rsidRPr="00BB5C37">
        <w:rPr>
          <w:sz w:val="16"/>
        </w:rPr>
        <w:t xml:space="preserve"> He and at least six others died when their boat capsized while attempting to cross from Turkey to Greece [9]. Three months later on New Year’s Eve 2015 scores of women were assaulted by a group of more than 1,000 migrant men in Cologne, Germany [11]. Then on 22 March 2016, </w:t>
      </w:r>
      <w:r w:rsidRPr="00BB5C37">
        <w:rPr>
          <w:rStyle w:val="StyleUnderline"/>
        </w:rPr>
        <w:t>coordinated suicide attacks at the Brussels international airport and on a metro train killed 32 civilian</w:t>
      </w:r>
      <w:r w:rsidRPr="00BB5C37">
        <w:rPr>
          <w:sz w:val="16"/>
        </w:rPr>
        <w:t xml:space="preserve">s, including four Americans, and wounded more than 200. The attack later claimed by the Islamic State was the worst terrorist attack committed on Belgian territory in the country’s modern history [15]. </w:t>
      </w:r>
      <w:r w:rsidRPr="00BB5C37">
        <w:rPr>
          <w:rStyle w:val="StyleUnderline"/>
        </w:rPr>
        <w:t>These separate events are representative of three of the most pressing European security challenges, namely: the arrival of hundreds of thousands of refugees from war zones in the Middle East; crime, including violence, allegedly committed by burgeoning migrant and refugee populations; and continued Islamist terrorist attacks in European cities. These challenges are in the list of most dangerous threats to European security that come outside.</w:t>
      </w:r>
      <w:r w:rsidRPr="00BB5C37">
        <w:rPr>
          <w:sz w:val="16"/>
        </w:rPr>
        <w:t xml:space="preserve"> However, </w:t>
      </w:r>
      <w:r w:rsidRPr="00BB5C37">
        <w:rPr>
          <w:rStyle w:val="Emphasis"/>
          <w:highlight w:val="yellow"/>
        </w:rPr>
        <w:t>they cause the insecure situation among the European nations which now start facing a rise in anti-EU, nationalist, increasingly xenophobic sentiment inside the EU itself [10].</w:t>
      </w:r>
      <w:r w:rsidRPr="00BB5C37">
        <w:rPr>
          <w:rStyle w:val="Emphasis"/>
        </w:rPr>
        <w:t xml:space="preserve"> </w:t>
      </w:r>
      <w:r w:rsidRPr="00BB5C37">
        <w:rPr>
          <w:rStyle w:val="StyleUnderline"/>
        </w:rPr>
        <w:t xml:space="preserve">This meant that </w:t>
      </w:r>
      <w:r w:rsidRPr="00BB5C37">
        <w:rPr>
          <w:rStyle w:val="StyleUnderline"/>
          <w:highlight w:val="yellow"/>
        </w:rPr>
        <w:t>populations were turning inward and rejecting the idea of integration</w:t>
      </w:r>
      <w:r w:rsidRPr="00BB5C37">
        <w:rPr>
          <w:rStyle w:val="StyleUnderline"/>
        </w:rPr>
        <w:t>.</w:t>
      </w:r>
      <w:r w:rsidRPr="00BB5C37">
        <w:rPr>
          <w:sz w:val="16"/>
        </w:rPr>
        <w:t xml:space="preserve"> </w:t>
      </w:r>
      <w:r w:rsidRPr="00BB5C37">
        <w:rPr>
          <w:rStyle w:val="StyleUnderline"/>
        </w:rPr>
        <w:t xml:space="preserve">These challenges are included in the list of internal threats which are no less dangerous. </w:t>
      </w:r>
      <w:r w:rsidRPr="00BB5C37">
        <w:rPr>
          <w:sz w:val="16"/>
        </w:rPr>
        <w:t>The victory of Donald Trump in US President Elections with his claims about making “America great again” and policies directed against Mexicans and Muslims showed an example of success of such political campaigns to many European far-right politicians; especially in the countries that were behind their own major elections [13]. As a result, after elections in the countries such as the Netherlands, France and Germany which represent the most developed and powerful states within the European Union there were a few prominent achievements of nationalist parties and their leaders in political sphere. M</w:t>
      </w:r>
      <w:r w:rsidRPr="00BB5C37">
        <w:rPr>
          <w:rStyle w:val="StyleUnderline"/>
        </w:rPr>
        <w:t>arine Le Pen, the National Front party leader running for president of France, embraced anti-globalization and anti-immigration policies and is also known for promising to “take back” France by withdrawing from the EU</w:t>
      </w:r>
      <w:r w:rsidRPr="00BB5C37">
        <w:rPr>
          <w:sz w:val="16"/>
        </w:rPr>
        <w:t xml:space="preserve">. As a result of her pre-election Presidential campaign she gained 21.3% and took second place comparing with 24.01% of Emmanuel Macron in the first round thus going into a run-off election. The second round resulted in 33.9% for Marine Le Pen against 66.1% for Emanuel Macron [8]. </w:t>
      </w:r>
      <w:r w:rsidRPr="00BB5C37">
        <w:rPr>
          <w:rStyle w:val="StyleUnderline"/>
        </w:rPr>
        <w:t>Even so she didn’t become the President of France</w:t>
      </w:r>
      <w:r w:rsidRPr="00BB5C37">
        <w:rPr>
          <w:rStyle w:val="StyleUnderline"/>
          <w:highlight w:val="yellow"/>
        </w:rPr>
        <w:t>; it showed unprecedented support of far-right nationalist party among the French. German politics has been shaken up by Alternative for Germany (AfD</w:t>
      </w:r>
      <w:r w:rsidRPr="00BB5C37">
        <w:rPr>
          <w:sz w:val="16"/>
        </w:rPr>
        <w:t>), a right-wing party launched in 2013 by economists opposed to the euro. Under leader Frauke Petry it has drawn ever more support by rallying against immigration</w:t>
      </w:r>
      <w:r w:rsidRPr="00BB5C37">
        <w:rPr>
          <w:rStyle w:val="StyleUnderline"/>
        </w:rPr>
        <w:t xml:space="preserve">. </w:t>
      </w:r>
      <w:r w:rsidRPr="00BB5C37">
        <w:rPr>
          <w:rStyle w:val="StyleUnderline"/>
          <w:highlight w:val="yellow"/>
        </w:rPr>
        <w:t>The AfD’s success has been interpreted as a sign of discontent with</w:t>
      </w:r>
      <w:r w:rsidRPr="00BB5C37">
        <w:rPr>
          <w:rStyle w:val="StyleUnderline"/>
        </w:rPr>
        <w:t xml:space="preserve"> Chancellor Angela Merkel’s </w:t>
      </w:r>
      <w:r w:rsidRPr="00BB5C37">
        <w:rPr>
          <w:rStyle w:val="StyleUnderline"/>
          <w:highlight w:val="yellow"/>
        </w:rPr>
        <w:t>open-door policy for Syrian refugees</w:t>
      </w:r>
      <w:r w:rsidRPr="00BB5C37">
        <w:rPr>
          <w:rStyle w:val="StyleUnderline"/>
        </w:rPr>
        <w:t xml:space="preserve">. </w:t>
      </w:r>
      <w:r w:rsidRPr="00BB5C37">
        <w:rPr>
          <w:sz w:val="16"/>
        </w:rPr>
        <w:t xml:space="preserve">According to the results of the elections held in September 2017 the nationalist Alternative for Germany (AfD) has entered parliament in Germany for the first time, winning 12.6% of the vote and more than 90 seats [7]. Since the vote Alexander Gauland has talked of fighting an “invasion of foreigners” and their campaign openly focused on Islam and migration. AfD sees Islam as alien to German society. Some of their rhetoric has been tinged with Nazi overtones. In Austria the candidate of the right-wing populist Freedom Party (FPÖ) Norbert Hofer swept the initial round of the small country’s presidential elections with a comfortable 35% of the vote. After a humiliating defeat of the candidates put forth by the current government’s two leading coalition members – the centrist Social Democrats and the People’s Party – the Social Democratic Chancellor Werner Faymann resigned. Current polls consistently show that the Freedom Party, a descendant of the old Austrian Nazi party, is now the most popular party in Austria [6]. In the Netherlands Prime Minister Mark Rutte won re-election after a closely-watched challenge from anti-immigrant Geert Wilders, whose Party for Freedom slightly underperformed polls leading up to the election. Rutte’s centre-right VVD party lost eight seats in the parliamentary election, while Wilders’ party gained five and became the second-largest part in the Netherlands’ Parliament [5]. </w:t>
      </w:r>
      <w:r w:rsidRPr="00BB5C37">
        <w:rPr>
          <w:rStyle w:val="StyleUnderline"/>
        </w:rPr>
        <w:t xml:space="preserve">In </w:t>
      </w:r>
      <w:r w:rsidRPr="00BB5C37">
        <w:rPr>
          <w:rStyle w:val="StyleUnderline"/>
          <w:highlight w:val="yellow"/>
        </w:rPr>
        <w:t>Europe the nationalist threat comes principally from the East.</w:t>
      </w:r>
      <w:r w:rsidRPr="00BB5C37">
        <w:rPr>
          <w:rStyle w:val="StyleUnderline"/>
        </w:rPr>
        <w:t xml:space="preserve"> Less than a decade after joining the European Union, most Eastern European countries are now ruled by nationalist populist parties that openly flout the rule of law and explicitly reject the values of liberal democracy. In </w:t>
      </w:r>
      <w:r w:rsidRPr="00BB5C37">
        <w:rPr>
          <w:rStyle w:val="StyleUnderline"/>
          <w:highlight w:val="yellow"/>
        </w:rPr>
        <w:t>such countries as Hungary, Poland, Slovakia and the Czech Republic political liberalism is being challenged as candidates and elected officials openly flirt with illiberal and authoritarian forms of government</w:t>
      </w:r>
      <w:r w:rsidRPr="00BB5C37">
        <w:rPr>
          <w:rStyle w:val="StyleUnderline"/>
        </w:rPr>
        <w:t>.</w:t>
      </w:r>
      <w:r w:rsidRPr="00BB5C37">
        <w:rPr>
          <w:sz w:val="16"/>
        </w:rPr>
        <w:t xml:space="preserve"> Spearheading this trend is Hungarian Prime Minister Viktor Orbán, whom EU Commission President Jean-Claude Juncker half-jokingly called a “dictator” [6]. Orbán has denounced the West as decadent and obsessed with money, and outlined a future Hungarian state – a “work based society” – of a resolutely non-liberal nature. The Orbán’s government has transformed Hungary into a semi-authoritarian regime that limits freedom of speech and assembly, media pluralism, and the protection of minorities. Orbán has also curbed the independence of the courts, the civil services, and other institutions essential to the rule of law. In some states of Eastern Europe the actions of far-right movements and parties turn into the forms of mass marches. </w:t>
      </w:r>
      <w:r w:rsidRPr="00BB5C37">
        <w:rPr>
          <w:rStyle w:val="StyleUnderline"/>
        </w:rPr>
        <w:t>The most recent example is Poland where tens of thousands of nationalists marched in a demonstration organised by far-right groups in Warsaw, as Poles celebrated their country’s Independence Day.</w:t>
      </w:r>
      <w:r w:rsidRPr="00BB5C37">
        <w:rPr>
          <w:sz w:val="16"/>
        </w:rPr>
        <w:t xml:space="preserve"> The march on 11th of November, 2017 has become the largest Independence Day event in recent years, overshadowing official state observances and other patriotic events. Some participants expressed sympathy for xenophobic or white supremacist ideas, with one banner reading “White Europe of brotherly nations”. A participant who was interviewed on state television station TVP said he was taking part “to remove Jewry from power”. Participants marched under the slogan “We want God”, words from an old Polish religious song that President Donald Trump quoted from during a visit to Warsaw earlier this year. Speakers spoke of standing against liberals and defending Christian values [12]. </w:t>
      </w:r>
      <w:r w:rsidRPr="00BB5C37">
        <w:rPr>
          <w:rStyle w:val="StyleUnderline"/>
        </w:rPr>
        <w:t xml:space="preserve">The European Union is facing a political crisis unprecedented in its 60-year history. </w:t>
      </w:r>
      <w:r w:rsidRPr="00BB5C37">
        <w:rPr>
          <w:rStyle w:val="StyleUnderline"/>
          <w:highlight w:val="yellow"/>
        </w:rPr>
        <w:t>The external threats to European security such as migration crisis,</w:t>
      </w:r>
      <w:r w:rsidRPr="00BB5C37">
        <w:rPr>
          <w:rStyle w:val="StyleUnderline"/>
        </w:rPr>
        <w:t xml:space="preserve"> raising of violence and crime, Islamic terroristic attacks and its spread all over the Western Europe </w:t>
      </w:r>
      <w:r w:rsidRPr="00BB5C37">
        <w:rPr>
          <w:rStyle w:val="StyleUnderline"/>
          <w:highlight w:val="yellow"/>
        </w:rPr>
        <w:t>led to</w:t>
      </w:r>
      <w:r w:rsidRPr="00BB5C37">
        <w:rPr>
          <w:rStyle w:val="StyleUnderline"/>
        </w:rPr>
        <w:t xml:space="preserve"> </w:t>
      </w:r>
      <w:r w:rsidRPr="00BB5C37">
        <w:rPr>
          <w:rStyle w:val="StyleUnderline"/>
          <w:highlight w:val="yellow"/>
        </w:rPr>
        <w:t>unprecedented raise of nationalist moods</w:t>
      </w:r>
      <w:r w:rsidRPr="00BB5C37">
        <w:rPr>
          <w:rStyle w:val="StyleUnderline"/>
        </w:rPr>
        <w:t xml:space="preserve"> among European nations and as a result many of nationalist far-right movements and parties faced great political success and came into the power to different extent and what is more important got more and more support from citizens of the most democratic states. In the Eastern European states there is an obvious turnover to pro-nationalist and xenophobic directions of internal and external policies that causes different forms of expressing national support by means of mass marches, parades and provocations. All these events give a basis to affirm nationalism as a recently formed and quickly developed and spread</w:t>
      </w:r>
      <w:r w:rsidRPr="00BB5C37">
        <w:rPr>
          <w:rStyle w:val="Emphasis"/>
        </w:rPr>
        <w:t xml:space="preserve"> </w:t>
      </w:r>
      <w:r w:rsidRPr="00BB5C37">
        <w:rPr>
          <w:rStyle w:val="Emphasis"/>
          <w:highlight w:val="yellow"/>
        </w:rPr>
        <w:t>threat to European security that goes from the inside that makes it even more dangerous.</w:t>
      </w:r>
    </w:p>
    <w:p w14:paraId="5F27DFBB" w14:textId="77777777" w:rsidR="00283666" w:rsidRPr="00BB5C37" w:rsidRDefault="00283666" w:rsidP="00283666">
      <w:pPr>
        <w:pStyle w:val="Heading4"/>
      </w:pPr>
      <w:r w:rsidRPr="00BB5C37">
        <w:t>Nationalist sentiments drive European seccesionism</w:t>
      </w:r>
    </w:p>
    <w:p w14:paraId="2A639A04" w14:textId="442222B5" w:rsidR="006966EF" w:rsidRDefault="006966EF" w:rsidP="006966EF">
      <w:r w:rsidRPr="006966EF">
        <w:rPr>
          <w:rStyle w:val="Style13ptBold"/>
        </w:rPr>
        <w:t>Gomez 18</w:t>
      </w:r>
      <w:r>
        <w:t xml:space="preserve"> (</w:t>
      </w:r>
      <w:r w:rsidRPr="006966EF">
        <w:t>Manuela Sánchez Gómez works currently on Public Affairs consultancy. She is a former student of the Institute for European Studies (ULB)</w:t>
      </w:r>
      <w:r>
        <w:t>, “</w:t>
      </w:r>
      <w:r w:rsidRPr="006966EF">
        <w:t>Nationalism: a turning point for Europe?</w:t>
      </w:r>
      <w:proofErr w:type="gramStart"/>
      <w:r>
        <w:t>”,</w:t>
      </w:r>
      <w:proofErr w:type="gramEnd"/>
      <w:r>
        <w:t xml:space="preserve"> Eyes on Europe, </w:t>
      </w:r>
      <w:r w:rsidRPr="006966EF">
        <w:t>http://eyes-on-europe.eu/nationalism-a-turning-point-for-europe/</w:t>
      </w:r>
      <w:r>
        <w:t>) ALH</w:t>
      </w:r>
    </w:p>
    <w:p w14:paraId="4B94981E" w14:textId="161EFD47" w:rsidR="00283666" w:rsidRPr="00BB5C37" w:rsidRDefault="00283666" w:rsidP="00283666">
      <w:pPr>
        <w:rPr>
          <w:sz w:val="16"/>
        </w:rPr>
      </w:pPr>
      <w:r w:rsidRPr="00BB5C37">
        <w:rPr>
          <w:sz w:val="16"/>
        </w:rPr>
        <w:t xml:space="preserve">The European Union has had a clear positioning in a continuous way over time on various aspects, especially in the economic sphere through the defence of freedom of competition and the firm commitment to the entry into force of a single currency. However, </w:t>
      </w:r>
      <w:r w:rsidRPr="00BB5C37">
        <w:rPr>
          <w:rStyle w:val="StyleUnderline"/>
        </w:rPr>
        <w:t>there are areas where the EU has not had an unequivocal position, such as its position on the various nationalist movements that have arisen within the States. However, this attitude has changed drastically in recent months</w:t>
      </w:r>
      <w:r w:rsidRPr="00BB5C37">
        <w:rPr>
          <w:sz w:val="16"/>
        </w:rPr>
        <w:t xml:space="preserve">. For this reason, this article analyses the positioning of the institutions of the European Union on right-wing nationalism and separatism which more often than not hails from it. Nationalism: not a new issue </w:t>
      </w:r>
      <w:proofErr w:type="gramStart"/>
      <w:r w:rsidRPr="00BB5C37">
        <w:rPr>
          <w:sz w:val="16"/>
        </w:rPr>
        <w:t>It</w:t>
      </w:r>
      <w:proofErr w:type="gramEnd"/>
      <w:r w:rsidRPr="00BB5C37">
        <w:rPr>
          <w:sz w:val="16"/>
        </w:rPr>
        <w:t xml:space="preserve"> is relevant to note that </w:t>
      </w:r>
      <w:r w:rsidRPr="00BB5C37">
        <w:rPr>
          <w:rStyle w:val="StyleUnderline"/>
          <w:highlight w:val="yellow"/>
        </w:rPr>
        <w:t>nationalist movements are present in various parts of the European geography</w:t>
      </w:r>
      <w:r w:rsidRPr="00BB5C37">
        <w:rPr>
          <w:sz w:val="16"/>
        </w:rPr>
        <w:t xml:space="preserve">. In Corsica, there exists a strong nationalist sentiment derived from the changes of sovereignty that the island has suffered in its history. </w:t>
      </w:r>
      <w:r w:rsidRPr="00BB5C37">
        <w:rPr>
          <w:rStyle w:val="StyleUnderline"/>
        </w:rPr>
        <w:t xml:space="preserve">In Belgium, Flemish nationalism is present, which claims (in some of its tendencies) the independence of Flanders. </w:t>
      </w:r>
      <w:r w:rsidRPr="00BB5C37">
        <w:rPr>
          <w:rStyle w:val="StyleUnderline"/>
          <w:highlight w:val="yellow"/>
        </w:rPr>
        <w:t xml:space="preserve">In the south of Italy, </w:t>
      </w:r>
      <w:proofErr w:type="gramStart"/>
      <w:r w:rsidRPr="00BB5C37">
        <w:rPr>
          <w:rStyle w:val="StyleUnderline"/>
          <w:highlight w:val="yellow"/>
        </w:rPr>
        <w:t>exists</w:t>
      </w:r>
      <w:proofErr w:type="gramEnd"/>
      <w:r w:rsidRPr="00BB5C37">
        <w:rPr>
          <w:rStyle w:val="StyleUnderline"/>
          <w:highlight w:val="yellow"/>
        </w:rPr>
        <w:t xml:space="preserve"> a popular movement which proposes the independence of the Sicilian citizens and is positioned against Italian centralism. There are also minor movements</w:t>
      </w:r>
      <w:r w:rsidRPr="00BB5C37">
        <w:rPr>
          <w:rStyle w:val="StyleUnderline"/>
        </w:rPr>
        <w:t xml:space="preserve"> in Finland (The Åland Islands), Sweden (Jämtland region), Denmark (Faroe Islands), Netherlands (province of Friesland), Poland (Silesian region) and Czech Republic (Moravia region). </w:t>
      </w:r>
      <w:r w:rsidRPr="00BB5C37">
        <w:rPr>
          <w:sz w:val="16"/>
        </w:rPr>
        <w:t>From the deliberate silence to the consensus With regard to the European Commission, it has been its president</w:t>
      </w:r>
      <w:r w:rsidRPr="00BB5C37">
        <w:rPr>
          <w:rStyle w:val="StyleUnderline"/>
        </w:rPr>
        <w:t>, Jean-Claude Juncker, who has made a more severe criticism of nationalist movements</w:t>
      </w:r>
      <w:r w:rsidRPr="00BB5C37">
        <w:rPr>
          <w:sz w:val="16"/>
        </w:rPr>
        <w:t>. Inspired by the ideas of François Mitterrand, who said “nationalism is the war”, Juncker has pointed out that “</w:t>
      </w:r>
      <w:r w:rsidRPr="00BB5C37">
        <w:rPr>
          <w:rStyle w:val="StyleUnderline"/>
        </w:rPr>
        <w:t>nationalism is poison</w:t>
      </w:r>
      <w:r w:rsidRPr="00BB5C37">
        <w:rPr>
          <w:sz w:val="16"/>
        </w:rPr>
        <w:t xml:space="preserve">”. For the head of the Commission, neither the economic crisis, nor the crisis of the Syrian refugees nor the terrorist crisis can be equated to the danger of nationalism (and the extreme right political parties). The politician said that </w:t>
      </w:r>
      <w:r w:rsidRPr="00BB5C37">
        <w:rPr>
          <w:rStyle w:val="StyleUnderline"/>
        </w:rPr>
        <w:t xml:space="preserve">the problem does not derive only from extremist parties, but also that some traditional parties are copying their proposals. </w:t>
      </w:r>
      <w:r w:rsidRPr="00BB5C37">
        <w:rPr>
          <w:sz w:val="16"/>
        </w:rPr>
        <w:t xml:space="preserve">Within the Commission itself, the Commissioner for Competition, Margrethe Vestager, has expressed her concern about nationalist tendencies in European countries such as Hungary, where the government has launched a consultation called “Let’s stop Brussels!” which shows the disagreements between this country and the community institutions. </w:t>
      </w:r>
      <w:proofErr w:type="gramStart"/>
      <w:r w:rsidRPr="00BB5C37">
        <w:rPr>
          <w:sz w:val="16"/>
        </w:rPr>
        <w:t>As for as the European Parliament, the position of its president, Antonio Tajani, has been unambiguous.</w:t>
      </w:r>
      <w:proofErr w:type="gramEnd"/>
      <w:r w:rsidRPr="00BB5C37">
        <w:rPr>
          <w:sz w:val="16"/>
        </w:rPr>
        <w:t xml:space="preserve"> In his speech in appreciation for receiving the Concord Award, he pointed out that there are some in Europe, populists and nationalists, who are spending time and effort on dividing the EU. They would be better advised to work to achieve concordance. This notion is worth remembering in these times in which narrow right-wing nationalist self-interests are bubbling to the surface. The value of consensus, both constitutional and European, is a public good in and of </w:t>
      </w:r>
      <w:proofErr w:type="gramStart"/>
      <w:r w:rsidRPr="00BB5C37">
        <w:rPr>
          <w:sz w:val="16"/>
        </w:rPr>
        <w:t>itself</w:t>
      </w:r>
      <w:proofErr w:type="gramEnd"/>
      <w:r w:rsidRPr="00BB5C37">
        <w:rPr>
          <w:sz w:val="16"/>
        </w:rPr>
        <w:t xml:space="preserve">, and should not be jeopardized. In the same vein, the leaders of various parliamentary groups have also taken sides on this issue. The Progressive Alliance of Socialists and Democrats was one of the first </w:t>
      </w:r>
      <w:proofErr w:type="gramStart"/>
      <w:r w:rsidRPr="00BB5C37">
        <w:rPr>
          <w:sz w:val="16"/>
        </w:rPr>
        <w:t>group</w:t>
      </w:r>
      <w:proofErr w:type="gramEnd"/>
      <w:r w:rsidRPr="00BB5C37">
        <w:rPr>
          <w:sz w:val="16"/>
        </w:rPr>
        <w:t xml:space="preserve"> to pronounce firmly in 2015. </w:t>
      </w:r>
      <w:r w:rsidRPr="00BB5C37">
        <w:rPr>
          <w:rStyle w:val="StyleUnderline"/>
        </w:rPr>
        <w:t>The influential German politician, Martin Schulz, expressed concern that nationalism could curb European integration.</w:t>
      </w:r>
      <w:r w:rsidRPr="00BB5C37">
        <w:rPr>
          <w:sz w:val="16"/>
        </w:rPr>
        <w:t xml:space="preserve"> In an interview with the newspaper Die Welt, he stated that </w:t>
      </w:r>
      <w:r w:rsidRPr="00BB5C37">
        <w:rPr>
          <w:rStyle w:val="Emphasis"/>
          <w:highlight w:val="yellow"/>
        </w:rPr>
        <w:t>the refugee crisis can reverse the European integration process and bring forward an EU in which nationalism, borders and walls are prevalent</w:t>
      </w:r>
      <w:r w:rsidRPr="00BB5C37">
        <w:rPr>
          <w:rStyle w:val="Emphasis"/>
        </w:rPr>
        <w:t xml:space="preserve">. </w:t>
      </w:r>
      <w:r w:rsidRPr="00BB5C37">
        <w:rPr>
          <w:sz w:val="16"/>
        </w:rPr>
        <w:t xml:space="preserve">On behalf of the European People’s Party, its vice president, Gonzalez Pons, has also stated </w:t>
      </w:r>
      <w:r w:rsidRPr="00BB5C37">
        <w:rPr>
          <w:rStyle w:val="StyleUnderline"/>
        </w:rPr>
        <w:t>that the future of Europe can only be more Union and no more nationalism</w:t>
      </w:r>
      <w:r w:rsidRPr="00BB5C37">
        <w:rPr>
          <w:sz w:val="16"/>
        </w:rPr>
        <w:t xml:space="preserve">. González Pons regretted that currently we have to face the specter of national-populism, which poisons everything, as it happens today in my country in a Europe, has explained, in which we again talk about new frontiers, new cultural segregations, new divisions linguistics and new nations. Undoubtedly, </w:t>
      </w:r>
      <w:r w:rsidRPr="00BB5C37">
        <w:rPr>
          <w:rStyle w:val="Emphasis"/>
          <w:highlight w:val="yellow"/>
        </w:rPr>
        <w:t>right-wing nationalism and separatism has different expressions and intensity within the countries of the European Union</w:t>
      </w:r>
      <w:r w:rsidRPr="00BB5C37">
        <w:rPr>
          <w:sz w:val="16"/>
        </w:rPr>
        <w:t xml:space="preserve">. To this day it seems that the Catalan issue is the most important and urgent one to address. For the moment, </w:t>
      </w:r>
      <w:r w:rsidRPr="00BB5C37">
        <w:rPr>
          <w:rStyle w:val="StyleUnderline"/>
        </w:rPr>
        <w:t>the next steps that will take place in the Spanish national dynamics are uncertain. Initially</w:t>
      </w:r>
      <w:r w:rsidRPr="00BB5C37">
        <w:rPr>
          <w:rStyle w:val="StyleUnderline"/>
          <w:highlight w:val="yellow"/>
        </w:rPr>
        <w:t>, the European Union didn’t take part in regional independence crisis in Spain, but recently the European institutions have positioned themselves without condition to Madrid’s position</w:t>
      </w:r>
      <w:r w:rsidRPr="00BB5C37">
        <w:rPr>
          <w:rStyle w:val="StyleUnderline"/>
        </w:rPr>
        <w:t xml:space="preserve">. Europe has already set its position on right-wing nationalism. If it wants to continue being a project with </w:t>
      </w:r>
      <w:proofErr w:type="gramStart"/>
      <w:r w:rsidRPr="00BB5C37">
        <w:rPr>
          <w:rStyle w:val="StyleUnderline"/>
        </w:rPr>
        <w:t>a unionist</w:t>
      </w:r>
      <w:proofErr w:type="gramEnd"/>
      <w:r w:rsidRPr="00BB5C37">
        <w:rPr>
          <w:rStyle w:val="StyleUnderline"/>
        </w:rPr>
        <w:t xml:space="preserve"> strength, its leaders should not abandon it.</w:t>
      </w:r>
    </w:p>
    <w:p w14:paraId="34EA65EA" w14:textId="77777777" w:rsidR="009F7A69" w:rsidRPr="00BB5C37" w:rsidRDefault="009F7A69" w:rsidP="009F7A69">
      <w:pPr>
        <w:pStyle w:val="Heading4"/>
        <w:rPr>
          <w:rStyle w:val="StyleUnderline"/>
          <w:sz w:val="26"/>
          <w:u w:val="none"/>
        </w:rPr>
      </w:pPr>
      <w:r w:rsidRPr="00BB5C37">
        <w:rPr>
          <w:rStyle w:val="StyleUnderline"/>
          <w:sz w:val="26"/>
          <w:u w:val="none"/>
        </w:rPr>
        <w:t>European nationalism destroys unity and will lead to complete collapse</w:t>
      </w:r>
    </w:p>
    <w:p w14:paraId="1F548765" w14:textId="77777777" w:rsidR="009F7A69" w:rsidRPr="00BB5C37" w:rsidRDefault="009F7A69" w:rsidP="009F7A69">
      <w:r w:rsidRPr="00BB5C37">
        <w:rPr>
          <w:rStyle w:val="Style13ptBold"/>
        </w:rPr>
        <w:t>Freund 15</w:t>
      </w:r>
      <w:r w:rsidRPr="00BB5C37">
        <w:t xml:space="preserve"> (Julien, “How Nationalism Undermines the European Union”, Stratfor, https://worldview.stratfor.com/article/how-nationalism-undermines-european-union) ALH</w:t>
      </w:r>
    </w:p>
    <w:p w14:paraId="08DAE8D0" w14:textId="77777777" w:rsidR="009F7A69" w:rsidRPr="00BB5C37" w:rsidRDefault="009F7A69" w:rsidP="009F7A69">
      <w:pPr>
        <w:rPr>
          <w:rStyle w:val="StyleUnderline"/>
        </w:rPr>
      </w:pPr>
      <w:r w:rsidRPr="00BB5C37">
        <w:rPr>
          <w:sz w:val="16"/>
        </w:rPr>
        <w:t xml:space="preserve">Forecast </w:t>
      </w:r>
      <w:proofErr w:type="gramStart"/>
      <w:r w:rsidRPr="00BB5C37">
        <w:rPr>
          <w:rStyle w:val="StyleUnderline"/>
        </w:rPr>
        <w:t>The</w:t>
      </w:r>
      <w:proofErr w:type="gramEnd"/>
      <w:r w:rsidRPr="00BB5C37">
        <w:rPr>
          <w:rStyle w:val="StyleUnderline"/>
        </w:rPr>
        <w:t xml:space="preserve"> loss of economic prosperity has hurt European integration efforts. Member states will now push to devolve power from the European Union to the national level. Nationalist and anti-establishment parties in member states will undermine fundamental EU policy. </w:t>
      </w:r>
      <w:r w:rsidRPr="00BB5C37">
        <w:rPr>
          <w:sz w:val="16"/>
        </w:rPr>
        <w:t xml:space="preserve">EU institutions will be able to manage this trend in the short term, but the economy will force Brussels to reshape the European Union. Over time, </w:t>
      </w:r>
      <w:r w:rsidRPr="00BB5C37">
        <w:rPr>
          <w:rStyle w:val="Emphasis"/>
          <w:highlight w:val="yellow"/>
        </w:rPr>
        <w:t>nationalism will trump European integration and governments</w:t>
      </w:r>
      <w:r w:rsidRPr="00BB5C37">
        <w:rPr>
          <w:rStyle w:val="Emphasis"/>
        </w:rPr>
        <w:t xml:space="preserve"> will repatriate power for the first time in EU history, </w:t>
      </w:r>
      <w:r w:rsidRPr="00BB5C37">
        <w:rPr>
          <w:rStyle w:val="Emphasis"/>
          <w:highlight w:val="yellow"/>
        </w:rPr>
        <w:t>leading to the collapse of the union.</w:t>
      </w:r>
      <w:r w:rsidRPr="00BB5C37">
        <w:rPr>
          <w:sz w:val="16"/>
          <w:highlight w:val="yellow"/>
        </w:rPr>
        <w:t xml:space="preserve"> </w:t>
      </w:r>
      <w:r w:rsidRPr="00BB5C37">
        <w:rPr>
          <w:sz w:val="16"/>
        </w:rPr>
        <w:t xml:space="preserve">On May 29, 2005, French voters rejected a proposed European Constitution in a nationwide referendum. A week later, the Dutch followed suit. This clear rejection of greater European integration was an iconic moment in the history of the European Union. Although it came in the form of a nation-state constitution, the European Constitution would primarily have collated all previous EU treaties into a single document. This symbolic act, plus the granting of more legislative powers to Brussels, would have been a major step toward a unified Europe formulated in the wake of World War II. A decade since the Dutch and French referendums, the European project is in its deepest crisis. The economic turmoil that began in 2009 and produced the eurozone crisis has awakened nationalist instincts that undermine pan-Europeanism. These centrifugal forces have always been present and, historically, led some members to opt out of certain initiatives. The key difference in 2015, however, is that </w:t>
      </w:r>
      <w:r w:rsidRPr="00BB5C37">
        <w:rPr>
          <w:rStyle w:val="StyleUnderline"/>
          <w:highlight w:val="yellow"/>
        </w:rPr>
        <w:t>nations will choose to backpedal on integration</w:t>
      </w:r>
      <w:r w:rsidRPr="00BB5C37">
        <w:rPr>
          <w:rStyle w:val="StyleUnderline"/>
        </w:rPr>
        <w:t xml:space="preserve"> — a first in EU history</w:t>
      </w:r>
      <w:r w:rsidRPr="00BB5C37">
        <w:rPr>
          <w:sz w:val="16"/>
        </w:rPr>
        <w:t xml:space="preserve">. Integration and Sovereignty </w:t>
      </w:r>
      <w:proofErr w:type="gramStart"/>
      <w:r w:rsidRPr="00BB5C37">
        <w:rPr>
          <w:sz w:val="16"/>
        </w:rPr>
        <w:t>The</w:t>
      </w:r>
      <w:proofErr w:type="gramEnd"/>
      <w:r w:rsidRPr="00BB5C37">
        <w:rPr>
          <w:sz w:val="16"/>
        </w:rPr>
        <w:t xml:space="preserve"> contest between nationalism and pan-Europeanism has been at the core of the European Union since it was first formulated in Rome in 1957. The union is an attempt to create a transnational entity out of a group of nation-states defined by different economies and political traditions, divided by a history of conflict</w:t>
      </w:r>
      <w:r w:rsidRPr="00BB5C37">
        <w:rPr>
          <w:rStyle w:val="StyleUnderline"/>
        </w:rPr>
        <w:t>. To unify these states, the European Union promised peace and economic prosperity. The resulting organization was a hybrid between a unified pan-European entity and a community of sovereign nation-states.</w:t>
      </w:r>
      <w:r w:rsidRPr="00BB5C37">
        <w:rPr>
          <w:sz w:val="16"/>
        </w:rPr>
        <w:t xml:space="preserve"> In the ensuing decades, these </w:t>
      </w:r>
      <w:r w:rsidRPr="00BB5C37">
        <w:rPr>
          <w:rStyle w:val="StyleUnderline"/>
          <w:highlight w:val="yellow"/>
        </w:rPr>
        <w:t>competing visions have continued</w:t>
      </w:r>
      <w:r w:rsidRPr="00BB5C37">
        <w:rPr>
          <w:rStyle w:val="StyleUnderline"/>
        </w:rPr>
        <w:t xml:space="preserve"> </w:t>
      </w:r>
      <w:r w:rsidRPr="00BB5C37">
        <w:rPr>
          <w:rStyle w:val="StyleUnderline"/>
          <w:highlight w:val="yellow"/>
        </w:rPr>
        <w:t>to clash</w:t>
      </w:r>
      <w:r w:rsidRPr="00BB5C37">
        <w:rPr>
          <w:sz w:val="16"/>
        </w:rPr>
        <w:t xml:space="preserve">, with </w:t>
      </w:r>
      <w:r w:rsidRPr="00BB5C37">
        <w:rPr>
          <w:rStyle w:val="StyleUnderline"/>
          <w:highlight w:val="yellow"/>
        </w:rPr>
        <w:t>nationalism succeeding several times in slowing the integration process</w:t>
      </w:r>
      <w:r w:rsidRPr="00BB5C37">
        <w:rPr>
          <w:rStyle w:val="StyleUnderline"/>
        </w:rPr>
        <w:t xml:space="preserve">. </w:t>
      </w:r>
      <w:r w:rsidRPr="00BB5C37">
        <w:rPr>
          <w:sz w:val="16"/>
        </w:rPr>
        <w:t xml:space="preserve">The first move to slow integration came only three years after the foundational Treaty of Rome. In 1960, French President Charles de Gaulle made a bid to amend the treaty to reduce the European Commission's power and devolve authority back to national parliaments. The bid failed because of resistance from other member states, but it set a precedent for French resistance to transnationalism when integration undermined France's imperatives. In both 1963 and 1967, the French president vetoed attempts to fold the United Kingdom in the European Union out of fears that London, which France considered to be under Washington's influence, would gain too much power. The contest between nationalism and pan-Europeanism has been at the core of the European Union since it was first formulated in Rome in 1957. In 1965, de Gaulle opposed the European Commission's plan to accrue more power and the European Parliament's plan to direct the funding of the Common Agricultural Policy. France did not want to lose control of this policy because French farmers were the primary beneficiaries. De Gaulle's opposition sparked what came to be known as the "empty chair crisis." Paris withdrew from the European Council and all its committees, forcing the European Commission to abandon its bid because a French exit would have meant the death of the European project. European unification entered a long period of stagnation after that, caused in part by the economic downturn and oil price crisis of the 1970s. In the 1980s, the European Union emerged from this slump in integration. An extremely efficient European Commission led by French Europhile Jacques Delors oversaw this period from 1985 to 1994. The end of the decade brought German reunification and the fall of communism, a sweeping historical change that the European Union used to push for more integration. During this period, the EU president also adopted measures such as the common euro currency in 1988 through the Single European Act and the 1992 Maastricht Treaty. However, </w:t>
      </w:r>
      <w:r w:rsidRPr="00BB5C37">
        <w:rPr>
          <w:rStyle w:val="StyleUnderline"/>
        </w:rPr>
        <w:t>nationalism continued to hamper the European Union. British Prime Minister Margaret Thatcher targeted what she deemed Brussels' excessive powers. In</w:t>
      </w:r>
      <w:r w:rsidRPr="00BB5C37">
        <w:rPr>
          <w:sz w:val="16"/>
        </w:rPr>
        <w:t xml:space="preserve"> 1980, she famously declared, "I want my money back," during a dispute with Brussels to adjust the United Kingdom's EU contributions. Though Thatcher left office in 1990, London built on this legacy by opting out of several EU measures in the early 1990s, including the Schengen area and the Economic and Monetary Union. As a result, European integration progressed but for the first time left some nations out. </w:t>
      </w:r>
      <w:r w:rsidRPr="00BB5C37">
        <w:rPr>
          <w:rStyle w:val="StyleUnderline"/>
        </w:rPr>
        <w:t xml:space="preserve">The 2005 French and Dutch rejections of the European Constitution brought this slow progress to a halt. </w:t>
      </w:r>
      <w:r w:rsidRPr="00BB5C37">
        <w:rPr>
          <w:sz w:val="16"/>
        </w:rPr>
        <w:t xml:space="preserve">The opposition stemmed primarily from the symbolic nature of the document — the public considered the term "constitution" to indicate an attempt to centralize power into a European state at the expense of national sovereignty. In 2007, most member states adopted the Lisbon Treaty, which replicated the text of the European Constitution line by line. In most member states, including the Netherlands and France, parliaments and not popular vote ratified the treaty. Many deemed the treaty a backdoor deal between national and EU leaders, feeding public anti-EU sentiment. The Current EU Crisis Shortly after the adoption of the Lisbon Treaty, </w:t>
      </w:r>
      <w:r w:rsidRPr="00BB5C37">
        <w:rPr>
          <w:rStyle w:val="StyleUnderline"/>
        </w:rPr>
        <w:t xml:space="preserve">Europe entered an economic crisis that completely derailed integration. </w:t>
      </w:r>
      <w:r w:rsidRPr="00BB5C37">
        <w:rPr>
          <w:rStyle w:val="Emphasis"/>
          <w:highlight w:val="yellow"/>
        </w:rPr>
        <w:t>With most EU member states in recession and unemployment rising, national governments became divided over economic policy.</w:t>
      </w:r>
      <w:r w:rsidRPr="00BB5C37">
        <w:rPr>
          <w:sz w:val="16"/>
        </w:rPr>
        <w:t xml:space="preserve"> They have sorted into two camps: those who see crisis as the best time for painful reforms and those who think stimulus should precede reforms. </w:t>
      </w:r>
      <w:r w:rsidRPr="00BB5C37">
        <w:rPr>
          <w:rStyle w:val="StyleUnderline"/>
        </w:rPr>
        <w:t>The economic downturn also revealed key problems caused by integration</w:t>
      </w:r>
      <w:r w:rsidRPr="00BB5C37">
        <w:rPr>
          <w:sz w:val="16"/>
        </w:rPr>
        <w:t xml:space="preserve">, most notably that the Economic and Monetary Union had made it impossible for member states to adjust their individual monetary policies. Unlike previous drives for national sovereignty, </w:t>
      </w:r>
      <w:r w:rsidRPr="00BB5C37">
        <w:rPr>
          <w:rStyle w:val="StyleUnderline"/>
        </w:rPr>
        <w:t xml:space="preserve">the current wave will actively bring power back to the states instead of simply exempting them from further European integration. </w:t>
      </w:r>
      <w:r w:rsidRPr="00BB5C37">
        <w:rPr>
          <w:rStyle w:val="Emphasis"/>
          <w:highlight w:val="yellow"/>
        </w:rPr>
        <w:t>The crisis opened opportunities for Euroskeptic parties and the local politicians who supported them</w:t>
      </w:r>
      <w:r w:rsidRPr="00BB5C37">
        <w:rPr>
          <w:sz w:val="16"/>
        </w:rPr>
        <w:t xml:space="preserve">. In May 2014, these parties won European elections in several member states, including France and the United Kingdom. More important, these victories increased nationalist rhetoric in domestic politics. But ultimately it is only member state governments that can force Brussels to return sovereignty. The May 10 Tory victory in British elections yielded promises from David Cameron for a referendum on EU membership and a renegotiation of the Lisbon Treaty. Euroskeptic parties, such as UKIP, and members of Cameron's own party that cleave to Thatcher's anti-EU legacy motivated such promises. The Upshot of the Nationalist Surge </w:t>
      </w:r>
      <w:r w:rsidRPr="00BB5C37">
        <w:rPr>
          <w:rStyle w:val="StyleUnderline"/>
        </w:rPr>
        <w:t>Unlike previous drives for national sovereignty, the current wave will actively bring power back to the states instead of simply exempting them from further European integration</w:t>
      </w:r>
      <w:r w:rsidRPr="00BB5C37">
        <w:rPr>
          <w:sz w:val="16"/>
        </w:rPr>
        <w:t xml:space="preserve">. Opt-outs were previously the norm. This time, the United Kingdom is directly challenging existing policies and EU principles. Cameron's renegotiations would call for permission to delay benefit payments to new migrants until four years after they enter the United Kingdom, new single market rules and a British exemption to the principle that members should strive toward an ever-closer union. All would be a step back from unification. </w:t>
      </w:r>
      <w:r w:rsidRPr="00BB5C37">
        <w:rPr>
          <w:rStyle w:val="StyleUnderline"/>
        </w:rPr>
        <w:t xml:space="preserve">The question now is how these policies would be implemented. </w:t>
      </w:r>
      <w:r w:rsidRPr="00BB5C37">
        <w:rPr>
          <w:sz w:val="16"/>
        </w:rPr>
        <w:t xml:space="preserve">If negotiations between London and its European partners led to a new European treaty, popular pressure throughout the European Union would force governments to hold referendums. The European Union's current unpopularity would likely cause some member states to reject the new treaty. Moreover, Brussels is unlikely to accept a European referendum on a treaty that would undermine any of its power or achievements. Thus, Brussels will not accept this possibility. </w:t>
      </w:r>
      <w:r w:rsidRPr="00BB5C37">
        <w:rPr>
          <w:rStyle w:val="StyleUnderline"/>
        </w:rPr>
        <w:t>Ensuing negotiations will result in more British opt-outs</w:t>
      </w:r>
      <w:r w:rsidRPr="00BB5C37">
        <w:rPr>
          <w:sz w:val="16"/>
        </w:rPr>
        <w:t xml:space="preserve">. But even if British negotiations avoid a near-term EU crisis and keep the United Kingdom in the organization, they will set a precedent for other states to push for increased sovereignty. The United Kingdom is not the only country where anti-establishment parties have emerged. Meanwhile, </w:t>
      </w:r>
      <w:r w:rsidRPr="00BB5C37">
        <w:rPr>
          <w:rStyle w:val="Emphasis"/>
          <w:highlight w:val="yellow"/>
        </w:rPr>
        <w:t>EU member states will continue to struggle over the future of specific policies and core values</w:t>
      </w:r>
      <w:r w:rsidRPr="00BB5C37">
        <w:rPr>
          <w:rStyle w:val="Emphasis"/>
        </w:rPr>
        <w:t>.</w:t>
      </w:r>
      <w:r w:rsidRPr="00BB5C37">
        <w:rPr>
          <w:sz w:val="16"/>
        </w:rPr>
        <w:t xml:space="preserve"> The Schengen area — the open control of common borders in Europe — is even under attack from France, a founding member. The opposition to Schengen targets the key EU principle of free movement of peoples. The principle of free trade could also come under fire, since many member states criticize German surplus as harmful to their national economies. </w:t>
      </w:r>
      <w:r w:rsidRPr="00BB5C37">
        <w:rPr>
          <w:rStyle w:val="Emphasis"/>
          <w:highlight w:val="yellow"/>
        </w:rPr>
        <w:t>The anti-EU push will, however, provoke a reaction</w:t>
      </w:r>
      <w:r w:rsidRPr="00BB5C37">
        <w:rPr>
          <w:rStyle w:val="StyleUnderline"/>
        </w:rPr>
        <w:t>. Brussels, Berlin and other pro-European governments will probably try to establish an inner club of member states eager to promote integration. This division could lead to two tracks for EU membership,</w:t>
      </w:r>
      <w:r w:rsidRPr="00BB5C37">
        <w:rPr>
          <w:sz w:val="16"/>
        </w:rPr>
        <w:t xml:space="preserve"> with some full members becoming entirely involved in the European Union while others become associate members that benefit from the free trade zone but would not have an influence on policymaking. </w:t>
      </w:r>
      <w:r w:rsidRPr="00BB5C37">
        <w:rPr>
          <w:rStyle w:val="StyleUnderline"/>
        </w:rPr>
        <w:t xml:space="preserve">The question of the French-German alliance will be at the center of this reshaping. France could be tempted to bring back the idea of a Mediterranean Union, leaving Germany in an alliance with Northern Europe. </w:t>
      </w:r>
      <w:r w:rsidRPr="00BB5C37">
        <w:rPr>
          <w:sz w:val="16"/>
        </w:rPr>
        <w:t xml:space="preserve">Regardless of its shape, any restructuring of the European Union would require a new treaty. Current European economic optimism is only the result of short-term patterns — a cheap euro and low oil prices. Structural reforms are needed to boost the economy in the long run, but member states are unwilling to implement them because they are unpopular with voters. </w:t>
      </w:r>
      <w:r w:rsidRPr="00BB5C37">
        <w:rPr>
          <w:rStyle w:val="StyleUnderline"/>
        </w:rPr>
        <w:t xml:space="preserve">Consequently, </w:t>
      </w:r>
      <w:r w:rsidRPr="00BB5C37">
        <w:rPr>
          <w:rStyle w:val="StyleUnderline"/>
          <w:highlight w:val="yellow"/>
        </w:rPr>
        <w:t>economic prosperity will remain Europe's main challenge</w:t>
      </w:r>
      <w:r w:rsidRPr="00BB5C37">
        <w:rPr>
          <w:rStyle w:val="StyleUnderline"/>
        </w:rPr>
        <w:t>.</w:t>
      </w:r>
      <w:r w:rsidRPr="00BB5C37">
        <w:rPr>
          <w:sz w:val="16"/>
        </w:rPr>
        <w:t xml:space="preserve"> The longer Brussels waits, the harder it will be to convince some member states to engage in integration projects as the prospect of prosperity fades. In the meantime, </w:t>
      </w:r>
      <w:r w:rsidRPr="00BB5C37">
        <w:rPr>
          <w:rStyle w:val="StyleUnderline"/>
          <w:highlight w:val="yellow"/>
        </w:rPr>
        <w:t>the temptation of nationalism will influence member states to confront Brussels and repatriate power to their capitals, ultimately meaning the death of the European Union.</w:t>
      </w:r>
    </w:p>
    <w:p w14:paraId="042A52FD" w14:textId="5122331A" w:rsidR="00283666" w:rsidRDefault="009F7A69" w:rsidP="009F7A69">
      <w:pPr>
        <w:pStyle w:val="Heading4"/>
      </w:pPr>
      <w:r>
        <w:t xml:space="preserve">There are 2 impacts – </w:t>
      </w:r>
    </w:p>
    <w:p w14:paraId="29C46512" w14:textId="77777777" w:rsidR="009F7A69" w:rsidRPr="00BB5C37" w:rsidRDefault="009F7A69" w:rsidP="009F7A69">
      <w:pPr>
        <w:pStyle w:val="Heading4"/>
      </w:pPr>
      <w:r w:rsidRPr="00BB5C37">
        <w:t>Secessionism causes extinction</w:t>
      </w:r>
    </w:p>
    <w:p w14:paraId="6E663AFA" w14:textId="77777777" w:rsidR="009F7A69" w:rsidRPr="00BB5C37" w:rsidRDefault="009F7A69" w:rsidP="009F7A69">
      <w:r w:rsidRPr="00BB5C37">
        <w:rPr>
          <w:rStyle w:val="Style13ptBold"/>
        </w:rPr>
        <w:t>Valaskakis 14</w:t>
      </w:r>
      <w:r w:rsidRPr="00BB5C37">
        <w:t xml:space="preserve"> – Kimon Valaskakis, Former OECD Ambassador of Canada, “Separatism </w:t>
      </w:r>
      <w:proofErr w:type="gramStart"/>
      <w:r w:rsidRPr="00BB5C37">
        <w:t>Everywhere :</w:t>
      </w:r>
      <w:proofErr w:type="gramEnd"/>
      <w:r w:rsidRPr="00BB5C37">
        <w:t xml:space="preserve"> The New Global Epidemic”, Huffington Post, 3-19, http://www.huffingtonpost.com/kimon-valaskakis/separatism-everywhere-the_b_4977800.html</w:t>
      </w:r>
    </w:p>
    <w:p w14:paraId="1C52A659" w14:textId="66FD1EAE" w:rsidR="009F7A69" w:rsidRPr="009F7A69" w:rsidRDefault="009F7A69" w:rsidP="009F7A69">
      <w:pPr>
        <w:rPr>
          <w:rFonts w:eastAsia="Calibri"/>
          <w:sz w:val="14"/>
        </w:rPr>
      </w:pPr>
      <w:r w:rsidRPr="00BB5C37">
        <w:rPr>
          <w:rFonts w:eastAsia="Calibri"/>
          <w:sz w:val="14"/>
        </w:rPr>
        <w:t xml:space="preserve">Like modern marriages, half of which end in divorce, </w:t>
      </w:r>
      <w:r w:rsidRPr="00BB5C37">
        <w:rPr>
          <w:rFonts w:eastAsia="Calibri"/>
          <w:u w:val="single"/>
        </w:rPr>
        <w:t xml:space="preserve">there is </w:t>
      </w:r>
      <w:r w:rsidRPr="00BB5C37">
        <w:rPr>
          <w:rFonts w:eastAsia="Calibri"/>
          <w:highlight w:val="yellow"/>
          <w:u w:val="single"/>
        </w:rPr>
        <w:t xml:space="preserve">a </w:t>
      </w:r>
      <w:r w:rsidRPr="00BB5C37">
        <w:rPr>
          <w:rFonts w:eastAsia="Calibri"/>
          <w:b/>
          <w:iCs/>
          <w:highlight w:val="yellow"/>
          <w:u w:val="single"/>
          <w:bdr w:val="single" w:sz="8" w:space="0" w:color="auto"/>
        </w:rPr>
        <w:t>new and ominous global threat</w:t>
      </w:r>
      <w:r w:rsidRPr="00BB5C37">
        <w:rPr>
          <w:rFonts w:eastAsia="Calibri"/>
          <w:u w:val="single"/>
        </w:rPr>
        <w:t xml:space="preserve">: the </w:t>
      </w:r>
      <w:r w:rsidRPr="00BB5C37">
        <w:rPr>
          <w:rFonts w:eastAsia="Calibri"/>
          <w:highlight w:val="yellow"/>
          <w:u w:val="single"/>
        </w:rPr>
        <w:t>break-up of</w:t>
      </w:r>
      <w:r w:rsidRPr="00BB5C37">
        <w:rPr>
          <w:rFonts w:eastAsia="Calibri"/>
          <w:sz w:val="14"/>
        </w:rPr>
        <w:t xml:space="preserve"> previously stable </w:t>
      </w:r>
      <w:r w:rsidRPr="00BB5C37">
        <w:rPr>
          <w:rFonts w:eastAsia="Calibri"/>
          <w:highlight w:val="yellow"/>
          <w:u w:val="single"/>
        </w:rPr>
        <w:t>political entities through separatism</w:t>
      </w:r>
      <w:r w:rsidRPr="00BB5C37">
        <w:rPr>
          <w:rFonts w:eastAsia="Calibri"/>
          <w:sz w:val="14"/>
        </w:rPr>
        <w:t xml:space="preserve">. </w:t>
      </w:r>
      <w:r w:rsidRPr="00BB5C37">
        <w:rPr>
          <w:rFonts w:eastAsia="Calibri"/>
          <w:u w:val="single"/>
        </w:rPr>
        <w:t>Crimea wants to leave Ukraine. Scotland has scheduled a</w:t>
      </w:r>
      <w:r w:rsidRPr="00BB5C37">
        <w:rPr>
          <w:rFonts w:eastAsia="Calibri"/>
          <w:sz w:val="14"/>
        </w:rPr>
        <w:t xml:space="preserve">n independence </w:t>
      </w:r>
      <w:r w:rsidRPr="00BB5C37">
        <w:rPr>
          <w:rFonts w:eastAsia="Calibri"/>
          <w:u w:val="single"/>
        </w:rPr>
        <w:t>referendum</w:t>
      </w:r>
      <w:r w:rsidRPr="00BB5C37">
        <w:rPr>
          <w:rFonts w:eastAsia="Calibri"/>
          <w:sz w:val="14"/>
        </w:rPr>
        <w:t xml:space="preserve"> from Britain in September 2014 </w:t>
      </w:r>
      <w:r w:rsidRPr="00BB5C37">
        <w:rPr>
          <w:rFonts w:eastAsia="Calibri"/>
          <w:u w:val="single"/>
        </w:rPr>
        <w:t>and Britain is considering</w:t>
      </w:r>
      <w:r w:rsidRPr="00BB5C37">
        <w:rPr>
          <w:rFonts w:eastAsia="Calibri"/>
          <w:sz w:val="14"/>
        </w:rPr>
        <w:t xml:space="preserve"> one </w:t>
      </w:r>
      <w:r w:rsidRPr="00BB5C37">
        <w:rPr>
          <w:rFonts w:eastAsia="Calibri"/>
          <w:u w:val="single"/>
        </w:rPr>
        <w:t>to possibly leave Europe</w:t>
      </w:r>
      <w:r w:rsidRPr="00BB5C37">
        <w:rPr>
          <w:rFonts w:eastAsia="Calibri"/>
          <w:sz w:val="14"/>
        </w:rPr>
        <w:t xml:space="preserve"> in 2015. </w:t>
      </w:r>
      <w:r w:rsidRPr="00BB5C37">
        <w:rPr>
          <w:rFonts w:eastAsia="Calibri"/>
          <w:u w:val="single"/>
        </w:rPr>
        <w:t>Catalonia's referendum to secede</w:t>
      </w:r>
      <w:r w:rsidRPr="00BB5C37">
        <w:rPr>
          <w:rFonts w:eastAsia="Calibri"/>
          <w:sz w:val="14"/>
        </w:rPr>
        <w:t xml:space="preserve"> from Spain </w:t>
      </w:r>
      <w:r w:rsidRPr="00BB5C37">
        <w:rPr>
          <w:rFonts w:eastAsia="Calibri"/>
          <w:u w:val="single"/>
        </w:rPr>
        <w:t>is in November</w:t>
      </w:r>
      <w:r w:rsidRPr="00BB5C37">
        <w:rPr>
          <w:rFonts w:eastAsia="Calibri"/>
          <w:sz w:val="14"/>
        </w:rPr>
        <w:t xml:space="preserve"> 2014, </w:t>
      </w:r>
      <w:r w:rsidRPr="00BB5C37">
        <w:rPr>
          <w:rFonts w:eastAsia="Calibri"/>
          <w:u w:val="single"/>
        </w:rPr>
        <w:t>and Quebec may</w:t>
      </w:r>
      <w:r w:rsidRPr="00BB5C37">
        <w:rPr>
          <w:rFonts w:eastAsia="Calibri"/>
          <w:sz w:val="14"/>
        </w:rPr>
        <w:t xml:space="preserve"> possibly </w:t>
      </w:r>
      <w:r w:rsidRPr="00BB5C37">
        <w:rPr>
          <w:rFonts w:eastAsia="Calibri"/>
          <w:u w:val="single"/>
        </w:rPr>
        <w:t>organize its own</w:t>
      </w:r>
      <w:r w:rsidRPr="00BB5C37">
        <w:rPr>
          <w:rFonts w:eastAsia="Calibri"/>
          <w:sz w:val="14"/>
        </w:rPr>
        <w:t xml:space="preserve"> in the next couple of years. </w:t>
      </w:r>
      <w:r w:rsidRPr="00BB5C37">
        <w:rPr>
          <w:rFonts w:eastAsia="Calibri"/>
          <w:u w:val="single"/>
        </w:rPr>
        <w:t>Wallonie, Corsica, North Italy, Bretagne etc. may one day follow suit.</w:t>
      </w:r>
      <w:r w:rsidRPr="00BB5C37">
        <w:rPr>
          <w:rFonts w:eastAsia="Calibri"/>
          <w:sz w:val="14"/>
        </w:rPr>
        <w:t xml:space="preserve"> There is even talk of splitting California in two! </w:t>
      </w:r>
      <w:r w:rsidRPr="00BB5C37">
        <w:rPr>
          <w:rFonts w:eastAsia="Calibri"/>
          <w:u w:val="single"/>
        </w:rPr>
        <w:t>Why are these centrifugal forces emerging now? There seems to be four leading reasons. The first is a knee jerk reaction against</w:t>
      </w:r>
      <w:r w:rsidRPr="00BB5C37">
        <w:rPr>
          <w:rFonts w:eastAsia="Calibri"/>
          <w:sz w:val="14"/>
        </w:rPr>
        <w:t xml:space="preserve"> excessive and </w:t>
      </w:r>
      <w:r w:rsidRPr="00BB5C37">
        <w:rPr>
          <w:rFonts w:eastAsia="Calibri"/>
          <w:u w:val="single"/>
        </w:rPr>
        <w:t>unregulated globalization</w:t>
      </w:r>
      <w:r w:rsidRPr="00BB5C37">
        <w:rPr>
          <w:rFonts w:eastAsia="Calibri"/>
          <w:sz w:val="14"/>
        </w:rPr>
        <w:t xml:space="preserve"> which leaves the ordinary citizen lost and with no identity. He therefore seeks a new sense of belongingness in a small, newly independent country, favoring localism over globalism. The </w:t>
      </w:r>
      <w:r w:rsidRPr="00BB5C37">
        <w:rPr>
          <w:rFonts w:eastAsia="Calibri"/>
          <w:u w:val="single"/>
        </w:rPr>
        <w:t>second</w:t>
      </w:r>
      <w:r w:rsidRPr="00BB5C37">
        <w:rPr>
          <w:rFonts w:eastAsia="Calibri"/>
          <w:sz w:val="14"/>
        </w:rPr>
        <w:t xml:space="preserve"> is the fact that </w:t>
      </w:r>
      <w:r w:rsidRPr="00BB5C37">
        <w:rPr>
          <w:rFonts w:eastAsia="Calibri"/>
          <w:u w:val="single"/>
        </w:rPr>
        <w:t>most</w:t>
      </w:r>
      <w:r w:rsidRPr="00BB5C37">
        <w:rPr>
          <w:rFonts w:eastAsia="Calibri"/>
          <w:sz w:val="14"/>
        </w:rPr>
        <w:t xml:space="preserve"> so called </w:t>
      </w:r>
      <w:r w:rsidRPr="00BB5C37">
        <w:rPr>
          <w:rFonts w:eastAsia="Calibri"/>
          <w:u w:val="single"/>
        </w:rPr>
        <w:t>'nation' states are actually multinational and diverse</w:t>
      </w:r>
      <w:r w:rsidRPr="00BB5C37">
        <w:rPr>
          <w:rFonts w:eastAsia="Calibri"/>
          <w:sz w:val="14"/>
        </w:rPr>
        <w:t xml:space="preserve">. The </w:t>
      </w:r>
      <w:r w:rsidRPr="00BB5C37">
        <w:rPr>
          <w:rFonts w:eastAsia="Calibri"/>
          <w:u w:val="single"/>
        </w:rPr>
        <w:t>ethnic minorities</w:t>
      </w:r>
      <w:r w:rsidRPr="00BB5C37">
        <w:rPr>
          <w:rFonts w:eastAsia="Calibri"/>
          <w:sz w:val="14"/>
        </w:rPr>
        <w:t xml:space="preserve"> which feel oppressed in such states, are tempted to </w:t>
      </w:r>
      <w:r w:rsidRPr="00BB5C37">
        <w:rPr>
          <w:rFonts w:eastAsia="Calibri"/>
          <w:u w:val="single"/>
        </w:rPr>
        <w:t>seek a divorce</w:t>
      </w:r>
      <w:r w:rsidRPr="00BB5C37">
        <w:rPr>
          <w:rFonts w:eastAsia="Calibri"/>
          <w:sz w:val="14"/>
        </w:rPr>
        <w:t xml:space="preserve">, set up their own nation, where they are will then be the majority -- and perhaps, in the process, exact revenge on their former tormentors, now in the minority. The </w:t>
      </w:r>
      <w:r w:rsidRPr="00BB5C37">
        <w:rPr>
          <w:rFonts w:eastAsia="Calibri"/>
          <w:u w:val="single"/>
        </w:rPr>
        <w:t>third is the worldwide failure of national governments</w:t>
      </w:r>
      <w:r w:rsidRPr="00BB5C37">
        <w:rPr>
          <w:rFonts w:eastAsia="Calibri"/>
          <w:sz w:val="14"/>
        </w:rPr>
        <w:t xml:space="preserve">, who seem to be chronically unable </w:t>
      </w:r>
      <w:r w:rsidRPr="00BB5C37">
        <w:rPr>
          <w:rFonts w:eastAsia="Calibri"/>
          <w:u w:val="single"/>
        </w:rPr>
        <w:t>to deliver on</w:t>
      </w:r>
      <w:r w:rsidRPr="00BB5C37">
        <w:rPr>
          <w:rFonts w:eastAsia="Calibri"/>
          <w:sz w:val="14"/>
        </w:rPr>
        <w:t xml:space="preserve"> their </w:t>
      </w:r>
      <w:r w:rsidRPr="00BB5C37">
        <w:rPr>
          <w:rFonts w:eastAsia="Calibri"/>
          <w:u w:val="single"/>
        </w:rPr>
        <w:t>electoral promises</w:t>
      </w:r>
      <w:r w:rsidRPr="00BB5C37">
        <w:rPr>
          <w:rFonts w:eastAsia="Calibri"/>
          <w:sz w:val="14"/>
        </w:rPr>
        <w:t xml:space="preserve">. One response is to 'throw the rascals out', which explains why governments of the left, right and center are regularly kicked out of office at the next election. In the U.S., an irate electorate consistently punishes the governing parry at the mid-terms regardless of its ideology. An alternative response to ineffective governance is to seek independence, whenever there is a geographical concentration of like minded opponents to a central regime. This was what the U.S. Civil War was all about and is what many contemporary ethnic struggles are leading towards. </w:t>
      </w:r>
      <w:r w:rsidRPr="00BB5C37">
        <w:rPr>
          <w:rFonts w:eastAsia="Calibri"/>
          <w:u w:val="single"/>
        </w:rPr>
        <w:t>Fourth</w:t>
      </w:r>
      <w:r w:rsidRPr="00BB5C37">
        <w:rPr>
          <w:rFonts w:eastAsia="Calibri"/>
          <w:sz w:val="14"/>
        </w:rPr>
        <w:t xml:space="preserve"> and finally, </w:t>
      </w:r>
      <w:r w:rsidRPr="00BB5C37">
        <w:rPr>
          <w:rFonts w:eastAsia="Calibri"/>
          <w:u w:val="single"/>
        </w:rPr>
        <w:t>there is simple self interest. Rich provinces</w:t>
      </w:r>
      <w:r w:rsidRPr="00BB5C37">
        <w:rPr>
          <w:rFonts w:eastAsia="Calibri"/>
          <w:sz w:val="14"/>
        </w:rPr>
        <w:t xml:space="preserve">, in a country, whose constitution obliges them to help poorer ones, (like Canada) may </w:t>
      </w:r>
      <w:r w:rsidRPr="00BB5C37">
        <w:rPr>
          <w:rFonts w:eastAsia="Calibri"/>
          <w:u w:val="single"/>
        </w:rPr>
        <w:t>want to end</w:t>
      </w:r>
      <w:r w:rsidRPr="00BB5C37">
        <w:rPr>
          <w:rFonts w:eastAsia="Calibri"/>
          <w:sz w:val="14"/>
        </w:rPr>
        <w:t xml:space="preserve"> these </w:t>
      </w:r>
      <w:r w:rsidRPr="00BB5C37">
        <w:rPr>
          <w:rFonts w:eastAsia="Calibri"/>
          <w:u w:val="single"/>
        </w:rPr>
        <w:t>subsidies</w:t>
      </w:r>
      <w:r w:rsidRPr="00BB5C37">
        <w:rPr>
          <w:rFonts w:eastAsia="Calibri"/>
          <w:sz w:val="14"/>
        </w:rPr>
        <w:t xml:space="preserve"> and keep all the money to themselves. Under this logic it should be Alberta rather than Quebec considering secession. When all is said and done, is all this good or bad </w:t>
      </w:r>
      <w:proofErr w:type="gramStart"/>
      <w:r w:rsidRPr="00BB5C37">
        <w:rPr>
          <w:rFonts w:eastAsia="Calibri"/>
          <w:sz w:val="14"/>
        </w:rPr>
        <w:t>news ?</w:t>
      </w:r>
      <w:proofErr w:type="gramEnd"/>
      <w:r w:rsidRPr="00BB5C37">
        <w:rPr>
          <w:rFonts w:eastAsia="Calibri"/>
          <w:sz w:val="14"/>
        </w:rPr>
        <w:t xml:space="preserve"> At first blush, by invoking the principle of self-determination, the virtues of decentralization and more responsible local government, we might be tempted to welcome these centrifugal forces. But upon reflection and careful analysis we should instead fear them because </w:t>
      </w:r>
      <w:r w:rsidRPr="00BB5C37">
        <w:rPr>
          <w:rFonts w:eastAsia="Calibri"/>
          <w:b/>
          <w:iCs/>
          <w:highlight w:val="yellow"/>
          <w:u w:val="single"/>
          <w:bdr w:val="single" w:sz="8" w:space="0" w:color="auto"/>
        </w:rPr>
        <w:t>they will exacerbate</w:t>
      </w:r>
      <w:r w:rsidRPr="00BB5C37">
        <w:rPr>
          <w:rFonts w:eastAsia="Calibri"/>
          <w:sz w:val="14"/>
        </w:rPr>
        <w:t xml:space="preserve"> the present </w:t>
      </w:r>
      <w:r w:rsidRPr="00BB5C37">
        <w:rPr>
          <w:rFonts w:eastAsia="Calibri"/>
          <w:b/>
          <w:iCs/>
          <w:highlight w:val="yellow"/>
          <w:u w:val="single"/>
          <w:bdr w:val="single" w:sz="8" w:space="0" w:color="auto"/>
        </w:rPr>
        <w:t>mismanagement of our planet</w:t>
      </w:r>
      <w:r w:rsidRPr="00BB5C37">
        <w:rPr>
          <w:rFonts w:eastAsia="Calibri"/>
          <w:sz w:val="14"/>
        </w:rPr>
        <w:t xml:space="preserve">. The separatists often believe that they can repeal globalization by a simple declaration of sovereignty, the adoption of a new flag and national anthem and by being awarded a seat in the United Nations. </w:t>
      </w:r>
      <w:proofErr w:type="gramStart"/>
      <w:r w:rsidRPr="00BB5C37">
        <w:rPr>
          <w:rFonts w:eastAsia="Calibri"/>
          <w:sz w:val="14"/>
        </w:rPr>
        <w:t>This,</w:t>
      </w:r>
      <w:proofErr w:type="gramEnd"/>
      <w:r w:rsidRPr="00BB5C37">
        <w:rPr>
          <w:rFonts w:eastAsia="Calibri"/>
          <w:sz w:val="14"/>
        </w:rPr>
        <w:t xml:space="preserve"> unfortunately is a delusion. Globalization is fueled by international capital, labor and technology movements, the internet, global finance and powerful worldwide networks -- some visible, others covert. Multinational corporations are going to remain global, and so are mafias, narco-cartels, organized crime, jihadists etc. If all the separatist movements in the world were to succeed, we could move from a present world of under 200 countries to one of over 1,000 -- all with an equal seat at the UN. Can you imagine how difficult it would be to decide on anything in a 1,000 strong UN general assembly? </w:t>
      </w:r>
      <w:r w:rsidRPr="00BB5C37">
        <w:rPr>
          <w:rFonts w:eastAsia="Calibri"/>
          <w:highlight w:val="yellow"/>
          <w:u w:val="single"/>
        </w:rPr>
        <w:t>Think</w:t>
      </w:r>
      <w:r w:rsidRPr="00BB5C37">
        <w:rPr>
          <w:rFonts w:eastAsia="Calibri"/>
          <w:sz w:val="14"/>
        </w:rPr>
        <w:t xml:space="preserve">, also, </w:t>
      </w:r>
      <w:r w:rsidRPr="00BB5C37">
        <w:rPr>
          <w:rFonts w:eastAsia="Calibri"/>
          <w:highlight w:val="yellow"/>
          <w:u w:val="single"/>
        </w:rPr>
        <w:t>of</w:t>
      </w:r>
      <w:r w:rsidRPr="00BB5C37">
        <w:rPr>
          <w:rFonts w:eastAsia="Calibri"/>
          <w:u w:val="single"/>
        </w:rPr>
        <w:t xml:space="preserve"> the </w:t>
      </w:r>
      <w:r w:rsidRPr="00BB5C37">
        <w:rPr>
          <w:rFonts w:eastAsia="Calibri"/>
          <w:highlight w:val="yellow"/>
          <w:u w:val="single"/>
        </w:rPr>
        <w:t>balance of power: 1,000 fragmented small countries</w:t>
      </w:r>
      <w:r w:rsidRPr="00BB5C37">
        <w:rPr>
          <w:rFonts w:eastAsia="Calibri"/>
          <w:sz w:val="14"/>
        </w:rPr>
        <w:t xml:space="preserve">, plus their subnational governments, </w:t>
      </w:r>
      <w:r w:rsidRPr="00BB5C37">
        <w:rPr>
          <w:rFonts w:eastAsia="Calibri"/>
          <w:highlight w:val="yellow"/>
          <w:u w:val="single"/>
        </w:rPr>
        <w:t>competing for</w:t>
      </w:r>
      <w:r w:rsidRPr="00BB5C37">
        <w:rPr>
          <w:rFonts w:eastAsia="Calibri"/>
          <w:u w:val="single"/>
        </w:rPr>
        <w:t xml:space="preserve"> the favors of </w:t>
      </w:r>
      <w:r w:rsidRPr="00BB5C37">
        <w:rPr>
          <w:rFonts w:eastAsia="Calibri"/>
          <w:highlight w:val="yellow"/>
          <w:u w:val="single"/>
        </w:rPr>
        <w:t>a dozen huge unregulated global conglomerates</w:t>
      </w:r>
      <w:r w:rsidRPr="00BB5C37">
        <w:rPr>
          <w:rFonts w:eastAsia="Calibri"/>
          <w:sz w:val="14"/>
          <w:highlight w:val="yellow"/>
        </w:rPr>
        <w:t>.</w:t>
      </w:r>
      <w:r w:rsidRPr="00BB5C37">
        <w:rPr>
          <w:rFonts w:eastAsia="Calibri"/>
          <w:sz w:val="14"/>
        </w:rPr>
        <w:t xml:space="preserve"> It would be an embarrassment of riches for the footloose conglomerates. </w:t>
      </w:r>
      <w:r w:rsidRPr="00BB5C37">
        <w:rPr>
          <w:rFonts w:eastAsia="Calibri"/>
          <w:highlight w:val="yellow"/>
          <w:u w:val="single"/>
        </w:rPr>
        <w:t>It would</w:t>
      </w:r>
      <w:r w:rsidRPr="00BB5C37">
        <w:rPr>
          <w:rFonts w:eastAsia="Calibri"/>
          <w:u w:val="single"/>
        </w:rPr>
        <w:t xml:space="preserve"> also </w:t>
      </w:r>
      <w:r w:rsidRPr="00BB5C37">
        <w:rPr>
          <w:rFonts w:eastAsia="Calibri"/>
          <w:highlight w:val="yellow"/>
          <w:u w:val="single"/>
        </w:rPr>
        <w:t xml:space="preserve">be </w:t>
      </w:r>
      <w:r w:rsidRPr="00BB5C37">
        <w:rPr>
          <w:rFonts w:eastAsia="Calibri"/>
          <w:b/>
          <w:iCs/>
          <w:highlight w:val="yellow"/>
          <w:u w:val="single"/>
          <w:bdr w:val="single" w:sz="8" w:space="0" w:color="auto"/>
        </w:rPr>
        <w:t>Eldorado</w:t>
      </w:r>
      <w:r w:rsidRPr="00BB5C37">
        <w:rPr>
          <w:rFonts w:eastAsia="Calibri"/>
          <w:highlight w:val="yellow"/>
          <w:u w:val="single"/>
        </w:rPr>
        <w:t xml:space="preserve"> for </w:t>
      </w:r>
      <w:r w:rsidRPr="00BB5C37">
        <w:rPr>
          <w:rFonts w:eastAsia="Calibri"/>
          <w:b/>
          <w:iCs/>
          <w:highlight w:val="yellow"/>
          <w:u w:val="single"/>
          <w:bdr w:val="single" w:sz="8" w:space="0" w:color="auto"/>
        </w:rPr>
        <w:t>organized crime</w:t>
      </w:r>
      <w:r w:rsidRPr="00BB5C37">
        <w:rPr>
          <w:rFonts w:eastAsia="Calibri"/>
          <w:highlight w:val="yellow"/>
          <w:u w:val="single"/>
        </w:rPr>
        <w:t xml:space="preserve">, </w:t>
      </w:r>
      <w:r w:rsidRPr="00BB5C37">
        <w:rPr>
          <w:rFonts w:eastAsia="Calibri"/>
          <w:b/>
          <w:iCs/>
          <w:highlight w:val="yellow"/>
          <w:u w:val="single"/>
          <w:bdr w:val="single" w:sz="8" w:space="0" w:color="auto"/>
        </w:rPr>
        <w:t>jihadists</w:t>
      </w:r>
      <w:r w:rsidRPr="00BB5C37">
        <w:rPr>
          <w:rFonts w:eastAsia="Calibri"/>
          <w:highlight w:val="yellow"/>
          <w:u w:val="single"/>
        </w:rPr>
        <w:t xml:space="preserve">, </w:t>
      </w:r>
      <w:r w:rsidRPr="00BB5C37">
        <w:rPr>
          <w:rFonts w:eastAsia="Calibri"/>
          <w:b/>
          <w:iCs/>
          <w:highlight w:val="yellow"/>
          <w:u w:val="single"/>
          <w:bdr w:val="single" w:sz="8" w:space="0" w:color="auto"/>
        </w:rPr>
        <w:t>tax evaders</w:t>
      </w:r>
      <w:r w:rsidRPr="00BB5C37">
        <w:rPr>
          <w:rFonts w:eastAsia="Calibri"/>
          <w:highlight w:val="yellow"/>
          <w:u w:val="single"/>
        </w:rPr>
        <w:t xml:space="preserve"> and</w:t>
      </w:r>
      <w:r w:rsidRPr="00BB5C37">
        <w:rPr>
          <w:rFonts w:eastAsia="Calibri"/>
          <w:u w:val="single"/>
        </w:rPr>
        <w:t xml:space="preserve"> </w:t>
      </w:r>
      <w:r w:rsidRPr="00BB5C37">
        <w:rPr>
          <w:rFonts w:eastAsia="Calibri"/>
          <w:b/>
          <w:iCs/>
          <w:u w:val="single"/>
          <w:bdr w:val="single" w:sz="8" w:space="0" w:color="auto"/>
        </w:rPr>
        <w:t xml:space="preserve">assorted </w:t>
      </w:r>
      <w:r w:rsidRPr="00BB5C37">
        <w:rPr>
          <w:rFonts w:eastAsia="Calibri"/>
          <w:b/>
          <w:iCs/>
          <w:highlight w:val="yellow"/>
          <w:u w:val="single"/>
          <w:bdr w:val="single" w:sz="8" w:space="0" w:color="auto"/>
        </w:rPr>
        <w:t>criminals</w:t>
      </w:r>
      <w:r w:rsidRPr="00BB5C37">
        <w:rPr>
          <w:rFonts w:eastAsia="Calibri"/>
          <w:u w:val="single"/>
        </w:rPr>
        <w:t xml:space="preserve"> vaulting from jurisdiction to jurisdiction</w:t>
      </w:r>
      <w:r w:rsidRPr="00BB5C37">
        <w:rPr>
          <w:rFonts w:eastAsia="Calibri"/>
          <w:sz w:val="14"/>
        </w:rPr>
        <w:t xml:space="preserve">. The sociologist, Daniel Bell once remarked,in the 1970s, that the nation state had become too big for the small problems and too small for the big ones. His words were prophetic but they cut both ways. </w:t>
      </w:r>
      <w:r w:rsidRPr="00BB5C37">
        <w:rPr>
          <w:rFonts w:eastAsia="Calibri"/>
          <w:u w:val="single"/>
        </w:rPr>
        <w:t xml:space="preserve">National </w:t>
      </w:r>
      <w:r w:rsidRPr="00BB5C37">
        <w:rPr>
          <w:rFonts w:eastAsia="Calibri"/>
          <w:highlight w:val="yellow"/>
          <w:u w:val="single"/>
        </w:rPr>
        <w:t xml:space="preserve">governments can no longer cope with </w:t>
      </w:r>
      <w:r w:rsidRPr="00BB5C37">
        <w:rPr>
          <w:rFonts w:eastAsia="Calibri"/>
          <w:b/>
          <w:iCs/>
          <w:highlight w:val="yellow"/>
          <w:u w:val="single"/>
          <w:bdr w:val="single" w:sz="8" w:space="0" w:color="auto"/>
        </w:rPr>
        <w:t>pandemics</w:t>
      </w:r>
      <w:r w:rsidRPr="00BB5C37">
        <w:rPr>
          <w:rFonts w:eastAsia="Calibri"/>
          <w:u w:val="single"/>
        </w:rPr>
        <w:t xml:space="preserve">, </w:t>
      </w:r>
      <w:r w:rsidRPr="00BB5C37">
        <w:rPr>
          <w:rFonts w:eastAsia="Calibri"/>
          <w:b/>
          <w:iCs/>
          <w:u w:val="single"/>
          <w:bdr w:val="single" w:sz="8" w:space="0" w:color="auto"/>
        </w:rPr>
        <w:t xml:space="preserve">global </w:t>
      </w:r>
      <w:r w:rsidRPr="00BB5C37">
        <w:rPr>
          <w:rFonts w:eastAsia="Calibri"/>
          <w:b/>
          <w:iCs/>
          <w:highlight w:val="yellow"/>
          <w:u w:val="single"/>
          <w:bdr w:val="single" w:sz="8" w:space="0" w:color="auto"/>
        </w:rPr>
        <w:t>warming</w:t>
      </w:r>
      <w:r w:rsidRPr="00BB5C37">
        <w:rPr>
          <w:rFonts w:eastAsia="Calibri"/>
          <w:u w:val="single"/>
        </w:rPr>
        <w:t xml:space="preserve">, </w:t>
      </w:r>
      <w:r w:rsidRPr="00BB5C37">
        <w:rPr>
          <w:rFonts w:eastAsia="Calibri"/>
          <w:b/>
          <w:iCs/>
          <w:u w:val="single"/>
          <w:bdr w:val="single" w:sz="8" w:space="0" w:color="auto"/>
        </w:rPr>
        <w:t xml:space="preserve">international </w:t>
      </w:r>
      <w:r w:rsidRPr="00BB5C37">
        <w:rPr>
          <w:rFonts w:eastAsia="Calibri"/>
          <w:b/>
          <w:iCs/>
          <w:highlight w:val="yellow"/>
          <w:u w:val="single"/>
          <w:bdr w:val="single" w:sz="8" w:space="0" w:color="auto"/>
        </w:rPr>
        <w:t>terrorism</w:t>
      </w:r>
      <w:r w:rsidRPr="00BB5C37">
        <w:rPr>
          <w:rFonts w:eastAsia="Calibri"/>
          <w:u w:val="single"/>
        </w:rPr>
        <w:t xml:space="preserve">, </w:t>
      </w:r>
      <w:r w:rsidRPr="00BB5C37">
        <w:rPr>
          <w:rFonts w:eastAsia="Calibri"/>
          <w:b/>
          <w:iCs/>
          <w:u w:val="single"/>
          <w:bdr w:val="single" w:sz="8" w:space="0" w:color="auto"/>
        </w:rPr>
        <w:t xml:space="preserve">unregulated global </w:t>
      </w:r>
      <w:r w:rsidRPr="00BB5C37">
        <w:rPr>
          <w:rFonts w:eastAsia="Calibri"/>
          <w:b/>
          <w:iCs/>
          <w:highlight w:val="yellow"/>
          <w:u w:val="single"/>
          <w:bdr w:val="single" w:sz="8" w:space="0" w:color="auto"/>
        </w:rPr>
        <w:t>finance</w:t>
      </w:r>
      <w:r w:rsidRPr="00BB5C37">
        <w:rPr>
          <w:rFonts w:eastAsia="Calibri"/>
          <w:highlight w:val="yellow"/>
          <w:u w:val="single"/>
        </w:rPr>
        <w:t xml:space="preserve"> -- unless they </w:t>
      </w:r>
      <w:r w:rsidRPr="00BB5C37">
        <w:rPr>
          <w:rFonts w:eastAsia="Calibri"/>
          <w:b/>
          <w:iCs/>
          <w:highlight w:val="yellow"/>
          <w:u w:val="single"/>
          <w:bdr w:val="single" w:sz="8" w:space="0" w:color="auto"/>
        </w:rPr>
        <w:t>act in unison</w:t>
      </w:r>
      <w:r w:rsidRPr="00BB5C37">
        <w:rPr>
          <w:rFonts w:eastAsia="Calibri"/>
          <w:u w:val="single"/>
        </w:rPr>
        <w:t xml:space="preserve"> in intergovernmental organizations. But</w:t>
      </w:r>
      <w:r w:rsidRPr="00BB5C37">
        <w:rPr>
          <w:rFonts w:eastAsia="Calibri"/>
          <w:sz w:val="14"/>
        </w:rPr>
        <w:t xml:space="preserve">, by the same token, </w:t>
      </w:r>
      <w:r w:rsidRPr="00BB5C37">
        <w:rPr>
          <w:rFonts w:eastAsia="Calibri"/>
          <w:u w:val="single"/>
        </w:rPr>
        <w:t xml:space="preserve">Lilliputian </w:t>
      </w:r>
      <w:r w:rsidRPr="00BB5C37">
        <w:rPr>
          <w:rFonts w:eastAsia="Calibri"/>
          <w:highlight w:val="yellow"/>
          <w:u w:val="single"/>
        </w:rPr>
        <w:t>micro states</w:t>
      </w:r>
      <w:r w:rsidRPr="00BB5C37">
        <w:rPr>
          <w:rFonts w:eastAsia="Calibri"/>
          <w:u w:val="single"/>
        </w:rPr>
        <w:t xml:space="preserve">, emerging </w:t>
      </w:r>
      <w:r w:rsidRPr="00BB5C37">
        <w:rPr>
          <w:rFonts w:eastAsia="Calibri"/>
          <w:highlight w:val="yellow"/>
          <w:u w:val="single"/>
        </w:rPr>
        <w:t>from the</w:t>
      </w:r>
      <w:r w:rsidRPr="00BB5C37">
        <w:rPr>
          <w:rFonts w:eastAsia="Calibri"/>
          <w:u w:val="single"/>
        </w:rPr>
        <w:t xml:space="preserve"> global </w:t>
      </w:r>
      <w:r w:rsidRPr="00BB5C37">
        <w:rPr>
          <w:rFonts w:eastAsia="Calibri"/>
          <w:highlight w:val="yellow"/>
          <w:u w:val="single"/>
        </w:rPr>
        <w:t>separatist wave, would be</w:t>
      </w:r>
      <w:r w:rsidRPr="00BB5C37">
        <w:rPr>
          <w:rFonts w:eastAsia="Calibri"/>
          <w:u w:val="single"/>
        </w:rPr>
        <w:t xml:space="preserve"> </w:t>
      </w:r>
      <w:r w:rsidRPr="00BB5C37">
        <w:rPr>
          <w:rFonts w:eastAsia="Calibri"/>
          <w:b/>
          <w:iCs/>
          <w:u w:val="single"/>
          <w:bdr w:val="single" w:sz="8" w:space="0" w:color="auto"/>
        </w:rPr>
        <w:t xml:space="preserve">even </w:t>
      </w:r>
      <w:proofErr w:type="gramStart"/>
      <w:r w:rsidRPr="00BB5C37">
        <w:rPr>
          <w:rFonts w:eastAsia="Calibri"/>
          <w:b/>
          <w:iCs/>
          <w:u w:val="single"/>
          <w:bdr w:val="single" w:sz="8" w:space="0" w:color="auto"/>
        </w:rPr>
        <w:t>be</w:t>
      </w:r>
      <w:proofErr w:type="gramEnd"/>
      <w:r w:rsidRPr="00BB5C37">
        <w:rPr>
          <w:rFonts w:eastAsia="Calibri"/>
          <w:b/>
          <w:iCs/>
          <w:u w:val="single"/>
          <w:bdr w:val="single" w:sz="8" w:space="0" w:color="auto"/>
        </w:rPr>
        <w:t xml:space="preserve"> </w:t>
      </w:r>
      <w:r w:rsidRPr="00BB5C37">
        <w:rPr>
          <w:rFonts w:eastAsia="Calibri"/>
          <w:b/>
          <w:iCs/>
          <w:highlight w:val="yellow"/>
          <w:u w:val="single"/>
          <w:bdr w:val="single" w:sz="8" w:space="0" w:color="auto"/>
        </w:rPr>
        <w:t>less capable</w:t>
      </w:r>
      <w:r w:rsidRPr="00BB5C37">
        <w:rPr>
          <w:rFonts w:eastAsia="Calibri"/>
          <w:u w:val="single"/>
        </w:rPr>
        <w:t xml:space="preserve"> to deal with these problems. </w:t>
      </w:r>
      <w:r w:rsidRPr="00BB5C37">
        <w:rPr>
          <w:rFonts w:eastAsia="Calibri"/>
          <w:b/>
          <w:iCs/>
          <w:u w:val="single"/>
          <w:bdr w:val="single" w:sz="8" w:space="0" w:color="auto"/>
        </w:rPr>
        <w:t>Global governance</w:t>
      </w:r>
      <w:r w:rsidRPr="00BB5C37">
        <w:rPr>
          <w:rFonts w:eastAsia="Calibri"/>
          <w:u w:val="single"/>
        </w:rPr>
        <w:t xml:space="preserve"> would then be completely controlled by the remaining, still international, private networks. </w:t>
      </w:r>
      <w:proofErr w:type="gramStart"/>
      <w:r w:rsidRPr="00BB5C37">
        <w:rPr>
          <w:rFonts w:eastAsia="Calibri"/>
          <w:u w:val="single"/>
        </w:rPr>
        <w:t>A scary scenario to be sure</w:t>
      </w:r>
      <w:r w:rsidRPr="00BB5C37">
        <w:rPr>
          <w:rFonts w:eastAsia="Calibri"/>
          <w:sz w:val="14"/>
        </w:rPr>
        <w:t>.</w:t>
      </w:r>
      <w:proofErr w:type="gramEnd"/>
      <w:r w:rsidRPr="00BB5C37">
        <w:rPr>
          <w:rFonts w:eastAsia="Calibri"/>
          <w:sz w:val="14"/>
        </w:rPr>
        <w:t xml:space="preserve"> Does that mean we must stay put and freeze present borders in perpetuity. No, obviously not. Re-arrangements and restructuring are necessary. But the more sustainable answer may be in new forms of federalism rather than in the pure multiplication of sovereignties. In today's interdependent world, sovereignty is an illusion except if you are a superpower. The problems are too big while the means available to the new so-called 'sovereign' government are too small. The </w:t>
      </w:r>
      <w:r w:rsidRPr="00BB5C37">
        <w:rPr>
          <w:rFonts w:eastAsia="Calibri"/>
          <w:u w:val="single"/>
        </w:rPr>
        <w:t>'balkanization'</w:t>
      </w:r>
      <w:r w:rsidRPr="00BB5C37">
        <w:rPr>
          <w:rFonts w:eastAsia="Calibri"/>
          <w:sz w:val="14"/>
        </w:rPr>
        <w:t xml:space="preserve"> of Eastern and Southern Europe </w:t>
      </w:r>
      <w:r w:rsidRPr="00BB5C37">
        <w:rPr>
          <w:rFonts w:eastAsia="Calibri"/>
          <w:highlight w:val="yellow"/>
          <w:u w:val="single"/>
        </w:rPr>
        <w:t>after the</w:t>
      </w:r>
      <w:r w:rsidRPr="00BB5C37">
        <w:rPr>
          <w:rFonts w:eastAsia="Calibri"/>
          <w:u w:val="single"/>
        </w:rPr>
        <w:t xml:space="preserve"> First </w:t>
      </w:r>
      <w:r w:rsidRPr="00BB5C37">
        <w:rPr>
          <w:rFonts w:eastAsia="Calibri"/>
          <w:highlight w:val="yellow"/>
          <w:u w:val="single"/>
        </w:rPr>
        <w:t>World War</w:t>
      </w:r>
      <w:r w:rsidRPr="00BB5C37">
        <w:rPr>
          <w:rFonts w:eastAsia="Calibri"/>
          <w:u w:val="single"/>
        </w:rPr>
        <w:t>, led to the Second</w:t>
      </w:r>
      <w:r w:rsidRPr="00BB5C37">
        <w:rPr>
          <w:rFonts w:eastAsia="Calibri"/>
          <w:sz w:val="14"/>
        </w:rPr>
        <w:t xml:space="preserve"> World War. The </w:t>
      </w:r>
      <w:r w:rsidRPr="00BB5C37">
        <w:rPr>
          <w:rFonts w:eastAsia="Calibri"/>
          <w:highlight w:val="yellow"/>
          <w:u w:val="single"/>
        </w:rPr>
        <w:t>balkanization</w:t>
      </w:r>
      <w:r w:rsidRPr="00BB5C37">
        <w:rPr>
          <w:rFonts w:eastAsia="Calibri"/>
          <w:sz w:val="14"/>
        </w:rPr>
        <w:t xml:space="preserve"> of the world </w:t>
      </w:r>
      <w:r w:rsidRPr="00BB5C37">
        <w:rPr>
          <w:rFonts w:eastAsia="Calibri"/>
          <w:highlight w:val="yellow"/>
          <w:u w:val="single"/>
        </w:rPr>
        <w:t>through</w:t>
      </w:r>
      <w:r w:rsidRPr="00BB5C37">
        <w:rPr>
          <w:rFonts w:eastAsia="Calibri"/>
          <w:u w:val="single"/>
        </w:rPr>
        <w:t xml:space="preserve"> wide-spread </w:t>
      </w:r>
      <w:r w:rsidRPr="00BB5C37">
        <w:rPr>
          <w:rFonts w:eastAsia="Calibri"/>
          <w:highlight w:val="yellow"/>
          <w:u w:val="single"/>
        </w:rPr>
        <w:t xml:space="preserve">separatism could </w:t>
      </w:r>
      <w:r w:rsidRPr="00BB5C37">
        <w:rPr>
          <w:rFonts w:eastAsia="Calibri"/>
          <w:b/>
          <w:iCs/>
          <w:highlight w:val="yellow"/>
          <w:u w:val="single"/>
          <w:bdr w:val="single" w:sz="8" w:space="0" w:color="auto"/>
        </w:rPr>
        <w:t>increase the probability of a third one</w:t>
      </w:r>
      <w:r w:rsidRPr="00BB5C37">
        <w:rPr>
          <w:rFonts w:eastAsia="Calibri"/>
          <w:sz w:val="14"/>
        </w:rPr>
        <w:t>. Not an inspiring scenario.</w:t>
      </w:r>
    </w:p>
    <w:p w14:paraId="2AF17B58" w14:textId="7874BE92" w:rsidR="00167521" w:rsidRPr="00BB5C37" w:rsidRDefault="00167521" w:rsidP="00167521">
      <w:pPr>
        <w:pStyle w:val="Heading4"/>
      </w:pPr>
      <w:r w:rsidRPr="00BB5C37">
        <w:t>Collapse of the Eurozone triggers a global economic depression</w:t>
      </w:r>
    </w:p>
    <w:p w14:paraId="0D15A6AE" w14:textId="77777777" w:rsidR="00167521" w:rsidRPr="00BB5C37" w:rsidRDefault="00167521" w:rsidP="00167521">
      <w:r w:rsidRPr="00BB5C37">
        <w:rPr>
          <w:rStyle w:val="Style13ptBold"/>
        </w:rPr>
        <w:t xml:space="preserve">Buiter 11 </w:t>
      </w:r>
      <w:r w:rsidRPr="00BB5C37">
        <w:t>(Willem, “The terrible consequences of a eurozone collapse”, Financial Times, https://www.ft.com/content/6cf8ce18-2042-11e1-9878-00144feabdc0)</w:t>
      </w:r>
    </w:p>
    <w:p w14:paraId="12A80E2C" w14:textId="77777777" w:rsidR="00167521" w:rsidRPr="00BB5C37" w:rsidRDefault="00167521" w:rsidP="00167521">
      <w:pPr>
        <w:rPr>
          <w:rStyle w:val="StyleUnderline"/>
        </w:rPr>
      </w:pPr>
      <w:r w:rsidRPr="00BB5C37">
        <w:rPr>
          <w:sz w:val="16"/>
        </w:rPr>
        <w:t xml:space="preserve">What happens if the euro collapses? </w:t>
      </w:r>
      <w:r w:rsidRPr="00BB5C37">
        <w:rPr>
          <w:rStyle w:val="StyleUnderline"/>
          <w:highlight w:val="yellow"/>
        </w:rPr>
        <w:t>A euro area breakup</w:t>
      </w:r>
      <w:r w:rsidRPr="00BB5C37">
        <w:rPr>
          <w:rStyle w:val="StyleUnderline"/>
        </w:rPr>
        <w:t xml:space="preserve">, </w:t>
      </w:r>
      <w:r w:rsidRPr="00BB5C37">
        <w:rPr>
          <w:rStyle w:val="StyleUnderline"/>
          <w:highlight w:val="yellow"/>
        </w:rPr>
        <w:t>even a partial one</w:t>
      </w:r>
      <w:r w:rsidRPr="00BB5C37">
        <w:rPr>
          <w:rStyle w:val="StyleUnderline"/>
        </w:rPr>
        <w:t xml:space="preserve"> involving the exit of one or more fiscally and competitively weak countries, </w:t>
      </w:r>
      <w:r w:rsidRPr="00BB5C37">
        <w:rPr>
          <w:rStyle w:val="StyleUnderline"/>
          <w:highlight w:val="yellow"/>
        </w:rPr>
        <w:t>would be chaotic. A full or comprehensive break-up, with the euro area splintering into a Greater Deutschmark zone and about 10 national currencies would create pandemonium</w:t>
      </w:r>
      <w:r w:rsidRPr="00BB5C37">
        <w:rPr>
          <w:rStyle w:val="StyleUnderline"/>
        </w:rPr>
        <w:t>.</w:t>
      </w:r>
      <w:r w:rsidRPr="00BB5C37">
        <w:rPr>
          <w:sz w:val="16"/>
        </w:rPr>
        <w:t xml:space="preserve"> </w:t>
      </w:r>
      <w:r w:rsidRPr="00BB5C37">
        <w:rPr>
          <w:rStyle w:val="StyleUnderline"/>
        </w:rPr>
        <w:t>It would not be a planned</w:t>
      </w:r>
      <w:r w:rsidRPr="00BB5C37">
        <w:rPr>
          <w:sz w:val="16"/>
        </w:rPr>
        <w:t xml:space="preserve">, </w:t>
      </w:r>
      <w:r w:rsidRPr="00BB5C37">
        <w:rPr>
          <w:rStyle w:val="StyleUnderline"/>
        </w:rPr>
        <w:t xml:space="preserve">orderly, gradual unwinding of existing political, economic and legal commitments. </w:t>
      </w:r>
      <w:r w:rsidRPr="00BB5C37">
        <w:rPr>
          <w:rStyle w:val="StyleUnderline"/>
          <w:highlight w:val="yellow"/>
        </w:rPr>
        <w:t>Exit</w:t>
      </w:r>
      <w:r w:rsidRPr="00BB5C37">
        <w:rPr>
          <w:rStyle w:val="StyleUnderline"/>
        </w:rPr>
        <w:t xml:space="preserve">, partial or full, </w:t>
      </w:r>
      <w:r w:rsidRPr="00BB5C37">
        <w:rPr>
          <w:rStyle w:val="StyleUnderline"/>
          <w:highlight w:val="yellow"/>
        </w:rPr>
        <w:t>would likely be precipitated by disorderly sovereign defaults in the</w:t>
      </w:r>
      <w:r w:rsidRPr="00BB5C37">
        <w:rPr>
          <w:rStyle w:val="StyleUnderline"/>
        </w:rPr>
        <w:t xml:space="preserve"> fiscally and competitively </w:t>
      </w:r>
      <w:r w:rsidRPr="00BB5C37">
        <w:rPr>
          <w:rStyle w:val="StyleUnderline"/>
          <w:highlight w:val="yellow"/>
        </w:rPr>
        <w:t>weak</w:t>
      </w:r>
      <w:r w:rsidRPr="00BB5C37">
        <w:rPr>
          <w:rStyle w:val="StyleUnderline"/>
        </w:rPr>
        <w:t xml:space="preserve"> member </w:t>
      </w:r>
      <w:r w:rsidRPr="00BB5C37">
        <w:rPr>
          <w:rStyle w:val="StyleUnderline"/>
          <w:highlight w:val="yellow"/>
        </w:rPr>
        <w:t>states</w:t>
      </w:r>
      <w:r w:rsidRPr="00BB5C37">
        <w:rPr>
          <w:rStyle w:val="StyleUnderline"/>
        </w:rPr>
        <w:t>, whose currencies would weaken dramatically and whose banks would fail.</w:t>
      </w:r>
      <w:r w:rsidRPr="00BB5C37">
        <w:rPr>
          <w:sz w:val="16"/>
        </w:rPr>
        <w:t xml:space="preserve"> If Spain and Italy were to exit, </w:t>
      </w:r>
      <w:r w:rsidRPr="00BB5C37">
        <w:rPr>
          <w:rStyle w:val="StyleUnderline"/>
          <w:highlight w:val="yellow"/>
        </w:rPr>
        <w:t>there would be a collapse of systemically important financial institutions throughout the European Union and North America and years of global depression.</w:t>
      </w:r>
      <w:r w:rsidRPr="00BB5C37">
        <w:rPr>
          <w:rStyle w:val="StyleUnderline"/>
        </w:rPr>
        <w:t xml:space="preserve"> </w:t>
      </w:r>
      <w:r w:rsidRPr="00BB5C37">
        <w:rPr>
          <w:sz w:val="16"/>
        </w:rPr>
        <w:t xml:space="preserve">Consider the exit of a fiscally and competitively weak country, such as Greece – an event to which I assign a probability of about 20-25 per cent. Most contracts, including bank deposits, sovereign debt, pensions and wages would be redenominated in new Drachma and a sharp devaluation, say 65 per cent, of the new currency would follow. </w:t>
      </w:r>
      <w:r w:rsidRPr="00BB5C37">
        <w:rPr>
          <w:rStyle w:val="StyleUnderline"/>
          <w:highlight w:val="yellow"/>
        </w:rPr>
        <w:t>As soon as an exit was anticipated, depositors would flee</w:t>
      </w:r>
      <w:r w:rsidRPr="00BB5C37">
        <w:rPr>
          <w:rStyle w:val="StyleUnderline"/>
        </w:rPr>
        <w:t xml:space="preserve"> Greek </w:t>
      </w:r>
      <w:r w:rsidRPr="00BB5C37">
        <w:rPr>
          <w:rStyle w:val="StyleUnderline"/>
          <w:highlight w:val="yellow"/>
        </w:rPr>
        <w:t>banks and all new lending</w:t>
      </w:r>
      <w:r w:rsidRPr="00BB5C37">
        <w:rPr>
          <w:rStyle w:val="StyleUnderline"/>
        </w:rPr>
        <w:t xml:space="preserve"> governed by Greek law </w:t>
      </w:r>
      <w:r w:rsidRPr="00BB5C37">
        <w:rPr>
          <w:rStyle w:val="StyleUnderline"/>
          <w:highlight w:val="yellow"/>
        </w:rPr>
        <w:t>would</w:t>
      </w:r>
      <w:r w:rsidRPr="00BB5C37">
        <w:rPr>
          <w:rStyle w:val="StyleUnderline"/>
        </w:rPr>
        <w:t xml:space="preserve"> effectively </w:t>
      </w:r>
      <w:r w:rsidRPr="00BB5C37">
        <w:rPr>
          <w:rStyle w:val="StyleUnderline"/>
          <w:highlight w:val="yellow"/>
        </w:rPr>
        <w:t>cease</w:t>
      </w:r>
      <w:r w:rsidRPr="00BB5C37">
        <w:rPr>
          <w:rStyle w:val="StyleUnderline"/>
        </w:rPr>
        <w:t>. Even before the exit, the sovereign and the banking system would fail because of a lack of funding. Following the exit, contracts and financial instruments written under foreign law would likely remain euro-denominated.</w:t>
      </w:r>
      <w:r w:rsidRPr="00BB5C37">
        <w:rPr>
          <w:sz w:val="16"/>
        </w:rPr>
        <w:t xml:space="preserve"> Balance sheets would become unbalanced and widespread default, insolvency and bankruptcy would result. </w:t>
      </w:r>
      <w:r w:rsidRPr="00BB5C37">
        <w:rPr>
          <w:rStyle w:val="StyleUnderline"/>
        </w:rPr>
        <w:t>Greek output would collapse</w:t>
      </w:r>
      <w:r w:rsidRPr="00BB5C37">
        <w:rPr>
          <w:sz w:val="16"/>
        </w:rPr>
        <w:t xml:space="preserve">. Greece would temporarily gain a competitive advantage from the sharp decline in the new Drachma’s value, but </w:t>
      </w:r>
      <w:r w:rsidRPr="00BB5C37">
        <w:rPr>
          <w:rStyle w:val="StyleUnderline"/>
        </w:rPr>
        <w:t>like Portugal, Spain and Italy, Greece does not have the persistent nominal rigidities to make it a lasting competitive advantage. Soaring wage and price inflation would restore the uncompetitive status quo.</w:t>
      </w:r>
      <w:r w:rsidRPr="00BB5C37">
        <w:rPr>
          <w:sz w:val="16"/>
        </w:rPr>
        <w:t xml:space="preserve"> Without external funding, </w:t>
      </w:r>
      <w:r w:rsidRPr="00BB5C37">
        <w:rPr>
          <w:rStyle w:val="StyleUnderline"/>
          <w:highlight w:val="yellow"/>
        </w:rPr>
        <w:t>imports would collapse, disrupting domestic production</w:t>
      </w:r>
      <w:r w:rsidRPr="00BB5C37">
        <w:rPr>
          <w:sz w:val="16"/>
        </w:rPr>
        <w:t>. Aggregate demand and aggregate supply would chase each other downwards. If Greece storms out of the eurozone there might be little fear other countries would follow suit. However, if Greece is pushed out of the eurozone because other member states refuse to fund the Greek sovereign and the European Central Bank refuses to fund Greek banks, the markets could beam in on the next most likely country to go. This could prompt a run on that country’s banks and stop funding for its sovereign, financial institutions and companies. Fear might actually then force the departure of the afflicted country. Exit contagion might sweep right through the rest of the eurozone periphery – Portugal, Ireland, Spain and Italy – and then begin to infect the “soft core”of Belgium, Austria and France. A</w:t>
      </w:r>
      <w:r w:rsidRPr="00BB5C37">
        <w:rPr>
          <w:rStyle w:val="StyleUnderline"/>
        </w:rPr>
        <w:t xml:space="preserve"> disorderly sovereign default and eurozone exit by Greece alone would be manageable.</w:t>
      </w:r>
      <w:r w:rsidRPr="00BB5C37">
        <w:rPr>
          <w:sz w:val="16"/>
        </w:rPr>
        <w:t xml:space="preserve"> Greece accounts for only 2.2 per cent of eurozone area GDP and 4 per cent of public debt</w:t>
      </w:r>
      <w:r w:rsidRPr="00BB5C37">
        <w:rPr>
          <w:rStyle w:val="StyleUnderline"/>
        </w:rPr>
        <w:t xml:space="preserve">. However, </w:t>
      </w:r>
      <w:r w:rsidRPr="00BB5C37">
        <w:rPr>
          <w:rStyle w:val="StyleUnderline"/>
          <w:highlight w:val="yellow"/>
        </w:rPr>
        <w:t>a disorderly sovereign default and eurozone exit by Italy would bring down much of the European banking sector</w:t>
      </w:r>
      <w:r w:rsidRPr="00BB5C37">
        <w:rPr>
          <w:sz w:val="16"/>
        </w:rPr>
        <w:t xml:space="preserve">. Disorderly sovereign defaults and eurozone exits by all five periphery states – an event to which I attach a probability of no more than 5 per cent – would drag down not just the European banking system but also the north Atlantic financial system and the internationally exposed parts of the rest of the global banking system. </w:t>
      </w:r>
      <w:r w:rsidRPr="00BB5C37">
        <w:rPr>
          <w:rStyle w:val="StyleUnderline"/>
          <w:highlight w:val="yellow"/>
        </w:rPr>
        <w:t>The resulting financial crisis would trigger a global depression</w:t>
      </w:r>
      <w:r w:rsidRPr="00BB5C37">
        <w:rPr>
          <w:rStyle w:val="StyleUnderline"/>
        </w:rPr>
        <w:t xml:space="preserve"> that would last for years, with GDP likely falling by more than 10 per cent and unemployment in the West reaching 20 per cent or more. </w:t>
      </w:r>
      <w:r w:rsidRPr="00BB5C37">
        <w:rPr>
          <w:rStyle w:val="StyleUnderline"/>
          <w:highlight w:val="yellow"/>
        </w:rPr>
        <w:t>Emerging markets would be dragged down too</w:t>
      </w:r>
      <w:r w:rsidRPr="00BB5C37">
        <w:rPr>
          <w:rStyle w:val="StyleUnderline"/>
        </w:rPr>
        <w:t xml:space="preserve">. </w:t>
      </w:r>
      <w:r w:rsidRPr="00BB5C37">
        <w:rPr>
          <w:rStyle w:val="StyleUnderline"/>
          <w:highlight w:val="yellow"/>
        </w:rPr>
        <w:t>Exits by Germany and other fiscally and competitively strong countries could be even more disruptive.</w:t>
      </w:r>
      <w:r w:rsidRPr="00BB5C37">
        <w:rPr>
          <w:rStyle w:val="StyleUnderline"/>
        </w:rPr>
        <w:t xml:space="preserve"> </w:t>
      </w:r>
      <w:r w:rsidRPr="00BB5C37">
        <w:rPr>
          <w:sz w:val="16"/>
        </w:rPr>
        <w:t>This might occur amid attempts to introduce a one-sided fiscal union with open-ended and uncapped euro-bonds or other transfers from the strong to the weak without a corresponding surrender of fiscal sovereignty to prevent future crises or if the ECB were to “go Weimar”. I consider this highly unlikely, with a probability of less than 3 per cent. Following such an exit, Germany and the other core eurozone member states (perhaps excluding France) would introduce a new Deutschmark. The sovereigns in the periphery would default. The new Deutschmark would appreciate sharply</w:t>
      </w:r>
      <w:r w:rsidRPr="00BB5C37">
        <w:rPr>
          <w:rStyle w:val="StyleUnderline"/>
        </w:rPr>
        <w:t xml:space="preserve">. Financial institutions in the new area would have to be bailed out because of losses from exposure to the old periphery and the soft core. </w:t>
      </w:r>
      <w:r w:rsidRPr="00BB5C37">
        <w:rPr>
          <w:rStyle w:val="StyleUnderline"/>
          <w:highlight w:val="yellow"/>
        </w:rPr>
        <w:t>As nothing would be holding the remaining eurozone countries together, the rump would split into perhaps 11 national currencies</w:t>
      </w:r>
      <w:r w:rsidRPr="00BB5C37">
        <w:rPr>
          <w:rStyle w:val="StyleUnderline"/>
        </w:rPr>
        <w:t xml:space="preserve">. The legal meaning and validity of all euro-denominated contracts and instruments would be up for grabs. </w:t>
      </w:r>
      <w:r w:rsidRPr="00BB5C37">
        <w:rPr>
          <w:rStyle w:val="StyleUnderline"/>
          <w:highlight w:val="yellow"/>
        </w:rPr>
        <w:t>Everyone</w:t>
      </w:r>
      <w:r w:rsidRPr="00BB5C37">
        <w:rPr>
          <w:rStyle w:val="StyleUnderline"/>
        </w:rPr>
        <w:t xml:space="preserve">, except lawyers specialising in the Lex Monetae, </w:t>
      </w:r>
      <w:r w:rsidRPr="00BB5C37">
        <w:rPr>
          <w:rStyle w:val="StyleUnderline"/>
          <w:highlight w:val="yellow"/>
        </w:rPr>
        <w:t>would</w:t>
      </w:r>
      <w:r w:rsidRPr="00BB5C37">
        <w:rPr>
          <w:rStyle w:val="StyleUnderline"/>
        </w:rPr>
        <w:t xml:space="preserve"> </w:t>
      </w:r>
      <w:r w:rsidRPr="00BB5C37">
        <w:rPr>
          <w:rStyle w:val="StyleUnderline"/>
          <w:highlight w:val="yellow"/>
        </w:rPr>
        <w:t>become much poorer.</w:t>
      </w:r>
      <w:r w:rsidRPr="00BB5C37">
        <w:rPr>
          <w:rStyle w:val="StyleUnderline"/>
        </w:rPr>
        <w:t xml:space="preserve"> Even if a break-up of the eurozone does not destroy the EU completely and precipitate the kind of conflicts that disfigured the continent in the past, </w:t>
      </w:r>
      <w:r w:rsidRPr="00BB5C37">
        <w:rPr>
          <w:rStyle w:val="StyleUnderline"/>
          <w:highlight w:val="yellow"/>
        </w:rPr>
        <w:t>the case for keeping the show on the road seems rather robust.</w:t>
      </w:r>
    </w:p>
    <w:p w14:paraId="29161B9E" w14:textId="619059DC" w:rsidR="00283666" w:rsidRDefault="00283666" w:rsidP="00283666">
      <w:pPr>
        <w:pStyle w:val="Heading4"/>
        <w:rPr>
          <w:rStyle w:val="StyleUnderline"/>
          <w:sz w:val="26"/>
          <w:u w:val="none"/>
        </w:rPr>
      </w:pPr>
      <w:r w:rsidRPr="00BB5C37">
        <w:rPr>
          <w:rStyle w:val="StyleUnderline"/>
          <w:sz w:val="26"/>
          <w:u w:val="none"/>
        </w:rPr>
        <w:t xml:space="preserve">Scenario </w:t>
      </w:r>
      <w:r w:rsidR="009F7A69">
        <w:rPr>
          <w:rStyle w:val="StyleUnderline"/>
          <w:sz w:val="26"/>
          <w:u w:val="none"/>
        </w:rPr>
        <w:t>2 is hegemony</w:t>
      </w:r>
    </w:p>
    <w:p w14:paraId="73D32EB3" w14:textId="09D03A5C" w:rsidR="00A5024B" w:rsidRDefault="00A5024B" w:rsidP="00A5024B">
      <w:pPr>
        <w:pStyle w:val="Heading4"/>
      </w:pPr>
      <w:r>
        <w:t xml:space="preserve">The global order is multipolar now </w:t>
      </w:r>
    </w:p>
    <w:p w14:paraId="07B36FAF" w14:textId="5CC19571" w:rsidR="00A5024B" w:rsidRPr="00A5024B" w:rsidRDefault="00A5024B" w:rsidP="00A5024B">
      <w:r w:rsidRPr="00A5024B">
        <w:rPr>
          <w:rStyle w:val="Style13ptBold"/>
        </w:rPr>
        <w:t>Subacchi 15</w:t>
      </w:r>
      <w:r>
        <w:t xml:space="preserve"> (Paola,</w:t>
      </w:r>
      <w:r w:rsidR="0078458D" w:rsidRPr="0078458D">
        <w:t xml:space="preserve"> esearch Director for Internati</w:t>
      </w:r>
      <w:r w:rsidR="0078458D">
        <w:t>onal Economics at Chatham House,</w:t>
      </w:r>
      <w:r>
        <w:t xml:space="preserve"> “</w:t>
      </w:r>
      <w:r w:rsidRPr="00A5024B">
        <w:t>What’s the future of American leadership in a multipolar world?</w:t>
      </w:r>
      <w:proofErr w:type="gramStart"/>
      <w:r>
        <w:t>”,</w:t>
      </w:r>
      <w:proofErr w:type="gramEnd"/>
      <w:r>
        <w:t xml:space="preserve"> World Economic Forum, </w:t>
      </w:r>
      <w:r w:rsidRPr="00A5024B">
        <w:t>https://www.weforum.org/agenda/2015/04/whats-the-future-of-american-leadership-in-a-multipolar-world/</w:t>
      </w:r>
      <w:r>
        <w:t>) ALH</w:t>
      </w:r>
    </w:p>
    <w:p w14:paraId="381CFEA2" w14:textId="56716DEC" w:rsidR="00A5024B" w:rsidRPr="0078458D" w:rsidRDefault="00A5024B" w:rsidP="00A5024B">
      <w:pPr>
        <w:rPr>
          <w:sz w:val="16"/>
        </w:rPr>
      </w:pPr>
      <w:r w:rsidRPr="0078458D">
        <w:rPr>
          <w:sz w:val="16"/>
        </w:rPr>
        <w:t xml:space="preserve">Giving up the spotlight is never easy. </w:t>
      </w:r>
      <w:r w:rsidRPr="00A5024B">
        <w:rPr>
          <w:rStyle w:val="StyleUnderline"/>
        </w:rPr>
        <w:t>The United States, like many aging celebrities, is struggling to share the stage with new faces, especially China</w:t>
      </w:r>
      <w:r w:rsidRPr="0078458D">
        <w:rPr>
          <w:sz w:val="16"/>
        </w:rPr>
        <w:t>. The upcoming meetings of the International Monetary Fund and the World Bank – two institutions dominated by the US and its Western allies – provide an ideal opportunity to change that.</w:t>
      </w:r>
      <w:r w:rsidR="0078458D" w:rsidRPr="0078458D">
        <w:rPr>
          <w:sz w:val="16"/>
        </w:rPr>
        <w:t xml:space="preserve"> </w:t>
      </w:r>
      <w:r w:rsidRPr="00A5024B">
        <w:rPr>
          <w:rStyle w:val="StyleUnderline"/>
        </w:rPr>
        <w:t xml:space="preserve">The US must come to terms with the reality that </w:t>
      </w:r>
      <w:r w:rsidRPr="00A5024B">
        <w:rPr>
          <w:rStyle w:val="StyleUnderline"/>
          <w:highlight w:val="yellow"/>
        </w:rPr>
        <w:t>the world has changed</w:t>
      </w:r>
      <w:r w:rsidRPr="00A5024B">
        <w:rPr>
          <w:rStyle w:val="StyleUnderline"/>
        </w:rPr>
        <w:t>. The longer the US remains in a state of denial, the more damage it will do to its interests and its global influence, which remains substantial, if more constrained than before.</w:t>
      </w:r>
      <w:r w:rsidR="0078458D">
        <w:rPr>
          <w:rStyle w:val="StyleUnderline"/>
        </w:rPr>
        <w:t xml:space="preserve"> </w:t>
      </w:r>
      <w:r w:rsidRPr="00A5024B">
        <w:rPr>
          <w:rStyle w:val="StyleUnderline"/>
          <w:highlight w:val="yellow"/>
        </w:rPr>
        <w:t>The world no longer</w:t>
      </w:r>
      <w:r w:rsidRPr="00A5024B">
        <w:rPr>
          <w:rStyle w:val="StyleUnderline"/>
        </w:rPr>
        <w:t xml:space="preserve"> adheres to the static Cold War order, with two blocs locked in open but guarded confrontation. Nor does it </w:t>
      </w:r>
      <w:r w:rsidRPr="00A5024B">
        <w:rPr>
          <w:rStyle w:val="StyleUnderline"/>
          <w:highlight w:val="yellow"/>
        </w:rPr>
        <w:t>work according to the Pax Americana that dominated</w:t>
      </w:r>
      <w:r w:rsidRPr="00A5024B">
        <w:rPr>
          <w:rStyle w:val="StyleUnderline"/>
        </w:rPr>
        <w:t xml:space="preserve"> in the decade </w:t>
      </w:r>
      <w:r w:rsidRPr="00A5024B">
        <w:rPr>
          <w:rStyle w:val="StyleUnderline"/>
          <w:highlight w:val="yellow"/>
        </w:rPr>
        <w:t>after the Soviet Union’s collapse</w:t>
      </w:r>
      <w:r w:rsidRPr="00A5024B">
        <w:rPr>
          <w:rStyle w:val="StyleUnderline"/>
        </w:rPr>
        <w:t>, when the US briefly emerged as the sole superpower.</w:t>
      </w:r>
      <w:r w:rsidR="0078458D">
        <w:rPr>
          <w:rStyle w:val="StyleUnderline"/>
        </w:rPr>
        <w:t xml:space="preserve"> </w:t>
      </w:r>
      <w:r w:rsidRPr="00A5024B">
        <w:rPr>
          <w:rStyle w:val="StyleUnderline"/>
          <w:highlight w:val="yellow"/>
        </w:rPr>
        <w:t>Today’s world is underpinned by a multipolar order</w:t>
      </w:r>
      <w:r w:rsidRPr="00A5024B">
        <w:rPr>
          <w:rStyle w:val="StyleUnderline"/>
        </w:rPr>
        <w:t>, which emerged from the rise of developing economies</w:t>
      </w:r>
      <w:r w:rsidRPr="0078458D">
        <w:rPr>
          <w:sz w:val="16"/>
        </w:rPr>
        <w:t xml:space="preserve"> – most notably China – </w:t>
      </w:r>
      <w:r w:rsidRPr="00A5024B">
        <w:rPr>
          <w:rStyle w:val="StyleUnderline"/>
        </w:rPr>
        <w:t xml:space="preserve">as major actors in trade and finance. </w:t>
      </w:r>
      <w:r w:rsidRPr="00A5024B">
        <w:rPr>
          <w:rStyle w:val="StyleUnderline"/>
          <w:highlight w:val="yellow"/>
        </w:rPr>
        <w:t>The US –</w:t>
      </w:r>
      <w:r w:rsidRPr="00A5024B">
        <w:rPr>
          <w:rStyle w:val="StyleUnderline"/>
        </w:rPr>
        <w:t xml:space="preserve"> not to mention the other G-7 countries – </w:t>
      </w:r>
      <w:r w:rsidRPr="00A5024B">
        <w:rPr>
          <w:rStyle w:val="StyleUnderline"/>
          <w:highlight w:val="yellow"/>
        </w:rPr>
        <w:t>now must</w:t>
      </w:r>
      <w:r w:rsidRPr="00A5024B">
        <w:rPr>
          <w:rStyle w:val="StyleUnderline"/>
        </w:rPr>
        <w:t xml:space="preserve"> compete and </w:t>
      </w:r>
      <w:r w:rsidRPr="00A5024B">
        <w:rPr>
          <w:rStyle w:val="StyleUnderline"/>
          <w:highlight w:val="yellow"/>
        </w:rPr>
        <w:t>cooperate</w:t>
      </w:r>
      <w:r w:rsidRPr="00A5024B">
        <w:rPr>
          <w:rStyle w:val="StyleUnderline"/>
        </w:rPr>
        <w:t xml:space="preserve"> not only </w:t>
      </w:r>
      <w:r w:rsidRPr="00A5024B">
        <w:rPr>
          <w:rStyle w:val="StyleUnderline"/>
          <w:highlight w:val="yellow"/>
        </w:rPr>
        <w:t>with China</w:t>
      </w:r>
      <w:r w:rsidRPr="00A5024B">
        <w:rPr>
          <w:rStyle w:val="StyleUnderline"/>
        </w:rPr>
        <w:t xml:space="preserve">, but also with </w:t>
      </w:r>
      <w:r w:rsidRPr="00A5024B">
        <w:rPr>
          <w:rStyle w:val="StyleUnderline"/>
          <w:highlight w:val="yellow"/>
        </w:rPr>
        <w:t>India, Brazil, and others</w:t>
      </w:r>
      <w:r w:rsidRPr="00A5024B">
        <w:rPr>
          <w:rStyle w:val="StyleUnderline"/>
        </w:rPr>
        <w:t xml:space="preserve"> through expanded forums like the G-20.</w:t>
      </w:r>
      <w:r w:rsidR="0078458D">
        <w:rPr>
          <w:rStyle w:val="StyleUnderline"/>
        </w:rPr>
        <w:t xml:space="preserve"> </w:t>
      </w:r>
      <w:r w:rsidRPr="0078458D">
        <w:rPr>
          <w:sz w:val="16"/>
        </w:rPr>
        <w:t>To this end, the US must show leadership and adaptability. It cannot refuse to support China’s efforts to expand its role in global governance. Nor should it issue harsh rebukes to its allies when they do not follow suit, as it did when the United Kingdom announced its intention to join the new China-led Asian Infrastructure Investment Bank.</w:t>
      </w:r>
      <w:r w:rsidR="0078458D" w:rsidRPr="0078458D">
        <w:rPr>
          <w:sz w:val="16"/>
        </w:rPr>
        <w:t xml:space="preserve"> </w:t>
      </w:r>
      <w:r w:rsidRPr="0078458D">
        <w:rPr>
          <w:rStyle w:val="StyleUnderline"/>
        </w:rPr>
        <w:t xml:space="preserve">The US seems to be stuck in the Bretton Woods system, the rules-based order – underpinned by the IMF and the World Bank, with the US dollar at its heart – that emerged after World War II. </w:t>
      </w:r>
      <w:r w:rsidRPr="0078458D">
        <w:rPr>
          <w:sz w:val="16"/>
        </w:rPr>
        <w:t>The Bretton Woods system institutionalized America’s geopolitical supremacy, leaving the old imperial power, the UK, to step aside – a step that it took graciously, if a little desperately, given its grave postwar economic situation.</w:t>
      </w:r>
      <w:r w:rsidR="0078458D" w:rsidRPr="0078458D">
        <w:rPr>
          <w:sz w:val="16"/>
        </w:rPr>
        <w:t xml:space="preserve"> </w:t>
      </w:r>
      <w:r w:rsidRPr="0078458D">
        <w:rPr>
          <w:sz w:val="16"/>
        </w:rPr>
        <w:t xml:space="preserve">Over the years, however, </w:t>
      </w:r>
      <w:r w:rsidRPr="0078458D">
        <w:rPr>
          <w:rStyle w:val="StyleUnderline"/>
          <w:highlight w:val="yellow"/>
        </w:rPr>
        <w:t>the Bretton Woods system</w:t>
      </w:r>
      <w:r w:rsidRPr="0078458D">
        <w:rPr>
          <w:rStyle w:val="StyleUnderline"/>
        </w:rPr>
        <w:t xml:space="preserve">, with its mix of liberal multilateralism and market-oriented economic policies, </w:t>
      </w:r>
      <w:r w:rsidRPr="0078458D">
        <w:rPr>
          <w:rStyle w:val="StyleUnderline"/>
          <w:highlight w:val="yellow"/>
        </w:rPr>
        <w:t>has come to symbolize the Anglo-American dominance of the global economy</w:t>
      </w:r>
      <w:r w:rsidRPr="0078458D">
        <w:rPr>
          <w:sz w:val="16"/>
        </w:rPr>
        <w:t xml:space="preserve"> that much of the world now criticizes, especially since the global financial crisis. In particular, the Washington Consensus – the set of free-market principles that influences the policies of the IMF, the World Bank, the US, and the UK – has generated considerable resentment, especially after the Asian financial crisis of the 1990s.</w:t>
      </w:r>
      <w:r w:rsidR="0078458D" w:rsidRPr="0078458D">
        <w:rPr>
          <w:sz w:val="16"/>
        </w:rPr>
        <w:t xml:space="preserve"> </w:t>
      </w:r>
      <w:r w:rsidRPr="0078458D">
        <w:rPr>
          <w:sz w:val="16"/>
        </w:rPr>
        <w:t xml:space="preserve">Against this backdrop, it is hardly surprising that </w:t>
      </w:r>
      <w:r w:rsidRPr="0078458D">
        <w:rPr>
          <w:rStyle w:val="StyleUnderline"/>
          <w:highlight w:val="yellow"/>
        </w:rPr>
        <w:t>China has been using its growing global influence to help engineer a new economic order</w:t>
      </w:r>
      <w:r w:rsidRPr="0078458D">
        <w:rPr>
          <w:rStyle w:val="StyleUnderline"/>
        </w:rPr>
        <w:t xml:space="preserve"> – one in which the US dollar does not reign supreme</w:t>
      </w:r>
      <w:r w:rsidRPr="0078458D">
        <w:rPr>
          <w:sz w:val="16"/>
        </w:rPr>
        <w:t>. Zhou Xiaochuan, the governor of the People’s Bank of China, China’s central bank, has repeatedly called for a shift toward an international monetary system that allows for the use of multiple currencies for payments and investment. Such an approach would reduce the risk and impact of liquidity crises, while decoupling the international monetary system from the “economic conditions and sovereign interests of any single country.”</w:t>
      </w:r>
      <w:r w:rsidR="0078458D" w:rsidRPr="0078458D">
        <w:rPr>
          <w:sz w:val="16"/>
        </w:rPr>
        <w:t xml:space="preserve"> </w:t>
      </w:r>
      <w:r w:rsidRPr="0078458D">
        <w:rPr>
          <w:sz w:val="16"/>
        </w:rPr>
        <w:t xml:space="preserve">Of course, </w:t>
      </w:r>
      <w:r w:rsidRPr="0078458D">
        <w:rPr>
          <w:rStyle w:val="StyleUnderline"/>
        </w:rPr>
        <w:t>China believes that its own currency</w:t>
      </w:r>
      <w:r w:rsidRPr="0078458D">
        <w:rPr>
          <w:sz w:val="16"/>
        </w:rPr>
        <w:t xml:space="preserve">, the renminbi, </w:t>
      </w:r>
      <w:r w:rsidRPr="0078458D">
        <w:rPr>
          <w:rStyle w:val="StyleUnderline"/>
        </w:rPr>
        <w:t>should eventually play a central role in this new monetary system</w:t>
      </w:r>
      <w:r w:rsidRPr="0078458D">
        <w:rPr>
          <w:sz w:val="16"/>
        </w:rPr>
        <w:t xml:space="preserve">, so that it reflects China’s role not only as a leading engine of global economic growth, but also as the world’s largest creditor. Indeed, </w:t>
      </w:r>
      <w:r w:rsidRPr="0078458D">
        <w:rPr>
          <w:rStyle w:val="StyleUnderline"/>
        </w:rPr>
        <w:t>together with the other systemically important economies (the US, the UK, Japan, and the eurozone</w:t>
      </w:r>
      <w:r w:rsidRPr="0078458D">
        <w:rPr>
          <w:rStyle w:val="StyleUnderline"/>
          <w:highlight w:val="yellow"/>
        </w:rPr>
        <w:t>) China drives trends that</w:t>
      </w:r>
      <w:r w:rsidRPr="0078458D">
        <w:rPr>
          <w:rStyle w:val="StyleUnderline"/>
        </w:rPr>
        <w:t xml:space="preserve">, for better or worse, </w:t>
      </w:r>
      <w:r w:rsidRPr="0078458D">
        <w:rPr>
          <w:rStyle w:val="StyleUnderline"/>
          <w:highlight w:val="yellow"/>
        </w:rPr>
        <w:t>extend far beyond its borders</w:t>
      </w:r>
      <w:r w:rsidRPr="0078458D">
        <w:rPr>
          <w:rStyle w:val="StyleUnderline"/>
        </w:rPr>
        <w:t>.</w:t>
      </w:r>
      <w:r w:rsidR="0078458D">
        <w:rPr>
          <w:rStyle w:val="StyleUnderline"/>
        </w:rPr>
        <w:t xml:space="preserve"> </w:t>
      </w:r>
      <w:r w:rsidRPr="0078458D">
        <w:rPr>
          <w:sz w:val="16"/>
        </w:rPr>
        <w:t xml:space="preserve">Since 2009, </w:t>
      </w:r>
      <w:r w:rsidRPr="0078458D">
        <w:rPr>
          <w:rStyle w:val="StyleUnderline"/>
        </w:rPr>
        <w:t xml:space="preserve">China’s leadership has been pursuing a set of policies that encourage the use of the renminbi in regional trade and reduce its dependence on the dollar in international payments. But </w:t>
      </w:r>
      <w:r w:rsidRPr="0078458D">
        <w:rPr>
          <w:rStyle w:val="StyleUnderline"/>
          <w:highlight w:val="yellow"/>
        </w:rPr>
        <w:t>expanding the renminbi’s role</w:t>
      </w:r>
      <w:r w:rsidRPr="0078458D">
        <w:rPr>
          <w:rStyle w:val="StyleUnderline"/>
        </w:rPr>
        <w:t xml:space="preserve"> in the international monetary system </w:t>
      </w:r>
      <w:r w:rsidRPr="0078458D">
        <w:rPr>
          <w:rStyle w:val="StyleUnderline"/>
          <w:highlight w:val="yellow"/>
        </w:rPr>
        <w:t>is just the first step toward institutionalizing a multipolar world order</w:t>
      </w:r>
      <w:r w:rsidRPr="0078458D">
        <w:rPr>
          <w:rStyle w:val="StyleUnderline"/>
        </w:rPr>
        <w:t xml:space="preserve">. </w:t>
      </w:r>
      <w:r w:rsidRPr="0078458D">
        <w:rPr>
          <w:rStyle w:val="StyleUnderline"/>
          <w:highlight w:val="yellow"/>
        </w:rPr>
        <w:t>China has also spearheaded the establishment of new multilateral institutions, with AIIB</w:t>
      </w:r>
      <w:r w:rsidRPr="0078458D">
        <w:rPr>
          <w:rStyle w:val="StyleUnderline"/>
        </w:rPr>
        <w:t xml:space="preserve"> following on the heels of the New Development Bank, created with other major emerging economies (Brazil, Russia, India, and South Africa).</w:t>
      </w:r>
      <w:r w:rsidR="0078458D">
        <w:rPr>
          <w:rStyle w:val="StyleUnderline"/>
        </w:rPr>
        <w:t xml:space="preserve"> </w:t>
      </w:r>
      <w:r w:rsidRPr="0078458D">
        <w:rPr>
          <w:sz w:val="16"/>
        </w:rPr>
        <w:t xml:space="preserve">By taking these steps, </w:t>
      </w:r>
      <w:r w:rsidRPr="0078458D">
        <w:rPr>
          <w:rStyle w:val="StyleUnderline"/>
        </w:rPr>
        <w:t>China’s leaders have called attention to the inadequacy of the existing international monetary system</w:t>
      </w:r>
      <w:r w:rsidRPr="0078458D">
        <w:rPr>
          <w:sz w:val="16"/>
        </w:rPr>
        <w:t>, and its institutional framework, in today’s complex, multipolar world economy. In particular, China’s agenda highlights questions about America’s capacity to provide the needed liquidity to support international trade and finance.</w:t>
      </w:r>
      <w:r w:rsidR="0078458D" w:rsidRPr="0078458D">
        <w:rPr>
          <w:sz w:val="16"/>
        </w:rPr>
        <w:t xml:space="preserve"> </w:t>
      </w:r>
      <w:r w:rsidRPr="0078458D">
        <w:rPr>
          <w:sz w:val="16"/>
        </w:rPr>
        <w:t xml:space="preserve">To be sure, the </w:t>
      </w:r>
      <w:r w:rsidRPr="0078458D">
        <w:rPr>
          <w:rStyle w:val="StyleUnderline"/>
        </w:rPr>
        <w:t>US is right to wonder whether the new order that China hopes to build will be as open and rules-based as the American-led order</w:t>
      </w:r>
      <w:r w:rsidRPr="0078458D">
        <w:rPr>
          <w:sz w:val="16"/>
        </w:rPr>
        <w:t xml:space="preserve"> – the one that gave China the market access it needed to achieve its spectacular economic rise. But the answer to that question can be found only by engaging China on the issue of reform of global governance – not by denying that change is needed at all.</w:t>
      </w:r>
      <w:r w:rsidR="0078458D" w:rsidRPr="0078458D">
        <w:rPr>
          <w:sz w:val="16"/>
        </w:rPr>
        <w:t xml:space="preserve"> </w:t>
      </w:r>
      <w:r w:rsidRPr="0078458D">
        <w:rPr>
          <w:sz w:val="16"/>
        </w:rPr>
        <w:t xml:space="preserve">As </w:t>
      </w:r>
      <w:r w:rsidRPr="0078458D">
        <w:rPr>
          <w:rStyle w:val="StyleUnderline"/>
        </w:rPr>
        <w:t>the US stubbornly pursues a policy of containment toward China</w:t>
      </w:r>
      <w:r w:rsidRPr="0078458D">
        <w:rPr>
          <w:sz w:val="16"/>
        </w:rPr>
        <w:t xml:space="preserve"> – exemplified in its fight against the AIIB’s establishment, its relentless accusations of currency manipulation, and its refusal to ratify IMF reforms that would increase China’s influence </w:t>
      </w:r>
      <w:r w:rsidRPr="0078458D">
        <w:rPr>
          <w:rStyle w:val="StyleUnderline"/>
        </w:rPr>
        <w:t>– it risks losing its ability to shape what comes next</w:t>
      </w:r>
      <w:r w:rsidRPr="0078458D">
        <w:rPr>
          <w:sz w:val="16"/>
        </w:rPr>
        <w:t>. The result could be a world of fragmented blocs – an outcome that would undermine not only global prosperity, but also cooperati</w:t>
      </w:r>
      <w:r w:rsidR="0078458D" w:rsidRPr="0078458D">
        <w:rPr>
          <w:sz w:val="16"/>
        </w:rPr>
        <w:t>on on shared challenges.</w:t>
      </w:r>
    </w:p>
    <w:p w14:paraId="764BCF01" w14:textId="1CCC90F2" w:rsidR="00283666" w:rsidRPr="00BB5C37" w:rsidRDefault="00283666" w:rsidP="00283666">
      <w:pPr>
        <w:pStyle w:val="Heading4"/>
      </w:pPr>
      <w:r w:rsidRPr="00BB5C37">
        <w:t>European economic decline undermines cooperation with the US—the impact is global instability, collapse of European unity, and world economic decline—</w:t>
      </w:r>
      <w:r w:rsidR="005900CD">
        <w:t>the US will return to hegemony</w:t>
      </w:r>
      <w:r w:rsidRPr="00BB5C37">
        <w:t xml:space="preserve"> </w:t>
      </w:r>
    </w:p>
    <w:p w14:paraId="555160AF" w14:textId="77777777" w:rsidR="00283666" w:rsidRPr="00BB5C37" w:rsidRDefault="00283666" w:rsidP="00283666">
      <w:r w:rsidRPr="00BB5C37">
        <w:rPr>
          <w:rStyle w:val="Style13ptBold"/>
        </w:rPr>
        <w:t>CUTTER et al 2004</w:t>
      </w:r>
      <w:r w:rsidRPr="00BB5C37">
        <w:rPr>
          <w:sz w:val="16"/>
        </w:rPr>
        <w:t xml:space="preserve"> </w:t>
      </w:r>
      <w:r w:rsidRPr="00BB5C37">
        <w:t>(W. Bowman Cutter • Co-Chair Paula Stern • Co-Chair Frances G. Burwell • Project Director Peter S. Rashish • Rapporteur of the Atlantic Council, “The Transatlantic Economy in 2020: A Partnership for the Future?” November 1, http://www.acus.org/publication/transatlantic-economy-2020-partnership-future)</w:t>
      </w:r>
    </w:p>
    <w:p w14:paraId="7629F813" w14:textId="0B263E34" w:rsidR="00283666" w:rsidRPr="00BB5C37" w:rsidRDefault="00283666" w:rsidP="00283666">
      <w:pPr>
        <w:rPr>
          <w:u w:val="single"/>
        </w:rPr>
      </w:pPr>
      <w:r w:rsidRPr="00BB5C37">
        <w:rPr>
          <w:highlight w:val="yellow"/>
          <w:u w:val="single"/>
        </w:rPr>
        <w:t>If the EU economy stagnates</w:t>
      </w:r>
      <w:r w:rsidRPr="00BB5C37">
        <w:rPr>
          <w:sz w:val="16"/>
        </w:rPr>
        <w:t xml:space="preserve"> and if this leads to less harmony among its members, </w:t>
      </w:r>
      <w:r w:rsidRPr="00BB5C37">
        <w:rPr>
          <w:highlight w:val="yellow"/>
          <w:u w:val="single"/>
        </w:rPr>
        <w:t>the U</w:t>
      </w:r>
      <w:r w:rsidRPr="00BB5C37">
        <w:rPr>
          <w:u w:val="single"/>
        </w:rPr>
        <w:t xml:space="preserve">nited </w:t>
      </w:r>
      <w:r w:rsidRPr="00BB5C37">
        <w:rPr>
          <w:highlight w:val="yellow"/>
          <w:u w:val="single"/>
        </w:rPr>
        <w:t>S</w:t>
      </w:r>
      <w:r w:rsidRPr="00BB5C37">
        <w:rPr>
          <w:u w:val="single"/>
        </w:rPr>
        <w:t xml:space="preserve">tates </w:t>
      </w:r>
      <w:r w:rsidRPr="00BB5C37">
        <w:rPr>
          <w:highlight w:val="yellow"/>
          <w:u w:val="single"/>
        </w:rPr>
        <w:t>may find itself seeking cooperation with particular EU members on an ad hoc basis rather than directing its energies at enlisting the EU itself as a partner</w:t>
      </w:r>
      <w:r w:rsidRPr="00BB5C37">
        <w:rPr>
          <w:sz w:val="16"/>
        </w:rPr>
        <w:t xml:space="preserve">. Assuming that some countries in the EU do proceed with at least moderate economic reform, there could be a shift in both U.S. trade and investment in their direction. In other cases, the decision might not be based so much on economics, but rather on the political willingness of some EU members to work with the United States and go beyond a “least common denominator” policy established by the EU. </w:t>
      </w:r>
      <w:r w:rsidRPr="00BB5C37">
        <w:rPr>
          <w:highlight w:val="yellow"/>
          <w:u w:val="single"/>
        </w:rPr>
        <w:t>This</w:t>
      </w:r>
      <w:r w:rsidRPr="00BB5C37">
        <w:rPr>
          <w:u w:val="single"/>
        </w:rPr>
        <w:t xml:space="preserve"> tendency to disaggregate the EU</w:t>
      </w:r>
      <w:r w:rsidRPr="00BB5C37">
        <w:rPr>
          <w:sz w:val="16"/>
        </w:rPr>
        <w:t xml:space="preserve"> might be reinforced if U.S. business or ethnic lobbies establish dialogues, “action commissions,” or bilateral institutions and relationships with European countries that maintain particularly warm economic or political relations with the United States This in turn </w:t>
      </w:r>
      <w:r w:rsidRPr="00BB5C37">
        <w:rPr>
          <w:highlight w:val="yellow"/>
          <w:u w:val="single"/>
        </w:rPr>
        <w:t>could push Europe toward further disunity</w:t>
      </w:r>
      <w:r w:rsidRPr="00BB5C37">
        <w:rPr>
          <w:u w:val="single"/>
        </w:rPr>
        <w:t xml:space="preserve">, perhaps </w:t>
      </w:r>
      <w:r w:rsidRPr="00BB5C37">
        <w:rPr>
          <w:highlight w:val="yellow"/>
          <w:u w:val="single"/>
        </w:rPr>
        <w:t>contributing to more infighting</w:t>
      </w:r>
      <w:r w:rsidRPr="00BB5C37">
        <w:rPr>
          <w:u w:val="single"/>
        </w:rPr>
        <w:t xml:space="preserve"> within Europe </w:t>
      </w:r>
      <w:r w:rsidRPr="00BB5C37">
        <w:rPr>
          <w:highlight w:val="yellow"/>
          <w:u w:val="single"/>
        </w:rPr>
        <w:t>over the appropriate economic model</w:t>
      </w:r>
      <w:r w:rsidRPr="00BB5C37">
        <w:rPr>
          <w:u w:val="single"/>
        </w:rPr>
        <w:t xml:space="preserve"> to pursue and to greater tensions </w:t>
      </w:r>
      <w:r w:rsidRPr="00BB5C37">
        <w:rPr>
          <w:highlight w:val="yellow"/>
          <w:u w:val="single"/>
        </w:rPr>
        <w:t>about the place of transatlanticism</w:t>
      </w:r>
      <w:r w:rsidRPr="00BB5C37">
        <w:rPr>
          <w:u w:val="single"/>
        </w:rPr>
        <w:t xml:space="preserve"> in European foreign policy</w:t>
      </w:r>
      <w:r w:rsidRPr="00BB5C37">
        <w:rPr>
          <w:sz w:val="16"/>
        </w:rPr>
        <w:t xml:space="preserve">. Also, the United States might increasingly seek new partners elsewhere, outside of Europe. This will be especially tempting as new powers emerge, including China and India, and perhaps Russia. These are unlikely to be formalized partnerships of the type that the United States and Europe have enjoyed in the past through NATO and the NTA, but much more temporary and focused on addressing a specific issue or concern. But if Europe becomes less willing or able to take on an active role on issues outside its immediate neighborhood, the United States will turn elsewhere. </w:t>
      </w:r>
      <w:r w:rsidRPr="00BB5C37">
        <w:rPr>
          <w:u w:val="single"/>
        </w:rPr>
        <w:t>Since the period to 2020 is likely to see the rise of some new global players</w:t>
      </w:r>
      <w:r w:rsidRPr="00BB5C37">
        <w:rPr>
          <w:sz w:val="16"/>
        </w:rPr>
        <w:t xml:space="preserve"> — or at least strong regional powers with global ambitions — </w:t>
      </w:r>
      <w:r w:rsidRPr="00BB5C37">
        <w:rPr>
          <w:u w:val="single"/>
        </w:rPr>
        <w:t>the United States will have</w:t>
      </w:r>
      <w:r w:rsidRPr="00BB5C37">
        <w:rPr>
          <w:sz w:val="16"/>
        </w:rPr>
        <w:t xml:space="preserve"> some attractive </w:t>
      </w:r>
      <w:r w:rsidRPr="00BB5C37">
        <w:rPr>
          <w:u w:val="single"/>
        </w:rPr>
        <w:t>alternatives</w:t>
      </w:r>
      <w:r w:rsidRPr="00BB5C37">
        <w:rPr>
          <w:sz w:val="16"/>
        </w:rPr>
        <w:t xml:space="preserve">. The new partners are unlikely to share fully the democratic values that have been at the core of transatlantic cooperation, but that will be less important for such ad hoc arrangements. Nevertheless, these new arrangements will have an important consequence: </w:t>
      </w:r>
      <w:r w:rsidRPr="00BB5C37">
        <w:rPr>
          <w:u w:val="single"/>
        </w:rPr>
        <w:t>in time, the U.S. reflex of turning first to Europe when seeking cooperation will fade</w:t>
      </w:r>
      <w:r w:rsidRPr="00BB5C37">
        <w:rPr>
          <w:sz w:val="16"/>
        </w:rPr>
        <w:t xml:space="preserve">. </w:t>
      </w:r>
      <w:r w:rsidRPr="00BB5C37">
        <w:rPr>
          <w:highlight w:val="yellow"/>
          <w:u w:val="single"/>
        </w:rPr>
        <w:t>The integration of these new international powers into the established global institutions and order is one of the biggest challenges facing the U</w:t>
      </w:r>
      <w:r w:rsidRPr="00BB5C37">
        <w:rPr>
          <w:u w:val="single"/>
        </w:rPr>
        <w:t xml:space="preserve">nited </w:t>
      </w:r>
      <w:r w:rsidRPr="00BB5C37">
        <w:rPr>
          <w:highlight w:val="yellow"/>
          <w:u w:val="single"/>
        </w:rPr>
        <w:t>S</w:t>
      </w:r>
      <w:r w:rsidRPr="00BB5C37">
        <w:rPr>
          <w:u w:val="single"/>
        </w:rPr>
        <w:t xml:space="preserve">tates </w:t>
      </w:r>
      <w:r w:rsidRPr="00BB5C37">
        <w:rPr>
          <w:highlight w:val="yellow"/>
          <w:u w:val="single"/>
        </w:rPr>
        <w:t>and Europe between now and 2020</w:t>
      </w:r>
      <w:r w:rsidRPr="00BB5C37">
        <w:rPr>
          <w:sz w:val="16"/>
        </w:rPr>
        <w:t xml:space="preserve">. The admission of China into the WTO is a significant step forward, but compliance with WTO norms will remain an issue for some time to come, and the admission of Russia will become ever more important. But beyond economics, </w:t>
      </w:r>
      <w:r w:rsidRPr="00BB5C37">
        <w:rPr>
          <w:u w:val="single"/>
        </w:rPr>
        <w:t>these emerging powers will be increasingly influential — for good or ill — on a range of regional and global matters. If they are to be constructively involved, it may at times require the encouragement and/or pressure of established international leaders. Europe can play a key role in this</w:t>
      </w:r>
      <w:r w:rsidRPr="00BB5C37">
        <w:rPr>
          <w:sz w:val="16"/>
        </w:rPr>
        <w:t xml:space="preserve">, as it has recently with Iran and North Korea. </w:t>
      </w:r>
      <w:r w:rsidRPr="00BB5C37">
        <w:rPr>
          <w:u w:val="single"/>
        </w:rPr>
        <w:t xml:space="preserve">But </w:t>
      </w:r>
      <w:r w:rsidRPr="00BB5C37">
        <w:rPr>
          <w:highlight w:val="yellow"/>
          <w:u w:val="single"/>
        </w:rPr>
        <w:t>an inward-facing Europe is unlikely to be either interested or influential</w:t>
      </w:r>
      <w:r w:rsidRPr="00BB5C37">
        <w:rPr>
          <w:sz w:val="16"/>
          <w:highlight w:val="yellow"/>
        </w:rPr>
        <w:t xml:space="preserve">. </w:t>
      </w:r>
      <w:r w:rsidRPr="00BB5C37">
        <w:rPr>
          <w:highlight w:val="yellow"/>
          <w:u w:val="single"/>
        </w:rPr>
        <w:t xml:space="preserve">Without a consistent European partner with the resources and inclination to be active on a global scale, </w:t>
      </w:r>
      <w:r w:rsidRPr="00BB5C37">
        <w:rPr>
          <w:rStyle w:val="Emphasis"/>
          <w:highlight w:val="yellow"/>
        </w:rPr>
        <w:t>the U</w:t>
      </w:r>
      <w:r w:rsidRPr="00BB5C37">
        <w:rPr>
          <w:rStyle w:val="Emphasis"/>
        </w:rPr>
        <w:t>nited</w:t>
      </w:r>
      <w:r w:rsidRPr="00BB5C37">
        <w:rPr>
          <w:rStyle w:val="Emphasis"/>
          <w:highlight w:val="yellow"/>
        </w:rPr>
        <w:t xml:space="preserve"> S</w:t>
      </w:r>
      <w:r w:rsidRPr="00BB5C37">
        <w:rPr>
          <w:rStyle w:val="Emphasis"/>
        </w:rPr>
        <w:t>tates</w:t>
      </w:r>
      <w:r w:rsidRPr="00BB5C37">
        <w:rPr>
          <w:rStyle w:val="Emphasis"/>
          <w:highlight w:val="yellow"/>
        </w:rPr>
        <w:t xml:space="preserve"> may come to see itself as the “sole superpower” not only militarily, but also economically and politically as well</w:t>
      </w:r>
      <w:r w:rsidRPr="00BB5C37">
        <w:rPr>
          <w:u w:val="single"/>
        </w:rPr>
        <w:t>. This will be particularly likely if the EU’s share of the global economy declines</w:t>
      </w:r>
      <w:r w:rsidRPr="00BB5C37">
        <w:rPr>
          <w:sz w:val="16"/>
        </w:rPr>
        <w:t xml:space="preserve">, while that of the United States holds steady or even increases, as predicted in the analysis of the scenarios included in Annex B. </w:t>
      </w:r>
      <w:r w:rsidRPr="00BB5C37">
        <w:rPr>
          <w:u w:val="single"/>
        </w:rPr>
        <w:t xml:space="preserve">With Europe (or anyone else) no longer able to claim the role of economic superpower, some within the U.S. political leadership may believe that the need for international cooperation is reduced. Just as military supremacy following the end of the Cold War led some to believe in a “unipolar moment” that justified U.S. unilateralism in the security and defense sphere, </w:t>
      </w:r>
      <w:r w:rsidRPr="00BB5C37">
        <w:rPr>
          <w:rStyle w:val="StyleUnderline"/>
          <w:highlight w:val="yellow"/>
        </w:rPr>
        <w:t>so economic supremacy may be seen as reason for pursuing U.S. economic interests in a less cooperative framework. The consequences, both for the transatlantic relationship and for the management of the global economy, could be severe.</w:t>
      </w:r>
    </w:p>
    <w:p w14:paraId="74B4A6CC" w14:textId="54A9A4DB" w:rsidR="00283666" w:rsidRPr="00BB5C37" w:rsidRDefault="00283666" w:rsidP="00283666">
      <w:pPr>
        <w:pStyle w:val="Heading4"/>
      </w:pPr>
      <w:r w:rsidRPr="00BB5C37">
        <w:t xml:space="preserve">Primacy causes war and proliferation </w:t>
      </w:r>
    </w:p>
    <w:p w14:paraId="516FCEA1" w14:textId="77777777" w:rsidR="00283666" w:rsidRPr="00BB5C37" w:rsidRDefault="00283666" w:rsidP="00283666">
      <w:pPr>
        <w:rPr>
          <w:sz w:val="14"/>
        </w:rPr>
      </w:pPr>
      <w:r w:rsidRPr="00BB5C37">
        <w:rPr>
          <w:b/>
        </w:rPr>
        <w:t xml:space="preserve">Preble and Ruger 16 </w:t>
      </w:r>
      <w:r w:rsidRPr="00BB5C37">
        <w:t xml:space="preserve">-- </w:t>
      </w:r>
      <w:r w:rsidRPr="00BB5C37">
        <w:rPr>
          <w:sz w:val="14"/>
        </w:rPr>
        <w:t>Christopher Preble is the vice president for defense and foreign policy studies at the Cato Institute. William Ruger is vice president for research and policy at the Charles Koch Institute.” NO MORE OF THE SAME: THE PROBLEM WITH PRIMACY” Aug 31 2016 https://warontherocks.com/2016/08/no-more-of-the-same-the-problem-with-primacy/</w:t>
      </w:r>
    </w:p>
    <w:p w14:paraId="74A7951E" w14:textId="552CFFCB" w:rsidR="00283666" w:rsidRPr="00BB5C37" w:rsidRDefault="00283666" w:rsidP="00283666">
      <w:pPr>
        <w:rPr>
          <w:sz w:val="14"/>
        </w:rPr>
      </w:pPr>
      <w:r w:rsidRPr="00BB5C37">
        <w:rPr>
          <w:rStyle w:val="StyleUnderline"/>
        </w:rPr>
        <w:t xml:space="preserve">There have always been dangers in the world, and </w:t>
      </w:r>
      <w:r w:rsidRPr="00BB5C37">
        <w:t>there always will be.</w:t>
      </w:r>
      <w:r w:rsidRPr="00BB5C37">
        <w:rPr>
          <w:rStyle w:val="StyleUnderline"/>
        </w:rPr>
        <w:t xml:space="preserve"> To the extent that we can identify myriad threats that our ancestors could not fathom, primacy compounds the problem. By </w:t>
      </w:r>
      <w:r w:rsidRPr="00BB5C37">
        <w:rPr>
          <w:rStyle w:val="StyleUnderline"/>
          <w:highlight w:val="yellow"/>
        </w:rPr>
        <w:t>calling on the U</w:t>
      </w:r>
      <w:r w:rsidRPr="00BB5C37">
        <w:rPr>
          <w:rStyle w:val="StyleUnderline"/>
        </w:rPr>
        <w:t xml:space="preserve">nited </w:t>
      </w:r>
      <w:r w:rsidRPr="00BB5C37">
        <w:rPr>
          <w:rStyle w:val="StyleUnderline"/>
          <w:highlight w:val="yellow"/>
        </w:rPr>
        <w:t>S</w:t>
      </w:r>
      <w:r w:rsidRPr="00BB5C37">
        <w:rPr>
          <w:rStyle w:val="StyleUnderline"/>
        </w:rPr>
        <w:t xml:space="preserve">tates </w:t>
      </w:r>
      <w:r w:rsidRPr="00BB5C37">
        <w:rPr>
          <w:rStyle w:val="StyleUnderline"/>
          <w:highlight w:val="yellow"/>
        </w:rPr>
        <w:t>to deal with</w:t>
      </w:r>
      <w:r w:rsidRPr="00BB5C37">
        <w:rPr>
          <w:rStyle w:val="StyleUnderline"/>
        </w:rPr>
        <w:t xml:space="preserve"> so many </w:t>
      </w:r>
      <w:r w:rsidRPr="00BB5C37">
        <w:rPr>
          <w:rStyle w:val="StyleUnderline"/>
          <w:highlight w:val="yellow"/>
        </w:rPr>
        <w:t>threats</w:t>
      </w:r>
      <w:r w:rsidRPr="00BB5C37">
        <w:rPr>
          <w:rStyle w:val="StyleUnderline"/>
        </w:rPr>
        <w:t xml:space="preserve">, to so many people, in so many places, primacy </w:t>
      </w:r>
      <w:r w:rsidRPr="00BB5C37">
        <w:rPr>
          <w:rStyle w:val="StyleUnderline"/>
          <w:highlight w:val="yellow"/>
        </w:rPr>
        <w:t>ensures</w:t>
      </w:r>
      <w:r w:rsidRPr="00BB5C37">
        <w:rPr>
          <w:rStyle w:val="StyleUnderline"/>
        </w:rPr>
        <w:t xml:space="preserve"> that even </w:t>
      </w:r>
      <w:r w:rsidRPr="00BB5C37">
        <w:rPr>
          <w:rStyle w:val="StyleUnderline"/>
          <w:highlight w:val="yellow"/>
        </w:rPr>
        <w:t>distant problems become our own.</w:t>
      </w:r>
      <w:r w:rsidRPr="00BB5C37">
        <w:rPr>
          <w:rStyle w:val="StyleUnderline"/>
        </w:rPr>
        <w:t xml:space="preserve"> </w:t>
      </w:r>
      <w:r w:rsidRPr="00BB5C37">
        <w:rPr>
          <w:rStyle w:val="StyleUnderline"/>
          <w:highlight w:val="yellow"/>
        </w:rPr>
        <w:t>Primacy</w:t>
      </w:r>
      <w:r w:rsidRPr="00BB5C37">
        <w:rPr>
          <w:rStyle w:val="StyleUnderline"/>
        </w:rPr>
        <w:t xml:space="preserve">’s other key problem is that, contrary to the claims of its </w:t>
      </w:r>
      <w:proofErr w:type="gramStart"/>
      <w:r w:rsidRPr="00BB5C37">
        <w:rPr>
          <w:rStyle w:val="StyleUnderline"/>
        </w:rPr>
        <w:t>advocates,</w:t>
      </w:r>
      <w:proofErr w:type="gramEnd"/>
      <w:r w:rsidRPr="00BB5C37">
        <w:rPr>
          <w:rStyle w:val="StyleUnderline"/>
        </w:rPr>
        <w:t xml:space="preserve"> it </w:t>
      </w:r>
      <w:r w:rsidRPr="00BB5C37">
        <w:rPr>
          <w:rStyle w:val="StyleUnderline"/>
          <w:highlight w:val="yellow"/>
        </w:rPr>
        <w:t xml:space="preserve">inadvertently </w:t>
      </w:r>
      <w:r w:rsidRPr="00BB5C37">
        <w:rPr>
          <w:rStyle w:val="StyleUnderline"/>
          <w:i/>
          <w:highlight w:val="yellow"/>
        </w:rPr>
        <w:t>increases the risk of conflict</w:t>
      </w:r>
      <w:r w:rsidRPr="00BB5C37">
        <w:rPr>
          <w:rStyle w:val="StyleUnderline"/>
          <w:highlight w:val="yellow"/>
        </w:rPr>
        <w:t>. Allies are more willing to confront powerful rivals</w:t>
      </w:r>
      <w:r w:rsidRPr="00BB5C37">
        <w:rPr>
          <w:rStyle w:val="StyleUnderline"/>
        </w:rPr>
        <w:t xml:space="preserve"> </w:t>
      </w:r>
      <w:r w:rsidRPr="00BB5C37">
        <w:rPr>
          <w:sz w:val="14"/>
        </w:rPr>
        <w:t>because they are confident that the United States will rescue them if the confrontation turns ugly</w:t>
      </w:r>
      <w:r w:rsidRPr="00BB5C37">
        <w:rPr>
          <w:rStyle w:val="StyleUnderline"/>
        </w:rPr>
        <w:t xml:space="preserve">, </w:t>
      </w:r>
      <w:r w:rsidRPr="00BB5C37">
        <w:rPr>
          <w:rStyle w:val="StyleUnderline"/>
          <w:i/>
          <w:highlight w:val="yellow"/>
        </w:rPr>
        <w:t xml:space="preserve">a classic </w:t>
      </w:r>
      <w:r w:rsidRPr="00BB5C37">
        <w:rPr>
          <w:rStyle w:val="StyleUnderline"/>
          <w:i/>
        </w:rPr>
        <w:t xml:space="preserve">case of </w:t>
      </w:r>
      <w:r w:rsidRPr="00BB5C37">
        <w:rPr>
          <w:rStyle w:val="StyleUnderline"/>
          <w:i/>
          <w:highlight w:val="yellow"/>
        </w:rPr>
        <w:t>moral hazard</w:t>
      </w:r>
      <w:r w:rsidRPr="00BB5C37">
        <w:rPr>
          <w:rStyle w:val="StyleUnderline"/>
        </w:rPr>
        <w:t>,</w:t>
      </w:r>
      <w:r w:rsidRPr="00BB5C37">
        <w:rPr>
          <w:sz w:val="14"/>
        </w:rPr>
        <w:t xml:space="preserve"> or what MIT’s Barry Posen calls “reckless driving.” Restraining our impulse to intervene militarily or diplomatically when our safety and vital national interests are not threatened would reduce the likelihood that our friends and allies will engage in such reckless behavior in the first place. Plus, </w:t>
      </w:r>
      <w:r w:rsidRPr="00BB5C37">
        <w:rPr>
          <w:rStyle w:val="StyleUnderline"/>
        </w:rPr>
        <w:t xml:space="preserve">a more </w:t>
      </w:r>
      <w:r w:rsidRPr="00BB5C37">
        <w:rPr>
          <w:rStyle w:val="StyleUnderline"/>
          <w:highlight w:val="yellow"/>
        </w:rPr>
        <w:t xml:space="preserve">restrained foreign policy </w:t>
      </w:r>
      <w:r w:rsidRPr="00BB5C37">
        <w:rPr>
          <w:rStyle w:val="StyleUnderline"/>
        </w:rPr>
        <w:t xml:space="preserve">would </w:t>
      </w:r>
      <w:r w:rsidRPr="00BB5C37">
        <w:rPr>
          <w:rStyle w:val="StyleUnderline"/>
          <w:highlight w:val="yellow"/>
        </w:rPr>
        <w:t xml:space="preserve">encourage others to assume the burden </w:t>
      </w:r>
      <w:r w:rsidRPr="00BB5C37">
        <w:rPr>
          <w:rStyle w:val="StyleUnderline"/>
        </w:rPr>
        <w:t xml:space="preserve">of defending themselves. </w:t>
      </w:r>
      <w:r w:rsidRPr="00BB5C37">
        <w:rPr>
          <w:sz w:val="14"/>
        </w:rPr>
        <w:t xml:space="preserve">Such a move on the part of our allies could prove essential, given that primacy has not stopped our rivals from challenging U.S. power. Russia and China, for example, have resisted the U.S. government’s efforts to expand its influence in Europe and Asia. Indeed, </w:t>
      </w:r>
      <w:r w:rsidRPr="00BB5C37">
        <w:rPr>
          <w:rStyle w:val="StyleUnderline"/>
          <w:highlight w:val="yellow"/>
        </w:rPr>
        <w:t xml:space="preserve">by provoking security fears, primacy </w:t>
      </w:r>
      <w:r w:rsidRPr="00BB5C37">
        <w:rPr>
          <w:rStyle w:val="StyleUnderline"/>
          <w:i/>
          <w:highlight w:val="yellow"/>
        </w:rPr>
        <w:t>exacerbates</w:t>
      </w:r>
      <w:r w:rsidRPr="00BB5C37">
        <w:rPr>
          <w:rStyle w:val="StyleUnderline"/>
          <w:highlight w:val="yellow"/>
        </w:rPr>
        <w:t xml:space="preserve"> the</w:t>
      </w:r>
      <w:r w:rsidRPr="00BB5C37">
        <w:rPr>
          <w:rStyle w:val="StyleUnderline"/>
        </w:rPr>
        <w:t xml:space="preserve"> very sorts of </w:t>
      </w:r>
      <w:r w:rsidRPr="00BB5C37">
        <w:rPr>
          <w:rStyle w:val="StyleUnderline"/>
          <w:highlight w:val="yellow"/>
        </w:rPr>
        <w:t>problems</w:t>
      </w:r>
      <w:r w:rsidRPr="00BB5C37">
        <w:rPr>
          <w:rStyle w:val="StyleUnderline"/>
        </w:rPr>
        <w:t xml:space="preserve"> that </w:t>
      </w:r>
      <w:r w:rsidRPr="00BB5C37">
        <w:rPr>
          <w:rStyle w:val="StyleUnderline"/>
          <w:highlight w:val="yellow"/>
        </w:rPr>
        <w:t xml:space="preserve">it claims to prevent, </w:t>
      </w:r>
      <w:r w:rsidRPr="00BB5C37">
        <w:rPr>
          <w:rStyle w:val="StyleUnderline"/>
          <w:i/>
          <w:highlight w:val="yellow"/>
        </w:rPr>
        <w:t>including nuclear prolif</w:t>
      </w:r>
      <w:r w:rsidRPr="00BB5C37">
        <w:rPr>
          <w:rStyle w:val="StyleUnderline"/>
          <w:i/>
        </w:rPr>
        <w:t>eration</w:t>
      </w:r>
      <w:r w:rsidRPr="00BB5C37">
        <w:rPr>
          <w:rStyle w:val="StyleUnderline"/>
        </w:rPr>
        <w:t xml:space="preserve">. </w:t>
      </w:r>
      <w:r w:rsidRPr="00BB5C37">
        <w:rPr>
          <w:rStyle w:val="StyleUnderline"/>
          <w:highlight w:val="yellow"/>
        </w:rPr>
        <w:t>U.S. efforts</w:t>
      </w:r>
      <w:r w:rsidRPr="00BB5C37">
        <w:rPr>
          <w:sz w:val="14"/>
        </w:rPr>
        <w:t xml:space="preserve"> at regime change and talk of an “axis of evil” that needed to be eliminated certainly </w:t>
      </w:r>
      <w:r w:rsidRPr="00BB5C37">
        <w:rPr>
          <w:rStyle w:val="StyleUnderline"/>
          <w:highlight w:val="yellow"/>
        </w:rPr>
        <w:t>provided</w:t>
      </w:r>
      <w:r w:rsidRPr="00BB5C37">
        <w:rPr>
          <w:rStyle w:val="StyleUnderline"/>
        </w:rPr>
        <w:t xml:space="preserve"> additional </w:t>
      </w:r>
      <w:r w:rsidRPr="00BB5C37">
        <w:rPr>
          <w:rStyle w:val="StyleUnderline"/>
          <w:highlight w:val="yellow"/>
        </w:rPr>
        <w:t xml:space="preserve">incentives </w:t>
      </w:r>
      <w:r w:rsidRPr="00BB5C37">
        <w:rPr>
          <w:rStyle w:val="StyleUnderline"/>
        </w:rPr>
        <w:t xml:space="preserve">for states </w:t>
      </w:r>
      <w:r w:rsidRPr="00BB5C37">
        <w:rPr>
          <w:rStyle w:val="StyleUnderline"/>
          <w:highlight w:val="yellow"/>
        </w:rPr>
        <w:t>to develop</w:t>
      </w:r>
      <w:r w:rsidRPr="00BB5C37">
        <w:rPr>
          <w:rStyle w:val="StyleUnderline"/>
        </w:rPr>
        <w:t xml:space="preserve"> nuclear </w:t>
      </w:r>
      <w:r w:rsidRPr="00BB5C37">
        <w:rPr>
          <w:rStyle w:val="StyleUnderline"/>
          <w:highlight w:val="yellow"/>
        </w:rPr>
        <w:t>weapons to deter U.S. actions</w:t>
      </w:r>
      <w:r w:rsidRPr="00BB5C37">
        <w:rPr>
          <w:sz w:val="14"/>
          <w:highlight w:val="yellow"/>
        </w:rPr>
        <w:t xml:space="preserve"> </w:t>
      </w:r>
      <w:r w:rsidRPr="00BB5C37">
        <w:rPr>
          <w:sz w:val="14"/>
        </w:rPr>
        <w:t xml:space="preserve">(e.g., North Korea). Meanwhile, </w:t>
      </w:r>
      <w:r w:rsidRPr="00BB5C37">
        <w:rPr>
          <w:rStyle w:val="StyleUnderline"/>
          <w:highlight w:val="yellow"/>
        </w:rPr>
        <w:t>efforts</w:t>
      </w:r>
      <w:r w:rsidRPr="00BB5C37">
        <w:rPr>
          <w:rStyle w:val="StyleUnderline"/>
        </w:rPr>
        <w:t xml:space="preserve"> intended </w:t>
      </w:r>
      <w:r w:rsidRPr="00BB5C37">
        <w:rPr>
          <w:rStyle w:val="StyleUnderline"/>
          <w:highlight w:val="yellow"/>
        </w:rPr>
        <w:t>to smother</w:t>
      </w:r>
      <w:r w:rsidRPr="00BB5C37">
        <w:rPr>
          <w:rStyle w:val="StyleUnderline"/>
        </w:rPr>
        <w:t xml:space="preserve"> security competition or </w:t>
      </w:r>
      <w:r w:rsidRPr="00BB5C37">
        <w:rPr>
          <w:rStyle w:val="StyleUnderline"/>
          <w:highlight w:val="yellow"/>
        </w:rPr>
        <w:t xml:space="preserve">hostile ideologies </w:t>
      </w:r>
      <w:r w:rsidRPr="00BB5C37">
        <w:rPr>
          <w:rStyle w:val="StyleUnderline"/>
        </w:rPr>
        <w:t xml:space="preserve">have </w:t>
      </w:r>
      <w:r w:rsidRPr="00BB5C37">
        <w:rPr>
          <w:rStyle w:val="StyleUnderline"/>
          <w:highlight w:val="yellow"/>
        </w:rPr>
        <w:t xml:space="preserve">destabilized </w:t>
      </w:r>
      <w:r w:rsidRPr="00BB5C37">
        <w:rPr>
          <w:rStyle w:val="StyleUnderline"/>
        </w:rPr>
        <w:t xml:space="preserve">vast </w:t>
      </w:r>
      <w:r w:rsidRPr="00BB5C37">
        <w:rPr>
          <w:rStyle w:val="StyleUnderline"/>
          <w:highlight w:val="yellow"/>
        </w:rPr>
        <w:t>regions, undermined</w:t>
      </w:r>
      <w:r w:rsidRPr="00BB5C37">
        <w:rPr>
          <w:rStyle w:val="StyleUnderline"/>
        </w:rPr>
        <w:t xml:space="preserve"> our </w:t>
      </w:r>
      <w:r w:rsidRPr="00BB5C37">
        <w:rPr>
          <w:rStyle w:val="StyleUnderline"/>
          <w:highlight w:val="yellow"/>
        </w:rPr>
        <w:t xml:space="preserve">counterterrorism </w:t>
      </w:r>
      <w:r w:rsidRPr="00BB5C37">
        <w:rPr>
          <w:rStyle w:val="StyleUnderline"/>
        </w:rPr>
        <w:t>efforts</w:t>
      </w:r>
      <w:r w:rsidRPr="00BB5C37">
        <w:rPr>
          <w:rStyle w:val="StyleUnderline"/>
          <w:highlight w:val="yellow"/>
        </w:rPr>
        <w:t>, and</w:t>
      </w:r>
      <w:r w:rsidRPr="00BB5C37">
        <w:rPr>
          <w:rStyle w:val="StyleUnderline"/>
        </w:rPr>
        <w:t xml:space="preserve"> even </w:t>
      </w:r>
      <w:r w:rsidRPr="00BB5C37">
        <w:rPr>
          <w:rStyle w:val="StyleUnderline"/>
          <w:highlight w:val="yellow"/>
        </w:rPr>
        <w:t>harmed those we were</w:t>
      </w:r>
      <w:r w:rsidRPr="00BB5C37">
        <w:rPr>
          <w:rStyle w:val="StyleUnderline"/>
        </w:rPr>
        <w:t xml:space="preserve"> ostensibly </w:t>
      </w:r>
      <w:r w:rsidRPr="00BB5C37">
        <w:rPr>
          <w:rStyle w:val="StyleUnderline"/>
          <w:highlight w:val="yellow"/>
        </w:rPr>
        <w:t>trying to help.</w:t>
      </w:r>
      <w:r w:rsidRPr="00BB5C37">
        <w:rPr>
          <w:sz w:val="14"/>
        </w:rPr>
        <w:t xml:space="preserve"> After U.S. forces deposed the tyrant Saddam Hussein in 2003, Iraq descended into chaos and has never recovered. The civil war in </w:t>
      </w:r>
      <w:proofErr w:type="gramStart"/>
      <w:r w:rsidRPr="00BB5C37">
        <w:rPr>
          <w:sz w:val="14"/>
        </w:rPr>
        <w:t>Syria,</w:t>
      </w:r>
      <w:proofErr w:type="gramEnd"/>
      <w:r w:rsidRPr="00BB5C37">
        <w:rPr>
          <w:sz w:val="14"/>
        </w:rPr>
        <w:t xml:space="preserve"> and the problem of the Islamic State in particular, is </w:t>
      </w:r>
      <w:hyperlink r:id="rId97" w:history="1">
        <w:r w:rsidRPr="00BB5C37">
          <w:rPr>
            <w:rStyle w:val="Hyperlink"/>
            <w:sz w:val="14"/>
          </w:rPr>
          <w:t>inextricable from the U.S.-led invasion and occupation of Iraq</w:t>
        </w:r>
      </w:hyperlink>
      <w:r w:rsidRPr="00BB5C37">
        <w:rPr>
          <w:sz w:val="14"/>
        </w:rPr>
        <w:t xml:space="preserve">. The situation in Libya is not much better — the United States helped overthrow Muammar al-Qaddafi in 2011, but violence still rages. The Islamic State, which originated in Iraq, has now established a presence in Libya as well, provoking </w:t>
      </w:r>
      <w:hyperlink r:id="rId98" w:history="1">
        <w:r w:rsidRPr="00BB5C37">
          <w:rPr>
            <w:rStyle w:val="Hyperlink"/>
            <w:sz w:val="14"/>
          </w:rPr>
          <w:t>still more U.S. military action there</w:t>
        </w:r>
      </w:hyperlink>
      <w:r w:rsidRPr="00BB5C37">
        <w:rPr>
          <w:sz w:val="14"/>
        </w:rPr>
        <w:t xml:space="preserve">. It is clear that those </w:t>
      </w:r>
      <w:r w:rsidRPr="00BB5C37">
        <w:rPr>
          <w:rStyle w:val="StyleUnderline"/>
          <w:highlight w:val="yellow"/>
        </w:rPr>
        <w:t>interventions were counterproductive</w:t>
      </w:r>
      <w:r w:rsidRPr="00BB5C37">
        <w:rPr>
          <w:rStyle w:val="StyleUnderline"/>
        </w:rPr>
        <w:t xml:space="preserve"> and have failed to make America safer and more secure, yet </w:t>
      </w:r>
      <w:r w:rsidRPr="00BB5C37">
        <w:rPr>
          <w:rStyle w:val="StyleUnderline"/>
          <w:highlight w:val="yellow"/>
        </w:rPr>
        <w:t>primacists call for more of the same</w:t>
      </w:r>
      <w:r w:rsidRPr="00BB5C37">
        <w:rPr>
          <w:rStyle w:val="StyleUnderline"/>
        </w:rPr>
        <w:t xml:space="preserve">. </w:t>
      </w:r>
      <w:r w:rsidRPr="00BB5C37">
        <w:rPr>
          <w:sz w:val="14"/>
        </w:rPr>
        <w:t xml:space="preserve">Lastly, primacists contend that U.S. military power is essential to the functioning of the global economy. “U.S. security commitments,” </w:t>
      </w:r>
      <w:r w:rsidRPr="00BB5C37">
        <w:t>explain leading primacists Stephen G.</w:t>
      </w:r>
      <w:r w:rsidRPr="00BB5C37">
        <w:rPr>
          <w:rStyle w:val="Emphasis"/>
        </w:rPr>
        <w:t xml:space="preserve"> </w:t>
      </w:r>
      <w:r w:rsidRPr="00BB5C37">
        <w:rPr>
          <w:rStyle w:val="Emphasis"/>
          <w:highlight w:val="yellow"/>
        </w:rPr>
        <w:t>B</w:t>
      </w:r>
      <w:r w:rsidRPr="00BB5C37">
        <w:rPr>
          <w:rStyle w:val="Emphasis"/>
        </w:rPr>
        <w:t xml:space="preserve">rooks, </w:t>
      </w:r>
      <w:r w:rsidRPr="00BB5C37">
        <w:t>G. John</w:t>
      </w:r>
      <w:r w:rsidRPr="00BB5C37">
        <w:rPr>
          <w:rStyle w:val="Emphasis"/>
        </w:rPr>
        <w:t xml:space="preserve"> </w:t>
      </w:r>
      <w:r w:rsidRPr="00BB5C37">
        <w:rPr>
          <w:rStyle w:val="Emphasis"/>
          <w:highlight w:val="yellow"/>
        </w:rPr>
        <w:t>I</w:t>
      </w:r>
      <w:r w:rsidRPr="00BB5C37">
        <w:rPr>
          <w:rStyle w:val="Emphasis"/>
        </w:rPr>
        <w:t xml:space="preserve">kenberry, </w:t>
      </w:r>
      <w:r w:rsidRPr="00BB5C37">
        <w:t>and William C.</w:t>
      </w:r>
      <w:r w:rsidRPr="00BB5C37">
        <w:rPr>
          <w:rStyle w:val="Emphasis"/>
        </w:rPr>
        <w:t xml:space="preserve"> </w:t>
      </w:r>
      <w:r w:rsidRPr="00BB5C37">
        <w:rPr>
          <w:rStyle w:val="Emphasis"/>
          <w:highlight w:val="yellow"/>
        </w:rPr>
        <w:t>W</w:t>
      </w:r>
      <w:r w:rsidRPr="00BB5C37">
        <w:rPr>
          <w:rStyle w:val="Emphasis"/>
        </w:rPr>
        <w:t>ohlforth,</w:t>
      </w:r>
      <w:r w:rsidRPr="00BB5C37">
        <w:rPr>
          <w:sz w:val="14"/>
        </w:rPr>
        <w:t xml:space="preserve"> “help maintain an open world economy and give Washington leverage in economic negotiations.” The United States sets the rules of the game and punishes those who disobey them. If the United States were less inclined to intervene in other people’s disputes, the primacists say, the risk of war would grow, roiling skittish markets. But such claims </w:t>
      </w:r>
      <w:r w:rsidRPr="00BB5C37">
        <w:rPr>
          <w:rStyle w:val="StyleUnderline"/>
          <w:highlight w:val="yellow"/>
        </w:rPr>
        <w:t xml:space="preserve">exaggerate the role that U.S. </w:t>
      </w:r>
      <w:r w:rsidRPr="00BB5C37">
        <w:rPr>
          <w:rStyle w:val="StyleUnderline"/>
        </w:rPr>
        <w:t xml:space="preserve">ground forces </w:t>
      </w:r>
      <w:r w:rsidRPr="00BB5C37">
        <w:rPr>
          <w:rStyle w:val="StyleUnderline"/>
          <w:highlight w:val="yellow"/>
        </w:rPr>
        <w:t xml:space="preserve">play in </w:t>
      </w:r>
      <w:r w:rsidRPr="00BB5C37">
        <w:rPr>
          <w:rStyle w:val="StyleUnderline"/>
        </w:rPr>
        <w:t xml:space="preserve">facilitating global </w:t>
      </w:r>
      <w:r w:rsidRPr="00BB5C37">
        <w:rPr>
          <w:rStyle w:val="StyleUnderline"/>
          <w:highlight w:val="yellow"/>
        </w:rPr>
        <w:t>trade, especially given</w:t>
      </w:r>
      <w:r w:rsidRPr="00BB5C37">
        <w:rPr>
          <w:rStyle w:val="StyleUnderline"/>
        </w:rPr>
        <w:t xml:space="preserve"> the </w:t>
      </w:r>
      <w:r w:rsidRPr="00BB5C37">
        <w:rPr>
          <w:rStyle w:val="Emphasis"/>
          <w:highlight w:val="yellow"/>
        </w:rPr>
        <w:t>resiliency and flexibility</w:t>
      </w:r>
      <w:r w:rsidRPr="00BB5C37">
        <w:rPr>
          <w:rStyle w:val="StyleUnderline"/>
          <w:highlight w:val="yellow"/>
        </w:rPr>
        <w:t xml:space="preserve"> of </w:t>
      </w:r>
      <w:r w:rsidRPr="00BB5C37">
        <w:rPr>
          <w:rStyle w:val="StyleUnderline"/>
        </w:rPr>
        <w:t xml:space="preserve">global </w:t>
      </w:r>
      <w:r w:rsidRPr="00BB5C37">
        <w:rPr>
          <w:rStyle w:val="StyleUnderline"/>
          <w:highlight w:val="yellow"/>
        </w:rPr>
        <w:t>markets</w:t>
      </w:r>
      <w:r w:rsidRPr="00BB5C37">
        <w:rPr>
          <w:rStyle w:val="StyleUnderline"/>
        </w:rPr>
        <w:t xml:space="preserve"> in the face of regional instability. Moreover, </w:t>
      </w:r>
      <w:r w:rsidRPr="00BB5C37">
        <w:rPr>
          <w:rStyle w:val="StyleUnderline"/>
          <w:highlight w:val="yellow"/>
        </w:rPr>
        <w:t xml:space="preserve">primacists ignore the extent to which </w:t>
      </w:r>
      <w:r w:rsidRPr="00BB5C37">
        <w:rPr>
          <w:rStyle w:val="StyleUnderline"/>
        </w:rPr>
        <w:t xml:space="preserve">past </w:t>
      </w:r>
      <w:r w:rsidRPr="00BB5C37">
        <w:rPr>
          <w:rStyle w:val="StyleUnderline"/>
          <w:highlight w:val="yellow"/>
        </w:rPr>
        <w:t>U.S. military activism</w:t>
      </w:r>
      <w:r w:rsidRPr="00BB5C37">
        <w:rPr>
          <w:rStyle w:val="StyleUnderline"/>
        </w:rPr>
        <w:t xml:space="preserve"> has actually </w:t>
      </w:r>
      <w:r w:rsidRPr="00BB5C37">
        <w:rPr>
          <w:rStyle w:val="Emphasis"/>
          <w:highlight w:val="yellow"/>
        </w:rPr>
        <w:t>undermined market stability and upset vital regions</w:t>
      </w:r>
      <w:r w:rsidRPr="00BB5C37">
        <w:rPr>
          <w:sz w:val="14"/>
        </w:rPr>
        <w:t xml:space="preserve">. Smart alternatives to primacy feature a significant role for the U.S. Navy and Air Force in providing security in the global commons while avoiding the downsides of onshore activism. In conclusion, </w:t>
      </w:r>
      <w:r w:rsidRPr="00BB5C37">
        <w:rPr>
          <w:rStyle w:val="StyleUnderline"/>
        </w:rPr>
        <w:t xml:space="preserve">America’s default foreign policy is unnecessarily costly and unnecessarily risky. Its </w:t>
      </w:r>
      <w:r w:rsidRPr="00BB5C37">
        <w:rPr>
          <w:rStyle w:val="StyleUnderline"/>
          <w:highlight w:val="yellow"/>
        </w:rPr>
        <w:t>defenders misconstrue the extent to which U.S.</w:t>
      </w:r>
      <w:r w:rsidRPr="00BB5C37">
        <w:rPr>
          <w:rStyle w:val="StyleUnderline"/>
        </w:rPr>
        <w:t xml:space="preserve"> military power </w:t>
      </w:r>
      <w:r w:rsidRPr="00BB5C37">
        <w:rPr>
          <w:rStyle w:val="StyleUnderline"/>
          <w:highlight w:val="yellow"/>
        </w:rPr>
        <w:t>has contributed to</w:t>
      </w:r>
      <w:r w:rsidRPr="00BB5C37">
        <w:rPr>
          <w:rStyle w:val="StyleUnderline"/>
        </w:rPr>
        <w:t xml:space="preserve"> a relatively </w:t>
      </w:r>
      <w:r w:rsidRPr="00BB5C37">
        <w:rPr>
          <w:rStyle w:val="StyleUnderline"/>
          <w:highlight w:val="yellow"/>
        </w:rPr>
        <w:t>peace</w:t>
      </w:r>
      <w:r w:rsidRPr="00BB5C37">
        <w:rPr>
          <w:rStyle w:val="StyleUnderline"/>
        </w:rPr>
        <w:t>ful</w:t>
      </w:r>
      <w:r w:rsidRPr="00BB5C37">
        <w:rPr>
          <w:sz w:val="14"/>
        </w:rPr>
        <w:t xml:space="preserve"> international system, and they overestimate our ability to sustain an active global military posture indefinitely. The United States needs an alternative foreign policy, one that focuses on preserving America’s strength and advancing its security, and that expects other countries to take primary responsibility for protecting their security and preserving their interests. America’s leaders should restrain their impulse to use the U.S. military when our vital interests are not directly threatened while avoiding being drawn into distant conflicts that sap our strength and undermine our safety and values.’</w:t>
      </w:r>
    </w:p>
    <w:p w14:paraId="5C109B14" w14:textId="77777777" w:rsidR="00283666" w:rsidRPr="00BB5C37" w:rsidRDefault="00283666" w:rsidP="00283666">
      <w:pPr>
        <w:pStyle w:val="Heading4"/>
      </w:pPr>
      <w:r w:rsidRPr="00BB5C37">
        <w:t xml:space="preserve">Proliferation causes extinction </w:t>
      </w:r>
    </w:p>
    <w:p w14:paraId="041A3FC9" w14:textId="77777777" w:rsidR="00283666" w:rsidRPr="00BB5C37" w:rsidRDefault="00283666" w:rsidP="00283666">
      <w:pPr>
        <w:rPr>
          <w:rFonts w:eastAsia="Calibri"/>
        </w:rPr>
      </w:pPr>
      <w:r w:rsidRPr="00BB5C37">
        <w:rPr>
          <w:rStyle w:val="Style13ptBold"/>
        </w:rPr>
        <w:t>Asal and Beardsley 09</w:t>
      </w:r>
      <w:r w:rsidRPr="00BB5C37">
        <w:rPr>
          <w:rFonts w:eastAsia="Calibri"/>
          <w:b/>
        </w:rPr>
        <w:t xml:space="preserve"> </w:t>
      </w:r>
      <w:r w:rsidRPr="00BB5C37">
        <w:rPr>
          <w:rFonts w:eastAsia="Calibri"/>
        </w:rPr>
        <w:t>(Victor, Department of Political Science, State University of New York, Albany, and Kyle, Department of Political Science, Emory University, Winning with the Bomb, http://belfercenter.ksg.harvard.edu/files/uploads/Beardsley-Asal_Winning_with_the_Bomb.pdf)</w:t>
      </w:r>
    </w:p>
    <w:p w14:paraId="7E0DBC9C" w14:textId="77777777" w:rsidR="00283666" w:rsidRPr="00BB5C37" w:rsidRDefault="00283666" w:rsidP="00283666">
      <w:pPr>
        <w:rPr>
          <w:rFonts w:eastAsia="Calibri"/>
          <w:sz w:val="14"/>
          <w:u w:val="single"/>
        </w:rPr>
      </w:pPr>
      <w:r w:rsidRPr="00BB5C37">
        <w:rPr>
          <w:rFonts w:eastAsia="Calibri"/>
          <w:sz w:val="14"/>
          <w:u w:val="single"/>
        </w:rPr>
        <w:t xml:space="preserve">Conclusion </w:t>
      </w:r>
      <w:proofErr w:type="gramStart"/>
      <w:r w:rsidRPr="00BB5C37">
        <w:rPr>
          <w:rFonts w:eastAsia="Calibri"/>
          <w:sz w:val="14"/>
          <w:u w:val="single"/>
        </w:rPr>
        <w:t>Why</w:t>
      </w:r>
      <w:proofErr w:type="gramEnd"/>
      <w:r w:rsidRPr="00BB5C37">
        <w:rPr>
          <w:rFonts w:eastAsia="Calibri"/>
          <w:sz w:val="14"/>
          <w:u w:val="single"/>
        </w:rPr>
        <w:t xml:space="preserve"> do states proliferate? </w:t>
      </w:r>
      <w:r w:rsidRPr="00BB5C37">
        <w:rPr>
          <w:rFonts w:eastAsia="Calibri"/>
          <w:highlight w:val="yellow"/>
          <w:u w:val="single"/>
        </w:rPr>
        <w:t>Nuclear weapons</w:t>
      </w:r>
      <w:r w:rsidRPr="00BB5C37">
        <w:rPr>
          <w:rFonts w:eastAsia="Calibri"/>
          <w:sz w:val="14"/>
          <w:u w:val="single"/>
        </w:rPr>
        <w:t xml:space="preserve"> and the programs necessary to create them are expensive. They </w:t>
      </w:r>
      <w:r w:rsidRPr="00BB5C37">
        <w:rPr>
          <w:rFonts w:eastAsia="Calibri"/>
          <w:highlight w:val="yellow"/>
          <w:u w:val="single"/>
        </w:rPr>
        <w:t>are dangerous</w:t>
      </w:r>
      <w:r w:rsidRPr="00BB5C37">
        <w:rPr>
          <w:rFonts w:eastAsia="Calibri"/>
          <w:u w:val="single"/>
        </w:rPr>
        <w:t xml:space="preserve">. Other </w:t>
      </w:r>
      <w:r w:rsidRPr="00BB5C37">
        <w:rPr>
          <w:rFonts w:eastAsia="Calibri"/>
          <w:highlight w:val="yellow"/>
          <w:u w:val="single"/>
        </w:rPr>
        <w:t>countries may</w:t>
      </w:r>
      <w:r w:rsidRPr="00BB5C37">
        <w:rPr>
          <w:rFonts w:eastAsia="Calibri"/>
          <w:u w:val="single"/>
        </w:rPr>
        <w:t xml:space="preserve"> </w:t>
      </w:r>
      <w:r w:rsidRPr="00BB5C37">
        <w:rPr>
          <w:rFonts w:eastAsia="Calibri"/>
          <w:highlight w:val="yellow"/>
          <w:u w:val="single"/>
        </w:rPr>
        <w:t>attack a state while it is trying to create</w:t>
      </w:r>
      <w:r w:rsidRPr="00BB5C37">
        <w:rPr>
          <w:rFonts w:eastAsia="Calibri"/>
          <w:u w:val="single"/>
        </w:rPr>
        <w:t xml:space="preserve"> a </w:t>
      </w:r>
      <w:r w:rsidRPr="00BB5C37">
        <w:rPr>
          <w:rFonts w:eastAsia="Calibri"/>
          <w:highlight w:val="yellow"/>
          <w:u w:val="single"/>
        </w:rPr>
        <w:t>nuclear arsenal</w:t>
      </w:r>
      <w:r w:rsidRPr="00BB5C37">
        <w:rPr>
          <w:rFonts w:eastAsia="Calibri"/>
          <w:u w:val="single"/>
        </w:rPr>
        <w:t xml:space="preserve"> and </w:t>
      </w:r>
      <w:r w:rsidRPr="00BB5C37">
        <w:rPr>
          <w:rFonts w:eastAsia="Calibri"/>
          <w:highlight w:val="yellow"/>
          <w:u w:val="single"/>
        </w:rPr>
        <w:t>there is always</w:t>
      </w:r>
      <w:r w:rsidRPr="00BB5C37">
        <w:rPr>
          <w:rFonts w:eastAsia="Calibri"/>
          <w:u w:val="single"/>
        </w:rPr>
        <w:t xml:space="preserve"> the </w:t>
      </w:r>
      <w:r w:rsidRPr="00BB5C37">
        <w:rPr>
          <w:rFonts w:eastAsia="Calibri"/>
          <w:highlight w:val="yellow"/>
          <w:u w:val="single"/>
        </w:rPr>
        <w:t>risk of</w:t>
      </w:r>
      <w:r w:rsidRPr="00BB5C37">
        <w:rPr>
          <w:rFonts w:eastAsia="Calibri"/>
          <w:u w:val="single"/>
        </w:rPr>
        <w:t xml:space="preserve"> a catastrophic </w:t>
      </w:r>
      <w:r w:rsidRPr="00BB5C37">
        <w:rPr>
          <w:rFonts w:eastAsia="Calibri"/>
          <w:highlight w:val="yellow"/>
          <w:u w:val="single"/>
        </w:rPr>
        <w:t xml:space="preserve">accident. They </w:t>
      </w:r>
      <w:r w:rsidRPr="00BB5C37">
        <w:rPr>
          <w:rFonts w:eastAsia="Calibri"/>
          <w:u w:val="single"/>
        </w:rPr>
        <w:t xml:space="preserve">may help </w:t>
      </w:r>
      <w:r w:rsidRPr="00BB5C37">
        <w:rPr>
          <w:rFonts w:eastAsia="Calibri"/>
          <w:highlight w:val="yellow"/>
          <w:u w:val="single"/>
        </w:rPr>
        <w:t>generate existential threats</w:t>
      </w:r>
      <w:r w:rsidRPr="00BB5C37">
        <w:rPr>
          <w:rFonts w:eastAsia="Calibri"/>
          <w:u w:val="single"/>
        </w:rPr>
        <w:t xml:space="preserve"> by encouraging first strike incentives </w:t>
      </w:r>
      <w:r w:rsidRPr="00BB5C37">
        <w:rPr>
          <w:rFonts w:eastAsia="Calibri"/>
          <w:sz w:val="14"/>
          <w:u w:val="single"/>
        </w:rPr>
        <w:t xml:space="preserve">amongst a state's opponents. This paper has explored the incentives that make nuclear weapons attractive to a wide range of states despite their costly and dangerous nature. We have found that nuclear weapons provide more than prestige, they provide leverage. They are useful in coercive diplomacy, and this must be central to any explanation of why states acquire them. Since 9 August 1945 no state has used a nuclear weapon against another state, but we find evidence that the possession of nuclear weapons helps states to succeed in their confrontations with other states even when they do not “use” them. </w:t>
      </w:r>
      <w:r w:rsidRPr="00BB5C37">
        <w:rPr>
          <w:rFonts w:eastAsia="Calibri"/>
          <w:highlight w:val="yellow"/>
          <w:u w:val="single"/>
        </w:rPr>
        <w:t>Conflict with nuclear</w:t>
      </w:r>
      <w:r w:rsidRPr="00BB5C37">
        <w:rPr>
          <w:rFonts w:eastAsia="Calibri"/>
          <w:u w:val="single"/>
        </w:rPr>
        <w:t xml:space="preserve"> </w:t>
      </w:r>
      <w:r w:rsidRPr="00BB5C37">
        <w:rPr>
          <w:rFonts w:eastAsia="Calibri"/>
          <w:highlight w:val="yellow"/>
          <w:u w:val="single"/>
        </w:rPr>
        <w:t>actors carries</w:t>
      </w:r>
      <w:r w:rsidRPr="00BB5C37">
        <w:rPr>
          <w:rFonts w:eastAsia="Calibri"/>
          <w:u w:val="single"/>
        </w:rPr>
        <w:t xml:space="preserve"> with it a </w:t>
      </w:r>
      <w:r w:rsidRPr="00BB5C37">
        <w:rPr>
          <w:rFonts w:eastAsia="Calibri"/>
          <w:highlight w:val="yellow"/>
          <w:u w:val="single"/>
        </w:rPr>
        <w:t>potential danger</w:t>
      </w:r>
      <w:r w:rsidRPr="00BB5C37">
        <w:rPr>
          <w:rFonts w:eastAsia="Calibri"/>
          <w:u w:val="single"/>
        </w:rPr>
        <w:t xml:space="preserve"> that </w:t>
      </w:r>
      <w:r w:rsidRPr="00BB5C37">
        <w:rPr>
          <w:rFonts w:eastAsia="Calibri"/>
          <w:highlight w:val="yellow"/>
          <w:u w:val="single"/>
        </w:rPr>
        <w:t xml:space="preserve">conflict with other states </w:t>
      </w:r>
      <w:r w:rsidRPr="00BB5C37">
        <w:rPr>
          <w:rFonts w:eastAsia="Calibri"/>
          <w:u w:val="single"/>
        </w:rPr>
        <w:t xml:space="preserve">simply </w:t>
      </w:r>
      <w:r w:rsidRPr="00BB5C37">
        <w:rPr>
          <w:rFonts w:eastAsia="Calibri"/>
          <w:highlight w:val="yellow"/>
          <w:u w:val="single"/>
        </w:rPr>
        <w:t>does not have</w:t>
      </w:r>
      <w:r w:rsidRPr="00BB5C37">
        <w:rPr>
          <w:rFonts w:eastAsia="Calibri"/>
          <w:sz w:val="14"/>
          <w:u w:val="single"/>
        </w:rPr>
        <w:t xml:space="preserve">. Even though the probability of full escalation is presumably low, the evidence confirms that the immense damage from the possibility of such escalation is enough to make an opponent eager to offer concessions. Asymmetric crises allow nuclear states to use their leverage to good effect. When crises involve a severe threat – and nuclear use is not completely ruled out – the advantage that nuclear actors have is substantial. Nuclear weapons help states win concessions quickly in 25 salient conflicts. Consistent with the other papers in this issue and the editors’ introduction (Gartzke and Kroenig this issue), we report that nuclear weapons confer tangible benefits to the possessors. These benefits imply that there should be a general level of demand for nuclear weapons, which means that explanations for why so few states have actually proliferated should focus more on the supply side, as applied by Matthew Kroenig (this issue) and Matthew Fuhrmann (this issue). </w:t>
      </w:r>
      <w:r w:rsidRPr="00BB5C37">
        <w:rPr>
          <w:rFonts w:eastAsia="Calibri"/>
          <w:u w:val="single"/>
        </w:rPr>
        <w:t>The findings here importantly suggest an additional reason why “</w:t>
      </w:r>
      <w:r w:rsidRPr="00BB5C37">
        <w:rPr>
          <w:rFonts w:eastAsia="Calibri"/>
          <w:highlight w:val="yellow"/>
          <w:u w:val="single"/>
        </w:rPr>
        <w:t>prolif</w:t>
      </w:r>
      <w:r w:rsidRPr="00BB5C37">
        <w:rPr>
          <w:rFonts w:eastAsia="Calibri"/>
          <w:u w:val="single"/>
        </w:rPr>
        <w:t xml:space="preserve">eration </w:t>
      </w:r>
      <w:r w:rsidRPr="00BB5C37">
        <w:rPr>
          <w:rFonts w:eastAsia="Calibri"/>
          <w:highlight w:val="yellow"/>
          <w:u w:val="single"/>
        </w:rPr>
        <w:t>begets prolif</w:t>
      </w:r>
      <w:r w:rsidRPr="00BB5C37">
        <w:rPr>
          <w:rFonts w:eastAsia="Calibri"/>
          <w:u w:val="single"/>
        </w:rPr>
        <w:t>eration,”</w:t>
      </w:r>
      <w:r w:rsidRPr="00BB5C37">
        <w:rPr>
          <w:rFonts w:eastAsia="Calibri"/>
          <w:sz w:val="14"/>
          <w:u w:val="single"/>
        </w:rPr>
        <w:t xml:space="preserve"> in the words of George Shultz (Shultz 1984, 18). </w:t>
      </w:r>
      <w:r w:rsidRPr="00BB5C37">
        <w:rPr>
          <w:rFonts w:eastAsia="Calibri"/>
          <w:u w:val="single"/>
        </w:rPr>
        <w:t xml:space="preserve">If both parties to a crisis have nuclear weapons, the advantage is effectively cancelled out. When states develop nuclear weapons, </w:t>
      </w:r>
      <w:r w:rsidRPr="00BB5C37">
        <w:rPr>
          <w:rFonts w:eastAsia="Calibri"/>
          <w:highlight w:val="yellow"/>
          <w:u w:val="single"/>
        </w:rPr>
        <w:t>doing so may encourage</w:t>
      </w:r>
      <w:r w:rsidRPr="00BB5C37">
        <w:rPr>
          <w:rFonts w:eastAsia="Calibri"/>
          <w:u w:val="single"/>
        </w:rPr>
        <w:t xml:space="preserve"> their </w:t>
      </w:r>
      <w:r w:rsidRPr="00BB5C37">
        <w:rPr>
          <w:rFonts w:eastAsia="Calibri"/>
          <w:highlight w:val="yellow"/>
          <w:u w:val="single"/>
        </w:rPr>
        <w:t>rivals to</w:t>
      </w:r>
      <w:r w:rsidRPr="00BB5C37">
        <w:rPr>
          <w:rFonts w:eastAsia="Calibri"/>
          <w:u w:val="single"/>
        </w:rPr>
        <w:t xml:space="preserve"> also </w:t>
      </w:r>
      <w:r w:rsidRPr="00BB5C37">
        <w:rPr>
          <w:rFonts w:eastAsia="Calibri"/>
          <w:highlight w:val="yellow"/>
          <w:u w:val="single"/>
        </w:rPr>
        <w:t>proliferate</w:t>
      </w:r>
      <w:r w:rsidRPr="00BB5C37">
        <w:rPr>
          <w:rFonts w:eastAsia="Calibri"/>
          <w:u w:val="single"/>
        </w:rPr>
        <w:t xml:space="preserve"> for fear of being exploited by the shifting bargaining positions. And once the rivals proliferate, the </w:t>
      </w:r>
      <w:r w:rsidRPr="00BB5C37">
        <w:rPr>
          <w:rFonts w:eastAsia="Calibri"/>
          <w:highlight w:val="yellow"/>
          <w:u w:val="single"/>
        </w:rPr>
        <w:t>initial proliferator no longer has</w:t>
      </w:r>
      <w:r w:rsidRPr="00BB5C37">
        <w:rPr>
          <w:rFonts w:eastAsia="Calibri"/>
          <w:u w:val="single"/>
        </w:rPr>
        <w:t xml:space="preserve"> much </w:t>
      </w:r>
      <w:r w:rsidRPr="00BB5C37">
        <w:rPr>
          <w:rFonts w:eastAsia="Calibri"/>
          <w:highlight w:val="yellow"/>
          <w:u w:val="single"/>
        </w:rPr>
        <w:t>bargaining advantage</w:t>
      </w:r>
      <w:r w:rsidRPr="00BB5C37">
        <w:rPr>
          <w:rFonts w:eastAsia="Calibri"/>
          <w:sz w:val="14"/>
          <w:u w:val="single"/>
        </w:rPr>
        <w:t xml:space="preserve">. On the one hand, this dynamic adds some restraint to initial proliferation within a rivalry relationship: states fear that their arsenal will encourage their rivals to pursue nuclear weapons, which will leave them no better off (Davis 1993; Cirincione 2007). On the other hand, </w:t>
      </w:r>
      <w:r w:rsidRPr="00BB5C37">
        <w:rPr>
          <w:rFonts w:eastAsia="Calibri"/>
          <w:u w:val="single"/>
        </w:rPr>
        <w:t xml:space="preserve">once proliferation has occurred, all other </w:t>
      </w:r>
      <w:r w:rsidRPr="00BB5C37">
        <w:rPr>
          <w:rFonts w:eastAsia="Calibri"/>
          <w:highlight w:val="yellow"/>
          <w:u w:val="single"/>
        </w:rPr>
        <w:t>states</w:t>
      </w:r>
      <w:r w:rsidRPr="00BB5C37">
        <w:rPr>
          <w:rFonts w:eastAsia="Calibri"/>
          <w:u w:val="single"/>
        </w:rPr>
        <w:t xml:space="preserve"> that </w:t>
      </w:r>
      <w:r w:rsidRPr="00BB5C37">
        <w:rPr>
          <w:rFonts w:eastAsia="Calibri"/>
          <w:highlight w:val="yellow"/>
          <w:u w:val="single"/>
        </w:rPr>
        <w:t>are likely to experience</w:t>
      </w:r>
      <w:r w:rsidRPr="00BB5C37">
        <w:rPr>
          <w:rFonts w:eastAsia="Calibri"/>
          <w:u w:val="single"/>
        </w:rPr>
        <w:t xml:space="preserve"> coercive </w:t>
      </w:r>
      <w:r w:rsidRPr="00BB5C37">
        <w:rPr>
          <w:rFonts w:eastAsia="Calibri"/>
          <w:highlight w:val="yellow"/>
          <w:u w:val="single"/>
        </w:rPr>
        <w:t>bargaining with</w:t>
      </w:r>
      <w:r w:rsidRPr="00BB5C37">
        <w:rPr>
          <w:rFonts w:eastAsia="Calibri"/>
          <w:u w:val="single"/>
        </w:rPr>
        <w:t xml:space="preserve"> the new </w:t>
      </w:r>
      <w:r w:rsidRPr="00BB5C37">
        <w:rPr>
          <w:rFonts w:eastAsia="Calibri"/>
          <w:highlight w:val="yellow"/>
          <w:u w:val="single"/>
        </w:rPr>
        <w:t>nuclear state</w:t>
      </w:r>
      <w:r w:rsidRPr="00BB5C37">
        <w:rPr>
          <w:rFonts w:eastAsia="Calibri"/>
          <w:u w:val="single"/>
        </w:rPr>
        <w:t xml:space="preserve"> will also want nuclear weapons. The </w:t>
      </w:r>
      <w:r w:rsidRPr="00BB5C37">
        <w:rPr>
          <w:rFonts w:eastAsia="Calibri"/>
          <w:highlight w:val="yellow"/>
          <w:u w:val="single"/>
        </w:rPr>
        <w:t>rate of prolif</w:t>
      </w:r>
      <w:r w:rsidRPr="00BB5C37">
        <w:rPr>
          <w:rFonts w:eastAsia="Calibri"/>
          <w:u w:val="single"/>
        </w:rPr>
        <w:t xml:space="preserve">eration </w:t>
      </w:r>
      <w:r w:rsidRPr="00BB5C37">
        <w:rPr>
          <w:rFonts w:eastAsia="Calibri"/>
          <w:highlight w:val="yellow"/>
          <w:u w:val="single"/>
        </w:rPr>
        <w:t>has</w:t>
      </w:r>
      <w:r w:rsidRPr="00BB5C37">
        <w:rPr>
          <w:rFonts w:eastAsia="Calibri"/>
          <w:u w:val="single"/>
        </w:rPr>
        <w:t xml:space="preserve"> the </w:t>
      </w:r>
      <w:r w:rsidRPr="00BB5C37">
        <w:rPr>
          <w:rFonts w:eastAsia="Calibri"/>
          <w:highlight w:val="yellow"/>
          <w:u w:val="single"/>
        </w:rPr>
        <w:t>potential to accelerate</w:t>
      </w:r>
      <w:r w:rsidRPr="00BB5C37">
        <w:rPr>
          <w:rFonts w:eastAsia="Calibri"/>
          <w:u w:val="single"/>
        </w:rPr>
        <w:t xml:space="preserve"> because the desire to posses the “equalizer” will increase as the number of nuclear powers</w:t>
      </w:r>
      <w:r w:rsidRPr="00BB5C37">
        <w:rPr>
          <w:rFonts w:eastAsia="Calibri"/>
          <w:sz w:val="14"/>
          <w:u w:val="single"/>
        </w:rPr>
        <w:t xml:space="preserve"> slowly </w:t>
      </w:r>
      <w:r w:rsidRPr="00BB5C37">
        <w:rPr>
          <w:rFonts w:eastAsia="Calibri"/>
          <w:u w:val="single"/>
        </w:rPr>
        <w:t>rises.</w:t>
      </w:r>
      <w:r w:rsidRPr="00BB5C37">
        <w:rPr>
          <w:rFonts w:eastAsia="Calibri"/>
          <w:sz w:val="14"/>
          <w:u w:val="single"/>
        </w:rPr>
        <w:t xml:space="preserve"> Our theoretical framework and empirical findings are complementary to Gartzke and Jo (this issue), who posit and find that nuclear states enjoy greater influence in the international realm. An interesting dynamic emerges when comparing the results to Rauchhaus (this issue), who finds that nuclear weapons in asymmetric dyads tend to increase the propensity for escalation. We have argued that nuclear weapons improve the bargaining leverage of the 26 possessors and tested that proposition directly. It is important to note that the factors that shape conflict initiation and escalation are not necessarily the same factors that most shape the outcome of the conflict. Even so, one explanation for why a stronger bargaining position does not necessarily produce less escalation is that escalation is a function of decisions by both sides, and even though the opponent of a nuclear state is more willing to back down, the nuclear state should be more willing to raise its demands and push for a harder bargain in order to maximize the benefits from the nuclear weapons. Nuclear weapons appear to need ever-greater shares of their bargains in order to be satisfied, which helps to explain both their proclivity to win and their proclivity toward aggressive coercive diplomacy. </w:t>
      </w:r>
      <w:r w:rsidRPr="00BB5C37">
        <w:rPr>
          <w:rFonts w:eastAsia="Calibri"/>
          <w:u w:val="single"/>
        </w:rPr>
        <w:t xml:space="preserve">An important implication in light of these findings is thus that </w:t>
      </w:r>
      <w:r w:rsidRPr="00BB5C37">
        <w:rPr>
          <w:rFonts w:eastAsia="Calibri"/>
          <w:highlight w:val="yellow"/>
          <w:u w:val="single"/>
        </w:rPr>
        <w:t>even though</w:t>
      </w:r>
      <w:r w:rsidRPr="00BB5C37">
        <w:rPr>
          <w:rFonts w:eastAsia="Calibri"/>
          <w:u w:val="single"/>
        </w:rPr>
        <w:t xml:space="preserve"> nuclear </w:t>
      </w:r>
      <w:r w:rsidRPr="00BB5C37">
        <w:rPr>
          <w:rFonts w:eastAsia="Calibri"/>
          <w:highlight w:val="yellow"/>
          <w:u w:val="single"/>
        </w:rPr>
        <w:t>weapon states tend to fare better</w:t>
      </w:r>
      <w:r w:rsidRPr="00BB5C37">
        <w:rPr>
          <w:rFonts w:eastAsia="Calibri"/>
          <w:u w:val="single"/>
        </w:rPr>
        <w:t xml:space="preserve"> at the end of their crises, </w:t>
      </w:r>
      <w:r w:rsidRPr="00BB5C37">
        <w:rPr>
          <w:rFonts w:eastAsia="Calibri"/>
          <w:highlight w:val="yellow"/>
          <w:u w:val="single"/>
        </w:rPr>
        <w:t>this does</w:t>
      </w:r>
      <w:r w:rsidRPr="00BB5C37">
        <w:rPr>
          <w:rFonts w:eastAsia="Calibri"/>
          <w:u w:val="single"/>
        </w:rPr>
        <w:t xml:space="preserve"> not necessarily </w:t>
      </w:r>
      <w:r w:rsidRPr="00BB5C37">
        <w:rPr>
          <w:rFonts w:eastAsia="Calibri"/>
          <w:highlight w:val="yellow"/>
          <w:u w:val="single"/>
        </w:rPr>
        <w:t>mean</w:t>
      </w:r>
      <w:r w:rsidRPr="00BB5C37">
        <w:rPr>
          <w:rFonts w:eastAsia="Calibri"/>
          <w:u w:val="single"/>
        </w:rPr>
        <w:t xml:space="preserve"> that the </w:t>
      </w:r>
      <w:r w:rsidRPr="00BB5C37">
        <w:rPr>
          <w:rFonts w:eastAsia="Calibri"/>
          <w:highlight w:val="yellow"/>
          <w:u w:val="single"/>
        </w:rPr>
        <w:t>weapons are</w:t>
      </w:r>
      <w:r w:rsidRPr="00BB5C37">
        <w:rPr>
          <w:rFonts w:eastAsia="Calibri"/>
          <w:u w:val="single"/>
        </w:rPr>
        <w:t xml:space="preserve"> a net </w:t>
      </w:r>
      <w:r w:rsidRPr="00BB5C37">
        <w:rPr>
          <w:rFonts w:eastAsia="Calibri"/>
          <w:highlight w:val="yellow"/>
          <w:u w:val="single"/>
        </w:rPr>
        <w:t>benefit for</w:t>
      </w:r>
      <w:r w:rsidRPr="00BB5C37">
        <w:rPr>
          <w:rFonts w:eastAsia="Calibri"/>
          <w:u w:val="single"/>
        </w:rPr>
        <w:t xml:space="preserve"> peace and </w:t>
      </w:r>
      <w:r w:rsidRPr="00BB5C37">
        <w:rPr>
          <w:rFonts w:eastAsia="Calibri"/>
          <w:highlight w:val="yellow"/>
          <w:u w:val="single"/>
        </w:rPr>
        <w:t>stability</w:t>
      </w:r>
      <w:r w:rsidRPr="00BB5C37">
        <w:rPr>
          <w:rFonts w:eastAsia="Calibri"/>
          <w:sz w:val="14"/>
          <w:u w:val="single"/>
        </w:rPr>
        <w:t>.</w:t>
      </w:r>
    </w:p>
    <w:p w14:paraId="7AFA3A9B" w14:textId="11976F22" w:rsidR="00AD121F" w:rsidRPr="00BB5C37" w:rsidRDefault="00AD121F" w:rsidP="00AD121F">
      <w:pPr>
        <w:pStyle w:val="Heading1"/>
      </w:pPr>
      <w:r w:rsidRPr="00BB5C37">
        <w:t>1ac – soft power</w:t>
      </w:r>
    </w:p>
    <w:p w14:paraId="488341AA" w14:textId="4C2B6CFF" w:rsidR="00FA24E5" w:rsidRPr="00BB5C37" w:rsidRDefault="00AC019E" w:rsidP="00AC019E">
      <w:pPr>
        <w:pStyle w:val="Heading4"/>
      </w:pPr>
      <w:r w:rsidRPr="00BB5C37">
        <w:t>Trump has pushed soft power to the brink – reversing current stance on refugees cap is key</w:t>
      </w:r>
    </w:p>
    <w:p w14:paraId="24DA3B98" w14:textId="77777777" w:rsidR="00BD72F2" w:rsidRPr="00BB5C37" w:rsidRDefault="00BD72F2" w:rsidP="00BD72F2">
      <w:r w:rsidRPr="00BB5C37">
        <w:rPr>
          <w:rStyle w:val="Style13ptBold"/>
        </w:rPr>
        <w:t>Toosi 17</w:t>
      </w:r>
      <w:r w:rsidRPr="00BB5C37">
        <w:t xml:space="preserve"> (Nahal, foreign affairs correspondent at POLITICO, “Lawmakers fear Trump will undercut America's 'soft power'”, POLITICO, https://www.politico.com/story/2016/11/trump-america-soft-power-231253) ALH</w:t>
      </w:r>
    </w:p>
    <w:p w14:paraId="632CF588" w14:textId="77777777" w:rsidR="00BD72F2" w:rsidRPr="00BB5C37" w:rsidRDefault="00BD72F2" w:rsidP="00BD72F2">
      <w:pPr>
        <w:rPr>
          <w:sz w:val="16"/>
        </w:rPr>
      </w:pPr>
      <w:r w:rsidRPr="00BB5C37">
        <w:rPr>
          <w:rStyle w:val="StyleUnderline"/>
          <w:highlight w:val="yellow"/>
        </w:rPr>
        <w:t>Lawmakers and U.S. officials who have championed foreign aid</w:t>
      </w:r>
      <w:r w:rsidRPr="00BB5C37">
        <w:rPr>
          <w:rStyle w:val="StyleUnderline"/>
        </w:rPr>
        <w:t xml:space="preserve">, democracy </w:t>
      </w:r>
      <w:r w:rsidRPr="00BB5C37">
        <w:rPr>
          <w:rStyle w:val="StyleUnderline"/>
          <w:highlight w:val="yellow"/>
        </w:rPr>
        <w:t>and human rights fear that</w:t>
      </w:r>
      <w:r w:rsidRPr="00BB5C37">
        <w:rPr>
          <w:rStyle w:val="StyleUnderline"/>
        </w:rPr>
        <w:t xml:space="preserve"> President-elect Donald T</w:t>
      </w:r>
      <w:r w:rsidRPr="00BB5C37">
        <w:rPr>
          <w:rStyle w:val="StyleUnderline"/>
          <w:highlight w:val="yellow"/>
        </w:rPr>
        <w:t>rump will financially and rhetorically cripple America's non-military influence around the world</w:t>
      </w:r>
      <w:r w:rsidRPr="00BB5C37">
        <w:rPr>
          <w:rStyle w:val="StyleUnderline"/>
        </w:rPr>
        <w:t xml:space="preserve"> </w:t>
      </w:r>
      <w:r w:rsidRPr="00BB5C37">
        <w:rPr>
          <w:sz w:val="16"/>
        </w:rPr>
        <w:t xml:space="preserve">— damage that could prove harder to repair than the kind inflicted by George W. Bush's use of torture. </w:t>
      </w:r>
      <w:r w:rsidRPr="00BB5C37">
        <w:rPr>
          <w:rStyle w:val="StyleUnderline"/>
          <w:highlight w:val="yellow"/>
        </w:rPr>
        <w:t>By pledging to block Syrian refugees from U.S. shores</w:t>
      </w:r>
      <w:r w:rsidRPr="00BB5C37">
        <w:rPr>
          <w:rStyle w:val="StyleUnderline"/>
        </w:rPr>
        <w:t xml:space="preserve">, supporting the use of waterboarding and suggesting the U.S. isn't getting enough out of "deals" with its </w:t>
      </w:r>
      <w:proofErr w:type="gramStart"/>
      <w:r w:rsidRPr="00BB5C37">
        <w:rPr>
          <w:rStyle w:val="StyleUnderline"/>
        </w:rPr>
        <w:t>allies,</w:t>
      </w:r>
      <w:proofErr w:type="gramEnd"/>
      <w:r w:rsidRPr="00BB5C37">
        <w:rPr>
          <w:rStyle w:val="StyleUnderline"/>
        </w:rPr>
        <w:t xml:space="preserve"> </w:t>
      </w:r>
      <w:r w:rsidRPr="00BB5C37">
        <w:rPr>
          <w:rStyle w:val="StyleUnderline"/>
          <w:highlight w:val="yellow"/>
        </w:rPr>
        <w:t>Trump badly hurt America's reputation</w:t>
      </w:r>
      <w:r w:rsidRPr="00BB5C37">
        <w:rPr>
          <w:rStyle w:val="StyleUnderline"/>
        </w:rPr>
        <w:t xml:space="preserve"> during the campaign. His victory was so shocking that some stakeholders now wonder whether the Trump era will mark the end of America's "soft power." </w:t>
      </w:r>
      <w:r w:rsidRPr="00BB5C37">
        <w:rPr>
          <w:sz w:val="16"/>
        </w:rPr>
        <w:t>"</w:t>
      </w:r>
      <w:r w:rsidRPr="00BB5C37">
        <w:rPr>
          <w:rStyle w:val="StyleUnderline"/>
        </w:rPr>
        <w:t xml:space="preserve">Under Donald Trump ... I would be very concerned about the importance of soft power," said Sen. Ben Cardin of Maryland, the ranking Democrat on the Senate Foreign Relations Committee and a top promoter of human rights legislation. "It does affect our national security, and it’s a challenge even under ideal circumstances." </w:t>
      </w:r>
      <w:r w:rsidRPr="00BB5C37">
        <w:rPr>
          <w:sz w:val="16"/>
        </w:rPr>
        <w:t xml:space="preserve">"Soft power" is a loosely defined term that covers how a country amasses influence without coercion or payment. It can include promoting pop culture or offering earthquake relief. Some stretch it to include democracy promotion and offering development aid, if the purpose or side effect is to gain goodwill. Proponents argue that, used properly, </w:t>
      </w:r>
      <w:r w:rsidRPr="00BB5C37">
        <w:rPr>
          <w:rStyle w:val="StyleUnderline"/>
        </w:rPr>
        <w:t>U</w:t>
      </w:r>
      <w:r w:rsidRPr="00BB5C37">
        <w:rPr>
          <w:rStyle w:val="StyleUnderline"/>
          <w:highlight w:val="yellow"/>
        </w:rPr>
        <w:t>.S. soft power can help reduce potential threats facing America</w:t>
      </w:r>
      <w:r w:rsidRPr="00BB5C37">
        <w:rPr>
          <w:rStyle w:val="StyleUnderline"/>
        </w:rPr>
        <w:t xml:space="preserve">. </w:t>
      </w:r>
      <w:r w:rsidRPr="00BB5C37">
        <w:rPr>
          <w:sz w:val="16"/>
        </w:rPr>
        <w:t xml:space="preserve">President Barack Obama addresses the media during a news conference at the NATO summit in Warsaw, Poland, Saturday, July 9, 2016. NATO chief to Trump: 'Going alone is not an option' By POLITICO STAFF Christian Whiton, an informal adviser to Trump, dismissed worries that the Republican president-elect would undercut America's international influence. Trump, Whiton insisted, would fight for human rights and democratic movements in the face of radical Islamists in countries such as Iran. "I wouldn’t expect to see drastic cuts or elimination of foreign aid, but I would expect to see it redirected toward what the incoming president sees as our key national interests," added Whiton, who stressed that </w:t>
      </w:r>
      <w:proofErr w:type="gramStart"/>
      <w:r w:rsidRPr="00BB5C37">
        <w:rPr>
          <w:sz w:val="16"/>
        </w:rPr>
        <w:t>he</w:t>
      </w:r>
      <w:proofErr w:type="gramEnd"/>
      <w:r w:rsidRPr="00BB5C37">
        <w:rPr>
          <w:sz w:val="16"/>
        </w:rPr>
        <w:t xml:space="preserve"> was not officially speaking on behalf of the president-elect's team. The aid community, for one, has little confidence that Trump will make it a priority. The United States provides more than $30 billion a year to other countries in foreign assistance, much of it in humanitarian aid and on global health efforts. Some in the field worry Trump will gut the U.S. Agency for International Development and other foreign assistance programs in favor of his stated "America First" ideals. Many of the aid programs are concentrated in struggling Muslim-majority countries that Trump has cast as hotbeds of extremism whose citizens should be barred from the United States. "People just don’t know what to expect," said a State Department official familiar with aid programs. He insisted there's some hope, however, because, despite the disdain among many on the right for foreign aid, "there’s a lot of bipartisan support in Congress for a lot of the work that USAID does. That’s been the case for the past two administrations." </w:t>
      </w:r>
      <w:r w:rsidRPr="00BB5C37">
        <w:rPr>
          <w:rStyle w:val="StyleUnderline"/>
        </w:rPr>
        <w:t>The mere fact that Trump won the election has already hurt America's ability to promote democracy.</w:t>
      </w:r>
      <w:r w:rsidRPr="00BB5C37">
        <w:rPr>
          <w:sz w:val="16"/>
        </w:rPr>
        <w:t xml:space="preserve"> Trump's </w:t>
      </w:r>
      <w:proofErr w:type="gramStart"/>
      <w:r w:rsidRPr="00BB5C37">
        <w:rPr>
          <w:sz w:val="16"/>
        </w:rPr>
        <w:t>fondness for budding autocrats such as Russia's Vladimir Putin and Egypt's Abdel-Fattah al-Sisi, and some of his statements during the campaign, have</w:t>
      </w:r>
      <w:proofErr w:type="gramEnd"/>
      <w:r w:rsidRPr="00BB5C37">
        <w:rPr>
          <w:sz w:val="16"/>
        </w:rPr>
        <w:t xml:space="preserve"> enhanced existing perceptions that the U.S. is hypocritical. Trump's win "has exposed and encouraged tendencies the world never used to associate with the U.S.: xenophobia, misogyny, pessimism, and selfishness," Shashi Tharoor, a former U.N. official, wrote in a Friday column titled "The End of U.S. soft power?" "A country that confidently counsels others on democratic practice has elected a president who suggested that, if he lost, he might not recognize the result." In an email to POLITICO, </w:t>
      </w:r>
      <w:r w:rsidRPr="00BB5C37">
        <w:rPr>
          <w:rStyle w:val="StyleUnderline"/>
        </w:rPr>
        <w:t xml:space="preserve">Harvard professor Joseph </w:t>
      </w:r>
      <w:r w:rsidRPr="00BB5C37">
        <w:rPr>
          <w:rStyle w:val="StyleUnderline"/>
          <w:highlight w:val="yellow"/>
        </w:rPr>
        <w:t>Nye</w:t>
      </w:r>
      <w:r w:rsidRPr="00BB5C37">
        <w:rPr>
          <w:rStyle w:val="StyleUnderline"/>
        </w:rPr>
        <w:t xml:space="preserve"> — who coined the term "soft power" — </w:t>
      </w:r>
      <w:r w:rsidRPr="00BB5C37">
        <w:rPr>
          <w:rStyle w:val="StyleUnderline"/>
          <w:highlight w:val="yellow"/>
        </w:rPr>
        <w:t>acknowledged the poisonous effect of the presidential campaig</w:t>
      </w:r>
      <w:r w:rsidRPr="00BB5C37">
        <w:rPr>
          <w:rStyle w:val="StyleUnderline"/>
        </w:rPr>
        <w:t xml:space="preserve">n but tried to keep an open mind about the future. "Predicting Trump’s behavior is difficult, but it is worth noting that he has a pragmatic streak and is smart," he wrote. </w:t>
      </w:r>
      <w:r w:rsidRPr="00BB5C37">
        <w:rPr>
          <w:sz w:val="16"/>
        </w:rPr>
        <w:t xml:space="preserve">Much will depend on whom Trump appoints to positions such as secretary of state or the director of USAID. Many at the State Department are hoping Trump will appoint as their leader Senate Foreign Relations Committee Chairman Bob Corker, a Tennessee Republican well-versed in the importance of America's non-military foreign initiatives. Trump, however, is so erratic about his views that it's unclear what will happen if he chooses to weigh in on such efforts. He's argued that the U.S. should "take" Iraq's oil as "reimbursement" for ousting dictator Saddam Hussein and helping fight the Islamic State terrorist group. Such a proposal (which some experts say amounts to a war crime) reflects Trump's transactional approach to life. So, some experts ponder, what's to keep Trump from demanding that Afghanistan give the U.S. rights to its minerals and resources in return for ongoing U.S. military and development aid? 161111_trump_team_getty_1160.jpg 2016 Trump team rivalries spark infighting By KENNETH P. VOGEL, NANCY COOK and ALEX ISENSTADT The fact that Trump's vice president-elect, Mike Pence, has deeply conservative views on women — he's fought against Planned Parenthood and argued that women shouldn't serve in the military — alarms aid workers who deal with family planning and other programs for women and girls around the world. </w:t>
      </w:r>
      <w:proofErr w:type="gramStart"/>
      <w:r w:rsidRPr="00BB5C37">
        <w:rPr>
          <w:sz w:val="16"/>
        </w:rPr>
        <w:t>Trump's</w:t>
      </w:r>
      <w:proofErr w:type="gramEnd"/>
      <w:r w:rsidRPr="00BB5C37">
        <w:rPr>
          <w:sz w:val="16"/>
        </w:rPr>
        <w:t xml:space="preserve"> own derogatory comments on women don't help, either. On the other hand, Trump could be pleased by the fact that so many U.S.-funded initiatives abroad involve partnering with private organizations, noted Larry Sampler, a former USAID official who now serves as president of the One Earth Future foundation in Colorado. "As the stereotypical businessman, this should appeal to him," Sampler said. Development experts said other countries may try to step in to fill a void in American leadership on the humanitarian and aid front, eroding, perhaps ending, the famed notion of "Pax Americana." Those countries could include China, which is eager to grow its influence abroad, even if it is often driven by its own economic interests in other nations. Republican administrations have not uniformly been hostile to foreign assistance, and many members of Congress in the GOP have championed human rights overseas. It was Republicans who spearheaded resolutions earlier this year that accused the Islamic State of committing genocide against religious and ethnic minorities in Iraq and Syria. George W. Bush, for instance, may have tarnished America's standing by invading Iraq, establishing the military prison at Guantánamo Bay and authorizing the torture of terrorism suspects. Eight years later, the United States still hasn't redeemed itself in the minds of many people abroad. But Bush also launched the President’s Emergency Plan for AIDS Relief, a program credited for saving millions of lives in Africa, and his administration helped spearhead international relief efforts following the devastating Asian tsunami of 2004. Perhaps no group is more worried about Trump than advocates for refugees. </w:t>
      </w:r>
      <w:r w:rsidRPr="00BB5C37">
        <w:rPr>
          <w:rStyle w:val="StyleUnderline"/>
          <w:highlight w:val="yellow"/>
        </w:rPr>
        <w:t>The Republican has called for a halt to the resettlement of Syrian refugees in the United States, claiming they are a "Trojan horse" for terrorists</w:t>
      </w:r>
      <w:r w:rsidRPr="00BB5C37">
        <w:rPr>
          <w:rStyle w:val="StyleUnderline"/>
        </w:rPr>
        <w:t xml:space="preserve">. He also called for a temporary ban on Muslims entering America, although he has modified that to a ban on entrants from countries affected by terrorism. </w:t>
      </w:r>
      <w:r w:rsidRPr="00BB5C37">
        <w:rPr>
          <w:sz w:val="16"/>
        </w:rPr>
        <w:t xml:space="preserve">While in the past both Republicans and Democrats supported the U.S. refugee resettlement program, terrorist attacks in France and California last year have prompted many GOP lawmakers to withdraw their support. Now that Republicans control both chambers of Congress and the White House, refugee advocates fear severe cuts to U.S. funding for their work, especially since it appeared such a hard-line stance was pleasing to the GOP's voting base. Donald Trump is pictured. | Getty ENERGY &amp; ENVIRONMENT Trump's win upends climate fight By ALEX GUILLÉN, ELANA SCHOR, ESTHER WHIELDON and ERIC WOLFF </w:t>
      </w:r>
      <w:proofErr w:type="gramStart"/>
      <w:r w:rsidRPr="00BB5C37">
        <w:rPr>
          <w:rStyle w:val="StyleUnderline"/>
          <w:highlight w:val="yellow"/>
        </w:rPr>
        <w:t>The</w:t>
      </w:r>
      <w:proofErr w:type="gramEnd"/>
      <w:r w:rsidRPr="00BB5C37">
        <w:rPr>
          <w:rStyle w:val="StyleUnderline"/>
          <w:highlight w:val="yellow"/>
        </w:rPr>
        <w:t xml:space="preserve"> advocates argue that if the U.S. backtracks on its commitment to refugees, other countries may follow its example</w:t>
      </w:r>
      <w:r w:rsidRPr="00BB5C37">
        <w:rPr>
          <w:rStyle w:val="StyleUnderline"/>
        </w:rPr>
        <w:t xml:space="preserve">, </w:t>
      </w:r>
      <w:r w:rsidRPr="00BB5C37">
        <w:rPr>
          <w:rStyle w:val="StyleUnderline"/>
          <w:highlight w:val="yellow"/>
        </w:rPr>
        <w:t>deepening humanitarian crises and giving talking points to Muslim militants</w:t>
      </w:r>
      <w:r w:rsidRPr="00BB5C37">
        <w:rPr>
          <w:rStyle w:val="StyleUnderline"/>
        </w:rPr>
        <w:t xml:space="preserve"> who argue that the West is hypocritical and incompatible with Islam. </w:t>
      </w:r>
      <w:r w:rsidRPr="00BB5C37">
        <w:rPr>
          <w:rStyle w:val="StyleUnderline"/>
          <w:highlight w:val="yellow"/>
        </w:rPr>
        <w:t>Refugee camps could become hotbeds of extremism as a result</w:t>
      </w:r>
      <w:r w:rsidRPr="00BB5C37">
        <w:rPr>
          <w:rStyle w:val="StyleUnderline"/>
        </w:rPr>
        <w:t xml:space="preserve">. </w:t>
      </w:r>
      <w:r w:rsidRPr="00BB5C37">
        <w:rPr>
          <w:sz w:val="16"/>
        </w:rPr>
        <w:t>"The rest of the world watches what we do. It does decrease our influence if we’re not maintaining our ideals," said Melanie Nezer, chairwoman of Refugee Council USA, a coalition of NGOs. Cardin noted that even with presidents who care deeply about human rights and related ideals, it's hard to make sure such topics get the attention they deserve. That's especially true when it comes to dealing with countries such as Russia, China and Saudi Arabia, whose human rights records are spotty but with whom the U.S. must engage for a variety of economic and security reasons. The senator said he will use the confirmation process to press Trump's nominees for top jobs about their stances on human rights and democracy promotion, as well as another issue close to his heart, anti-corruption initiatives. "We are extremely concerned about how we can deal with [Trump's] initiatives," Cardin said. "But in some respects, you've got to wait and see what he’s going to do."</w:t>
      </w:r>
    </w:p>
    <w:p w14:paraId="4ED44EE7" w14:textId="77777777" w:rsidR="00BD72F2" w:rsidRPr="00BB5C37" w:rsidRDefault="00BD72F2" w:rsidP="00BD72F2">
      <w:pPr>
        <w:rPr>
          <w:sz w:val="16"/>
        </w:rPr>
      </w:pPr>
    </w:p>
    <w:p w14:paraId="3BC5CAE9" w14:textId="77777777" w:rsidR="00AC019E" w:rsidRPr="00BB5C37" w:rsidRDefault="00AC019E" w:rsidP="00AC019E">
      <w:pPr>
        <w:pStyle w:val="Heading4"/>
      </w:pPr>
      <w:r w:rsidRPr="00BB5C37">
        <w:t>Raising the cap sends global soft power signals on welcoming refugees</w:t>
      </w:r>
    </w:p>
    <w:p w14:paraId="2E062210" w14:textId="77777777" w:rsidR="00AC019E" w:rsidRPr="00BB5C37" w:rsidRDefault="00AC019E" w:rsidP="00AC019E">
      <w:r w:rsidRPr="00BB5C37">
        <w:rPr>
          <w:rStyle w:val="Style13ptBold"/>
        </w:rPr>
        <w:t xml:space="preserve">Newland &amp; Aleinikoff 17 </w:t>
      </w:r>
      <w:r w:rsidRPr="00BB5C37">
        <w:t>(Kathleen &amp; T. Alexander, Co-Founder and Senior Fellow at the Migration Policy Institute &amp; ormer United Nations Deputy High Commissioner for Refugees, is Director of the Zolberg Institute on Migration and Mobility at The New School and is an MPI Senior Fellow, “The U.S. Refugee Resettlement Program Is an Unsuitable Target”, Migrant Policy Institute, https://www.migrationpolicy.org/news/refugee-resettlement-program-unsuitable-target) ALH</w:t>
      </w:r>
    </w:p>
    <w:p w14:paraId="3C559C59" w14:textId="77777777" w:rsidR="00AC019E" w:rsidRPr="00BB5C37" w:rsidRDefault="00AC019E" w:rsidP="00AC019E">
      <w:pPr>
        <w:rPr>
          <w:sz w:val="16"/>
        </w:rPr>
      </w:pPr>
      <w:r w:rsidRPr="00BB5C37">
        <w:rPr>
          <w:rStyle w:val="StyleUnderline"/>
        </w:rPr>
        <w:t xml:space="preserve">The executive order signed last week by President Trump that cuts the U.S. Refugee Admissions Program by more than half and halts it altogether for 120 days has chosen a singularly unsuitable target for its stated purpose of “Protecting the Nation from Terrorist Entry into the United States by Foreign Nationals.” No refugee who has entered the United States through the resettlement program—and more than 3 million have done so since 1980 when the program was established—has killed anyone in a terrorist attack in the United States. </w:t>
      </w:r>
      <w:r w:rsidRPr="00BB5C37">
        <w:rPr>
          <w:sz w:val="16"/>
        </w:rPr>
        <w:t xml:space="preserve">In the early days after the September 11, 2001 terrorist attacks, ultimately determined to have been carried out by foreign nationals who had entered the country legally as visitors or students, the refugee resettlement program was suspended for two months. The number of refugee places was not cut, although new security procedures meant that the ceiling for admissions was not reached in fiscal year 2002 or for several years thereafter. But the lower numbers were a byproduct of new security protocols, not a deliberate policy to reduce refugee admissions. The moderate but highly effective approach to national security post-9/11 was made after the worst terrorist attack in U. S. history, in which nearly 3,000 people died. President Trump’s order, meant to give U.S. officials the opportunity to review the resettlement program’s application and adjudication process, is more responsive to political than national-security considerations. The executive order provides that refugee admissions may be resumed after 120 days for nationals of countries for whom the Secretaries of State and Homeland Security and the Director of National Intelligence “have jointly determined such additional procedures are adequate to ensure the security and welfare of the United States.” But </w:t>
      </w:r>
      <w:r w:rsidRPr="00BB5C37">
        <w:rPr>
          <w:rStyle w:val="StyleUnderline"/>
          <w:highlight w:val="yellow"/>
        </w:rPr>
        <w:t>the executive order indefinitely halts admission of one of the most vulnerable groups in the world: Syrian refugees</w:t>
      </w:r>
      <w:r w:rsidRPr="00BB5C37">
        <w:rPr>
          <w:rStyle w:val="StyleUnderline"/>
        </w:rPr>
        <w:t>.</w:t>
      </w:r>
      <w:r w:rsidRPr="00BB5C37">
        <w:rPr>
          <w:sz w:val="16"/>
        </w:rPr>
        <w:t xml:space="preserve"> Resumption of Syrian admissions will require the President’s personal approval, unlike lifting the 120-day halt in refugee admissions. </w:t>
      </w:r>
      <w:r w:rsidRPr="00BB5C37">
        <w:rPr>
          <w:rStyle w:val="StyleUnderline"/>
        </w:rPr>
        <w:t>Singling out the refugee resettlement program for restriction and cuts seems to be a matter of expedience.</w:t>
      </w:r>
      <w:r w:rsidRPr="00BB5C37">
        <w:rPr>
          <w:sz w:val="16"/>
        </w:rPr>
        <w:t xml:space="preserve"> It is one of the few immigration programs that the executive branch controls completely, although Congress must be consulted on the number to be admitted and ultimately appropriates the funds to keep the program running. </w:t>
      </w:r>
      <w:r w:rsidRPr="00BB5C37">
        <w:rPr>
          <w:rStyle w:val="StyleUnderline"/>
          <w:highlight w:val="yellow"/>
        </w:rPr>
        <w:t>Refugees awaiting admission to the United States are out of sight and for most of the American public out of mind.</w:t>
      </w:r>
      <w:r w:rsidRPr="00BB5C37">
        <w:rPr>
          <w:rStyle w:val="StyleUnderline"/>
        </w:rPr>
        <w:t xml:space="preserve"> They cannot vote, and the U.S. Supreme Court has ruled that they are outside the protection of U.S. refugee law</w:t>
      </w:r>
      <w:r w:rsidRPr="00BB5C37">
        <w:rPr>
          <w:sz w:val="16"/>
        </w:rPr>
        <w:t xml:space="preserve">. </w:t>
      </w:r>
      <w:r w:rsidRPr="00BB5C37">
        <w:rPr>
          <w:rStyle w:val="StyleUnderline"/>
          <w:highlight w:val="yellow"/>
        </w:rPr>
        <w:t>The indefinite ban on Syrian refugees is</w:t>
      </w:r>
      <w:r w:rsidRPr="00BB5C37">
        <w:rPr>
          <w:rStyle w:val="StyleUnderline"/>
        </w:rPr>
        <w:t xml:space="preserve"> particularly </w:t>
      </w:r>
      <w:r w:rsidRPr="00BB5C37">
        <w:rPr>
          <w:rStyle w:val="StyleUnderline"/>
          <w:highlight w:val="yellow"/>
        </w:rPr>
        <w:t>inappropriate</w:t>
      </w:r>
      <w:r w:rsidRPr="00BB5C37">
        <w:rPr>
          <w:sz w:val="16"/>
        </w:rPr>
        <w:t xml:space="preserve">. The President offered no explanation of his proclamation “that the entry of nationals of Syria as refugees is detrimental to the interests of the United States.” </w:t>
      </w:r>
      <w:r w:rsidRPr="00BB5C37">
        <w:rPr>
          <w:rStyle w:val="StyleUnderline"/>
        </w:rPr>
        <w:t>The small Syrian-born community in the United States is well integrated, with household income at about the same level as native-born Americans. They are more likely than natives to hold a college degree.</w:t>
      </w:r>
      <w:r w:rsidRPr="00BB5C37">
        <w:rPr>
          <w:sz w:val="16"/>
        </w:rPr>
        <w:t xml:space="preserve"> Today Syrians are the largest refugee population in the world, with some 5 million displaced by war and persecution, most living in subsistence conditions in the surrounding countries: 2.8 million in Turkey, 1 million in tiny Lebanon, about 655,000 in Jordan, and hundreds of thousands additionally in Iraq and Egypt. </w:t>
      </w:r>
      <w:proofErr w:type="gramStart"/>
      <w:r w:rsidRPr="00BB5C37">
        <w:rPr>
          <w:sz w:val="16"/>
        </w:rPr>
        <w:t>Nearly 900,000 entered Europe to seek asylum in 2015-16.</w:t>
      </w:r>
      <w:proofErr w:type="gramEnd"/>
      <w:r w:rsidRPr="00BB5C37">
        <w:rPr>
          <w:sz w:val="16"/>
        </w:rPr>
        <w:t xml:space="preserve"> By contrast, the United States has admitted 19,344 Syrian refugees since 2011. Canada, with one-tenth the U.S. population, has resettled about 40,000 Syrian refugees and, like the United States, has encountered no security threats as a result. </w:t>
      </w:r>
      <w:r w:rsidRPr="00BB5C37">
        <w:rPr>
          <w:rStyle w:val="StyleUnderline"/>
        </w:rPr>
        <w:t>The lives of Syrian refugees, like those of most other refugees, are precarious in the countries of first asylum, which</w:t>
      </w:r>
      <w:r w:rsidRPr="00BB5C37">
        <w:rPr>
          <w:sz w:val="16"/>
        </w:rPr>
        <w:t xml:space="preserve"> are themselves struggling to meet the needs of their own people. Most refugees struggle to find ways to feed their families, live in crowded and substandard shelters, and have no path to permanent residence. One million Syrian children are estimated to be out of school, often for many years. They and their families have fled violence and extremism in Syria, given up homes and possessions to save themselves, seen their communities destroyed, and have now been in limbo for up to six years. The reason for refugee resettlement programs is to enable people whose lives have been on hold for years—sometimes decades—to begin to return to normalcy. </w:t>
      </w:r>
      <w:r w:rsidRPr="00BB5C37">
        <w:rPr>
          <w:rStyle w:val="Emphasis"/>
        </w:rPr>
        <w:t>The U.S. refugee resettlement program has long been the largest in the world and a pillar of U.S. global leadership in humanitarian issues. It will be difficult for other, much smaller countries to fill the void if the United States maintains its dramatic cuts in admissions or continues to refuse refugees</w:t>
      </w:r>
      <w:r w:rsidRPr="00BB5C37">
        <w:rPr>
          <w:rStyle w:val="Emphasis"/>
          <w:highlight w:val="yellow"/>
        </w:rPr>
        <w:t>. U.S. leadership on refugee issues conveys a hard-to-measure soft-power advantage by painting the country as a generous and welcoming home for law-abiding people of all faiths and origins.</w:t>
      </w:r>
      <w:r w:rsidRPr="00BB5C37">
        <w:rPr>
          <w:sz w:val="16"/>
        </w:rPr>
        <w:t xml:space="preserve"> But it also has a hard-power function, helping to relieve political pressure on countries of first asylum, including U.S. allies such as Jordan, whose stability is vital to U.S. national interests. </w:t>
      </w:r>
      <w:r w:rsidRPr="00BB5C37">
        <w:rPr>
          <w:rStyle w:val="StyleUnderline"/>
          <w:highlight w:val="yellow"/>
        </w:rPr>
        <w:t>The</w:t>
      </w:r>
      <w:r w:rsidRPr="00BB5C37">
        <w:rPr>
          <w:rStyle w:val="StyleUnderline"/>
        </w:rPr>
        <w:t xml:space="preserve"> United States’ </w:t>
      </w:r>
      <w:r w:rsidRPr="00BB5C37">
        <w:rPr>
          <w:rStyle w:val="StyleUnderline"/>
          <w:highlight w:val="yellow"/>
        </w:rPr>
        <w:t>willingness to share the responsibility of providing solutions for refugees sends an important signal to allies and adversaries</w:t>
      </w:r>
      <w:r w:rsidRPr="00BB5C37">
        <w:rPr>
          <w:rStyle w:val="StyleUnderline"/>
        </w:rPr>
        <w:t xml:space="preserve"> alike </w:t>
      </w:r>
      <w:r w:rsidRPr="00BB5C37">
        <w:rPr>
          <w:rStyle w:val="StyleUnderline"/>
          <w:highlight w:val="yellow"/>
        </w:rPr>
        <w:t>that</w:t>
      </w:r>
      <w:r w:rsidRPr="00BB5C37">
        <w:rPr>
          <w:rStyle w:val="StyleUnderline"/>
        </w:rPr>
        <w:t xml:space="preserve"> U.S. </w:t>
      </w:r>
      <w:r w:rsidRPr="00BB5C37">
        <w:rPr>
          <w:rStyle w:val="StyleUnderline"/>
          <w:highlight w:val="yellow"/>
        </w:rPr>
        <w:t>policy stands firmly against persecution on the grounds of race, religion, national origin, or membership</w:t>
      </w:r>
      <w:r w:rsidRPr="00BB5C37">
        <w:rPr>
          <w:rStyle w:val="StyleUnderline"/>
        </w:rPr>
        <w:t xml:space="preserve"> of a particular social group or political opinion—in the words of U. S. and international refugee law. </w:t>
      </w:r>
      <w:r w:rsidRPr="00BB5C37">
        <w:rPr>
          <w:sz w:val="16"/>
        </w:rPr>
        <w:t>The public outcry and legal challenges to the executive order began immediately after it was issued, and some elements have been softened. It is possible that with continuing pressure, t</w:t>
      </w:r>
      <w:r w:rsidRPr="00BB5C37">
        <w:rPr>
          <w:rStyle w:val="StyleUnderline"/>
        </w:rPr>
        <w:t xml:space="preserve">he administration will change course, and the executive order includes the means to do so. </w:t>
      </w:r>
      <w:r w:rsidRPr="00BB5C37">
        <w:rPr>
          <w:sz w:val="16"/>
        </w:rPr>
        <w:t xml:space="preserve">After 120 days, President Trump could make a finding that new procedures put in place by his administration are adequate to protect America and thus refugee admissions can resume (this of course could be done simply by affirming the current tough clearance procedures). </w:t>
      </w:r>
      <w:r w:rsidRPr="00BB5C37">
        <w:rPr>
          <w:rStyle w:val="StyleUnderline"/>
          <w:highlight w:val="yellow"/>
        </w:rPr>
        <w:t>This allows the President to appear strong and generous, getting the benefit of a symbolic gesture to protect the American people and allowing refugees in once he has determined that all is safe.</w:t>
      </w:r>
      <w:r w:rsidRPr="00BB5C37">
        <w:rPr>
          <w:sz w:val="16"/>
        </w:rPr>
        <w:t xml:space="preserve"> But it is possible that new vetting procedures could be so onerous that the number of refugees admitted would remain very low. Or officials could decide that no procedures are good enough, and leave a de facto ban in place.</w:t>
      </w:r>
    </w:p>
    <w:p w14:paraId="680E3E0E" w14:textId="77777777" w:rsidR="00BD72F2" w:rsidRPr="00BB5C37" w:rsidRDefault="00BD72F2" w:rsidP="00BD72F2"/>
    <w:p w14:paraId="77A88538" w14:textId="77777777" w:rsidR="00220979" w:rsidRPr="00BB5C37" w:rsidRDefault="00220979" w:rsidP="00220979">
      <w:pPr>
        <w:pStyle w:val="Heading4"/>
      </w:pPr>
      <w:r w:rsidRPr="00BB5C37">
        <w:t>Refugee cap endangers America—raising the cap bolsters our soft power and makes warfighting more effective</w:t>
      </w:r>
    </w:p>
    <w:p w14:paraId="170BA271" w14:textId="77777777" w:rsidR="00220979" w:rsidRPr="00BB5C37" w:rsidRDefault="00220979" w:rsidP="00220979">
      <w:r w:rsidRPr="00BB5C37">
        <w:rPr>
          <w:rStyle w:val="Style13ptBold"/>
        </w:rPr>
        <w:t>Scuibba 17</w:t>
      </w:r>
      <w:r w:rsidRPr="00BB5C37">
        <w:t>(Jennifer, “Trump's new refugee ceiling endangers the U.S.”, The Inquirer, http://www.philly.com/philly/opinion/commentary/trump-refugees-extremists-soft-power-20171004.html) ALH</w:t>
      </w:r>
    </w:p>
    <w:p w14:paraId="6A5EF9AD" w14:textId="589D43A1" w:rsidR="00220979" w:rsidRPr="00BB5C37" w:rsidRDefault="00220979" w:rsidP="00220979">
      <w:pPr>
        <w:rPr>
          <w:sz w:val="16"/>
        </w:rPr>
      </w:pPr>
      <w:r w:rsidRPr="00BB5C37">
        <w:rPr>
          <w:rStyle w:val="StyleUnderline"/>
          <w:highlight w:val="yellow"/>
        </w:rPr>
        <w:t>The Trump administration announced last week a maximum of 45,000 refugees to be allowed resettlement</w:t>
      </w:r>
      <w:r w:rsidRPr="00BB5C37">
        <w:rPr>
          <w:rStyle w:val="StyleUnderline"/>
        </w:rPr>
        <w:t xml:space="preserve"> in the United States in 2018.</w:t>
      </w:r>
      <w:r w:rsidRPr="00BB5C37">
        <w:rPr>
          <w:sz w:val="16"/>
        </w:rPr>
        <w:t xml:space="preserve"> The justifications for this antagonism toward resettling refugees are that they might be terrorists and that resettlement costs too much money. The administration misses the mark on both counts. The Refugee Act of 1980 gave the president, in consultation with Congress, the power to set an annual cap, which in 1980 was 231,700, more than five times the current level of 45,000. </w:t>
      </w:r>
      <w:r w:rsidRPr="00BB5C37">
        <w:rPr>
          <w:rStyle w:val="StyleUnderline"/>
        </w:rPr>
        <w:t xml:space="preserve">After 9/11, the trend has been toward a lower annual ceiling for refugees resettled in the United States. Still, since the 1980 act gave them authority, no U.S. president has set a cap as low as Donald Trump has. The world in 2017 is turbulent, but I believe this policy further endangers America. </w:t>
      </w:r>
      <w:r w:rsidRPr="00BB5C37">
        <w:rPr>
          <w:sz w:val="16"/>
        </w:rPr>
        <w:t xml:space="preserve">Make no </w:t>
      </w:r>
      <w:proofErr w:type="gramStart"/>
      <w:r w:rsidRPr="00BB5C37">
        <w:rPr>
          <w:sz w:val="16"/>
        </w:rPr>
        <w:t>mistake,</w:t>
      </w:r>
      <w:proofErr w:type="gramEnd"/>
      <w:r w:rsidRPr="00BB5C37">
        <w:rPr>
          <w:sz w:val="16"/>
        </w:rPr>
        <w:t xml:space="preserve"> we are threatened by extremists bent on destroying democracies like ours. </w:t>
      </w:r>
      <w:r w:rsidRPr="00BB5C37">
        <w:rPr>
          <w:rStyle w:val="StyleUnderline"/>
        </w:rPr>
        <w:t xml:space="preserve">But </w:t>
      </w:r>
      <w:r w:rsidRPr="00BB5C37">
        <w:rPr>
          <w:rStyle w:val="StyleUnderline"/>
          <w:highlight w:val="yellow"/>
        </w:rPr>
        <w:t xml:space="preserve">allowing an abnormally low number of refugees to enter the United States </w:t>
      </w:r>
      <w:proofErr w:type="gramStart"/>
      <w:r w:rsidRPr="00BB5C37">
        <w:rPr>
          <w:rStyle w:val="StyleUnderline"/>
          <w:highlight w:val="yellow"/>
        </w:rPr>
        <w:t>hurts</w:t>
      </w:r>
      <w:proofErr w:type="gramEnd"/>
      <w:r w:rsidRPr="00BB5C37">
        <w:rPr>
          <w:rStyle w:val="StyleUnderline"/>
          <w:highlight w:val="yellow"/>
        </w:rPr>
        <w:t xml:space="preserve"> far more than it helps the cause in the fight against terrorism</w:t>
      </w:r>
      <w:r w:rsidRPr="00BB5C37">
        <w:rPr>
          <w:rStyle w:val="StyleUnderline"/>
        </w:rPr>
        <w:t xml:space="preserve">, because </w:t>
      </w:r>
      <w:r w:rsidRPr="00BB5C37">
        <w:rPr>
          <w:rStyle w:val="Emphasis"/>
          <w:highlight w:val="yellow"/>
        </w:rPr>
        <w:t>it will diminish America’s soft power</w:t>
      </w:r>
      <w:r w:rsidRPr="00BB5C37">
        <w:rPr>
          <w:rStyle w:val="Emphasis"/>
        </w:rPr>
        <w:t xml:space="preserve"> in the world. </w:t>
      </w:r>
      <w:r w:rsidRPr="00BB5C37">
        <w:rPr>
          <w:sz w:val="16"/>
        </w:rPr>
        <w:t xml:space="preserve">Hard power is the kind of power used to coerce others into doing what you want them to do: threats of violence, economic sanctions, and so on. Hard power hasn’t helped us much in the fight against extremism; the threats today from groups like ISIS are arguably greater than ever. </w:t>
      </w:r>
      <w:r w:rsidRPr="00BB5C37">
        <w:rPr>
          <w:rStyle w:val="StyleUnderline"/>
        </w:rPr>
        <w:t xml:space="preserve">To effectively fight violent extremism we need soft power. </w:t>
      </w:r>
      <w:r w:rsidRPr="00BB5C37">
        <w:rPr>
          <w:rStyle w:val="StyleUnderline"/>
          <w:highlight w:val="yellow"/>
        </w:rPr>
        <w:t>Soft power helps us recruit allies and friends who sign on to our international agenda</w:t>
      </w:r>
      <w:r w:rsidRPr="00BB5C37">
        <w:rPr>
          <w:rStyle w:val="StyleUnderline"/>
        </w:rPr>
        <w:t xml:space="preserve"> — they want the kind of world we want. When we slam the door on refugees, </w:t>
      </w:r>
      <w:r w:rsidRPr="00BB5C37">
        <w:rPr>
          <w:rStyle w:val="StyleUnderline"/>
          <w:highlight w:val="yellow"/>
        </w:rPr>
        <w:t>we legitimize fear of Muslims and nonwhites in America and foster hatred and resentment</w:t>
      </w:r>
      <w:r w:rsidRPr="00BB5C37">
        <w:rPr>
          <w:rStyle w:val="StyleUnderline"/>
        </w:rPr>
        <w:t xml:space="preserve"> toward America </w:t>
      </w:r>
      <w:r w:rsidRPr="00BB5C37">
        <w:rPr>
          <w:rStyle w:val="StyleUnderline"/>
          <w:highlight w:val="yellow"/>
        </w:rPr>
        <w:t>abroad</w:t>
      </w:r>
      <w:r w:rsidRPr="00BB5C37">
        <w:rPr>
          <w:rStyle w:val="StyleUnderline"/>
        </w:rPr>
        <w:t xml:space="preserve">. We feed the motivation of would-be terrorists. </w:t>
      </w:r>
      <w:r w:rsidRPr="00BB5C37">
        <w:rPr>
          <w:sz w:val="16"/>
        </w:rPr>
        <w:t xml:space="preserve">When the United States welcomed refugees from communist countries during the Cold War, it did so to shame communism. We sent an ideological message about how much more desirable life in the United States was than in countries under the communist thumb. </w:t>
      </w:r>
      <w:r w:rsidRPr="00BB5C37">
        <w:rPr>
          <w:rStyle w:val="StyleUnderline"/>
          <w:highlight w:val="yellow"/>
        </w:rPr>
        <w:t>After</w:t>
      </w:r>
      <w:r w:rsidRPr="00BB5C37">
        <w:rPr>
          <w:rStyle w:val="StyleUnderline"/>
        </w:rPr>
        <w:t xml:space="preserve"> the </w:t>
      </w:r>
      <w:r w:rsidRPr="00BB5C37">
        <w:rPr>
          <w:rStyle w:val="StyleUnderline"/>
          <w:highlight w:val="yellow"/>
        </w:rPr>
        <w:t>1979 Geneva Conference</w:t>
      </w:r>
      <w:r w:rsidRPr="00BB5C37">
        <w:rPr>
          <w:rStyle w:val="StyleUnderline"/>
        </w:rPr>
        <w:t xml:space="preserve"> on refugees had drawn attention to thousands dying as they fled Cambodia, Laos, and Vietnam, </w:t>
      </w:r>
      <w:r w:rsidRPr="00BB5C37">
        <w:rPr>
          <w:rStyle w:val="StyleUnderline"/>
          <w:highlight w:val="yellow"/>
        </w:rPr>
        <w:t>we accepted</w:t>
      </w:r>
      <w:r w:rsidRPr="00BB5C37">
        <w:rPr>
          <w:rStyle w:val="StyleUnderline"/>
        </w:rPr>
        <w:t xml:space="preserve"> nearly half of the </w:t>
      </w:r>
      <w:r w:rsidRPr="00BB5C37">
        <w:rPr>
          <w:rStyle w:val="StyleUnderline"/>
          <w:highlight w:val="yellow"/>
        </w:rPr>
        <w:t>2.5 million refuge</w:t>
      </w:r>
      <w:r w:rsidRPr="00BB5C37">
        <w:rPr>
          <w:rStyle w:val="StyleUnderline"/>
        </w:rPr>
        <w:t xml:space="preserve">es. In the early 1990s, the United States again increased its refugee ceiling to accommodate those fleeing the explosion of civil wars worldwide, from Yugoslavia to Republic of Congo. </w:t>
      </w:r>
      <w:r w:rsidRPr="00BB5C37">
        <w:rPr>
          <w:sz w:val="16"/>
        </w:rPr>
        <w:t>Each time, we made friends and influenced people</w:t>
      </w:r>
      <w:r w:rsidRPr="00BB5C37">
        <w:rPr>
          <w:rStyle w:val="StyleUnderline"/>
        </w:rPr>
        <w:t xml:space="preserve">. </w:t>
      </w:r>
      <w:r w:rsidRPr="00BB5C37">
        <w:rPr>
          <w:rStyle w:val="StyleUnderline"/>
          <w:highlight w:val="yellow"/>
        </w:rPr>
        <w:t>We increased our soft power globally and showcased</w:t>
      </w:r>
      <w:r w:rsidRPr="00BB5C37">
        <w:rPr>
          <w:rStyle w:val="StyleUnderline"/>
        </w:rPr>
        <w:t xml:space="preserve"> American </w:t>
      </w:r>
      <w:r w:rsidRPr="00BB5C37">
        <w:rPr>
          <w:rStyle w:val="StyleUnderline"/>
          <w:highlight w:val="yellow"/>
        </w:rPr>
        <w:t>leadership</w:t>
      </w:r>
      <w:r w:rsidRPr="00BB5C37">
        <w:rPr>
          <w:sz w:val="16"/>
        </w:rPr>
        <w:t xml:space="preserve">. During the wars in Afghanistan and Iraq that displaced millions, we took too few refugees. </w:t>
      </w:r>
      <w:r w:rsidRPr="00BB5C37">
        <w:rPr>
          <w:rStyle w:val="StyleUnderline"/>
        </w:rPr>
        <w:t xml:space="preserve">Now, amid the worst global refugee crisis since World War II, America is slamming the door on some of the world’s most desperate victims. </w:t>
      </w:r>
      <w:r w:rsidRPr="00BB5C37">
        <w:rPr>
          <w:sz w:val="16"/>
        </w:rPr>
        <w:t xml:space="preserve">Is this the wise response to a situation in which refugees flow by the thousands into countries that neighbor the world’s worst conflicts? Syria, with a population of only 18 million, took in more than 1.2 million Iraqi refugees in the years before the current conflict erupted there, according to one estimate. Do we really want to foist the burden of refugees on countries already teetering on the brink of failure? As to the debate over whether or not refugees are a net economic drain or benefit, a recent report commissioned by the administration — but later rejected by it — has persuasive evidence of refugees’ net contribution. Ignored in the debate is our historic responsibility to meet our moral obligations, given our military involvement abroad. It’s an obligation that needs to be discussed urgently. Yes, we are driven by an understandable passion to root out terrorists, but I believe there is ample evidence that shows </w:t>
      </w:r>
      <w:r w:rsidRPr="00BB5C37">
        <w:rPr>
          <w:rStyle w:val="StyleUnderline"/>
          <w:highlight w:val="yellow"/>
        </w:rPr>
        <w:t>refugee reductions have reduced our soft power and made America less safe.</w:t>
      </w:r>
      <w:r w:rsidRPr="00BB5C37">
        <w:rPr>
          <w:rStyle w:val="StyleUnderline"/>
        </w:rPr>
        <w:t xml:space="preserve"> During and after the Cold War, we accepted refugees from communist countries even though many were afraid they would export that “subversive and dangerous” ideology and put the United States at risk. Now, we are letting similar fears — this time about terrorism — get the best of us. By </w:t>
      </w:r>
      <w:r w:rsidRPr="00BB5C37">
        <w:rPr>
          <w:rStyle w:val="StyleUnderline"/>
          <w:highlight w:val="yellow"/>
        </w:rPr>
        <w:t>disdaining refugees in the name of national security and economics, America comes across as less of a global leader</w:t>
      </w:r>
      <w:r w:rsidRPr="00BB5C37">
        <w:rPr>
          <w:sz w:val="16"/>
          <w:highlight w:val="yellow"/>
        </w:rPr>
        <w:t>.</w:t>
      </w:r>
      <w:r w:rsidRPr="00BB5C37">
        <w:rPr>
          <w:sz w:val="16"/>
        </w:rPr>
        <w:t xml:space="preserve"> A recent Pew Research Center poll showed G-20 countries to be more confident in German Chancellor Angela Merkel than in President Trump. Resettling just 110,000 refugees, the number set by Barack Obama before he left office, out of 21 million stateless people worldwide, would be a strong, symbolic gesture. </w:t>
      </w:r>
      <w:r w:rsidRPr="00BB5C37">
        <w:rPr>
          <w:rStyle w:val="StyleUnderline"/>
          <w:highlight w:val="yellow"/>
        </w:rPr>
        <w:t>Through our commitment to freedom and our compassion, we would gain soft power,</w:t>
      </w:r>
      <w:r w:rsidRPr="00BB5C37">
        <w:rPr>
          <w:rStyle w:val="StyleUnderline"/>
        </w:rPr>
        <w:t xml:space="preserve"> and ultimately help advance the American agenda abroad. </w:t>
      </w:r>
      <w:r w:rsidRPr="00BB5C37">
        <w:rPr>
          <w:sz w:val="16"/>
        </w:rPr>
        <w:t xml:space="preserve">With our large military footprint, we play a role in exacerbating dozens of the current conflicts that rage around the globe and displace millions. Not only are we morally bound to welcome more refugees — doing so is also good for American national security. </w:t>
      </w:r>
      <w:proofErr w:type="gramStart"/>
      <w:r w:rsidRPr="00BB5C37">
        <w:rPr>
          <w:rStyle w:val="Emphasis"/>
          <w:highlight w:val="yellow"/>
        </w:rPr>
        <w:t>Win-win.</w:t>
      </w:r>
      <w:proofErr w:type="gramEnd"/>
    </w:p>
    <w:p w14:paraId="4E82D6A2" w14:textId="77777777" w:rsidR="005D1239" w:rsidRPr="00BB5C37" w:rsidRDefault="005D1239" w:rsidP="005D1239">
      <w:pPr>
        <w:pStyle w:val="Heading4"/>
      </w:pPr>
      <w:r w:rsidRPr="00BB5C37">
        <w:t xml:space="preserve">Soft power is </w:t>
      </w:r>
      <w:proofErr w:type="gramStart"/>
      <w:r w:rsidRPr="00BB5C37">
        <w:t>key</w:t>
      </w:r>
      <w:proofErr w:type="gramEnd"/>
      <w:r w:rsidRPr="00BB5C37">
        <w:t xml:space="preserve"> to resolving the War on Terror.</w:t>
      </w:r>
    </w:p>
    <w:p w14:paraId="0C70D4BB" w14:textId="7DFCE2C0" w:rsidR="005D1239" w:rsidRPr="00BB5C37" w:rsidRDefault="005D1239" w:rsidP="005D1239">
      <w:pPr>
        <w:rPr>
          <w:rStyle w:val="Style13ptBold"/>
          <w:b w:val="0"/>
        </w:rPr>
      </w:pPr>
      <w:r w:rsidRPr="00BB5C37">
        <w:rPr>
          <w:rStyle w:val="Style13ptBold"/>
        </w:rPr>
        <w:t>Hammon 15 (</w:t>
      </w:r>
      <w:r w:rsidRPr="00BB5C37">
        <w:rPr>
          <w:rStyle w:val="Style13ptBold"/>
          <w:b w:val="0"/>
        </w:rPr>
        <w:t xml:space="preserve">Andrew Hammond is an associate at LSE IDEAS at the London School of Economics. “Why the Flawed War on Terror needs a Reboot.” </w:t>
      </w:r>
      <w:proofErr w:type="gramStart"/>
      <w:r w:rsidRPr="00BB5C37">
        <w:rPr>
          <w:rStyle w:val="Style13ptBold"/>
          <w:b w:val="0"/>
        </w:rPr>
        <w:t>CNN.</w:t>
      </w:r>
      <w:proofErr w:type="gramEnd"/>
      <w:r w:rsidRPr="00BB5C37">
        <w:rPr>
          <w:rStyle w:val="Style13ptBold"/>
          <w:b w:val="0"/>
        </w:rPr>
        <w:t xml:space="preserve"> </w:t>
      </w:r>
      <w:r w:rsidRPr="002E6B5C">
        <w:rPr>
          <w:sz w:val="26"/>
        </w:rPr>
        <w:t>https://www.cnn.com/2015/02/17/opinion/war-on-terror-reboot/index.html</w:t>
      </w:r>
      <w:r w:rsidRPr="00BB5C37">
        <w:rPr>
          <w:rStyle w:val="Style13ptBold"/>
          <w:b w:val="0"/>
        </w:rPr>
        <w:t>, AJ)</w:t>
      </w:r>
    </w:p>
    <w:p w14:paraId="2DEE3974" w14:textId="100D2277" w:rsidR="00696B6E" w:rsidRPr="00BB5C37" w:rsidRDefault="005D1239" w:rsidP="00C95788">
      <w:pPr>
        <w:rPr>
          <w:sz w:val="16"/>
        </w:rPr>
      </w:pPr>
      <w:r w:rsidRPr="00BB5C37">
        <w:rPr>
          <w:sz w:val="16"/>
        </w:rPr>
        <w:t xml:space="preserve">Barack Obama is convening a landmark White House Summit on Countering Violent Extremism with key international leaders in an attempt to develop an urgently needed plan to tackle terrorism and radicalization across the world. The importance of the summit was brought into sharp focus, yet again, with the terror attacks in Copenhagen over the weekend. While the facts of the case are still being pieced together, Danish intelligence agencies are "operating under a theory" that the attacker may have been inspired by the horrific events in Paris last month. Nearly a decade and a half after the 9/11 attacks, </w:t>
      </w:r>
      <w:r w:rsidRPr="00BB5C37">
        <w:rPr>
          <w:highlight w:val="yellow"/>
          <w:u w:val="single"/>
        </w:rPr>
        <w:t>there remains a key flaw in the</w:t>
      </w:r>
      <w:r w:rsidRPr="00BB5C37">
        <w:rPr>
          <w:u w:val="single"/>
        </w:rPr>
        <w:t xml:space="preserve"> ongoing U.S.-led "</w:t>
      </w:r>
      <w:r w:rsidRPr="00BB5C37">
        <w:rPr>
          <w:highlight w:val="yellow"/>
          <w:u w:val="single"/>
        </w:rPr>
        <w:t>War on Terror</w:t>
      </w:r>
      <w:r w:rsidRPr="00BB5C37">
        <w:rPr>
          <w:sz w:val="16"/>
          <w:highlight w:val="yellow"/>
        </w:rPr>
        <w:t xml:space="preserve">:" </w:t>
      </w:r>
      <w:r w:rsidRPr="00BB5C37">
        <w:rPr>
          <w:highlight w:val="yellow"/>
          <w:u w:val="single"/>
        </w:rPr>
        <w:t>Washington's response has been hyper-militarized</w:t>
      </w:r>
      <w:r w:rsidRPr="00BB5C37">
        <w:rPr>
          <w:sz w:val="16"/>
        </w:rPr>
        <w:t xml:space="preserve">, dominated by counter-terrorism and security, while </w:t>
      </w:r>
      <w:r w:rsidRPr="00BB5C37">
        <w:rPr>
          <w:u w:val="single"/>
        </w:rPr>
        <w:t xml:space="preserve">other </w:t>
      </w:r>
      <w:r w:rsidRPr="00BB5C37">
        <w:rPr>
          <w:highlight w:val="yellow"/>
          <w:u w:val="single"/>
        </w:rPr>
        <w:t>soft power instruments like public diplomacy have been under-invested</w:t>
      </w:r>
      <w:r w:rsidRPr="00BB5C37">
        <w:rPr>
          <w:u w:val="single"/>
        </w:rPr>
        <w:t xml:space="preserve"> in. </w:t>
      </w:r>
      <w:r w:rsidRPr="00BB5C37">
        <w:rPr>
          <w:sz w:val="16"/>
        </w:rPr>
        <w:t xml:space="preserve">To be sure, even this badly unbalanced strategy has secured some key successes, including the unseating of the Taliban regime in Afghanistan. But an overwhelming emphasis on hard power has fueled significant controversy and alienated many across the world. Obama recognizes this much more so than his predecessor George W. Bush, but the fact remains that </w:t>
      </w:r>
      <w:r w:rsidRPr="00BB5C37">
        <w:rPr>
          <w:highlight w:val="yellow"/>
          <w:u w:val="single"/>
        </w:rPr>
        <w:t>American policy is still viewed internationally as overly military</w:t>
      </w:r>
      <w:r w:rsidRPr="00BB5C37">
        <w:rPr>
          <w:sz w:val="16"/>
        </w:rPr>
        <w:t xml:space="preserve"> and security-</w:t>
      </w:r>
      <w:r w:rsidRPr="00BB5C37">
        <w:rPr>
          <w:highlight w:val="yellow"/>
          <w:u w:val="single"/>
        </w:rPr>
        <w:t>focused</w:t>
      </w:r>
      <w:r w:rsidRPr="00BB5C37">
        <w:rPr>
          <w:sz w:val="16"/>
        </w:rPr>
        <w:t xml:space="preserve">. Since Obama assumed office, there has been a huge increase in drone attacks and this is controversial both domestically and overseas. U.S. Secretary of State John Kerry highlighted the need for a paradigm shift in the campaign on terrorism only last month, calling for a "shift in gears onto a path that will demand more from us ... politically, economically, and socially ... a truly comprehensive and long-term strategy to destroy [terrorism's] very roots." Kerry's argument is that </w:t>
      </w:r>
      <w:r w:rsidRPr="00BB5C37">
        <w:rPr>
          <w:highlight w:val="yellow"/>
          <w:u w:val="single"/>
        </w:rPr>
        <w:t>while military power can degrade terrorist groups like ISIS, it can't defeat or destroy the ideology behind it</w:t>
      </w:r>
      <w:r w:rsidRPr="00BB5C37">
        <w:rPr>
          <w:u w:val="single"/>
        </w:rPr>
        <w:t>.</w:t>
      </w:r>
      <w:r w:rsidRPr="00BB5C37">
        <w:rPr>
          <w:sz w:val="16"/>
        </w:rPr>
        <w:t xml:space="preserve"> For that, </w:t>
      </w:r>
      <w:r w:rsidRPr="00BB5C37">
        <w:rPr>
          <w:u w:val="single"/>
        </w:rPr>
        <w:t>a much wider, holistic effort is needed</w:t>
      </w:r>
      <w:r w:rsidRPr="00BB5C37">
        <w:rPr>
          <w:sz w:val="16"/>
        </w:rPr>
        <w:t xml:space="preserve">. And with the 70th anniversary of the end of the Second World War approaching, Kerry compared this forthcoming challenge with what Washington and its international allies faced in tackling fascism in that previous generation. One of the most glaring gaps that now </w:t>
      </w:r>
      <w:r w:rsidRPr="00BB5C37">
        <w:rPr>
          <w:highlight w:val="yellow"/>
          <w:u w:val="single"/>
        </w:rPr>
        <w:t xml:space="preserve">badly </w:t>
      </w:r>
      <w:proofErr w:type="gramStart"/>
      <w:r w:rsidRPr="00BB5C37">
        <w:rPr>
          <w:highlight w:val="yellow"/>
          <w:u w:val="single"/>
        </w:rPr>
        <w:t>needs</w:t>
      </w:r>
      <w:proofErr w:type="gramEnd"/>
      <w:r w:rsidRPr="00BB5C37">
        <w:rPr>
          <w:highlight w:val="yellow"/>
          <w:u w:val="single"/>
        </w:rPr>
        <w:t xml:space="preserve"> to be addressed is need for a </w:t>
      </w:r>
      <w:r w:rsidRPr="00BB5C37">
        <w:rPr>
          <w:u w:val="single"/>
        </w:rPr>
        <w:t xml:space="preserve">turbo-charged </w:t>
      </w:r>
      <w:r w:rsidRPr="00BB5C37">
        <w:rPr>
          <w:highlight w:val="yellow"/>
          <w:u w:val="single"/>
        </w:rPr>
        <w:t>soft-power effort</w:t>
      </w:r>
      <w:r w:rsidRPr="00BB5C37">
        <w:rPr>
          <w:sz w:val="16"/>
        </w:rPr>
        <w:t xml:space="preserve"> to win hearts and minds around the world. As Obama has said, this must include an "alternative narrative" for a disaffected generation, especially in Muslim-majority countries. In numerous key countries such as Turkey, Jordan and Pakistan, polls show that positive opinions toward the United States have fallen off a cliff in the last decade and a half. Just 10%, 12%, and 14% of the populations in these three countries, respectively, have a positive image of America, according to the latest Pew Global Research. This is </w:t>
      </w:r>
      <w:proofErr w:type="gramStart"/>
      <w:r w:rsidRPr="00BB5C37">
        <w:rPr>
          <w:sz w:val="16"/>
        </w:rPr>
        <w:t>key</w:t>
      </w:r>
      <w:proofErr w:type="gramEnd"/>
      <w:r w:rsidRPr="00BB5C37">
        <w:rPr>
          <w:sz w:val="16"/>
        </w:rPr>
        <w:t xml:space="preserve"> because the anti-terrorism contest is, in essence, one whose outcome is related to a battle between moderates and extremists within Islamic civilizations. And </w:t>
      </w:r>
      <w:r w:rsidRPr="00BB5C37">
        <w:rPr>
          <w:highlight w:val="yellow"/>
          <w:u w:val="single"/>
        </w:rPr>
        <w:t>unless</w:t>
      </w:r>
      <w:r w:rsidRPr="00BB5C37">
        <w:rPr>
          <w:sz w:val="16"/>
        </w:rPr>
        <w:t xml:space="preserve"> this fundamental is better recognized and addressed, with </w:t>
      </w:r>
      <w:r w:rsidRPr="00BB5C37">
        <w:rPr>
          <w:highlight w:val="yellow"/>
          <w:u w:val="single"/>
        </w:rPr>
        <w:t>soft power dialled up significantly, the U.S.-led international strategy will continue to face serious setbacks</w:t>
      </w:r>
      <w:r w:rsidRPr="00BB5C37">
        <w:rPr>
          <w:sz w:val="16"/>
        </w:rPr>
        <w:t xml:space="preserve">, if not outright failure. In the context of the campaign against terrorism, </w:t>
      </w:r>
      <w:r w:rsidRPr="00BB5C37">
        <w:rPr>
          <w:highlight w:val="yellow"/>
          <w:u w:val="single"/>
        </w:rPr>
        <w:t>soft power represents the capacity of Washington and its allies to persuade others</w:t>
      </w:r>
      <w:r w:rsidRPr="00BB5C37">
        <w:rPr>
          <w:sz w:val="16"/>
        </w:rPr>
        <w:t xml:space="preserve"> (both states and individuals) without brute force -- in other words, the ability to attract others by legitimacy of policies and the values that underpin them. The roadmap for what is needed is relatively clear. Seizing the moment requires the United States and international partners to give much higher priority to non-military, civilian instruments of national power such as public diplomacy, strategic communications, foreign aid and development assistance, and exchange programs. At Wednesday's summit, Obama will rightly note that this is an expensive, demanding and complex generational project that the U.S. and its allies cannot achieve alone -- which is why multiple international leaders from other arenas like the private sector, NGOs and faith communities will also be in attendance. While Kerry last month drew an analogy with the Second World War, it is the Cold War that perhaps provides an even better comparison with what is now needed in the campaign against terrorism. Just like the Cold War, which was ultimately won by a strategy of U.S.-led international containment and cultural vigor, </w:t>
      </w:r>
      <w:r w:rsidRPr="00BB5C37">
        <w:rPr>
          <w:highlight w:val="yellow"/>
          <w:u w:val="single"/>
        </w:rPr>
        <w:t>the challenges posed by the campaign against terrorism need a much smarter balance between hard and soft power</w:t>
      </w:r>
      <w:r w:rsidRPr="00BB5C37">
        <w:rPr>
          <w:sz w:val="16"/>
        </w:rPr>
        <w:t>, with resources to match.</w:t>
      </w:r>
    </w:p>
    <w:p w14:paraId="3F808608" w14:textId="50A17601" w:rsidR="00CA6EF0" w:rsidRPr="00BB5C37" w:rsidRDefault="00AC019E" w:rsidP="00CA6EF0">
      <w:pPr>
        <w:pStyle w:val="Heading4"/>
      </w:pPr>
      <w:r w:rsidRPr="00BB5C37">
        <w:t>Nuclear terrorism is highly probable – leads to economic depression, global conflict, and poverty</w:t>
      </w:r>
    </w:p>
    <w:p w14:paraId="40A2B86C" w14:textId="581A6214" w:rsidR="00CA6EF0" w:rsidRPr="00BB5C37" w:rsidRDefault="00CA6EF0" w:rsidP="00CA6EF0">
      <w:r w:rsidRPr="00BB5C37">
        <w:rPr>
          <w:rStyle w:val="Style13ptBold"/>
        </w:rPr>
        <w:t>Arguello &amp; Buis 18</w:t>
      </w:r>
      <w:r w:rsidRPr="00BB5C37">
        <w:t xml:space="preserve"> (Irma &amp; Emiliano J., “The global impacts of a terrorist nuclear attack: What would happen? What should we do?</w:t>
      </w:r>
      <w:proofErr w:type="gramStart"/>
      <w:r w:rsidRPr="00BB5C37">
        <w:t>”,</w:t>
      </w:r>
      <w:proofErr w:type="gramEnd"/>
      <w:r w:rsidRPr="00BB5C37">
        <w:t xml:space="preserve"> Bulletin of the Atomic Scientists, Vol 74, Issue 2</w:t>
      </w:r>
      <w:r w:rsidR="00AC019E" w:rsidRPr="00BB5C37">
        <w:t>) ALH</w:t>
      </w:r>
    </w:p>
    <w:p w14:paraId="58AC1E82" w14:textId="73454991" w:rsidR="00283666" w:rsidRPr="00BB5C37" w:rsidRDefault="00CA6EF0" w:rsidP="00283666">
      <w:pPr>
        <w:rPr>
          <w:u w:val="single"/>
        </w:rPr>
      </w:pPr>
      <w:r w:rsidRPr="00BB5C37">
        <w:rPr>
          <w:sz w:val="16"/>
        </w:rPr>
        <w:t xml:space="preserve">Though hard to accept, </w:t>
      </w:r>
      <w:r w:rsidRPr="00BB5C37">
        <w:rPr>
          <w:rStyle w:val="StyleUnderline"/>
          <w:highlight w:val="yellow"/>
        </w:rPr>
        <w:t>the detonation of a nuclear device –</w:t>
      </w:r>
      <w:r w:rsidRPr="00BB5C37">
        <w:rPr>
          <w:rStyle w:val="StyleUnderline"/>
        </w:rPr>
        <w:t xml:space="preserve"> by states or non-state actors – </w:t>
      </w:r>
      <w:r w:rsidRPr="00BB5C37">
        <w:rPr>
          <w:rStyle w:val="StyleUnderline"/>
          <w:highlight w:val="yellow"/>
        </w:rPr>
        <w:t>is today a plausible scenario</w:t>
      </w:r>
      <w:r w:rsidRPr="00BB5C37">
        <w:rPr>
          <w:rStyle w:val="StyleUnderline"/>
        </w:rPr>
        <w:t>.</w:t>
      </w:r>
      <w:r w:rsidRPr="00BB5C37">
        <w:rPr>
          <w:sz w:val="16"/>
        </w:rPr>
        <w:t xml:space="preserve"> And while much of the world’s focus has been on the current nuclear weapons arsenals possessed by states – </w:t>
      </w:r>
      <w:r w:rsidRPr="00BB5C37">
        <w:rPr>
          <w:rStyle w:val="StyleUnderline"/>
        </w:rPr>
        <w:t xml:space="preserve">about 14,550 warheads, all of which carry the risk of intentional or unintentional use – the threat of nuclear terrorism is here and increasing. </w:t>
      </w:r>
      <w:r w:rsidRPr="00BB5C37">
        <w:rPr>
          <w:sz w:val="16"/>
        </w:rPr>
        <w:t xml:space="preserve">For more than a decade, </w:t>
      </w:r>
      <w:r w:rsidRPr="00BB5C37">
        <w:rPr>
          <w:rStyle w:val="StyleUnderline"/>
        </w:rPr>
        <w:t>Al Qaeda, Aum Shinrikyo, and other terrorist groups have expressed their desire to acquire fissile material to build and detonate an improvised nuclear bomb. None of them could fulfill that goal – so far.</w:t>
      </w:r>
      <w:r w:rsidRPr="00BB5C37">
        <w:rPr>
          <w:sz w:val="16"/>
        </w:rPr>
        <w:t xml:space="preserve"> But that does not mean that they will not succeed in the future. </w:t>
      </w:r>
      <w:proofErr w:type="gramStart"/>
      <w:r w:rsidRPr="00BB5C37">
        <w:rPr>
          <w:sz w:val="16"/>
        </w:rPr>
        <w:t>Figure 1.</w:t>
      </w:r>
      <w:proofErr w:type="gramEnd"/>
      <w:r w:rsidRPr="00BB5C37">
        <w:rPr>
          <w:sz w:val="16"/>
        </w:rPr>
        <w:t xml:space="preserve"> </w:t>
      </w:r>
      <w:proofErr w:type="gramStart"/>
      <w:r w:rsidRPr="00BB5C37">
        <w:rPr>
          <w:sz w:val="16"/>
        </w:rPr>
        <w:t>Small, primitive, 1-kiloton fission bomb likely to be used by terrorists.</w:t>
      </w:r>
      <w:proofErr w:type="gramEnd"/>
      <w:r w:rsidRPr="00BB5C37">
        <w:rPr>
          <w:sz w:val="16"/>
        </w:rPr>
        <w:t xml:space="preserve"> </w:t>
      </w:r>
      <w:proofErr w:type="gramStart"/>
      <w:r w:rsidRPr="00BB5C37">
        <w:rPr>
          <w:sz w:val="16"/>
        </w:rPr>
        <w:t>Schematic of the interior of the most likely type of weapon to be detonated by nuclear terrorists in any large capital city.</w:t>
      </w:r>
      <w:proofErr w:type="gramEnd"/>
      <w:r w:rsidRPr="00BB5C37">
        <w:rPr>
          <w:sz w:val="16"/>
        </w:rPr>
        <w:t xml:space="preserve"> © NPSGlobal. Display full size Figure 2. </w:t>
      </w:r>
      <w:proofErr w:type="gramStart"/>
      <w:r w:rsidRPr="00BB5C37">
        <w:rPr>
          <w:sz w:val="16"/>
        </w:rPr>
        <w:t>Direct effects of explosion</w:t>
      </w:r>
      <w:r w:rsidRPr="00BB5C37">
        <w:rPr>
          <w:sz w:val="16"/>
          <w:highlight w:val="yellow"/>
        </w:rPr>
        <w:t>.</w:t>
      </w:r>
      <w:proofErr w:type="gramEnd"/>
      <w:r w:rsidRPr="00BB5C37">
        <w:rPr>
          <w:sz w:val="16"/>
          <w:highlight w:val="yellow"/>
        </w:rPr>
        <w:t xml:space="preserve"> </w:t>
      </w:r>
      <w:r w:rsidRPr="00BB5C37">
        <w:rPr>
          <w:rStyle w:val="StyleUnderline"/>
          <w:highlight w:val="yellow"/>
        </w:rPr>
        <w:t>The immediate effects of the detonation</w:t>
      </w:r>
      <w:r w:rsidRPr="00BB5C37">
        <w:rPr>
          <w:rStyle w:val="StyleUnderline"/>
        </w:rPr>
        <w:t xml:space="preserve"> of a 1-kiloton atomic bomb, </w:t>
      </w:r>
      <w:r w:rsidRPr="00BB5C37">
        <w:rPr>
          <w:rStyle w:val="StyleUnderline"/>
          <w:highlight w:val="yellow"/>
        </w:rPr>
        <w:t>including air blast, thermal radiation, ionizing radiation, and radioactive fallout</w:t>
      </w:r>
      <w:r w:rsidRPr="00BB5C37">
        <w:rPr>
          <w:sz w:val="16"/>
        </w:rPr>
        <w:t xml:space="preserve">. </w:t>
      </w:r>
      <w:proofErr w:type="gramStart"/>
      <w:r w:rsidRPr="00BB5C37">
        <w:rPr>
          <w:sz w:val="16"/>
        </w:rPr>
        <w:t>© Robert Adrian Hillman/Shutterstock; © NPSGlobal Display full size Figure 3.</w:t>
      </w:r>
      <w:proofErr w:type="gramEnd"/>
      <w:r w:rsidRPr="00BB5C37">
        <w:rPr>
          <w:sz w:val="16"/>
        </w:rPr>
        <w:t xml:space="preserve"> </w:t>
      </w:r>
      <w:proofErr w:type="gramStart"/>
      <w:r w:rsidRPr="00BB5C37">
        <w:rPr>
          <w:sz w:val="16"/>
        </w:rPr>
        <w:t>Estimated global economic impact of a nuclear terrorism attack.</w:t>
      </w:r>
      <w:proofErr w:type="gramEnd"/>
      <w:r w:rsidRPr="00BB5C37">
        <w:rPr>
          <w:sz w:val="16"/>
        </w:rPr>
        <w:t xml:space="preserve"> </w:t>
      </w:r>
      <w:r w:rsidRPr="00BB5C37">
        <w:rPr>
          <w:rStyle w:val="StyleUnderline"/>
        </w:rPr>
        <w:t xml:space="preserve">The detonation of even one small nuclear bomb by a terrorist group would have multiple far-reaching, terrible effects, going far beyond a target city’s boundaries. </w:t>
      </w:r>
      <w:r w:rsidRPr="00BB5C37">
        <w:rPr>
          <w:rStyle w:val="StyleUnderline"/>
          <w:highlight w:val="yellow"/>
        </w:rPr>
        <w:t>In addition to the tens of thousands of dead and injured, and the total destruction of the city’s infrastructure, there would likely also be a years-long global economic depression, with 30 million more people reduced to extreme poverty</w:t>
      </w:r>
      <w:r w:rsidRPr="00BB5C37">
        <w:rPr>
          <w:sz w:val="16"/>
        </w:rPr>
        <w:t xml:space="preserve">. © NPSGlobal Display full size Making matters </w:t>
      </w:r>
      <w:proofErr w:type="gramStart"/>
      <w:r w:rsidRPr="00BB5C37">
        <w:rPr>
          <w:sz w:val="16"/>
        </w:rPr>
        <w:t>worse,</w:t>
      </w:r>
      <w:proofErr w:type="gramEnd"/>
      <w:r w:rsidRPr="00BB5C37">
        <w:rPr>
          <w:sz w:val="16"/>
        </w:rPr>
        <w:t xml:space="preserve"> </w:t>
      </w:r>
      <w:r w:rsidRPr="00BB5C37">
        <w:rPr>
          <w:rStyle w:val="StyleUnderline"/>
        </w:rPr>
        <w:t>there is evidence of an illicit market for nuclear weapons-usable materials</w:t>
      </w:r>
      <w:r w:rsidRPr="00BB5C37">
        <w:rPr>
          <w:sz w:val="16"/>
        </w:rPr>
        <w:t xml:space="preserve">. There are sellers in search of potential buyers, as shown by the dismantlement of a nuclear smuggling network in Moldova in 2015. There certainly are plenty of sites from which to obtain nuclear material. According to the 2016 Nuclear Security Index by the Nuclear Threat Initiative, 24 countries still host inventories of nuclear weapons-usable materials, stored in facilities with different degrees of security. And in terms of risk, </w:t>
      </w:r>
      <w:r w:rsidRPr="00BB5C37">
        <w:rPr>
          <w:rStyle w:val="StyleUnderline"/>
        </w:rPr>
        <w:t xml:space="preserve">it is not necessary for a given country to possess nuclear weapons, weapons-usable materials, or nuclear facilities for it to be useful to nuclear terrorists: Structural and institutional weaknesses in a country may make it favorable for the illicit trade of materials. </w:t>
      </w:r>
      <w:r w:rsidRPr="00BB5C37">
        <w:rPr>
          <w:sz w:val="16"/>
        </w:rPr>
        <w:t xml:space="preserve">Permeable boundaries, high levels of corruption, weaknesses in judicial systems, and consequent impunity may give rise to a series of transactions and other events, which could end in a nuclear attack. The truth is that, at this stage, </w:t>
      </w:r>
      <w:r w:rsidRPr="00BB5C37">
        <w:rPr>
          <w:rStyle w:val="StyleUnderline"/>
        </w:rPr>
        <w:t xml:space="preserve">no country in possession of nuclear weapons or weapons-usable materials can guarantee their full protection against nuclear terrorism or nuclear smuggling. </w:t>
      </w:r>
      <w:r w:rsidRPr="00BB5C37">
        <w:rPr>
          <w:sz w:val="16"/>
        </w:rPr>
        <w:t>Because we live in a world of growing insecurity, where explicit and tacit agreements between the relevant powers – which upheld global stability during the post-Cold War – are giving way to increasing mistrust and hostility, a question arises: How would our lives be affected if a current terrorist group such as the Islamic State (ISIS), or new terrorist groups in the future, succeed in evolving from today’s Manchester style “low-tech” attacks to a “high-tech” one, involving a nuclear bomb, detonated in a capital city, anywhere in the world? We attempted to answer this question in a report developed by a high-level multidisciplinary expert group convened by the NPSGlobal Foundation for the Latin American and Caribbean Leadership Network. We found that there would be multiple harmful effects that would spread promptly around the globe (Arguello and Buis 2016 Arguello, I., and E. J. Buis, eds. 2016. Terror Unleashed: An Assessment of Global and National Impacts of a Nuclear Terrorist Attack. Buenos Aires: NPSGlobal &amp; Latin American and Caribbean Leadership Network for Nuclear Disarmament and Nonproliferation. http://laln.org/Reports/</w:t>
      </w:r>
      <w:proofErr w:type="gramStart"/>
      <w:r w:rsidRPr="00BB5C37">
        <w:rPr>
          <w:sz w:val="16"/>
        </w:rPr>
        <w:t>TerrorUnleashed.pdf .</w:t>
      </w:r>
      <w:proofErr w:type="gramEnd"/>
      <w:r w:rsidRPr="00BB5C37">
        <w:rPr>
          <w:sz w:val="16"/>
        </w:rPr>
        <w:t xml:space="preserve"> [Google Scholar</w:t>
      </w:r>
      <w:proofErr w:type="gramStart"/>
      <w:r w:rsidRPr="00BB5C37">
        <w:rPr>
          <w:sz w:val="16"/>
        </w:rPr>
        <w:t>] )</w:t>
      </w:r>
      <w:proofErr w:type="gramEnd"/>
      <w:r w:rsidRPr="00BB5C37">
        <w:rPr>
          <w:sz w:val="16"/>
        </w:rPr>
        <w:t xml:space="preserve">; a more detailed analysis is below, which highlights the need for the creation of a comprehensive nuclear security system. The consequences of a terrorist nuclear attack </w:t>
      </w:r>
      <w:r w:rsidRPr="00BB5C37">
        <w:rPr>
          <w:rStyle w:val="StyleUnderline"/>
          <w:highlight w:val="yellow"/>
        </w:rPr>
        <w:t>A small and primitive</w:t>
      </w:r>
      <w:r w:rsidRPr="00BB5C37">
        <w:rPr>
          <w:rStyle w:val="StyleUnderline"/>
        </w:rPr>
        <w:t xml:space="preserve"> 1-kiloton fission </w:t>
      </w:r>
      <w:r w:rsidRPr="00BB5C37">
        <w:rPr>
          <w:rStyle w:val="StyleUnderline"/>
          <w:highlight w:val="yellow"/>
        </w:rPr>
        <w:t>bomb</w:t>
      </w:r>
      <w:r w:rsidRPr="00BB5C37">
        <w:rPr>
          <w:sz w:val="16"/>
        </w:rPr>
        <w:t xml:space="preserve"> (with a yield of about one-fifteenth of the one dropped on Hiroshima, and certainly much less sophisticated; cf. Figure 1</w:t>
      </w:r>
      <w:r w:rsidRPr="00BB5C37">
        <w:rPr>
          <w:rStyle w:val="StyleUnderline"/>
        </w:rPr>
        <w:t xml:space="preserve">), </w:t>
      </w:r>
      <w:r w:rsidRPr="00BB5C37">
        <w:rPr>
          <w:rStyle w:val="StyleUnderline"/>
          <w:highlight w:val="yellow"/>
        </w:rPr>
        <w:t>detonated in any large capital city of the developed world, would cause an unprecedented catastrophic scenario</w:t>
      </w:r>
      <w:r w:rsidRPr="00BB5C37">
        <w:rPr>
          <w:rStyle w:val="StyleUnderline"/>
        </w:rPr>
        <w:t>. An estimate of direct effects in the attack’s location includes a death toll of 7,300-to-23,000 people and 12,600-to-57,000 people injured, depending on the target’s geography and population density</w:t>
      </w:r>
      <w:r w:rsidRPr="00BB5C37">
        <w:rPr>
          <w:rStyle w:val="StyleUnderline"/>
          <w:highlight w:val="yellow"/>
        </w:rPr>
        <w:t>. Total physical destruction of the city’s infrastructure, due to the blast (shock wave) and thermal radiation, would cover a radius of about 500 meters from the point of detonation</w:t>
      </w:r>
      <w:r w:rsidRPr="00BB5C37">
        <w:rPr>
          <w:sz w:val="16"/>
        </w:rPr>
        <w:t xml:space="preserve"> (also known as ground zero), while ionizing radiation greater than 5 Sieverts – compatible with the deadly acute radiation syndrome – would expand within an 850-meter radius. From the environmental point of view, such an area would be unusable for years. In addition, </w:t>
      </w:r>
      <w:r w:rsidRPr="00BB5C37">
        <w:rPr>
          <w:rStyle w:val="StyleUnderline"/>
          <w:highlight w:val="yellow"/>
        </w:rPr>
        <w:t>radioactive fallout would expand</w:t>
      </w:r>
      <w:r w:rsidRPr="00BB5C37">
        <w:rPr>
          <w:rStyle w:val="StyleUnderline"/>
        </w:rPr>
        <w:t xml:space="preserve"> in an area of about 300 square kilometers, depending on meteorological conditions (cf. Figure 2). </w:t>
      </w:r>
      <w:r w:rsidRPr="00BB5C37">
        <w:rPr>
          <w:sz w:val="16"/>
        </w:rPr>
        <w:t xml:space="preserve">But the consequences would go far beyond the effects in the target country, however, and promptly propagate worldwide. Global and national security, economy and finance, international governance and its framework, national political systems, and the behavior of governments and individuals would all be put under severe trial. </w:t>
      </w:r>
      <w:r w:rsidRPr="00BB5C37">
        <w:rPr>
          <w:rStyle w:val="StyleUnderline"/>
        </w:rPr>
        <w:t xml:space="preserve">The severity of the effects at a national level, however, would depend on the countries’ level of development, geopolitical location, and resilience. </w:t>
      </w:r>
      <w:r w:rsidRPr="00BB5C37">
        <w:rPr>
          <w:rStyle w:val="StyleUnderline"/>
          <w:highlight w:val="yellow"/>
        </w:rPr>
        <w:t>Global security and regional/national defense schemes would be strongly affected</w:t>
      </w:r>
      <w:r w:rsidRPr="00BB5C37">
        <w:rPr>
          <w:rStyle w:val="StyleUnderline"/>
        </w:rPr>
        <w:t>. An increase in global distrust would spark rising tensions among countries and blocs, that could even lead to the brink of nuclear weapons use by states</w:t>
      </w:r>
      <w:r w:rsidRPr="00BB5C37">
        <w:rPr>
          <w:sz w:val="16"/>
        </w:rPr>
        <w:t xml:space="preserve"> (if, for instance, a sponsor country is identified). </w:t>
      </w:r>
      <w:r w:rsidRPr="00BB5C37">
        <w:rPr>
          <w:rStyle w:val="StyleUnderline"/>
          <w:highlight w:val="yellow"/>
        </w:rPr>
        <w:t>The consequences of such a shocking scenario would include a decrease in states’ self-control, an escalation of present conflicts</w:t>
      </w:r>
      <w:r w:rsidRPr="00BB5C37">
        <w:rPr>
          <w:rStyle w:val="StyleUnderline"/>
        </w:rPr>
        <w:t xml:space="preserve"> and the emergence of new ones, accompanied by an increase in military unilateralism and military expenditures. </w:t>
      </w:r>
      <w:r w:rsidRPr="00BB5C37">
        <w:rPr>
          <w:sz w:val="16"/>
        </w:rPr>
        <w:t xml:space="preserve">Regarding the economic and financial impacts, </w:t>
      </w:r>
      <w:r w:rsidRPr="00BB5C37">
        <w:rPr>
          <w:rStyle w:val="StyleUnderline"/>
        </w:rPr>
        <w:t>a severe global economic depression would rise from the attack</w:t>
      </w:r>
      <w:r w:rsidRPr="00BB5C37">
        <w:rPr>
          <w:sz w:val="16"/>
        </w:rPr>
        <w:t xml:space="preserve">, likely lasting for years. Its duration would be strongly dependent on the course of the crisis. The main results of such a crisis would include a 2 percent fall of growth in global Gross Domestic Product, and a 4 percent decline of international trade in the two years following the attack (cf. Figure 3). In the case of developing and less-developed countries, </w:t>
      </w:r>
      <w:r w:rsidRPr="00BB5C37">
        <w:rPr>
          <w:rStyle w:val="StyleUnderline"/>
        </w:rPr>
        <w:t xml:space="preserve">the economic impacts would also include a shortage of high-technology products such as medicines, as well as a fall in foreign direct investment and a severe decline of international humanitarian aid toward low-income countries. We expect an increase of unemployment and poverty in all countries. </w:t>
      </w:r>
      <w:r w:rsidRPr="00BB5C37">
        <w:rPr>
          <w:rStyle w:val="StyleUnderline"/>
          <w:highlight w:val="yellow"/>
        </w:rPr>
        <w:t>Global poverty would raise about 4 percent after the attack</w:t>
      </w:r>
      <w:r w:rsidRPr="00BB5C37">
        <w:rPr>
          <w:rStyle w:val="StyleUnderline"/>
        </w:rPr>
        <w:t>, which implies that at least 30 million more people would be living in extreme poverty, in addition to the current estimated 767 million.</w:t>
      </w:r>
      <w:r w:rsidRPr="00BB5C37">
        <w:rPr>
          <w:sz w:val="16"/>
        </w:rPr>
        <w:t xml:space="preserve"> In the area of international relations, </w:t>
      </w:r>
      <w:r w:rsidRPr="00BB5C37">
        <w:rPr>
          <w:rStyle w:val="StyleUnderline"/>
        </w:rPr>
        <w:t xml:space="preserve">we </w:t>
      </w:r>
      <w:r w:rsidRPr="00BB5C37">
        <w:rPr>
          <w:rStyle w:val="StyleUnderline"/>
          <w:highlight w:val="yellow"/>
        </w:rPr>
        <w:t>would expect a breakdown of key doctrines involving politics, security, and relations among states</w:t>
      </w:r>
      <w:r w:rsidRPr="00BB5C37">
        <w:rPr>
          <w:rStyle w:val="StyleUnderline"/>
        </w:rPr>
        <w:t>. These international tensions could lead to a collapse of the nuclear order as we know it today, with a consequent setback of nuclear disarmament and nonproliferation commitments</w:t>
      </w:r>
      <w:r w:rsidRPr="00BB5C37">
        <w:rPr>
          <w:sz w:val="16"/>
        </w:rPr>
        <w:t xml:space="preserve">. In other words, the whole system based on the Nuclear Non- Proliferation Treaty would be put under severe trial. After the attack, there would be a re-assessment of existing security doctrines, and a deep review of concepts such as nuclear deterrence, no-first-use, proportionality, and negative security assurances. Finally, the behavior of governments and individuals would also change radically. </w:t>
      </w:r>
      <w:r w:rsidRPr="00BB5C37">
        <w:rPr>
          <w:rStyle w:val="StyleUnderline"/>
        </w:rPr>
        <w:t xml:space="preserve">Internal chaos fueled by the media and social networks would threaten governance at all levels, with greater impact on those countries with weak institutional frameworks. </w:t>
      </w:r>
      <w:r w:rsidRPr="00BB5C37">
        <w:rPr>
          <w:rStyle w:val="StyleUnderline"/>
          <w:highlight w:val="yellow"/>
        </w:rPr>
        <w:t>Social turbulence would emerge in most countries</w:t>
      </w:r>
      <w:r w:rsidRPr="00BB5C37">
        <w:rPr>
          <w:rStyle w:val="StyleUnderline"/>
        </w:rPr>
        <w:t>,</w:t>
      </w:r>
      <w:r w:rsidRPr="00BB5C37">
        <w:rPr>
          <w:sz w:val="16"/>
        </w:rPr>
        <w:t xml:space="preserve"> with consequent attempts by governments to impose restrictions on personal freedoms to preserve order – possibly by declaring a state of siege or state of emergency – and legislation would surely become tougher on human rights. There would also be a significant increase in social fragmentation – with a deepening of antagonistic views, mistrust, and intolerance, both within countries and towards others – and a resurgence of large-scale social movements fostered by ideological interests and easily mobilized through social media. Prevention, preparedness, response </w:t>
      </w:r>
      <w:proofErr w:type="gramStart"/>
      <w:r w:rsidRPr="00BB5C37">
        <w:rPr>
          <w:rStyle w:val="StyleUnderline"/>
        </w:rPr>
        <w:t>Given</w:t>
      </w:r>
      <w:proofErr w:type="gramEnd"/>
      <w:r w:rsidRPr="00BB5C37">
        <w:rPr>
          <w:rStyle w:val="StyleUnderline"/>
        </w:rPr>
        <w:t xml:space="preserve"> the severity of the impacts, no country in possession of nuclear weapons or weapons-usable materials can guarantee its full protection against nuclear terrorism or nuclear smuggling for proliferation purposes. Nor is it realistic to conceive of full compensation to others in the international community, if a catastrophic event happens because of any country’s acts or omissions. Therefore, we consider that prevention is the only acceptable way forward to preserve global stability. </w:t>
      </w:r>
      <w:r w:rsidRPr="00BB5C37">
        <w:rPr>
          <w:sz w:val="16"/>
        </w:rPr>
        <w:t xml:space="preserve">Consequently, it is essential for countries to make every effort to prevent nuclear terrorists from fulfilling their goals. It is true that the “primitivism” of currently active terrorist organizations gives a certain space to do what is necessary to enhance the current nuclear security effort concerning prevention and response. </w:t>
      </w:r>
      <w:r w:rsidRPr="00BB5C37">
        <w:rPr>
          <w:rStyle w:val="StyleUnderline"/>
        </w:rPr>
        <w:t xml:space="preserve">However, the perception of the “low likeliness” of a nuclear terrorist attack neutralizes the required sense of urgency in decision-making. </w:t>
      </w:r>
      <w:r w:rsidRPr="00BB5C37">
        <w:rPr>
          <w:rStyle w:val="StyleUnderline"/>
          <w:highlight w:val="yellow"/>
        </w:rPr>
        <w:t>Being in fact a “high-risk” scenario, it is imperative that governments consider this reality when setting priorities</w:t>
      </w:r>
      <w:r w:rsidRPr="00BB5C37">
        <w:rPr>
          <w:rStyle w:val="StyleUnderline"/>
        </w:rPr>
        <w:t xml:space="preserve"> and making decisions about nuclear security.</w:t>
      </w:r>
    </w:p>
    <w:p w14:paraId="6CAB6C93" w14:textId="208FEEAE" w:rsidR="002E6B5C" w:rsidRPr="00BB5C37" w:rsidRDefault="002E6B5C" w:rsidP="002E6B5C">
      <w:pPr>
        <w:pStyle w:val="Heading4"/>
      </w:pPr>
      <w:r w:rsidRPr="00BB5C37">
        <w:t>And specifically – Soft Power key to defeat ISIS</w:t>
      </w:r>
    </w:p>
    <w:p w14:paraId="0771373F" w14:textId="77777777" w:rsidR="002E6B5C" w:rsidRPr="00BB5C37" w:rsidRDefault="002E6B5C" w:rsidP="002E6B5C">
      <w:r w:rsidRPr="00BB5C37">
        <w:rPr>
          <w:rStyle w:val="Style13ptBold"/>
        </w:rPr>
        <w:t>Lawrence et al. 15</w:t>
      </w:r>
      <w:r w:rsidRPr="00BB5C37">
        <w:t xml:space="preserve"> (</w:t>
      </w:r>
      <w:r w:rsidRPr="00BB5C37">
        <w:rPr>
          <w:sz w:val="14"/>
        </w:rPr>
        <w:t xml:space="preserve">David N. Lawrence, RANE’s founder and former managing director at Goldman Sachs, also held various senior positions with the U.S. Attorney’s Office, S.D.N.Y. Farah Pandith is a senior fellow at Harvard University and was the first U.S. State Department Special Representative to Muslim Communities. Frances Townsend is executive vice president of MacAndrews &amp; Forbes and was Homeland Security advisor to President George W. Bush. Curtis Hougland is the co-founder of Ideaology, a not-for-profit social media agency for social good. Tim Murphy is the former Deputy Director of the FBI. John Squires is a senior partner at the law firm of Perkins Coie, specializing in intellectual property and technology law, and served as chief IP counsel for Goldman Sachs. Daniel Garrie is the editor-in-chief of the Journal of Law and Cyber Warfare, and the co-head of the cyber security practice at the law firm of Zeichner Ellman &amp; Krause. Matthew Lawrence is a legal and IP researcher at Perkins Coie, and attends Fordham University Law School, “The ‘Soft Power’ War ISIS Doesn’t Want,” Knowledge @ Wharton, Dec 2, 2015, </w:t>
      </w:r>
      <w:hyperlink r:id="rId99" w:history="1">
        <w:r w:rsidRPr="00BB5C37">
          <w:rPr>
            <w:rStyle w:val="Hyperlink"/>
            <w:sz w:val="14"/>
          </w:rPr>
          <w:t>http://knowledge.wharton.upenn.edu/article/the-soft-power-war-isis-doesnt-want/</w:t>
        </w:r>
      </w:hyperlink>
      <w:r w:rsidRPr="00BB5C37">
        <w:rPr>
          <w:sz w:val="14"/>
        </w:rPr>
        <w:t xml:space="preserve"> NLB</w:t>
      </w:r>
      <w:r w:rsidRPr="00BB5C37">
        <w:t>)</w:t>
      </w:r>
    </w:p>
    <w:p w14:paraId="0F5FE39B" w14:textId="30F4905B" w:rsidR="002E6B5C" w:rsidRDefault="002E6B5C" w:rsidP="002E6B5C">
      <w:pPr>
        <w:rPr>
          <w:rStyle w:val="Emphasis"/>
        </w:rPr>
      </w:pPr>
      <w:r w:rsidRPr="00BB5C37">
        <w:rPr>
          <w:sz w:val="16"/>
        </w:rPr>
        <w:t xml:space="preserve">Like all global marketers trying to influence millennials, </w:t>
      </w:r>
      <w:r w:rsidRPr="00BB5C37">
        <w:rPr>
          <w:rStyle w:val="StyleUnderline"/>
          <w:highlight w:val="yellow"/>
        </w:rPr>
        <w:t>ISIS uses</w:t>
      </w:r>
      <w:r w:rsidRPr="00BB5C37">
        <w:rPr>
          <w:sz w:val="16"/>
        </w:rPr>
        <w:t xml:space="preserve"> the most popular social media platforms like Twitter and Facebook, as well as peer-to-peer and gaming platforms. Their strategy is targeted and scripted. They use </w:t>
      </w:r>
      <w:r w:rsidRPr="00BB5C37">
        <w:rPr>
          <w:rStyle w:val="StyleUnderline"/>
          <w:highlight w:val="yellow"/>
        </w:rPr>
        <w:t>sophisticated marketing technology</w:t>
      </w:r>
      <w:r w:rsidRPr="00BB5C37">
        <w:rPr>
          <w:sz w:val="16"/>
        </w:rPr>
        <w:t xml:space="preserve"> to sift hundreds of millions of social media messages in search of a few thousand users who are likely to support their causes. (Many of the conversations are encrypted to avoid law enforcement’s detection. ISIS even offers an online encryption “help desk.”) A reasonable question might be asked out of a “colder” war and a prior technology: Where is the Radio Free Europe against this threat? Updated: </w:t>
      </w:r>
      <w:r w:rsidRPr="00BB5C37">
        <w:rPr>
          <w:rStyle w:val="StyleUnderline"/>
        </w:rPr>
        <w:t>Where is our digital army?</w:t>
      </w:r>
      <w:r w:rsidRPr="00BB5C37">
        <w:rPr>
          <w:sz w:val="16"/>
        </w:rPr>
        <w:t xml:space="preserve"> </w:t>
      </w:r>
      <w:r w:rsidRPr="00BB5C37">
        <w:rPr>
          <w:rStyle w:val="StyleUnderline"/>
        </w:rPr>
        <w:t>The U.S. State Department’s</w:t>
      </w:r>
      <w:r w:rsidRPr="00BB5C37">
        <w:rPr>
          <w:sz w:val="16"/>
        </w:rPr>
        <w:t xml:space="preserve"> social media program, “Think Again, Turn Away</w:t>
      </w:r>
      <w:r w:rsidRPr="00BB5C37">
        <w:rPr>
          <w:rStyle w:val="StyleUnderline"/>
        </w:rPr>
        <w:t>,” is</w:t>
      </w:r>
      <w:r w:rsidRPr="00BB5C37">
        <w:rPr>
          <w:sz w:val="16"/>
        </w:rPr>
        <w:t xml:space="preserve"> well intended, but </w:t>
      </w:r>
      <w:r w:rsidRPr="00BB5C37">
        <w:rPr>
          <w:rStyle w:val="StyleUnderline"/>
        </w:rPr>
        <w:t>hardly a match</w:t>
      </w:r>
      <w:r w:rsidRPr="00BB5C37">
        <w:rPr>
          <w:sz w:val="16"/>
        </w:rPr>
        <w:t xml:space="preserve">. It tries to dissuade youth with mass negative messaging. “So DAESH wants to build a future, well is beheading a future you want, or someone controlling details of your diet and dress?” </w:t>
      </w:r>
      <w:proofErr w:type="gramStart"/>
      <w:r w:rsidRPr="00BB5C37">
        <w:rPr>
          <w:sz w:val="16"/>
        </w:rPr>
        <w:t>As Atran points out: “Can anyone not know that already?</w:t>
      </w:r>
      <w:proofErr w:type="gramEnd"/>
      <w:r w:rsidRPr="00BB5C37">
        <w:rPr>
          <w:sz w:val="16"/>
        </w:rPr>
        <w:t xml:space="preserve"> Does it really matter to those drawn to the cause despite, or even because of, such things?” In contrast, as Atran and others observe, the Islamic State may spend hundreds of hours enlisting single individuals and their friends, empathizing instead of lecturing, turning personal frustrations and grievances into moral outrage</w:t>
      </w:r>
      <w:r w:rsidRPr="00BB5C37">
        <w:rPr>
          <w:rStyle w:val="StyleUnderline"/>
        </w:rPr>
        <w:t>. ISIS understands that young people empathize with each other; they generally don’t lecture</w:t>
      </w:r>
      <w:r w:rsidRPr="00BB5C37">
        <w:rPr>
          <w:sz w:val="16"/>
        </w:rPr>
        <w:t xml:space="preserve">. From Syria, a young woman messages another: I know how hard it is to leave behind the mother and father you love, and not tell them until you are here, that you will always love them but that you were put on this earth to do more than be with or honor your parents. I know this will probably be the hardest thing you may ever have to do, but let me help you explain it to yourself and to them. </w:t>
      </w:r>
      <w:r w:rsidRPr="00BB5C37">
        <w:rPr>
          <w:rStyle w:val="StyleUnderline"/>
        </w:rPr>
        <w:t>Since 9/11, there has been much discussion about the online influence of extremism. Now is the time for leadership and action.</w:t>
      </w:r>
      <w:r w:rsidRPr="00BB5C37">
        <w:rPr>
          <w:sz w:val="16"/>
        </w:rPr>
        <w:t xml:space="preserve"> We already know the people ISIS targets. </w:t>
      </w:r>
      <w:r w:rsidRPr="00BB5C37">
        <w:rPr>
          <w:rStyle w:val="Emphasis"/>
          <w:highlight w:val="yellow"/>
        </w:rPr>
        <w:t>We need messages of hope</w:t>
      </w:r>
      <w:r w:rsidRPr="00BB5C37">
        <w:rPr>
          <w:rStyle w:val="StyleUnderline"/>
          <w:highlight w:val="yellow"/>
        </w:rPr>
        <w:t xml:space="preserve"> for those who are disillusioned and disaffected</w:t>
      </w:r>
      <w:r w:rsidRPr="00BB5C37">
        <w:rPr>
          <w:sz w:val="16"/>
        </w:rPr>
        <w:t xml:space="preserve"> — those seeking meaning, glory, esteem, adventure, respect, remembrance, camaraderie, justice, rebellion, self-sacrifice and structure around personal chaos. We also know that in social media, the messenger matters. Government voices lack for authenticity, agility and are suspect due to their policies and practices. Fortunately, there is no shortage of credible voices ready to engage globally. There are thousands of </w:t>
      </w:r>
      <w:r w:rsidRPr="00BB5C37">
        <w:rPr>
          <w:rStyle w:val="StyleUnderline"/>
          <w:highlight w:val="yellow"/>
        </w:rPr>
        <w:t>individuals and organizations</w:t>
      </w:r>
      <w:r w:rsidRPr="00BB5C37">
        <w:rPr>
          <w:sz w:val="16"/>
        </w:rPr>
        <w:t xml:space="preserve"> around the globe that know the social platforms and have the alternative narratives to the claims of victimhood and triumphal war that ISIS puts out. At the community level and from popular culture, these include athletes, musicians, graffiti artists, hip-hop activists, actors, comedians, imams, business icons and others. Scores of NGOs already exist in different parts of the world, formed by former extremists, experienced educators, artists, media creators, religious leaders and young Muslims. They are making an impact but </w:t>
      </w:r>
      <w:r w:rsidRPr="00BB5C37">
        <w:rPr>
          <w:rStyle w:val="StyleUnderline"/>
          <w:highlight w:val="yellow"/>
        </w:rPr>
        <w:t>need organizational, financial and resource support</w:t>
      </w:r>
      <w:r w:rsidRPr="00BB5C37">
        <w:rPr>
          <w:sz w:val="16"/>
          <w:highlight w:val="yellow"/>
        </w:rPr>
        <w:t>.</w:t>
      </w:r>
      <w:r w:rsidRPr="00BB5C37">
        <w:rPr>
          <w:sz w:val="16"/>
        </w:rPr>
        <w:t xml:space="preserve"> Even “hactavists” have entered the effort to disrupt ISIS’s online influence. Our business, scientific and academic communities have much to offer and are ready to assist. We have the experts in communications and marketing, who globally launch successful brands, products, social networks and political campaigns. We have the media creators and storytellers who transfix audiences the world over. There are those that understand the cognitive processes that motivate and drive human choices — including some of our younger minds, who intimately know what resonates. </w:t>
      </w:r>
      <w:r w:rsidRPr="00BB5C37">
        <w:rPr>
          <w:rStyle w:val="StyleUnderline"/>
          <w:highlight w:val="yellow"/>
        </w:rPr>
        <w:t>The struggle against extremism</w:t>
      </w:r>
      <w:r w:rsidRPr="00BB5C37">
        <w:rPr>
          <w:sz w:val="16"/>
        </w:rPr>
        <w:t xml:space="preserve">, in this respect, </w:t>
      </w:r>
      <w:r w:rsidRPr="00BB5C37">
        <w:rPr>
          <w:rStyle w:val="StyleUnderline"/>
          <w:highlight w:val="yellow"/>
        </w:rPr>
        <w:t>is no different from prior moments</w:t>
      </w:r>
      <w:r w:rsidRPr="00BB5C37">
        <w:rPr>
          <w:rStyle w:val="StyleUnderline"/>
        </w:rPr>
        <w:t xml:space="preserve"> in history </w:t>
      </w:r>
      <w:r w:rsidRPr="00BB5C37">
        <w:rPr>
          <w:rStyle w:val="StyleUnderline"/>
          <w:highlight w:val="yellow"/>
        </w:rPr>
        <w:t>when we have had to mobilize all of our resources</w:t>
      </w:r>
      <w:r w:rsidRPr="00BB5C37">
        <w:rPr>
          <w:rStyle w:val="StyleUnderline"/>
        </w:rPr>
        <w:t xml:space="preserve"> — regardless of sector or age — in defense of the common good. This is how we fight World </w:t>
      </w:r>
      <w:proofErr w:type="gramStart"/>
      <w:r w:rsidRPr="00BB5C37">
        <w:rPr>
          <w:rStyle w:val="StyleUnderline"/>
        </w:rPr>
        <w:t>Wars,</w:t>
      </w:r>
      <w:proofErr w:type="gramEnd"/>
      <w:r w:rsidRPr="00BB5C37">
        <w:rPr>
          <w:rStyle w:val="StyleUnderline"/>
        </w:rPr>
        <w:t xml:space="preserve"> find cures for diseases, aid victims of natural and man-made (sic) disasters, and race into space.</w:t>
      </w:r>
      <w:r w:rsidRPr="00BB5C37">
        <w:rPr>
          <w:sz w:val="16"/>
        </w:rPr>
        <w:t xml:space="preserve"> Governments can be useful (even essential) in seeding these efforts, financially and with organizational support. But free societies have always needed the commitment and leadership of their citizens and the private sector. When it comes to social media, we own the advantages in resources, technology, knowledge and creativity. Now is the time to mobilize our best people, ideas, narratives and ideals to defeat a force that would divide and destroy us. There are private-sector-led coalition models on other issues that can be emulated. Organizational leadership is the only missing ingredient. </w:t>
      </w:r>
      <w:r w:rsidRPr="00BB5C37">
        <w:rPr>
          <w:rStyle w:val="Emphasis"/>
          <w:highlight w:val="yellow"/>
        </w:rPr>
        <w:t>This is the “soft-power” war that ISIS does not want. This is the war they cannot win — if we actually begin to fight it</w:t>
      </w:r>
      <w:r w:rsidRPr="00BB5C37">
        <w:rPr>
          <w:rStyle w:val="Emphasis"/>
        </w:rPr>
        <w:t>.</w:t>
      </w:r>
    </w:p>
    <w:p w14:paraId="12153F4C" w14:textId="17AB7E48" w:rsidR="001D4298" w:rsidRPr="001D4298" w:rsidRDefault="001D4298" w:rsidP="001D4298">
      <w:pPr>
        <w:pStyle w:val="Heading4"/>
      </w:pPr>
      <w:r>
        <w:t>ISIS is still a threat – chances of lone wolf and mass casualty attacks are increasing</w:t>
      </w:r>
    </w:p>
    <w:p w14:paraId="69FDC5D8" w14:textId="648D0C14" w:rsidR="001D4298" w:rsidRPr="001D4298" w:rsidRDefault="001D4298" w:rsidP="001D4298">
      <w:r w:rsidRPr="001D4298">
        <w:rPr>
          <w:rStyle w:val="Style13ptBold"/>
        </w:rPr>
        <w:t>Smith &amp; Neubert 17</w:t>
      </w:r>
      <w:r>
        <w:t xml:space="preserve"> (Saphora &amp; Michele, NBC News Coresspondents“ISIS will remain a threat in 2018, experts warn”, NBC News, </w:t>
      </w:r>
      <w:r w:rsidRPr="001D4298">
        <w:t>https://www.nbcnews.com/storyline/isis-terror/isis-will-remain-threat-2018-experts-warn-n828146</w:t>
      </w:r>
      <w:r>
        <w:t>) ALH</w:t>
      </w:r>
    </w:p>
    <w:p w14:paraId="098EE8B2" w14:textId="5CB36A31" w:rsidR="0078458D" w:rsidRPr="001D4298" w:rsidRDefault="0078458D" w:rsidP="0078458D">
      <w:pPr>
        <w:rPr>
          <w:sz w:val="16"/>
        </w:rPr>
      </w:pPr>
      <w:r w:rsidRPr="001D4298">
        <w:rPr>
          <w:sz w:val="16"/>
        </w:rPr>
        <w:t xml:space="preserve">LONDON — </w:t>
      </w:r>
      <w:proofErr w:type="gramStart"/>
      <w:r w:rsidRPr="001D4298">
        <w:rPr>
          <w:sz w:val="16"/>
        </w:rPr>
        <w:t>The</w:t>
      </w:r>
      <w:proofErr w:type="gramEnd"/>
      <w:r w:rsidRPr="001D4298">
        <w:rPr>
          <w:sz w:val="16"/>
        </w:rPr>
        <w:t xml:space="preserve"> Islamic State's so-called caliphate ends 2017 in tatters.</w:t>
      </w:r>
      <w:r w:rsidR="001D4298" w:rsidRPr="001D4298">
        <w:rPr>
          <w:sz w:val="16"/>
        </w:rPr>
        <w:t xml:space="preserve"> </w:t>
      </w:r>
      <w:r w:rsidRPr="0078458D">
        <w:rPr>
          <w:rStyle w:val="StyleUnderline"/>
        </w:rPr>
        <w:t xml:space="preserve">But after a year in which U.S.-backed forces drove ISIS militants from strongholds in Iraq and Syria, </w:t>
      </w:r>
      <w:r w:rsidRPr="0078458D">
        <w:rPr>
          <w:rStyle w:val="StyleUnderline"/>
          <w:highlight w:val="yellow"/>
        </w:rPr>
        <w:t>the group is far from defeated.</w:t>
      </w:r>
      <w:r w:rsidR="001D4298">
        <w:rPr>
          <w:rStyle w:val="StyleUnderline"/>
        </w:rPr>
        <w:t xml:space="preserve"> </w:t>
      </w:r>
      <w:r w:rsidRPr="001D4298">
        <w:rPr>
          <w:sz w:val="16"/>
        </w:rPr>
        <w:t xml:space="preserve">Analysts warn that </w:t>
      </w:r>
      <w:r w:rsidRPr="0078458D">
        <w:rPr>
          <w:rStyle w:val="StyleUnderline"/>
          <w:highlight w:val="yellow"/>
        </w:rPr>
        <w:t>ISIS is retreating into what some call a “virtual caliphate</w:t>
      </w:r>
      <w:r w:rsidRPr="0078458D">
        <w:rPr>
          <w:rStyle w:val="StyleUnderline"/>
        </w:rPr>
        <w:t xml:space="preserve">" from where </w:t>
      </w:r>
      <w:r w:rsidRPr="0078458D">
        <w:rPr>
          <w:rStyle w:val="StyleUnderline"/>
          <w:highlight w:val="yellow"/>
        </w:rPr>
        <w:t>it will attempt to inspire more lone wolf attacks</w:t>
      </w:r>
      <w:r w:rsidRPr="0078458D">
        <w:rPr>
          <w:rStyle w:val="StyleUnderline"/>
        </w:rPr>
        <w:t xml:space="preserve"> in the West in an effort to remain relevant.</w:t>
      </w:r>
      <w:r w:rsidR="001D4298" w:rsidRPr="001D4298">
        <w:rPr>
          <w:sz w:val="16"/>
        </w:rPr>
        <w:t xml:space="preserve"> </w:t>
      </w:r>
      <w:r w:rsidRPr="001D4298">
        <w:rPr>
          <w:sz w:val="16"/>
        </w:rPr>
        <w:t xml:space="preserve">“It’s like a cornered cat that will lash out indiscriminately and viciously to save itself,” said Peter Vincent, a counterterrorism expert and former Department of Homeland Security official. </w:t>
      </w:r>
      <w:r w:rsidRPr="0078458D">
        <w:rPr>
          <w:rStyle w:val="StyleUnderline"/>
        </w:rPr>
        <w:t>“The war has yet to be won, and if it’s ever going to be won it’s going to take many more years, and many more civilians will lose their lives."</w:t>
      </w:r>
      <w:r w:rsidR="001D4298">
        <w:rPr>
          <w:rStyle w:val="StyleUnderline"/>
        </w:rPr>
        <w:t xml:space="preserve"> </w:t>
      </w:r>
      <w:r w:rsidRPr="001D4298">
        <w:rPr>
          <w:sz w:val="16"/>
        </w:rPr>
        <w:t>During 2017, military campaigns retook Mosul in Iraq as well as the Syrian city of Raqqa — the de facto capital of the self-proclaimed caliphate.</w:t>
      </w:r>
      <w:r w:rsidR="001D4298" w:rsidRPr="001D4298">
        <w:rPr>
          <w:sz w:val="16"/>
        </w:rPr>
        <w:t xml:space="preserve"> </w:t>
      </w:r>
      <w:r w:rsidRPr="001D4298">
        <w:rPr>
          <w:sz w:val="16"/>
        </w:rPr>
        <w:t xml:space="preserve">By early December, </w:t>
      </w:r>
      <w:r w:rsidRPr="0078458D">
        <w:rPr>
          <w:rStyle w:val="StyleUnderline"/>
        </w:rPr>
        <w:t>the Pentagon said 97 percent of ISIS-held territory in Iraq and Syria had been liberated. On Dec. 9, Iraq declared its war against the militant group over.</w:t>
      </w:r>
      <w:r w:rsidR="001D4298">
        <w:rPr>
          <w:rStyle w:val="StyleUnderline"/>
        </w:rPr>
        <w:t xml:space="preserve"> </w:t>
      </w:r>
      <w:r w:rsidRPr="001D4298">
        <w:rPr>
          <w:sz w:val="16"/>
        </w:rPr>
        <w:t xml:space="preserve">But three days after declaring victory, Iraqi Prime Minister Haider al-Abadi warned that the </w:t>
      </w:r>
      <w:r w:rsidRPr="0078458D">
        <w:rPr>
          <w:rStyle w:val="StyleUnderline"/>
          <w:highlight w:val="yellow"/>
        </w:rPr>
        <w:t>extremists might "erupt again somewhere else" without international cooperation in combating the militants</w:t>
      </w:r>
      <w:r w:rsidRPr="0078458D">
        <w:rPr>
          <w:rStyle w:val="StyleUnderline"/>
        </w:rPr>
        <w:t xml:space="preserve">. "ISIS has this unfortunate ability to recruit young people very quickly," </w:t>
      </w:r>
      <w:r w:rsidRPr="001D4298">
        <w:rPr>
          <w:sz w:val="16"/>
        </w:rPr>
        <w:t>he added.</w:t>
      </w:r>
      <w:r w:rsidR="001D4298" w:rsidRPr="001D4298">
        <w:rPr>
          <w:sz w:val="16"/>
        </w:rPr>
        <w:t xml:space="preserve"> </w:t>
      </w:r>
      <w:r w:rsidRPr="001D4298">
        <w:rPr>
          <w:sz w:val="16"/>
        </w:rPr>
        <w:t>Richard Barrett, a former director of global counterterrorism at Britain's MI6 foreign intelligence service, said the fall of the caliphate would damage the group's appeal to potential recruits because they can no longer sell the idea of a "perfect Islamic state."</w:t>
      </w:r>
      <w:r w:rsidR="001D4298" w:rsidRPr="001D4298">
        <w:rPr>
          <w:sz w:val="16"/>
        </w:rPr>
        <w:t xml:space="preserve"> </w:t>
      </w:r>
      <w:r w:rsidRPr="001D4298">
        <w:rPr>
          <w:sz w:val="16"/>
        </w:rPr>
        <w:t>"Many people went to join something that existed, not something that is hypothetical," he said.</w:t>
      </w:r>
      <w:r w:rsidR="001D4298" w:rsidRPr="001D4298">
        <w:rPr>
          <w:sz w:val="16"/>
        </w:rPr>
        <w:t xml:space="preserve"> </w:t>
      </w:r>
      <w:r w:rsidRPr="001D4298">
        <w:rPr>
          <w:sz w:val="16"/>
        </w:rPr>
        <w:t>As ISIS leaders spend time "scurrying around" trying to survive, they have less time to plan and coordinate attacks, he said.</w:t>
      </w:r>
      <w:r w:rsidR="001D4298" w:rsidRPr="001D4298">
        <w:rPr>
          <w:sz w:val="16"/>
        </w:rPr>
        <w:t xml:space="preserve"> </w:t>
      </w:r>
      <w:r w:rsidRPr="0078458D">
        <w:rPr>
          <w:rStyle w:val="StyleUnderline"/>
        </w:rPr>
        <w:t xml:space="preserve">But </w:t>
      </w:r>
      <w:r w:rsidRPr="001D4298">
        <w:rPr>
          <w:rStyle w:val="StyleUnderline"/>
          <w:highlight w:val="yellow"/>
        </w:rPr>
        <w:t>Shiraz Maher</w:t>
      </w:r>
      <w:r w:rsidRPr="0078458D">
        <w:rPr>
          <w:rStyle w:val="StyleUnderline"/>
        </w:rPr>
        <w:t>, deputy director of the International Centre for the Study of Radicalization and Political Violence at King's College London</w:t>
      </w:r>
      <w:r w:rsidRPr="001D4298">
        <w:rPr>
          <w:rStyle w:val="StyleUnderline"/>
          <w:highlight w:val="yellow"/>
        </w:rPr>
        <w:t>, believes the military campaign only addressed the territorial aspect of ISIS and warned that the terror group was "reverting to type."</w:t>
      </w:r>
      <w:r w:rsidR="001D4298">
        <w:rPr>
          <w:rStyle w:val="StyleUnderline"/>
        </w:rPr>
        <w:t xml:space="preserve"> </w:t>
      </w:r>
      <w:r w:rsidRPr="001D4298">
        <w:rPr>
          <w:sz w:val="16"/>
        </w:rPr>
        <w:t xml:space="preserve">“This is a group that emerged from being an insurgency into a proto-state, and </w:t>
      </w:r>
      <w:r w:rsidRPr="001D4298">
        <w:rPr>
          <w:rStyle w:val="StyleUnderline"/>
        </w:rPr>
        <w:t>it’s now simply pulling back to what it knows best,”</w:t>
      </w:r>
      <w:r w:rsidRPr="001D4298">
        <w:rPr>
          <w:sz w:val="16"/>
        </w:rPr>
        <w:t xml:space="preserve"> Maher told a counterterrorism conference in London at the Royal United Services Institute (RUSI), a think tank on international defense and security.</w:t>
      </w:r>
      <w:r w:rsidR="001D4298" w:rsidRPr="001D4298">
        <w:rPr>
          <w:sz w:val="16"/>
        </w:rPr>
        <w:t xml:space="preserve"> </w:t>
      </w:r>
      <w:r w:rsidRPr="001D4298">
        <w:rPr>
          <w:rStyle w:val="StyleUnderline"/>
          <w:highlight w:val="yellow"/>
        </w:rPr>
        <w:t>The ability of ISIS to shift forms demonstrates its “inherent resilience</w:t>
      </w:r>
      <w:r w:rsidRPr="001D4298">
        <w:rPr>
          <w:rStyle w:val="StyleUnderline"/>
        </w:rPr>
        <w:t>," he said</w:t>
      </w:r>
      <w:r w:rsidRPr="001D4298">
        <w:rPr>
          <w:sz w:val="16"/>
        </w:rPr>
        <w:t>.</w:t>
      </w:r>
      <w:r w:rsidR="001D4298" w:rsidRPr="001D4298">
        <w:rPr>
          <w:sz w:val="16"/>
        </w:rPr>
        <w:t xml:space="preserve"> </w:t>
      </w:r>
      <w:r w:rsidRPr="001D4298">
        <w:rPr>
          <w:sz w:val="16"/>
        </w:rPr>
        <w:t xml:space="preserve">“This notion that we’re defeating </w:t>
      </w:r>
      <w:proofErr w:type="gramStart"/>
      <w:r w:rsidRPr="001D4298">
        <w:rPr>
          <w:sz w:val="16"/>
        </w:rPr>
        <w:t>Daesh, that</w:t>
      </w:r>
      <w:proofErr w:type="gramEnd"/>
      <w:r w:rsidRPr="001D4298">
        <w:rPr>
          <w:sz w:val="16"/>
        </w:rPr>
        <w:t xml:space="preserve"> we can begin to think about a post-Daesh reality is not to my mind accurate,” he said, using the pejorative Arabic term for ISIS. “</w:t>
      </w:r>
      <w:r w:rsidRPr="001D4298">
        <w:rPr>
          <w:rStyle w:val="StyleUnderline"/>
        </w:rPr>
        <w:t>This is an ongoing threat, it’s a live event.”</w:t>
      </w:r>
      <w:r w:rsidR="001D4298">
        <w:rPr>
          <w:rStyle w:val="StyleUnderline"/>
        </w:rPr>
        <w:t xml:space="preserve"> </w:t>
      </w:r>
      <w:r w:rsidRPr="001D4298">
        <w:rPr>
          <w:sz w:val="16"/>
        </w:rPr>
        <w:t>With the caliphate all but gone, the question of where displaced fighters might go and what they will do when they get there is what keeps intelligence officers up at night, according to Karin von Hippel, RUSI's director.</w:t>
      </w:r>
      <w:r w:rsidR="001D4298" w:rsidRPr="001D4298">
        <w:rPr>
          <w:sz w:val="16"/>
        </w:rPr>
        <w:t xml:space="preserve"> </w:t>
      </w:r>
      <w:r w:rsidRPr="001D4298">
        <w:rPr>
          <w:rStyle w:val="StyleUnderline"/>
        </w:rPr>
        <w:t>It's an acute fear in Europe, which suffered a string of deadly terror attacks this year, including car-ramming attacks in Barcelona, Spain, Stockholm and London, and the bombing at an Ariana Grande concert in Manchester, England.</w:t>
      </w:r>
      <w:r w:rsidR="001D4298" w:rsidRPr="001D4298">
        <w:rPr>
          <w:sz w:val="16"/>
        </w:rPr>
        <w:t xml:space="preserve"> </w:t>
      </w:r>
      <w:r w:rsidRPr="001D4298">
        <w:rPr>
          <w:rStyle w:val="StyleUnderline"/>
        </w:rPr>
        <w:t>Of the 5,000 to 6,000 European nationals who went to fight with ISIS in Syria and Iraq, some 25 to 30 percent have returned home</w:t>
      </w:r>
      <w:r w:rsidRPr="001D4298">
        <w:rPr>
          <w:sz w:val="16"/>
        </w:rPr>
        <w:t>, according to Rob Wainwright, director of the European Union's police agency, Europol. A similar number are believed to have died in battle, he said, leaving roughly 2,500 to 3,000 alive.</w:t>
      </w:r>
      <w:r w:rsidR="001D4298" w:rsidRPr="001D4298">
        <w:rPr>
          <w:sz w:val="16"/>
        </w:rPr>
        <w:t xml:space="preserve"> </w:t>
      </w:r>
      <w:r w:rsidRPr="001D4298">
        <w:rPr>
          <w:sz w:val="16"/>
        </w:rPr>
        <w:t>“</w:t>
      </w:r>
      <w:r w:rsidRPr="001D4298">
        <w:rPr>
          <w:rStyle w:val="StyleUnderline"/>
        </w:rPr>
        <w:t>There is a danger, yes, that some of them will go underground, through other countries, in a way in which we have lost sight of them</w:t>
      </w:r>
      <w:r w:rsidRPr="001D4298">
        <w:rPr>
          <w:sz w:val="16"/>
        </w:rPr>
        <w:t>,” he told NBC News recently in an interview, although he said the actual number of foreign fighters returning to the West in the past 18 months had been surprisingly low.</w:t>
      </w:r>
      <w:r w:rsidR="001D4298" w:rsidRPr="001D4298">
        <w:rPr>
          <w:sz w:val="16"/>
        </w:rPr>
        <w:t xml:space="preserve"> </w:t>
      </w:r>
      <w:r w:rsidRPr="001D4298">
        <w:rPr>
          <w:sz w:val="16"/>
        </w:rPr>
        <w:t>“The intelligence community doesn’t fear a massive flow of returnees but more a trickle,” Gilles de Kerchove, counterterrorism coordinator for the European Union, told the RUSI conference.</w:t>
      </w:r>
      <w:r w:rsidR="001D4298" w:rsidRPr="001D4298">
        <w:rPr>
          <w:sz w:val="16"/>
        </w:rPr>
        <w:t xml:space="preserve"> </w:t>
      </w:r>
      <w:r w:rsidRPr="001D4298">
        <w:rPr>
          <w:sz w:val="16"/>
        </w:rPr>
        <w:t xml:space="preserve">He warned that </w:t>
      </w:r>
      <w:r w:rsidRPr="001D4298">
        <w:rPr>
          <w:rStyle w:val="StyleUnderline"/>
          <w:highlight w:val="yellow"/>
        </w:rPr>
        <w:t>even a small number of returning foreign fighters have the potential to cause mass casualties.</w:t>
      </w:r>
      <w:r w:rsidR="001D4298">
        <w:rPr>
          <w:rStyle w:val="StyleUnderline"/>
        </w:rPr>
        <w:t xml:space="preserve"> </w:t>
      </w:r>
      <w:r w:rsidRPr="001D4298">
        <w:rPr>
          <w:sz w:val="16"/>
        </w:rPr>
        <w:t xml:space="preserve">De Kerchove said that of the </w:t>
      </w:r>
      <w:r w:rsidRPr="001D4298">
        <w:rPr>
          <w:rStyle w:val="StyleUnderline"/>
          <w:highlight w:val="yellow"/>
        </w:rPr>
        <w:t>more than 40 attacks carried out in the E.U. since 2014, three by returning ISIS jihadis accounted for more than two-thirds of the total deaths and injuries.</w:t>
      </w:r>
      <w:r w:rsidR="001D4298">
        <w:rPr>
          <w:rStyle w:val="StyleUnderline"/>
        </w:rPr>
        <w:t xml:space="preserve"> </w:t>
      </w:r>
      <w:r w:rsidRPr="001D4298">
        <w:rPr>
          <w:sz w:val="16"/>
        </w:rPr>
        <w:t xml:space="preserve">Vincent, the Homeland Security official, said </w:t>
      </w:r>
      <w:r w:rsidRPr="001D4298">
        <w:rPr>
          <w:rStyle w:val="StyleUnderline"/>
          <w:highlight w:val="yellow"/>
        </w:rPr>
        <w:t>ISIS' focus was shifting to places such as Yemen, Chad, Mali and the southern Philippines, from where fighters can plan attacks and find “operational breathing room."</w:t>
      </w:r>
      <w:r w:rsidR="001D4298">
        <w:rPr>
          <w:rStyle w:val="StyleUnderline"/>
        </w:rPr>
        <w:t xml:space="preserve"> </w:t>
      </w:r>
      <w:r w:rsidRPr="001D4298">
        <w:rPr>
          <w:rStyle w:val="StyleUnderline"/>
          <w:highlight w:val="yellow"/>
        </w:rPr>
        <w:t>Such outposts have made the loss of territory in Iraq and Syria less acute</w:t>
      </w:r>
      <w:r w:rsidRPr="001D4298">
        <w:rPr>
          <w:sz w:val="16"/>
        </w:rPr>
        <w:t>, according to RUSI's von Hippel.</w:t>
      </w:r>
      <w:r w:rsidR="001D4298" w:rsidRPr="001D4298">
        <w:rPr>
          <w:sz w:val="16"/>
        </w:rPr>
        <w:t xml:space="preserve"> </w:t>
      </w:r>
      <w:r w:rsidRPr="001D4298">
        <w:rPr>
          <w:sz w:val="16"/>
        </w:rPr>
        <w:t xml:space="preserve">“Wherever they shift their headquarters, </w:t>
      </w:r>
      <w:r w:rsidRPr="001D4298">
        <w:rPr>
          <w:rStyle w:val="StyleUnderline"/>
        </w:rPr>
        <w:t>they will still be able to direct and plan attacks.</w:t>
      </w:r>
      <w:r w:rsidRPr="001D4298">
        <w:rPr>
          <w:sz w:val="16"/>
        </w:rPr>
        <w:t xml:space="preserve"> Even if Baghdadi is killed, </w:t>
      </w:r>
      <w:r w:rsidRPr="001D4298">
        <w:rPr>
          <w:rStyle w:val="StyleUnderline"/>
        </w:rPr>
        <w:t>other opportunistic leaders will be able to take up the brand</w:t>
      </w:r>
      <w:r w:rsidRPr="001D4298">
        <w:rPr>
          <w:sz w:val="16"/>
        </w:rPr>
        <w:t>,” she said, referring to ISIS leader Abu Bakr al-Baghdadi.</w:t>
      </w:r>
      <w:r w:rsidR="001D4298" w:rsidRPr="001D4298">
        <w:rPr>
          <w:sz w:val="16"/>
        </w:rPr>
        <w:t xml:space="preserve"> </w:t>
      </w:r>
      <w:r w:rsidRPr="001D4298">
        <w:rPr>
          <w:sz w:val="16"/>
        </w:rPr>
        <w:t>Von Hippel said having operatives spread across the world was part of the extremists' “long-term strategy,” which the U.S.-led coalition against ISIS had not done enough to tackle.</w:t>
      </w:r>
      <w:r w:rsidR="001D4298" w:rsidRPr="001D4298">
        <w:rPr>
          <w:sz w:val="16"/>
        </w:rPr>
        <w:t xml:space="preserve"> </w:t>
      </w:r>
      <w:r w:rsidRPr="001D4298">
        <w:rPr>
          <w:rStyle w:val="StyleUnderline"/>
        </w:rPr>
        <w:t>ISIS could also try to rebuild its caliphate in Iraq and Syria.</w:t>
      </w:r>
      <w:r w:rsidR="001D4298">
        <w:rPr>
          <w:rStyle w:val="StyleUnderline"/>
        </w:rPr>
        <w:t xml:space="preserve"> </w:t>
      </w:r>
      <w:r w:rsidRPr="001D4298">
        <w:rPr>
          <w:sz w:val="16"/>
        </w:rPr>
        <w:t>“The international community better be very careful about dancing on top of the tombstones of the Islamic State’s caliphate because, like nature, ISIS abhors a vacuum," said Vincent, who added that there were already examples of ISIS fighters returning to liberated areas.</w:t>
      </w:r>
      <w:r w:rsidR="001D4298" w:rsidRPr="001D4298">
        <w:rPr>
          <w:sz w:val="16"/>
        </w:rPr>
        <w:t xml:space="preserve"> </w:t>
      </w:r>
      <w:r w:rsidRPr="001D4298">
        <w:rPr>
          <w:sz w:val="16"/>
        </w:rPr>
        <w:t xml:space="preserve">Barrett, the former MI6 officer, said he believes </w:t>
      </w:r>
      <w:r w:rsidRPr="001D4298">
        <w:rPr>
          <w:rStyle w:val="StyleUnderline"/>
          <w:highlight w:val="yellow"/>
        </w:rPr>
        <w:t>the caliphate is still a reality in the minds of ISIS fighters</w:t>
      </w:r>
      <w:r w:rsidRPr="001D4298">
        <w:rPr>
          <w:sz w:val="16"/>
        </w:rPr>
        <w:t>.</w:t>
      </w:r>
      <w:r w:rsidR="001D4298" w:rsidRPr="001D4298">
        <w:rPr>
          <w:sz w:val="16"/>
        </w:rPr>
        <w:t xml:space="preserve"> </w:t>
      </w:r>
      <w:r w:rsidRPr="001D4298">
        <w:rPr>
          <w:sz w:val="16"/>
        </w:rPr>
        <w:t>"For them the caliphate exists even if it's only one room in one house, and they will always try to expand it back to real, significant territorial control," he said.</w:t>
      </w:r>
    </w:p>
    <w:p w14:paraId="02045898" w14:textId="4FCDADC3" w:rsidR="00283666" w:rsidRPr="00BB5C37" w:rsidRDefault="00283666" w:rsidP="00283666">
      <w:pPr>
        <w:pStyle w:val="Heading4"/>
      </w:pPr>
      <w:r w:rsidRPr="00BB5C37">
        <w:t xml:space="preserve">ISIL has access to chemical weapons, bioweapons, and nuclear weapons—nuclear war is a very real threat. </w:t>
      </w:r>
    </w:p>
    <w:p w14:paraId="7BC761FB" w14:textId="77777777" w:rsidR="00283666" w:rsidRPr="00BB5C37" w:rsidRDefault="00283666" w:rsidP="00283666">
      <w:pPr>
        <w:rPr>
          <w:rStyle w:val="Style13ptBold"/>
          <w:b w:val="0"/>
        </w:rPr>
      </w:pPr>
      <w:r w:rsidRPr="00BB5C37">
        <w:rPr>
          <w:rStyle w:val="Style13ptBold"/>
        </w:rPr>
        <w:t>Rudischhauser15 (</w:t>
      </w:r>
      <w:r w:rsidRPr="00BB5C37">
        <w:rPr>
          <w:rStyle w:val="Style13ptBold"/>
          <w:b w:val="0"/>
        </w:rPr>
        <w:t xml:space="preserve">Wolfgang Rudischhauser is currently Director of the WMD Non-proliferation Centre at NATO. “Could ISIL Go Nuclear?” </w:t>
      </w:r>
      <w:proofErr w:type="gramStart"/>
      <w:r w:rsidRPr="00BB5C37">
        <w:rPr>
          <w:rStyle w:val="Style13ptBold"/>
          <w:b w:val="0"/>
        </w:rPr>
        <w:t>NATO Review.</w:t>
      </w:r>
      <w:proofErr w:type="gramEnd"/>
      <w:r w:rsidRPr="00BB5C37">
        <w:rPr>
          <w:rStyle w:val="Style13ptBold"/>
          <w:b w:val="0"/>
        </w:rPr>
        <w:t xml:space="preserve"> </w:t>
      </w:r>
      <w:hyperlink r:id="rId100" w:history="1">
        <w:r w:rsidRPr="00BB5C37">
          <w:rPr>
            <w:rStyle w:val="Hyperlink"/>
            <w:sz w:val="26"/>
          </w:rPr>
          <w:t>https://www.nato.int/docu/review/2015/isil/isil-nuclear-chemical-threat-iraq-syria/en/index.htm</w:t>
        </w:r>
      </w:hyperlink>
      <w:r w:rsidRPr="00BB5C37">
        <w:rPr>
          <w:rStyle w:val="Style13ptBold"/>
          <w:b w:val="0"/>
        </w:rPr>
        <w:t>, AJ)</w:t>
      </w:r>
    </w:p>
    <w:p w14:paraId="2B06E52E" w14:textId="77777777" w:rsidR="00283666" w:rsidRPr="00BB5C37" w:rsidRDefault="00283666" w:rsidP="00283666">
      <w:pPr>
        <w:rPr>
          <w:sz w:val="14"/>
        </w:rPr>
      </w:pPr>
      <w:r w:rsidRPr="00BB5C37">
        <w:rPr>
          <w:sz w:val="14"/>
        </w:rPr>
        <w:t xml:space="preserve">Muslim countries in Asia are also at risk. The US has had its own terrorist experiences with New York, Boston and other attacks. While public attention is currently very much focused on military security in Europe, and in particular in Europe’s Eastern neighbourhood, much less attention is given to developments on the southern borders of NATO. Terrorist groups operating there, as inhumane as they are, are still considered primarily as a “conventional threat”. But a further particular risk could become a major threat to Western societies. </w:t>
      </w:r>
      <w:r w:rsidRPr="00BB5C37">
        <w:rPr>
          <w:highlight w:val="yellow"/>
          <w:u w:val="single"/>
        </w:rPr>
        <w:t>There is a</w:t>
      </w:r>
      <w:r w:rsidRPr="00BB5C37">
        <w:rPr>
          <w:u w:val="single"/>
        </w:rPr>
        <w:t xml:space="preserve"> very </w:t>
      </w:r>
      <w:r w:rsidRPr="00BB5C37">
        <w:rPr>
          <w:highlight w:val="yellow"/>
          <w:u w:val="single"/>
        </w:rPr>
        <w:t>real</w:t>
      </w:r>
      <w:r w:rsidRPr="00BB5C37">
        <w:rPr>
          <w:sz w:val="14"/>
        </w:rPr>
        <w:t xml:space="preserve"> - but not yet fully identified </w:t>
      </w:r>
      <w:r w:rsidRPr="00BB5C37">
        <w:rPr>
          <w:highlight w:val="yellow"/>
          <w:u w:val="single"/>
        </w:rPr>
        <w:t>risk - of foreign fighters in ISIL’s ranks</w:t>
      </w:r>
      <w:r w:rsidRPr="00BB5C37">
        <w:rPr>
          <w:u w:val="single"/>
        </w:rPr>
        <w:t xml:space="preserve"> </w:t>
      </w:r>
      <w:r w:rsidRPr="00BB5C37">
        <w:rPr>
          <w:highlight w:val="yellow"/>
          <w:u w:val="single"/>
        </w:rPr>
        <w:t>using chemical, biological, radiological or nuclear</w:t>
      </w:r>
      <w:r w:rsidRPr="00BB5C37">
        <w:rPr>
          <w:sz w:val="14"/>
        </w:rPr>
        <w:t xml:space="preserve"> (CBRN) materials as “</w:t>
      </w:r>
      <w:r w:rsidRPr="00BB5C37">
        <w:rPr>
          <w:highlight w:val="yellow"/>
          <w:u w:val="single"/>
        </w:rPr>
        <w:t>weapons of terror” against the West</w:t>
      </w:r>
      <w:r w:rsidRPr="00BB5C37">
        <w:rPr>
          <w:sz w:val="14"/>
        </w:rPr>
        <w:t xml:space="preserve">. One can easily imagine the number of victims created by panic as well as the economic disruption if the ’Charlie Hebdo’ attacks had centred on “Chatelet les Halles”, the biggest Paris metro station, with an improvised explosive device containing radioactive sources or chemical material instead of using Kalashnikovs. The deadly Tokyo attacks in 1995 using toxic chemical material, (the so called “Sarin attack”), could have killed many more people. Had Aum Shinrikyo used all the Sarin they had actually produced, a large part of Tokyo’s population would have </w:t>
      </w:r>
      <w:proofErr w:type="gramStart"/>
      <w:r w:rsidRPr="00BB5C37">
        <w:rPr>
          <w:sz w:val="14"/>
        </w:rPr>
        <w:t>died.</w:t>
      </w:r>
      <w:proofErr w:type="gramEnd"/>
      <w:r w:rsidRPr="00BB5C37">
        <w:rPr>
          <w:sz w:val="14"/>
        </w:rPr>
        <w:t xml:space="preserve"> Thus the attacks led at the time to a complete rethinking of the threat perception, well before 9/11. Until now, the Tokyo attacks have fortunately remained an exception and most terrorist groups have used “conventional” explosives or weapons, simply because they lacked access to know-how and material. This may soon change. And there is a reason. A lot has been written recently regarding the rising power of an organisation that calls itself the “Islamic State in the Levant” (ISIL) or “Daesh”. </w:t>
      </w:r>
      <w:r w:rsidRPr="00BB5C37">
        <w:rPr>
          <w:u w:val="single"/>
        </w:rPr>
        <w:t>ISIL has attracted at least hundreds</w:t>
      </w:r>
      <w:r w:rsidRPr="00BB5C37">
        <w:rPr>
          <w:sz w:val="14"/>
        </w:rPr>
        <w:t xml:space="preserve"> if not thousands </w:t>
      </w:r>
      <w:r w:rsidRPr="00BB5C37">
        <w:rPr>
          <w:u w:val="single"/>
        </w:rPr>
        <w:t>of foreign fighters from Western countries to join its ranks. What makes ISIL different is exactly that</w:t>
      </w:r>
      <w:r w:rsidRPr="00BB5C37">
        <w:rPr>
          <w:sz w:val="14"/>
        </w:rPr>
        <w:t xml:space="preserve">. Hundreds of foreign fighters, some with solid academic and educational backgrounds and intellectual knowledge, have joined the cause and continue to do so every day. Furthermore ISIL’s success is based on an effective media strategy of looking at the utmost possible “news effect” of their attacks. Together with their access to high levels of funding, these three elements bear the real risk of </w:t>
      </w:r>
      <w:r w:rsidRPr="00BB5C37">
        <w:rPr>
          <w:highlight w:val="yellow"/>
          <w:u w:val="single"/>
        </w:rPr>
        <w:t>the group turning into practice what</w:t>
      </w:r>
      <w:r w:rsidRPr="00BB5C37">
        <w:rPr>
          <w:u w:val="single"/>
        </w:rPr>
        <w:t xml:space="preserve"> up to now </w:t>
      </w:r>
      <w:r w:rsidRPr="00BB5C37">
        <w:rPr>
          <w:highlight w:val="yellow"/>
          <w:u w:val="single"/>
        </w:rPr>
        <w:t>has been</w:t>
      </w:r>
      <w:r w:rsidRPr="00BB5C37">
        <w:rPr>
          <w:u w:val="single"/>
        </w:rPr>
        <w:t xml:space="preserve"> largely a </w:t>
      </w:r>
      <w:r w:rsidRPr="00BB5C37">
        <w:rPr>
          <w:highlight w:val="yellow"/>
          <w:u w:val="single"/>
        </w:rPr>
        <w:t>theoretical</w:t>
      </w:r>
      <w:r w:rsidRPr="00BB5C37">
        <w:rPr>
          <w:u w:val="single"/>
        </w:rPr>
        <w:t xml:space="preserve"> possibility: </w:t>
      </w:r>
      <w:r w:rsidRPr="00BB5C37">
        <w:rPr>
          <w:highlight w:val="yellow"/>
          <w:u w:val="single"/>
        </w:rPr>
        <w:t>to actually employ weapons of mass destruction</w:t>
      </w:r>
      <w:r w:rsidRPr="00BB5C37">
        <w:rPr>
          <w:u w:val="single"/>
        </w:rPr>
        <w:t xml:space="preserve"> or CBRN material</w:t>
      </w:r>
      <w:r w:rsidRPr="00BB5C37">
        <w:rPr>
          <w:sz w:val="14"/>
        </w:rPr>
        <w:t xml:space="preserve"> in terrorist attacks. </w:t>
      </w:r>
      <w:r w:rsidRPr="00BB5C37">
        <w:rPr>
          <w:u w:val="single"/>
        </w:rPr>
        <w:t>We</w:t>
      </w:r>
      <w:r w:rsidRPr="00BB5C37">
        <w:rPr>
          <w:sz w:val="14"/>
        </w:rPr>
        <w:t xml:space="preserve"> might thus soon </w:t>
      </w:r>
      <w:r w:rsidRPr="00BB5C37">
        <w:rPr>
          <w:u w:val="single"/>
        </w:rPr>
        <w:t>enter a stage of CBRN terrorism, never before imaginable</w:t>
      </w:r>
      <w:r w:rsidRPr="00BB5C37">
        <w:rPr>
          <w:sz w:val="14"/>
        </w:rPr>
        <w:t xml:space="preserve">. Worrying reports confirm that </w:t>
      </w:r>
      <w:r w:rsidRPr="00BB5C37">
        <w:rPr>
          <w:highlight w:val="yellow"/>
          <w:u w:val="single"/>
        </w:rPr>
        <w:t>ISIL has gained</w:t>
      </w:r>
      <w:r w:rsidRPr="00BB5C37">
        <w:rPr>
          <w:sz w:val="14"/>
        </w:rPr>
        <w:t xml:space="preserve"> (at least temporarily) </w:t>
      </w:r>
      <w:r w:rsidRPr="00BB5C37">
        <w:rPr>
          <w:highlight w:val="yellow"/>
          <w:u w:val="single"/>
        </w:rPr>
        <w:t>access to former chemical weapons</w:t>
      </w:r>
      <w:r w:rsidRPr="00BB5C37">
        <w:rPr>
          <w:u w:val="single"/>
        </w:rPr>
        <w:t xml:space="preserve"> storage sites in Iraq</w:t>
      </w:r>
      <w:r w:rsidRPr="00BB5C37">
        <w:rPr>
          <w:sz w:val="14"/>
        </w:rPr>
        <w:t xml:space="preserve">. They might soon do so in Libya. </w:t>
      </w:r>
      <w:r w:rsidRPr="00BB5C37">
        <w:rPr>
          <w:u w:val="single"/>
        </w:rPr>
        <w:t>They</w:t>
      </w:r>
      <w:r w:rsidRPr="00BB5C37">
        <w:rPr>
          <w:sz w:val="14"/>
        </w:rPr>
        <w:t xml:space="preserve"> allegedly </w:t>
      </w:r>
      <w:r w:rsidRPr="00BB5C37">
        <w:rPr>
          <w:u w:val="single"/>
        </w:rPr>
        <w:t>used toxic chemicals in the fighting around Kobane</w:t>
      </w:r>
      <w:r w:rsidRPr="00BB5C37">
        <w:rPr>
          <w:sz w:val="14"/>
        </w:rPr>
        <w:t xml:space="preserve">. Even more worrying, there are press reports about nuclear material from Iraqi scientific institutes having been seized by ISIL. This demonstrates that while no full scale plots have been unveiled so far, our governments need to be on alert. Generating improved military and civil prevention and response capabilities should be a high priority and should not fall victim to limited budgets in times of economic crisis. Despite coalition and Iraqi Armed Forces successes in forcing ISIL to give up some territory, the group remains able to control and find refuge in large parts of Syria and Iraq, most recently by capturing the city of Ramadi Apart from their ideology, an even more fundamentalist and aggressive version of jihad than Al Qaida’s, four unique features make ISIL different: First, their “possession” (or de facto control) of a huge “territory”, stretching from the Turkish border in Syria to close to Baghdad in Iraq and approaching the Lebanese border. Numerous air strikes by the international “Anti-ISIL coalition”, in which a number of NATO Allies are involved, tried to target ISIL and its strongholds. However, despite coalition and Iraqi Armed Forces successes in forcing ISIL to give up some territory, </w:t>
      </w:r>
      <w:r w:rsidRPr="00BB5C37">
        <w:rPr>
          <w:u w:val="single"/>
        </w:rPr>
        <w:t>the group remains able to control and find refuge in large parts of Syria and Iraq</w:t>
      </w:r>
      <w:r w:rsidRPr="00BB5C37">
        <w:rPr>
          <w:sz w:val="14"/>
        </w:rPr>
        <w:t>, most recently by capturing the city of Ramadi. Second, the reported access to extraordinary levels of funding. ISIL is reputed (much more than Al Qaida ever did) to earn money through “economic” and fundraising activities inside their territories, from supporters abroad and from the collection of ransom money. Most recently, the Ambassador of Iraq to the UN even claimed that ISIL was selling human organs from victims to earn money. They are said to be already involved in human smuggling of migrants from Libya to Europe to create funding. Third, ISIL, in addition to its strong ideological motivation, is building its success on the use of social and other media in a way rarely seen before by other terrorist groups. This helps them gain attention at any cost for their atrocities, such as the decapitation or even the burning alive of hostages. Fourth and most dangerously, the hundreds if not thousands of foreign fighters from the Arab world and Western countries in ISIL’s ranks, some of them with solid knowledge including in chemical, physical and computer sciences, makes ISIL special. A full assessment is still very difficult, as only a limited amount of information on the backgrounds of the fighters is publicly available. Notwithstanding that, it is clear that IS</w:t>
      </w:r>
      <w:r w:rsidRPr="00BB5C37">
        <w:rPr>
          <w:u w:val="single"/>
        </w:rPr>
        <w:t>IL attracts growing numbers of young foreigners daily from all levels of society</w:t>
      </w:r>
      <w:r w:rsidRPr="00BB5C37">
        <w:rPr>
          <w:sz w:val="14"/>
        </w:rPr>
        <w:t xml:space="preserve">. Clearly reported cases show that </w:t>
      </w:r>
      <w:r w:rsidRPr="00BB5C37">
        <w:rPr>
          <w:highlight w:val="yellow"/>
          <w:u w:val="single"/>
        </w:rPr>
        <w:t>ISIL</w:t>
      </w:r>
      <w:r w:rsidRPr="00BB5C37">
        <w:rPr>
          <w:u w:val="single"/>
        </w:rPr>
        <w:t xml:space="preserve"> actually </w:t>
      </w:r>
      <w:r w:rsidRPr="00BB5C37">
        <w:rPr>
          <w:highlight w:val="yellow"/>
          <w:u w:val="single"/>
        </w:rPr>
        <w:t>has already acquired the knowledge</w:t>
      </w:r>
      <w:r w:rsidRPr="00BB5C37">
        <w:rPr>
          <w:u w:val="single"/>
        </w:rPr>
        <w:t>,</w:t>
      </w:r>
      <w:r w:rsidRPr="00BB5C37">
        <w:rPr>
          <w:sz w:val="14"/>
        </w:rPr>
        <w:t xml:space="preserve"> and in some cases the human expertise, </w:t>
      </w:r>
      <w:r w:rsidRPr="00BB5C37">
        <w:rPr>
          <w:highlight w:val="yellow"/>
          <w:u w:val="single"/>
        </w:rPr>
        <w:t>that would allow it to use CBRN materials as “weapons of terror</w:t>
      </w:r>
      <w:r w:rsidRPr="00BB5C37">
        <w:rPr>
          <w:sz w:val="14"/>
        </w:rPr>
        <w:t xml:space="preserve">”. A full threat analysis needs to look specifically at how and where the terrorists could actually get hold of CBRN material. Reportedly in the past, it was exactly the difficulty of access and handling of this material that limited terrorist groups’ appetite, including Al Qaida, in using them in actual attacks. Osama Bin Laden is reported to have even advised against this. However, over the past few months several potential sources where ISIL has gained access, or had the possibility of access to such material, have been made public. Most of the declared </w:t>
      </w:r>
      <w:r w:rsidRPr="00BB5C37">
        <w:rPr>
          <w:highlight w:val="yellow"/>
          <w:u w:val="single"/>
        </w:rPr>
        <w:t>chemical weapons</w:t>
      </w:r>
      <w:r w:rsidRPr="00BB5C37">
        <w:rPr>
          <w:sz w:val="14"/>
        </w:rPr>
        <w:t xml:space="preserve"> (CW) material has been removed from Syria in the past few months and destroyed. However, there are indications that some material </w:t>
      </w:r>
      <w:r w:rsidRPr="00BB5C37">
        <w:rPr>
          <w:u w:val="single"/>
        </w:rPr>
        <w:t xml:space="preserve">still remains in the country and </w:t>
      </w:r>
      <w:r w:rsidRPr="00BB5C37">
        <w:rPr>
          <w:highlight w:val="yellow"/>
          <w:u w:val="single"/>
        </w:rPr>
        <w:t>is</w:t>
      </w:r>
      <w:r w:rsidRPr="00BB5C37">
        <w:rPr>
          <w:sz w:val="14"/>
        </w:rPr>
        <w:t xml:space="preserve"> potentially </w:t>
      </w:r>
      <w:r w:rsidRPr="00BB5C37">
        <w:rPr>
          <w:highlight w:val="yellow"/>
          <w:u w:val="single"/>
        </w:rPr>
        <w:t>accessible to ISIL</w:t>
      </w:r>
      <w:r w:rsidRPr="00BB5C37">
        <w:rPr>
          <w:sz w:val="14"/>
        </w:rPr>
        <w:t xml:space="preserve">. In addition, the Organisation for the Prohibition of Chemical Weapons (OPCW) suggested that chemical material not qualifying as CW and not subject to being declared under the CW convention, such as chlorine, has actually been used by the Assad regime in the fight against the Syrian opposition. Some press reports indicate that ISIL might have done the same. Even more worrying, ISIL actually controlled the so-called Al Muthanna site in Iraq for some months during 2014. At this site, according to UN reports, bunkers from the past Iraqi CW programme contained “2,000 empty artillery shells contaminated with mustard agents, 605 one tonne mustard containers with residues and heavily contaminated construction material”. Iraqi forces claim to have retaken possession of the site. However, the fragile state of these buildings makes it too dangerous for regular Iraqi forces (but not necessarily for ISIL “martyrs”) to enter the bunkers and check whether any looting has taken place. While it is reported that the stored material would be of limited toxicity due to its age, it can still be used to create panic. Also, no one is able to tell how much material so far has landed in the hands of ISIL. According to most recent reports in the New York Times, in mid-2000 the CIA repeatedly purchased nerve agent rockets from a secretive Iraqi seller but that the relationship “dried up” in 2006. Nobody knows with certainty how much material is still out there. Libya, where ISIL is establishing a new stronghold, has still not destroyed all its chemical materials from previous programmes. They could also fall into ISIL’s hands. Equally of concern is that </w:t>
      </w:r>
      <w:r w:rsidRPr="00BB5C37">
        <w:rPr>
          <w:highlight w:val="yellow"/>
          <w:u w:val="single"/>
        </w:rPr>
        <w:t>ISIL</w:t>
      </w:r>
      <w:r w:rsidRPr="00BB5C37">
        <w:rPr>
          <w:u w:val="single"/>
        </w:rPr>
        <w:t xml:space="preserve"> fighters or supporters </w:t>
      </w:r>
      <w:r w:rsidRPr="00BB5C37">
        <w:rPr>
          <w:highlight w:val="yellow"/>
          <w:u w:val="single"/>
        </w:rPr>
        <w:t>have stolen nearly 90 pounds</w:t>
      </w:r>
      <w:r w:rsidRPr="00BB5C37">
        <w:rPr>
          <w:sz w:val="14"/>
        </w:rPr>
        <w:t xml:space="preserve"> (approx. 40kg) </w:t>
      </w:r>
      <w:r w:rsidRPr="00BB5C37">
        <w:rPr>
          <w:highlight w:val="yellow"/>
          <w:u w:val="single"/>
        </w:rPr>
        <w:t>of</w:t>
      </w:r>
      <w:r w:rsidRPr="00BB5C37">
        <w:rPr>
          <w:u w:val="single"/>
        </w:rPr>
        <w:t xml:space="preserve"> low enriched </w:t>
      </w:r>
      <w:r w:rsidRPr="00BB5C37">
        <w:rPr>
          <w:highlight w:val="yellow"/>
          <w:u w:val="single"/>
        </w:rPr>
        <w:t>uranium</w:t>
      </w:r>
      <w:r w:rsidRPr="00BB5C37">
        <w:rPr>
          <w:sz w:val="14"/>
        </w:rPr>
        <w:t xml:space="preserve"> from scientific institutions at the Mosul University in Iraq. Due to its limited toxicity, again this material can be used rather to spread panic than to inflict serious physical harm. Yet, it is not without risk. It’s not for nothing that the US and other Western countries have been helping Iraqi authorities since the mid-2000s secure and recover other more dangerous material. The programme included securing and removing orphaned and disused radioactive sources and nuclear waste from previous Iraqi programmes that were dismantled after the second Gulf war. ISIL fighters or supporters have stolen nearly 90 pounds (approx. 40kg) of low enriched uranium from scientific institutions at the Mosul University in Iraq The clear aim of these efforts was to reduce the risk of terrorists acquiring these dangerous nuclear materials. It remains questionable whether all dangerous materials have indeed been removed from Iraqi territory. As for Syria, </w:t>
      </w:r>
      <w:r w:rsidRPr="00BB5C37">
        <w:rPr>
          <w:u w:val="single"/>
        </w:rPr>
        <w:t>there are</w:t>
      </w:r>
      <w:r w:rsidRPr="00BB5C37">
        <w:rPr>
          <w:sz w:val="14"/>
        </w:rPr>
        <w:t xml:space="preserve"> still unconfirmed </w:t>
      </w:r>
      <w:r w:rsidRPr="00BB5C37">
        <w:rPr>
          <w:u w:val="single"/>
        </w:rPr>
        <w:t>reports that the country has moved nuclear material</w:t>
      </w:r>
      <w:r w:rsidRPr="00BB5C37">
        <w:rPr>
          <w:sz w:val="14"/>
        </w:rPr>
        <w:t xml:space="preserve">, intended to be used in the destroyed Dair al-Sour reactor, to an undisclosed storage site near the city of Kusair. Finally, despite existing but often loose controls, </w:t>
      </w:r>
      <w:r w:rsidRPr="00BB5C37">
        <w:rPr>
          <w:u w:val="single"/>
        </w:rPr>
        <w:t xml:space="preserve">accessible industrial chemicals, radioactive sources or other CBRN material out of regulatory control might be used by returning fighters </w:t>
      </w:r>
      <w:r w:rsidRPr="00BB5C37">
        <w:rPr>
          <w:sz w:val="14"/>
        </w:rPr>
        <w:t xml:space="preserve">or home grown “lone wolves” to plan or commit acts of terror. On February 16 this year, the UK police reportedly arrested a man called Mohammed Ammer Ali charged with trying to obtain 500g of Ricin, a material used in chemical weapons. Access to know-how and the resulting threat to the West Still not enough is known publicly about the exact level of knowledge and expertise of ISIL fighters and foreign fighters in their ranks for dealing with CBRN material. Some of them have reportedly received higher education in Western universities or otherwise acquired the necessary knowledge. One confirmed case is a former Saddam WMD specialist, Salih Jasaim Muhammad Falah al-Sabawi, who was allegedly killed by a US air strike near Mosul on 24 February 2015. According to US intelligence sources, Al-Sabawi had previously worked at the Al Muthanna site referred to above, and was allegedly gathering relevant equipment. </w:t>
      </w:r>
      <w:r w:rsidRPr="00BB5C37">
        <w:rPr>
          <w:highlight w:val="yellow"/>
          <w:u w:val="single"/>
        </w:rPr>
        <w:t>ISIL’s ambitions to acquire chemical weapons are referred to by these intelligence sources as “more than just notional</w:t>
      </w:r>
      <w:r w:rsidRPr="00BB5C37">
        <w:rPr>
          <w:sz w:val="14"/>
        </w:rPr>
        <w:t xml:space="preserve">”. The threat to Western nations and for the region </w:t>
      </w:r>
      <w:proofErr w:type="gramStart"/>
      <w:r w:rsidRPr="00BB5C37">
        <w:rPr>
          <w:sz w:val="14"/>
        </w:rPr>
        <w:t>To</w:t>
      </w:r>
      <w:proofErr w:type="gramEnd"/>
      <w:r w:rsidRPr="00BB5C37">
        <w:rPr>
          <w:sz w:val="14"/>
        </w:rPr>
        <w:t xml:space="preserve"> understand the threat, one needs to distinguish between different groups of possible perpetrators. First there are the returning foreign fighters. They could be ready to bring their “fight” to Western countries at any price either directly or as so-called “sleeper cells” (or “human time bombs”) awaiting a signal to act. While a smaller group of them might have lost any illusion about the “legitimacy” of ISIL fights and are willing to change course, others have been further radicalised. Second, there are the so-called “home grown” terrorists within Western countries, radicalised followers of ISIL or Al Qaida. Most of the perpetrators of the terrorist attacks in Paris and of uncovered plots in Belgium, UK, and other European countries, belonged to the latter group. Third, there is an undeniable threat by fighters in the Iraqi, Syrian and Libyan combat theatres, creating a risk for the local population and the countries in the immediate vicinity. As referred to above, </w:t>
      </w:r>
      <w:r w:rsidRPr="00BB5C37">
        <w:rPr>
          <w:u w:val="single"/>
        </w:rPr>
        <w:t xml:space="preserve">ISIL is reported to have made use of </w:t>
      </w:r>
      <w:proofErr w:type="gramStart"/>
      <w:r w:rsidRPr="00BB5C37">
        <w:rPr>
          <w:u w:val="single"/>
        </w:rPr>
        <w:t>a widely</w:t>
      </w:r>
      <w:proofErr w:type="gramEnd"/>
      <w:r w:rsidRPr="00BB5C37">
        <w:rPr>
          <w:u w:val="single"/>
        </w:rPr>
        <w:t xml:space="preserve"> available industrial chemical, chlorine, in the ongoing fighting, as did the Assad regime</w:t>
      </w:r>
      <w:r w:rsidRPr="00BB5C37">
        <w:rPr>
          <w:sz w:val="14"/>
        </w:rPr>
        <w:t>. Returning foreign fighters could be ready to bring their “fight” to Western countries at any price either directly or as so-called “sleeper cells” (or “human time bombs”) awaiting a signal to act</w:t>
      </w:r>
    </w:p>
    <w:p w14:paraId="315AC355" w14:textId="77777777" w:rsidR="00283666" w:rsidRPr="00BB5C37" w:rsidRDefault="00283666" w:rsidP="00BE7712">
      <w:pPr>
        <w:rPr>
          <w:u w:val="single"/>
        </w:rPr>
      </w:pPr>
    </w:p>
    <w:p w14:paraId="3826EE78" w14:textId="6754BE23" w:rsidR="00496D4B" w:rsidRPr="00BB5C37" w:rsidRDefault="00CF5E90" w:rsidP="00F40A70">
      <w:pPr>
        <w:pStyle w:val="Heading1"/>
      </w:pPr>
      <w:r w:rsidRPr="00BB5C37">
        <w:t xml:space="preserve">1ac – </w:t>
      </w:r>
      <w:r w:rsidR="0020318A" w:rsidRPr="00BB5C37">
        <w:t>pla</w:t>
      </w:r>
      <w:r w:rsidR="00496D4B" w:rsidRPr="00BB5C37">
        <w:t>n text</w:t>
      </w:r>
    </w:p>
    <w:p w14:paraId="489746F0" w14:textId="1C6FAD89" w:rsidR="00496D4B" w:rsidRPr="00BB5C37" w:rsidRDefault="00496D4B" w:rsidP="00496D4B">
      <w:r w:rsidRPr="00BB5C37">
        <w:t>*not final</w:t>
      </w:r>
      <w:r w:rsidR="0082366D" w:rsidRPr="00BB5C37">
        <w:t xml:space="preserve"> wording</w:t>
      </w:r>
    </w:p>
    <w:p w14:paraId="219FE897" w14:textId="38731386" w:rsidR="00496D4B" w:rsidRPr="00BB5C37" w:rsidRDefault="007625CD" w:rsidP="0082366D">
      <w:pPr>
        <w:pStyle w:val="Heading4"/>
      </w:pPr>
      <w:r w:rsidRPr="00BB5C37">
        <w:t>Thus, the plan: The United States federal government should substantially reduce its restrictions on legal immigration to the United States by increasing its cap on refugee resettlement</w:t>
      </w:r>
      <w:proofErr w:type="gramStart"/>
      <w:r w:rsidRPr="00BB5C37">
        <w:t>.</w:t>
      </w:r>
      <w:r w:rsidR="00456912" w:rsidRPr="00BB5C37">
        <w:t>.</w:t>
      </w:r>
      <w:proofErr w:type="gramEnd"/>
      <w:r w:rsidR="00456912" w:rsidRPr="00BB5C37">
        <w:t>**</w:t>
      </w:r>
    </w:p>
    <w:p w14:paraId="28FA3B1E" w14:textId="767582CE" w:rsidR="00F40A70" w:rsidRPr="00BB5C37" w:rsidRDefault="00283666" w:rsidP="00F40A70">
      <w:pPr>
        <w:pStyle w:val="Heading1"/>
      </w:pPr>
      <w:r w:rsidRPr="00BB5C37">
        <w:t>2ac</w:t>
      </w:r>
    </w:p>
    <w:p w14:paraId="28A30D6F" w14:textId="7C5474F5" w:rsidR="00A45E23" w:rsidRPr="00BB5C37" w:rsidRDefault="00BB69B7" w:rsidP="00A45E23">
      <w:pPr>
        <w:pStyle w:val="Heading2"/>
      </w:pPr>
      <w:proofErr w:type="gramStart"/>
      <w:r w:rsidRPr="00BB5C37">
        <w:t>adv</w:t>
      </w:r>
      <w:proofErr w:type="gramEnd"/>
      <w:r w:rsidRPr="00BB5C37">
        <w:t xml:space="preserve"> – global credibility</w:t>
      </w:r>
    </w:p>
    <w:p w14:paraId="6660D227" w14:textId="77777777" w:rsidR="00D268AC" w:rsidRPr="00BB5C37" w:rsidRDefault="00D268AC" w:rsidP="00D268AC">
      <w:pPr>
        <w:pStyle w:val="Heading3"/>
      </w:pPr>
      <w:proofErr w:type="gramStart"/>
      <w:r w:rsidRPr="00BB5C37">
        <w:t>uniqueness</w:t>
      </w:r>
      <w:proofErr w:type="gramEnd"/>
    </w:p>
    <w:p w14:paraId="2B6B2093" w14:textId="77777777" w:rsidR="00D268AC" w:rsidRPr="00BB5C37" w:rsidRDefault="00D268AC" w:rsidP="00D268AC">
      <w:pPr>
        <w:pStyle w:val="Heading4"/>
      </w:pPr>
      <w:r w:rsidRPr="00BB5C37">
        <w:t>The US is taking a step back from its global leadership role in dealing with the refugee crisis.</w:t>
      </w:r>
    </w:p>
    <w:p w14:paraId="47CD6B4A" w14:textId="77777777" w:rsidR="00D268AC" w:rsidRPr="00BB5C37" w:rsidRDefault="00D268AC" w:rsidP="00D268AC">
      <w:pPr>
        <w:rPr>
          <w:rStyle w:val="Style13ptBold"/>
          <w:b w:val="0"/>
        </w:rPr>
      </w:pPr>
      <w:r w:rsidRPr="00BB5C37">
        <w:rPr>
          <w:rStyle w:val="Style13ptBold"/>
        </w:rPr>
        <w:t xml:space="preserve">Khurma 17 </w:t>
      </w:r>
      <w:r w:rsidRPr="00BB5C37">
        <w:rPr>
          <w:rStyle w:val="Style13ptBold"/>
          <w:b w:val="0"/>
        </w:rPr>
        <w:t xml:space="preserve">(Merissa Khurma is a Strategic Communications and Public and Foreign Policy Specialist at Huffington Post. </w:t>
      </w:r>
      <w:proofErr w:type="gramStart"/>
      <w:r w:rsidRPr="00BB5C37">
        <w:rPr>
          <w:rStyle w:val="Style13ptBold"/>
          <w:b w:val="0"/>
        </w:rPr>
        <w:t>“American leadership and the global refugee crisis.”</w:t>
      </w:r>
      <w:proofErr w:type="gramEnd"/>
      <w:r w:rsidRPr="00BB5C37">
        <w:rPr>
          <w:rStyle w:val="Style13ptBold"/>
          <w:b w:val="0"/>
        </w:rPr>
        <w:t xml:space="preserve"> Huffington Post.</w:t>
      </w:r>
      <w:r w:rsidRPr="00BB5C37">
        <w:rPr>
          <w:rStyle w:val="Style13ptBold"/>
        </w:rPr>
        <w:t xml:space="preserve"> </w:t>
      </w:r>
      <w:r w:rsidRPr="00BB5C37">
        <w:rPr>
          <w:rStyle w:val="Style13ptBold"/>
          <w:b w:val="0"/>
        </w:rPr>
        <w:t>https://www.huffingtonpost.com/entry/american-leadership-and-the-global-refugee-crisis_us_5949493ae4b0d097b29bc86c</w:t>
      </w:r>
      <w:proofErr w:type="gramStart"/>
      <w:r w:rsidRPr="00BB5C37">
        <w:rPr>
          <w:rStyle w:val="Style13ptBold"/>
          <w:b w:val="0"/>
        </w:rPr>
        <w:t>,  AJ</w:t>
      </w:r>
      <w:proofErr w:type="gramEnd"/>
      <w:r w:rsidRPr="00BB5C37">
        <w:rPr>
          <w:rStyle w:val="Style13ptBold"/>
          <w:b w:val="0"/>
        </w:rPr>
        <w:t>)</w:t>
      </w:r>
    </w:p>
    <w:p w14:paraId="2E99BF17" w14:textId="77777777" w:rsidR="00D268AC" w:rsidRPr="00BB5C37" w:rsidRDefault="00D268AC" w:rsidP="00D268AC">
      <w:pPr>
        <w:rPr>
          <w:sz w:val="16"/>
        </w:rPr>
      </w:pPr>
      <w:r w:rsidRPr="00BB5C37">
        <w:rPr>
          <w:highlight w:val="yellow"/>
          <w:u w:val="single"/>
        </w:rPr>
        <w:t>The number</w:t>
      </w:r>
      <w:r w:rsidRPr="00BB5C37">
        <w:rPr>
          <w:sz w:val="16"/>
        </w:rPr>
        <w:t xml:space="preserve"> of monthly arrivals </w:t>
      </w:r>
      <w:r w:rsidRPr="00BB5C37">
        <w:rPr>
          <w:highlight w:val="yellow"/>
          <w:u w:val="single"/>
        </w:rPr>
        <w:t>of refugees into the United States witnessed a sharp decline</w:t>
      </w:r>
      <w:r w:rsidRPr="00BB5C37">
        <w:rPr>
          <w:sz w:val="16"/>
        </w:rPr>
        <w:t xml:space="preserve"> “from 9,945 in October 2016 to 3,316 in April 2017,” according to recent analysis of official State Department data by the Pew Research Center. </w:t>
      </w:r>
      <w:r w:rsidRPr="00BB5C37">
        <w:rPr>
          <w:highlight w:val="yellow"/>
          <w:u w:val="single"/>
        </w:rPr>
        <w:t>This</w:t>
      </w:r>
      <w:r w:rsidRPr="00BB5C37">
        <w:rPr>
          <w:u w:val="single"/>
        </w:rPr>
        <w:t xml:space="preserve"> development </w:t>
      </w:r>
      <w:r w:rsidRPr="00BB5C37">
        <w:rPr>
          <w:highlight w:val="yellow"/>
          <w:u w:val="single"/>
        </w:rPr>
        <w:t>is</w:t>
      </w:r>
      <w:r w:rsidRPr="00BB5C37">
        <w:rPr>
          <w:u w:val="single"/>
        </w:rPr>
        <w:t xml:space="preserve"> </w:t>
      </w:r>
      <w:r w:rsidRPr="00BB5C37">
        <w:rPr>
          <w:sz w:val="16"/>
        </w:rPr>
        <w:t xml:space="preserve">perhaps </w:t>
      </w:r>
      <w:r w:rsidRPr="00BB5C37">
        <w:rPr>
          <w:highlight w:val="yellow"/>
          <w:u w:val="single"/>
        </w:rPr>
        <w:t>the first line of quantitative evidence of</w:t>
      </w:r>
      <w:r w:rsidRPr="00BB5C37">
        <w:rPr>
          <w:u w:val="single"/>
        </w:rPr>
        <w:t xml:space="preserve"> the </w:t>
      </w:r>
      <w:r w:rsidRPr="00BB5C37">
        <w:rPr>
          <w:highlight w:val="yellow"/>
          <w:u w:val="single"/>
        </w:rPr>
        <w:t>Trump</w:t>
      </w:r>
      <w:r w:rsidRPr="00BB5C37">
        <w:rPr>
          <w:u w:val="single"/>
        </w:rPr>
        <w:t xml:space="preserve"> administration </w:t>
      </w:r>
      <w:r w:rsidRPr="00BB5C37">
        <w:rPr>
          <w:highlight w:val="yellow"/>
          <w:u w:val="single"/>
        </w:rPr>
        <w:t>rolling out its new refugee policy</w:t>
      </w:r>
      <w:r w:rsidRPr="00BB5C37">
        <w:rPr>
          <w:sz w:val="16"/>
        </w:rPr>
        <w:t xml:space="preserve">; built on President Donald Trump’s campaign promise to suspend the refugee program, particularly from war-torn Syria and other Muslim majority countries in the Middle East. </w:t>
      </w:r>
      <w:r w:rsidRPr="00BB5C37">
        <w:rPr>
          <w:highlight w:val="yellow"/>
          <w:u w:val="single"/>
        </w:rPr>
        <w:t>For international</w:t>
      </w:r>
      <w:r w:rsidRPr="00BB5C37">
        <w:rPr>
          <w:u w:val="single"/>
        </w:rPr>
        <w:t xml:space="preserve"> </w:t>
      </w:r>
      <w:r w:rsidRPr="00BB5C37">
        <w:rPr>
          <w:sz w:val="16"/>
        </w:rPr>
        <w:t xml:space="preserve">and local </w:t>
      </w:r>
      <w:r w:rsidRPr="00BB5C37">
        <w:rPr>
          <w:highlight w:val="yellow"/>
          <w:u w:val="single"/>
        </w:rPr>
        <w:t>refugee organizations</w:t>
      </w:r>
      <w:r w:rsidRPr="00BB5C37">
        <w:rPr>
          <w:sz w:val="16"/>
        </w:rPr>
        <w:t xml:space="preserve"> and advocates</w:t>
      </w:r>
      <w:r w:rsidRPr="00BB5C37">
        <w:rPr>
          <w:sz w:val="16"/>
          <w:highlight w:val="yellow"/>
        </w:rPr>
        <w:t xml:space="preserve">, </w:t>
      </w:r>
      <w:r w:rsidRPr="00BB5C37">
        <w:rPr>
          <w:highlight w:val="yellow"/>
          <w:u w:val="single"/>
        </w:rPr>
        <w:t>this is not only distressful news</w:t>
      </w:r>
      <w:r w:rsidRPr="00BB5C37">
        <w:rPr>
          <w:sz w:val="16"/>
          <w:highlight w:val="yellow"/>
        </w:rPr>
        <w:t xml:space="preserve">, </w:t>
      </w:r>
      <w:r w:rsidRPr="00BB5C37">
        <w:rPr>
          <w:highlight w:val="yellow"/>
          <w:u w:val="single"/>
        </w:rPr>
        <w:t>it is a set back for U.S. global leadership</w:t>
      </w:r>
      <w:r w:rsidRPr="00BB5C37">
        <w:rPr>
          <w:sz w:val="16"/>
        </w:rPr>
        <w:t xml:space="preserve"> and its commitments to the 1951 refugee convention. </w:t>
      </w:r>
      <w:r w:rsidRPr="00BB5C37">
        <w:rPr>
          <w:u w:val="single"/>
        </w:rPr>
        <w:t>It is</w:t>
      </w:r>
      <w:r w:rsidRPr="00BB5C37">
        <w:rPr>
          <w:sz w:val="16"/>
        </w:rPr>
        <w:t xml:space="preserve"> also </w:t>
      </w:r>
      <w:r w:rsidRPr="00BB5C37">
        <w:rPr>
          <w:highlight w:val="yellow"/>
          <w:u w:val="single"/>
        </w:rPr>
        <w:t>a retreat in America’s standing as a nation of immigrants and refugees</w:t>
      </w:r>
      <w:r w:rsidRPr="00BB5C37">
        <w:rPr>
          <w:sz w:val="16"/>
        </w:rPr>
        <w:t xml:space="preserve">; welcoming the “poor,” the “tired” and the “huddled masses yearning to breathe free,” in the words of poet Emma Lazarus. For Breitbart news, this decrease was reported as a boon; proof that President Trump is delivering on a major campaign promise to keep the refugees out and thereby keep America safe. Such coverage, not only reinforces the frame that refugees represent a threat to U.S. national security, it also fuels the already rising anti-refugee and anti-immigrant sentiments particularly amongst Trump’s Republican base. Two polls conducted by Gallup (2015) and Brookings (2017) showcase a consistent partisan gap in attitudes towards admitting refugees particularly from Syria or other Middle East countries with Republicans overwhelmingly opposing such a policy—84% and 63%— versus 40% and 15% of Democrats. While seen as localized in a U.S. domestic context, </w:t>
      </w:r>
      <w:r w:rsidRPr="00BB5C37">
        <w:rPr>
          <w:highlight w:val="yellow"/>
          <w:u w:val="single"/>
        </w:rPr>
        <w:t>these numbers represent a serious challenge for U.S. foreign policy</w:t>
      </w:r>
      <w:r w:rsidRPr="00BB5C37">
        <w:rPr>
          <w:sz w:val="16"/>
        </w:rPr>
        <w:t xml:space="preserve">, </w:t>
      </w:r>
      <w:r w:rsidRPr="00BB5C37">
        <w:rPr>
          <w:highlight w:val="yellow"/>
          <w:u w:val="single"/>
        </w:rPr>
        <w:t>particularly its ability to continue to lead a global effort</w:t>
      </w:r>
      <w:r w:rsidRPr="00BB5C37">
        <w:rPr>
          <w:u w:val="single"/>
        </w:rPr>
        <w:t xml:space="preserve"> to effectively address an increasingly unfathomable global refugee crisis</w:t>
      </w:r>
      <w:r w:rsidRPr="00BB5C37">
        <w:rPr>
          <w:sz w:val="16"/>
        </w:rPr>
        <w:t xml:space="preserve"> with over 65 million people forcibly displaced from their homes, amongst which over 21 million are refugees. “It is important that the United States is a friend to refugees, particularly as UNHCR’s largest supporter” says Andrew Harper, a UNHCR official who represented the refugee agency in Jordan, the second largest host country of Syrian refugees. The United States is the UN agency’s number one donor, as of September 2016, followed by the European Union and Germany.</w:t>
      </w:r>
    </w:p>
    <w:p w14:paraId="5B449A96" w14:textId="77777777" w:rsidR="00D268AC" w:rsidRPr="00BB5C37" w:rsidRDefault="00D268AC" w:rsidP="00D268AC">
      <w:pPr>
        <w:pStyle w:val="Heading4"/>
      </w:pPr>
      <w:r w:rsidRPr="00BB5C37">
        <w:t>UQ: Trump’s refugee cap is destroying American legacy.</w:t>
      </w:r>
    </w:p>
    <w:p w14:paraId="71EB6666" w14:textId="77777777" w:rsidR="00D268AC" w:rsidRPr="00BB5C37" w:rsidRDefault="00D268AC" w:rsidP="00D268AC">
      <w:pPr>
        <w:rPr>
          <w:rStyle w:val="Style13ptBold"/>
          <w:b w:val="0"/>
        </w:rPr>
      </w:pPr>
      <w:r w:rsidRPr="00BB5C37">
        <w:rPr>
          <w:rStyle w:val="Style13ptBold"/>
        </w:rPr>
        <w:t>Davis and Jordan 17 (</w:t>
      </w:r>
      <w:r w:rsidRPr="00BB5C37">
        <w:rPr>
          <w:rStyle w:val="Style13ptBold"/>
          <w:b w:val="0"/>
        </w:rPr>
        <w:t xml:space="preserve">Julie Hirschfield Davis is a reporter for the New York Times. Miriam Jordan is a national immigration correspondent for the NY Times. </w:t>
      </w:r>
      <w:proofErr w:type="gramStart"/>
      <w:r w:rsidRPr="00BB5C37">
        <w:rPr>
          <w:rStyle w:val="Style13ptBold"/>
          <w:b w:val="0"/>
        </w:rPr>
        <w:t>New York Times.</w:t>
      </w:r>
      <w:proofErr w:type="gramEnd"/>
      <w:r w:rsidRPr="00BB5C37">
        <w:rPr>
          <w:rStyle w:val="Style13ptBold"/>
          <w:b w:val="0"/>
        </w:rPr>
        <w:t xml:space="preserve"> “Trump plans 45,000 Limit on Refugees Admitted to US.” </w:t>
      </w:r>
      <w:hyperlink r:id="rId101" w:history="1">
        <w:r w:rsidRPr="00BB5C37">
          <w:rPr>
            <w:rStyle w:val="Hyperlink"/>
            <w:sz w:val="26"/>
          </w:rPr>
          <w:t>https://www.nytimes.com/2017/09/26/us/politics/trump-plans-45000-limit-on-refugees-admitted-to-us.html</w:t>
        </w:r>
      </w:hyperlink>
      <w:r w:rsidRPr="00BB5C37">
        <w:rPr>
          <w:rStyle w:val="Style13ptBold"/>
          <w:b w:val="0"/>
        </w:rPr>
        <w:t>, AJ)</w:t>
      </w:r>
    </w:p>
    <w:p w14:paraId="43D891DE" w14:textId="7A9F8FF6" w:rsidR="00D268AC" w:rsidRDefault="00D268AC" w:rsidP="00D268AC">
      <w:pPr>
        <w:rPr>
          <w:sz w:val="16"/>
        </w:rPr>
      </w:pPr>
      <w:r w:rsidRPr="00BB5C37">
        <w:rPr>
          <w:sz w:val="16"/>
        </w:rPr>
        <w:t xml:space="preserve">President </w:t>
      </w:r>
      <w:r w:rsidRPr="00BB5C37">
        <w:rPr>
          <w:highlight w:val="yellow"/>
          <w:u w:val="single"/>
        </w:rPr>
        <w:t>Trump plans to cap refugee admissions at 45,000</w:t>
      </w:r>
      <w:r w:rsidRPr="00BB5C37">
        <w:rPr>
          <w:sz w:val="16"/>
        </w:rPr>
        <w:t xml:space="preserve"> over the next year, according to current and former government officials briefed on the decision, </w:t>
      </w:r>
      <w:r w:rsidRPr="00BB5C37">
        <w:rPr>
          <w:highlight w:val="yellow"/>
          <w:u w:val="single"/>
        </w:rPr>
        <w:t>setting a historically low limit on the number of people who can resettle</w:t>
      </w:r>
      <w:r w:rsidRPr="00BB5C37">
        <w:rPr>
          <w:u w:val="single"/>
        </w:rPr>
        <w:t xml:space="preserve"> in the United States</w:t>
      </w:r>
      <w:r w:rsidRPr="00BB5C37">
        <w:rPr>
          <w:sz w:val="16"/>
        </w:rPr>
        <w:t xml:space="preserve"> after fleeing persecution in their own countries </w:t>
      </w:r>
      <w:r w:rsidRPr="00BB5C37">
        <w:rPr>
          <w:highlight w:val="yellow"/>
          <w:u w:val="single"/>
        </w:rPr>
        <w:t>The limit</w:t>
      </w:r>
      <w:r w:rsidRPr="00BB5C37">
        <w:rPr>
          <w:sz w:val="16"/>
        </w:rPr>
        <w:t xml:space="preserve">, first reported by The Wall Street Journal, </w:t>
      </w:r>
      <w:r w:rsidRPr="00BB5C37">
        <w:rPr>
          <w:highlight w:val="yellow"/>
          <w:u w:val="single"/>
        </w:rPr>
        <w:t>is the lowest any White House has sought since 1980</w:t>
      </w:r>
      <w:r w:rsidRPr="00BB5C37">
        <w:rPr>
          <w:sz w:val="16"/>
        </w:rPr>
        <w:t xml:space="preserve">, the year legislation was enacted giving the president a role in determining a cap on refugees; the ceiling has never slipped lower than 67,000, the number Ronald Reagan set in 1986. Administration officials plan to inform senior lawmakers of the decision on Wednesday, according to the officials, who insisted on anonymity because they were not authorized to pre-empt a formal announcement. Mr. </w:t>
      </w:r>
      <w:r w:rsidRPr="00BB5C37">
        <w:rPr>
          <w:u w:val="single"/>
        </w:rPr>
        <w:t>Trump’s decision follows a fierce internal debate</w:t>
      </w:r>
      <w:r w:rsidRPr="00BB5C37">
        <w:rPr>
          <w:sz w:val="16"/>
        </w:rPr>
        <w:t xml:space="preserve"> among senior members of his administration. Military and foreign policy officials pressed for resettling more refugees as a national security and moral imperative, while other top officials, led by Stephen Miller, his top policy adviser, and backed by John F. Kelly, his chief of staff and former secretary of homeland security, advocated slashing the number to as low as 15,000 based on concerns about cost and safety. Defense and State Department officials, as well as the Joint Chiefs of Staff and members of the United States mission to the United Nations, had recommended that Mr. Trump admit at least 50,000 refugees during the next fiscal year, according to several people briefed on the debate. That was the number that Mr. Trump had laid out in his original travel ban executive order issued during his first week in office in January, while the Department of Homeland Security had suggested 40,000. </w:t>
      </w:r>
      <w:r w:rsidRPr="00BB5C37">
        <w:rPr>
          <w:highlight w:val="yellow"/>
          <w:u w:val="single"/>
        </w:rPr>
        <w:t>Both numbers were far lower than the 110,000 limit</w:t>
      </w:r>
      <w:r w:rsidRPr="00BB5C37">
        <w:rPr>
          <w:sz w:val="16"/>
        </w:rPr>
        <w:t xml:space="preserve"> President Barack </w:t>
      </w:r>
      <w:r w:rsidRPr="00BB5C37">
        <w:rPr>
          <w:highlight w:val="yellow"/>
          <w:u w:val="single"/>
        </w:rPr>
        <w:t>Obama had placed on refugees</w:t>
      </w:r>
      <w:r w:rsidRPr="00BB5C37">
        <w:rPr>
          <w:u w:val="single"/>
        </w:rPr>
        <w:t xml:space="preserve"> last year</w:t>
      </w:r>
      <w:r w:rsidRPr="00BB5C37">
        <w:rPr>
          <w:sz w:val="16"/>
        </w:rPr>
        <w:t xml:space="preserve">, and the 75,000 limit resettlement agencies said was necessary to begin to meet humanitarian needs around the world. But Rex W. Tillerson, the secretary of state, ultimately lowered his recommended limit to 45,000, the people said, and that was the number presented to Mr. Trump. The White House declined to comment on the decision or on the deliberations surrounding it. </w:t>
      </w:r>
      <w:r w:rsidRPr="00BB5C37">
        <w:rPr>
          <w:highlight w:val="yellow"/>
          <w:u w:val="single"/>
        </w:rPr>
        <w:t>Refugee assistance groups reacted with outrage</w:t>
      </w:r>
      <w:r w:rsidRPr="00BB5C37">
        <w:rPr>
          <w:u w:val="single"/>
        </w:rPr>
        <w:t xml:space="preserve"> </w:t>
      </w:r>
      <w:r w:rsidRPr="00BB5C37">
        <w:rPr>
          <w:sz w:val="16"/>
        </w:rPr>
        <w:t xml:space="preserve">to the anticipated cap, </w:t>
      </w:r>
      <w:r w:rsidRPr="00BB5C37">
        <w:rPr>
          <w:u w:val="single"/>
        </w:rPr>
        <w:t xml:space="preserve">calling it a departure from the American tradition of welcoming immigrants in times of need. </w:t>
      </w:r>
      <w:r w:rsidRPr="00BB5C37">
        <w:rPr>
          <w:sz w:val="16"/>
        </w:rPr>
        <w:t xml:space="preserve">“Today </w:t>
      </w:r>
      <w:r w:rsidRPr="00BB5C37">
        <w:rPr>
          <w:highlight w:val="yellow"/>
          <w:u w:val="single"/>
        </w:rPr>
        <w:t>a dark shadow has passed across the great American legacy and promise of protecting refugees</w:t>
      </w:r>
      <w:r w:rsidRPr="00BB5C37">
        <w:rPr>
          <w:sz w:val="16"/>
        </w:rPr>
        <w:t xml:space="preserve">,” said Linda Hartke, the president of Lutheran Immigration and Refugee Service, one of nine agencies — most of them faith-based — that partner with the United States government to resettle refugees. “The </w:t>
      </w:r>
      <w:r w:rsidRPr="00BB5C37">
        <w:rPr>
          <w:highlight w:val="yellow"/>
          <w:u w:val="single"/>
        </w:rPr>
        <w:t>threat of a drastically low ceiling on refugee arrivals in the U.S. is contrary to American values</w:t>
      </w:r>
      <w:r w:rsidRPr="00BB5C37">
        <w:rPr>
          <w:sz w:val="16"/>
        </w:rPr>
        <w:t xml:space="preserve"> and the spirit of generosity in American churches and communities.”</w:t>
      </w:r>
    </w:p>
    <w:p w14:paraId="261EAA74" w14:textId="77777777" w:rsidR="009F7A69" w:rsidRPr="00BB5C37" w:rsidRDefault="009F7A69" w:rsidP="009F7A69">
      <w:pPr>
        <w:pStyle w:val="Heading4"/>
      </w:pPr>
      <w:r w:rsidRPr="00BB5C37">
        <w:t xml:space="preserve">The humanitarian crisis in Syria is heating up now    </w:t>
      </w:r>
    </w:p>
    <w:p w14:paraId="017DF5BE" w14:textId="77777777" w:rsidR="009F7A69" w:rsidRPr="00BB5C37" w:rsidRDefault="009F7A69" w:rsidP="009F7A69">
      <w:r w:rsidRPr="00BB5C37">
        <w:rPr>
          <w:rStyle w:val="Style13ptBold"/>
        </w:rPr>
        <w:t>Barrington and Roche 18</w:t>
      </w:r>
      <w:r w:rsidRPr="00BB5C37">
        <w:t xml:space="preserve"> (Lisa Barrington and Andrew Roche, May 18, 2018, 2018 worst year in Syria's humanitarian crisis: U.N. official, Rueters, https://www.reuters.com/article/us-mideast-crisis-syria-humanitarian/2018-worst-year-in-syrias-humanitarian-crisis-u-n-official-idUSKCN1IJ256) </w:t>
      </w:r>
    </w:p>
    <w:p w14:paraId="58492615" w14:textId="77777777" w:rsidR="009F7A69" w:rsidRPr="00BB5C37" w:rsidRDefault="009F7A69" w:rsidP="009F7A69">
      <w:r w:rsidRPr="00BB5C37">
        <w:rPr>
          <w:sz w:val="14"/>
        </w:rPr>
        <w:t xml:space="preserve">BEIRUT (Reuters) - </w:t>
      </w:r>
      <w:r w:rsidRPr="00BB5C37">
        <w:rPr>
          <w:b/>
          <w:highlight w:val="yellow"/>
          <w:u w:val="single"/>
        </w:rPr>
        <w:t>The humanitarian crisis in Syria is worse this year than ever before</w:t>
      </w:r>
      <w:r w:rsidRPr="00BB5C37">
        <w:rPr>
          <w:b/>
          <w:u w:val="single"/>
        </w:rPr>
        <w:t xml:space="preserve"> in the country’s seven-year-old civil war</w:t>
      </w:r>
      <w:r w:rsidRPr="00BB5C37">
        <w:t xml:space="preserve">, a </w:t>
      </w:r>
      <w:r w:rsidRPr="00BB5C37">
        <w:rPr>
          <w:sz w:val="14"/>
        </w:rPr>
        <w:t xml:space="preserve">United Nations official said on Friday </w:t>
      </w:r>
      <w:r w:rsidRPr="00BB5C37">
        <w:t>“</w:t>
      </w:r>
      <w:r w:rsidRPr="00BB5C37">
        <w:rPr>
          <w:b/>
          <w:u w:val="single"/>
        </w:rPr>
        <w:t xml:space="preserve">We see in 2018 the humanitarian situation inside Syria being the worst we have seen since the war started: a very </w:t>
      </w:r>
      <w:r w:rsidRPr="00BB5C37">
        <w:rPr>
          <w:b/>
          <w:highlight w:val="yellow"/>
          <w:u w:val="single"/>
        </w:rPr>
        <w:t>dramatic deterioration, massive displacement, disrespect of protection of civilians and people’s lives still being turned upside down</w:t>
      </w:r>
      <w:r w:rsidRPr="00BB5C37">
        <w:rPr>
          <w:b/>
          <w:u w:val="single"/>
        </w:rPr>
        <w:t xml:space="preserve">,” </w:t>
      </w:r>
      <w:r w:rsidRPr="00BB5C37">
        <w:rPr>
          <w:sz w:val="14"/>
        </w:rPr>
        <w:t>Panos Moumtzis, U.N. Humanitarian Coordinator for the Syria crisis, said in Beirut</w:t>
      </w:r>
      <w:r w:rsidRPr="00BB5C37">
        <w:t xml:space="preserve">. </w:t>
      </w:r>
      <w:r w:rsidRPr="00BB5C37">
        <w:rPr>
          <w:b/>
          <w:highlight w:val="yellow"/>
          <w:u w:val="single"/>
        </w:rPr>
        <w:t>Syria is the worst place in modern history in terms of attacks on healthcare workers and facilities, accounting for 70 percent of all such attacks worldwide,</w:t>
      </w:r>
      <w:r w:rsidRPr="00BB5C37">
        <w:rPr>
          <w:b/>
          <w:u w:val="single"/>
        </w:rPr>
        <w:t xml:space="preserve"> he said. U.N. data shows 89 healthcare workers died in 92 confirmed military attacks on healthcare facilities between Jan 1 and May 4, compared to 73 killed in 112 attacks in the whole of 2017, U.N. Humanitarian Coordinator for the Syria crisis.</w:t>
      </w:r>
      <w:r w:rsidRPr="00BB5C37">
        <w:t xml:space="preserve"> </w:t>
      </w:r>
      <w:r w:rsidRPr="00BB5C37">
        <w:rPr>
          <w:sz w:val="14"/>
        </w:rPr>
        <w:t xml:space="preserve">The two areas which saw the most healthcare attacks in 2018 were Eastern Ghouta and Idlib. Eastern Ghouta had been the largest rebel-held pocket near the capital Damascus, but came back under government control in mid-April after a fierce offensive. Idlib, in northwest Syria, is the largest remaining area under opposition control, containing around 2.5 million people. Idlib’s population has ballooned over the course of the conflict, with people there from fighting in other areas. The government has also transferred a large number of rebel fighters and their families to Idlib as part of surrender deals elsewhere in Syria. Syrian President Bashar al-Assad has vowed to take back every inch of Syria. Moumtzis said the U.N. does not want to see a repeat of what happened in Ghouta happen in Idlib. He urged the warring sides to come to a peaceful solution. Moumtzis also said he was concerned about poor aid access in Syria. In 2017, 27 percent of requests made by the U.N. to Syrian authorities for permission to deliver aid were granted. In the first four months of 2018 only seven percent were granted, Moumtzis said. The number of people designated by the U.N. as living in besieged areas has fallen dramatically this year to stand at 11,100, after the Syrian government took back control of almost all rebel-held pockets around the capital Damascus. But </w:t>
      </w:r>
      <w:r w:rsidRPr="00BB5C37">
        <w:rPr>
          <w:b/>
          <w:highlight w:val="yellow"/>
          <w:u w:val="single"/>
        </w:rPr>
        <w:t>2.05 million people in need of humanitarian assistance still live in hard-to-reach areas, the U.N. said</w:t>
      </w:r>
      <w:r w:rsidRPr="00BB5C37">
        <w:rPr>
          <w:b/>
          <w:u w:val="single"/>
        </w:rPr>
        <w:t>.</w:t>
      </w:r>
    </w:p>
    <w:p w14:paraId="73CD4D62" w14:textId="77777777" w:rsidR="009F7A69" w:rsidRPr="00BB5C37" w:rsidRDefault="009F7A69" w:rsidP="00D268AC">
      <w:pPr>
        <w:rPr>
          <w:sz w:val="16"/>
        </w:rPr>
      </w:pPr>
    </w:p>
    <w:p w14:paraId="55650655" w14:textId="53982BED" w:rsidR="00BB69B7" w:rsidRPr="00BB5C37" w:rsidRDefault="00BB69B7" w:rsidP="00BB69B7">
      <w:pPr>
        <w:pStyle w:val="Heading3"/>
      </w:pPr>
      <w:proofErr w:type="gramStart"/>
      <w:r w:rsidRPr="00BB5C37">
        <w:t>solvency</w:t>
      </w:r>
      <w:proofErr w:type="gramEnd"/>
      <w:r w:rsidR="00040E42" w:rsidRPr="00BB5C37">
        <w:t xml:space="preserve"> – global</w:t>
      </w:r>
    </w:p>
    <w:p w14:paraId="71CCD7FE" w14:textId="5DD393EC" w:rsidR="00F40A70" w:rsidRPr="00BB5C37" w:rsidRDefault="00BA64D8" w:rsidP="00BA64D8">
      <w:pPr>
        <w:pStyle w:val="Heading4"/>
      </w:pPr>
      <w:r w:rsidRPr="00BB5C37">
        <w:t xml:space="preserve">US refugee leadership is key to </w:t>
      </w:r>
      <w:r w:rsidRPr="00BB5C37">
        <w:rPr>
          <w:u w:val="single"/>
        </w:rPr>
        <w:t>global</w:t>
      </w:r>
      <w:r w:rsidRPr="00BB5C37">
        <w:t xml:space="preserve"> efforts and international credibility</w:t>
      </w:r>
    </w:p>
    <w:p w14:paraId="750E2C76" w14:textId="356BCF9C" w:rsidR="00EF6E8F" w:rsidRPr="00BB5C37" w:rsidRDefault="00EF6E8F" w:rsidP="00F936F4">
      <w:r w:rsidRPr="00BB5C37">
        <w:rPr>
          <w:rStyle w:val="Style13ptBold"/>
        </w:rPr>
        <w:t>Harvard Immigration and Refugee Clinical Program 18</w:t>
      </w:r>
      <w:r w:rsidRPr="00BB5C37">
        <w:t xml:space="preserve"> (Sabi Ardalan, assistant director of the Harvard Immigration and Refugee Clinical Program and assistant clinical professor at Harvard Law School, supervised a fantastic team of students, staff, researchers, and interns who contributed to the writing of this Report. “Fulfilling U.S. Commitment to Refugee Resettlement: Protecting Refugees, Preserving National Security, &amp; Building the U.S. Economy </w:t>
      </w:r>
      <w:proofErr w:type="gramStart"/>
      <w:r w:rsidRPr="00BB5C37">
        <w:t>Through</w:t>
      </w:r>
      <w:proofErr w:type="gramEnd"/>
      <w:r w:rsidRPr="00BB5C37">
        <w:t xml:space="preserve"> Refugee Admissions”, Texas A&amp;M Law Review, Vol 5, No 1, https://scholarship.law.tamu.edu/cgi/viewcontent.cgi?article=1120&amp;context=lawreview) ALH</w:t>
      </w:r>
    </w:p>
    <w:p w14:paraId="69DBAC67" w14:textId="360F1B8E" w:rsidR="00F936F4" w:rsidRPr="00BB5C37" w:rsidRDefault="00F936F4" w:rsidP="00F936F4">
      <w:pPr>
        <w:rPr>
          <w:rStyle w:val="StyleUnderline"/>
        </w:rPr>
      </w:pPr>
      <w:r w:rsidRPr="00BB5C37">
        <w:rPr>
          <w:rStyle w:val="StyleUnderline"/>
        </w:rPr>
        <w:t>The refugee resettlement program advances U.S. national security</w:t>
      </w:r>
      <w:r w:rsidR="00BA64D8" w:rsidRPr="00BB5C37">
        <w:rPr>
          <w:rStyle w:val="StyleUnderline"/>
        </w:rPr>
        <w:t xml:space="preserve"> </w:t>
      </w:r>
      <w:r w:rsidRPr="00BB5C37">
        <w:rPr>
          <w:rStyle w:val="StyleUnderline"/>
        </w:rPr>
        <w:t>objectives and increases U.S. leverage and credibility internationally.</w:t>
      </w:r>
      <w:r w:rsidR="00BA64D8" w:rsidRPr="00BB5C37">
        <w:rPr>
          <w:rStyle w:val="StyleUnderline"/>
        </w:rPr>
        <w:t xml:space="preserve"> </w:t>
      </w:r>
      <w:r w:rsidRPr="00BB5C37">
        <w:rPr>
          <w:sz w:val="16"/>
        </w:rPr>
        <w:t xml:space="preserve">Indeed, </w:t>
      </w:r>
      <w:r w:rsidRPr="00BB5C37">
        <w:rPr>
          <w:rStyle w:val="StyleUnderline"/>
        </w:rPr>
        <w:t>130 Republican and Democratic national security professionals</w:t>
      </w:r>
      <w:r w:rsidR="00BA64D8" w:rsidRPr="00BB5C37">
        <w:rPr>
          <w:rStyle w:val="StyleUnderline"/>
        </w:rPr>
        <w:t xml:space="preserve"> </w:t>
      </w:r>
      <w:r w:rsidRPr="00BB5C37">
        <w:rPr>
          <w:rStyle w:val="StyleUnderline"/>
        </w:rPr>
        <w:t>affirmed the importance of the resettlement program in a March</w:t>
      </w:r>
      <w:r w:rsidR="00BA64D8" w:rsidRPr="00BB5C37">
        <w:rPr>
          <w:rStyle w:val="StyleUnderline"/>
        </w:rPr>
        <w:t xml:space="preserve"> </w:t>
      </w:r>
      <w:r w:rsidRPr="00BB5C37">
        <w:rPr>
          <w:rStyle w:val="StyleUnderline"/>
        </w:rPr>
        <w:t xml:space="preserve">2017 letter, stating that </w:t>
      </w:r>
      <w:r w:rsidRPr="00BB5C37">
        <w:rPr>
          <w:rStyle w:val="StyleUnderline"/>
          <w:highlight w:val="yellow"/>
        </w:rPr>
        <w:t>nondiscriminatory refugee resettlement promotes</w:t>
      </w:r>
      <w:r w:rsidR="00BA64D8" w:rsidRPr="00BB5C37">
        <w:rPr>
          <w:rStyle w:val="StyleUnderline"/>
          <w:highlight w:val="yellow"/>
        </w:rPr>
        <w:t xml:space="preserve"> </w:t>
      </w:r>
      <w:r w:rsidRPr="00BB5C37">
        <w:rPr>
          <w:rStyle w:val="StyleUnderline"/>
          <w:highlight w:val="yellow"/>
        </w:rPr>
        <w:t>“U.S. global leadership and national security interests</w:t>
      </w:r>
      <w:r w:rsidRPr="00BB5C37">
        <w:rPr>
          <w:sz w:val="16"/>
        </w:rPr>
        <w:t>.”62 By attempting to suspend refugee admissions and reduce the number of</w:t>
      </w:r>
      <w:r w:rsidR="00BA64D8" w:rsidRPr="00BB5C37">
        <w:rPr>
          <w:sz w:val="16"/>
        </w:rPr>
        <w:t xml:space="preserve"> </w:t>
      </w:r>
      <w:r w:rsidRPr="00BB5C37">
        <w:rPr>
          <w:sz w:val="16"/>
        </w:rPr>
        <w:t>refugees resettled through the USRAP, the January 27 and March 6</w:t>
      </w:r>
      <w:r w:rsidR="00BA64D8" w:rsidRPr="00BB5C37">
        <w:rPr>
          <w:sz w:val="16"/>
        </w:rPr>
        <w:t xml:space="preserve"> </w:t>
      </w:r>
      <w:r w:rsidRPr="00BB5C37">
        <w:rPr>
          <w:sz w:val="16"/>
        </w:rPr>
        <w:t>Executive Orders undermine both U.S. national security and global</w:t>
      </w:r>
      <w:r w:rsidR="00BA64D8" w:rsidRPr="00BB5C37">
        <w:rPr>
          <w:sz w:val="16"/>
        </w:rPr>
        <w:t xml:space="preserve"> </w:t>
      </w:r>
      <w:r w:rsidRPr="00BB5C37">
        <w:rPr>
          <w:sz w:val="16"/>
        </w:rPr>
        <w:t>stability.63</w:t>
      </w:r>
      <w:r w:rsidR="00BA64D8" w:rsidRPr="00BB5C37">
        <w:rPr>
          <w:sz w:val="16"/>
        </w:rPr>
        <w:t xml:space="preserve"> </w:t>
      </w:r>
      <w:r w:rsidRPr="00BB5C37">
        <w:rPr>
          <w:sz w:val="16"/>
        </w:rPr>
        <w:t>a. International Leverage and Credibility</w:t>
      </w:r>
      <w:r w:rsidR="00BA64D8" w:rsidRPr="00BB5C37">
        <w:rPr>
          <w:sz w:val="16"/>
        </w:rPr>
        <w:t xml:space="preserve"> </w:t>
      </w:r>
      <w:r w:rsidRPr="00BB5C37">
        <w:rPr>
          <w:rStyle w:val="StyleUnderline"/>
          <w:highlight w:val="yellow"/>
        </w:rPr>
        <w:t>The Syrian refugee resettlement program,</w:t>
      </w:r>
      <w:r w:rsidRPr="00BB5C37">
        <w:rPr>
          <w:sz w:val="16"/>
        </w:rPr>
        <w:t xml:space="preserve"> in particular, </w:t>
      </w:r>
      <w:r w:rsidRPr="00BB5C37">
        <w:rPr>
          <w:rStyle w:val="StyleUnderline"/>
          <w:highlight w:val="yellow"/>
        </w:rPr>
        <w:t>increases</w:t>
      </w:r>
      <w:r w:rsidR="00BA64D8" w:rsidRPr="00BB5C37">
        <w:rPr>
          <w:rStyle w:val="StyleUnderline"/>
          <w:highlight w:val="yellow"/>
        </w:rPr>
        <w:t xml:space="preserve"> </w:t>
      </w:r>
      <w:r w:rsidRPr="00BB5C37">
        <w:rPr>
          <w:rStyle w:val="StyleUnderline"/>
          <w:highlight w:val="yellow"/>
        </w:rPr>
        <w:t>the U</w:t>
      </w:r>
      <w:r w:rsidRPr="00BB5C37">
        <w:rPr>
          <w:rStyle w:val="StyleUnderline"/>
        </w:rPr>
        <w:t xml:space="preserve">nited </w:t>
      </w:r>
      <w:r w:rsidRPr="00BB5C37">
        <w:rPr>
          <w:rStyle w:val="StyleUnderline"/>
          <w:highlight w:val="yellow"/>
        </w:rPr>
        <w:t>S</w:t>
      </w:r>
      <w:r w:rsidRPr="00BB5C37">
        <w:rPr>
          <w:rStyle w:val="StyleUnderline"/>
        </w:rPr>
        <w:t xml:space="preserve">tates’ </w:t>
      </w:r>
      <w:r w:rsidRPr="00BB5C37">
        <w:rPr>
          <w:rStyle w:val="StyleUnderline"/>
          <w:highlight w:val="yellow"/>
        </w:rPr>
        <w:t>leverage in the Middle East and encourages regional</w:t>
      </w:r>
      <w:r w:rsidR="00BA64D8" w:rsidRPr="00BB5C37">
        <w:rPr>
          <w:rStyle w:val="StyleUnderline"/>
          <w:highlight w:val="yellow"/>
        </w:rPr>
        <w:t xml:space="preserve"> </w:t>
      </w:r>
      <w:r w:rsidRPr="00BB5C37">
        <w:rPr>
          <w:rStyle w:val="StyleUnderline"/>
          <w:highlight w:val="yellow"/>
        </w:rPr>
        <w:t>actors to cooperate</w:t>
      </w:r>
      <w:r w:rsidRPr="00BB5C37">
        <w:rPr>
          <w:rStyle w:val="StyleUnderline"/>
        </w:rPr>
        <w:t xml:space="preserve"> with U.S. policy and military action in the</w:t>
      </w:r>
      <w:r w:rsidR="00BA64D8" w:rsidRPr="00BB5C37">
        <w:rPr>
          <w:rStyle w:val="StyleUnderline"/>
        </w:rPr>
        <w:t xml:space="preserve"> </w:t>
      </w:r>
      <w:r w:rsidRPr="00BB5C37">
        <w:rPr>
          <w:rStyle w:val="StyleUnderline"/>
        </w:rPr>
        <w:t>region.64 This cooperation is especially vital in Turkey, Jordan, and</w:t>
      </w:r>
      <w:r w:rsidR="00BA64D8" w:rsidRPr="00BB5C37">
        <w:rPr>
          <w:rStyle w:val="StyleUnderline"/>
        </w:rPr>
        <w:t xml:space="preserve"> </w:t>
      </w:r>
      <w:r w:rsidRPr="00BB5C37">
        <w:rPr>
          <w:rStyle w:val="StyleUnderline"/>
        </w:rPr>
        <w:t>Iraq, which all host U.S. military bases used for operations against</w:t>
      </w:r>
      <w:r w:rsidR="00BA64D8" w:rsidRPr="00BB5C37">
        <w:rPr>
          <w:rStyle w:val="StyleUnderline"/>
        </w:rPr>
        <w:t xml:space="preserve"> </w:t>
      </w:r>
      <w:r w:rsidRPr="00BB5C37">
        <w:rPr>
          <w:rStyle w:val="StyleUnderline"/>
        </w:rPr>
        <w:t>ISIS and al Qaeda in Syria and Iraq</w:t>
      </w:r>
      <w:r w:rsidRPr="00BB5C37">
        <w:rPr>
          <w:sz w:val="16"/>
        </w:rPr>
        <w:t>.65 Each of these countries also hosts significant refugee populations: Turkey hosts at least 2.7 million</w:t>
      </w:r>
      <w:r w:rsidR="00BA64D8" w:rsidRPr="00BB5C37">
        <w:rPr>
          <w:sz w:val="16"/>
        </w:rPr>
        <w:t xml:space="preserve"> </w:t>
      </w:r>
      <w:r w:rsidRPr="00BB5C37">
        <w:rPr>
          <w:sz w:val="16"/>
        </w:rPr>
        <w:t>refugees, more than any other country worldwide; Jordan hosts at</w:t>
      </w:r>
      <w:r w:rsidR="00BA64D8" w:rsidRPr="00BB5C37">
        <w:rPr>
          <w:sz w:val="16"/>
        </w:rPr>
        <w:t xml:space="preserve"> </w:t>
      </w:r>
      <w:r w:rsidRPr="00BB5C37">
        <w:rPr>
          <w:sz w:val="16"/>
        </w:rPr>
        <w:t>least 656,230 registered refugees (1.4 million in total, according to</w:t>
      </w:r>
      <w:r w:rsidR="00BA64D8" w:rsidRPr="00BB5C37">
        <w:rPr>
          <w:sz w:val="16"/>
        </w:rPr>
        <w:t xml:space="preserve"> </w:t>
      </w:r>
      <w:r w:rsidRPr="00BB5C37">
        <w:rPr>
          <w:sz w:val="16"/>
        </w:rPr>
        <w:t>King Abdullah II);66 and Iraq hosts at least 228,894 refugees, in addition</w:t>
      </w:r>
      <w:r w:rsidR="00BA64D8" w:rsidRPr="00BB5C37">
        <w:rPr>
          <w:sz w:val="16"/>
        </w:rPr>
        <w:t xml:space="preserve"> </w:t>
      </w:r>
      <w:r w:rsidRPr="00BB5C37">
        <w:rPr>
          <w:sz w:val="16"/>
        </w:rPr>
        <w:t xml:space="preserve">to its 3.1 million internally displaced persons.67 </w:t>
      </w:r>
      <w:r w:rsidRPr="00BB5C37">
        <w:rPr>
          <w:rStyle w:val="StyleUnderline"/>
        </w:rPr>
        <w:t>The January 27</w:t>
      </w:r>
      <w:r w:rsidR="00BA64D8" w:rsidRPr="00BB5C37">
        <w:rPr>
          <w:rStyle w:val="StyleUnderline"/>
        </w:rPr>
        <w:t xml:space="preserve"> </w:t>
      </w:r>
      <w:r w:rsidRPr="00BB5C37">
        <w:rPr>
          <w:rStyle w:val="StyleUnderline"/>
        </w:rPr>
        <w:t>and March 6 Executive Orders undercut these U.S. alliances by implying</w:t>
      </w:r>
      <w:r w:rsidR="00BA64D8" w:rsidRPr="00BB5C37">
        <w:rPr>
          <w:rStyle w:val="StyleUnderline"/>
        </w:rPr>
        <w:t xml:space="preserve"> </w:t>
      </w:r>
      <w:r w:rsidRPr="00BB5C37">
        <w:rPr>
          <w:rStyle w:val="StyleUnderline"/>
        </w:rPr>
        <w:t>to Muslim communities worldwide that “the U.S. government is at</w:t>
      </w:r>
      <w:r w:rsidR="00BA64D8" w:rsidRPr="00BB5C37">
        <w:rPr>
          <w:rStyle w:val="StyleUnderline"/>
        </w:rPr>
        <w:t xml:space="preserve"> </w:t>
      </w:r>
      <w:r w:rsidRPr="00BB5C37">
        <w:rPr>
          <w:rStyle w:val="StyleUnderline"/>
        </w:rPr>
        <w:t>war with them based on their religion,</w:t>
      </w:r>
      <w:r w:rsidRPr="00BB5C37">
        <w:rPr>
          <w:sz w:val="16"/>
        </w:rPr>
        <w:t>” as former Secretary of State</w:t>
      </w:r>
      <w:r w:rsidR="00BA64D8" w:rsidRPr="00BB5C37">
        <w:rPr>
          <w:sz w:val="16"/>
        </w:rPr>
        <w:t xml:space="preserve"> </w:t>
      </w:r>
      <w:r w:rsidRPr="00BB5C37">
        <w:rPr>
          <w:sz w:val="16"/>
        </w:rPr>
        <w:t>Madeleine Albright, former Secretary of the Department of Homeland</w:t>
      </w:r>
      <w:r w:rsidR="00BA64D8" w:rsidRPr="00BB5C37">
        <w:rPr>
          <w:sz w:val="16"/>
        </w:rPr>
        <w:t xml:space="preserve"> </w:t>
      </w:r>
      <w:r w:rsidRPr="00BB5C37">
        <w:rPr>
          <w:sz w:val="16"/>
        </w:rPr>
        <w:t>Security Janet Napolitano, and dozens of other officials explained</w:t>
      </w:r>
      <w:r w:rsidR="00BA64D8" w:rsidRPr="00BB5C37">
        <w:rPr>
          <w:sz w:val="16"/>
        </w:rPr>
        <w:t xml:space="preserve"> </w:t>
      </w:r>
      <w:r w:rsidRPr="00BB5C37">
        <w:rPr>
          <w:sz w:val="16"/>
        </w:rPr>
        <w:t>in a recent public statement.68</w:t>
      </w:r>
      <w:r w:rsidR="00BA64D8" w:rsidRPr="00BB5C37">
        <w:rPr>
          <w:sz w:val="16"/>
        </w:rPr>
        <w:t xml:space="preserve"> </w:t>
      </w:r>
      <w:r w:rsidRPr="00BB5C37">
        <w:rPr>
          <w:rStyle w:val="StyleUnderline"/>
          <w:highlight w:val="yellow"/>
        </w:rPr>
        <w:t>Resettling refugees also strengthens</w:t>
      </w:r>
      <w:r w:rsidRPr="00BB5C37">
        <w:rPr>
          <w:rStyle w:val="StyleUnderline"/>
        </w:rPr>
        <w:t xml:space="preserve"> the United States’ </w:t>
      </w:r>
      <w:r w:rsidRPr="00BB5C37">
        <w:rPr>
          <w:rStyle w:val="StyleUnderline"/>
          <w:highlight w:val="yellow"/>
        </w:rPr>
        <w:t>credibility</w:t>
      </w:r>
      <w:r w:rsidR="00BA64D8" w:rsidRPr="00BB5C37">
        <w:rPr>
          <w:rStyle w:val="StyleUnderline"/>
        </w:rPr>
        <w:t xml:space="preserve"> </w:t>
      </w:r>
      <w:r w:rsidRPr="00BB5C37">
        <w:rPr>
          <w:rStyle w:val="StyleUnderline"/>
        </w:rPr>
        <w:t xml:space="preserve">internationally. </w:t>
      </w:r>
      <w:r w:rsidRPr="00BB5C37">
        <w:rPr>
          <w:rStyle w:val="StyleUnderline"/>
          <w:highlight w:val="yellow"/>
        </w:rPr>
        <w:t>Participating</w:t>
      </w:r>
      <w:r w:rsidRPr="00BB5C37">
        <w:rPr>
          <w:rStyle w:val="StyleUnderline"/>
        </w:rPr>
        <w:t xml:space="preserve"> in resettlement efforts </w:t>
      </w:r>
      <w:r w:rsidRPr="00BB5C37">
        <w:rPr>
          <w:rStyle w:val="StyleUnderline"/>
          <w:highlight w:val="yellow"/>
        </w:rPr>
        <w:t>increases the</w:t>
      </w:r>
      <w:r w:rsidR="00BA64D8" w:rsidRPr="00BB5C37">
        <w:rPr>
          <w:rStyle w:val="StyleUnderline"/>
          <w:highlight w:val="yellow"/>
        </w:rPr>
        <w:t xml:space="preserve"> </w:t>
      </w:r>
      <w:r w:rsidRPr="00BB5C37">
        <w:rPr>
          <w:rStyle w:val="StyleUnderline"/>
          <w:highlight w:val="yellow"/>
        </w:rPr>
        <w:t>United States’ political capital among European allies and international</w:t>
      </w:r>
      <w:r w:rsidR="00BA64D8" w:rsidRPr="00BB5C37">
        <w:rPr>
          <w:rStyle w:val="StyleUnderline"/>
          <w:highlight w:val="yellow"/>
        </w:rPr>
        <w:t xml:space="preserve"> </w:t>
      </w:r>
      <w:r w:rsidRPr="00BB5C37">
        <w:rPr>
          <w:rStyle w:val="StyleUnderline"/>
          <w:highlight w:val="yellow"/>
        </w:rPr>
        <w:t>organizations</w:t>
      </w:r>
      <w:r w:rsidRPr="00BB5C37">
        <w:rPr>
          <w:rStyle w:val="StyleUnderline"/>
        </w:rPr>
        <w:t>.69 The Executive Orders may discourage partners</w:t>
      </w:r>
      <w:r w:rsidR="00BA64D8" w:rsidRPr="00BB5C37">
        <w:rPr>
          <w:rStyle w:val="StyleUnderline"/>
        </w:rPr>
        <w:t xml:space="preserve"> </w:t>
      </w:r>
      <w:r w:rsidRPr="00BB5C37">
        <w:rPr>
          <w:rStyle w:val="StyleUnderline"/>
        </w:rPr>
        <w:t>from sharing critical intelligence with implications for national security</w:t>
      </w:r>
      <w:r w:rsidRPr="00BB5C37">
        <w:rPr>
          <w:sz w:val="16"/>
        </w:rPr>
        <w:t>.70</w:t>
      </w:r>
      <w:r w:rsidR="00BA64D8" w:rsidRPr="00BB5C37">
        <w:rPr>
          <w:sz w:val="16"/>
        </w:rPr>
        <w:t xml:space="preserve"> </w:t>
      </w:r>
      <w:r w:rsidRPr="00BB5C37">
        <w:rPr>
          <w:rStyle w:val="StyleUnderline"/>
        </w:rPr>
        <w:t xml:space="preserve">Alternately, </w:t>
      </w:r>
      <w:r w:rsidRPr="00BB5C37">
        <w:rPr>
          <w:rStyle w:val="StyleUnderline"/>
          <w:highlight w:val="yellow"/>
        </w:rPr>
        <w:t>the United States’ withdrawal</w:t>
      </w:r>
      <w:r w:rsidRPr="00BB5C37">
        <w:rPr>
          <w:rStyle w:val="StyleUnderline"/>
        </w:rPr>
        <w:t xml:space="preserve"> from resettlement</w:t>
      </w:r>
      <w:r w:rsidR="00BA64D8" w:rsidRPr="00BB5C37">
        <w:rPr>
          <w:rStyle w:val="StyleUnderline"/>
        </w:rPr>
        <w:t xml:space="preserve"> </w:t>
      </w:r>
      <w:r w:rsidRPr="00BB5C37">
        <w:rPr>
          <w:rStyle w:val="StyleUnderline"/>
        </w:rPr>
        <w:t>commitments in the midst of the greatest refugee crisis since World</w:t>
      </w:r>
      <w:r w:rsidR="00BA64D8" w:rsidRPr="00BB5C37">
        <w:rPr>
          <w:rStyle w:val="StyleUnderline"/>
        </w:rPr>
        <w:t xml:space="preserve"> </w:t>
      </w:r>
      <w:r w:rsidRPr="00BB5C37">
        <w:rPr>
          <w:rStyle w:val="StyleUnderline"/>
        </w:rPr>
        <w:t xml:space="preserve">War II </w:t>
      </w:r>
      <w:r w:rsidRPr="00BB5C37">
        <w:rPr>
          <w:rStyle w:val="StyleUnderline"/>
          <w:highlight w:val="yellow"/>
        </w:rPr>
        <w:t>might encourage other countries to abandon their own resettlement</w:t>
      </w:r>
      <w:r w:rsidR="00BA64D8" w:rsidRPr="00BB5C37">
        <w:rPr>
          <w:rStyle w:val="StyleUnderline"/>
          <w:highlight w:val="yellow"/>
        </w:rPr>
        <w:t xml:space="preserve"> </w:t>
      </w:r>
      <w:r w:rsidRPr="00BB5C37">
        <w:rPr>
          <w:rStyle w:val="StyleUnderline"/>
          <w:highlight w:val="yellow"/>
        </w:rPr>
        <w:t>pledges</w:t>
      </w:r>
      <w:r w:rsidRPr="00BB5C37">
        <w:rPr>
          <w:rStyle w:val="StyleUnderline"/>
        </w:rPr>
        <w:t xml:space="preserve">, thereby </w:t>
      </w:r>
      <w:r w:rsidRPr="00BB5C37">
        <w:rPr>
          <w:rStyle w:val="StyleUnderline"/>
          <w:highlight w:val="yellow"/>
        </w:rPr>
        <w:t>exacerbating th</w:t>
      </w:r>
      <w:r w:rsidR="003F5A61" w:rsidRPr="00BB5C37">
        <w:rPr>
          <w:rStyle w:val="StyleUnderline"/>
          <w:highlight w:val="yellow"/>
        </w:rPr>
        <w:t>e Syrian refugee crisis and fur</w:t>
      </w:r>
      <w:r w:rsidRPr="00BB5C37">
        <w:rPr>
          <w:rStyle w:val="StyleUnderline"/>
          <w:highlight w:val="yellow"/>
        </w:rPr>
        <w:t>ther undermining stability in the region</w:t>
      </w:r>
      <w:r w:rsidRPr="00BB5C37">
        <w:rPr>
          <w:rStyle w:val="StyleUnderline"/>
        </w:rPr>
        <w:t>, which in turn has</w:t>
      </w:r>
      <w:r w:rsidR="00BA64D8" w:rsidRPr="00BB5C37">
        <w:rPr>
          <w:rStyle w:val="StyleUnderline"/>
        </w:rPr>
        <w:t xml:space="preserve"> </w:t>
      </w:r>
      <w:r w:rsidRPr="00BB5C37">
        <w:rPr>
          <w:rStyle w:val="StyleUnderline"/>
        </w:rPr>
        <w:t>consequences for U.S. security.</w:t>
      </w:r>
    </w:p>
    <w:p w14:paraId="7ABFD9EA" w14:textId="7D07EFC2" w:rsidR="00E93EC5" w:rsidRPr="00BB5C37" w:rsidRDefault="00E93EC5" w:rsidP="00E93EC5">
      <w:pPr>
        <w:pStyle w:val="Heading4"/>
      </w:pPr>
      <w:r w:rsidRPr="00BB5C37">
        <w:t>The U.S. has a moral obligation to increase admissions ceilings for refugees</w:t>
      </w:r>
      <w:r w:rsidR="00515EED" w:rsidRPr="00BB5C37">
        <w:t xml:space="preserve"> – it’</w:t>
      </w:r>
      <w:r w:rsidR="0077300C" w:rsidRPr="00BB5C37">
        <w:t>s key to stopping daily s</w:t>
      </w:r>
      <w:r w:rsidR="00515EED" w:rsidRPr="00BB5C37">
        <w:t xml:space="preserve">tructural violence </w:t>
      </w:r>
    </w:p>
    <w:p w14:paraId="495C9AAB" w14:textId="4CF1FE91" w:rsidR="00E93EC5" w:rsidRPr="00BB5C37" w:rsidRDefault="00E93EC5" w:rsidP="00E93EC5">
      <w:r w:rsidRPr="00BB5C37">
        <w:rPr>
          <w:rStyle w:val="Style13ptBold"/>
        </w:rPr>
        <w:t>International Rescue Committee 17</w:t>
      </w:r>
      <w:r w:rsidRPr="00BB5C37">
        <w:t xml:space="preserve"> (Humanitarian aid organization, “The Future of Refugee Welcome in the United States: What’s at Stake in 2018” https://www.rescue.org/sites/default/files/document/1872/policybriefthefutureofrefugeewelcome.pdf) ALH</w:t>
      </w:r>
    </w:p>
    <w:p w14:paraId="00A6715C" w14:textId="37CED17C" w:rsidR="00E93EC5" w:rsidRPr="00BB5C37" w:rsidRDefault="00E93EC5" w:rsidP="00E93EC5">
      <w:pPr>
        <w:rPr>
          <w:sz w:val="16"/>
        </w:rPr>
      </w:pPr>
      <w:r w:rsidRPr="00BB5C37">
        <w:rPr>
          <w:rStyle w:val="Emphasis"/>
          <w:highlight w:val="yellow"/>
        </w:rPr>
        <w:t>The U.S. should set a refugee admissions ceiling of at least 75,000 refugees in 2018</w:t>
      </w:r>
      <w:r w:rsidRPr="00BB5C37">
        <w:rPr>
          <w:rStyle w:val="Emphasis"/>
        </w:rPr>
        <w:t xml:space="preserve">. </w:t>
      </w:r>
      <w:r w:rsidRPr="00BB5C37">
        <w:rPr>
          <w:sz w:val="16"/>
        </w:rPr>
        <w:t xml:space="preserve">As mandated by the 1980 Refugee Act, the president sets the annual refugee admissions ceiling, known as the Presidential Determination, before the start of the new fiscal year (October 1st) and following a required consultation with Congress. This process is typically a transparent and consultative process that is led by the State Department, and includes the full range of national security agencies as well as the humanitarian community. </w:t>
      </w:r>
      <w:r w:rsidRPr="00BB5C37">
        <w:rPr>
          <w:rStyle w:val="StyleUnderline"/>
          <w:highlight w:val="yellow"/>
        </w:rPr>
        <w:t>Traditionally, the U.S. admissions ceiling has been set commensurate with</w:t>
      </w:r>
      <w:r w:rsidRPr="00BB5C37">
        <w:rPr>
          <w:rStyle w:val="StyleUnderline"/>
        </w:rPr>
        <w:t xml:space="preserve"> global </w:t>
      </w:r>
      <w:r w:rsidRPr="00BB5C37">
        <w:rPr>
          <w:rStyle w:val="StyleUnderline"/>
          <w:highlight w:val="yellow"/>
        </w:rPr>
        <w:t>humanitarian need,</w:t>
      </w:r>
      <w:r w:rsidRPr="00BB5C37">
        <w:rPr>
          <w:rStyle w:val="StyleUnderline"/>
        </w:rPr>
        <w:t xml:space="preserve"> capacity of the resettlement program, and U.S. strategic interests</w:t>
      </w:r>
      <w:r w:rsidRPr="00BB5C37">
        <w:rPr>
          <w:sz w:val="16"/>
        </w:rPr>
        <w:t xml:space="preserve">. The 1980 Refugee Act stipulates that the president must address these factors in a Report to Congress when setting the admissions ceiling. As stated by law, the ceiling shall be “justified by humanitarian concern or otherwise in national interest.” 1 </w:t>
      </w:r>
      <w:r w:rsidRPr="00BB5C37">
        <w:rPr>
          <w:rStyle w:val="StyleUnderline"/>
        </w:rPr>
        <w:t xml:space="preserve">This year, as the Administration nears its decision-making deadline, American values, tradition, and interests are in jeopardy. </w:t>
      </w:r>
      <w:r w:rsidRPr="00BB5C37">
        <w:rPr>
          <w:rStyle w:val="StyleUnderline"/>
          <w:highlight w:val="yellow"/>
        </w:rPr>
        <w:t>Global humanitarian need, historic precedent, and strategic interests all necessitate a</w:t>
      </w:r>
      <w:r w:rsidRPr="00BB5C37">
        <w:rPr>
          <w:rStyle w:val="StyleUnderline"/>
        </w:rPr>
        <w:t xml:space="preserve"> refugee admissions </w:t>
      </w:r>
      <w:r w:rsidRPr="00BB5C37">
        <w:rPr>
          <w:rStyle w:val="StyleUnderline"/>
          <w:highlight w:val="yellow"/>
        </w:rPr>
        <w:t>ceiling well above 75,000 refugees</w:t>
      </w:r>
      <w:r w:rsidRPr="00BB5C37">
        <w:rPr>
          <w:sz w:val="16"/>
          <w:highlight w:val="yellow"/>
        </w:rPr>
        <w:t>.</w:t>
      </w:r>
      <w:r w:rsidRPr="00BB5C37">
        <w:rPr>
          <w:sz w:val="16"/>
        </w:rPr>
        <w:t xml:space="preserve"> But the Trump Administration has signaled a refugee admissions ceiling far lower—the lowest since the passage of the 1980 Refugee Act. An admissions ceiling of no less than 75,000 for 2018 is a pragmatic policy recommendation. It takes into consideration the significant disruptions to resettlement operations over the past 9 months resulting from the president’s Executive Order2 and subsequent legal challenges. This recommendation is also consistent with congressional appropriations over the past several years, and would not require additional resources beyond existing levels. While falling short of global humanitarian needs, a ceiling of no less than 75,000 would embody U.S. leadership, preserve American interests, and save lives. The consequences—measured in human lives, moral standing, global leadership, and security threats— of anything less would be devastating. This policy brief provides the data, analysis, and historical perspective that should be considered in establishing the U.S. refugee admissions ceiling for 2018. Five core arguments support an admissions ceiling of no fewer than 75,000 refugees in 2018: 1. </w:t>
      </w:r>
      <w:r w:rsidRPr="00BB5C37">
        <w:rPr>
          <w:rStyle w:val="StyleUnderline"/>
        </w:rPr>
        <w:t xml:space="preserve">Refugee resettlement is a humanitarian imperative at a time when needs have never been greater. </w:t>
      </w:r>
      <w:r w:rsidRPr="00BB5C37">
        <w:rPr>
          <w:sz w:val="16"/>
        </w:rPr>
        <w:t xml:space="preserve">We are in the midst of an unprecedented global humanitarian crisis. All around the world, </w:t>
      </w:r>
      <w:r w:rsidRPr="00BB5C37">
        <w:rPr>
          <w:rStyle w:val="StyleUnderline"/>
          <w:highlight w:val="yellow"/>
        </w:rPr>
        <w:t>people are fleeing war-torn countries at record levels—22.5 million</w:t>
      </w:r>
      <w:r w:rsidRPr="00BB5C37">
        <w:rPr>
          <w:rStyle w:val="StyleUnderline"/>
        </w:rPr>
        <w:t>, the highest number of refugees ever recorded</w:t>
      </w:r>
      <w:r w:rsidRPr="00BB5C37">
        <w:rPr>
          <w:sz w:val="16"/>
        </w:rPr>
        <w:t>. This crisis shows no signs of abating as</w:t>
      </w:r>
      <w:r w:rsidRPr="00BB5C37">
        <w:rPr>
          <w:rStyle w:val="StyleUnderline"/>
        </w:rPr>
        <w:t xml:space="preserve"> the civil war in Syria, the ongoing conflicts in Iraq and Afghanistan, and the conflict-induced famines in Yemen, South Sudan, Somalia, and northeast Nigeria continue to deteriorate. </w:t>
      </w:r>
      <w:r w:rsidRPr="00BB5C37">
        <w:rPr>
          <w:sz w:val="16"/>
        </w:rPr>
        <w:t xml:space="preserve">These upheavals share a common element: </w:t>
      </w:r>
      <w:r w:rsidRPr="00BB5C37">
        <w:rPr>
          <w:rStyle w:val="StyleUnderline"/>
        </w:rPr>
        <w:t>the shocking disregard for the safety and wellbeing of ordinary civilians—men, women, and children—as despotic regimes, extremist groups, terrorists, and other perpetrators of violence pursue their aims at any cost. Violence against civilians, destruction of schools and hospitals, denial of food and medicine, and besiegement of whole communities are now weapons of war.</w:t>
      </w:r>
      <w:r w:rsidRPr="00BB5C37">
        <w:rPr>
          <w:sz w:val="16"/>
        </w:rPr>
        <w:t xml:space="preserve"> As a result, individuals and families worldwide are abandoning their homes at the rate of 20 people every minute. Refugees now spend an average of 10 years away from their homes; for those displaced more than five years, the average soars to an astonishing 21 years.3 </w:t>
      </w:r>
      <w:proofErr w:type="gramStart"/>
      <w:r w:rsidRPr="00BB5C37">
        <w:rPr>
          <w:sz w:val="16"/>
        </w:rPr>
        <w:t>Yet</w:t>
      </w:r>
      <w:proofErr w:type="gramEnd"/>
      <w:r w:rsidRPr="00BB5C37">
        <w:rPr>
          <w:sz w:val="16"/>
        </w:rPr>
        <w:t xml:space="preserve">, in the face of this tremendous need, </w:t>
      </w:r>
      <w:r w:rsidRPr="00BB5C37">
        <w:rPr>
          <w:rStyle w:val="StyleUnderline"/>
        </w:rPr>
        <w:t xml:space="preserve">fewer than 1 percent of refugees have access to resettlement. </w:t>
      </w:r>
      <w:r w:rsidRPr="00BB5C37">
        <w:rPr>
          <w:sz w:val="16"/>
        </w:rPr>
        <w:t xml:space="preserve">1.2 million </w:t>
      </w:r>
      <w:proofErr w:type="gramStart"/>
      <w:r w:rsidRPr="00BB5C37">
        <w:rPr>
          <w:sz w:val="16"/>
        </w:rPr>
        <w:t>refugees</w:t>
      </w:r>
      <w:proofErr w:type="gramEnd"/>
      <w:r w:rsidRPr="00BB5C37">
        <w:rPr>
          <w:sz w:val="16"/>
        </w:rPr>
        <w:t xml:space="preserve"> will be in critical need of resettlement in 2018, 4 yet in 2016 just over 189,000 refugees worldwide were welcomed by resettlement countries. 5 </w:t>
      </w:r>
      <w:r w:rsidRPr="00BB5C37">
        <w:rPr>
          <w:rStyle w:val="StyleUnderline"/>
          <w:highlight w:val="yellow"/>
        </w:rPr>
        <w:t>Refugee resettlement is a lifesaving solution available only to those whose protection needs or special situations cannot be resolved in their current host country,</w:t>
      </w:r>
      <w:r w:rsidRPr="00BB5C37">
        <w:rPr>
          <w:sz w:val="16"/>
        </w:rPr>
        <w:t xml:space="preserve"> regardless of how much humanitarian aid is provided locally. </w:t>
      </w:r>
      <w:r w:rsidRPr="00BB5C37">
        <w:rPr>
          <w:rStyle w:val="StyleUnderline"/>
          <w:highlight w:val="yellow"/>
        </w:rPr>
        <w:t>Refugees</w:t>
      </w:r>
      <w:r w:rsidRPr="00BB5C37">
        <w:rPr>
          <w:rStyle w:val="StyleUnderline"/>
        </w:rPr>
        <w:t xml:space="preserve"> in need of resettlement typically </w:t>
      </w:r>
      <w:r w:rsidRPr="00BB5C37">
        <w:rPr>
          <w:rStyle w:val="StyleUnderline"/>
          <w:highlight w:val="yellow"/>
        </w:rPr>
        <w:t xml:space="preserve">have certain safety, </w:t>
      </w:r>
      <w:proofErr w:type="gramStart"/>
      <w:r w:rsidRPr="00BB5C37">
        <w:rPr>
          <w:rStyle w:val="StyleUnderline"/>
          <w:highlight w:val="yellow"/>
        </w:rPr>
        <w:t>medical,</w:t>
      </w:r>
      <w:proofErr w:type="gramEnd"/>
      <w:r w:rsidRPr="00BB5C37">
        <w:rPr>
          <w:rStyle w:val="StyleUnderline"/>
          <w:highlight w:val="yellow"/>
        </w:rPr>
        <w:t xml:space="preserve"> or family reunification concerns</w:t>
      </w:r>
      <w:r w:rsidRPr="00BB5C37">
        <w:rPr>
          <w:rStyle w:val="StyleUnderline"/>
        </w:rPr>
        <w:t xml:space="preserve"> that cannot be addressed in the region</w:t>
      </w:r>
      <w:r w:rsidRPr="00BB5C37">
        <w:rPr>
          <w:sz w:val="16"/>
        </w:rPr>
        <w:t xml:space="preserve">, making resettlement to a third country their only option. In 2016, over 72 percent of refugees resettled to the U.S. were women and children.6 </w:t>
      </w:r>
      <w:proofErr w:type="gramStart"/>
      <w:r w:rsidRPr="00BB5C37">
        <w:rPr>
          <w:sz w:val="16"/>
        </w:rPr>
        <w:t>Many</w:t>
      </w:r>
      <w:proofErr w:type="gramEnd"/>
      <w:r w:rsidRPr="00BB5C37">
        <w:rPr>
          <w:sz w:val="16"/>
        </w:rPr>
        <w:t xml:space="preserve"> are single mothers, survivors of torture, or in need of urgent medical treatment. </w:t>
      </w:r>
      <w:r w:rsidRPr="00BB5C37">
        <w:rPr>
          <w:rStyle w:val="StyleUnderline"/>
          <w:highlight w:val="yellow"/>
        </w:rPr>
        <w:t>Women and girls are subject to heinous forms of persecution in wartime (</w:t>
      </w:r>
      <w:r w:rsidRPr="00BB5C37">
        <w:rPr>
          <w:rStyle w:val="StyleUnderline"/>
        </w:rPr>
        <w:t xml:space="preserve">such as gang rape) and </w:t>
      </w:r>
      <w:r w:rsidRPr="00BB5C37">
        <w:rPr>
          <w:rStyle w:val="StyleUnderline"/>
          <w:highlight w:val="yellow"/>
        </w:rPr>
        <w:t>suffer severe trauma</w:t>
      </w:r>
      <w:r w:rsidRPr="00BB5C37">
        <w:rPr>
          <w:rStyle w:val="StyleUnderline"/>
        </w:rPr>
        <w:t xml:space="preserve"> that cannot be addressed in camps or difficult urban environments. Survivors of rape are often </w:t>
      </w:r>
      <w:r w:rsidRPr="00BB5C37">
        <w:rPr>
          <w:rStyle w:val="StyleUnderline"/>
          <w:highlight w:val="yellow"/>
        </w:rPr>
        <w:t>ostracized in their host countries</w:t>
      </w:r>
      <w:r w:rsidRPr="00BB5C37">
        <w:rPr>
          <w:sz w:val="16"/>
        </w:rPr>
        <w:t xml:space="preserve">, making them priorities for resettlement. For these women, resettlement is the only solution. No amount of aid could guarantee their safety and psychosocial recovery. Humanitarian aid is not a substitute for refugee resettlement. Together humanitarian aid and resettlement are critical components of a comprehensive humanitarian response; it is not an either-or. Whereas refugee resettlement offers a life-saving solution for those who cannot be helped in the region, humanitarian aid offers temporary assistance for the majority who will never be resettled. For most refugees in situations of protracted displacement, the reality is that "temporary” assistance can last for decades. In contrast, refugee resettlement is a solution with one-time, up-front costs. There is no evidence to suggest that long-term aid is more cost-effective than resettlement. </w:t>
      </w:r>
      <w:r w:rsidRPr="00BB5C37">
        <w:rPr>
          <w:rStyle w:val="StyleUnderline"/>
        </w:rPr>
        <w:t>Retreating from resettlement as a critical component of a larger humanitarian strategy would be the equivalent of eliminating the hospital emergency room in order to fund only primary care clinics</w:t>
      </w:r>
      <w:r w:rsidRPr="00BB5C37">
        <w:rPr>
          <w:sz w:val="16"/>
        </w:rPr>
        <w:t xml:space="preserve">. No matter how well-funded primary care is, an ER is still necessary for emergency situations. 2. A refugee admissions ceiling below 75,000 would be an unprecedented departure from U.S. history and American values, as demonstrated under both Republican and Democratic administrations. Throughout the twentieth century, </w:t>
      </w:r>
      <w:r w:rsidRPr="00BB5C37">
        <w:rPr>
          <w:rStyle w:val="StyleUnderline"/>
          <w:highlight w:val="yellow"/>
        </w:rPr>
        <w:t>the U.S. stepped up as a leader in times of crisis.</w:t>
      </w:r>
      <w:r w:rsidRPr="00BB5C37">
        <w:rPr>
          <w:rStyle w:val="StyleUnderline"/>
        </w:rPr>
        <w:t xml:space="preserve"> Doing so was—and continues to be—both a moral necessity and strategic imperative. </w:t>
      </w:r>
      <w:r w:rsidRPr="00BB5C37">
        <w:rPr>
          <w:sz w:val="16"/>
        </w:rPr>
        <w:t xml:space="preserve">The U.S. offered refuge to displaced Europeans after World War II, to Hungarians after the 1956 uprising, to Indochinese in the 1970s, and to those fleeing the former Soviet Union and the conflict in Kosovo in the 1990s. </w:t>
      </w:r>
      <w:r w:rsidRPr="00BB5C37">
        <w:rPr>
          <w:rStyle w:val="StyleUnderline"/>
          <w:highlight w:val="yellow"/>
        </w:rPr>
        <w:t>Retreating</w:t>
      </w:r>
      <w:r w:rsidRPr="00BB5C37">
        <w:rPr>
          <w:rStyle w:val="StyleUnderline"/>
        </w:rPr>
        <w:t xml:space="preserve"> from our historic leadership role on resettlement </w:t>
      </w:r>
      <w:r w:rsidRPr="00BB5C37">
        <w:rPr>
          <w:rStyle w:val="StyleUnderline"/>
          <w:highlight w:val="yellow"/>
        </w:rPr>
        <w:t>sends the signal that America is no longer a beacon of hope</w:t>
      </w:r>
      <w:r w:rsidRPr="00BB5C37">
        <w:rPr>
          <w:sz w:val="16"/>
        </w:rPr>
        <w:t xml:space="preserve"> for those fleeing the very terror and ideologies that the U.S. rejects. Historically, the average annual refugee admissions ceiling since 1980 has exceeded 95,000. </w:t>
      </w:r>
      <w:r w:rsidRPr="00BB5C37">
        <w:rPr>
          <w:rStyle w:val="StyleUnderline"/>
        </w:rPr>
        <w:t>Even in the face of the worst terrorist attack</w:t>
      </w:r>
      <w:r w:rsidRPr="00BB5C37">
        <w:rPr>
          <w:sz w:val="16"/>
        </w:rPr>
        <w:t xml:space="preserve"> on our nation’s soil on Sept. 11, 2001, President George W. </w:t>
      </w:r>
      <w:r w:rsidRPr="00BB5C37">
        <w:rPr>
          <w:rStyle w:val="StyleUnderline"/>
        </w:rPr>
        <w:t>Bush set an admissions ceiling of 70,000 refugees</w:t>
      </w:r>
      <w:r w:rsidRPr="00BB5C37">
        <w:rPr>
          <w:sz w:val="16"/>
        </w:rPr>
        <w:t xml:space="preserve"> and continued to do so in the years that followed. In fact, in the past two decades the refugee admissions ceiling has never fallen below 70,000. </w:t>
      </w:r>
      <w:r w:rsidRPr="00BB5C37">
        <w:rPr>
          <w:rStyle w:val="StyleUnderline"/>
        </w:rPr>
        <w:t xml:space="preserve">Yet </w:t>
      </w:r>
      <w:r w:rsidRPr="00BB5C37">
        <w:rPr>
          <w:sz w:val="16"/>
        </w:rPr>
        <w:t xml:space="preserve">despite overwhelming humanitarian need and historic precedent, </w:t>
      </w:r>
      <w:r w:rsidRPr="00BB5C37">
        <w:rPr>
          <w:rStyle w:val="StyleUnderline"/>
          <w:highlight w:val="yellow"/>
        </w:rPr>
        <w:t>the United States is retreating from its longstanding role as</w:t>
      </w:r>
      <w:r w:rsidRPr="00BB5C37">
        <w:rPr>
          <w:rStyle w:val="StyleUnderline"/>
        </w:rPr>
        <w:t xml:space="preserve"> the global </w:t>
      </w:r>
      <w:r w:rsidRPr="00BB5C37">
        <w:rPr>
          <w:rStyle w:val="StyleUnderline"/>
          <w:highlight w:val="yellow"/>
        </w:rPr>
        <w:t>humanitarian leader.</w:t>
      </w:r>
      <w:r w:rsidRPr="00BB5C37">
        <w:rPr>
          <w:rStyle w:val="StyleUnderline"/>
        </w:rPr>
        <w:t xml:space="preserve"> </w:t>
      </w:r>
      <w:r w:rsidRPr="00BB5C37">
        <w:rPr>
          <w:sz w:val="16"/>
        </w:rPr>
        <w:t xml:space="preserve">In the six months following the president’s January 2017 Executive Order (which lowered the existing annual refugee admissions level from 110,000 to 50,000 and halted the resettlement program for 120 days), the U.S. has seen a 53 percent drop in overall refugee admissions and an 80 percent drop in Syrian refugee admissions. The U.S. retreat from its leadership on resettlement has global consequences, with worldwide resettlement admissions plummeting by 59 percent as of June 1. 7 Current U.S. resettlement policies are a historic departure from America’s humanitarian leadership, values, and longstanding bipartisan consensus on refugee admissions. Republicans as well as Democrats have recognized refugee resettlement as both the right and the smart thing to do. Consistent with the 1980 Refugee Act, refugee resettlement signals support for those who seek liberty and reject ideologies antithetical to American values. Just as the U.S. offered refuge to those fleeing communist regimes during the Cold War, so too must </w:t>
      </w:r>
      <w:r w:rsidRPr="00BB5C37">
        <w:rPr>
          <w:rStyle w:val="StyleUnderline"/>
        </w:rPr>
        <w:t>the U.S. open its arms to those standing against terrorist ideologies</w:t>
      </w:r>
      <w:r w:rsidRPr="00BB5C37">
        <w:rPr>
          <w:sz w:val="16"/>
        </w:rPr>
        <w:t xml:space="preserve">, many of whom refused to join or be conscripted into terrorist groups, militias, and state security forces persecuting fellow citizens. </w:t>
      </w:r>
      <w:r w:rsidRPr="00BB5C37">
        <w:rPr>
          <w:rStyle w:val="StyleUnderline"/>
        </w:rPr>
        <w:t>For example, men, women, and children living under ISIS occupation face harrowing terror on a daily basis. Organizations have documented ISIS’ practice of forcing young women into marriage with militants, who treat them as sex slaves. Men face forced conscription and residents are targeted for violence if they attempt to flee the community. Those accused of denouncing ISIS are brutally executed: Militants sew dissenters’ mouths shut and cage them in town squares where they slowly starve to death in front of their families and communities.</w:t>
      </w:r>
      <w:r w:rsidRPr="00BB5C37">
        <w:rPr>
          <w:sz w:val="16"/>
        </w:rPr>
        <w:t xml:space="preserve"> The men and women who have risked their lives—and the lives of their children—to cross the border and reject terror must receive our unwavering support and welcome. </w:t>
      </w:r>
      <w:r w:rsidRPr="00BB5C37">
        <w:rPr>
          <w:rStyle w:val="StyleUnderline"/>
          <w:highlight w:val="yellow"/>
        </w:rPr>
        <w:t>Closing the door on these refugees—and worse, labeling them potential terrorists when they themselves have experienced unconscionable terror— emboldens the anti-American narratives of the extremists they have fled.</w:t>
      </w:r>
      <w:r w:rsidRPr="00BB5C37">
        <w:rPr>
          <w:rStyle w:val="StyleUnderline"/>
        </w:rPr>
        <w:t xml:space="preserve"> </w:t>
      </w:r>
      <w:r w:rsidRPr="00BB5C37">
        <w:rPr>
          <w:sz w:val="16"/>
        </w:rPr>
        <w:t>The U.S. is now facing an unprecedented moment in history where President Reagan’s vision of this nation as a beacon of hope and a land of welcome for those fleeing tyranny and oppression is in jeopardy.</w:t>
      </w:r>
    </w:p>
    <w:p w14:paraId="18531991" w14:textId="77777777" w:rsidR="009F7A69" w:rsidRPr="00BB5C37" w:rsidRDefault="009F7A69" w:rsidP="009F7A69">
      <w:pPr>
        <w:pStyle w:val="Heading4"/>
        <w:rPr>
          <w:rStyle w:val="Style13ptBold"/>
          <w:b/>
        </w:rPr>
      </w:pPr>
      <w:r w:rsidRPr="00BB5C37">
        <w:rPr>
          <w:rStyle w:val="Style13ptBold"/>
          <w:b/>
        </w:rPr>
        <w:t xml:space="preserve">Increased refugee resettlement program allows for cooperation in the ME and counteracts terror recruits </w:t>
      </w:r>
    </w:p>
    <w:p w14:paraId="47088639" w14:textId="77777777" w:rsidR="009F7A69" w:rsidRPr="00BB5C37" w:rsidRDefault="009F7A69" w:rsidP="009F7A69">
      <w:pPr>
        <w:pStyle w:val="ListParagraph"/>
        <w:numPr>
          <w:ilvl w:val="0"/>
          <w:numId w:val="12"/>
        </w:numPr>
      </w:pPr>
      <w:r w:rsidRPr="00BB5C37">
        <w:t>retag to say that there are immediate effects on the region to prevent creating more refugees</w:t>
      </w:r>
    </w:p>
    <w:p w14:paraId="2D121B8A" w14:textId="77777777" w:rsidR="009F7A69" w:rsidRPr="00BB5C37" w:rsidRDefault="009F7A69" w:rsidP="009F7A69">
      <w:r w:rsidRPr="00BB5C37">
        <w:rPr>
          <w:rStyle w:val="Style13ptBold"/>
        </w:rPr>
        <w:t>Harvard Immigration and Refugee Clinical Program 18</w:t>
      </w:r>
      <w:r w:rsidRPr="00BB5C37">
        <w:t xml:space="preserve"> (Sabi Ardalan, assistant director of the Harvard Immigration and Refugee Clinical Program and assistant clinical professor at Harvard Law School, supervised a fantastic team of students, staff, researchers, and interns who contributed to the writing of this Report. “Fulfilling U.S. Commitment to Refugee Resettlement: Protecting Refugees, Preserving National Security, &amp; Building the U.S. Economy </w:t>
      </w:r>
      <w:proofErr w:type="gramStart"/>
      <w:r w:rsidRPr="00BB5C37">
        <w:t>Through</w:t>
      </w:r>
      <w:proofErr w:type="gramEnd"/>
      <w:r w:rsidRPr="00BB5C37">
        <w:t xml:space="preserve"> Refugee Admissions”, Texas A&amp;M Law Review, Vol 5, No 1, https://scholarship.law.tamu.edu/cgi/viewcontent.cgi?article=1120&amp;context=lawreview) ALH</w:t>
      </w:r>
    </w:p>
    <w:p w14:paraId="2AB74704" w14:textId="77777777" w:rsidR="009F7A69" w:rsidRPr="00BB5C37" w:rsidRDefault="009F7A69" w:rsidP="009F7A69">
      <w:pPr>
        <w:rPr>
          <w:sz w:val="16"/>
        </w:rPr>
      </w:pPr>
      <w:r w:rsidRPr="00BB5C37">
        <w:rPr>
          <w:sz w:val="16"/>
        </w:rPr>
        <w:t xml:space="preserve">b. Regional Stability </w:t>
      </w:r>
      <w:proofErr w:type="gramStart"/>
      <w:r w:rsidRPr="00BB5C37">
        <w:rPr>
          <w:rStyle w:val="Emphasis"/>
          <w:highlight w:val="yellow"/>
        </w:rPr>
        <w:t>The</w:t>
      </w:r>
      <w:proofErr w:type="gramEnd"/>
      <w:r w:rsidRPr="00BB5C37">
        <w:rPr>
          <w:rStyle w:val="Emphasis"/>
          <w:highlight w:val="yellow"/>
        </w:rPr>
        <w:t xml:space="preserve"> Syrian refugee resettlement program promotes Middle Eastern stability and accelerates resolution of the Syrian conflict.</w:t>
      </w:r>
      <w:r w:rsidRPr="00BB5C37">
        <w:rPr>
          <w:sz w:val="16"/>
        </w:rPr>
        <w:t xml:space="preserve"> Commentators have noted that “the United States aims to prevent the proliferation of terrorist activity in Syria’s ungoverned spaces and has sought a multisectarian solution to the Syrian conflict.”71 Achieving these objectives </w:t>
      </w:r>
      <w:proofErr w:type="gramStart"/>
      <w:r w:rsidRPr="00BB5C37">
        <w:rPr>
          <w:sz w:val="16"/>
        </w:rPr>
        <w:t>requires</w:t>
      </w:r>
      <w:proofErr w:type="gramEnd"/>
      <w:r w:rsidRPr="00BB5C37">
        <w:rPr>
          <w:sz w:val="16"/>
        </w:rPr>
        <w:t xml:space="preserve"> stable and secure partners in the Middle East. Unfortunately, the United States has remained reluctant to resettle refugees even as its partners struggle to provide adequate security and aid to massive refugee populations.72 </w:t>
      </w:r>
      <w:r w:rsidRPr="00BB5C37">
        <w:rPr>
          <w:rStyle w:val="StyleUnderline"/>
        </w:rPr>
        <w:t xml:space="preserve">A </w:t>
      </w:r>
      <w:r w:rsidRPr="00BB5C37">
        <w:rPr>
          <w:rStyle w:val="StyleUnderline"/>
          <w:highlight w:val="yellow"/>
        </w:rPr>
        <w:t>lack of adequate assistance and protection</w:t>
      </w:r>
      <w:r w:rsidRPr="00BB5C37">
        <w:rPr>
          <w:rStyle w:val="StyleUnderline"/>
        </w:rPr>
        <w:t xml:space="preserve"> for refugees in camps, urban areas, and other locations </w:t>
      </w:r>
      <w:r w:rsidRPr="00BB5C37">
        <w:rPr>
          <w:rStyle w:val="StyleUnderline"/>
          <w:highlight w:val="yellow"/>
        </w:rPr>
        <w:t>where refugees live may sometimes provide recruitment opportunities for local armed groups</w:t>
      </w:r>
      <w:r w:rsidRPr="00BB5C37">
        <w:rPr>
          <w:rStyle w:val="StyleUnderline"/>
        </w:rPr>
        <w:t>.73</w:t>
      </w:r>
      <w:r w:rsidRPr="00BB5C37">
        <w:rPr>
          <w:sz w:val="16"/>
        </w:rPr>
        <w:t xml:space="preserve"> The refugee crisis has also exacerbated sectarian tensions in countries such as Lebanon and Turkey.74 </w:t>
      </w:r>
      <w:r w:rsidRPr="00BB5C37">
        <w:rPr>
          <w:rStyle w:val="Emphasis"/>
        </w:rPr>
        <w:t xml:space="preserve">Thus, the </w:t>
      </w:r>
      <w:r w:rsidRPr="00BB5C37">
        <w:rPr>
          <w:rStyle w:val="Emphasis"/>
          <w:highlight w:val="yellow"/>
        </w:rPr>
        <w:t>United States’ must facilitate refugee resettlement to prevent expansion of the Syrian conflict</w:t>
      </w:r>
      <w:r w:rsidRPr="00BB5C37">
        <w:rPr>
          <w:sz w:val="16"/>
        </w:rPr>
        <w:t>—</w:t>
      </w:r>
      <w:r w:rsidRPr="00BB5C37">
        <w:rPr>
          <w:rStyle w:val="StyleUnderline"/>
        </w:rPr>
        <w:t>which would threaten the United States ability to conduct counterterrorism operations—and</w:t>
      </w:r>
      <w:r w:rsidRPr="00BB5C37">
        <w:rPr>
          <w:sz w:val="16"/>
        </w:rPr>
        <w:t xml:space="preserve"> to </w:t>
      </w:r>
      <w:r w:rsidRPr="00BB5C37">
        <w:rPr>
          <w:rStyle w:val="StyleUnderline"/>
        </w:rPr>
        <w:t xml:space="preserve">ensure regional stability and national security </w:t>
      </w:r>
      <w:r w:rsidRPr="00BB5C37">
        <w:rPr>
          <w:sz w:val="16"/>
        </w:rPr>
        <w:t xml:space="preserve">in the long term.75 c. Countering Terrorist Recruitment </w:t>
      </w:r>
      <w:r w:rsidRPr="00BB5C37">
        <w:rPr>
          <w:rStyle w:val="StyleUnderline"/>
          <w:highlight w:val="yellow"/>
        </w:rPr>
        <w:t>Resettling refugees</w:t>
      </w:r>
      <w:r w:rsidRPr="00BB5C37">
        <w:rPr>
          <w:rStyle w:val="StyleUnderline"/>
        </w:rPr>
        <w:t xml:space="preserve"> of all faiths also </w:t>
      </w:r>
      <w:r w:rsidRPr="00BB5C37">
        <w:rPr>
          <w:rStyle w:val="StyleUnderline"/>
          <w:highlight w:val="yellow"/>
        </w:rPr>
        <w:t>helps undermine the recruitment efforts of ISIS, al Qaeda, and other armed terrorist groups</w:t>
      </w:r>
      <w:r w:rsidRPr="00BB5C37">
        <w:rPr>
          <w:rStyle w:val="StyleUnderline"/>
        </w:rPr>
        <w:t>, which claim that the United States is at war with Islam</w:t>
      </w:r>
      <w:r w:rsidRPr="00BB5C37">
        <w:rPr>
          <w:sz w:val="16"/>
        </w:rPr>
        <w:t xml:space="preserve">.76 ISIS has pursued an explicit strategy of polarization: it highlights anti-Muslim rhetoric in the United States and Europe in order to position itself as a protector of Sunni Muslims, thereby motivating Sunnis in Syria and abroad to join in its fight.77 Al Qaeda’s Syrian affiliate, Jabhat Fateh al-Sham, echoes this message in its recruitment materials, claiming that the United States and Europe are unwilling to protect Syrians harmed by the war.78 </w:t>
      </w:r>
      <w:r w:rsidRPr="00BB5C37">
        <w:rPr>
          <w:rStyle w:val="StyleUnderline"/>
        </w:rPr>
        <w:t>Assisting Syrian refugees combats terrorist groups’ narratives of religious and cultural animosity</w:t>
      </w:r>
      <w:r w:rsidRPr="00BB5C37">
        <w:rPr>
          <w:sz w:val="16"/>
        </w:rPr>
        <w:t>. Accordingly, national security professionals in both political parties have recognized that “[w]</w:t>
      </w:r>
      <w:r w:rsidRPr="00BB5C37">
        <w:rPr>
          <w:rStyle w:val="StyleUnderline"/>
          <w:highlight w:val="yellow"/>
        </w:rPr>
        <w:t xml:space="preserve">elcoming Muslim refugees and travelers . . . </w:t>
      </w:r>
      <w:proofErr w:type="gramStart"/>
      <w:r w:rsidRPr="00BB5C37">
        <w:rPr>
          <w:rStyle w:val="StyleUnderline"/>
          <w:highlight w:val="yellow"/>
        </w:rPr>
        <w:t>exposes</w:t>
      </w:r>
      <w:proofErr w:type="gramEnd"/>
      <w:r w:rsidRPr="00BB5C37">
        <w:rPr>
          <w:rStyle w:val="StyleUnderline"/>
          <w:highlight w:val="yellow"/>
        </w:rPr>
        <w:t xml:space="preserve"> the lies</w:t>
      </w:r>
      <w:r w:rsidRPr="00BB5C37">
        <w:rPr>
          <w:rStyle w:val="StyleUnderline"/>
        </w:rPr>
        <w:t xml:space="preserve"> of terrorists and counters their warped vision</w:t>
      </w:r>
      <w:r w:rsidRPr="00BB5C37">
        <w:rPr>
          <w:sz w:val="16"/>
        </w:rPr>
        <w:t xml:space="preserve">.”79 Resettling refugees thus </w:t>
      </w:r>
      <w:proofErr w:type="gramStart"/>
      <w:r w:rsidRPr="00BB5C37">
        <w:rPr>
          <w:sz w:val="16"/>
        </w:rPr>
        <w:t>serves</w:t>
      </w:r>
      <w:proofErr w:type="gramEnd"/>
      <w:r w:rsidRPr="00BB5C37">
        <w:rPr>
          <w:sz w:val="16"/>
        </w:rPr>
        <w:t xml:space="preserve"> “mutually reinforcing” strategic and humanitarian objectives.80</w:t>
      </w:r>
    </w:p>
    <w:p w14:paraId="1E4C0610" w14:textId="77777777" w:rsidR="0058371B" w:rsidRPr="00BB5C37" w:rsidRDefault="0058371B" w:rsidP="00E93EC5">
      <w:pPr>
        <w:rPr>
          <w:sz w:val="16"/>
        </w:rPr>
      </w:pPr>
    </w:p>
    <w:p w14:paraId="453A53F9" w14:textId="4D448601" w:rsidR="00924272" w:rsidRPr="00BB5C37" w:rsidRDefault="00B710B6" w:rsidP="00924272">
      <w:pPr>
        <w:pStyle w:val="Heading4"/>
        <w:rPr>
          <w:rStyle w:val="StyleUnderline"/>
          <w:sz w:val="26"/>
          <w:u w:val="none"/>
        </w:rPr>
      </w:pPr>
      <w:r w:rsidRPr="00BB5C37">
        <w:rPr>
          <w:rStyle w:val="StyleUnderline"/>
          <w:sz w:val="26"/>
          <w:u w:val="none"/>
        </w:rPr>
        <w:t xml:space="preserve">The </w:t>
      </w:r>
      <w:r w:rsidR="00924272" w:rsidRPr="00BB5C37">
        <w:rPr>
          <w:rStyle w:val="StyleUnderline"/>
          <w:sz w:val="26"/>
          <w:u w:val="none"/>
        </w:rPr>
        <w:t>US is key to influence other countries to take in their own refugees</w:t>
      </w:r>
    </w:p>
    <w:p w14:paraId="7C764001" w14:textId="6CA8829E" w:rsidR="00924272" w:rsidRPr="00BB5C37" w:rsidRDefault="00924272" w:rsidP="00924272">
      <w:r w:rsidRPr="00BB5C37">
        <w:rPr>
          <w:rStyle w:val="Style13ptBold"/>
        </w:rPr>
        <w:t>Lind 17</w:t>
      </w:r>
      <w:r w:rsidRPr="00BB5C37">
        <w:t xml:space="preserve"> (Dara, Senior Reporter for Vox</w:t>
      </w:r>
      <w:r w:rsidR="004B4976" w:rsidRPr="00BB5C37">
        <w:t>,</w:t>
      </w:r>
      <w:r w:rsidRPr="00BB5C37">
        <w:t xml:space="preserve"> “The Trump administration doesn’t believe in the global refugee crisis”, Vox, https://www.vox.com/policy-and-politics/2017/10/3/16379016/trump-refugees) ALH</w:t>
      </w:r>
    </w:p>
    <w:p w14:paraId="69B460BB" w14:textId="3C3CC57A" w:rsidR="00924272" w:rsidRPr="00BB5C37" w:rsidRDefault="00924272" w:rsidP="00924272">
      <w:pPr>
        <w:rPr>
          <w:rStyle w:val="StyleUnderline"/>
        </w:rPr>
      </w:pPr>
      <w:r w:rsidRPr="00BB5C37">
        <w:rPr>
          <w:rStyle w:val="StyleUnderline"/>
        </w:rPr>
        <w:t xml:space="preserve">National leadership is needed to solve the global refugee crisis </w:t>
      </w:r>
      <w:r w:rsidRPr="00BB5C37">
        <w:rPr>
          <w:rStyle w:val="Emphasis"/>
          <w:highlight w:val="yellow"/>
        </w:rPr>
        <w:t>It might seem</w:t>
      </w:r>
      <w:r w:rsidRPr="00BB5C37">
        <w:rPr>
          <w:rStyle w:val="Emphasis"/>
        </w:rPr>
        <w:t xml:space="preserve"> like a </w:t>
      </w:r>
      <w:r w:rsidRPr="00BB5C37">
        <w:rPr>
          <w:rStyle w:val="Emphasis"/>
          <w:highlight w:val="yellow"/>
        </w:rPr>
        <w:t>particularly inconvenient</w:t>
      </w:r>
      <w:r w:rsidRPr="00BB5C37">
        <w:rPr>
          <w:rStyle w:val="Emphasis"/>
        </w:rPr>
        <w:t xml:space="preserve"> time for </w:t>
      </w:r>
      <w:r w:rsidRPr="00BB5C37">
        <w:rPr>
          <w:rStyle w:val="Emphasis"/>
          <w:highlight w:val="yellow"/>
        </w:rPr>
        <w:t>the United States to abandon its role as the global leader in refugee resettlement</w:t>
      </w:r>
      <w:r w:rsidRPr="00BB5C37">
        <w:rPr>
          <w:rStyle w:val="Emphasis"/>
        </w:rPr>
        <w:t xml:space="preserve">. </w:t>
      </w:r>
      <w:r w:rsidRPr="00BB5C37">
        <w:rPr>
          <w:sz w:val="16"/>
        </w:rPr>
        <w:t xml:space="preserve">After all, there are more refugees than at any time since World War II, and people are staying refugees for longer than ever before — years, decades, sometimes entire generations. </w:t>
      </w:r>
      <w:r w:rsidRPr="00BB5C37">
        <w:rPr>
          <w:rStyle w:val="StyleUnderline"/>
        </w:rPr>
        <w:t>The international community agrees</w:t>
      </w:r>
      <w:r w:rsidRPr="00BB5C37">
        <w:rPr>
          <w:sz w:val="16"/>
        </w:rPr>
        <w:t xml:space="preserve">, universally, </w:t>
      </w:r>
      <w:r w:rsidRPr="00BB5C37">
        <w:rPr>
          <w:rStyle w:val="StyleUnderline"/>
        </w:rPr>
        <w:t>that something needs to be done about</w:t>
      </w:r>
      <w:r w:rsidRPr="00BB5C37">
        <w:rPr>
          <w:sz w:val="16"/>
        </w:rPr>
        <w:t xml:space="preserve"> what’s usually called </w:t>
      </w:r>
      <w:r w:rsidRPr="00BB5C37">
        <w:rPr>
          <w:rStyle w:val="StyleUnderline"/>
        </w:rPr>
        <w:t>the global refugee crisis</w:t>
      </w:r>
      <w:r w:rsidRPr="00BB5C37">
        <w:rPr>
          <w:sz w:val="16"/>
        </w:rPr>
        <w:t xml:space="preserve">. Global leaders who don’t have an obligation to particular national governments have been the most outspoken: from nongovernmental organization leaders like David Miliband of the International Rescue Committee to UN Secretary General Antonio Guterres (the former head of UNHCR) to Pope Francis. </w:t>
      </w:r>
      <w:r w:rsidRPr="00BB5C37">
        <w:rPr>
          <w:rStyle w:val="StyleUnderline"/>
        </w:rPr>
        <w:t xml:space="preserve">Resettling refugees in third countries has never been the solution to the problem of stateless people. At most, 1 percent of the world’s refugees are resettled in third countries. And given the scope of the current refugee crisis, it’s clear that </w:t>
      </w:r>
      <w:r w:rsidRPr="00BB5C37">
        <w:rPr>
          <w:rStyle w:val="StyleUnderline"/>
          <w:highlight w:val="yellow"/>
        </w:rPr>
        <w:t>more innovative solutions</w:t>
      </w:r>
      <w:r w:rsidRPr="00BB5C37">
        <w:rPr>
          <w:rStyle w:val="StyleUnderline"/>
        </w:rPr>
        <w:t xml:space="preserve"> — solutions that can help the other 99 percent of refugees — </w:t>
      </w:r>
      <w:r w:rsidRPr="00BB5C37">
        <w:rPr>
          <w:rStyle w:val="StyleUnderline"/>
          <w:highlight w:val="yellow"/>
        </w:rPr>
        <w:t>are needed.</w:t>
      </w:r>
      <w:r w:rsidRPr="00BB5C37">
        <w:rPr>
          <w:rStyle w:val="StyleUnderline"/>
        </w:rPr>
        <w:t xml:space="preserve"> </w:t>
      </w:r>
      <w:r w:rsidRPr="00BB5C37">
        <w:rPr>
          <w:sz w:val="16"/>
        </w:rPr>
        <w:t xml:space="preserve">But those </w:t>
      </w:r>
      <w:r w:rsidRPr="00BB5C37">
        <w:rPr>
          <w:rStyle w:val="StyleUnderline"/>
          <w:highlight w:val="yellow"/>
        </w:rPr>
        <w:t>solutions will</w:t>
      </w:r>
      <w:r w:rsidRPr="00BB5C37">
        <w:rPr>
          <w:rStyle w:val="StyleUnderline"/>
        </w:rPr>
        <w:t xml:space="preserve"> </w:t>
      </w:r>
      <w:r w:rsidRPr="00BB5C37">
        <w:rPr>
          <w:sz w:val="16"/>
        </w:rPr>
        <w:t xml:space="preserve">also </w:t>
      </w:r>
      <w:r w:rsidRPr="00BB5C37">
        <w:rPr>
          <w:rStyle w:val="StyleUnderline"/>
          <w:highlight w:val="yellow"/>
        </w:rPr>
        <w:t>require some form of buy-in from national governments</w:t>
      </w:r>
      <w:r w:rsidRPr="00BB5C37">
        <w:rPr>
          <w:sz w:val="16"/>
        </w:rPr>
        <w:t xml:space="preserve"> — some willingness to allow people who are fleeing humanitarian oppression to settle in their countries and make new lives. Even the best-intentioned humanitarian efforts can founder if the national government isn’t willing to house refugees. During the 2015 asylum crisis in Europe, aid organizations were prohibited from pitching tents they had brought to shelter asylum seekers on the Croatian-Serbian border because police didn’t want to create even a temporary refugee camp in which people might be tempted to stay. And because </w:t>
      </w:r>
      <w:r w:rsidRPr="00BB5C37">
        <w:rPr>
          <w:rStyle w:val="StyleUnderline"/>
          <w:highlight w:val="yellow"/>
        </w:rPr>
        <w:t>taking in refugees isn’t something</w:t>
      </w:r>
      <w:r w:rsidRPr="00BB5C37">
        <w:rPr>
          <w:rStyle w:val="StyleUnderline"/>
        </w:rPr>
        <w:t xml:space="preserve"> that national </w:t>
      </w:r>
      <w:r w:rsidRPr="00BB5C37">
        <w:rPr>
          <w:rStyle w:val="StyleUnderline"/>
          <w:highlight w:val="yellow"/>
        </w:rPr>
        <w:t>governments</w:t>
      </w:r>
      <w:r w:rsidRPr="00BB5C37">
        <w:rPr>
          <w:rStyle w:val="StyleUnderline"/>
        </w:rPr>
        <w:t xml:space="preserve"> often </w:t>
      </w:r>
      <w:r w:rsidRPr="00BB5C37">
        <w:rPr>
          <w:rStyle w:val="StyleUnderline"/>
          <w:highlight w:val="yellow"/>
        </w:rPr>
        <w:t>assume will be in their</w:t>
      </w:r>
      <w:r w:rsidRPr="00BB5C37">
        <w:rPr>
          <w:rStyle w:val="StyleUnderline"/>
        </w:rPr>
        <w:t xml:space="preserve"> national </w:t>
      </w:r>
      <w:r w:rsidRPr="00BB5C37">
        <w:rPr>
          <w:rStyle w:val="StyleUnderline"/>
          <w:highlight w:val="yellow"/>
        </w:rPr>
        <w:t>interest, it’s something they</w:t>
      </w:r>
      <w:r w:rsidRPr="00BB5C37">
        <w:rPr>
          <w:rStyle w:val="StyleUnderline"/>
        </w:rPr>
        <w:t xml:space="preserve"> often </w:t>
      </w:r>
      <w:r w:rsidRPr="00BB5C37">
        <w:rPr>
          <w:rStyle w:val="StyleUnderline"/>
          <w:highlight w:val="yellow"/>
        </w:rPr>
        <w:t>have to be inspired</w:t>
      </w:r>
      <w:r w:rsidRPr="00BB5C37">
        <w:rPr>
          <w:rStyle w:val="StyleUnderline"/>
        </w:rPr>
        <w:t xml:space="preserve"> — or shamed — </w:t>
      </w:r>
      <w:r w:rsidRPr="00BB5C37">
        <w:rPr>
          <w:rStyle w:val="StyleUnderline"/>
          <w:highlight w:val="yellow"/>
        </w:rPr>
        <w:t xml:space="preserve">into doing by their peers. </w:t>
      </w:r>
      <w:r w:rsidRPr="00BB5C37">
        <w:rPr>
          <w:rStyle w:val="Emphasis"/>
          <w:highlight w:val="yellow"/>
        </w:rPr>
        <w:t>Countries explicitly look to each other to compare and adjust their own refugee admissions.</w:t>
      </w:r>
      <w:r w:rsidRPr="00BB5C37">
        <w:rPr>
          <w:rStyle w:val="Emphasis"/>
        </w:rPr>
        <w:t xml:space="preserve"> </w:t>
      </w:r>
      <w:r w:rsidRPr="00BB5C37">
        <w:rPr>
          <w:sz w:val="16"/>
        </w:rPr>
        <w:t xml:space="preserve">Canada, which attracted a lot of praise for accepting tens of thousands of Syrian refugees in 2015 and 2016, reduced its refugee admissions drastically for 2017. Its current goal is to represent 10 to 12 percent of all global refugee resettlements — in other words, how many refugees Canada aims to resettle in the coming years depends primarily on how many refugees other governments agree to resettle. Rhetorically, Canadian Prime Minister Justin Trudeau has become the national leader who most forthrightly champions refugees. But in practice, </w:t>
      </w:r>
      <w:r w:rsidRPr="00BB5C37">
        <w:rPr>
          <w:rStyle w:val="StyleUnderline"/>
        </w:rPr>
        <w:t xml:space="preserve">his government is less interested in stepping in to provide the moral leadership that might inspire other countries to increase their own refugee intakes in the name of continuing to pitch in. </w:t>
      </w:r>
      <w:r w:rsidRPr="00BB5C37">
        <w:rPr>
          <w:sz w:val="16"/>
        </w:rPr>
        <w:t xml:space="preserve">President Trump might not see this as a problem. After all, if there are only regional crises and regional solutions, it’s Turkey’s job — not the US’s — to help educate Syrian refugee children; it’s not Canada’s job to keep Kenya from closing the Dadaab refugee camp and expelling the 260,000 people living there. But Kenya and Turkey aren’t being inspired to do these things on their own. </w:t>
      </w:r>
      <w:r w:rsidRPr="00BB5C37">
        <w:rPr>
          <w:rStyle w:val="StyleUnderline"/>
        </w:rPr>
        <w:t>And if those with the most to give, and the least to lose, are telling the rest of the world that helping refugees is not their problem, who, exactly, is going to take on that burden?</w:t>
      </w:r>
    </w:p>
    <w:p w14:paraId="3A0C97E8" w14:textId="77777777" w:rsidR="00040E42" w:rsidRPr="00BB5C37" w:rsidRDefault="00040E42" w:rsidP="00040E42">
      <w:pPr>
        <w:pStyle w:val="Heading4"/>
      </w:pPr>
      <w:r w:rsidRPr="00BB5C37">
        <w:t xml:space="preserve">The US reaffirming its commitment towards refugees would trigger a global response—key to resolving the refugee crisis. </w:t>
      </w:r>
    </w:p>
    <w:p w14:paraId="102C7D65" w14:textId="77777777" w:rsidR="00040E42" w:rsidRPr="00BB5C37" w:rsidRDefault="00040E42" w:rsidP="00040E42">
      <w:pPr>
        <w:rPr>
          <w:rStyle w:val="Style13ptBold"/>
          <w:b w:val="0"/>
        </w:rPr>
      </w:pPr>
      <w:r w:rsidRPr="00BB5C37">
        <w:rPr>
          <w:rStyle w:val="Style13ptBold"/>
        </w:rPr>
        <w:t>McDonogh 18 (</w:t>
      </w:r>
      <w:r w:rsidRPr="00BB5C37">
        <w:rPr>
          <w:rStyle w:val="Style13ptBold"/>
          <w:b w:val="0"/>
        </w:rPr>
        <w:t xml:space="preserve">Denis McDonough, a senior principal at the Markle Foundation, was chief of staff to President Barack Obama from 2013 to 2017. “America has turned its back on refugees. Here’s how Trump can fix that.” </w:t>
      </w:r>
      <w:proofErr w:type="gramStart"/>
      <w:r w:rsidRPr="00BB5C37">
        <w:rPr>
          <w:rStyle w:val="Style13ptBold"/>
          <w:b w:val="0"/>
        </w:rPr>
        <w:t>Washington Post.</w:t>
      </w:r>
      <w:proofErr w:type="gramEnd"/>
      <w:r w:rsidRPr="00BB5C37">
        <w:rPr>
          <w:rStyle w:val="Style13ptBold"/>
          <w:b w:val="0"/>
        </w:rPr>
        <w:t xml:space="preserve"> </w:t>
      </w:r>
      <w:hyperlink r:id="rId102" w:history="1">
        <w:r w:rsidRPr="00BB5C37">
          <w:rPr>
            <w:rStyle w:val="Hyperlink"/>
            <w:sz w:val="26"/>
          </w:rPr>
          <w:t>https://www.washingtonpost.com/opinions/america-has-turned-its-back-on-refugees-heres-how-trump-can-fix-that/2018/02/20/4b1867e6-11b2-11e8-8ea1-c1d91fcec3fe_story.html?noredirect=on&amp;utm_term=.5983d5372ee0</w:t>
        </w:r>
      </w:hyperlink>
      <w:r w:rsidRPr="00BB5C37">
        <w:rPr>
          <w:rStyle w:val="Style13ptBold"/>
          <w:b w:val="0"/>
        </w:rPr>
        <w:t>, AJ)</w:t>
      </w:r>
    </w:p>
    <w:p w14:paraId="15D34491" w14:textId="77777777" w:rsidR="00040E42" w:rsidRPr="00BB5C37" w:rsidRDefault="00040E42" w:rsidP="00040E42">
      <w:pPr>
        <w:rPr>
          <w:sz w:val="16"/>
        </w:rPr>
      </w:pPr>
      <w:r w:rsidRPr="00BB5C37">
        <w:rPr>
          <w:sz w:val="16"/>
        </w:rPr>
        <w:t xml:space="preserve">I recently returned from a trip to South Sudan and Uganda. Fueling one of the world’s largest refu­gee crises, </w:t>
      </w:r>
      <w:r w:rsidRPr="00BB5C37">
        <w:rPr>
          <w:highlight w:val="yellow"/>
          <w:u w:val="single"/>
        </w:rPr>
        <w:t>1 million South Sudanese</w:t>
      </w:r>
      <w:r w:rsidRPr="00BB5C37">
        <w:rPr>
          <w:sz w:val="16"/>
        </w:rPr>
        <w:t xml:space="preserve"> — 82 percent of whom are women and children — </w:t>
      </w:r>
      <w:r w:rsidRPr="00BB5C37">
        <w:rPr>
          <w:highlight w:val="yellow"/>
          <w:u w:val="single"/>
        </w:rPr>
        <w:t>have fled their country</w:t>
      </w:r>
      <w:r w:rsidRPr="00BB5C37">
        <w:rPr>
          <w:u w:val="single"/>
        </w:rPr>
        <w:t xml:space="preserve"> to seek refuge in neighboring Uganda</w:t>
      </w:r>
      <w:r w:rsidRPr="00BB5C37">
        <w:rPr>
          <w:sz w:val="16"/>
        </w:rPr>
        <w:t xml:space="preserve"> from famine and violence perpetuated with impunity by our erstwhile friends, the South Sudanese government. At a time when many in the West are vilifying refugees and building walls against them, Uganda — outside the headlines — has kept its border open despite these overwhelming numbers and a cost amounting to around 4 percent of Uganda’s gross domestic product. What Uganda has experienced in the past year is the equivalent of 10.4 million refugees arriving at the United States in a single year (as opposed to the 45,000-person cap that the Trump administration imposed for the fiscal year). Proportionally speaking, this would cost $745 billion — more than the entire U.S. defense budget. In addition to providing safety, </w:t>
      </w:r>
      <w:r w:rsidRPr="00BB5C37">
        <w:rPr>
          <w:highlight w:val="yellow"/>
          <w:u w:val="single"/>
        </w:rPr>
        <w:t>Uganda has provided refugees access to jobs, land and education</w:t>
      </w:r>
      <w:r w:rsidRPr="00BB5C37">
        <w:rPr>
          <w:sz w:val="16"/>
          <w:highlight w:val="yellow"/>
        </w:rPr>
        <w:t>.</w:t>
      </w:r>
      <w:r w:rsidRPr="00BB5C37">
        <w:rPr>
          <w:sz w:val="16"/>
        </w:rPr>
        <w:t xml:space="preserve"> This herculean effort by Uganda is precisely the kind of responsibility-sharing promoted by Trump. Or, at least, it would be if we took on our share of the responsibility. Last summer, a signature gathering in Uganda to support that country’s efforts — the Uganda Solidarity Summit — raised less than a quarter of the $2 billion needed to manage the wave of refugees. And notwithstanding our historical ties with South Sudan, </w:t>
      </w:r>
      <w:r w:rsidRPr="00BB5C37">
        <w:rPr>
          <w:highlight w:val="yellow"/>
          <w:u w:val="single"/>
        </w:rPr>
        <w:t>the United States resettled just 80 South Sudanese</w:t>
      </w:r>
      <w:r w:rsidRPr="00BB5C37">
        <w:rPr>
          <w:u w:val="single"/>
        </w:rPr>
        <w:t xml:space="preserve"> last year</w:t>
      </w:r>
      <w:r w:rsidRPr="00BB5C37">
        <w:rPr>
          <w:sz w:val="16"/>
        </w:rPr>
        <w:t xml:space="preserve">. This year, only 11 have been admitted so far. </w:t>
      </w:r>
      <w:r w:rsidRPr="00BB5C37">
        <w:rPr>
          <w:highlight w:val="yellow"/>
          <w:u w:val="single"/>
        </w:rPr>
        <w:t>Similar scenarios are playing out globally</w:t>
      </w:r>
      <w:r w:rsidRPr="00BB5C37">
        <w:rPr>
          <w:sz w:val="16"/>
          <w:highlight w:val="yellow"/>
        </w:rPr>
        <w:t>.</w:t>
      </w:r>
      <w:r w:rsidRPr="00BB5C37">
        <w:rPr>
          <w:sz w:val="16"/>
        </w:rPr>
        <w:t xml:space="preserve"> Low- and middle-income countries host 88 percent of the world’s 22.5 million refugees. Just 10 countries, accounting for a mere 2.5 percent of global GDP, host half of the world’s refugees. The </w:t>
      </w:r>
      <w:r w:rsidRPr="00BB5C37">
        <w:rPr>
          <w:u w:val="single"/>
        </w:rPr>
        <w:t>U</w:t>
      </w:r>
      <w:r w:rsidRPr="00BB5C37">
        <w:rPr>
          <w:highlight w:val="yellow"/>
          <w:u w:val="single"/>
        </w:rPr>
        <w:t>.S. response to this</w:t>
      </w:r>
      <w:r w:rsidRPr="00BB5C37">
        <w:rPr>
          <w:u w:val="single"/>
        </w:rPr>
        <w:t xml:space="preserve"> global </w:t>
      </w:r>
      <w:r w:rsidRPr="00BB5C37">
        <w:rPr>
          <w:highlight w:val="yellow"/>
          <w:u w:val="single"/>
        </w:rPr>
        <w:t>development has been a retreat from our</w:t>
      </w:r>
      <w:r w:rsidRPr="00BB5C37">
        <w:rPr>
          <w:u w:val="single"/>
        </w:rPr>
        <w:t xml:space="preserve"> traditional </w:t>
      </w:r>
      <w:r w:rsidRPr="00BB5C37">
        <w:rPr>
          <w:highlight w:val="yellow"/>
          <w:u w:val="single"/>
        </w:rPr>
        <w:t>global leadership</w:t>
      </w:r>
      <w:r w:rsidRPr="00BB5C37">
        <w:rPr>
          <w:sz w:val="16"/>
        </w:rPr>
        <w:t xml:space="preserve">. But </w:t>
      </w:r>
      <w:r w:rsidRPr="00BB5C37">
        <w:rPr>
          <w:highlight w:val="yellow"/>
          <w:u w:val="single"/>
        </w:rPr>
        <w:t>the United States can reassert our leadership role</w:t>
      </w:r>
      <w:r w:rsidRPr="00BB5C37">
        <w:rPr>
          <w:sz w:val="16"/>
        </w:rPr>
        <w:t xml:space="preserve">, starting with Tillerson’s trip to Africa. First, </w:t>
      </w:r>
      <w:r w:rsidRPr="00BB5C37">
        <w:rPr>
          <w:highlight w:val="yellow"/>
          <w:u w:val="single"/>
        </w:rPr>
        <w:t>the Trump administration should put</w:t>
      </w:r>
      <w:r w:rsidRPr="00BB5C37">
        <w:rPr>
          <w:u w:val="single"/>
        </w:rPr>
        <w:t xml:space="preserve"> real </w:t>
      </w:r>
      <w:r w:rsidRPr="00BB5C37">
        <w:rPr>
          <w:highlight w:val="yellow"/>
          <w:u w:val="single"/>
        </w:rPr>
        <w:t>muscle behind resolving regional conflicts</w:t>
      </w:r>
      <w:r w:rsidRPr="00BB5C37">
        <w:rPr>
          <w:sz w:val="16"/>
        </w:rPr>
        <w:t>. Over the past two decades, 10 conflicts have produced more than half of the world’s displaced people. Putting more effort forth would cost us little; all we need are experienced diplomats to lead these efforts. The efforts in South Sudan by Nikki Haley, U.S. ambassador to the United Nations, have been laudable — as have Tillerson’s renewed efforts in Syria and engagement on Yemen. But in Africa alone</w:t>
      </w:r>
      <w:r w:rsidRPr="00BB5C37">
        <w:rPr>
          <w:sz w:val="16"/>
          <w:highlight w:val="yellow"/>
        </w:rPr>
        <w:t xml:space="preserve">, </w:t>
      </w:r>
      <w:r w:rsidRPr="00BB5C37">
        <w:rPr>
          <w:highlight w:val="yellow"/>
          <w:u w:val="single"/>
        </w:rPr>
        <w:t>key ambassadorships in Congo and South Africa remain vacant</w:t>
      </w:r>
      <w:r w:rsidRPr="00BB5C37">
        <w:rPr>
          <w:u w:val="single"/>
        </w:rPr>
        <w:t xml:space="preserve"> </w:t>
      </w:r>
      <w:r w:rsidRPr="00BB5C37">
        <w:rPr>
          <w:sz w:val="16"/>
        </w:rPr>
        <w:t xml:space="preserve">and </w:t>
      </w:r>
      <w:r w:rsidRPr="00BB5C37">
        <w:rPr>
          <w:highlight w:val="yellow"/>
          <w:u w:val="single"/>
        </w:rPr>
        <w:t>leadership posts in Washington remain unfilled</w:t>
      </w:r>
      <w:r w:rsidRPr="00BB5C37">
        <w:rPr>
          <w:u w:val="single"/>
        </w:rPr>
        <w:t>.</w:t>
      </w:r>
      <w:r w:rsidRPr="00BB5C37">
        <w:rPr>
          <w:sz w:val="16"/>
        </w:rPr>
        <w:t xml:space="preserve"> South Sudan is a perfect example: The government held peace talks with its opposition in neighboring Ethiopia, yet there is no U.S. ambassador to South Sudan or assistant secretary of state for African affairs. Second, </w:t>
      </w:r>
      <w:r w:rsidRPr="00BB5C37">
        <w:rPr>
          <w:highlight w:val="yellow"/>
          <w:u w:val="single"/>
        </w:rPr>
        <w:t>the administration should reaffirm its commitment to humanitarian aid</w:t>
      </w:r>
      <w:r w:rsidRPr="00BB5C37">
        <w:rPr>
          <w:u w:val="single"/>
        </w:rPr>
        <w:t>.</w:t>
      </w:r>
      <w:r w:rsidRPr="00BB5C37">
        <w:rPr>
          <w:sz w:val="16"/>
        </w:rPr>
        <w:t xml:space="preserve"> The president’s national security strategy notes that “the United States will continue to lead the world in humanitarian assistance.” But to make that statement real, </w:t>
      </w:r>
      <w:r w:rsidRPr="00BB5C37">
        <w:rPr>
          <w:highlight w:val="yellow"/>
          <w:u w:val="single"/>
        </w:rPr>
        <w:t>the administration would have to turn around its repeated budget request</w:t>
      </w:r>
      <w:r w:rsidRPr="00BB5C37">
        <w:rPr>
          <w:u w:val="single"/>
        </w:rPr>
        <w:t xml:space="preserve"> to slash humanitarian aid. </w:t>
      </w:r>
      <w:r w:rsidRPr="00BB5C37">
        <w:rPr>
          <w:sz w:val="16"/>
        </w:rPr>
        <w:t xml:space="preserve">Finally, </w:t>
      </w:r>
      <w:r w:rsidRPr="00BB5C37">
        <w:rPr>
          <w:highlight w:val="yellow"/>
          <w:u w:val="single"/>
        </w:rPr>
        <w:t>the administration needs to maintain the United States’ historic commitment to resettle the most vulnerable refugees</w:t>
      </w:r>
      <w:r w:rsidRPr="00BB5C37">
        <w:rPr>
          <w:sz w:val="16"/>
        </w:rPr>
        <w:t xml:space="preserve"> — those who cannot be safely protected in their countries of first refuge. In September, Trump reduced refugee admissions to historic lows. But the administration is underperforming even its own levels: The International Rescue Committee estimates that little more than 21,000 refugees will be admitted in the next year if current arrival trends hold. Last year, the U.S. admitted 3,051 Iraqis who are in danger because they assisted U.S. troops. So far this year, just 29 have been admitted. </w:t>
      </w:r>
      <w:r w:rsidRPr="00BB5C37">
        <w:rPr>
          <w:highlight w:val="yellow"/>
          <w:u w:val="single"/>
        </w:rPr>
        <w:t>When the United States steps back from its commitments, other countries do the same</w:t>
      </w:r>
      <w:r w:rsidRPr="00BB5C37">
        <w:rPr>
          <w:sz w:val="16"/>
        </w:rPr>
        <w:t xml:space="preserve">. </w:t>
      </w:r>
      <w:r w:rsidRPr="00BB5C37">
        <w:rPr>
          <w:u w:val="single"/>
        </w:rPr>
        <w:t>Major refugee-hosting nations are</w:t>
      </w:r>
      <w:r w:rsidRPr="00BB5C37">
        <w:rPr>
          <w:sz w:val="16"/>
        </w:rPr>
        <w:t xml:space="preserve"> increasingly </w:t>
      </w:r>
      <w:r w:rsidRPr="00BB5C37">
        <w:rPr>
          <w:highlight w:val="yellow"/>
          <w:u w:val="single"/>
        </w:rPr>
        <w:t>asking why they should continue hosting large</w:t>
      </w:r>
      <w:r w:rsidRPr="00BB5C37">
        <w:rPr>
          <w:u w:val="single"/>
        </w:rPr>
        <w:t xml:space="preserve"> </w:t>
      </w:r>
      <w:r w:rsidRPr="00BB5C37">
        <w:rPr>
          <w:sz w:val="16"/>
        </w:rPr>
        <w:t xml:space="preserve">refugee </w:t>
      </w:r>
      <w:r w:rsidRPr="00BB5C37">
        <w:rPr>
          <w:highlight w:val="yellow"/>
          <w:u w:val="single"/>
        </w:rPr>
        <w:t>populations when the United States will not take</w:t>
      </w:r>
      <w:r w:rsidRPr="00BB5C37">
        <w:rPr>
          <w:u w:val="single"/>
        </w:rPr>
        <w:t xml:space="preserve"> even </w:t>
      </w:r>
      <w:r w:rsidRPr="00BB5C37">
        <w:rPr>
          <w:highlight w:val="yellow"/>
          <w:u w:val="single"/>
        </w:rPr>
        <w:t>a modest number</w:t>
      </w:r>
      <w:r w:rsidRPr="00BB5C37">
        <w:rPr>
          <w:sz w:val="16"/>
        </w:rPr>
        <w:t xml:space="preserve">. Already we have seen backtracking from commitments in Kenya, Pakistan, Tanzania and Lebanon. </w:t>
      </w:r>
      <w:r w:rsidRPr="00BB5C37">
        <w:rPr>
          <w:u w:val="single"/>
        </w:rPr>
        <w:t>That risks new humanitarian and security threats</w:t>
      </w:r>
      <w:r w:rsidRPr="00BB5C37">
        <w:rPr>
          <w:sz w:val="16"/>
        </w:rPr>
        <w:t xml:space="preserve">. If refugees cannot stay in these countries, they move onward and destabilize new regions or return to the countries they fled. Tillerson’s trip to Africa </w:t>
      </w:r>
      <w:r w:rsidRPr="00BB5C37">
        <w:rPr>
          <w:highlight w:val="yellow"/>
          <w:u w:val="single"/>
        </w:rPr>
        <w:t>is a unique opportunity for the United States to restore its global leadership</w:t>
      </w:r>
      <w:r w:rsidRPr="00BB5C37">
        <w:rPr>
          <w:u w:val="single"/>
        </w:rPr>
        <w:t xml:space="preserve"> on refugees</w:t>
      </w:r>
      <w:r w:rsidRPr="00BB5C37">
        <w:rPr>
          <w:sz w:val="16"/>
        </w:rPr>
        <w:t xml:space="preserve">. The components for a good deal are there — we provide more assistance and refuge for a small number of the most vulnerable, and our friends such as Uganda continue providing safety to the vast majority. </w:t>
      </w:r>
      <w:proofErr w:type="gramStart"/>
      <w:r w:rsidRPr="00BB5C37">
        <w:rPr>
          <w:sz w:val="16"/>
        </w:rPr>
        <w:t>A win-win.</w:t>
      </w:r>
      <w:proofErr w:type="gramEnd"/>
    </w:p>
    <w:p w14:paraId="64FA1CFB" w14:textId="77777777" w:rsidR="00040E42" w:rsidRPr="00BB5C37" w:rsidRDefault="00040E42" w:rsidP="00040E42">
      <w:pPr>
        <w:pStyle w:val="Heading4"/>
      </w:pPr>
      <w:r w:rsidRPr="00BB5C37">
        <w:t xml:space="preserve">The Aff fails to do anything about the integration process—means that the refugees will never be successfully integrated. </w:t>
      </w:r>
    </w:p>
    <w:p w14:paraId="6A36ACC3" w14:textId="77777777" w:rsidR="00040E42" w:rsidRPr="00BB5C37" w:rsidRDefault="00040E42" w:rsidP="00040E42">
      <w:pPr>
        <w:rPr>
          <w:rStyle w:val="Style13ptBold"/>
          <w:b w:val="0"/>
        </w:rPr>
      </w:pPr>
      <w:r w:rsidRPr="00BB5C37">
        <w:rPr>
          <w:rStyle w:val="Style13ptBold"/>
        </w:rPr>
        <w:t>Weinstein and Ferwerda 18 (</w:t>
      </w:r>
      <w:r w:rsidRPr="00BB5C37">
        <w:rPr>
          <w:rStyle w:val="Style13ptBold"/>
          <w:b w:val="0"/>
        </w:rPr>
        <w:t xml:space="preserve">Jeremy Weinstein is a professor of political science and senior fellow at the Freeman Spogli Institute for International Studies. Jeremy Ferwerda is assistant professor of government at Dartmouth College. </w:t>
      </w:r>
      <w:proofErr w:type="gramStart"/>
      <w:r w:rsidRPr="00BB5C37">
        <w:rPr>
          <w:rStyle w:val="Style13ptBold"/>
          <w:b w:val="0"/>
        </w:rPr>
        <w:t>Foreign Policy.</w:t>
      </w:r>
      <w:proofErr w:type="gramEnd"/>
      <w:r w:rsidRPr="00BB5C37">
        <w:rPr>
          <w:rStyle w:val="Style13ptBold"/>
          <w:b w:val="0"/>
        </w:rPr>
        <w:t xml:space="preserve"> </w:t>
      </w:r>
      <w:hyperlink r:id="rId103" w:history="1">
        <w:r w:rsidRPr="00BB5C37">
          <w:rPr>
            <w:rStyle w:val="Hyperlink"/>
            <w:sz w:val="26"/>
          </w:rPr>
          <w:t>https://foreignpolicy.com/2018/02/12/trump-has-undercut-u-s-refugee-resettlement-heres-one-way-to-restore-it/</w:t>
        </w:r>
      </w:hyperlink>
      <w:r w:rsidRPr="00BB5C37">
        <w:rPr>
          <w:rStyle w:val="Style13ptBold"/>
          <w:b w:val="0"/>
        </w:rPr>
        <w:t>, AJ)</w:t>
      </w:r>
    </w:p>
    <w:p w14:paraId="4E8E9E0A" w14:textId="77777777" w:rsidR="00040E42" w:rsidRPr="00BB5C37" w:rsidRDefault="00040E42" w:rsidP="00040E42">
      <w:pPr>
        <w:rPr>
          <w:sz w:val="16"/>
        </w:rPr>
      </w:pPr>
      <w:r w:rsidRPr="00BB5C37">
        <w:rPr>
          <w:sz w:val="16"/>
        </w:rPr>
        <w:t xml:space="preserve">Yet at a time when there are more refugees globally than at any time since World War II, </w:t>
      </w:r>
      <w:r w:rsidRPr="00BB5C37">
        <w:rPr>
          <w:highlight w:val="yellow"/>
          <w:u w:val="single"/>
        </w:rPr>
        <w:t>the Trump administration has abandoned America’s traditional leadership role</w:t>
      </w:r>
      <w:r w:rsidRPr="00BB5C37">
        <w:rPr>
          <w:sz w:val="16"/>
        </w:rPr>
        <w:t xml:space="preserve">. The State Department has slashed refugee admissions by more than half, to 45,000, a historic low. </w:t>
      </w:r>
      <w:r w:rsidRPr="00BB5C37">
        <w:rPr>
          <w:highlight w:val="yellow"/>
          <w:u w:val="single"/>
        </w:rPr>
        <w:t>The United States has walked away from the United Nations’ efforts to coordinate an</w:t>
      </w:r>
      <w:r w:rsidRPr="00BB5C37">
        <w:rPr>
          <w:u w:val="single"/>
        </w:rPr>
        <w:t xml:space="preserve"> international </w:t>
      </w:r>
      <w:r w:rsidRPr="00BB5C37">
        <w:rPr>
          <w:highlight w:val="yellow"/>
          <w:u w:val="single"/>
        </w:rPr>
        <w:t>response</w:t>
      </w:r>
      <w:r w:rsidRPr="00BB5C37">
        <w:rPr>
          <w:sz w:val="16"/>
        </w:rPr>
        <w:t xml:space="preserve">. And with fiery rhetoric and provocative travel bans, the administration has stoked anti-immigrant sentiment by playing to people’s fears about terrorism and cultural difference, especially when it comes to the possible admission of Muslim refugees. While there is no evidence that refugees pose a security threat to the United States — in fact, refugees undergo the most onerous and thorough background checks of anyone entering the United States — the Trump administration’s focus on culture isn’t accidental. For many Americans, the arrival of foreigners who speak another language or belong to another religion surfaces deeply-rooted concerns about integration. Refugee resettlement also triggers economic anxieties. Because refugees are selected based on vulnerability — in particular, a well-founded fear of persecution — many arrive without the English proficiency or professional skills they need to succeed in the United States. Most of them initially must rely on social services to get on their feet. Taken together, refugees’ cultural difference and economic dependence are powerful ingredients for political backlash. And this isn’t unique to America: Just witness the nationalist hostility toward asylum seekers in Europe. But </w:t>
      </w:r>
      <w:r w:rsidRPr="00BB5C37">
        <w:rPr>
          <w:u w:val="single"/>
        </w:rPr>
        <w:t xml:space="preserve">while one response to this political reality is to close the doors </w:t>
      </w:r>
      <w:r w:rsidRPr="00BB5C37">
        <w:rPr>
          <w:sz w:val="16"/>
        </w:rPr>
        <w:t xml:space="preserve">and pull back from global leadership, </w:t>
      </w:r>
      <w:r w:rsidRPr="00BB5C37">
        <w:rPr>
          <w:highlight w:val="yellow"/>
          <w:u w:val="single"/>
        </w:rPr>
        <w:t>there is an alternative</w:t>
      </w:r>
      <w:r w:rsidRPr="00BB5C37">
        <w:rPr>
          <w:sz w:val="16"/>
          <w:highlight w:val="yellow"/>
        </w:rPr>
        <w:t xml:space="preserve">. </w:t>
      </w:r>
      <w:r w:rsidRPr="00BB5C37">
        <w:rPr>
          <w:highlight w:val="yellow"/>
          <w:u w:val="single"/>
        </w:rPr>
        <w:t>The administration</w:t>
      </w:r>
      <w:r w:rsidRPr="00BB5C37">
        <w:rPr>
          <w:sz w:val="16"/>
          <w:highlight w:val="yellow"/>
        </w:rPr>
        <w:t xml:space="preserve"> </w:t>
      </w:r>
      <w:r w:rsidRPr="00BB5C37">
        <w:rPr>
          <w:highlight w:val="yellow"/>
          <w:u w:val="single"/>
        </w:rPr>
        <w:t>could back up its commitment to innovation</w:t>
      </w:r>
      <w:r w:rsidRPr="00BB5C37">
        <w:rPr>
          <w:u w:val="single"/>
        </w:rPr>
        <w:t xml:space="preserve"> and efficiency</w:t>
      </w:r>
      <w:r w:rsidRPr="00BB5C37">
        <w:rPr>
          <w:sz w:val="16"/>
        </w:rPr>
        <w:t xml:space="preserve"> by embracing critical reforms that more cost-effectively facilitate the integration of refugees into American communities. In a recent paper from the Immigration Policy Lab at Stanford, published in Science, we offer one place to start: </w:t>
      </w:r>
      <w:r w:rsidRPr="00BB5C37">
        <w:rPr>
          <w:highlight w:val="yellow"/>
          <w:u w:val="single"/>
        </w:rPr>
        <w:t>optimizing the process that assigns refugees to resettlement locations</w:t>
      </w:r>
      <w:r w:rsidRPr="00BB5C37">
        <w:rPr>
          <w:u w:val="single"/>
        </w:rPr>
        <w:t xml:space="preserve"> across the United States.</w:t>
      </w:r>
      <w:r w:rsidRPr="00BB5C37">
        <w:rPr>
          <w:sz w:val="16"/>
        </w:rPr>
        <w:t xml:space="preserve"> </w:t>
      </w:r>
      <w:r w:rsidRPr="00BB5C37">
        <w:rPr>
          <w:u w:val="single"/>
        </w:rPr>
        <w:t>That destination is one of the first policy decisions to affect newly admitted refugees</w:t>
      </w:r>
      <w:r w:rsidRPr="00BB5C37">
        <w:rPr>
          <w:sz w:val="16"/>
        </w:rPr>
        <w:t xml:space="preserve"> who don’t already have ties to the United States, and </w:t>
      </w:r>
      <w:r w:rsidRPr="00BB5C37">
        <w:rPr>
          <w:highlight w:val="yellow"/>
          <w:u w:val="single"/>
        </w:rPr>
        <w:t>it turns out to be highly consequential for successful integration</w:t>
      </w:r>
      <w:r w:rsidRPr="00BB5C37">
        <w:rPr>
          <w:sz w:val="16"/>
        </w:rPr>
        <w:t xml:space="preserve">. Taking employment as one key measure of integration, we find that a refugee’s likelihood of finding work depends on at least three different factors: personal characteristics like education and language skills; local conditions, such as housing availability, job opportunities, and co-ethnic networks; and harmony between personal characteristics and local conditions, such that different types of refugees do better in different locations. </w:t>
      </w:r>
      <w:r w:rsidRPr="00BB5C37">
        <w:rPr>
          <w:highlight w:val="yellow"/>
          <w:u w:val="single"/>
        </w:rPr>
        <w:t>Allocating refugees to the locations where they are most likely to find quality employment sets them up</w:t>
      </w:r>
      <w:r w:rsidRPr="00BB5C37">
        <w:rPr>
          <w:sz w:val="16"/>
        </w:rPr>
        <w:t xml:space="preserve"> for successful integration, and this should be a critical element of the U.S. policy approach. Yet the United States currently allocates refugees to locations without systematically assessing how refugees with similar profiles have fared. </w:t>
      </w:r>
      <w:r w:rsidRPr="00BB5C37">
        <w:rPr>
          <w:highlight w:val="yellow"/>
          <w:u w:val="single"/>
        </w:rPr>
        <w:t>It would be nearly costless</w:t>
      </w:r>
      <w:r w:rsidRPr="00BB5C37">
        <w:rPr>
          <w:u w:val="single"/>
        </w:rPr>
        <w:t xml:space="preserve"> to adopt a flexible, data-driven algorithm</w:t>
      </w:r>
      <w:r w:rsidRPr="00BB5C37">
        <w:rPr>
          <w:sz w:val="16"/>
        </w:rPr>
        <w:t xml:space="preserve"> that would match new refugee arrivals to the locations where others with comparable characteristics have prospered in the past, without changing the total number of refugees allocated to any particular community. In our paper, we demonstrate that </w:t>
      </w:r>
      <w:r w:rsidRPr="00BB5C37">
        <w:rPr>
          <w:highlight w:val="yellow"/>
          <w:u w:val="single"/>
        </w:rPr>
        <w:t>this simple policy change would have a large impact</w:t>
      </w:r>
      <w:r w:rsidRPr="00BB5C37">
        <w:rPr>
          <w:sz w:val="16"/>
          <w:highlight w:val="yellow"/>
        </w:rPr>
        <w:t xml:space="preserve">, </w:t>
      </w:r>
      <w:r w:rsidRPr="00BB5C37">
        <w:rPr>
          <w:highlight w:val="yellow"/>
          <w:u w:val="single"/>
        </w:rPr>
        <w:t>doubling the predicted probability of employment from 25 to 50 percent</w:t>
      </w:r>
      <w:r w:rsidRPr="00BB5C37">
        <w:rPr>
          <w:sz w:val="16"/>
        </w:rPr>
        <w:t xml:space="preserve"> for the median refugee three months after arrival, increasing the average employment rate by 41 percent, and improving employment outcomes in nearly every geographic location. </w:t>
      </w:r>
      <w:r w:rsidRPr="00BB5C37">
        <w:rPr>
          <w:highlight w:val="yellow"/>
          <w:u w:val="single"/>
        </w:rPr>
        <w:t>It is difficult to think of another policy intervention</w:t>
      </w:r>
      <w:r w:rsidRPr="00BB5C37">
        <w:rPr>
          <w:sz w:val="16"/>
        </w:rPr>
        <w:t xml:space="preserve"> — education, job training, or language classes — </w:t>
      </w:r>
      <w:r w:rsidRPr="00BB5C37">
        <w:rPr>
          <w:highlight w:val="yellow"/>
          <w:u w:val="single"/>
        </w:rPr>
        <w:t>that could produce such a sizeable effect</w:t>
      </w:r>
      <w:r w:rsidRPr="00BB5C37">
        <w:rPr>
          <w:u w:val="single"/>
        </w:rPr>
        <w:t xml:space="preserve"> at such a small cost.</w:t>
      </w:r>
      <w:r w:rsidRPr="00BB5C37">
        <w:rPr>
          <w:sz w:val="16"/>
        </w:rPr>
        <w:t xml:space="preserve"> </w:t>
      </w:r>
    </w:p>
    <w:p w14:paraId="5051C05F" w14:textId="77777777" w:rsidR="00040E42" w:rsidRPr="00BB5C37" w:rsidRDefault="00040E42" w:rsidP="00040E42">
      <w:pPr>
        <w:pStyle w:val="Heading4"/>
      </w:pPr>
      <w:r w:rsidRPr="00BB5C37">
        <w:t xml:space="preserve">Increasing the US refugee cap is </w:t>
      </w:r>
      <w:proofErr w:type="gramStart"/>
      <w:r w:rsidRPr="00BB5C37">
        <w:t>key</w:t>
      </w:r>
      <w:proofErr w:type="gramEnd"/>
      <w:r w:rsidRPr="00BB5C37">
        <w:t xml:space="preserve"> to reestablishing US leadership and creating a global coalition for refugees. </w:t>
      </w:r>
    </w:p>
    <w:p w14:paraId="6B4DD513" w14:textId="77777777" w:rsidR="00040E42" w:rsidRPr="00BB5C37" w:rsidRDefault="00040E42" w:rsidP="00040E42">
      <w:pPr>
        <w:rPr>
          <w:sz w:val="26"/>
          <w:szCs w:val="26"/>
        </w:rPr>
      </w:pPr>
      <w:r w:rsidRPr="00BB5C37">
        <w:rPr>
          <w:rStyle w:val="Style13ptBold"/>
        </w:rPr>
        <w:t>Ignatieff et al 16 (</w:t>
      </w:r>
      <w:r w:rsidRPr="00BB5C37">
        <w:rPr>
          <w:rStyle w:val="Style13ptBold"/>
          <w:b w:val="0"/>
        </w:rPr>
        <w:t>Michael Ignatieff is a Canadian author, academic, and former politician. Juliette Keeley is a senior policy advocate at MIT. Betsy Ribble is a senior associate at The Obama Foundation. Keith McCammon was a Master in Public Policy 2017 candidate at Harvard Kennedy School. Brookings. “The Refugee and Migration Crisis: Proposals for Action UN Summit 2016</w:t>
      </w:r>
      <w:r w:rsidRPr="00BB5C37">
        <w:rPr>
          <w:rStyle w:val="Style13ptBold"/>
          <w:b w:val="0"/>
          <w:szCs w:val="26"/>
        </w:rPr>
        <w:t xml:space="preserve">.” </w:t>
      </w:r>
      <w:hyperlink r:id="rId104" w:history="1">
        <w:r w:rsidRPr="00BB5C37">
          <w:rPr>
            <w:rStyle w:val="Hyperlink"/>
            <w:sz w:val="26"/>
            <w:szCs w:val="26"/>
          </w:rPr>
          <w:t>https://www.brookings.edu/research/the-refugee-and-migration-crisis-proposals-for-action-u-n-summit-2016/</w:t>
        </w:r>
      </w:hyperlink>
      <w:r w:rsidRPr="00BB5C37">
        <w:rPr>
          <w:sz w:val="26"/>
          <w:szCs w:val="26"/>
        </w:rPr>
        <w:t>, AJ)</w:t>
      </w:r>
    </w:p>
    <w:p w14:paraId="4EF8CE3B" w14:textId="786A15A5" w:rsidR="00040E42" w:rsidRPr="00BB5C37" w:rsidRDefault="00040E42" w:rsidP="00924272">
      <w:pPr>
        <w:rPr>
          <w:rStyle w:val="StyleUnderline"/>
          <w:sz w:val="16"/>
          <w:u w:val="none"/>
        </w:rPr>
      </w:pPr>
      <w:r w:rsidRPr="00BB5C37">
        <w:rPr>
          <w:sz w:val="16"/>
        </w:rPr>
        <w:t xml:space="preserve">On September 20 at the United Nations in New York, President Obama convenes a Leaders’ Summit on the Global Refugee Crisis. This follows the Secretary-General’s High-Level Summit on Refugees and Migrants the day before. These two meetings offer the Obama administration a unique opportunity to galvanize action to address the global migration and refugee crisis. </w:t>
      </w:r>
      <w:r w:rsidRPr="00BB5C37">
        <w:rPr>
          <w:highlight w:val="yellow"/>
          <w:u w:val="single"/>
        </w:rPr>
        <w:t>The</w:t>
      </w:r>
      <w:r w:rsidRPr="00BB5C37">
        <w:rPr>
          <w:sz w:val="16"/>
        </w:rPr>
        <w:t xml:space="preserve"> Obama </w:t>
      </w:r>
      <w:r w:rsidRPr="00BB5C37">
        <w:rPr>
          <w:highlight w:val="yellow"/>
          <w:u w:val="single"/>
        </w:rPr>
        <w:t>administration has announced three goals</w:t>
      </w:r>
      <w:r w:rsidRPr="00BB5C37">
        <w:rPr>
          <w:u w:val="single"/>
        </w:rPr>
        <w:t xml:space="preserve"> for the Leaders’ Summit.</w:t>
      </w:r>
      <w:r w:rsidRPr="00BB5C37">
        <w:rPr>
          <w:sz w:val="16"/>
        </w:rPr>
        <w:t xml:space="preserve"> </w:t>
      </w:r>
      <w:r w:rsidRPr="00BB5C37">
        <w:rPr>
          <w:highlight w:val="yellow"/>
          <w:u w:val="single"/>
        </w:rPr>
        <w:t>The first is to generate a 30 percent increase in financing</w:t>
      </w:r>
      <w:r w:rsidRPr="00BB5C37">
        <w:rPr>
          <w:sz w:val="16"/>
        </w:rPr>
        <w:t xml:space="preserve"> for global humanitarian appeals, from $10 billion in 2015 to $13 billion this year. </w:t>
      </w:r>
      <w:r w:rsidRPr="00BB5C37">
        <w:rPr>
          <w:highlight w:val="yellow"/>
          <w:u w:val="single"/>
        </w:rPr>
        <w:t>The second is to double the number of resettlement slots</w:t>
      </w:r>
      <w:r w:rsidRPr="00BB5C37">
        <w:rPr>
          <w:sz w:val="16"/>
        </w:rPr>
        <w:t xml:space="preserve"> and alternative legal pathways for admission that are available to refugees, </w:t>
      </w:r>
      <w:r w:rsidRPr="00BB5C37">
        <w:rPr>
          <w:highlight w:val="yellow"/>
          <w:u w:val="single"/>
        </w:rPr>
        <w:t>and increase the number of countries accepting significant numbers of refugees</w:t>
      </w:r>
      <w:r w:rsidRPr="00BB5C37">
        <w:rPr>
          <w:sz w:val="16"/>
        </w:rPr>
        <w:t xml:space="preserve">. And the </w:t>
      </w:r>
      <w:r w:rsidRPr="00BB5C37">
        <w:rPr>
          <w:highlight w:val="yellow"/>
          <w:u w:val="single"/>
        </w:rPr>
        <w:t>third is to increase the number of refugees in school</w:t>
      </w:r>
      <w:r w:rsidRPr="00BB5C37">
        <w:rPr>
          <w:u w:val="single"/>
        </w:rPr>
        <w:t xml:space="preserve"> worldwide </w:t>
      </w:r>
      <w:r w:rsidRPr="00BB5C37">
        <w:rPr>
          <w:highlight w:val="yellow"/>
          <w:u w:val="single"/>
        </w:rPr>
        <w:t>by one million</w:t>
      </w:r>
      <w:r w:rsidRPr="00BB5C37">
        <w:rPr>
          <w:sz w:val="16"/>
        </w:rPr>
        <w:t xml:space="preserve"> and the number of refugees granted the legal right to work by one million. </w:t>
      </w:r>
      <w:r w:rsidRPr="00BB5C37">
        <w:rPr>
          <w:u w:val="single"/>
        </w:rPr>
        <w:t>These are the right goals</w:t>
      </w:r>
      <w:r w:rsidRPr="00BB5C37">
        <w:rPr>
          <w:sz w:val="16"/>
        </w:rPr>
        <w:t xml:space="preserve">: they are both ambitious and attainable. </w:t>
      </w:r>
      <w:r w:rsidRPr="00BB5C37">
        <w:rPr>
          <w:highlight w:val="yellow"/>
          <w:u w:val="single"/>
        </w:rPr>
        <w:t>This paper</w:t>
      </w:r>
      <w:r w:rsidRPr="00BB5C37">
        <w:rPr>
          <w:sz w:val="16"/>
        </w:rPr>
        <w:t>—jointly produced for the Brookings Institution and the Richard C. Holbrooke Forum at the American Academy in Berlin—</w:t>
      </w:r>
      <w:r w:rsidRPr="00BB5C37">
        <w:rPr>
          <w:highlight w:val="yellow"/>
          <w:u w:val="single"/>
        </w:rPr>
        <w:t>lays out specific ideas about what the United States needs to do</w:t>
      </w:r>
      <w:r w:rsidRPr="00BB5C37">
        <w:rPr>
          <w:sz w:val="16"/>
        </w:rPr>
        <w:t xml:space="preserve"> in order to achieve them at the September Summit. To mobilize support for its goals, </w:t>
      </w:r>
      <w:r w:rsidRPr="00BB5C37">
        <w:rPr>
          <w:highlight w:val="yellow"/>
          <w:u w:val="single"/>
        </w:rPr>
        <w:t>the United States should</w:t>
      </w:r>
      <w:r w:rsidRPr="00BB5C37">
        <w:rPr>
          <w:sz w:val="16"/>
          <w:highlight w:val="yellow"/>
        </w:rPr>
        <w:t xml:space="preserve">: </w:t>
      </w:r>
      <w:r w:rsidRPr="00BB5C37">
        <w:rPr>
          <w:highlight w:val="yellow"/>
          <w:u w:val="single"/>
        </w:rPr>
        <w:t>Build a coalition for the resettlement of refugees, starting with an increase in its own intake</w:t>
      </w:r>
      <w:r w:rsidRPr="00BB5C37">
        <w:rPr>
          <w:u w:val="single"/>
        </w:rPr>
        <w:t xml:space="preserve">. </w:t>
      </w:r>
      <w:r w:rsidRPr="00BB5C37">
        <w:rPr>
          <w:sz w:val="16"/>
        </w:rPr>
        <w:t xml:space="preserve">Admitting 65,000 of the most vulnerable Syrian refugees </w:t>
      </w:r>
      <w:r w:rsidRPr="00BB5C37">
        <w:rPr>
          <w:highlight w:val="yellow"/>
          <w:u w:val="single"/>
        </w:rPr>
        <w:t>would allow the United States to lead by example</w:t>
      </w:r>
      <w:r w:rsidRPr="00BB5C37">
        <w:rPr>
          <w:u w:val="single"/>
        </w:rPr>
        <w:t xml:space="preserve"> and would establish a foundation on which to re-build global commitments</w:t>
      </w:r>
      <w:r w:rsidRPr="00BB5C37">
        <w:rPr>
          <w:sz w:val="16"/>
        </w:rPr>
        <w:t xml:space="preserve"> to burden-sharing. </w:t>
      </w:r>
      <w:r w:rsidRPr="00BB5C37">
        <w:rPr>
          <w:highlight w:val="yellow"/>
          <w:u w:val="single"/>
        </w:rPr>
        <w:t>Leverage support for the front-line states</w:t>
      </w:r>
      <w:r w:rsidRPr="00BB5C37">
        <w:rPr>
          <w:sz w:val="16"/>
        </w:rPr>
        <w:t>—Turkey, Jordan and Lebanon—</w:t>
      </w:r>
      <w:r w:rsidRPr="00BB5C37">
        <w:rPr>
          <w:highlight w:val="yellow"/>
          <w:u w:val="single"/>
        </w:rPr>
        <w:t>by focusing on helping these countries support refugee populations</w:t>
      </w:r>
      <w:r w:rsidRPr="00BB5C37">
        <w:rPr>
          <w:sz w:val="16"/>
        </w:rPr>
        <w:t xml:space="preserve"> in becoming more self-reliant. </w:t>
      </w:r>
      <w:r w:rsidRPr="00BB5C37">
        <w:rPr>
          <w:highlight w:val="yellow"/>
          <w:u w:val="single"/>
        </w:rPr>
        <w:t>There are four major reasons why the Obama administration should seize the opportunity</w:t>
      </w:r>
      <w:r w:rsidRPr="00BB5C37">
        <w:rPr>
          <w:sz w:val="16"/>
        </w:rPr>
        <w:t xml:space="preserve"> to achieve real results in September. First, </w:t>
      </w:r>
      <w:r w:rsidRPr="00BB5C37">
        <w:rPr>
          <w:u w:val="single"/>
        </w:rPr>
        <w:t>U</w:t>
      </w:r>
      <w:r w:rsidRPr="00BB5C37">
        <w:rPr>
          <w:highlight w:val="yellow"/>
          <w:u w:val="single"/>
        </w:rPr>
        <w:t>.S. leadership should always take a stand against conscience-shocking wrongs</w:t>
      </w:r>
      <w:r w:rsidRPr="00BB5C37">
        <w:rPr>
          <w:sz w:val="16"/>
        </w:rPr>
        <w:t xml:space="preserve">: it is wrong for human beings fleeing carnage and destruction to be denied refuge and the chance of a new life. Second, as the Syrian civil war grinds on, with no apparent end in sight, </w:t>
      </w:r>
      <w:r w:rsidRPr="00BB5C37">
        <w:rPr>
          <w:highlight w:val="yellow"/>
          <w:u w:val="single"/>
        </w:rPr>
        <w:t>vigorous refugee assistance and re-settlement are the best available ways for the United States to demonstrate its commitment</w:t>
      </w:r>
      <w:r w:rsidRPr="00BB5C37">
        <w:rPr>
          <w:sz w:val="16"/>
        </w:rPr>
        <w:t xml:space="preserve"> to the Syrian people. Third, </w:t>
      </w:r>
      <w:r w:rsidRPr="00BB5C37">
        <w:rPr>
          <w:u w:val="single"/>
        </w:rPr>
        <w:t>as Europe struggles to cope with refugee pressures</w:t>
      </w:r>
      <w:r w:rsidRPr="00BB5C37">
        <w:rPr>
          <w:sz w:val="16"/>
        </w:rPr>
        <w:t xml:space="preserve">, its leaders blame the United States for inaction. </w:t>
      </w:r>
      <w:r w:rsidRPr="00BB5C37">
        <w:rPr>
          <w:highlight w:val="yellow"/>
          <w:u w:val="single"/>
        </w:rPr>
        <w:t>Decisive leadership on the part of the United States</w:t>
      </w:r>
      <w:r w:rsidRPr="00BB5C37">
        <w:rPr>
          <w:u w:val="single"/>
        </w:rPr>
        <w:t xml:space="preserve"> </w:t>
      </w:r>
      <w:r w:rsidRPr="00BB5C37">
        <w:rPr>
          <w:sz w:val="16"/>
        </w:rPr>
        <w:t xml:space="preserve">in </w:t>
      </w:r>
      <w:r w:rsidRPr="00BB5C37">
        <w:rPr>
          <w:u w:val="single"/>
        </w:rPr>
        <w:t xml:space="preserve">September </w:t>
      </w:r>
      <w:r w:rsidRPr="00BB5C37">
        <w:rPr>
          <w:highlight w:val="yellow"/>
          <w:u w:val="single"/>
        </w:rPr>
        <w:t>would make an important contribution toward bolstering the Atlantic alliance</w:t>
      </w:r>
      <w:r w:rsidRPr="00BB5C37">
        <w:rPr>
          <w:sz w:val="16"/>
        </w:rPr>
        <w:t>. Fourth, U.S</w:t>
      </w:r>
      <w:r w:rsidRPr="00BB5C37">
        <w:rPr>
          <w:u w:val="single"/>
        </w:rPr>
        <w:t xml:space="preserve">. </w:t>
      </w:r>
      <w:r w:rsidRPr="00BB5C37">
        <w:rPr>
          <w:highlight w:val="yellow"/>
          <w:u w:val="single"/>
        </w:rPr>
        <w:t>leadership refurbishes America’s reputation as a leader</w:t>
      </w:r>
      <w:r w:rsidRPr="00BB5C37">
        <w:rPr>
          <w:u w:val="single"/>
        </w:rPr>
        <w:t xml:space="preserve"> in refugee resettlement</w:t>
      </w:r>
      <w:r w:rsidRPr="00BB5C37">
        <w:rPr>
          <w:sz w:val="16"/>
        </w:rPr>
        <w:t>. Failure to secure meaningful results in September would dissipate the momentum achieved in the build-up to these summits and convince refugees that they have been abandoned.</w:t>
      </w:r>
    </w:p>
    <w:p w14:paraId="58B72920" w14:textId="77777777" w:rsidR="00EC1415" w:rsidRPr="00BB5C37" w:rsidRDefault="00EC1415" w:rsidP="00EC1415">
      <w:pPr>
        <w:pStyle w:val="Heading3"/>
      </w:pPr>
      <w:proofErr w:type="gramStart"/>
      <w:r w:rsidRPr="00BB5C37">
        <w:t>solvency</w:t>
      </w:r>
      <w:proofErr w:type="gramEnd"/>
      <w:r w:rsidRPr="00BB5C37">
        <w:t xml:space="preserve"> – resettlement</w:t>
      </w:r>
    </w:p>
    <w:p w14:paraId="05B18992" w14:textId="77777777" w:rsidR="00EC1415" w:rsidRPr="00BB5C37" w:rsidRDefault="00EC1415" w:rsidP="00EC1415">
      <w:pPr>
        <w:pStyle w:val="Heading4"/>
        <w:rPr>
          <w:rStyle w:val="StyleUnderline"/>
          <w:sz w:val="26"/>
          <w:u w:val="none"/>
        </w:rPr>
      </w:pPr>
      <w:r w:rsidRPr="00BB5C37">
        <w:rPr>
          <w:rStyle w:val="StyleUnderline"/>
          <w:sz w:val="26"/>
          <w:u w:val="none"/>
        </w:rPr>
        <w:t xml:space="preserve">Resettlement gives refugees stability through access to social, medical, and job training services </w:t>
      </w:r>
    </w:p>
    <w:p w14:paraId="06F74A75" w14:textId="77777777" w:rsidR="00EC1415" w:rsidRPr="00BB5C37" w:rsidRDefault="00EC1415" w:rsidP="00EC1415">
      <w:r w:rsidRPr="00BB5C37">
        <w:rPr>
          <w:rStyle w:val="Style13ptBold"/>
        </w:rPr>
        <w:t>Mayorga &amp; Morse 17</w:t>
      </w:r>
      <w:r w:rsidRPr="00BB5C37">
        <w:t xml:space="preserve"> (Jennifer &amp; Ann, “THE U.S. REFUGEE RESETTLEMENT PROGRAM: A PRIMER FOR POLICYMAKERS”, National Conference of State </w:t>
      </w:r>
      <w:proofErr w:type="gramStart"/>
      <w:r w:rsidRPr="00BB5C37">
        <w:t>Legislatures ,</w:t>
      </w:r>
      <w:proofErr w:type="gramEnd"/>
      <w:r w:rsidRPr="00BB5C37">
        <w:t xml:space="preserve"> http://www.ncsl.org/research/immigration/the-u-s-refugee-resettlement-program-a-primer-for-policymakers.aspx) ALH</w:t>
      </w:r>
    </w:p>
    <w:p w14:paraId="6615EF1B" w14:textId="5662D9DC" w:rsidR="005F1503" w:rsidRPr="00BB5C37" w:rsidRDefault="00EC1415" w:rsidP="00924272">
      <w:pPr>
        <w:rPr>
          <w:rStyle w:val="StyleUnderline"/>
        </w:rPr>
      </w:pPr>
      <w:r w:rsidRPr="00BB5C37">
        <w:rPr>
          <w:sz w:val="16"/>
        </w:rPr>
        <w:t xml:space="preserve">After arrival Once the refugee has been approved for admittance to the United States, the Department of State handles overseas processing and contracts with nine national-level voluntary agencies who then coordinate refugee cases with 350 local affiliates in 49 states for initial resettlement. </w:t>
      </w:r>
      <w:r w:rsidRPr="00BB5C37">
        <w:rPr>
          <w:rStyle w:val="StyleUnderline"/>
        </w:rPr>
        <w:t xml:space="preserve">The </w:t>
      </w:r>
      <w:r w:rsidRPr="00BB5C37">
        <w:rPr>
          <w:rStyle w:val="StyleUnderline"/>
          <w:highlight w:val="yellow"/>
        </w:rPr>
        <w:t>agencies provide housing and other basic needs for the first 30-90 days</w:t>
      </w:r>
      <w:r w:rsidRPr="00BB5C37">
        <w:rPr>
          <w:rStyle w:val="StyleUnderline"/>
        </w:rPr>
        <w:t xml:space="preserve"> with funding from the State Bureau of Population, Refugees and Migration (PRM). The State Department contracts require voluntary agencies to consult with stakeholders prior to accepting refugees for resettlement in the states. </w:t>
      </w:r>
      <w:r w:rsidRPr="00BB5C37">
        <w:rPr>
          <w:rStyle w:val="StyleUnderline"/>
          <w:highlight w:val="yellow"/>
        </w:rPr>
        <w:t>Refugees are provided with cultural orientation to the United States, assistance during their first 90 days, self-sufficiency, money management</w:t>
      </w:r>
      <w:proofErr w:type="gramStart"/>
      <w:r w:rsidRPr="00BB5C37">
        <w:rPr>
          <w:rStyle w:val="StyleUnderline"/>
          <w:highlight w:val="yellow"/>
        </w:rPr>
        <w:t>,and</w:t>
      </w:r>
      <w:proofErr w:type="gramEnd"/>
      <w:r w:rsidRPr="00BB5C37">
        <w:rPr>
          <w:rStyle w:val="StyleUnderline"/>
          <w:highlight w:val="yellow"/>
        </w:rPr>
        <w:t xml:space="preserve"> introduction to the role of law enforcement in the U.S.</w:t>
      </w:r>
      <w:r w:rsidRPr="00BB5C37">
        <w:rPr>
          <w:rStyle w:val="StyleUnderline"/>
        </w:rPr>
        <w:t xml:space="preserve"> </w:t>
      </w:r>
      <w:r w:rsidRPr="00BB5C37">
        <w:rPr>
          <w:sz w:val="16"/>
        </w:rPr>
        <w:t>The Office of Refugee Resettlement in HHS funds domestic refugee resettlement after the initial resettlement</w:t>
      </w:r>
      <w:r w:rsidRPr="00BB5C37">
        <w:rPr>
          <w:rStyle w:val="StyleUnderline"/>
        </w:rPr>
        <w:t xml:space="preserve">. </w:t>
      </w:r>
      <w:r w:rsidRPr="00BB5C37">
        <w:rPr>
          <w:rStyle w:val="StyleUnderline"/>
          <w:highlight w:val="yellow"/>
        </w:rPr>
        <w:t xml:space="preserve">ORR funds states to provide temporary, short-term cash </w:t>
      </w:r>
      <w:r w:rsidRPr="00BB5C37">
        <w:rPr>
          <w:rStyle w:val="StyleUnderline"/>
        </w:rPr>
        <w:t xml:space="preserve">and </w:t>
      </w:r>
      <w:r w:rsidRPr="00BB5C37">
        <w:rPr>
          <w:rStyle w:val="StyleUnderline"/>
          <w:highlight w:val="yellow"/>
        </w:rPr>
        <w:t xml:space="preserve">medical assistance </w:t>
      </w:r>
      <w:r w:rsidRPr="00BB5C37">
        <w:rPr>
          <w:rStyle w:val="StyleUnderline"/>
        </w:rPr>
        <w:t xml:space="preserve">and </w:t>
      </w:r>
      <w:r w:rsidRPr="00BB5C37">
        <w:rPr>
          <w:rStyle w:val="StyleUnderline"/>
          <w:highlight w:val="yellow"/>
        </w:rPr>
        <w:t>social services</w:t>
      </w:r>
      <w:r w:rsidRPr="00BB5C37">
        <w:rPr>
          <w:rStyle w:val="StyleUnderline"/>
        </w:rPr>
        <w:t xml:space="preserve">. </w:t>
      </w:r>
      <w:r w:rsidRPr="00BB5C37">
        <w:rPr>
          <w:sz w:val="16"/>
        </w:rPr>
        <w:t xml:space="preserve">Each participating state has a refugee coordinator. What Is the Role of States? </w:t>
      </w:r>
      <w:r w:rsidRPr="00BB5C37">
        <w:rPr>
          <w:rStyle w:val="StyleUnderline"/>
        </w:rPr>
        <w:t>States receive funding from the Office of Refugee Resettlement for cash and medical assistance, social services (</w:t>
      </w:r>
      <w:r w:rsidRPr="00BB5C37">
        <w:rPr>
          <w:rStyle w:val="StyleUnderline"/>
          <w:highlight w:val="yellow"/>
        </w:rPr>
        <w:t>such as English language and job training), targeted assistance, and preventive health</w:t>
      </w:r>
      <w:r w:rsidRPr="00BB5C37">
        <w:rPr>
          <w:rStyle w:val="StyleUnderline"/>
        </w:rPr>
        <w:t>.</w:t>
      </w:r>
      <w:r w:rsidRPr="00BB5C37">
        <w:rPr>
          <w:sz w:val="16"/>
        </w:rPr>
        <w:t xml:space="preserve"> States either provide services directly or contract with nonprofit organizations to carry out and implement resettlement services. Thirty-two states administer the funds through state-run offices. Twelve states—Arkansas, Nevada, Idaho, Colorado, South Dakota, North Dakota, Kentucky, Alabama, Tennessee, Louisiana, Massachusetts and Vermont—participate in the alternative Wilson-Fish program which contracts to nonprofit organizations.. Five states—Minnesota, Oregon, Oklahoma, Texas and Maryland—use public-private partnerships to administer the funds. Wyoming does not participate. What Is the Budget for Refugee Resettlement? CORE LINE ITEMS IN REFUGEE RESETTLEMENT BUDGET Transitional cash and medical assistance $383 million Social services such as English language and vocational training $150 million Targeted assistance $48 million Victims of trafficking $13 million Victims of torture $11 million Victims of domestic trafficking $3 million Preventative health $4.6 million Total $582 million Refugee resettlement funding table Over the last 10 years, cash and medical assistance has averaged $300 million/year and social services $150 million per year. The ORR budget for FY 2015 was $1.56 billion dollars, with $948 million in funding for unaccompanied migrant children. Funds are allocated to the states according to the number of refugees resettled. The top 10 states are: Texas, California, New York, Michigan, Florida, Arizona, Ohio, Pennsylvania, Illinois, and Washington. Refugee infographic U.S. government </w:t>
      </w:r>
      <w:proofErr w:type="gramStart"/>
      <w:r w:rsidRPr="00BB5C37">
        <w:rPr>
          <w:sz w:val="16"/>
        </w:rPr>
        <w:t>What</w:t>
      </w:r>
      <w:proofErr w:type="gramEnd"/>
      <w:r w:rsidRPr="00BB5C37">
        <w:rPr>
          <w:sz w:val="16"/>
        </w:rPr>
        <w:t xml:space="preserve"> Are the Benefits Available to Refugees? </w:t>
      </w:r>
      <w:r w:rsidRPr="00BB5C37">
        <w:rPr>
          <w:rStyle w:val="StyleUnderline"/>
        </w:rPr>
        <w:t xml:space="preserve">ORR funds a variety of temporary assistance programs for refugees. The two major areas of support for refugees are Refugee Cash Assistance (RCA) and Refugee Medical Assistance (RMA). ORR also </w:t>
      </w:r>
      <w:proofErr w:type="gramStart"/>
      <w:r w:rsidRPr="00BB5C37">
        <w:rPr>
          <w:rStyle w:val="StyleUnderline"/>
        </w:rPr>
        <w:t>provide</w:t>
      </w:r>
      <w:proofErr w:type="gramEnd"/>
      <w:r w:rsidRPr="00BB5C37">
        <w:rPr>
          <w:rStyle w:val="StyleUnderline"/>
        </w:rPr>
        <w:t xml:space="preserve"> funding for employment assistance and citizenship services. </w:t>
      </w:r>
      <w:r w:rsidRPr="00BB5C37">
        <w:rPr>
          <w:rStyle w:val="StyleUnderline"/>
          <w:highlight w:val="yellow"/>
        </w:rPr>
        <w:t>Social services include interpretation and translation, citizenship and naturalization classes and support, and various employment and job training services.</w:t>
      </w:r>
      <w:r w:rsidRPr="00BB5C37">
        <w:rPr>
          <w:rStyle w:val="StyleUnderline"/>
        </w:rPr>
        <w:t xml:space="preserve"> </w:t>
      </w:r>
      <w:r w:rsidRPr="00BB5C37">
        <w:rPr>
          <w:rStyle w:val="StyleUnderline"/>
          <w:highlight w:val="yellow"/>
        </w:rPr>
        <w:t>Refugees are also eligible for other federally funded benefit programs</w:t>
      </w:r>
      <w:r w:rsidRPr="00BB5C37">
        <w:rPr>
          <w:rStyle w:val="StyleUnderline"/>
        </w:rPr>
        <w:t>,</w:t>
      </w:r>
      <w:r w:rsidRPr="00BB5C37">
        <w:rPr>
          <w:sz w:val="16"/>
        </w:rPr>
        <w:t xml:space="preserve"> if they meet all other requirements, </w:t>
      </w:r>
      <w:r w:rsidRPr="00BB5C37">
        <w:rPr>
          <w:rStyle w:val="StyleUnderline"/>
          <w:highlight w:val="yellow"/>
        </w:rPr>
        <w:t>including Supplemental Security Income (SSI), Temporary Assistance for Needy Families (TANF), and Supplemental Nutrition Assistance Program (SNAP).</w:t>
      </w:r>
      <w:r w:rsidRPr="00BB5C37">
        <w:rPr>
          <w:rStyle w:val="StyleUnderline"/>
        </w:rPr>
        <w:t xml:space="preserve"> After 12 months of refugee status, refugees are required to apply for Lawful Permanent Resident (Permanent Resident Alien).</w:t>
      </w:r>
    </w:p>
    <w:p w14:paraId="5B96791F" w14:textId="699C652E" w:rsidR="00F936F4" w:rsidRPr="00BB5C37" w:rsidRDefault="00F936F4" w:rsidP="00D268AC">
      <w:pPr>
        <w:pStyle w:val="Heading3"/>
      </w:pPr>
      <w:proofErr w:type="gramStart"/>
      <w:r w:rsidRPr="00BB5C37">
        <w:t>solvency</w:t>
      </w:r>
      <w:proofErr w:type="gramEnd"/>
      <w:r w:rsidRPr="00BB5C37">
        <w:t xml:space="preserve"> – Syrian instability/terrorism</w:t>
      </w:r>
    </w:p>
    <w:p w14:paraId="3DAF3901" w14:textId="4E1BB04D" w:rsidR="00094E1B" w:rsidRPr="00BB5C37" w:rsidRDefault="00D45D74" w:rsidP="00D45D74">
      <w:pPr>
        <w:pStyle w:val="Heading4"/>
      </w:pPr>
      <w:r w:rsidRPr="00BB5C37">
        <w:t>Increased refugee resettlement ensures collaborator cooperation</w:t>
      </w:r>
    </w:p>
    <w:p w14:paraId="4BB08644" w14:textId="4DA5AE2C" w:rsidR="00D45D74" w:rsidRPr="00BB5C37" w:rsidRDefault="00D45D74" w:rsidP="00D45D74">
      <w:r w:rsidRPr="00BB5C37">
        <w:rPr>
          <w:rStyle w:val="Style13ptBold"/>
        </w:rPr>
        <w:t>International Rescue Committee 17</w:t>
      </w:r>
      <w:r w:rsidRPr="00BB5C37">
        <w:t xml:space="preserve"> (Humanitarian aid organization, “The Future of Refugee Welcome in the United States: What’s at Stake in 2018” https://www.rescue.org/sites/default/files/document/1872/policybriefthefutureofrefugeewelcome.pdf) ALH</w:t>
      </w:r>
    </w:p>
    <w:p w14:paraId="5D2E425E" w14:textId="6FDEC72A" w:rsidR="008E0520" w:rsidRPr="00BB5C37" w:rsidRDefault="00094E1B" w:rsidP="008E0520">
      <w:pPr>
        <w:rPr>
          <w:rStyle w:val="StyleUnderline"/>
        </w:rPr>
      </w:pPr>
      <w:r w:rsidRPr="00BB5C37">
        <w:rPr>
          <w:rStyle w:val="StyleUnderline"/>
          <w:highlight w:val="yellow"/>
        </w:rPr>
        <w:t xml:space="preserve">Welcoming refugees ensures cooperation with U.S. armed forces and other </w:t>
      </w:r>
      <w:r w:rsidRPr="00BB5C37">
        <w:rPr>
          <w:rStyle w:val="StyleUnderline"/>
        </w:rPr>
        <w:t xml:space="preserve">U.S. </w:t>
      </w:r>
      <w:r w:rsidRPr="00BB5C37">
        <w:rPr>
          <w:rStyle w:val="StyleUnderline"/>
          <w:highlight w:val="yellow"/>
        </w:rPr>
        <w:t>entities</w:t>
      </w:r>
      <w:r w:rsidRPr="00BB5C37">
        <w:rPr>
          <w:rStyle w:val="StyleUnderline"/>
        </w:rPr>
        <w:t>.</w:t>
      </w:r>
      <w:r w:rsidR="00D45D74" w:rsidRPr="00BB5C37">
        <w:rPr>
          <w:rStyle w:val="StyleUnderline"/>
        </w:rPr>
        <w:t xml:space="preserve"> </w:t>
      </w:r>
      <w:r w:rsidRPr="00BB5C37">
        <w:rPr>
          <w:rStyle w:val="StyleUnderline"/>
        </w:rPr>
        <w:t>Maintaining resettlement commitments is critical to the effectiveness of military, diplomatic, and</w:t>
      </w:r>
      <w:r w:rsidR="00D45D74" w:rsidRPr="00BB5C37">
        <w:rPr>
          <w:rStyle w:val="StyleUnderline"/>
        </w:rPr>
        <w:t xml:space="preserve"> </w:t>
      </w:r>
      <w:r w:rsidRPr="00BB5C37">
        <w:rPr>
          <w:rStyle w:val="StyleUnderline"/>
        </w:rPr>
        <w:t>intelligence operations abroad and the safety of U.S. troops.</w:t>
      </w:r>
      <w:r w:rsidR="00D45D74" w:rsidRPr="00BB5C37">
        <w:rPr>
          <w:rStyle w:val="StyleUnderline"/>
        </w:rPr>
        <w:t xml:space="preserve"> </w:t>
      </w:r>
      <w:r w:rsidRPr="00BB5C37">
        <w:rPr>
          <w:rStyle w:val="StyleUnderline"/>
        </w:rPr>
        <w:t xml:space="preserve">18 </w:t>
      </w:r>
      <w:r w:rsidRPr="00BB5C37">
        <w:rPr>
          <w:rStyle w:val="StyleUnderline"/>
          <w:highlight w:val="yellow"/>
        </w:rPr>
        <w:t>Tens of thousands of Iraqi and Afghan</w:t>
      </w:r>
      <w:r w:rsidR="00D45D74" w:rsidRPr="00BB5C37">
        <w:rPr>
          <w:rStyle w:val="StyleUnderline"/>
          <w:highlight w:val="yellow"/>
        </w:rPr>
        <w:t xml:space="preserve"> </w:t>
      </w:r>
      <w:r w:rsidRPr="00BB5C37">
        <w:rPr>
          <w:rStyle w:val="StyleUnderline"/>
          <w:highlight w:val="yellow"/>
        </w:rPr>
        <w:t>nationals have put their lives on the line to support intelligence gathering, operations planning, and</w:t>
      </w:r>
      <w:r w:rsidR="00D45D74" w:rsidRPr="00BB5C37">
        <w:rPr>
          <w:rStyle w:val="StyleUnderline"/>
        </w:rPr>
        <w:t xml:space="preserve"> </w:t>
      </w:r>
      <w:r w:rsidRPr="00BB5C37">
        <w:rPr>
          <w:rStyle w:val="StyleUnderline"/>
        </w:rPr>
        <w:t xml:space="preserve">other essential services, especially </w:t>
      </w:r>
      <w:r w:rsidRPr="00BB5C37">
        <w:rPr>
          <w:rStyle w:val="StyleUnderline"/>
          <w:highlight w:val="yellow"/>
        </w:rPr>
        <w:t>translation</w:t>
      </w:r>
      <w:r w:rsidRPr="00BB5C37">
        <w:rPr>
          <w:rStyle w:val="StyleUnderline"/>
        </w:rPr>
        <w:t>.</w:t>
      </w:r>
      <w:r w:rsidRPr="00BB5C37">
        <w:rPr>
          <w:sz w:val="16"/>
        </w:rPr>
        <w:t xml:space="preserve"> These individuals and their families are often</w:t>
      </w:r>
      <w:r w:rsidR="00D45D74" w:rsidRPr="00BB5C37">
        <w:rPr>
          <w:sz w:val="16"/>
        </w:rPr>
        <w:t xml:space="preserve"> </w:t>
      </w:r>
      <w:r w:rsidRPr="00BB5C37">
        <w:rPr>
          <w:sz w:val="16"/>
        </w:rPr>
        <w:t xml:space="preserve">targeted by terrorist groups as a direct result of their cooperation with Americans. </w:t>
      </w:r>
      <w:r w:rsidRPr="00BB5C37">
        <w:rPr>
          <w:rStyle w:val="StyleUnderline"/>
          <w:highlight w:val="yellow"/>
        </w:rPr>
        <w:t>Resettlement is</w:t>
      </w:r>
      <w:r w:rsidR="00D45D74" w:rsidRPr="00BB5C37">
        <w:rPr>
          <w:rStyle w:val="StyleUnderline"/>
          <w:highlight w:val="yellow"/>
        </w:rPr>
        <w:t xml:space="preserve"> </w:t>
      </w:r>
      <w:r w:rsidRPr="00BB5C37">
        <w:rPr>
          <w:rStyle w:val="StyleUnderline"/>
          <w:highlight w:val="yellow"/>
        </w:rPr>
        <w:t>instrumental in ensuring their safety</w:t>
      </w:r>
      <w:r w:rsidRPr="00BB5C37">
        <w:rPr>
          <w:rStyle w:val="StyleUnderline"/>
        </w:rPr>
        <w:t>—</w:t>
      </w:r>
      <w:r w:rsidRPr="00BB5C37">
        <w:rPr>
          <w:sz w:val="16"/>
        </w:rPr>
        <w:t>a testament to the U.S. military’s commitment to leave no one</w:t>
      </w:r>
      <w:r w:rsidR="00D45D74" w:rsidRPr="00BB5C37">
        <w:rPr>
          <w:sz w:val="16"/>
        </w:rPr>
        <w:t xml:space="preserve"> </w:t>
      </w:r>
      <w:r w:rsidRPr="00BB5C37">
        <w:rPr>
          <w:sz w:val="16"/>
        </w:rPr>
        <w:t>behind. As stated by a bipartisan group of former national security officials: “</w:t>
      </w:r>
      <w:r w:rsidRPr="00BB5C37">
        <w:rPr>
          <w:rStyle w:val="StyleUnderline"/>
        </w:rPr>
        <w:t>The United States must</w:t>
      </w:r>
      <w:r w:rsidR="00D45D74" w:rsidRPr="00BB5C37">
        <w:rPr>
          <w:rStyle w:val="StyleUnderline"/>
        </w:rPr>
        <w:t xml:space="preserve"> </w:t>
      </w:r>
      <w:r w:rsidRPr="00BB5C37">
        <w:rPr>
          <w:rStyle w:val="StyleUnderline"/>
        </w:rPr>
        <w:t>not abandon those targeted by terrorists because they worked with American troops and diplomats</w:t>
      </w:r>
      <w:r w:rsidR="00D45D74" w:rsidRPr="00BB5C37">
        <w:rPr>
          <w:rStyle w:val="StyleUnderline"/>
        </w:rPr>
        <w:t xml:space="preserve"> </w:t>
      </w:r>
      <w:r w:rsidRPr="00BB5C37">
        <w:rPr>
          <w:rStyle w:val="StyleUnderline"/>
        </w:rPr>
        <w:t>in support of our missions in Iraq and Afghanistan.”19</w:t>
      </w:r>
      <w:r w:rsidR="00D45D74" w:rsidRPr="00BB5C37">
        <w:rPr>
          <w:rStyle w:val="StyleUnderline"/>
        </w:rPr>
        <w:t xml:space="preserve"> </w:t>
      </w:r>
      <w:r w:rsidRPr="00BB5C37">
        <w:rPr>
          <w:sz w:val="16"/>
        </w:rPr>
        <w:t>In recognition of the tremendous risks placed upon Iraqi and Afghan men and women as a direct</w:t>
      </w:r>
      <w:r w:rsidR="00D45D74" w:rsidRPr="00BB5C37">
        <w:rPr>
          <w:sz w:val="16"/>
        </w:rPr>
        <w:t xml:space="preserve"> </w:t>
      </w:r>
      <w:r w:rsidRPr="00BB5C37">
        <w:rPr>
          <w:sz w:val="16"/>
        </w:rPr>
        <w:t>result of their support of the U.S. military, Congress has passed bipartisan legislation to create</w:t>
      </w:r>
      <w:r w:rsidR="00D45D74" w:rsidRPr="00BB5C37">
        <w:rPr>
          <w:sz w:val="16"/>
        </w:rPr>
        <w:t xml:space="preserve"> </w:t>
      </w:r>
      <w:r w:rsidRPr="00BB5C37">
        <w:rPr>
          <w:sz w:val="16"/>
        </w:rPr>
        <w:t>pathways to come to the U.S. through a program known as the Special Immigrant Visa (SIV). The</w:t>
      </w:r>
      <w:r w:rsidR="00D45D74" w:rsidRPr="00BB5C37">
        <w:rPr>
          <w:sz w:val="16"/>
        </w:rPr>
        <w:t xml:space="preserve"> </w:t>
      </w:r>
      <w:r w:rsidRPr="00BB5C37">
        <w:rPr>
          <w:sz w:val="16"/>
        </w:rPr>
        <w:t>Iraqi SIV program is no longer accepting new applications, but fortunately—and less well-known—</w:t>
      </w:r>
      <w:r w:rsidR="00D45D74" w:rsidRPr="00BB5C37">
        <w:rPr>
          <w:sz w:val="16"/>
        </w:rPr>
        <w:t xml:space="preserve"> </w:t>
      </w:r>
      <w:r w:rsidRPr="00BB5C37">
        <w:rPr>
          <w:rStyle w:val="StyleUnderline"/>
          <w:highlight w:val="yellow"/>
        </w:rPr>
        <w:t>Congress</w:t>
      </w:r>
      <w:r w:rsidRPr="00BB5C37">
        <w:rPr>
          <w:rStyle w:val="StyleUnderline"/>
        </w:rPr>
        <w:t xml:space="preserve"> </w:t>
      </w:r>
      <w:r w:rsidRPr="00BB5C37">
        <w:rPr>
          <w:rStyle w:val="StyleUnderline"/>
          <w:highlight w:val="yellow"/>
        </w:rPr>
        <w:t>has</w:t>
      </w:r>
      <w:r w:rsidRPr="00BB5C37">
        <w:rPr>
          <w:rStyle w:val="StyleUnderline"/>
        </w:rPr>
        <w:t xml:space="preserve"> also </w:t>
      </w:r>
      <w:r w:rsidRPr="00BB5C37">
        <w:rPr>
          <w:rStyle w:val="StyleUnderline"/>
          <w:highlight w:val="yellow"/>
        </w:rPr>
        <w:t>established a bipartisan-supported direct access program (P-2) for “U.S.-affiliated</w:t>
      </w:r>
      <w:r w:rsidR="00D45D74" w:rsidRPr="00BB5C37">
        <w:rPr>
          <w:rStyle w:val="StyleUnderline"/>
          <w:highlight w:val="yellow"/>
        </w:rPr>
        <w:t xml:space="preserve"> </w:t>
      </w:r>
      <w:r w:rsidRPr="00BB5C37">
        <w:rPr>
          <w:rStyle w:val="StyleUnderline"/>
          <w:highlight w:val="yellow"/>
        </w:rPr>
        <w:t>Iraqis.”</w:t>
      </w:r>
      <w:r w:rsidRPr="00BB5C37">
        <w:rPr>
          <w:rStyle w:val="StyleUnderline"/>
        </w:rPr>
        <w:t xml:space="preserve"> U.S.-affiliated Iraqis u</w:t>
      </w:r>
      <w:r w:rsidRPr="00BB5C37">
        <w:rPr>
          <w:rStyle w:val="StyleUnderline"/>
          <w:highlight w:val="yellow"/>
        </w:rPr>
        <w:t>nder the P-2 program</w:t>
      </w:r>
      <w:r w:rsidRPr="00BB5C37">
        <w:rPr>
          <w:rStyle w:val="StyleUnderline"/>
        </w:rPr>
        <w:t xml:space="preserve"> are those persons (and their families) who</w:t>
      </w:r>
      <w:r w:rsidR="00D45D74" w:rsidRPr="00BB5C37">
        <w:rPr>
          <w:rStyle w:val="StyleUnderline"/>
        </w:rPr>
        <w:t xml:space="preserve"> </w:t>
      </w:r>
      <w:r w:rsidRPr="00BB5C37">
        <w:rPr>
          <w:rStyle w:val="StyleUnderline"/>
        </w:rPr>
        <w:t>worked for military and nonmilitary U.S. entities, including the State Department and intelligence</w:t>
      </w:r>
      <w:r w:rsidR="00D45D74" w:rsidRPr="00BB5C37">
        <w:rPr>
          <w:rStyle w:val="StyleUnderline"/>
        </w:rPr>
        <w:t xml:space="preserve"> </w:t>
      </w:r>
      <w:r w:rsidRPr="00BB5C37">
        <w:rPr>
          <w:rStyle w:val="StyleUnderline"/>
        </w:rPr>
        <w:t>services.</w:t>
      </w:r>
      <w:r w:rsidR="00D45D74" w:rsidRPr="00BB5C37">
        <w:rPr>
          <w:rStyle w:val="StyleUnderline"/>
        </w:rPr>
        <w:t xml:space="preserve"> </w:t>
      </w:r>
      <w:r w:rsidRPr="00BB5C37">
        <w:rPr>
          <w:sz w:val="16"/>
        </w:rPr>
        <w:t>20 Importantly, and unlike the SIV program, Iraqi P-2s come through the U.S. resettlement</w:t>
      </w:r>
      <w:r w:rsidR="00D45D74" w:rsidRPr="00BB5C37">
        <w:rPr>
          <w:sz w:val="16"/>
        </w:rPr>
        <w:t xml:space="preserve"> </w:t>
      </w:r>
      <w:r w:rsidRPr="00BB5C37">
        <w:rPr>
          <w:sz w:val="16"/>
        </w:rPr>
        <w:t>program and therefore fall under the U.S. refugee admissions ceiling. As of July 2017, there were</w:t>
      </w:r>
      <w:r w:rsidR="00D45D74" w:rsidRPr="00BB5C37">
        <w:rPr>
          <w:sz w:val="16"/>
        </w:rPr>
        <w:t xml:space="preserve"> </w:t>
      </w:r>
      <w:r w:rsidRPr="00BB5C37">
        <w:rPr>
          <w:sz w:val="16"/>
        </w:rPr>
        <w:t xml:space="preserve">nearly 60,000 U.S.-affiliated Iraqis </w:t>
      </w:r>
      <w:proofErr w:type="gramStart"/>
      <w:r w:rsidRPr="00BB5C37">
        <w:rPr>
          <w:sz w:val="16"/>
        </w:rPr>
        <w:t>awaiting</w:t>
      </w:r>
      <w:proofErr w:type="gramEnd"/>
      <w:r w:rsidRPr="00BB5C37">
        <w:rPr>
          <w:sz w:val="16"/>
        </w:rPr>
        <w:t xml:space="preserve"> processing for resettlement through the P-2 program.</w:t>
      </w:r>
      <w:r w:rsidR="00D45D74" w:rsidRPr="00BB5C37">
        <w:rPr>
          <w:sz w:val="16"/>
        </w:rPr>
        <w:t xml:space="preserve"> </w:t>
      </w:r>
      <w:r w:rsidRPr="00BB5C37">
        <w:rPr>
          <w:sz w:val="16"/>
        </w:rPr>
        <w:t>21 If</w:t>
      </w:r>
      <w:r w:rsidR="00D45D74" w:rsidRPr="00BB5C37">
        <w:rPr>
          <w:sz w:val="16"/>
        </w:rPr>
        <w:t xml:space="preserve"> </w:t>
      </w:r>
      <w:r w:rsidRPr="00BB5C37">
        <w:rPr>
          <w:sz w:val="16"/>
        </w:rPr>
        <w:t xml:space="preserve">the U.S. continues to accept Iraqi P-2s at the Trump Administration’s current rate, </w:t>
      </w:r>
      <w:r w:rsidRPr="00BB5C37">
        <w:rPr>
          <w:rStyle w:val="StyleUnderline"/>
        </w:rPr>
        <w:t>it would take at</w:t>
      </w:r>
      <w:r w:rsidR="00D45D74" w:rsidRPr="00BB5C37">
        <w:rPr>
          <w:rStyle w:val="StyleUnderline"/>
        </w:rPr>
        <w:t xml:space="preserve"> </w:t>
      </w:r>
      <w:r w:rsidRPr="00BB5C37">
        <w:rPr>
          <w:rStyle w:val="StyleUnderline"/>
        </w:rPr>
        <w:t>least 17 years just to resettle those 60,000 already awaiting resettlement.</w:t>
      </w:r>
      <w:r w:rsidR="00D45D74" w:rsidRPr="00BB5C37">
        <w:rPr>
          <w:rStyle w:val="StyleUnderline"/>
        </w:rPr>
        <w:t xml:space="preserve"> </w:t>
      </w:r>
      <w:r w:rsidRPr="00BB5C37">
        <w:rPr>
          <w:rStyle w:val="StyleUnderline"/>
          <w:highlight w:val="yellow"/>
        </w:rPr>
        <w:t>Refugee resettlement ensures that American partnerships in</w:t>
      </w:r>
      <w:r w:rsidR="00D45D74" w:rsidRPr="00BB5C37">
        <w:rPr>
          <w:rStyle w:val="StyleUnderline"/>
          <w:highlight w:val="yellow"/>
        </w:rPr>
        <w:t xml:space="preserve"> </w:t>
      </w:r>
      <w:r w:rsidRPr="00BB5C37">
        <w:rPr>
          <w:rStyle w:val="StyleUnderline"/>
          <w:highlight w:val="yellow"/>
        </w:rPr>
        <w:t>Afghanistan and Iraq remain strong</w:t>
      </w:r>
      <w:r w:rsidRPr="00BB5C37">
        <w:rPr>
          <w:sz w:val="16"/>
        </w:rPr>
        <w:t>, that the U.S. can complete its</w:t>
      </w:r>
      <w:r w:rsidR="00D45D74" w:rsidRPr="00BB5C37">
        <w:rPr>
          <w:sz w:val="16"/>
        </w:rPr>
        <w:t xml:space="preserve"> </w:t>
      </w:r>
      <w:r w:rsidRPr="00BB5C37">
        <w:rPr>
          <w:sz w:val="16"/>
        </w:rPr>
        <w:t>missions, and that those whose lives are now at risk due to their</w:t>
      </w:r>
      <w:r w:rsidR="00D45D74" w:rsidRPr="00BB5C37">
        <w:rPr>
          <w:sz w:val="16"/>
        </w:rPr>
        <w:t xml:space="preserve"> </w:t>
      </w:r>
      <w:r w:rsidRPr="00BB5C37">
        <w:rPr>
          <w:sz w:val="16"/>
        </w:rPr>
        <w:t>direct support to the United States have safe haven</w:t>
      </w:r>
      <w:proofErr w:type="gramStart"/>
      <w:r w:rsidRPr="00BB5C37">
        <w:rPr>
          <w:sz w:val="16"/>
        </w:rPr>
        <w:t>.</w:t>
      </w:r>
      <w:r w:rsidR="008E0520" w:rsidRPr="00BB5C37">
        <w:rPr>
          <w:rStyle w:val="StyleUnderline"/>
        </w:rPr>
        <w:t>.</w:t>
      </w:r>
      <w:proofErr w:type="gramEnd"/>
    </w:p>
    <w:p w14:paraId="694AED16" w14:textId="77777777" w:rsidR="00283666" w:rsidRPr="00BB5C37" w:rsidRDefault="00283666" w:rsidP="00283666">
      <w:pPr>
        <w:pStyle w:val="Heading3"/>
      </w:pPr>
      <w:proofErr w:type="gramStart"/>
      <w:r w:rsidRPr="00BB5C37">
        <w:t>impact</w:t>
      </w:r>
      <w:proofErr w:type="gramEnd"/>
      <w:r w:rsidRPr="00BB5C37">
        <w:t xml:space="preserve"> – gendered violence</w:t>
      </w:r>
    </w:p>
    <w:p w14:paraId="7A765E39" w14:textId="77777777" w:rsidR="00283666" w:rsidRPr="00BB5C37" w:rsidRDefault="00283666" w:rsidP="00283666">
      <w:pPr>
        <w:pStyle w:val="Heading4"/>
      </w:pPr>
      <w:r w:rsidRPr="00BB5C37">
        <w:t>Refugee camps perpetuate sexual violence to the extent that many refugees want to go back to the countries they fled from.</w:t>
      </w:r>
    </w:p>
    <w:p w14:paraId="2A09ACDD" w14:textId="77777777" w:rsidR="00283666" w:rsidRPr="00BB5C37" w:rsidRDefault="00283666" w:rsidP="00283666">
      <w:pPr>
        <w:rPr>
          <w:rStyle w:val="Style13ptBold"/>
          <w:b w:val="0"/>
        </w:rPr>
      </w:pPr>
      <w:r w:rsidRPr="00BB5C37">
        <w:rPr>
          <w:rStyle w:val="Style13ptBold"/>
        </w:rPr>
        <w:t>Obradovic 15 (</w:t>
      </w:r>
      <w:r w:rsidRPr="00BB5C37">
        <w:rPr>
          <w:rStyle w:val="Style13ptBold"/>
          <w:b w:val="0"/>
        </w:rPr>
        <w:t xml:space="preserve">Marija Obradovic is finalising her master’s degree studies in international security at the Institut Barcelona D’Estudis Internacionals, as the Indra SA fellow. </w:t>
      </w:r>
      <w:proofErr w:type="gramStart"/>
      <w:r w:rsidRPr="00BB5C37">
        <w:rPr>
          <w:rStyle w:val="Style13ptBold"/>
          <w:b w:val="0"/>
        </w:rPr>
        <w:t>United Nations University.</w:t>
      </w:r>
      <w:proofErr w:type="gramEnd"/>
      <w:r w:rsidRPr="00BB5C37">
        <w:rPr>
          <w:rStyle w:val="Style13ptBold"/>
          <w:b w:val="0"/>
        </w:rPr>
        <w:t xml:space="preserve"> “Protecting Female Refugees against Sexual and Gender-based Violence in Camps,” </w:t>
      </w:r>
      <w:hyperlink r:id="rId105" w:history="1">
        <w:r w:rsidRPr="00BB5C37">
          <w:rPr>
            <w:rStyle w:val="Hyperlink"/>
            <w:sz w:val="26"/>
          </w:rPr>
          <w:t>https://unu.edu/publications/articles/protecting-female-refugees-against-sexual-and-gender-based-violence-in-camps.html</w:t>
        </w:r>
      </w:hyperlink>
      <w:r w:rsidRPr="00BB5C37">
        <w:rPr>
          <w:rStyle w:val="Style13ptBold"/>
          <w:b w:val="0"/>
        </w:rPr>
        <w:t>, AJ)</w:t>
      </w:r>
    </w:p>
    <w:p w14:paraId="55E5BB2F" w14:textId="470C0297" w:rsidR="00283666" w:rsidRPr="00BB5C37" w:rsidRDefault="00283666" w:rsidP="008E0520">
      <w:pPr>
        <w:rPr>
          <w:rStyle w:val="StyleUnderline"/>
          <w:sz w:val="16"/>
          <w:u w:val="none"/>
        </w:rPr>
      </w:pPr>
      <w:r w:rsidRPr="00BB5C37">
        <w:rPr>
          <w:highlight w:val="yellow"/>
          <w:u w:val="single"/>
        </w:rPr>
        <w:t>People able to escape</w:t>
      </w:r>
      <w:r w:rsidRPr="00BB5C37">
        <w:rPr>
          <w:sz w:val="16"/>
        </w:rPr>
        <w:t xml:space="preserve"> the fighting in their homeland </w:t>
      </w:r>
      <w:r w:rsidRPr="00BB5C37">
        <w:rPr>
          <w:u w:val="single"/>
        </w:rPr>
        <w:t xml:space="preserve">can </w:t>
      </w:r>
      <w:r w:rsidRPr="00BB5C37">
        <w:rPr>
          <w:highlight w:val="yellow"/>
          <w:u w:val="single"/>
        </w:rPr>
        <w:t>still meet grave danger</w:t>
      </w:r>
      <w:r w:rsidRPr="00BB5C37">
        <w:rPr>
          <w:u w:val="single"/>
        </w:rPr>
        <w:t>,</w:t>
      </w:r>
      <w:r w:rsidRPr="00BB5C37">
        <w:rPr>
          <w:sz w:val="16"/>
        </w:rPr>
        <w:t xml:space="preserve"> and even death. Already this year, over 2,500 of those people have died or gone missing trying to cross the Mediterranean. </w:t>
      </w:r>
      <w:r w:rsidRPr="00BB5C37">
        <w:rPr>
          <w:u w:val="single"/>
        </w:rPr>
        <w:t>Those who survive</w:t>
      </w:r>
      <w:r w:rsidRPr="00BB5C37">
        <w:rPr>
          <w:sz w:val="16"/>
        </w:rPr>
        <w:t xml:space="preserve"> can still </w:t>
      </w:r>
      <w:r w:rsidRPr="00BB5C37">
        <w:rPr>
          <w:u w:val="single"/>
        </w:rPr>
        <w:t>face the shock of finding the nightmare has not ended</w:t>
      </w:r>
      <w:r w:rsidRPr="00BB5C37">
        <w:rPr>
          <w:sz w:val="16"/>
        </w:rPr>
        <w:t xml:space="preserve"> because they are being pushed back to sea by nations unwilling to let refugee boats land, as Thailand, Malaysia and Indonesia have done in recent months. As the number of people fleeing violence continues to mount, </w:t>
      </w:r>
      <w:r w:rsidRPr="00BB5C37">
        <w:rPr>
          <w:highlight w:val="yellow"/>
          <w:u w:val="single"/>
        </w:rPr>
        <w:t>deteriorating practices at borders and in detention camps</w:t>
      </w:r>
      <w:r w:rsidRPr="00BB5C37">
        <w:rPr>
          <w:sz w:val="16"/>
        </w:rPr>
        <w:t xml:space="preserve"> in countries can </w:t>
      </w:r>
      <w:r w:rsidRPr="00BB5C37">
        <w:rPr>
          <w:highlight w:val="yellow"/>
          <w:u w:val="single"/>
        </w:rPr>
        <w:t>mean refugee women who evade being made captive</w:t>
      </w:r>
      <w:r w:rsidRPr="00BB5C37">
        <w:rPr>
          <w:sz w:val="16"/>
        </w:rPr>
        <w:t xml:space="preserve"> by armed groups and human traffickers, nonetheless </w:t>
      </w:r>
      <w:r w:rsidRPr="00BB5C37">
        <w:rPr>
          <w:highlight w:val="yellow"/>
          <w:u w:val="single"/>
        </w:rPr>
        <w:t>risk being legally detained</w:t>
      </w:r>
      <w:r w:rsidRPr="00BB5C37">
        <w:rPr>
          <w:u w:val="single"/>
        </w:rPr>
        <w:t xml:space="preserve"> </w:t>
      </w:r>
      <w:r w:rsidRPr="00BB5C37">
        <w:rPr>
          <w:sz w:val="16"/>
        </w:rPr>
        <w:t xml:space="preserve">such as in one of the twenty-seven immigration detention centres in Turkey and Greece that can hold irregular migrants and asylum seekers for more than eighteen months. Equally </w:t>
      </w:r>
      <w:r w:rsidRPr="00BB5C37">
        <w:rPr>
          <w:highlight w:val="yellow"/>
          <w:u w:val="single"/>
        </w:rPr>
        <w:t>frightening threats exist in refugee and internally displaced persons</w:t>
      </w:r>
      <w:r w:rsidRPr="00BB5C37">
        <w:rPr>
          <w:u w:val="single"/>
        </w:rPr>
        <w:t xml:space="preserve"> (IDP) </w:t>
      </w:r>
      <w:r w:rsidRPr="00BB5C37">
        <w:rPr>
          <w:highlight w:val="yellow"/>
          <w:u w:val="single"/>
        </w:rPr>
        <w:t>camps</w:t>
      </w:r>
      <w:r w:rsidRPr="00BB5C37">
        <w:rPr>
          <w:sz w:val="16"/>
        </w:rPr>
        <w:t xml:space="preserve">, as explained by a UNHCR report: “In many refugee situations, particularly those involving the confinement of refugees in closed camps, </w:t>
      </w:r>
      <w:r w:rsidRPr="00BB5C37">
        <w:rPr>
          <w:highlight w:val="yellow"/>
          <w:u w:val="single"/>
        </w:rPr>
        <w:t>traditional behavioural norms and restraints break down</w:t>
      </w:r>
      <w:r w:rsidRPr="00BB5C37">
        <w:rPr>
          <w:sz w:val="16"/>
        </w:rPr>
        <w:t xml:space="preserve">. In such circumstances </w:t>
      </w:r>
      <w:r w:rsidRPr="00BB5C37">
        <w:rPr>
          <w:highlight w:val="yellow"/>
          <w:u w:val="single"/>
        </w:rPr>
        <w:t>refugee women and girls may be raped by other refugees</w:t>
      </w:r>
      <w:r w:rsidRPr="00BB5C37">
        <w:rPr>
          <w:sz w:val="16"/>
        </w:rPr>
        <w:t xml:space="preserve">, acting either individually or in gangs, and </w:t>
      </w:r>
      <w:r w:rsidRPr="00BB5C37">
        <w:rPr>
          <w:highlight w:val="yellow"/>
          <w:u w:val="single"/>
        </w:rPr>
        <w:t>self-appointed leaders may thwart attempts to punish the offenders</w:t>
      </w:r>
      <w:r w:rsidRPr="00BB5C37">
        <w:rPr>
          <w:sz w:val="16"/>
        </w:rPr>
        <w:t xml:space="preserve">. In certain camp situations, unaccompanied women and girls have been known to enter what are called ‘protection marriages’ in order to avoid sexual assault. </w:t>
      </w:r>
      <w:r w:rsidRPr="00BB5C37">
        <w:rPr>
          <w:u w:val="single"/>
        </w:rPr>
        <w:t>The frustration of camp life can also lead to violence</w:t>
      </w:r>
      <w:r w:rsidRPr="00BB5C37">
        <w:rPr>
          <w:sz w:val="16"/>
        </w:rPr>
        <w:t xml:space="preserve">, including sexual abuse, </w:t>
      </w:r>
      <w:r w:rsidRPr="00BB5C37">
        <w:rPr>
          <w:u w:val="single"/>
        </w:rPr>
        <w:t>within the family</w:t>
      </w:r>
      <w:r w:rsidRPr="00BB5C37">
        <w:rPr>
          <w:sz w:val="16"/>
        </w:rPr>
        <w:t xml:space="preserve">.” Alarmingly, </w:t>
      </w:r>
      <w:r w:rsidRPr="00BB5C37">
        <w:rPr>
          <w:u w:val="single"/>
        </w:rPr>
        <w:t>this abuse</w:t>
      </w:r>
      <w:r w:rsidRPr="00BB5C37">
        <w:rPr>
          <w:sz w:val="16"/>
        </w:rPr>
        <w:t xml:space="preserve"> is not only perpetrated by male residents of the camp but </w:t>
      </w:r>
      <w:r w:rsidRPr="00BB5C37">
        <w:rPr>
          <w:highlight w:val="yellow"/>
          <w:u w:val="single"/>
        </w:rPr>
        <w:t>can come at the hands of national migration administration or humanitarian staff.</w:t>
      </w:r>
      <w:r w:rsidRPr="00BB5C37">
        <w:rPr>
          <w:sz w:val="16"/>
        </w:rPr>
        <w:t xml:space="preserve"> A 2002 report showed that </w:t>
      </w:r>
      <w:r w:rsidRPr="00BB5C37">
        <w:rPr>
          <w:u w:val="single"/>
        </w:rPr>
        <w:t xml:space="preserve">girls were sexually exploited by humanitarian agency staff </w:t>
      </w:r>
      <w:r w:rsidRPr="00BB5C37">
        <w:rPr>
          <w:sz w:val="16"/>
        </w:rPr>
        <w:t xml:space="preserve">and security forces in Guinea, Liberia, and Sierra Leone, yet this problem has still not been stamped out. A French soldier was recently accused of child abuse in Central African Republic. Recently, </w:t>
      </w:r>
      <w:r w:rsidRPr="00BB5C37">
        <w:rPr>
          <w:highlight w:val="yellow"/>
          <w:u w:val="single"/>
        </w:rPr>
        <w:t>allegations were also made that hundreds of girls have been raped and sold</w:t>
      </w:r>
      <w:r w:rsidRPr="00BB5C37">
        <w:rPr>
          <w:u w:val="single"/>
        </w:rPr>
        <w:t xml:space="preserve"> in a Nigerian IDP camp</w:t>
      </w:r>
      <w:r w:rsidRPr="00BB5C37">
        <w:rPr>
          <w:sz w:val="16"/>
        </w:rPr>
        <w:t xml:space="preserve">. In response, the country’s National Emergency Management Agency (NEMA) formed a committee, assembling representatives of different state bodies and the Nigerian Red Cross Society, to investigate the alleged abuses. In July, NEMA released a statement explaining that “what the report erroneously termed as child trafficking was movement of some children IDPs from one camp to another for security reasons and to provide more comfort for the children”. Imagine finding yourself in a place that was supposed to give you refuge but ends up causing you more fear than the violence that forced you to leave your home? Non-governmental organisation Caritas Lebanon says that </w:t>
      </w:r>
      <w:r w:rsidRPr="00BB5C37">
        <w:rPr>
          <w:highlight w:val="yellow"/>
          <w:u w:val="single"/>
        </w:rPr>
        <w:t>half of the Syrian female refugees</w:t>
      </w:r>
      <w:r w:rsidRPr="00BB5C37">
        <w:rPr>
          <w:u w:val="single"/>
        </w:rPr>
        <w:t xml:space="preserve"> who sought aid from their workers </w:t>
      </w:r>
      <w:r w:rsidRPr="00BB5C37">
        <w:rPr>
          <w:highlight w:val="yellow"/>
          <w:u w:val="single"/>
        </w:rPr>
        <w:t>reported having been sexually abused</w:t>
      </w:r>
      <w:r w:rsidRPr="00BB5C37">
        <w:rPr>
          <w:u w:val="single"/>
        </w:rPr>
        <w:t xml:space="preserve">. </w:t>
      </w:r>
      <w:r w:rsidRPr="00BB5C37">
        <w:rPr>
          <w:sz w:val="16"/>
        </w:rPr>
        <w:t xml:space="preserve">And shockingly, Caritas says, </w:t>
      </w:r>
      <w:r w:rsidRPr="00BB5C37">
        <w:rPr>
          <w:highlight w:val="yellow"/>
          <w:u w:val="single"/>
        </w:rPr>
        <w:t xml:space="preserve">many of these women reported wishing that they could </w:t>
      </w:r>
      <w:r w:rsidRPr="00BB5C37">
        <w:rPr>
          <w:b/>
          <w:highlight w:val="yellow"/>
          <w:u w:val="single"/>
          <w:bdr w:val="single" w:sz="4" w:space="0" w:color="auto"/>
        </w:rPr>
        <w:t>return to Syria immediately</w:t>
      </w:r>
      <w:r w:rsidRPr="00BB5C37">
        <w:rPr>
          <w:sz w:val="16"/>
        </w:rPr>
        <w:t>, despite the ongoing dangers there that caused them to flee.</w:t>
      </w:r>
    </w:p>
    <w:p w14:paraId="1B684ED3" w14:textId="6B1B9EC8" w:rsidR="008906B2" w:rsidRPr="00BB5C37" w:rsidRDefault="00BB69B7" w:rsidP="008906B2">
      <w:pPr>
        <w:pStyle w:val="Heading2"/>
      </w:pPr>
      <w:proofErr w:type="gramStart"/>
      <w:r w:rsidRPr="00BB5C37">
        <w:t>adv</w:t>
      </w:r>
      <w:proofErr w:type="gramEnd"/>
      <w:r w:rsidRPr="00BB5C37">
        <w:t xml:space="preserve"> –</w:t>
      </w:r>
      <w:r w:rsidR="008906B2" w:rsidRPr="00BB5C37">
        <w:t xml:space="preserve"> </w:t>
      </w:r>
      <w:r w:rsidR="00CC346E" w:rsidRPr="00BB5C37">
        <w:t>eu i</w:t>
      </w:r>
      <w:r w:rsidR="008906B2" w:rsidRPr="00BB5C37">
        <w:t>nstability</w:t>
      </w:r>
    </w:p>
    <w:p w14:paraId="4EB9CA20" w14:textId="50F46398" w:rsidR="00337FF9" w:rsidRPr="00BB5C37" w:rsidRDefault="00337FF9" w:rsidP="009D7113">
      <w:pPr>
        <w:pStyle w:val="Heading3"/>
      </w:pPr>
      <w:proofErr w:type="gramStart"/>
      <w:r w:rsidRPr="00BB5C37">
        <w:t>uniqueness</w:t>
      </w:r>
      <w:proofErr w:type="gramEnd"/>
      <w:r w:rsidR="00994057" w:rsidRPr="00BB5C37">
        <w:t xml:space="preserve"> </w:t>
      </w:r>
    </w:p>
    <w:p w14:paraId="2E059F2B" w14:textId="448BC25F" w:rsidR="008D14D7" w:rsidRPr="00BB5C37" w:rsidRDefault="008D14D7" w:rsidP="008D14D7">
      <w:pPr>
        <w:pStyle w:val="Heading4"/>
      </w:pPr>
      <w:r w:rsidRPr="00BB5C37">
        <w:t>European refugee crisis is on the brink</w:t>
      </w:r>
    </w:p>
    <w:p w14:paraId="4BE1C3EB" w14:textId="6FA34998" w:rsidR="008D14D7" w:rsidRPr="00BB5C37" w:rsidRDefault="008D14D7" w:rsidP="008D14D7">
      <w:r w:rsidRPr="00BB5C37">
        <w:rPr>
          <w:rStyle w:val="Style13ptBold"/>
        </w:rPr>
        <w:t>Tisdall 17</w:t>
      </w:r>
      <w:r w:rsidRPr="00BB5C37">
        <w:t xml:space="preserve"> (Simon, “Divided Europe seeks a long-term answer to a refugee crisis that needs a solution now”, The Guardian, https://www.theguardian.com/world/2017/jul/22/divided-europe-refugee-crisis-italy-serbia-greece) alh</w:t>
      </w:r>
    </w:p>
    <w:p w14:paraId="5E42D9D1" w14:textId="7C4E4FA6" w:rsidR="008D14D7" w:rsidRPr="00BB5C37" w:rsidRDefault="008D14D7" w:rsidP="008D14D7">
      <w:pPr>
        <w:rPr>
          <w:rStyle w:val="StyleUnderline"/>
        </w:rPr>
      </w:pPr>
      <w:r w:rsidRPr="00BB5C37">
        <w:rPr>
          <w:sz w:val="16"/>
        </w:rPr>
        <w:t>British holidaymakers heading for Italy’s beaches and other popular Mediterranean destinations this weekend, as the summer school break begins, may get more than they bargained for.</w:t>
      </w:r>
      <w:r w:rsidR="00E5653C" w:rsidRPr="00BB5C37">
        <w:rPr>
          <w:sz w:val="16"/>
        </w:rPr>
        <w:t xml:space="preserve"> </w:t>
      </w:r>
      <w:r w:rsidRPr="00BB5C37">
        <w:rPr>
          <w:sz w:val="16"/>
        </w:rPr>
        <w:t>Europe’s sun-kissed southern shores are more sought-after than ever.</w:t>
      </w:r>
      <w:r w:rsidRPr="00BB5C37">
        <w:rPr>
          <w:rStyle w:val="StyleUnderline"/>
        </w:rPr>
        <w:t xml:space="preserve"> </w:t>
      </w:r>
      <w:r w:rsidRPr="00BB5C37">
        <w:rPr>
          <w:sz w:val="16"/>
        </w:rPr>
        <w:t xml:space="preserve">But </w:t>
      </w:r>
      <w:r w:rsidRPr="00BB5C37">
        <w:rPr>
          <w:rStyle w:val="StyleUnderline"/>
        </w:rPr>
        <w:t xml:space="preserve">many of </w:t>
      </w:r>
      <w:r w:rsidRPr="00BB5C37">
        <w:rPr>
          <w:rStyle w:val="StyleUnderline"/>
          <w:highlight w:val="yellow"/>
        </w:rPr>
        <w:t>this year’s visitors belong to new waves of refugees fleeing persecution and poverty in Africa, south Asia and the Middle East</w:t>
      </w:r>
      <w:r w:rsidRPr="00BB5C37">
        <w:rPr>
          <w:rStyle w:val="StyleUnderline"/>
        </w:rPr>
        <w:t>.</w:t>
      </w:r>
      <w:r w:rsidR="00E5653C" w:rsidRPr="00BB5C37">
        <w:rPr>
          <w:rStyle w:val="StyleUnderline"/>
        </w:rPr>
        <w:t xml:space="preserve"> </w:t>
      </w:r>
      <w:r w:rsidRPr="00BB5C37">
        <w:rPr>
          <w:sz w:val="16"/>
        </w:rPr>
        <w:t>These unfortunates are not on holiday. Many are running for their lives. Nearly 95,000 people, a majority from sub-Saharan countries, have arrived by boat in southern Italy so far this year, up 17% on 2016. About 2,200 have died in the attempt.</w:t>
      </w:r>
      <w:r w:rsidR="00E5653C" w:rsidRPr="00BB5C37">
        <w:rPr>
          <w:sz w:val="16"/>
        </w:rPr>
        <w:t xml:space="preserve"> </w:t>
      </w:r>
      <w:r w:rsidRPr="00BB5C37">
        <w:rPr>
          <w:rStyle w:val="StyleUnderline"/>
        </w:rPr>
        <w:t>European efforts to deal with the influx, hastily enacted two years ago at the height of Syria’s civil war, are faltering. A burden-sharing deal agreed by all 28 EU states in 2015</w:t>
      </w:r>
      <w:r w:rsidRPr="00BB5C37">
        <w:rPr>
          <w:sz w:val="16"/>
        </w:rPr>
        <w:t>, when Germany took nearly 1 million people</w:t>
      </w:r>
      <w:r w:rsidRPr="00BB5C37">
        <w:rPr>
          <w:rStyle w:val="StyleUnderline"/>
        </w:rPr>
        <w:t>, has arguably never worked.</w:t>
      </w:r>
      <w:r w:rsidRPr="00BB5C37">
        <w:rPr>
          <w:sz w:val="16"/>
        </w:rPr>
        <w:t xml:space="preserve"> Of 160,000 refugees due to be accepted under the scheme</w:t>
      </w:r>
      <w:r w:rsidRPr="00BB5C37">
        <w:rPr>
          <w:rStyle w:val="StyleUnderline"/>
        </w:rPr>
        <w:t xml:space="preserve">, </w:t>
      </w:r>
      <w:r w:rsidRPr="00BB5C37">
        <w:rPr>
          <w:rStyle w:val="StyleUnderline"/>
          <w:highlight w:val="yellow"/>
        </w:rPr>
        <w:t>fewer than 21,000 have been relocated.</w:t>
      </w:r>
      <w:r w:rsidR="00E5653C" w:rsidRPr="00BB5C37">
        <w:rPr>
          <w:rStyle w:val="StyleUnderline"/>
        </w:rPr>
        <w:t xml:space="preserve"> </w:t>
      </w:r>
      <w:r w:rsidRPr="00BB5C37">
        <w:rPr>
          <w:rStyle w:val="StyleUnderline"/>
          <w:highlight w:val="yellow"/>
        </w:rPr>
        <w:t>Europe is split down the middle. Poland and Hungary have refused to take anyone.</w:t>
      </w:r>
      <w:r w:rsidRPr="00BB5C37">
        <w:rPr>
          <w:rStyle w:val="StyleUnderline"/>
        </w:rPr>
        <w:t xml:space="preserve"> The Czech Republic initially accepted 12 people but has since slammed the door</w:t>
      </w:r>
      <w:r w:rsidRPr="00BB5C37">
        <w:rPr>
          <w:sz w:val="16"/>
        </w:rPr>
        <w:t xml:space="preserve">. The European commission has begun legal action against all three. </w:t>
      </w:r>
      <w:r w:rsidRPr="00BB5C37">
        <w:rPr>
          <w:rStyle w:val="StyleUnderline"/>
          <w:highlight w:val="yellow"/>
        </w:rPr>
        <w:t>Italy and Greece</w:t>
      </w:r>
      <w:r w:rsidRPr="00BB5C37">
        <w:rPr>
          <w:sz w:val="16"/>
          <w:highlight w:val="yellow"/>
        </w:rPr>
        <w:t>,</w:t>
      </w:r>
      <w:r w:rsidRPr="00BB5C37">
        <w:rPr>
          <w:sz w:val="16"/>
        </w:rPr>
        <w:t xml:space="preserve"> so-called “frontline states”, </w:t>
      </w:r>
      <w:r w:rsidRPr="00BB5C37">
        <w:rPr>
          <w:rStyle w:val="StyleUnderline"/>
          <w:highlight w:val="yellow"/>
        </w:rPr>
        <w:t>are at odds with their northern neighbours</w:t>
      </w:r>
      <w:r w:rsidRPr="00BB5C37">
        <w:rPr>
          <w:sz w:val="16"/>
        </w:rPr>
        <w:t xml:space="preserve">, notably </w:t>
      </w:r>
      <w:r w:rsidRPr="00BB5C37">
        <w:rPr>
          <w:rStyle w:val="StyleUnderline"/>
        </w:rPr>
        <w:t>France and Austria</w:t>
      </w:r>
      <w:r w:rsidRPr="00BB5C37">
        <w:rPr>
          <w:sz w:val="16"/>
        </w:rPr>
        <w:t>. Dashing hopes of a new approach, the new French president, Emmanuel Macron, is proving inflexible on the issue.</w:t>
      </w:r>
      <w:r w:rsidR="00E5653C" w:rsidRPr="00BB5C37">
        <w:rPr>
          <w:sz w:val="16"/>
        </w:rPr>
        <w:t xml:space="preserve"> </w:t>
      </w:r>
      <w:r w:rsidRPr="00BB5C37">
        <w:rPr>
          <w:sz w:val="16"/>
        </w:rPr>
        <w:t>As we report today, hundreds of migrants are effectively kettled in Ventimiglia on the Italian side of the border with France. Paris is preventing vessels carrying rescued migrants docking in French ports. Nor has France met its share of the European Union relocation quota. Austria is paying refugees to leave, amid a rise in far right and neo-Nazi attacks. The Vienna government says it will close the Brenner Pass if Italy issues temporary travel visas for the migrants.</w:t>
      </w:r>
      <w:r w:rsidR="00E5653C" w:rsidRPr="00BB5C37">
        <w:rPr>
          <w:sz w:val="16"/>
        </w:rPr>
        <w:t xml:space="preserve"> </w:t>
      </w:r>
      <w:r w:rsidRPr="00BB5C37">
        <w:rPr>
          <w:rStyle w:val="StyleUnderline"/>
          <w:highlight w:val="yellow"/>
        </w:rPr>
        <w:t>The Italian government</w:t>
      </w:r>
      <w:r w:rsidRPr="00BB5C37">
        <w:rPr>
          <w:rStyle w:val="StyleUnderline"/>
        </w:rPr>
        <w:t xml:space="preserve">, facing elections in 2018 and under pressure from the populist Five Star movement opposition, </w:t>
      </w:r>
      <w:r w:rsidRPr="00BB5C37">
        <w:rPr>
          <w:rStyle w:val="StyleUnderline"/>
          <w:highlight w:val="yellow"/>
        </w:rPr>
        <w:t>is furious about perceived French hypocrisy</w:t>
      </w:r>
      <w:r w:rsidRPr="00BB5C37">
        <w:rPr>
          <w:sz w:val="16"/>
        </w:rPr>
        <w:t xml:space="preserve">. “After saying they understand our problem, it doesn’t seem like France wants to help us concretely ... </w:t>
      </w:r>
      <w:r w:rsidRPr="00BB5C37">
        <w:rPr>
          <w:rStyle w:val="StyleUnderline"/>
        </w:rPr>
        <w:t>we need more solidarity</w:t>
      </w:r>
      <w:r w:rsidRPr="00BB5C37">
        <w:rPr>
          <w:sz w:val="16"/>
        </w:rPr>
        <w:t>,” says Mario Giro, Italy’s deputy foreign minister.</w:t>
      </w:r>
      <w:r w:rsidR="00E5653C" w:rsidRPr="00BB5C37">
        <w:rPr>
          <w:sz w:val="16"/>
        </w:rPr>
        <w:t xml:space="preserve"> </w:t>
      </w:r>
      <w:r w:rsidRPr="00BB5C37">
        <w:rPr>
          <w:rStyle w:val="StyleUnderline"/>
        </w:rPr>
        <w:t>The new refugee crisis is playing into a bigger, EU-wide battle about respect for national sovereignty.</w:t>
      </w:r>
      <w:r w:rsidRPr="00BB5C37">
        <w:rPr>
          <w:sz w:val="16"/>
        </w:rPr>
        <w:t xml:space="preserve"> Hungary’s rightwing prime minister, Viktor Orbán, says he will “not give in to blackmail from Brussels”. Poland says the EU relocation scheme encourages more migrants, arguing most refugees do not genuinely fear persecution but are economic migrants seeking a better life.</w:t>
      </w:r>
      <w:r w:rsidR="00E5653C" w:rsidRPr="00BB5C37">
        <w:rPr>
          <w:sz w:val="16"/>
        </w:rPr>
        <w:t xml:space="preserve"> </w:t>
      </w:r>
      <w:r w:rsidRPr="00BB5C37">
        <w:rPr>
          <w:sz w:val="16"/>
        </w:rPr>
        <w:t>If this summer’s crisis continues to escalate, it could influence Britain’s Brexit debate on continued freedom of movement while boosting populist, racist and xenophobic narratives across Europe about a “flood” of 6.6 million migrants this year alone.</w:t>
      </w:r>
      <w:r w:rsidR="00E5653C" w:rsidRPr="00BB5C37">
        <w:rPr>
          <w:sz w:val="16"/>
        </w:rPr>
        <w:t xml:space="preserve"> </w:t>
      </w:r>
      <w:r w:rsidRPr="00BB5C37">
        <w:rPr>
          <w:sz w:val="16"/>
        </w:rPr>
        <w:t>Britain’s contribution is unimpressive, but not as bad as some. The UK pledged to accept 20,000 Syrian refugees by 2020. Official figures say 5,453 Syrians were resettled in the UK in the year ending March 2017. There were also 1,507 grants of asylum.</w:t>
      </w:r>
      <w:r w:rsidR="00E5653C" w:rsidRPr="00BB5C37">
        <w:rPr>
          <w:sz w:val="16"/>
        </w:rPr>
        <w:t xml:space="preserve"> </w:t>
      </w:r>
      <w:r w:rsidRPr="00BB5C37">
        <w:rPr>
          <w:rStyle w:val="StyleUnderline"/>
          <w:highlight w:val="yellow"/>
        </w:rPr>
        <w:t>A separate EU deal with Turkey last year</w:t>
      </w:r>
      <w:r w:rsidRPr="00BB5C37">
        <w:rPr>
          <w:rStyle w:val="StyleUnderline"/>
        </w:rPr>
        <w:t xml:space="preserve">, overseen by Angela Merkel, Germany’s chancellor, </w:t>
      </w:r>
      <w:r w:rsidRPr="00BB5C37">
        <w:rPr>
          <w:rStyle w:val="StyleUnderline"/>
          <w:highlight w:val="yellow"/>
        </w:rPr>
        <w:t>is also proving problematic</w:t>
      </w:r>
      <w:r w:rsidRPr="00BB5C37">
        <w:rPr>
          <w:rStyle w:val="StyleUnderline"/>
        </w:rPr>
        <w:t>.</w:t>
      </w:r>
      <w:r w:rsidRPr="00BB5C37">
        <w:rPr>
          <w:sz w:val="16"/>
        </w:rPr>
        <w:t xml:space="preserve"> In return for Turkish help in stemming the flow of Syrians via Greece and the Balkans, Ankara was offered €6bn to assist with nearly 3 million refugees on its soil. The EU also pledged to take more Syrians over time.</w:t>
      </w:r>
      <w:r w:rsidR="00E5653C" w:rsidRPr="00BB5C37">
        <w:rPr>
          <w:sz w:val="16"/>
        </w:rPr>
        <w:t xml:space="preserve"> </w:t>
      </w:r>
      <w:r w:rsidRPr="00BB5C37">
        <w:rPr>
          <w:sz w:val="16"/>
        </w:rPr>
        <w:t>But Amnesty International says the basic premise – that Turkey is a safe place for refugees – is flawed. As of February this year, only 3,565 people had been accepted by EU states from Turkey. And as Europe-Turkey relations deteriorate, the repressive government of Recep Tayyip Erdoğan is threatening to turn on the refugee “tap” again.</w:t>
      </w:r>
      <w:r w:rsidR="00E5653C" w:rsidRPr="00BB5C37">
        <w:rPr>
          <w:sz w:val="16"/>
        </w:rPr>
        <w:t xml:space="preserve"> </w:t>
      </w:r>
      <w:r w:rsidRPr="00BB5C37">
        <w:rPr>
          <w:sz w:val="16"/>
        </w:rPr>
        <w:t>Meanwhile</w:t>
      </w:r>
      <w:r w:rsidRPr="00BB5C37">
        <w:rPr>
          <w:sz w:val="16"/>
          <w:highlight w:val="yellow"/>
        </w:rPr>
        <w:t xml:space="preserve">, </w:t>
      </w:r>
      <w:r w:rsidRPr="00BB5C37">
        <w:rPr>
          <w:rStyle w:val="StyleUnderline"/>
          <w:highlight w:val="yellow"/>
        </w:rPr>
        <w:t>increased rates of depression, self-harm and suicide are reported among 70,000 refugees</w:t>
      </w:r>
      <w:r w:rsidRPr="00BB5C37">
        <w:rPr>
          <w:rStyle w:val="StyleUnderline"/>
        </w:rPr>
        <w:t xml:space="preserve"> marooned </w:t>
      </w:r>
      <w:r w:rsidRPr="00BB5C37">
        <w:rPr>
          <w:rStyle w:val="StyleUnderline"/>
          <w:highlight w:val="yellow"/>
        </w:rPr>
        <w:t>in holding camps</w:t>
      </w:r>
      <w:r w:rsidRPr="00BB5C37">
        <w:rPr>
          <w:rStyle w:val="StyleUnderline"/>
        </w:rPr>
        <w:t xml:space="preserve"> in Greece and Serbia.</w:t>
      </w:r>
      <w:r w:rsidR="00E5653C" w:rsidRPr="00BB5C37">
        <w:rPr>
          <w:rStyle w:val="StyleUnderline"/>
        </w:rPr>
        <w:t xml:space="preserve"> </w:t>
      </w:r>
      <w:r w:rsidRPr="00BB5C37">
        <w:rPr>
          <w:sz w:val="16"/>
        </w:rPr>
        <w:t>Confusion and division also characterise Europe’s policy towards Libya, the main stepping-off point for migrants. Much of Libya is ungoverned following the US, British and French-backed overthrow of Muammar Gaddafi’s regime in 2011, and UN-led efforts to restore order are floundering.</w:t>
      </w:r>
      <w:r w:rsidR="00E5653C" w:rsidRPr="00BB5C37">
        <w:rPr>
          <w:sz w:val="16"/>
        </w:rPr>
        <w:t xml:space="preserve"> </w:t>
      </w:r>
      <w:r w:rsidRPr="00BB5C37">
        <w:rPr>
          <w:sz w:val="16"/>
        </w:rPr>
        <w:t>Overwhelmed by sheer numbers, Italy has been trying to limit its at-sea rescue efforts. But as elsewhere, political and humanitarian responses are in conflict. About 3,000 people from Libya were picked up in one day in May in more than 20 rescue operations mounted by the Italian coastguard and navy, ships from the EU’s Mediterranean mission, its Frontex border agency, and merchant vessels.</w:t>
      </w:r>
      <w:r w:rsidR="00E5653C" w:rsidRPr="00BB5C37">
        <w:rPr>
          <w:sz w:val="16"/>
        </w:rPr>
        <w:t xml:space="preserve"> </w:t>
      </w:r>
      <w:r w:rsidRPr="00BB5C37">
        <w:rPr>
          <w:sz w:val="16"/>
        </w:rPr>
        <w:t>Merkel was widely praised for her open-door response in 2015 but public attitudes have hardened, and she faces a general election in September.</w:t>
      </w:r>
      <w:r w:rsidR="00E5653C" w:rsidRPr="00BB5C37">
        <w:rPr>
          <w:sz w:val="16"/>
        </w:rPr>
        <w:t xml:space="preserve"> </w:t>
      </w:r>
      <w:r w:rsidRPr="00BB5C37">
        <w:rPr>
          <w:sz w:val="16"/>
        </w:rPr>
        <w:t xml:space="preserve">Her </w:t>
      </w:r>
      <w:proofErr w:type="gramStart"/>
      <w:r w:rsidRPr="00BB5C37">
        <w:rPr>
          <w:sz w:val="16"/>
        </w:rPr>
        <w:t>focus now is her new “compact with Africa”, showcased at the Hamburg G20 summit, which seeks more state and private investment in Africa to combat poverty and the effects of climate change, and thereby deter</w:t>
      </w:r>
      <w:proofErr w:type="gramEnd"/>
      <w:r w:rsidRPr="00BB5C37">
        <w:rPr>
          <w:sz w:val="16"/>
        </w:rPr>
        <w:t xml:space="preserve"> mass migration to Europe.</w:t>
      </w:r>
      <w:r w:rsidR="00E5653C" w:rsidRPr="00BB5C37">
        <w:rPr>
          <w:sz w:val="16"/>
        </w:rPr>
        <w:t xml:space="preserve"> </w:t>
      </w:r>
      <w:r w:rsidRPr="00BB5C37">
        <w:rPr>
          <w:sz w:val="16"/>
        </w:rPr>
        <w:t xml:space="preserve">But Merkel’s solution is long-term. </w:t>
      </w:r>
      <w:r w:rsidRPr="00BB5C37">
        <w:rPr>
          <w:rStyle w:val="StyleUnderline"/>
          <w:highlight w:val="yellow"/>
        </w:rPr>
        <w:t>Europe’s new refugee crisis is happening now</w:t>
      </w:r>
      <w:r w:rsidRPr="00BB5C37">
        <w:rPr>
          <w:rStyle w:val="StyleUnderline"/>
        </w:rPr>
        <w:t>, as British beach-goers may soon testify.</w:t>
      </w:r>
    </w:p>
    <w:p w14:paraId="61EB6159" w14:textId="77777777" w:rsidR="002E6B5C" w:rsidRPr="00BB5C37" w:rsidRDefault="002E6B5C" w:rsidP="002E6B5C">
      <w:pPr>
        <w:pStyle w:val="Heading4"/>
      </w:pPr>
      <w:r w:rsidRPr="00BB5C37">
        <w:t>The EU is on the brink</w:t>
      </w:r>
    </w:p>
    <w:p w14:paraId="1E02726B" w14:textId="77777777" w:rsidR="002E6B5C" w:rsidRPr="00BB5C37" w:rsidRDefault="002E6B5C" w:rsidP="002E6B5C">
      <w:r w:rsidRPr="00BB5C37">
        <w:rPr>
          <w:rStyle w:val="Style13ptBold"/>
        </w:rPr>
        <w:t>Holloway 17</w:t>
      </w:r>
      <w:r w:rsidRPr="00BB5C37">
        <w:t xml:space="preserve"> (Henry, “Europe on brink of WAR: Top diplomat warns EU ‘must act NOW’ to prevent WW3”, Daily Star, https://www.dailystar.co.uk/news/latest-news/575379/European-Union-EU-Collapse-2017-War-Terrorism-Eurozone-Horst-Teltschik-German-Chancellor) ALH</w:t>
      </w:r>
    </w:p>
    <w:p w14:paraId="0FDD03DE" w14:textId="276AB4C5" w:rsidR="001A551A" w:rsidRPr="002E6B5C" w:rsidRDefault="002E6B5C" w:rsidP="00283666">
      <w:pPr>
        <w:rPr>
          <w:sz w:val="16"/>
        </w:rPr>
      </w:pPr>
      <w:r w:rsidRPr="00BB5C37">
        <w:rPr>
          <w:rStyle w:val="StyleUnderline"/>
          <w:highlight w:val="yellow"/>
        </w:rPr>
        <w:t>The bureaucracy is on the verge of collapse and is being “eroded” by the rising tide of far-right parties who</w:t>
      </w:r>
      <w:r w:rsidRPr="00BB5C37">
        <w:rPr>
          <w:rStyle w:val="StyleUnderline"/>
        </w:rPr>
        <w:t xml:space="preserve"> will </w:t>
      </w:r>
      <w:r w:rsidRPr="00BB5C37">
        <w:rPr>
          <w:rStyle w:val="StyleUnderline"/>
          <w:highlight w:val="yellow"/>
        </w:rPr>
        <w:t>spell an end to the EU,</w:t>
      </w:r>
      <w:r w:rsidRPr="00BB5C37">
        <w:rPr>
          <w:sz w:val="16"/>
        </w:rPr>
        <w:t xml:space="preserve"> according to German politician Horst Teltschik. </w:t>
      </w:r>
      <w:r w:rsidRPr="00BB5C37">
        <w:rPr>
          <w:rStyle w:val="StyleUnderline"/>
          <w:highlight w:val="yellow"/>
        </w:rPr>
        <w:t>War looms if the EU collapses</w:t>
      </w:r>
      <w:r w:rsidRPr="00BB5C37">
        <w:rPr>
          <w:rStyle w:val="StyleUnderline"/>
        </w:rPr>
        <w:t xml:space="preserve"> as </w:t>
      </w:r>
      <w:r w:rsidRPr="00BB5C37">
        <w:rPr>
          <w:rStyle w:val="StyleUnderline"/>
          <w:highlight w:val="yellow"/>
        </w:rPr>
        <w:t>the</w:t>
      </w:r>
      <w:r w:rsidRPr="00BB5C37">
        <w:rPr>
          <w:rStyle w:val="StyleUnderline"/>
        </w:rPr>
        <w:t xml:space="preserve"> </w:t>
      </w:r>
      <w:r w:rsidRPr="00BB5C37">
        <w:rPr>
          <w:rStyle w:val="StyleUnderline"/>
          <w:highlight w:val="yellow"/>
        </w:rPr>
        <w:t xml:space="preserve">union has served as a guarantor for peace </w:t>
      </w:r>
      <w:r w:rsidRPr="00BB5C37">
        <w:rPr>
          <w:rStyle w:val="StyleUnderline"/>
        </w:rPr>
        <w:t>across the continent for 70 years</w:t>
      </w:r>
      <w:r w:rsidRPr="00BB5C37">
        <w:rPr>
          <w:sz w:val="16"/>
        </w:rPr>
        <w:t xml:space="preserve">, the former advisor to the German Chancellor warned. He said </w:t>
      </w:r>
      <w:r w:rsidRPr="00BB5C37">
        <w:rPr>
          <w:rStyle w:val="StyleUnderline"/>
        </w:rPr>
        <w:t>Brexit has played a key role in starting the disintegration of the EU which is also being shredded by the Eurozone crisis as the currency tumbles.</w:t>
      </w:r>
      <w:r w:rsidRPr="00BB5C37">
        <w:rPr>
          <w:sz w:val="16"/>
        </w:rPr>
        <w:t xml:space="preserve"> Countries who want independence after Brexit Brexit has caused disruption all over the world and we are now seeing a sudden surge in countries wanting to 'go it alone' </w:t>
      </w:r>
      <w:r w:rsidRPr="00BB5C37">
        <w:rPr>
          <w:rStyle w:val="StyleUnderline"/>
        </w:rPr>
        <w:t xml:space="preserve">“An economic union or even a political union are uncertain.” </w:t>
      </w:r>
      <w:r w:rsidRPr="00BB5C37">
        <w:rPr>
          <w:sz w:val="16"/>
        </w:rPr>
        <w:t>Horst Teltschik Mr Teltschik said: “</w:t>
      </w:r>
      <w:r w:rsidRPr="00BB5C37">
        <w:rPr>
          <w:rStyle w:val="StyleUnderline"/>
        </w:rPr>
        <w:t xml:space="preserve">European integration was the peacemaking response of the Europeans to the catastrophe of two world wars. </w:t>
      </w:r>
      <w:r w:rsidRPr="00BB5C37">
        <w:rPr>
          <w:sz w:val="16"/>
        </w:rPr>
        <w:t xml:space="preserve">“No generation in Europe has ever been able to live in peace, freedom and prosperity for seventy years. </w:t>
      </w:r>
      <w:r w:rsidRPr="00BB5C37">
        <w:rPr>
          <w:rStyle w:val="StyleUnderline"/>
        </w:rPr>
        <w:t>“</w:t>
      </w:r>
      <w:r w:rsidRPr="00BB5C37">
        <w:rPr>
          <w:rStyle w:val="StyleUnderline"/>
          <w:highlight w:val="yellow"/>
        </w:rPr>
        <w:t>We are witnessing an erosion of the EU with the euro crisis,</w:t>
      </w:r>
      <w:r w:rsidRPr="00BB5C37">
        <w:rPr>
          <w:rStyle w:val="StyleUnderline"/>
        </w:rPr>
        <w:t xml:space="preserve"> </w:t>
      </w:r>
      <w:r w:rsidRPr="00BB5C37">
        <w:rPr>
          <w:rStyle w:val="StyleUnderline"/>
          <w:highlight w:val="yellow"/>
        </w:rPr>
        <w:t>with Brexit and the emergence of populist movements in France, the Netherlands, Germany, Austria or Italy and</w:t>
      </w:r>
      <w:r w:rsidRPr="00BB5C37">
        <w:rPr>
          <w:rStyle w:val="StyleUnderline"/>
        </w:rPr>
        <w:t xml:space="preserve"> the </w:t>
      </w:r>
      <w:r w:rsidRPr="00BB5C37">
        <w:rPr>
          <w:rStyle w:val="StyleUnderline"/>
          <w:highlight w:val="yellow"/>
        </w:rPr>
        <w:t>authoritarian Eastern neighbours</w:t>
      </w:r>
      <w:r w:rsidRPr="00BB5C37">
        <w:rPr>
          <w:rStyle w:val="StyleUnderline"/>
        </w:rPr>
        <w:t xml:space="preserve">, especially in Poland, Hungary, Romania.” </w:t>
      </w:r>
      <w:r w:rsidRPr="00BB5C37">
        <w:rPr>
          <w:sz w:val="16"/>
        </w:rPr>
        <w:t xml:space="preserve">Teltschik said the EU’s leading powers France and Brussels have been “stuttering for years” contributing to the final fall the union. He also warned </w:t>
      </w:r>
      <w:r w:rsidRPr="00BB5C37">
        <w:rPr>
          <w:rStyle w:val="StyleUnderline"/>
        </w:rPr>
        <w:t xml:space="preserve">no European power has the ability to match the military might of the US, Russia or China in a world “that is reforming itself”. </w:t>
      </w:r>
      <w:r w:rsidRPr="00BB5C37">
        <w:rPr>
          <w:sz w:val="16"/>
        </w:rPr>
        <w:t xml:space="preserve">The political guru said: “No single country in Europe has the potential to take on an equal role, not Germany, France or England. </w:t>
      </w:r>
      <w:proofErr w:type="gramStart"/>
      <w:r w:rsidRPr="00BB5C37">
        <w:rPr>
          <w:sz w:val="16"/>
        </w:rPr>
        <w:t>Even if some in London are dreaming about it.”</w:t>
      </w:r>
      <w:proofErr w:type="gramEnd"/>
      <w:r w:rsidRPr="00BB5C37">
        <w:rPr>
          <w:sz w:val="16"/>
        </w:rPr>
        <w:t xml:space="preserve"> </w:t>
      </w:r>
      <w:r w:rsidRPr="00BB5C37">
        <w:rPr>
          <w:rStyle w:val="StyleUnderline"/>
        </w:rPr>
        <w:t>Terrorism also poses a major threat to the EU</w:t>
      </w:r>
      <w:r w:rsidRPr="00BB5C37">
        <w:rPr>
          <w:sz w:val="16"/>
        </w:rPr>
        <w:t xml:space="preserve">, as he said: "Today, we are witnessing a totalitarian and murderous Islamism with its terrorist </w:t>
      </w:r>
      <w:proofErr w:type="gramStart"/>
      <w:r w:rsidRPr="00BB5C37">
        <w:rPr>
          <w:sz w:val="16"/>
        </w:rPr>
        <w:t>acts, that</w:t>
      </w:r>
      <w:proofErr w:type="gramEnd"/>
      <w:r w:rsidRPr="00BB5C37">
        <w:rPr>
          <w:sz w:val="16"/>
        </w:rPr>
        <w:t xml:space="preserve"> are spreading across borders." Writing for Online Focus, he added</w:t>
      </w:r>
      <w:r w:rsidRPr="00BB5C37">
        <w:rPr>
          <w:rStyle w:val="StyleUnderline"/>
          <w:highlight w:val="yellow"/>
        </w:rPr>
        <w:t xml:space="preserve">: “The Euro crisis continues to gain tract. An economic union or </w:t>
      </w:r>
      <w:proofErr w:type="gramStart"/>
      <w:r w:rsidRPr="00BB5C37">
        <w:rPr>
          <w:rStyle w:val="StyleUnderline"/>
          <w:highlight w:val="yellow"/>
        </w:rPr>
        <w:t>even a political union are</w:t>
      </w:r>
      <w:proofErr w:type="gramEnd"/>
      <w:r w:rsidRPr="00BB5C37">
        <w:rPr>
          <w:rStyle w:val="StyleUnderline"/>
          <w:highlight w:val="yellow"/>
        </w:rPr>
        <w:t xml:space="preserve"> uncertain.</w:t>
      </w:r>
      <w:r w:rsidRPr="00BB5C37">
        <w:rPr>
          <w:sz w:val="16"/>
        </w:rPr>
        <w:t xml:space="preserve"> “Great powers such as China, India, Russia and the US have begun to redistribute their points of interest all over the world, politically, economically, but also in terms of security policy. </w:t>
      </w:r>
      <w:r w:rsidRPr="00BB5C37">
        <w:rPr>
          <w:rStyle w:val="StyleUnderline"/>
          <w:highlight w:val="yellow"/>
        </w:rPr>
        <w:t>Europe threatens to fail as a team player</w:t>
      </w:r>
      <w:r w:rsidRPr="00BB5C37">
        <w:rPr>
          <w:sz w:val="16"/>
        </w:rPr>
        <w:t>." EU bosses ratified the foundation of an Army of Europe earlier this year, while NATO prepares for a “worst-case scenario” as it fears new US president Donald Trump could end the Atlantic alliance. Mr Teltschik served as national security advisor to German Chancellor Helmut Kohl, and from 1999 to 2008 he chaired the Munich Conference on Security Policy.</w:t>
      </w:r>
    </w:p>
    <w:p w14:paraId="0C1E336D" w14:textId="04ED8E9E" w:rsidR="008C4BDF" w:rsidRPr="008C4BDF" w:rsidRDefault="008C4BDF" w:rsidP="008C4BDF">
      <w:pPr>
        <w:pStyle w:val="Heading4"/>
        <w:rPr>
          <w:rStyle w:val="Style13ptBold"/>
          <w:b/>
        </w:rPr>
      </w:pPr>
      <w:r>
        <w:rPr>
          <w:rStyle w:val="Style13ptBold"/>
          <w:b/>
        </w:rPr>
        <w:t xml:space="preserve">Refugee crisis destabilizes Europe </w:t>
      </w:r>
      <w:r w:rsidR="006C22D2">
        <w:rPr>
          <w:rStyle w:val="Style13ptBold"/>
          <w:b/>
        </w:rPr>
        <w:t>– German nationalism proves</w:t>
      </w:r>
    </w:p>
    <w:p w14:paraId="1D4456A8" w14:textId="7166B442" w:rsidR="008C4BDF" w:rsidRDefault="008C4BDF" w:rsidP="008C4BDF">
      <w:r w:rsidRPr="008C4BDF">
        <w:rPr>
          <w:rStyle w:val="Style13ptBold"/>
        </w:rPr>
        <w:t>Fratzscher 16</w:t>
      </w:r>
      <w:r>
        <w:t xml:space="preserve"> (Marcel, </w:t>
      </w:r>
      <w:r w:rsidRPr="008C4BDF">
        <w:t>President, German Institute for Economic Research (DIW Berlin)</w:t>
      </w:r>
      <w:r>
        <w:t>, “</w:t>
      </w:r>
      <w:r w:rsidRPr="008C4BDF">
        <w:t>Why Europe needs to share the burden of migration</w:t>
      </w:r>
      <w:r>
        <w:t xml:space="preserve">”, World Economic Forum, </w:t>
      </w:r>
      <w:r w:rsidRPr="008C4BDF">
        <w:t>https://www.weforum.org/agenda/2016/04/why-europe-needs-to-share-the-burden-of-migration</w:t>
      </w:r>
      <w:r>
        <w:t>) ALH</w:t>
      </w:r>
    </w:p>
    <w:p w14:paraId="0DC5E83B" w14:textId="7B483C75" w:rsidR="0073090B" w:rsidRPr="008C4BDF" w:rsidRDefault="0073090B" w:rsidP="0073090B">
      <w:pPr>
        <w:rPr>
          <w:sz w:val="16"/>
        </w:rPr>
      </w:pPr>
      <w:r w:rsidRPr="008C4BDF">
        <w:rPr>
          <w:sz w:val="16"/>
        </w:rPr>
        <w:t xml:space="preserve">In Germany’s recent regional elections, voters delivered a resounding rebuke to Chancellor Angela Merkel’s party, the Christian Democratic Union. </w:t>
      </w:r>
      <w:r w:rsidRPr="0073090B">
        <w:rPr>
          <w:rStyle w:val="StyleUnderline"/>
        </w:rPr>
        <w:t xml:space="preserve">With an increasing number of Germans losing confidence in a European solution to the ongoing refugee crisis, calls for German isolation and unilateralism are growing louder – and </w:t>
      </w:r>
      <w:r w:rsidRPr="008C4BDF">
        <w:rPr>
          <w:rStyle w:val="StyleUnderline"/>
          <w:highlight w:val="yellow"/>
        </w:rPr>
        <w:t>far-right political forces are gaining traction.</w:t>
      </w:r>
      <w:r w:rsidR="008C4BDF">
        <w:rPr>
          <w:rStyle w:val="StyleUnderline"/>
        </w:rPr>
        <w:t xml:space="preserve"> </w:t>
      </w:r>
      <w:r w:rsidRPr="008C4BDF">
        <w:rPr>
          <w:sz w:val="16"/>
        </w:rPr>
        <w:t>What are the most important issues facing the EU at the moment? Image: Eurobarometer</w:t>
      </w:r>
      <w:r w:rsidR="008C4BDF" w:rsidRPr="008C4BDF">
        <w:rPr>
          <w:sz w:val="16"/>
        </w:rPr>
        <w:t xml:space="preserve"> </w:t>
      </w:r>
      <w:proofErr w:type="gramStart"/>
      <w:r w:rsidRPr="008C4BDF">
        <w:rPr>
          <w:sz w:val="16"/>
        </w:rPr>
        <w:t>This</w:t>
      </w:r>
      <w:proofErr w:type="gramEnd"/>
      <w:r w:rsidRPr="008C4BDF">
        <w:rPr>
          <w:sz w:val="16"/>
        </w:rPr>
        <w:t xml:space="preserve"> is highly troubling, but it should not be shocking. The European Union has consistently failed to find joint solutions to shared problems, even as it has been wracked by a series of crises. In the current refugee crisis, EU countries have shown a distinct lack of solidarity with Germany, with many refusing to take on even a small share of the burden. Despite the recent deal with Turkey aimed at reducing the flow of Syrian refugees, most Germans do not expect their EU partners to change course.</w:t>
      </w:r>
      <w:r w:rsidR="008C4BDF" w:rsidRPr="008C4BDF">
        <w:rPr>
          <w:sz w:val="16"/>
        </w:rPr>
        <w:t xml:space="preserve"> </w:t>
      </w:r>
      <w:r w:rsidRPr="008C4BDF">
        <w:rPr>
          <w:rStyle w:val="StyleUnderline"/>
        </w:rPr>
        <w:t>This is all the more infuriating for Germans, given that their country bore the heaviest financial burden for the rescue programs carried out in Cyprus, Greece, Ireland, Portugal, and Spain in recent years.</w:t>
      </w:r>
      <w:r w:rsidRPr="008C4BDF">
        <w:rPr>
          <w:sz w:val="16"/>
        </w:rPr>
        <w:t xml:space="preserve"> Add to that sense of betrayal the looming possibility of a British exit from the EU, and it is not difficult to see why Germans feel that distancing themselves from Europe may well be their best bet.</w:t>
      </w:r>
      <w:r w:rsidR="008C4BDF" w:rsidRPr="008C4BDF">
        <w:rPr>
          <w:sz w:val="16"/>
        </w:rPr>
        <w:t xml:space="preserve"> </w:t>
      </w:r>
      <w:r w:rsidRPr="008C4BDF">
        <w:rPr>
          <w:sz w:val="16"/>
        </w:rPr>
        <w:t xml:space="preserve">Of course, for some Germans, the lack of solidarity regarding refugees is simply a compelling excuse for blocking reforms that they never supported in the first place, such as the completion of a European banking union. </w:t>
      </w:r>
      <w:r w:rsidRPr="008C4BDF">
        <w:rPr>
          <w:rStyle w:val="StyleUnderline"/>
        </w:rPr>
        <w:t>But they are now attracting the support of a growing number of Germans who previously might have disagreed with their anti-EU stance.</w:t>
      </w:r>
      <w:r w:rsidRPr="008C4BDF">
        <w:rPr>
          <w:sz w:val="16"/>
        </w:rPr>
        <w:t xml:space="preserve"> The notion that EU countries merely want Germany’s money – the French, for example, have openly advocated the creation of a “transfer union” – is on its way toward becoming a majority view.</w:t>
      </w:r>
      <w:r w:rsidR="008C4BDF" w:rsidRPr="008C4BDF">
        <w:rPr>
          <w:sz w:val="16"/>
        </w:rPr>
        <w:t xml:space="preserve"> </w:t>
      </w:r>
      <w:r w:rsidRPr="008C4BDF">
        <w:rPr>
          <w:sz w:val="16"/>
        </w:rPr>
        <w:t>Against this background</w:t>
      </w:r>
      <w:r w:rsidRPr="0073090B">
        <w:rPr>
          <w:rStyle w:val="StyleUnderline"/>
        </w:rPr>
        <w:t xml:space="preserve">, </w:t>
      </w:r>
      <w:r w:rsidRPr="008C4BDF">
        <w:rPr>
          <w:rStyle w:val="StyleUnderline"/>
          <w:highlight w:val="yellow"/>
        </w:rPr>
        <w:t>if financial crises were again to intensify,</w:t>
      </w:r>
      <w:r w:rsidRPr="0073090B">
        <w:rPr>
          <w:rStyle w:val="StyleUnderline"/>
        </w:rPr>
        <w:t xml:space="preserve"> Germany’s </w:t>
      </w:r>
      <w:r w:rsidRPr="008C4BDF">
        <w:rPr>
          <w:rStyle w:val="StyleUnderline"/>
          <w:highlight w:val="yellow"/>
        </w:rPr>
        <w:t>EU partners probably could not expect the country to agree to any financial rescue programs</w:t>
      </w:r>
      <w:r w:rsidRPr="0073090B">
        <w:rPr>
          <w:rStyle w:val="StyleUnderline"/>
        </w:rPr>
        <w:t>. In other words</w:t>
      </w:r>
      <w:r w:rsidRPr="008C4BDF">
        <w:rPr>
          <w:rStyle w:val="StyleUnderline"/>
          <w:highlight w:val="yellow"/>
        </w:rPr>
        <w:t>, Europe’s real financial backstop no longer exists</w:t>
      </w:r>
      <w:r w:rsidRPr="0073090B">
        <w:rPr>
          <w:rStyle w:val="StyleUnderline"/>
        </w:rPr>
        <w:t>.</w:t>
      </w:r>
      <w:r w:rsidR="008C4BDF">
        <w:rPr>
          <w:rStyle w:val="StyleUnderline"/>
        </w:rPr>
        <w:t xml:space="preserve"> </w:t>
      </w:r>
      <w:r w:rsidRPr="0073090B">
        <w:rPr>
          <w:rStyle w:val="StyleUnderline"/>
        </w:rPr>
        <w:t xml:space="preserve">Thus, </w:t>
      </w:r>
      <w:r w:rsidRPr="008C4BDF">
        <w:rPr>
          <w:rStyle w:val="Emphasis"/>
          <w:highlight w:val="yellow"/>
        </w:rPr>
        <w:t>the failure to define a European response to the refugee crisis</w:t>
      </w:r>
      <w:r w:rsidRPr="0073090B">
        <w:rPr>
          <w:rStyle w:val="StyleUnderline"/>
        </w:rPr>
        <w:t xml:space="preserve">, underpinned by genuine burden sharing, </w:t>
      </w:r>
      <w:r w:rsidRPr="008C4BDF">
        <w:rPr>
          <w:rStyle w:val="Emphasis"/>
          <w:highlight w:val="yellow"/>
        </w:rPr>
        <w:t>is destabilizing Europe both politically and economically.</w:t>
      </w:r>
      <w:r w:rsidRPr="0073090B">
        <w:rPr>
          <w:rStyle w:val="StyleUnderline"/>
        </w:rPr>
        <w:t xml:space="preserve"> Instability may not be surprising in Greece, which has received some €240 billion ($255 billion) in official loans since 2010 and is the main frontline country in the refugee crisis. But in </w:t>
      </w:r>
      <w:r w:rsidRPr="008C4BDF">
        <w:rPr>
          <w:rStyle w:val="StyleUnderline"/>
          <w:highlight w:val="yellow"/>
        </w:rPr>
        <w:t>Germany</w:t>
      </w:r>
      <w:r w:rsidRPr="0073090B">
        <w:rPr>
          <w:rStyle w:val="StyleUnderline"/>
        </w:rPr>
        <w:t xml:space="preserve">, which has been remarkably stable for more than a decade and </w:t>
      </w:r>
      <w:r w:rsidRPr="008C4BDF">
        <w:rPr>
          <w:rStyle w:val="StyleUnderline"/>
          <w:highlight w:val="yellow"/>
        </w:rPr>
        <w:t>has been a pillar of EU-wide stability during tumultuous times, it represents a highly consequential reversal.</w:t>
      </w:r>
      <w:r w:rsidR="008C4BDF">
        <w:rPr>
          <w:rStyle w:val="StyleUnderline"/>
        </w:rPr>
        <w:t xml:space="preserve"> </w:t>
      </w:r>
      <w:r w:rsidRPr="008C4BDF">
        <w:rPr>
          <w:rStyle w:val="StyleUnderline"/>
          <w:highlight w:val="yellow"/>
        </w:rPr>
        <w:t xml:space="preserve">Merkel is paying a huge political price </w:t>
      </w:r>
      <w:r w:rsidRPr="008C4BDF">
        <w:rPr>
          <w:rStyle w:val="StyleUnderline"/>
        </w:rPr>
        <w:t>for her remarkable resolve in promoting an open Europe</w:t>
      </w:r>
      <w:r w:rsidRPr="008C4BDF">
        <w:rPr>
          <w:sz w:val="16"/>
        </w:rPr>
        <w:t xml:space="preserve">. Worse, </w:t>
      </w:r>
      <w:r w:rsidRPr="008C4BDF">
        <w:rPr>
          <w:rStyle w:val="StyleUnderline"/>
          <w:highlight w:val="yellow"/>
        </w:rPr>
        <w:t>the far-right Alternative für Deutschland party is the main beneficiary.</w:t>
      </w:r>
      <w:r w:rsidRPr="008C4BDF">
        <w:rPr>
          <w:sz w:val="16"/>
        </w:rPr>
        <w:t xml:space="preserve"> Founded just three years ago on an anti-European platform, the AfD has now made opposition to refugees a cornerstone of its appeal. In the latest elections, the AfD entered each regional parliament with a significant share of the vote: 15.1% in Baden-Württemberg, 12.5% in Rhineland-Palatinate, and 24% in Saxony-Anhalt.</w:t>
      </w:r>
      <w:r w:rsidR="008C4BDF" w:rsidRPr="008C4BDF">
        <w:rPr>
          <w:sz w:val="16"/>
        </w:rPr>
        <w:t xml:space="preserve"> </w:t>
      </w:r>
      <w:r w:rsidRPr="008C4BDF">
        <w:rPr>
          <w:rStyle w:val="StyleUnderline"/>
          <w:highlight w:val="yellow"/>
        </w:rPr>
        <w:t>Domestic social conflict is also on the rise</w:t>
      </w:r>
      <w:r w:rsidRPr="008C4BDF">
        <w:rPr>
          <w:sz w:val="16"/>
        </w:rPr>
        <w:t xml:space="preserve">. </w:t>
      </w:r>
      <w:r w:rsidRPr="008C4BDF">
        <w:rPr>
          <w:rStyle w:val="StyleUnderline"/>
          <w:highlight w:val="yellow"/>
        </w:rPr>
        <w:t>Politicians and economists have been stoking fears among German citizens about the massive costs of the influx of refugees,</w:t>
      </w:r>
      <w:r w:rsidRPr="008C4BDF">
        <w:rPr>
          <w:sz w:val="16"/>
        </w:rPr>
        <w:t xml:space="preserve"> which has intensified the struggle over high and rising levels of inequality in wealth and wages. Finance Minister Wolfgang Schäuble has proposed raising taxes in Europe on gasoline to finance the additional expenditures for refugees, although public budget surpluses in Germany amounted to close to €20 billion, or 0.7% of GDP, in 2015.</w:t>
      </w:r>
      <w:r w:rsidR="008C4BDF" w:rsidRPr="008C4BDF">
        <w:rPr>
          <w:sz w:val="16"/>
        </w:rPr>
        <w:t xml:space="preserve"> </w:t>
      </w:r>
      <w:r w:rsidRPr="008C4BDF">
        <w:rPr>
          <w:rStyle w:val="StyleUnderline"/>
        </w:rPr>
        <w:t>The refugee crisis is fundamentally changing German economic-policy priorities</w:t>
      </w:r>
      <w:r w:rsidRPr="008C4BDF">
        <w:rPr>
          <w:rStyle w:val="StyleUnderline"/>
          <w:highlight w:val="yellow"/>
        </w:rPr>
        <w:t>. The German government has been all but reneging on its commitments to strengthen significantly public investment in infrastructure and education</w:t>
      </w:r>
      <w:r w:rsidRPr="008C4BDF">
        <w:rPr>
          <w:sz w:val="16"/>
        </w:rPr>
        <w:t xml:space="preserve">. </w:t>
      </w:r>
      <w:proofErr w:type="gramStart"/>
      <w:r w:rsidRPr="008C4BDF">
        <w:rPr>
          <w:rStyle w:val="StyleUnderline"/>
          <w:highlight w:val="yellow"/>
        </w:rPr>
        <w:t>Other urgently needed reforms, such as to taxation and family policies, are also being postponed.</w:t>
      </w:r>
      <w:proofErr w:type="gramEnd"/>
      <w:r w:rsidRPr="008C4BDF">
        <w:rPr>
          <w:rStyle w:val="StyleUnderline"/>
        </w:rPr>
        <w:t xml:space="preserve"> </w:t>
      </w:r>
      <w:r w:rsidRPr="008C4BDF">
        <w:rPr>
          <w:sz w:val="16"/>
        </w:rPr>
        <w:t xml:space="preserve">With every refugee coming to Germany, </w:t>
      </w:r>
      <w:r w:rsidRPr="008C4BDF">
        <w:rPr>
          <w:rStyle w:val="StyleUnderline"/>
        </w:rPr>
        <w:t>it becomes more unlikely that Schäuble will be able to deliver on his promise of a “Schwarze Null” – a federal budget surplus – in the important election year of 2017.</w:t>
      </w:r>
      <w:r w:rsidR="008C4BDF">
        <w:rPr>
          <w:rStyle w:val="StyleUnderline"/>
        </w:rPr>
        <w:t xml:space="preserve"> </w:t>
      </w:r>
      <w:r w:rsidRPr="008C4BDF">
        <w:rPr>
          <w:rStyle w:val="StyleUnderline"/>
          <w:highlight w:val="yellow"/>
        </w:rPr>
        <w:t>The likely outcome is a further cut in public investment</w:t>
      </w:r>
      <w:r w:rsidRPr="008C4BDF">
        <w:rPr>
          <w:sz w:val="16"/>
        </w:rPr>
        <w:t>, combined with additional social spending and an increase in the minimum wage, which would benefit some Germans, but also make it more difficult for refugees to find jobs. Urgent reforms will be postponed further, and Germany’s economic prospects will be weakened.</w:t>
      </w:r>
      <w:r w:rsidR="008C4BDF" w:rsidRPr="008C4BDF">
        <w:rPr>
          <w:sz w:val="16"/>
        </w:rPr>
        <w:t xml:space="preserve"> </w:t>
      </w:r>
      <w:r w:rsidRPr="008C4BDF">
        <w:rPr>
          <w:rStyle w:val="StyleUnderline"/>
          <w:highlight w:val="yellow"/>
        </w:rPr>
        <w:t>The refusal of European leaders to take responsibility and agree on a shared solution to the refugee crisis is not just hurting the refugees; it is also damaging the EU’s future, as it weakens Germany’s willingness to reform and engage with the rest of Europe.</w:t>
      </w:r>
      <w:r w:rsidRPr="008C4BDF">
        <w:rPr>
          <w:sz w:val="16"/>
        </w:rPr>
        <w:t xml:space="preserve"> Make no mistake: If matters continue on their current course</w:t>
      </w:r>
      <w:r w:rsidRPr="008C4BDF">
        <w:rPr>
          <w:sz w:val="16"/>
          <w:highlight w:val="yellow"/>
        </w:rPr>
        <w:t xml:space="preserve">, </w:t>
      </w:r>
      <w:r w:rsidRPr="008C4BDF">
        <w:rPr>
          <w:rStyle w:val="StyleUnderline"/>
          <w:highlight w:val="yellow"/>
        </w:rPr>
        <w:t>the narrow-minded nationalism</w:t>
      </w:r>
      <w:r w:rsidRPr="008C4BDF">
        <w:rPr>
          <w:rStyle w:val="StyleUnderline"/>
        </w:rPr>
        <w:t xml:space="preserve"> that is on the rise in Germany today </w:t>
      </w:r>
      <w:r w:rsidRPr="008C4BDF">
        <w:rPr>
          <w:rStyle w:val="StyleUnderline"/>
          <w:highlight w:val="yellow"/>
        </w:rPr>
        <w:t>will come back to haunt each and every EU member</w:t>
      </w:r>
      <w:r w:rsidRPr="008C4BDF">
        <w:rPr>
          <w:rStyle w:val="StyleUnderline"/>
        </w:rPr>
        <w:t>.</w:t>
      </w:r>
    </w:p>
    <w:p w14:paraId="42C3B4C8" w14:textId="1795BB47" w:rsidR="009D7113" w:rsidRPr="00BB5C37" w:rsidRDefault="00AB45FD" w:rsidP="00337FF9">
      <w:pPr>
        <w:pStyle w:val="Heading3"/>
      </w:pPr>
      <w:proofErr w:type="gramStart"/>
      <w:r w:rsidRPr="00BB5C37">
        <w:t>internal</w:t>
      </w:r>
      <w:proofErr w:type="gramEnd"/>
      <w:r w:rsidRPr="00BB5C37">
        <w:t xml:space="preserve"> link</w:t>
      </w:r>
      <w:r w:rsidR="00337FF9" w:rsidRPr="00BB5C37">
        <w:t xml:space="preserve"> – eu stability</w:t>
      </w:r>
    </w:p>
    <w:p w14:paraId="6BED0A48" w14:textId="77777777" w:rsidR="009F7A69" w:rsidRPr="00BB5C37" w:rsidRDefault="009F7A69" w:rsidP="009F7A69">
      <w:pPr>
        <w:pStyle w:val="Heading4"/>
        <w:rPr>
          <w:rStyle w:val="Style13ptBold"/>
          <w:b/>
        </w:rPr>
      </w:pPr>
      <w:r w:rsidRPr="00BB5C37">
        <w:rPr>
          <w:rStyle w:val="Style13ptBold"/>
          <w:b/>
        </w:rPr>
        <w:t>The current refugee crisis undermines political stability and encourages the rise of right wing groups</w:t>
      </w:r>
    </w:p>
    <w:p w14:paraId="7FB05EA5" w14:textId="77777777" w:rsidR="009F7A69" w:rsidRPr="00BB5C37" w:rsidRDefault="009F7A69" w:rsidP="009F7A69">
      <w:r w:rsidRPr="00BB5C37">
        <w:rPr>
          <w:rStyle w:val="Style13ptBold"/>
        </w:rPr>
        <w:t>Lorenz et al 17</w:t>
      </w:r>
      <w:r w:rsidRPr="00BB5C37">
        <w:t xml:space="preserve"> (Frederick, “Challenges to European Unity”, Henry M. Jackson School of International Studies, University of Washignton, https://jsis.washington.edu/wordpress/wp-content/uploads/2017/12/Task-Force-J-Report-2017_Lorenz.pdf) ALH</w:t>
      </w:r>
    </w:p>
    <w:p w14:paraId="50732205" w14:textId="27A7DB32" w:rsidR="009F7A69" w:rsidRPr="009F7A69" w:rsidRDefault="009F7A69" w:rsidP="009F7A69">
      <w:pPr>
        <w:rPr>
          <w:b/>
          <w:iCs/>
          <w:u w:val="single"/>
          <w:bdr w:val="single" w:sz="8" w:space="0" w:color="auto"/>
        </w:rPr>
      </w:pPr>
      <w:r w:rsidRPr="00BB5C37">
        <w:rPr>
          <w:sz w:val="16"/>
        </w:rPr>
        <w:t xml:space="preserve">Migrant Integration in the European Union </w:t>
      </w:r>
      <w:r w:rsidRPr="00BB5C37">
        <w:rPr>
          <w:rStyle w:val="StyleUnderline"/>
          <w:highlight w:val="yellow"/>
        </w:rPr>
        <w:t>One of the most difficult and most faceted issue both migrants and host countries face is</w:t>
      </w:r>
      <w:r w:rsidRPr="00BB5C37">
        <w:rPr>
          <w:rStyle w:val="StyleUnderline"/>
        </w:rPr>
        <w:t xml:space="preserve"> the </w:t>
      </w:r>
      <w:r w:rsidRPr="00BB5C37">
        <w:rPr>
          <w:rStyle w:val="StyleUnderline"/>
          <w:highlight w:val="yellow"/>
        </w:rPr>
        <w:t>integration</w:t>
      </w:r>
      <w:r w:rsidRPr="00BB5C37">
        <w:rPr>
          <w:rStyle w:val="StyleUnderline"/>
        </w:rPr>
        <w:t xml:space="preserve"> process. With social, political, and economic boundaries both parties must overcome, </w:t>
      </w:r>
      <w:r w:rsidRPr="00BB5C37">
        <w:rPr>
          <w:rStyle w:val="Emphasis"/>
          <w:highlight w:val="yellow"/>
        </w:rPr>
        <w:t>the process has become intensified, undermining EU unity, solidarity, and stability</w:t>
      </w:r>
      <w:r w:rsidRPr="00BB5C37">
        <w:rPr>
          <w:sz w:val="16"/>
        </w:rPr>
        <w:t xml:space="preserve">. Among the EU member states, the search for solutions to the migrant crisis has been challenging, as social and political differences between member states has become more and more apparent. The Social Politics of Migration European Public Sentiment </w:t>
      </w:r>
      <w:r w:rsidRPr="00BB5C37">
        <w:rPr>
          <w:rStyle w:val="StyleUnderline"/>
          <w:highlight w:val="yellow"/>
        </w:rPr>
        <w:t>Attitudes towards migrants</w:t>
      </w:r>
      <w:r w:rsidRPr="00BB5C37">
        <w:rPr>
          <w:rStyle w:val="StyleUnderline"/>
        </w:rPr>
        <w:t xml:space="preserve"> </w:t>
      </w:r>
      <w:r w:rsidRPr="00BB5C37">
        <w:rPr>
          <w:rStyle w:val="StyleUnderline"/>
          <w:highlight w:val="yellow"/>
        </w:rPr>
        <w:t>remain</w:t>
      </w:r>
      <w:r w:rsidRPr="00BB5C37">
        <w:rPr>
          <w:rStyle w:val="StyleUnderline"/>
        </w:rPr>
        <w:t xml:space="preserve"> a </w:t>
      </w:r>
      <w:r w:rsidRPr="00BB5C37">
        <w:rPr>
          <w:rStyle w:val="StyleUnderline"/>
          <w:highlight w:val="yellow"/>
        </w:rPr>
        <w:t>highly controversial</w:t>
      </w:r>
      <w:r w:rsidRPr="00BB5C37">
        <w:rPr>
          <w:rStyle w:val="StyleUnderline"/>
        </w:rPr>
        <w:t xml:space="preserve"> and publicized debate in Europe.</w:t>
      </w:r>
      <w:r w:rsidRPr="00BB5C37">
        <w:rPr>
          <w:sz w:val="16"/>
        </w:rPr>
        <w:t xml:space="preserve"> While the EU is providing humanitarian assistance and development aid, problems remain within the </w:t>
      </w:r>
      <w:proofErr w:type="gramStart"/>
      <w:r w:rsidRPr="00BB5C37">
        <w:rPr>
          <w:sz w:val="16"/>
        </w:rPr>
        <w:t>system that are</w:t>
      </w:r>
      <w:proofErr w:type="gramEnd"/>
      <w:r w:rsidRPr="00BB5C37">
        <w:rPr>
          <w:sz w:val="16"/>
        </w:rPr>
        <w:t xml:space="preserve"> hindering European integration. With this new population of migrants, </w:t>
      </w:r>
      <w:r w:rsidRPr="00BB5C37">
        <w:rPr>
          <w:rStyle w:val="StyleUnderline"/>
        </w:rPr>
        <w:t xml:space="preserve">governments have many concerns regarding their domestic sovereignty and ways of life. </w:t>
      </w:r>
      <w:r w:rsidRPr="00BB5C37">
        <w:rPr>
          <w:sz w:val="16"/>
        </w:rPr>
        <w:t xml:space="preserve">These attitudes are also reflected in the current public opinion. Many are concerned about job loss, wage competition, and the costs of social programs. Other reasons relate to cultural alienation and fear that immigrants will undermine the normal ways of living and the culture of the native population.248 </w:t>
      </w:r>
      <w:proofErr w:type="gramStart"/>
      <w:r w:rsidRPr="00BB5C37">
        <w:rPr>
          <w:sz w:val="16"/>
        </w:rPr>
        <w:t>This</w:t>
      </w:r>
      <w:proofErr w:type="gramEnd"/>
      <w:r w:rsidRPr="00BB5C37">
        <w:rPr>
          <w:sz w:val="16"/>
        </w:rPr>
        <w:t xml:space="preserve"> year, </w:t>
      </w:r>
      <w:r w:rsidRPr="00BB5C37">
        <w:rPr>
          <w:rStyle w:val="StyleUnderline"/>
        </w:rPr>
        <w:t>Pew Research conducted surveys covering 10 countries</w:t>
      </w:r>
      <w:r w:rsidRPr="00BB5C37">
        <w:rPr>
          <w:sz w:val="16"/>
        </w:rPr>
        <w:t xml:space="preserve"> that account for 80% of the EU population and contributes to 82% of the EU’s gross domestic product. </w:t>
      </w:r>
      <w:r w:rsidRPr="00BB5C37">
        <w:rPr>
          <w:rStyle w:val="StyleUnderline"/>
        </w:rPr>
        <w:t>When asked if diversity had made their country “a better place to live,” more than 70% of people in 10 EU countries said multi-culturalism their country a “worse” place to live,</w:t>
      </w:r>
      <w:r w:rsidRPr="00BB5C37">
        <w:rPr>
          <w:sz w:val="16"/>
        </w:rPr>
        <w:t xml:space="preserve"> or made “no difference” at all.249 Furthermore, </w:t>
      </w:r>
      <w:r w:rsidRPr="00BB5C37">
        <w:rPr>
          <w:rStyle w:val="StyleUnderline"/>
        </w:rPr>
        <w:t xml:space="preserve">in eight out of 10 European nations, </w:t>
      </w:r>
      <w:r w:rsidRPr="00BB5C37">
        <w:rPr>
          <w:rStyle w:val="StyleUnderline"/>
          <w:highlight w:val="yellow"/>
        </w:rPr>
        <w:t>more than 50% of people said they felt that incoming refugees increased the likelihood of terrorism in their country</w:t>
      </w:r>
      <w:r w:rsidRPr="00BB5C37">
        <w:rPr>
          <w:rStyle w:val="StyleUnderline"/>
        </w:rPr>
        <w:t xml:space="preserve">.250 </w:t>
      </w:r>
      <w:r w:rsidRPr="00BB5C37">
        <w:rPr>
          <w:sz w:val="16"/>
        </w:rPr>
        <w:t xml:space="preserve">A 2015 Gallup study of attitudes toward immigration in 142 countries found Europe, on average, to be the most negative in the world toward immigration.251 52% of European residents said immigration levels in their countries should be decreased.252 Generally, in Europe, those with the highest form of education (university degree) are more likely to have positive views on migration while those with less education (secondary or lower) are more likely to favor decreasing migration over increasing it or keeping it the same.253 In a study published in 2014 by British Social Attitudes (BSA), surveys and polls were conducted in representative samples of the adults in the UK about their views on immigration. </w:t>
      </w:r>
      <w:r w:rsidRPr="00BB5C37">
        <w:rPr>
          <w:rStyle w:val="StyleUnderline"/>
        </w:rPr>
        <w:t xml:space="preserve">The studies showed that </w:t>
      </w:r>
      <w:r w:rsidRPr="00BB5C37">
        <w:rPr>
          <w:rStyle w:val="StyleUnderline"/>
          <w:highlight w:val="yellow"/>
        </w:rPr>
        <w:t>migration is unpopular</w:t>
      </w:r>
      <w:r w:rsidRPr="00BB5C37">
        <w:rPr>
          <w:sz w:val="16"/>
        </w:rPr>
        <w:t xml:space="preserve">, with approximately three quarters of the British public favoring reduced levels.254 However, when specifically asked about the impacts of immigration on cultural life, in 2015, equal proportions chose either response (20% chose neither).255 The discrepancy in attitudes reveals a significant problem: there lacks one consistent definition of “migrant.” This is a challenge to understanding public opinion, but also to defining and interpreting a particular term. It indicates that many are not aware about migration trends and policies, and this can have negative implications for public opinion towards migrants on a personal level. </w:t>
      </w:r>
      <w:r w:rsidRPr="00BB5C37">
        <w:rPr>
          <w:rStyle w:val="StyleUnderline"/>
        </w:rPr>
        <w:t xml:space="preserve">If the host country’s citizens are resistant to the integration of migrants, </w:t>
      </w:r>
      <w:r w:rsidRPr="00BB5C37">
        <w:rPr>
          <w:rStyle w:val="StyleUnderline"/>
          <w:highlight w:val="yellow"/>
        </w:rPr>
        <w:t>this creates a divide within the population</w:t>
      </w:r>
      <w:r w:rsidRPr="00BB5C37">
        <w:rPr>
          <w:rStyle w:val="StyleUnderline"/>
        </w:rPr>
        <w:t xml:space="preserve">, </w:t>
      </w:r>
      <w:r w:rsidRPr="00BB5C37">
        <w:rPr>
          <w:rStyle w:val="StyleUnderline"/>
          <w:highlight w:val="yellow"/>
        </w:rPr>
        <w:t>inhibiting the country’s unity and stability</w:t>
      </w:r>
      <w:r w:rsidRPr="00BB5C37">
        <w:rPr>
          <w:rStyle w:val="StyleUnderline"/>
        </w:rPr>
        <w:t>.</w:t>
      </w:r>
      <w:r w:rsidRPr="00BB5C37">
        <w:rPr>
          <w:sz w:val="16"/>
        </w:rPr>
        <w:t xml:space="preserve"> Furthermore, </w:t>
      </w:r>
      <w:r w:rsidRPr="00BB5C37">
        <w:rPr>
          <w:rStyle w:val="StyleUnderline"/>
          <w:highlight w:val="yellow"/>
        </w:rPr>
        <w:t>it puts a strain on its relationships between EU member-states</w:t>
      </w:r>
      <w:r w:rsidRPr="00BB5C37">
        <w:rPr>
          <w:rStyle w:val="StyleUnderline"/>
        </w:rPr>
        <w:t xml:space="preserve">. </w:t>
      </w:r>
      <w:r w:rsidRPr="00BB5C37">
        <w:rPr>
          <w:sz w:val="16"/>
        </w:rPr>
        <w:t xml:space="preserve">Increasing EU Polarization </w:t>
      </w:r>
      <w:r w:rsidRPr="00BB5C37">
        <w:rPr>
          <w:rStyle w:val="StyleUnderline"/>
        </w:rPr>
        <w:t>Debates over migration have also altered the national political landscapes of Europe, and in turn, its overall stability. The same</w:t>
      </w:r>
      <w:r w:rsidRPr="00BB5C37">
        <w:rPr>
          <w:sz w:val="16"/>
        </w:rPr>
        <w:t xml:space="preserve"> Pew Research </w:t>
      </w:r>
      <w:r w:rsidRPr="00BB5C37">
        <w:rPr>
          <w:rStyle w:val="StyleUnderline"/>
        </w:rPr>
        <w:t>surveys mentioned above highlight Europe’s political divisions</w:t>
      </w:r>
      <w:r w:rsidRPr="00BB5C37">
        <w:rPr>
          <w:sz w:val="16"/>
        </w:rPr>
        <w:t xml:space="preserve">, </w:t>
      </w:r>
      <w:r w:rsidRPr="00BB5C37">
        <w:rPr>
          <w:rStyle w:val="StyleUnderline"/>
        </w:rPr>
        <w:t>with the rising popularity of radical and Right-wing parties and their rising sentiments of xenophobia. In Italy, center-left politicians like Matteo Renzi have been forced to the right by anti-establishment groups and populist movements</w:t>
      </w:r>
      <w:r w:rsidRPr="00BB5C37">
        <w:rPr>
          <w:sz w:val="16"/>
        </w:rPr>
        <w:t>, pinning him against both Brussels and Berlin.</w:t>
      </w:r>
      <w:r w:rsidRPr="00BB5C37">
        <w:rPr>
          <w:rStyle w:val="StyleUnderline"/>
        </w:rPr>
        <w:t>256 In Greece, the far-left party Syriza, which advocates for migrant rights, ended decades of established leadership in 2015</w:t>
      </w:r>
      <w:r w:rsidRPr="00BB5C37">
        <w:rPr>
          <w:sz w:val="16"/>
        </w:rPr>
        <w:t xml:space="preserve">, disrupting Europe’s political establishment and bringing Greece to the brink of a “Grexit.”257 </w:t>
      </w:r>
      <w:r w:rsidRPr="00BB5C37">
        <w:rPr>
          <w:rStyle w:val="StyleUnderline"/>
        </w:rPr>
        <w:t xml:space="preserve">In Spain, the left-wing Podemos party who is at odds with the EU after Frontex, </w:t>
      </w:r>
      <w:r w:rsidRPr="00BB5C37">
        <w:rPr>
          <w:sz w:val="16"/>
        </w:rPr>
        <w:t xml:space="preserve">has led to the country being Europe’s fifthlargest economy without a government for nearly six months.258 Similar phenomena are happening in Ireland, Croatia, and Austria. </w:t>
      </w:r>
      <w:r w:rsidRPr="00BB5C37">
        <w:rPr>
          <w:rStyle w:val="StyleUnderline"/>
        </w:rPr>
        <w:t>In the Netherlands, Geert Wilders’ anti-immigrant Party for Freedom (PVV) is leading the polls,</w:t>
      </w:r>
      <w:r w:rsidRPr="00BB5C37">
        <w:rPr>
          <w:sz w:val="16"/>
        </w:rPr>
        <w:t xml:space="preserve"> while Wilders is cited backing a “patriotic spring” in the works, as a result of fed-up Europeans over “terrorism…asylum seekers…the loss of sovereignty…and billions…spent on asylum seekers.”259 In, Germany and France, the rise of nationalist and anti-immigration sentiment is also changing their domestic politics. Lastly, </w:t>
      </w:r>
      <w:r w:rsidRPr="00BB5C37">
        <w:rPr>
          <w:rStyle w:val="StyleUnderline"/>
        </w:rPr>
        <w:t>in Britain, the rise of populism has ultimately led to the UK vote for Brexit</w:t>
      </w:r>
      <w:r w:rsidRPr="00BB5C37">
        <w:rPr>
          <w:sz w:val="16"/>
          <w:highlight w:val="yellow"/>
        </w:rPr>
        <w:t xml:space="preserve">. </w:t>
      </w:r>
      <w:r w:rsidRPr="00BB5C37">
        <w:rPr>
          <w:rStyle w:val="StyleUnderline"/>
          <w:highlight w:val="yellow"/>
        </w:rPr>
        <w:t>The rise in radical parties</w:t>
      </w:r>
      <w:r w:rsidRPr="00BB5C37">
        <w:rPr>
          <w:rStyle w:val="StyleUnderline"/>
        </w:rPr>
        <w:t xml:space="preserve"> </w:t>
      </w:r>
      <w:r w:rsidRPr="00BB5C37">
        <w:rPr>
          <w:rStyle w:val="StyleUnderline"/>
          <w:highlight w:val="yellow"/>
        </w:rPr>
        <w:t>and</w:t>
      </w:r>
      <w:r w:rsidRPr="00BB5C37">
        <w:rPr>
          <w:rStyle w:val="StyleUnderline"/>
        </w:rPr>
        <w:t xml:space="preserve"> ongoing </w:t>
      </w:r>
      <w:r w:rsidRPr="00BB5C37">
        <w:rPr>
          <w:rStyle w:val="StyleUnderline"/>
          <w:highlight w:val="yellow"/>
        </w:rPr>
        <w:t>surges of public support</w:t>
      </w:r>
      <w:r w:rsidRPr="00BB5C37">
        <w:rPr>
          <w:rStyle w:val="StyleUnderline"/>
        </w:rPr>
        <w:t xml:space="preserve"> throughout the EU </w:t>
      </w:r>
      <w:r w:rsidRPr="00BB5C37">
        <w:rPr>
          <w:rStyle w:val="StyleUnderline"/>
          <w:highlight w:val="yellow"/>
        </w:rPr>
        <w:t>countries are contributing a combination of xenophobia and anti-immigration sentiment</w:t>
      </w:r>
      <w:r w:rsidRPr="00BB5C37">
        <w:rPr>
          <w:rStyle w:val="StyleUnderline"/>
        </w:rPr>
        <w:t xml:space="preserve"> </w:t>
      </w:r>
      <w:r w:rsidRPr="00BB5C37">
        <w:rPr>
          <w:rStyle w:val="StyleUnderline"/>
          <w:highlight w:val="yellow"/>
        </w:rPr>
        <w:t>to the mishandling of the migrant crisis in Europe</w:t>
      </w:r>
      <w:r w:rsidRPr="00BB5C37">
        <w:rPr>
          <w:rStyle w:val="StyleUnderline"/>
        </w:rPr>
        <w:t xml:space="preserve">. </w:t>
      </w:r>
      <w:r w:rsidRPr="00BB5C37">
        <w:rPr>
          <w:sz w:val="16"/>
        </w:rPr>
        <w:t xml:space="preserve">After the European Commission announced last May that it will impose fines of hundreds of millions of pounds on countries that do not take in refugees, </w:t>
      </w:r>
      <w:r w:rsidRPr="00BB5C37">
        <w:rPr>
          <w:rStyle w:val="StyleUnderline"/>
        </w:rPr>
        <w:t>EU states have accused Brussels of “blackmail,” exposing the political limits of the EU and the strains created by the migrant surge in 201</w:t>
      </w:r>
      <w:r w:rsidRPr="00BB5C37">
        <w:rPr>
          <w:rStyle w:val="Emphasis"/>
        </w:rPr>
        <w:t>5.</w:t>
      </w:r>
      <w:r w:rsidRPr="00BB5C37">
        <w:rPr>
          <w:rStyle w:val="Emphasis"/>
          <w:highlight w:val="yellow"/>
        </w:rPr>
        <w:t>260 An EU that is breaking down internally is a less robust and effective partner for the U.S., and threatens the credibility of a strong U.S.-EU relationship.</w:t>
      </w:r>
    </w:p>
    <w:p w14:paraId="15902049" w14:textId="1F9B6F22" w:rsidR="00A44C8F" w:rsidRPr="00BB5C37" w:rsidRDefault="007C00E4" w:rsidP="007C00E4">
      <w:pPr>
        <w:pStyle w:val="Heading4"/>
      </w:pPr>
      <w:r w:rsidRPr="00BB5C37">
        <w:t xml:space="preserve">Recent elections prove – </w:t>
      </w:r>
      <w:r w:rsidR="00BC7426" w:rsidRPr="00BB5C37">
        <w:t>right wing takeover and nationalism threaten EU cohesion</w:t>
      </w:r>
    </w:p>
    <w:p w14:paraId="326674CB" w14:textId="28B7608E" w:rsidR="00BC7426" w:rsidRPr="00BB5C37" w:rsidRDefault="00BC7426" w:rsidP="00BC7426">
      <w:r w:rsidRPr="00BB5C37">
        <w:rPr>
          <w:rStyle w:val="Style13ptBold"/>
        </w:rPr>
        <w:t>MacDonald 17</w:t>
      </w:r>
      <w:r w:rsidRPr="00BB5C37">
        <w:t xml:space="preserve"> (Scott B., “Hostile Takeover: How Nationalism Could Fracture Europe's Political and Economic Union”, The National Interest, http://nationalinterest.org/feature/hostile-takeover-how-nationalism-could-fracture-europes-19923/page/0/1) ALH</w:t>
      </w:r>
    </w:p>
    <w:p w14:paraId="2A9BA7AE" w14:textId="135C9508" w:rsidR="00A44C8F" w:rsidRPr="00BB5C37" w:rsidRDefault="00A44C8F" w:rsidP="00A44C8F">
      <w:pPr>
        <w:rPr>
          <w:sz w:val="16"/>
        </w:rPr>
      </w:pPr>
      <w:r w:rsidRPr="00BB5C37">
        <w:rPr>
          <w:sz w:val="16"/>
        </w:rPr>
        <w:t xml:space="preserve">The European Union is now sixty years old. Instead of being in a celebratory mood, </w:t>
      </w:r>
      <w:r w:rsidRPr="00BB5C37">
        <w:rPr>
          <w:rStyle w:val="StyleUnderline"/>
        </w:rPr>
        <w:t xml:space="preserve">the EU’s leadership is fighting to hold the twenty-eight, soon to be twenty-seven, nation bloc together. Indeed, the set of elections in 2017, with the French presidential election as the epicenter, is </w:t>
      </w:r>
      <w:r w:rsidRPr="00BB5C37">
        <w:rPr>
          <w:rStyle w:val="Emphasis"/>
          <w:highlight w:val="yellow"/>
        </w:rPr>
        <w:t>a battle between populist-nationalist and “establishment” forces</w:t>
      </w:r>
      <w:r w:rsidRPr="00BB5C37">
        <w:rPr>
          <w:rStyle w:val="StyleUnderline"/>
        </w:rPr>
        <w:t>, which is an eerie echo of the 1930s.</w:t>
      </w:r>
      <w:r w:rsidR="007C00E4" w:rsidRPr="00BB5C37">
        <w:rPr>
          <w:rStyle w:val="StyleUnderline"/>
        </w:rPr>
        <w:t xml:space="preserve"> </w:t>
      </w:r>
      <w:r w:rsidRPr="00BB5C37">
        <w:rPr>
          <w:sz w:val="16"/>
        </w:rPr>
        <w:t xml:space="preserve">What makes the French contest so important is that one of the leading candidates, National Front leader Marine Le Pen, wants to pull France out of the euro and put the question of EU membership to a referendum. </w:t>
      </w:r>
      <w:proofErr w:type="gramStart"/>
      <w:r w:rsidRPr="00BB5C37">
        <w:rPr>
          <w:sz w:val="16"/>
        </w:rPr>
        <w:t>Coming on the heels of an unusually rough-and-tumble parliamentary election in the Netherlands, the questions over Europe’s political future loom large, especially with Germany going to the polls in September and Italy in early 2018.</w:t>
      </w:r>
      <w:proofErr w:type="gramEnd"/>
      <w:r w:rsidRPr="00BB5C37">
        <w:rPr>
          <w:sz w:val="16"/>
        </w:rPr>
        <w:t xml:space="preserve"> Most recent polls in Italy put the populist Five Star Movement in the lead in opinion polls.</w:t>
      </w:r>
      <w:r w:rsidR="007C00E4" w:rsidRPr="00BB5C37">
        <w:rPr>
          <w:sz w:val="16"/>
        </w:rPr>
        <w:t xml:space="preserve"> </w:t>
      </w:r>
      <w:r w:rsidRPr="00BB5C37">
        <w:rPr>
          <w:rStyle w:val="StyleUnderline"/>
          <w:highlight w:val="yellow"/>
        </w:rPr>
        <w:t>Why has populism risen as a major political force in Europe? The simplified answer is that populist forces have tapped into public discontent in many countries due to the lack of a perceived</w:t>
      </w:r>
      <w:r w:rsidRPr="00BB5C37">
        <w:rPr>
          <w:rStyle w:val="StyleUnderline"/>
        </w:rPr>
        <w:t xml:space="preserve"> democratic element to the grand European experiment with </w:t>
      </w:r>
      <w:r w:rsidRPr="00BB5C37">
        <w:rPr>
          <w:rStyle w:val="StyleUnderline"/>
          <w:highlight w:val="yellow"/>
        </w:rPr>
        <w:t>integration</w:t>
      </w:r>
      <w:r w:rsidRPr="00BB5C37">
        <w:rPr>
          <w:rStyle w:val="StyleUnderline"/>
        </w:rPr>
        <w:t xml:space="preserve"> (the view being that the bureaucracy in Brussels is setting the agenda); immigration, which many perceive as a threat to their way of life (a situation aggravated by ongoing terrorist attacks that have eroded personal security); and difficult economic conditions (especially in countries with high unemployment like France, Spain, Greece and Italy).</w:t>
      </w:r>
      <w:r w:rsidR="007C00E4" w:rsidRPr="00BB5C37">
        <w:rPr>
          <w:rStyle w:val="StyleUnderline"/>
        </w:rPr>
        <w:t xml:space="preserve"> </w:t>
      </w:r>
      <w:r w:rsidRPr="00BB5C37">
        <w:rPr>
          <w:rStyle w:val="StyleUnderline"/>
        </w:rPr>
        <w:t>The last pertains to the tough economic times</w:t>
      </w:r>
      <w:r w:rsidRPr="00BB5C37">
        <w:rPr>
          <w:sz w:val="16"/>
        </w:rPr>
        <w:t xml:space="preserve"> that have gripped most of Europe since the Great Recession and show little sign of improving for many Europeans. In many EU countries budgets remain tight, debt levels remain onerous and austerity fatigue has sunk in. The average unemployment rate for the Eurozone has only recently dipped just below 10 percent. </w:t>
      </w:r>
      <w:r w:rsidRPr="00BB5C37">
        <w:rPr>
          <w:rStyle w:val="StyleUnderline"/>
        </w:rPr>
        <w:t>Populist parties have astutely latched on to many of these issues, helping move them from the political fringe to center stage in a number of countries.</w:t>
      </w:r>
      <w:r w:rsidR="007C00E4" w:rsidRPr="00BB5C37">
        <w:rPr>
          <w:rStyle w:val="StyleUnderline"/>
        </w:rPr>
        <w:t xml:space="preserve"> </w:t>
      </w:r>
      <w:r w:rsidRPr="00BB5C37">
        <w:rPr>
          <w:rStyle w:val="StyleUnderline"/>
        </w:rPr>
        <w:t>The European condition has left pro-EU forces</w:t>
      </w:r>
      <w:r w:rsidRPr="00BB5C37">
        <w:rPr>
          <w:sz w:val="16"/>
        </w:rPr>
        <w:t xml:space="preserve">, usually more center right and center left parties, </w:t>
      </w:r>
      <w:r w:rsidRPr="00BB5C37">
        <w:rPr>
          <w:rStyle w:val="StyleUnderline"/>
        </w:rPr>
        <w:t>grappling with how to respond. Many of these parties, especially those on the left, have not formulated a response to the legitimate grievances felt by their voters and articulated by the populists</w:t>
      </w:r>
      <w:r w:rsidRPr="00BB5C37">
        <w:rPr>
          <w:rStyle w:val="Emphasis"/>
        </w:rPr>
        <w:t xml:space="preserve">. </w:t>
      </w:r>
      <w:r w:rsidRPr="00BB5C37">
        <w:rPr>
          <w:rStyle w:val="Emphasis"/>
          <w:highlight w:val="yellow"/>
        </w:rPr>
        <w:t>Indeed, the large number of immigrants already in Europe, and the challenges in absorbing, assimilating and finding them employment, will keep issues of national identity and economic competition on the cutting edge of European politics and economics through the medium term</w:t>
      </w:r>
      <w:r w:rsidRPr="00BB5C37">
        <w:rPr>
          <w:rStyle w:val="Emphasis"/>
        </w:rPr>
        <w:t>.</w:t>
      </w:r>
      <w:r w:rsidR="007C00E4" w:rsidRPr="00BB5C37">
        <w:rPr>
          <w:rStyle w:val="Emphasis"/>
        </w:rPr>
        <w:t xml:space="preserve"> </w:t>
      </w:r>
      <w:r w:rsidRPr="00BB5C37">
        <w:rPr>
          <w:sz w:val="16"/>
        </w:rPr>
        <w:t>The March 15 Dutch elections were hard-fought, with three issues dominating—the economy, immigration and EU membership. The outgoing liberal Labor Party coalition under Prime Minister Mark Rutte, in office since 2010, had presided over a difficult economic period, during which hard decisions were made to reduce government spending, provide better benefits for the poorest parts of Dutch society and set the stage for stronger, more sustainable economic expansion.</w:t>
      </w:r>
      <w:r w:rsidR="007C00E4" w:rsidRPr="00BB5C37">
        <w:rPr>
          <w:sz w:val="16"/>
        </w:rPr>
        <w:t xml:space="preserve"> </w:t>
      </w:r>
      <w:r w:rsidRPr="00BB5C37">
        <w:rPr>
          <w:sz w:val="16"/>
        </w:rPr>
        <w:t xml:space="preserve">To the Rutte government’s credit, the Dutch economy improved. Real GDP growth accelerated, unemployment fell, public-sector debt declined (a remarkable achievement compared to France, Italy or the United States) and the fiscal deficit is expected to be in balance this year. However, many Dutch voters, especially those in the middle class, have seen their wages stagnate. At the same time, </w:t>
      </w:r>
      <w:r w:rsidRPr="00BB5C37">
        <w:rPr>
          <w:rStyle w:val="StyleUnderline"/>
        </w:rPr>
        <w:t>it has been easy to stir up discontent against immigrants, many of whom benefit from the welfare system</w:t>
      </w:r>
      <w:r w:rsidRPr="00BB5C37">
        <w:rPr>
          <w:sz w:val="16"/>
        </w:rPr>
        <w:t>. Add to this the rise of radical Islamic terrorism in Europe, with attacks in the Netherlands as well as in neighboring countries and Geert Wilders and the PVV rode a wave of popularity in the polls through much of the campaign, hinting that they could finish in first place.</w:t>
      </w:r>
      <w:r w:rsidR="007C00E4" w:rsidRPr="00BB5C37">
        <w:rPr>
          <w:sz w:val="16"/>
        </w:rPr>
        <w:t xml:space="preserve"> </w:t>
      </w:r>
      <w:r w:rsidRPr="00BB5C37">
        <w:rPr>
          <w:rStyle w:val="StyleUnderline"/>
        </w:rPr>
        <w:t xml:space="preserve">The 2017 campaign eventually became a contest between Rutte, who represented moderate and pragmatic conservatism, which is pro-EU, versus Wilders, who wanted to upend the established order by enacting his “The Netherlands Ours Again” program. The </w:t>
      </w:r>
      <w:r w:rsidRPr="00BB5C37">
        <w:rPr>
          <w:rStyle w:val="StyleUnderline"/>
          <w:highlight w:val="yellow"/>
        </w:rPr>
        <w:t>program calls for an exit from the EU (“Nexit”),</w:t>
      </w:r>
      <w:r w:rsidRPr="00BB5C37">
        <w:rPr>
          <w:rStyle w:val="StyleUnderline"/>
        </w:rPr>
        <w:t xml:space="preserve"> reestablishing a Dutch currency and ending Muslim immigration to the Netherlands</w:t>
      </w:r>
      <w:r w:rsidRPr="00BB5C37">
        <w:rPr>
          <w:rStyle w:val="Emphasis"/>
        </w:rPr>
        <w:t xml:space="preserve">. </w:t>
      </w:r>
      <w:r w:rsidRPr="00BB5C37">
        <w:rPr>
          <w:rStyle w:val="Emphasis"/>
          <w:highlight w:val="yellow"/>
        </w:rPr>
        <w:t>According to the populists, the EU has been a major force in pushing open borders and more immigrants.</w:t>
      </w:r>
      <w:r w:rsidR="007C00E4" w:rsidRPr="00BB5C37">
        <w:rPr>
          <w:rStyle w:val="Emphasis"/>
        </w:rPr>
        <w:t xml:space="preserve"> </w:t>
      </w:r>
      <w:r w:rsidRPr="00BB5C37">
        <w:rPr>
          <w:sz w:val="16"/>
        </w:rPr>
        <w:t>Rutte was also helped by Turkey, which is in the midst of a referendum to change its constitution to give its president greater powers. The Dutch government would not allow Turkish officials to hold rallies on their soil in the Netherlands Turkish community, considering the tense nature of Dutch elections around the subject of Islamic immigration. Turkish president Recip Tayyip Erdogan responded to that decision by likening the Dutch to the Nazis, an insult that did not go down well in the Netherlands and Europe. Rutte stuck to his position, which allowed him to demonstrate his leadership in a tense situation.</w:t>
      </w:r>
      <w:r w:rsidR="007C00E4" w:rsidRPr="00BB5C37">
        <w:rPr>
          <w:sz w:val="16"/>
        </w:rPr>
        <w:t xml:space="preserve"> </w:t>
      </w:r>
      <w:r w:rsidRPr="00BB5C37">
        <w:rPr>
          <w:sz w:val="16"/>
        </w:rPr>
        <w:t>Although Rutte’s liberals lost some seats, his party maintained its lead position with the largest number of seats. The Labor Party was punished by its former followers, suffering one of the worst electoral defeats in modern Dutch democracy—ever. This leaves Rutte likely to seek a new coalition with a new set of parties.</w:t>
      </w:r>
      <w:r w:rsidR="007C00E4" w:rsidRPr="00BB5C37">
        <w:rPr>
          <w:sz w:val="16"/>
        </w:rPr>
        <w:t xml:space="preserve"> </w:t>
      </w:r>
      <w:r w:rsidRPr="00BB5C37">
        <w:rPr>
          <w:rStyle w:val="StyleUnderline"/>
        </w:rPr>
        <w:t>Geert Wilders’s Party for Freedom gained five seats, is likely to be the voice of the official opposition, and the government he faces could be a weak, multiparty coalition that finds passing legislation difficult.</w:t>
      </w:r>
      <w:r w:rsidRPr="00BB5C37">
        <w:rPr>
          <w:sz w:val="16"/>
        </w:rPr>
        <w:t xml:space="preserve"> The new government needs to prioritize its objectives and work hard to provide coherent and effective policies. </w:t>
      </w:r>
      <w:r w:rsidRPr="00BB5C37">
        <w:rPr>
          <w:rStyle w:val="StyleUnderline"/>
          <w:highlight w:val="yellow"/>
        </w:rPr>
        <w:t>Failure to make headway on Dutch problems could reopen the door to new elections in which</w:t>
      </w:r>
      <w:r w:rsidRPr="00BB5C37">
        <w:rPr>
          <w:rStyle w:val="StyleUnderline"/>
        </w:rPr>
        <w:t xml:space="preserve"> an unrepentant </w:t>
      </w:r>
      <w:r w:rsidRPr="00BB5C37">
        <w:rPr>
          <w:rStyle w:val="StyleUnderline"/>
          <w:highlight w:val="yellow"/>
        </w:rPr>
        <w:t>Wilders</w:t>
      </w:r>
      <w:r w:rsidRPr="00BB5C37">
        <w:rPr>
          <w:rStyle w:val="StyleUnderline"/>
        </w:rPr>
        <w:t xml:space="preserve"> is able to tap a larger group of frustrated Dutch voters as he </w:t>
      </w:r>
      <w:r w:rsidRPr="00BB5C37">
        <w:rPr>
          <w:rStyle w:val="StyleUnderline"/>
          <w:highlight w:val="yellow"/>
        </w:rPr>
        <w:t>says, “I told you so,” offering an alternative populist option</w:t>
      </w:r>
      <w:r w:rsidRPr="00BB5C37">
        <w:rPr>
          <w:rStyle w:val="StyleUnderline"/>
        </w:rPr>
        <w:t>.</w:t>
      </w:r>
      <w:r w:rsidR="007C00E4" w:rsidRPr="00BB5C37">
        <w:rPr>
          <w:rStyle w:val="StyleUnderline"/>
        </w:rPr>
        <w:t xml:space="preserve"> </w:t>
      </w:r>
      <w:r w:rsidRPr="00BB5C37">
        <w:rPr>
          <w:sz w:val="16"/>
        </w:rPr>
        <w:t>While the Dutch elections were closely watched with trepidation, the French election has gained even more attention as Le Pen has maintained strong showings in opinion polls, which indicate that she could win the first round of the vote on April 23 and be one of two political contenders in the second round on May 7. Although she is widely considered unable to win in the second round, Le Pen is being taken very seriously, with a steady stream of corporate- and foreign-bank visitors to her party’s offices. Meanwhile, French bonds have cheapened compared to German bonds.</w:t>
      </w:r>
      <w:r w:rsidR="007C00E4" w:rsidRPr="00BB5C37">
        <w:rPr>
          <w:sz w:val="16"/>
        </w:rPr>
        <w:t xml:space="preserve"> </w:t>
      </w:r>
      <w:r w:rsidRPr="00BB5C37">
        <w:rPr>
          <w:rStyle w:val="StyleUnderline"/>
        </w:rPr>
        <w:t>Like the Dutch elections there are three main issues, the economy, immigration and EU—and Le Pen overshadows all of these</w:t>
      </w:r>
      <w:r w:rsidRPr="00BB5C37">
        <w:rPr>
          <w:sz w:val="16"/>
        </w:rPr>
        <w:t xml:space="preserve">. Although the French economy is beginning to gain a little traction, it has underperformed for years, wages have stagnated for many and employment gains are increasingly in temporary work. Unemployment only recently slipped under 10 percent. At the same time, </w:t>
      </w:r>
      <w:r w:rsidRPr="00BB5C37">
        <w:rPr>
          <w:rStyle w:val="StyleUnderline"/>
        </w:rPr>
        <w:t>much of the public is tired of the cynicism and corruption of its political class.</w:t>
      </w:r>
      <w:r w:rsidR="007C00E4" w:rsidRPr="00BB5C37">
        <w:rPr>
          <w:rStyle w:val="StyleUnderline"/>
        </w:rPr>
        <w:t xml:space="preserve"> </w:t>
      </w:r>
      <w:r w:rsidRPr="00BB5C37">
        <w:rPr>
          <w:sz w:val="16"/>
        </w:rPr>
        <w:t>The Le Pen candidacy has been helped by the stumbles of the establishment parties, the socialists, represented by Benoît Hamon (pro-EU, pro-immigration and pro-more worker rights), and the conservative Republicans, represented by François Fillon. Hamon suffers from the Hollande administration’s failure on the economy and a divided left-wing vote due to the candidacy of Jean-Luc Melenchon. Fillon (supposed to be the “clean” candidate) stumbled badly with a scandal involving allegedly unjustified salaries for his wife and two of his children.</w:t>
      </w:r>
      <w:r w:rsidR="007C00E4" w:rsidRPr="00BB5C37">
        <w:rPr>
          <w:sz w:val="16"/>
        </w:rPr>
        <w:t xml:space="preserve"> </w:t>
      </w:r>
      <w:r w:rsidRPr="00BB5C37">
        <w:rPr>
          <w:sz w:val="16"/>
        </w:rPr>
        <w:t xml:space="preserve">The other major candidate and frontrunner in some polls is thirty-seven-year-old Emmanuel </w:t>
      </w:r>
      <w:proofErr w:type="gramStart"/>
      <w:r w:rsidRPr="00BB5C37">
        <w:rPr>
          <w:sz w:val="16"/>
        </w:rPr>
        <w:t>Macron ,</w:t>
      </w:r>
      <w:proofErr w:type="gramEnd"/>
      <w:r w:rsidRPr="00BB5C37">
        <w:rPr>
          <w:sz w:val="16"/>
        </w:rPr>
        <w:t xml:space="preserve"> a former Rothschild banker and economics minister in the Hollande government, standing on a centrist platform. Although he favors maintaining the thirty-five-hour work week, he leans toward a more market-driven approach to the economy and reducing the fiscal deficit. He also favors remaining in the EU. As Fillon’s campaign imploded and people have begun searching for an alternative to Le Pen, Macron has gained support. He is now a strong candidate with the potential to make it to the second round where he will most likely defeat Le Pen to become France’s next president.</w:t>
      </w:r>
      <w:r w:rsidR="007C00E4" w:rsidRPr="00BB5C37">
        <w:rPr>
          <w:sz w:val="16"/>
        </w:rPr>
        <w:t xml:space="preserve"> </w:t>
      </w:r>
      <w:r w:rsidRPr="00BB5C37">
        <w:rPr>
          <w:rStyle w:val="StyleUnderline"/>
        </w:rPr>
        <w:t>It is in this tumultuous political campaign that Le Pen has gained traction</w:t>
      </w:r>
      <w:r w:rsidRPr="00BB5C37">
        <w:rPr>
          <w:sz w:val="16"/>
        </w:rPr>
        <w:t>. Her campaign is running on a “France First” stance that is tough on immigration (especially from predominately Muslim countries</w:t>
      </w:r>
      <w:r w:rsidRPr="00BB5C37">
        <w:rPr>
          <w:rStyle w:val="StyleUnderline"/>
        </w:rPr>
        <w:t>), calls for tougher law-and-order policies</w:t>
      </w:r>
      <w:r w:rsidRPr="00BB5C37">
        <w:rPr>
          <w:sz w:val="16"/>
        </w:rPr>
        <w:t xml:space="preserve"> (especially in regard to terrorism) and</w:t>
      </w:r>
      <w:r w:rsidR="007C00E4" w:rsidRPr="00BB5C37">
        <w:rPr>
          <w:sz w:val="16"/>
        </w:rPr>
        <w:t xml:space="preserve"> </w:t>
      </w:r>
      <w:r w:rsidRPr="00BB5C37">
        <w:rPr>
          <w:sz w:val="16"/>
        </w:rPr>
        <w:t>desires a strong role for the state in the economy, particularly in terms of trade policy (i.e. protectionism). And France’s National Front is anti-EU and pro-Russian.</w:t>
      </w:r>
      <w:r w:rsidR="007C00E4" w:rsidRPr="00BB5C37">
        <w:rPr>
          <w:sz w:val="16"/>
        </w:rPr>
        <w:t xml:space="preserve"> </w:t>
      </w:r>
      <w:r w:rsidRPr="00BB5C37">
        <w:rPr>
          <w:rStyle w:val="StyleUnderline"/>
        </w:rPr>
        <w:t>Le Pen would represent a radical—and probably highly disruptive—change of direction</w:t>
      </w:r>
      <w:r w:rsidRPr="00BB5C37">
        <w:rPr>
          <w:sz w:val="16"/>
        </w:rPr>
        <w:t>. Under the National Front plan the euro would be discarded and a new currency would be created, while French public sector debt would be converted into the new unit. France’s general government gross debt is estimated to be around €2.3 trillion (equal to around 122.7 percent of GDP, according to the Organisation for Economic Co-operation and Development). A conversion of all or most of this would certainly be disruptive of markets.</w:t>
      </w:r>
      <w:r w:rsidR="007C00E4" w:rsidRPr="00BB5C37">
        <w:rPr>
          <w:sz w:val="16"/>
        </w:rPr>
        <w:t xml:space="preserve"> </w:t>
      </w:r>
      <w:r w:rsidRPr="00BB5C37">
        <w:rPr>
          <w:rStyle w:val="Emphasis"/>
          <w:highlight w:val="yellow"/>
        </w:rPr>
        <w:t>A move by France to leave the Eurozone and/or the EU would reverberate throughout the region and be even more disruptive of markets, especially if it gave a boost to similar forces in Italy, which have an even larger mountain of debt to refinance and challenge banks.</w:t>
      </w:r>
      <w:r w:rsidRPr="00BB5C37">
        <w:rPr>
          <w:rStyle w:val="Emphasis"/>
        </w:rPr>
        <w:t xml:space="preserve"> </w:t>
      </w:r>
      <w:r w:rsidRPr="00BB5C37">
        <w:rPr>
          <w:sz w:val="16"/>
        </w:rPr>
        <w:t xml:space="preserve">While Germany’s election is not likely to see any breakthrough by populist parties, Italy’s could, especially following the breakup of the ruling center-left Democratic Party. </w:t>
      </w:r>
      <w:r w:rsidRPr="00BB5C37">
        <w:rPr>
          <w:rStyle w:val="StyleUnderline"/>
        </w:rPr>
        <w:t>If opinion polls are wrong, as they were with Brexit and Donald Trump’s victory, a Le Pen victory would certainly give impetus to the Five Star Movement in Italy, which could see two EU states headed by anti-EU leaders. This is indeed Europe’s crazy electoral season</w:t>
      </w:r>
      <w:r w:rsidRPr="00BB5C37">
        <w:rPr>
          <w:sz w:val="16"/>
        </w:rPr>
        <w:t>.</w:t>
      </w:r>
    </w:p>
    <w:p w14:paraId="79048F09" w14:textId="77777777" w:rsidR="00335839" w:rsidRPr="00BB5C37" w:rsidRDefault="00335839" w:rsidP="00335839">
      <w:pPr>
        <w:pStyle w:val="Heading4"/>
      </w:pPr>
      <w:r w:rsidRPr="00BB5C37">
        <w:t>Flood of refugees puts pressure on the Eurozone</w:t>
      </w:r>
    </w:p>
    <w:p w14:paraId="3EF03E9C" w14:textId="77777777" w:rsidR="00335839" w:rsidRPr="00BB5C37" w:rsidRDefault="00335839" w:rsidP="00335839">
      <w:r w:rsidRPr="00BB5C37">
        <w:rPr>
          <w:rStyle w:val="Style13ptBold"/>
        </w:rPr>
        <w:t>Marks 16</w:t>
      </w:r>
      <w:r w:rsidRPr="00BB5C37">
        <w:t xml:space="preserve"> (Robert, professor (full, visitor, and emeritus) of economics at UNSW “Seeing eurozone events through the lens of the global financial crisis”, The Conversation, http://theconversation.com/seeing-eurozone-events-through-the-lens-of-the-global-financial-crisis-45439) ALH</w:t>
      </w:r>
    </w:p>
    <w:p w14:paraId="219EC7B5" w14:textId="77777777" w:rsidR="00335839" w:rsidRPr="00BB5C37" w:rsidRDefault="00335839" w:rsidP="00335839">
      <w:pPr>
        <w:rPr>
          <w:sz w:val="16"/>
        </w:rPr>
      </w:pPr>
      <w:r w:rsidRPr="00BB5C37">
        <w:rPr>
          <w:sz w:val="16"/>
        </w:rPr>
        <w:t xml:space="preserve">Some 75 years in the making, </w:t>
      </w:r>
      <w:r w:rsidRPr="00BB5C37">
        <w:rPr>
          <w:rStyle w:val="StyleUnderline"/>
          <w:highlight w:val="yellow"/>
        </w:rPr>
        <w:t>the eurozone as it currently exists has generally succeeded in its aims of establishing shared institutions</w:t>
      </w:r>
      <w:r w:rsidRPr="00BB5C37">
        <w:rPr>
          <w:rStyle w:val="StyleUnderline"/>
        </w:rPr>
        <w:t xml:space="preserve">, political constraints and economic benefits: a single currency, open borders, free trade agreements - and until 2008 - flourishing growth. </w:t>
      </w:r>
      <w:r w:rsidRPr="00BB5C37">
        <w:rPr>
          <w:sz w:val="16"/>
        </w:rPr>
        <w:t xml:space="preserve">But </w:t>
      </w:r>
      <w:r w:rsidRPr="00BB5C37">
        <w:rPr>
          <w:rStyle w:val="StyleUnderline"/>
          <w:highlight w:val="yellow"/>
        </w:rPr>
        <w:t>cracks that began showing throughout 2015 this year show no sign of closing</w:t>
      </w:r>
      <w:r w:rsidRPr="00BB5C37">
        <w:rPr>
          <w:rStyle w:val="StyleUnderline"/>
        </w:rPr>
        <w:t xml:space="preserve">. Since the </w:t>
      </w:r>
      <w:r w:rsidRPr="00BB5C37">
        <w:rPr>
          <w:rStyle w:val="StyleUnderline"/>
          <w:highlight w:val="yellow"/>
        </w:rPr>
        <w:t>growth in the number of refugees fleeing the conflict in the Middle East, primarily Syria, through Turkey to Greece and beyond</w:t>
      </w:r>
      <w:r w:rsidRPr="00BB5C37">
        <w:rPr>
          <w:rStyle w:val="StyleUnderline"/>
        </w:rPr>
        <w:t>,</w:t>
      </w:r>
      <w:r w:rsidRPr="00BB5C37">
        <w:rPr>
          <w:sz w:val="16"/>
        </w:rPr>
        <w:t xml:space="preserve"> the Schengen agreement on travel sans papiers within </w:t>
      </w:r>
      <w:r w:rsidRPr="00BB5C37">
        <w:rPr>
          <w:rStyle w:val="StyleUnderline"/>
          <w:highlight w:val="yellow"/>
        </w:rPr>
        <w:t xml:space="preserve">large parts of the European </w:t>
      </w:r>
      <w:proofErr w:type="gramStart"/>
      <w:r w:rsidRPr="00BB5C37">
        <w:rPr>
          <w:rStyle w:val="StyleUnderline"/>
          <w:highlight w:val="yellow"/>
        </w:rPr>
        <w:t>union</w:t>
      </w:r>
      <w:proofErr w:type="gramEnd"/>
      <w:r w:rsidRPr="00BB5C37">
        <w:rPr>
          <w:rStyle w:val="StyleUnderline"/>
          <w:highlight w:val="yellow"/>
        </w:rPr>
        <w:t xml:space="preserve"> has come under pressure</w:t>
      </w:r>
      <w:r w:rsidRPr="00BB5C37">
        <w:rPr>
          <w:sz w:val="16"/>
        </w:rPr>
        <w:t xml:space="preserve">. </w:t>
      </w:r>
      <w:r w:rsidRPr="00BB5C37">
        <w:rPr>
          <w:rStyle w:val="StyleUnderline"/>
        </w:rPr>
        <w:t>Successive countries have blocked the flow of refugees</w:t>
      </w:r>
      <w:r w:rsidRPr="00BB5C37">
        <w:rPr>
          <w:sz w:val="16"/>
        </w:rPr>
        <w:t>, with restrictions on the Denmark Swedish border the latest development. At the same time</w:t>
      </w:r>
      <w:r w:rsidRPr="00BB5C37">
        <w:rPr>
          <w:sz w:val="16"/>
          <w:highlight w:val="yellow"/>
        </w:rPr>
        <w:t xml:space="preserve">, </w:t>
      </w:r>
      <w:r w:rsidRPr="00BB5C37">
        <w:rPr>
          <w:rStyle w:val="StyleUnderline"/>
          <w:highlight w:val="yellow"/>
        </w:rPr>
        <w:t>anti-immigrant parties</w:t>
      </w:r>
      <w:r w:rsidRPr="00BB5C37">
        <w:rPr>
          <w:rStyle w:val="StyleUnderline"/>
        </w:rPr>
        <w:t xml:space="preserve"> — in Hungary, France, and Poland — </w:t>
      </w:r>
      <w:r w:rsidRPr="00BB5C37">
        <w:rPr>
          <w:rStyle w:val="StyleUnderline"/>
          <w:highlight w:val="yellow"/>
        </w:rPr>
        <w:t>have made inroads electorally</w:t>
      </w:r>
      <w:r w:rsidRPr="00BB5C37">
        <w:rPr>
          <w:rStyle w:val="StyleUnderline"/>
        </w:rPr>
        <w:t xml:space="preserve">. </w:t>
      </w:r>
      <w:r w:rsidRPr="00BB5C37">
        <w:rPr>
          <w:sz w:val="16"/>
        </w:rPr>
        <w:t xml:space="preserve">For the past seven years, I have been keeping a record of events associated with the global financial crisis, as they have occurred, and have also delved into the antecedents of the crisis. Over the past few years, events in Europe have attracted my attention, as the aftermath of the events in the US has played out in the eurozone and beyond. I am continuing to update the analysis and timeline I have constructed, Learning Lessons? The Global Financial Crisis in Retrospect as more events occur, or past events come to light. </w:t>
      </w:r>
      <w:r w:rsidRPr="00BB5C37">
        <w:rPr>
          <w:rStyle w:val="StyleUnderline"/>
        </w:rPr>
        <w:t>The “European project” is looking shaky, despite Angela Merkel’s popularity in Germany</w:t>
      </w:r>
      <w:r w:rsidRPr="00BB5C37">
        <w:rPr>
          <w:sz w:val="16"/>
        </w:rPr>
        <w:t xml:space="preserve">, and the French success at shepherding the 2015 climate change agreement. British Prime Minister David Cameron has recently agreed to allow his cabinet ministers to campaign on European Union membership, with the referendum anticipated to happen this year. </w:t>
      </w:r>
      <w:r w:rsidRPr="00BB5C37">
        <w:rPr>
          <w:rStyle w:val="StyleUnderline"/>
        </w:rPr>
        <w:t xml:space="preserve">Where the building blocks of Europe have served primarily political purposes, until the last few months the institutions have been very successful. </w:t>
      </w:r>
      <w:r w:rsidRPr="00BB5C37">
        <w:rPr>
          <w:sz w:val="16"/>
        </w:rPr>
        <w:t xml:space="preserve">But the political actions have not always been informed by appropriate economics analysis, a case perhaps of political optimism overwhelming economic caution. And focus on recent political events has overshadowed the continuing creaking in the common currency itself. In fact, when the common currency was proposed, several prominent economists argued that currency union would not work successfully without certain institutions: a bank of last resort (a central bank), a means of “harmonising” fiscal policy across eurozone countries. After all, within a currency union, individual nations’ macroeconomic policy is constrained: no country can devalue, say, or unilaterally affect monetary policy (although individual countries’ policies do affect current bond rates and hence their borrowing costs). </w:t>
      </w:r>
      <w:r w:rsidRPr="00BB5C37">
        <w:rPr>
          <w:rStyle w:val="StyleUnderline"/>
          <w:highlight w:val="yellow"/>
        </w:rPr>
        <w:t>Even as the US Federal Reserve signals the end of the financial crisis</w:t>
      </w:r>
      <w:r w:rsidRPr="00BB5C37">
        <w:rPr>
          <w:rStyle w:val="StyleUnderline"/>
        </w:rPr>
        <w:t>, at least in the United States, by slightly raising the benchmark interest rate from almost zero, the first raise in over nine years</w:t>
      </w:r>
      <w:r w:rsidRPr="00BB5C37">
        <w:rPr>
          <w:rStyle w:val="StyleUnderline"/>
          <w:highlight w:val="yellow"/>
        </w:rPr>
        <w:t>, the eurozone continues to give concern.</w:t>
      </w:r>
      <w:r w:rsidRPr="00BB5C37">
        <w:rPr>
          <w:rStyle w:val="StyleUnderline"/>
        </w:rPr>
        <w:t xml:space="preserve"> </w:t>
      </w:r>
      <w:r w:rsidRPr="00BB5C37">
        <w:rPr>
          <w:rStyle w:val="Emphasis"/>
        </w:rPr>
        <w:t xml:space="preserve">Not only has </w:t>
      </w:r>
      <w:r w:rsidRPr="00BB5C37">
        <w:rPr>
          <w:rStyle w:val="Emphasis"/>
          <w:highlight w:val="yellow"/>
        </w:rPr>
        <w:t>the flood of refugees put pressure on the European institutions and agreements</w:t>
      </w:r>
      <w:r w:rsidRPr="00BB5C37">
        <w:rPr>
          <w:rStyle w:val="StyleUnderline"/>
        </w:rPr>
        <w:t xml:space="preserve">, but “Grexit” — the exit of Greece from the eurozone — and even “Brexit” — the exit of the UK from the EU — are still possible, perhaps even more so after the events of the past few months. </w:t>
      </w:r>
      <w:r w:rsidRPr="00BB5C37">
        <w:rPr>
          <w:sz w:val="16"/>
        </w:rPr>
        <w:t xml:space="preserve">With the release of the movie, “The Big Short,” based on Michael Lewis’ book of the same name, it is perhaps time to be reminded that the global financial crisis was triggered by the US sub-prime lending scandals, which in turn occurred because the lessons of the Great Depression of the 1930s had been forgotten. Laws which had prevented its recurrence for 70 years were diluted or abandoned, under the pressure of people and institutions </w:t>
      </w:r>
      <w:proofErr w:type="gramStart"/>
      <w:r w:rsidRPr="00BB5C37">
        <w:rPr>
          <w:sz w:val="16"/>
        </w:rPr>
        <w:t>who</w:t>
      </w:r>
      <w:proofErr w:type="gramEnd"/>
      <w:r w:rsidRPr="00BB5C37">
        <w:rPr>
          <w:sz w:val="16"/>
        </w:rPr>
        <w:t xml:space="preserve"> stood to gain, and also of some academic economists who believed in the virtues of unfettered markets. And the economic and political stability of Europe matters to Australians, not merely because of the Enlightenment and the values we inherit from Britain and the Continent, not merely because of the ancestral links so many of us have with Europe, not merely because Europe is a nice place to visit, not merely because we buy European cars, cheese, wine, and movies, but because our wealth and jobs and security are tied, directly and indirectly, with the success of the European project.</w:t>
      </w:r>
    </w:p>
    <w:p w14:paraId="1B07A8FB" w14:textId="77777777" w:rsidR="00335839" w:rsidRPr="00BB5C37" w:rsidRDefault="00335839" w:rsidP="00335839">
      <w:pPr>
        <w:pStyle w:val="Heading4"/>
      </w:pPr>
      <w:r w:rsidRPr="00BB5C37">
        <w:t>Nationalism threatens European Union cohesion and security</w:t>
      </w:r>
    </w:p>
    <w:p w14:paraId="0FEA7223" w14:textId="77777777" w:rsidR="00335839" w:rsidRPr="00BB5C37" w:rsidRDefault="00335839" w:rsidP="00335839">
      <w:r w:rsidRPr="00BB5C37">
        <w:rPr>
          <w:rStyle w:val="Style13ptBold"/>
        </w:rPr>
        <w:t>Daadler 16</w:t>
      </w:r>
      <w:r w:rsidRPr="00BB5C37">
        <w:t xml:space="preserve"> (Ivo, former U.S. ambassador to NATO, is president of the Chicago Council on Global Affairs, “Ghost of European re-nationalism”, POLITICO, https://www.politico.eu/article/ghost-of-european-re-nationalism/) ALH</w:t>
      </w:r>
    </w:p>
    <w:p w14:paraId="1FDCE9DD" w14:textId="40E49164" w:rsidR="00335839" w:rsidRPr="00BB5C37" w:rsidRDefault="00335839" w:rsidP="00BC7426">
      <w:pPr>
        <w:rPr>
          <w:sz w:val="16"/>
        </w:rPr>
      </w:pPr>
      <w:r w:rsidRPr="00BB5C37">
        <w:rPr>
          <w:sz w:val="16"/>
        </w:rPr>
        <w:t xml:space="preserve">NATO defense ministers meet this week in Brussels to discuss the two biggest issues testing transatlantic security: a newly aggressive Russia and the terrorist threat posed by a burgeoning Islamic State of Iraq and the Levant. </w:t>
      </w:r>
      <w:r w:rsidRPr="00BB5C37">
        <w:rPr>
          <w:rStyle w:val="StyleUnderline"/>
        </w:rPr>
        <w:t xml:space="preserve">Left unaddressed, however, is Europe’s most immediate and perhaps most significant challenge — </w:t>
      </w:r>
      <w:r w:rsidRPr="00BB5C37">
        <w:rPr>
          <w:rStyle w:val="Emphasis"/>
          <w:highlight w:val="yellow"/>
        </w:rPr>
        <w:t>the re-nationalization of European politics,</w:t>
      </w:r>
      <w:r w:rsidRPr="00BB5C37">
        <w:rPr>
          <w:rStyle w:val="Emphasis"/>
        </w:rPr>
        <w:t xml:space="preserve"> which </w:t>
      </w:r>
      <w:r w:rsidRPr="00BB5C37">
        <w:rPr>
          <w:rStyle w:val="Emphasis"/>
          <w:highlight w:val="yellow"/>
        </w:rPr>
        <w:t>poses an existential threat to the E</w:t>
      </w:r>
      <w:r w:rsidRPr="00BB5C37">
        <w:rPr>
          <w:rStyle w:val="Emphasis"/>
        </w:rPr>
        <w:t xml:space="preserve">uropean </w:t>
      </w:r>
      <w:r w:rsidRPr="00BB5C37">
        <w:rPr>
          <w:rStyle w:val="Emphasis"/>
          <w:highlight w:val="yellow"/>
        </w:rPr>
        <w:t>U</w:t>
      </w:r>
      <w:r w:rsidRPr="00BB5C37">
        <w:rPr>
          <w:rStyle w:val="Emphasis"/>
        </w:rPr>
        <w:t>nion</w:t>
      </w:r>
      <w:r w:rsidRPr="00BB5C37">
        <w:rPr>
          <w:rStyle w:val="StyleUnderline"/>
        </w:rPr>
        <w:t xml:space="preserve">. Ultimately, confronting this immediate crisis will be critical to any success in meeting the challenges posed by Russia and ISIL. </w:t>
      </w:r>
      <w:r w:rsidRPr="00BB5C37">
        <w:rPr>
          <w:sz w:val="16"/>
        </w:rPr>
        <w:t xml:space="preserve">When it comes to Europe’s present security concerns — Russia and ISIL — NATO defense ministers have reason for some optimism. U.S. Defense Secretary Ash Carter will arrive in Brussels on the heels of his announcement that the U.S. is significantly beefing up its military presence and capability in Europe. Washington will quadruple annual spending on European reassurance efforts — including sending more forward-located combat equipment to the European front lines, increased investment in critical infrastructure to enable rapid reinforcement, and additional funds for exercising and training with other NATO forces. Importantly, the new commitment also includes the additional deployment of a combat brigade into Europe on a rotating basis. </w:t>
      </w:r>
      <w:r w:rsidRPr="00BB5C37">
        <w:rPr>
          <w:rStyle w:val="StyleUnderline"/>
        </w:rPr>
        <w:t xml:space="preserve">The expanded U.S. efforts come at a time when European governments have finally stopped cutting their defense spending and actually begun to increase their investment. </w:t>
      </w:r>
      <w:r w:rsidRPr="00BB5C37">
        <w:rPr>
          <w:sz w:val="16"/>
        </w:rPr>
        <w:t xml:space="preserve">The new U.K. strategic and defense review included a commitment to keep spending 2 percent of GDP on defense, including by increased procurement of much needed equipment. After years of holding spending steady, Germany announced a modest increase, much of it going to new procurement. Countries in Eastern Europe are also making major commitments to boost capabilities, with most of the frontline states pledging to achieve the NATO 2 percent level by the end of this decade, if not before. Coming on top of the reconfiguration of NATO defense plans and the formation of rapidly deployable units agreed to at the Wales Summit in 2014, all these steps are welcome signs of a commitment to defend NATO territory. There is little doubt Moscow understands this commitment and will think twice before openly threatening or attacking any of NATO’s territory. </w:t>
      </w:r>
      <w:r w:rsidRPr="00BB5C37">
        <w:rPr>
          <w:rStyle w:val="StyleUnderline"/>
        </w:rPr>
        <w:t>The challenge posed by ISIL is more immediate and difficult to address.</w:t>
      </w:r>
      <w:r w:rsidRPr="00BB5C37">
        <w:rPr>
          <w:sz w:val="16"/>
        </w:rPr>
        <w:t xml:space="preserve"> This, too, will be on the defense ministers’ agenda, with Carter urging his colleagues to increase their military commitments — of special forces to conduct counterterrorism operations; trainers for Kurdish and Iraqi troops; combat aircraft to bomb terrorist targets in Syria; NATO surveillance planes to assist the air operations; and funds and weapons to supply the anti-ISIL forces. * * * After the Paris attacks, most countries are prepared to do more to defeat Islamic State, though whether the overall commitment will be sufficient to deal it a real setback remains to be seen. </w:t>
      </w:r>
      <w:r w:rsidRPr="00BB5C37">
        <w:rPr>
          <w:rStyle w:val="StyleUnderline"/>
        </w:rPr>
        <w:t xml:space="preserve">The challenges posed by Russia and ISIL are real and significant, but the good news is that </w:t>
      </w:r>
      <w:r w:rsidRPr="00BB5C37">
        <w:rPr>
          <w:rStyle w:val="StyleUnderline"/>
          <w:highlight w:val="yellow"/>
        </w:rPr>
        <w:t>NATO provides an effective forum for major countries to get together,</w:t>
      </w:r>
      <w:r w:rsidRPr="00BB5C37">
        <w:rPr>
          <w:rStyle w:val="StyleUnderline"/>
        </w:rPr>
        <w:t xml:space="preserve"> agree on coordinated strategies, and force even the most reluctant countries to make increased commitments. </w:t>
      </w:r>
      <w:r w:rsidRPr="00BB5C37">
        <w:rPr>
          <w:rStyle w:val="Emphasis"/>
          <w:highlight w:val="yellow"/>
        </w:rPr>
        <w:t>Not so, when it comes to the other major challenge confronting Europe — the re-nationalization of European politics.</w:t>
      </w:r>
      <w:r w:rsidRPr="00BB5C37">
        <w:rPr>
          <w:rStyle w:val="Emphasis"/>
        </w:rPr>
        <w:t xml:space="preserve"> </w:t>
      </w:r>
      <w:r w:rsidRPr="00BB5C37">
        <w:rPr>
          <w:sz w:val="16"/>
        </w:rPr>
        <w:t xml:space="preserve">Europe today faces an existential crisis. </w:t>
      </w:r>
      <w:r w:rsidRPr="00BB5C37">
        <w:rPr>
          <w:rStyle w:val="StyleUnderline"/>
        </w:rPr>
        <w:t>The eurozone crisis has been deferred rather than resolved</w:t>
      </w:r>
      <w:r w:rsidRPr="00BB5C37">
        <w:rPr>
          <w:sz w:val="16"/>
        </w:rPr>
        <w:t xml:space="preserve"> — and many of the biggest costs have been imposed on just a few countries. </w:t>
      </w:r>
      <w:r w:rsidRPr="00BB5C37">
        <w:rPr>
          <w:rStyle w:val="StyleUnderline"/>
          <w:highlight w:val="yellow"/>
        </w:rPr>
        <w:t>Europe dealt with the refugee crisis in 2015 by having a handful of countries,</w:t>
      </w:r>
      <w:r w:rsidRPr="00BB5C37">
        <w:rPr>
          <w:rStyle w:val="StyleUnderline"/>
        </w:rPr>
        <w:t xml:space="preserve"> led by Germany and Sweden, and also including Italy and Greece, </w:t>
      </w:r>
      <w:proofErr w:type="gramStart"/>
      <w:r w:rsidRPr="00BB5C37">
        <w:rPr>
          <w:rStyle w:val="StyleUnderline"/>
          <w:highlight w:val="yellow"/>
        </w:rPr>
        <w:t>absorb</w:t>
      </w:r>
      <w:proofErr w:type="gramEnd"/>
      <w:r w:rsidRPr="00BB5C37">
        <w:rPr>
          <w:rStyle w:val="StyleUnderline"/>
          <w:highlight w:val="yellow"/>
        </w:rPr>
        <w:t xml:space="preserve"> the vast bulk of the migration flows and responsibility</w:t>
      </w:r>
      <w:r w:rsidRPr="00BB5C37">
        <w:rPr>
          <w:rStyle w:val="StyleUnderline"/>
        </w:rPr>
        <w:t xml:space="preserve">. </w:t>
      </w:r>
      <w:r w:rsidRPr="00BB5C37">
        <w:rPr>
          <w:sz w:val="16"/>
        </w:rPr>
        <w:t xml:space="preserve">The European project is very much an American project. </w:t>
      </w:r>
      <w:r w:rsidRPr="00BB5C37">
        <w:rPr>
          <w:rStyle w:val="StyleUnderline"/>
          <w:highlight w:val="yellow"/>
        </w:rPr>
        <w:t>Its failure will do great damage</w:t>
      </w:r>
      <w:r w:rsidRPr="00BB5C37">
        <w:rPr>
          <w:rStyle w:val="StyleUnderline"/>
        </w:rPr>
        <w:t xml:space="preserve"> not just to Europe but </w:t>
      </w:r>
      <w:r w:rsidRPr="00BB5C37">
        <w:rPr>
          <w:rStyle w:val="StyleUnderline"/>
          <w:highlight w:val="yellow"/>
        </w:rPr>
        <w:t>to America as well</w:t>
      </w:r>
      <w:r w:rsidRPr="00BB5C37">
        <w:rPr>
          <w:rStyle w:val="StyleUnderline"/>
        </w:rPr>
        <w:t>.</w:t>
      </w:r>
      <w:r w:rsidRPr="00BB5C37">
        <w:rPr>
          <w:sz w:val="16"/>
        </w:rPr>
        <w:t xml:space="preserve"> There is no effective plan, let alone a Europe-wide agreement, to deal with a continuing and burgeoning refugee stream that is sure to outstrip the 1 million-plus people who entered Europe last year. Instead, every European country is trying to handle the problem on their own by re-instituting border controls that jeopardize the free movement of goods and people — the hallmark of the EU. </w:t>
      </w:r>
      <w:r w:rsidRPr="00BB5C37">
        <w:rPr>
          <w:rStyle w:val="Emphasis"/>
          <w:highlight w:val="yellow"/>
        </w:rPr>
        <w:t>The drive towards re-nationalization is reaching its zenith in the U.K., which is seriously contemplating leaving the Union altogether. An inward-focused, self-absorbed, re-nationalized Europe constitutes a major threat to</w:t>
      </w:r>
      <w:r w:rsidRPr="00BB5C37">
        <w:rPr>
          <w:rStyle w:val="Emphasis"/>
        </w:rPr>
        <w:t xml:space="preserve"> European </w:t>
      </w:r>
      <w:r w:rsidRPr="00BB5C37">
        <w:rPr>
          <w:rStyle w:val="Emphasis"/>
          <w:highlight w:val="yellow"/>
        </w:rPr>
        <w:t>security and the transatlantic relationship</w:t>
      </w:r>
      <w:r w:rsidRPr="00BB5C37">
        <w:rPr>
          <w:rStyle w:val="Emphasis"/>
        </w:rPr>
        <w:t xml:space="preserve">. </w:t>
      </w:r>
      <w:r w:rsidRPr="00BB5C37">
        <w:rPr>
          <w:sz w:val="16"/>
        </w:rPr>
        <w:t xml:space="preserve">For 70 years, starting with the Marshall Plan, the U.S has been committed to help build an open, cooperative, and ultimately united Europe — whole, free, and at peace. </w:t>
      </w:r>
      <w:r w:rsidRPr="00BB5C37">
        <w:rPr>
          <w:rStyle w:val="StyleUnderline"/>
        </w:rPr>
        <w:t>Russia posed a major threat to that Europe when in 2014 it invaded Ukraine. ISIL similarly poses a critical threat to people’s safety and security</w:t>
      </w:r>
      <w:r w:rsidRPr="00BB5C37">
        <w:rPr>
          <w:sz w:val="16"/>
        </w:rPr>
        <w:t xml:space="preserve">. But </w:t>
      </w:r>
      <w:r w:rsidRPr="00BB5C37">
        <w:rPr>
          <w:rStyle w:val="StyleUnderline"/>
        </w:rPr>
        <w:t>a Europe that is no longer open</w:t>
      </w:r>
      <w:r w:rsidRPr="00BB5C37">
        <w:rPr>
          <w:sz w:val="16"/>
        </w:rPr>
        <w:t xml:space="preserve">, that shuns cooperative solutions for reliance on national ones, </w:t>
      </w:r>
      <w:r w:rsidRPr="00BB5C37">
        <w:rPr>
          <w:rStyle w:val="StyleUnderline"/>
        </w:rPr>
        <w:t>is a more lasting and significant challenge to the countries and people of Europe</w:t>
      </w:r>
      <w:r w:rsidRPr="00BB5C37">
        <w:rPr>
          <w:sz w:val="16"/>
        </w:rPr>
        <w:t xml:space="preserve">. Many Europeans understand this challenge; and many are determined to counter it. But they need help, which </w:t>
      </w:r>
      <w:r w:rsidRPr="00BB5C37">
        <w:rPr>
          <w:rStyle w:val="StyleUnderline"/>
        </w:rPr>
        <w:t>a much more engaged America can and must provide. Washington needs to underscore the danger of the current re-nationalization trend, the need to forge a European-wide strategy for refugees and the necessity of Britain to remain in Europe</w:t>
      </w:r>
      <w:r w:rsidRPr="00BB5C37">
        <w:rPr>
          <w:sz w:val="16"/>
        </w:rPr>
        <w:t>. After all, the European project is also very much an American project, and its failure will do great damage not just to Europe but to America as well.</w:t>
      </w:r>
    </w:p>
    <w:p w14:paraId="6F08B7D4" w14:textId="77777777" w:rsidR="00283666" w:rsidRPr="00BB5C37" w:rsidRDefault="00283666" w:rsidP="00283666">
      <w:pPr>
        <w:pStyle w:val="Heading4"/>
      </w:pPr>
      <w:r w:rsidRPr="00BB5C37">
        <w:t>Growing nationalism is dangerous for European Union cohesion</w:t>
      </w:r>
    </w:p>
    <w:p w14:paraId="3C812971" w14:textId="77777777" w:rsidR="00283666" w:rsidRPr="00BB5C37" w:rsidRDefault="00283666" w:rsidP="00283666">
      <w:r w:rsidRPr="00BB5C37">
        <w:rPr>
          <w:rStyle w:val="Style13ptBold"/>
        </w:rPr>
        <w:t>Friedman 11</w:t>
      </w:r>
      <w:r w:rsidRPr="00BB5C37">
        <w:t xml:space="preserve"> (George, Hungarian-born U.S. geopolitical forecaster, and strategist on international affairs. He is the founder and chairman of Geopolitical Futures, a new online publication that analyzes and forecasts the course of global events, “The Crisis of Europe and European Nationalism”, Stratfor, https://worldview.stratfor.com/article/crisis-europe-and-european-nationalism) ALH</w:t>
      </w:r>
    </w:p>
    <w:p w14:paraId="421F9D68" w14:textId="77777777" w:rsidR="00283666" w:rsidRPr="00BB5C37" w:rsidRDefault="00283666" w:rsidP="00283666">
      <w:pPr>
        <w:rPr>
          <w:rStyle w:val="StyleUnderline"/>
        </w:rPr>
      </w:pPr>
      <w:r w:rsidRPr="00BB5C37">
        <w:rPr>
          <w:rStyle w:val="StyleUnderline"/>
        </w:rPr>
        <w:t xml:space="preserve">When I visited Europe in 2008 and before, the idea that Europe was not going to emerge as one united political entity was regarded as heresy by many leaders. </w:t>
      </w:r>
      <w:r w:rsidRPr="00BB5C37">
        <w:rPr>
          <w:sz w:val="16"/>
        </w:rPr>
        <w:t>The European enterprise was seen as a work in progress moving inevitably toward unification — a group of nations committed to a common fate. What was a core vision in 2008 is now gone</w:t>
      </w:r>
      <w:r w:rsidRPr="00BB5C37">
        <w:rPr>
          <w:rStyle w:val="StyleUnderline"/>
        </w:rPr>
        <w:t xml:space="preserve">. </w:t>
      </w:r>
      <w:r w:rsidRPr="00BB5C37">
        <w:rPr>
          <w:rStyle w:val="StyleUnderline"/>
          <w:highlight w:val="yellow"/>
        </w:rPr>
        <w:t xml:space="preserve">What was inconceivable — the </w:t>
      </w:r>
      <w:proofErr w:type="gramStart"/>
      <w:r w:rsidRPr="00BB5C37">
        <w:rPr>
          <w:rStyle w:val="StyleUnderline"/>
          <w:highlight w:val="yellow"/>
        </w:rPr>
        <w:t>primacy of the traditional nation-state — is now commonly discussed, and steps to devolve Europe</w:t>
      </w:r>
      <w:r w:rsidRPr="00BB5C37">
        <w:rPr>
          <w:rStyle w:val="StyleUnderline"/>
        </w:rPr>
        <w:t xml:space="preserve"> in part or in whole </w:t>
      </w:r>
      <w:r w:rsidRPr="00BB5C37">
        <w:rPr>
          <w:sz w:val="16"/>
        </w:rPr>
        <w:t xml:space="preserve">(such as ejecting Greece from the eurozone) </w:t>
      </w:r>
      <w:r w:rsidRPr="00BB5C37">
        <w:rPr>
          <w:rStyle w:val="StyleUnderline"/>
          <w:highlight w:val="yellow"/>
        </w:rPr>
        <w:t>are</w:t>
      </w:r>
      <w:proofErr w:type="gramEnd"/>
      <w:r w:rsidRPr="00BB5C37">
        <w:rPr>
          <w:rStyle w:val="StyleUnderline"/>
          <w:highlight w:val="yellow"/>
        </w:rPr>
        <w:t xml:space="preserve"> being contemplated. This is not</w:t>
      </w:r>
      <w:r w:rsidRPr="00BB5C37">
        <w:rPr>
          <w:rStyle w:val="StyleUnderline"/>
        </w:rPr>
        <w:t xml:space="preserve"> a </w:t>
      </w:r>
      <w:r w:rsidRPr="00BB5C37">
        <w:rPr>
          <w:rStyle w:val="StyleUnderline"/>
          <w:highlight w:val="yellow"/>
        </w:rPr>
        <w:t>trivial</w:t>
      </w:r>
      <w:r w:rsidRPr="00BB5C37">
        <w:rPr>
          <w:rStyle w:val="StyleUnderline"/>
        </w:rPr>
        <w:t xml:space="preserve"> event. </w:t>
      </w:r>
      <w:r w:rsidRPr="00BB5C37">
        <w:rPr>
          <w:sz w:val="16"/>
        </w:rPr>
        <w:t xml:space="preserve">Before 1492, Europe was a backwater of small nationalities struggling over a relatively small piece of cold, rainy land. But one technological change made Europe the center of the international system: deep-water navigation. The ability to engage in long-range shipping safely allowed businesses on the Continent's various navigable rivers to interact easily with each other, magnifying the rivers' capital-generation capacity. Deep-water navigation also allowed many of the European nations to conquer vast extra-European empires. And the close proximity of those nations combined with ever more wealth allowed for technological innovation and advancement at a pace theretofore unheard of anywhere on the planet. As a whole, Europe became very rich, became engaged in very far-flung empire-building that redefined the human condition and became very good at making war. In short order, Europe went from being a cultural and economic backwater to being the engine of the world. At home, Europe's growing economic development was exceeded only by the growing ferocity of its conflicts. Abroad, Europe had achieved the ability to apply military force to achieve economic aims — and vice versa. The brutal exploitation of wealth from some places (South America in particular) and the thorough subjugation and imposed trading systems in others (East and South Asia in particular) created the foundation of the modern order. Such alternations of traditional systems increased the wealth of Europe dramatically. But "engine" does not mean "united," and Europe's wealth was not spread evenly. Whichever country was benefiting had a decided advantage in that it had greater resources to devote to military power and could incentivize other countries to ally with it. The result ought to have been that the leading global empire would unite Europe under its flag. It never happened, although it was attempted repeatedly. Europe remained divided and at war with itself at the same time it was dominating and reshaping the world. The reasons for this paradox are complex. For me, the key has always been the English Channel. Domination of Europe requires a massive land force. Domination of the world requires a navy heavily oriented toward maritime trade. No European power was optimized to cross the channel, defeat England and force it into Europe. The Spanish Armada, the French navy at Trafalgar and the Luftwaffe over Britain all failed to create the conditions for invasion and subjugation. Whatever happened in continental Europe, the English remained an independent force with a powerful navy of its own, able to manipulate the balance of power in Europe to keep European powers focused on each other and not on England (most of the time). And after the defeat of Napoleon, the Royal Navy created the most powerful empire Europe had seen, but it could not, by itself, dominate the Continent. (Other European geographic features obviously make unification of Europe difficult, but all of them have, at one point or another, been overcome. </w:t>
      </w:r>
      <w:proofErr w:type="gramStart"/>
      <w:r w:rsidRPr="00BB5C37">
        <w:rPr>
          <w:sz w:val="16"/>
        </w:rPr>
        <w:t>Except for the channel.)</w:t>
      </w:r>
      <w:proofErr w:type="gramEnd"/>
      <w:r w:rsidRPr="00BB5C37">
        <w:rPr>
          <w:sz w:val="16"/>
        </w:rPr>
        <w:t xml:space="preserve"> Underlying Tensions </w:t>
      </w:r>
      <w:proofErr w:type="gramStart"/>
      <w:r w:rsidRPr="00BB5C37">
        <w:rPr>
          <w:sz w:val="16"/>
        </w:rPr>
        <w:t>The</w:t>
      </w:r>
      <w:proofErr w:type="gramEnd"/>
      <w:r w:rsidRPr="00BB5C37">
        <w:rPr>
          <w:sz w:val="16"/>
        </w:rPr>
        <w:t xml:space="preserve"> tensions underlying Europe were brought to a head by German unification in 1871 and the need to accommodate Germany in the European system, of which Germany was both an integral and indigestible part. The result was two catastrophic general wars in Europe that began in 1914 and ended in 1945 with the occupation of Europe by the United States and the Soviet Union and the collapse of the European imperial system. Its economy shattered and its public plunged into a crisis of morale and a lack of confidence in the elites. Europe had neither the interest in nor appetite for empire. Europe was exhausted not only by war but also by the internal psychosis of two of its major components. Hitler's Germany and Stalin's Soviet Union might well have externally behaved according to predictable laws of geopolitics. Internally, these two countries went mad, slaughtering both their own citizens and citizens of countries they occupied for reasons that were barely comprehensible, let alone rationally explicable. From my point of view, the pressure and slaughter inflicted by two world wars on both countries created a collective mental breakdown. I realize this is a woefully inadequate answer. But consider Europe after World War II. First, it had gone through about 450 years of global adventure and increasingly murderous wars, in the end squandering everything it had won. Internally, Europe watched a country like Germany — in some ways the highest expression of European civilization — </w:t>
      </w:r>
      <w:proofErr w:type="gramStart"/>
      <w:r w:rsidRPr="00BB5C37">
        <w:rPr>
          <w:sz w:val="16"/>
        </w:rPr>
        <w:t>plunge</w:t>
      </w:r>
      <w:proofErr w:type="gramEnd"/>
      <w:r w:rsidRPr="00BB5C37">
        <w:rPr>
          <w:sz w:val="16"/>
        </w:rPr>
        <w:t xml:space="preserve"> to levels of unprecedented barbarism. Finally, Europe saw the United States move from the edges of history to assume the role of an occupying force. The United States became the envy of the Europeans: stable, wealthy, unified and able to impose its economic, political and military will on major powers on a different continent. (The Russians were part of Europe and could be explained within the European paradigm. So while the Europeans may have disdained the Russians, the Russians were still viewed as poor cousins, part of the family playing by more or less European rules.) New and unprecedented, the United States towered over Europe, which went from dominance to psychosis to military, political and cultural subjugation in a twinkling of history's eye. Paradoxically, it was the United States that gave the first shape to Europe's future, beginning with Western Europe. World War II's outcome brought the United States and Soviet Union to the center of Germany, dividing it. A new war was possible, and the reality and risks of the Cold War were obvious. The United States needed a united Western Europe to contain the Soviets. It created NATO to integrate Europe and the United States politically and militarily. This created the principle of transnational organizations integrating Europe. The United States also encouraged economic cooperation both within Europe and between North America and Europe — in stark contrast to the mercantilist imperiums of recent history — giving rise to the European Union's precursors. Over the decades of the Cold War, the Europeans committed themselves to a transnational project to create a united Europe of some sort in a way not fully defined. There were two reasons for this thrust for unification. The first was the Cold War and collective defense. But the deeper reason was a hope for a European resurrection from the horrors of the 20th century. It was understood that German unification in 1871 created the conflicts and that the division of Germany in 1945 re-stabilized Europe. At the same time, Europe did not want to remain occupied or caught in an ongoing near-war situation. The Europeans were searching for a way to overcome their history. One problem was the status of Germany. The deeper problem was nationalism. Not only had Europe failed to unite under a single flag via conquest but also World War I had shattered the major empires, creating a series of smaller states that had been fighting to be free. The argument was that it was nationalism, and not just German nationalism, that had created the 20th century. Europe's task was therefore to overcome nationalism and create a structure in which Europe united and retained unique nations as cultural phenomena and not political or economic entities. At the same time, by embedding Germany in this process, the German problem would be solved as well. A Means of Redemption </w:t>
      </w:r>
      <w:proofErr w:type="gramStart"/>
      <w:r w:rsidRPr="00BB5C37">
        <w:rPr>
          <w:rStyle w:val="StyleUnderline"/>
        </w:rPr>
        <w:t>The</w:t>
      </w:r>
      <w:proofErr w:type="gramEnd"/>
      <w:r w:rsidRPr="00BB5C37">
        <w:rPr>
          <w:rStyle w:val="StyleUnderline"/>
        </w:rPr>
        <w:t xml:space="preserve"> European Union was designed not simply to be a useful economic tool but also to be a means of European redemption</w:t>
      </w:r>
      <w:r w:rsidRPr="00BB5C37">
        <w:rPr>
          <w:sz w:val="16"/>
        </w:rPr>
        <w:t xml:space="preserve">. The focus on economics was essential. It did not want to be a military alliance, since such alliances were the foundation of Europe's tragedy. </w:t>
      </w:r>
      <w:r w:rsidRPr="00BB5C37">
        <w:rPr>
          <w:rStyle w:val="StyleUnderline"/>
        </w:rPr>
        <w:t xml:space="preserve">By focusing on economic matters while allowing military affairs to be linked to NATO and the United States, and by not creating a meaningful joint-European force, </w:t>
      </w:r>
      <w:r w:rsidRPr="00BB5C37">
        <w:rPr>
          <w:rStyle w:val="StyleUnderline"/>
          <w:highlight w:val="yellow"/>
        </w:rPr>
        <w:t>the Europeans avoided the part of their history that terrified them</w:t>
      </w:r>
      <w:r w:rsidRPr="00BB5C37">
        <w:rPr>
          <w:rStyle w:val="StyleUnderline"/>
        </w:rPr>
        <w:t xml:space="preserve"> while pursuing the part that enticed them: economic prosperity</w:t>
      </w:r>
      <w:r w:rsidRPr="00BB5C37">
        <w:rPr>
          <w:sz w:val="16"/>
        </w:rPr>
        <w:t xml:space="preserve">. The idea was that free trade regulated by a central bureaucracy would suppress nationalism and create prosperity without abolishing national identity. The common currency — the euro — is the ultimate expression of this hope. The Europeans hoped that the existence of some Pan-European structure could grant wealth without surrendering the core of what it means to be French or Dutch or Italian. Yet even during the post-World War II era of security and prosperity, </w:t>
      </w:r>
      <w:r w:rsidRPr="00BB5C37">
        <w:rPr>
          <w:rStyle w:val="StyleUnderline"/>
          <w:highlight w:val="yellow"/>
        </w:rPr>
        <w:t>some Europeans recoiled from the idea of a transfer of sovereignty</w:t>
      </w:r>
      <w:r w:rsidRPr="00BB5C37">
        <w:rPr>
          <w:sz w:val="16"/>
        </w:rPr>
        <w:t xml:space="preserve">. The consensus that many in the long line of supporters of European unification believed existed simply didn't. And </w:t>
      </w:r>
      <w:r w:rsidRPr="00BB5C37">
        <w:rPr>
          <w:rStyle w:val="StyleUnderline"/>
        </w:rPr>
        <w:t xml:space="preserve">today's euro crisis is the first serious crisis that Europe has faced in the years since, with </w:t>
      </w:r>
      <w:r w:rsidRPr="00BB5C37">
        <w:rPr>
          <w:rStyle w:val="StyleUnderline"/>
          <w:highlight w:val="yellow"/>
        </w:rPr>
        <w:t>nationalism beginning to re-emerge in full force</w:t>
      </w:r>
      <w:r w:rsidRPr="00BB5C37">
        <w:rPr>
          <w:rStyle w:val="StyleUnderline"/>
        </w:rPr>
        <w:t xml:space="preserve">. </w:t>
      </w:r>
      <w:r w:rsidRPr="00BB5C37">
        <w:rPr>
          <w:sz w:val="16"/>
        </w:rPr>
        <w:t>In the end, Germans are Germans and Greeks are Greeks. Germany and Greece are different countries in different places with different value systems and interests. The idea of sacrificing for each other is a dubious concept</w:t>
      </w:r>
      <w:r w:rsidRPr="00BB5C37">
        <w:rPr>
          <w:rStyle w:val="StyleUnderline"/>
        </w:rPr>
        <w:t xml:space="preserve">. The idea of sacrificing for the European Union is a meaningless concept. </w:t>
      </w:r>
      <w:r w:rsidRPr="00BB5C37">
        <w:rPr>
          <w:rStyle w:val="StyleUnderline"/>
          <w:highlight w:val="yellow"/>
        </w:rPr>
        <w:t>The European Union has no moral claim on Europe beyond promising prosperity and offering a path to avoid conflict.</w:t>
      </w:r>
      <w:r w:rsidRPr="00BB5C37">
        <w:rPr>
          <w:sz w:val="16"/>
        </w:rPr>
        <w:t xml:space="preserve"> These are not insignificant goals, but when the prosperity stops, a large part of the justification evaporates and the aversion to conflict (at least political discord) begins to dissolve. Germany and Greece each have explanations for why the other is responsible for what has happened. For the Germans, it was the irresponsibility of the Greek government in buying political power with money it didn't have to the point of falsifying economic data to obtain eurozone membership. For the Greeks, the problem is the hijacking of Europe by the Germans. Germany controls the eurozone's monetary policy and has built a regulatory system that provides unfair privileges, so the Greeks believe, for Germany's exports, economic structure and financial system. Each nation believes the other is taking advantage of the situation. </w:t>
      </w:r>
      <w:r w:rsidRPr="00BB5C37">
        <w:rPr>
          <w:rStyle w:val="StyleUnderline"/>
          <w:highlight w:val="yellow"/>
        </w:rPr>
        <w:t>Political leaders</w:t>
      </w:r>
      <w:r w:rsidRPr="00BB5C37">
        <w:rPr>
          <w:rStyle w:val="StyleUnderline"/>
        </w:rPr>
        <w:t xml:space="preserve"> are seeking accommodation, but their </w:t>
      </w:r>
      <w:r w:rsidRPr="00BB5C37">
        <w:rPr>
          <w:rStyle w:val="StyleUnderline"/>
          <w:highlight w:val="yellow"/>
        </w:rPr>
        <w:t>ability to accommodate each other is increasingly limited by public opinion growing more hostile</w:t>
      </w:r>
      <w:r w:rsidRPr="00BB5C37">
        <w:rPr>
          <w:rStyle w:val="StyleUnderline"/>
        </w:rPr>
        <w:t xml:space="preserve"> not only to the particulars of the deal but to the principle of accommodation</w:t>
      </w:r>
      <w:r w:rsidRPr="00BB5C37">
        <w:rPr>
          <w:sz w:val="16"/>
        </w:rPr>
        <w:t xml:space="preserve">. The most important issue is not that Germany and Greece disagree (although they do, strongly) but that their publics are increasingly viewing each other as nationals of a foreign power who are pursuing their own selfish interests. Both sides say they want "more Europe," but only if "more Europe" means more of what they want from the other. Managing Sacrifice </w:t>
      </w:r>
      <w:r w:rsidRPr="00BB5C37">
        <w:rPr>
          <w:rStyle w:val="StyleUnderline"/>
        </w:rPr>
        <w:t>Nationalism is the belief that your fate is bound up with your nation and your fellow citizens and you have an indifference to the fate of others</w:t>
      </w:r>
      <w:r w:rsidRPr="00BB5C37">
        <w:rPr>
          <w:sz w:val="16"/>
        </w:rPr>
        <w:t xml:space="preserve">. What the Europeanists tried to do was create institutions that made choosing between your own and others unnecessary. But they did this not with martial spirit or European myth, which horrified them. They made the argument prudently: You will like Europe because it will be prosperous, and with all of Europe prosperous there will be no need to choose between your nation and other nations. Their greatest claim was that Europe would not require sacrifice. To a people who lived through the 20th century, the absence of sacrifice was enormously seductive. But, of course, prosperity comes and goes, and as it goes sacrifice is needed. And sacrifice — like wealth — is always unevenly distributed. That uneven distribution is determined not only by necessity but also by those who have power and control over institutions. </w:t>
      </w:r>
      <w:r w:rsidRPr="00BB5C37">
        <w:rPr>
          <w:rStyle w:val="StyleUnderline"/>
        </w:rPr>
        <w:t xml:space="preserve">From a national point of view, it is Germany and France that have the power, with the British happy to be out of the main fray. </w:t>
      </w:r>
      <w:r w:rsidRPr="00BB5C37">
        <w:rPr>
          <w:rStyle w:val="StyleUnderline"/>
          <w:highlight w:val="yellow"/>
        </w:rPr>
        <w:t>The weak are the rest of Europe, those who surrendered core sovereignty to the Germans and French and now face the burdens of managing sacrifice</w:t>
      </w:r>
      <w:r w:rsidRPr="00BB5C37">
        <w:rPr>
          <w:sz w:val="16"/>
        </w:rPr>
        <w:t xml:space="preserve">. In the end, Europe will remain an enormously prosperous place. The net worth of Europe — its economic base, its intellectual capital, its organizational capabilities — is stunning. Those qualities do not evaporate. But crisis reshapes how they are managed, operated and distributed. This is now in question. Obviously, the future of the euro is now widely discussed. So the future of the free trade zone will come to the fore. Germany is a massive economy by itself, exporting more per year than the gross domestic products of most of the world's other nation-states. Does Greece or Portugal really want to give Germany a blank check to export what it wants with it, or would they prefer managed trade under their control? Play this forward past the euro crisis and the foundations of a unified Europe become questionable. </w:t>
      </w:r>
      <w:r w:rsidRPr="00BB5C37">
        <w:rPr>
          <w:rStyle w:val="StyleUnderline"/>
        </w:rPr>
        <w:t xml:space="preserve">This is the stuff that banks and politicians need to worry about. </w:t>
      </w:r>
      <w:r w:rsidRPr="00BB5C37">
        <w:rPr>
          <w:rStyle w:val="StyleUnderline"/>
          <w:highlight w:val="yellow"/>
        </w:rPr>
        <w:t>The deeper worry is nationalism. European nationalism has always had a deeper engine</w:t>
      </w:r>
      <w:r w:rsidRPr="00BB5C37">
        <w:rPr>
          <w:rStyle w:val="StyleUnderline"/>
        </w:rPr>
        <w:t xml:space="preserve"> than simply love of one's own. It is also </w:t>
      </w:r>
      <w:r w:rsidRPr="00BB5C37">
        <w:rPr>
          <w:rStyle w:val="StyleUnderline"/>
          <w:highlight w:val="yellow"/>
        </w:rPr>
        <w:t>rooted in resentment of others.</w:t>
      </w:r>
      <w:r w:rsidRPr="00BB5C37">
        <w:rPr>
          <w:sz w:val="16"/>
        </w:rPr>
        <w:t xml:space="preserve"> </w:t>
      </w:r>
      <w:r w:rsidRPr="00BB5C37">
        <w:rPr>
          <w:rStyle w:val="StyleUnderline"/>
          <w:highlight w:val="yellow"/>
        </w:rPr>
        <w:t>Europe</w:t>
      </w:r>
      <w:r w:rsidRPr="00BB5C37">
        <w:rPr>
          <w:sz w:val="16"/>
        </w:rPr>
        <w:t xml:space="preserve"> is not necessarily unique in this, but it </w:t>
      </w:r>
      <w:r w:rsidRPr="00BB5C37">
        <w:rPr>
          <w:rStyle w:val="StyleUnderline"/>
        </w:rPr>
        <w:t xml:space="preserve">has </w:t>
      </w:r>
      <w:r w:rsidRPr="00BB5C37">
        <w:rPr>
          <w:rStyle w:val="StyleUnderline"/>
          <w:highlight w:val="yellow"/>
        </w:rPr>
        <w:t>experienced some of the greatest catastrophes in history because of it</w:t>
      </w:r>
      <w:r w:rsidRPr="00BB5C37">
        <w:rPr>
          <w:sz w:val="16"/>
        </w:rPr>
        <w:t xml:space="preserve">. Historically, the Europeans have hated well. We are very early in the process of accumulating grievances and remembering how to hate, but we have entered the process. How this is played out, how the politicians, financiers and media interpret these grievances, will have great implications for Europe. </w:t>
      </w:r>
      <w:r w:rsidRPr="00BB5C37">
        <w:rPr>
          <w:rStyle w:val="StyleUnderline"/>
          <w:highlight w:val="yellow"/>
        </w:rPr>
        <w:t xml:space="preserve">Out of it may </w:t>
      </w:r>
      <w:proofErr w:type="gramStart"/>
      <w:r w:rsidRPr="00BB5C37">
        <w:rPr>
          <w:rStyle w:val="StyleUnderline"/>
          <w:highlight w:val="yellow"/>
        </w:rPr>
        <w:t>come</w:t>
      </w:r>
      <w:proofErr w:type="gramEnd"/>
      <w:r w:rsidRPr="00BB5C37">
        <w:rPr>
          <w:rStyle w:val="StyleUnderline"/>
          <w:highlight w:val="yellow"/>
        </w:rPr>
        <w:t xml:space="preserve"> a broader sense of national betrayal, which was</w:t>
      </w:r>
      <w:r w:rsidRPr="00BB5C37">
        <w:rPr>
          <w:rStyle w:val="StyleUnderline"/>
        </w:rPr>
        <w:t xml:space="preserve"> just </w:t>
      </w:r>
      <w:r w:rsidRPr="00BB5C37">
        <w:rPr>
          <w:rStyle w:val="StyleUnderline"/>
          <w:highlight w:val="yellow"/>
        </w:rPr>
        <w:t>what the European Union was supposed to prevent.</w:t>
      </w:r>
    </w:p>
    <w:p w14:paraId="51E671F3" w14:textId="77777777" w:rsidR="00283666" w:rsidRPr="00BB5C37" w:rsidRDefault="00283666" w:rsidP="00283666">
      <w:pPr>
        <w:rPr>
          <w:rStyle w:val="StyleUnderline"/>
        </w:rPr>
      </w:pPr>
    </w:p>
    <w:p w14:paraId="3579E1AB" w14:textId="77777777" w:rsidR="00283666" w:rsidRPr="00BB5C37" w:rsidRDefault="00283666" w:rsidP="00283666">
      <w:pPr>
        <w:rPr>
          <w:rStyle w:val="StyleUnderline"/>
        </w:rPr>
      </w:pPr>
    </w:p>
    <w:p w14:paraId="1FD32188" w14:textId="77777777" w:rsidR="00283666" w:rsidRPr="00BB5C37" w:rsidRDefault="00283666" w:rsidP="00283666">
      <w:pPr>
        <w:pStyle w:val="Heading4"/>
        <w:rPr>
          <w:rStyle w:val="StyleUnderline"/>
          <w:sz w:val="26"/>
          <w:u w:val="none"/>
        </w:rPr>
      </w:pPr>
      <w:r w:rsidRPr="00BB5C37">
        <w:rPr>
          <w:rStyle w:val="StyleUnderline"/>
          <w:sz w:val="26"/>
          <w:u w:val="none"/>
        </w:rPr>
        <w:t xml:space="preserve">Nationalistic sentiments to withdraw from the EU are rising across the continent </w:t>
      </w:r>
    </w:p>
    <w:p w14:paraId="01BA3208" w14:textId="77777777" w:rsidR="00283666" w:rsidRPr="00BB5C37" w:rsidRDefault="00283666" w:rsidP="00283666">
      <w:r w:rsidRPr="00BB5C37">
        <w:rPr>
          <w:rStyle w:val="Style13ptBold"/>
        </w:rPr>
        <w:t>Lloyd 17</w:t>
      </w:r>
      <w:r w:rsidRPr="00BB5C37">
        <w:t xml:space="preserve"> (John, co-founded the Reuters Institute for the Study of Journalism at the University of Oxford, where he is senior research fellow, “Europe’s war of the nationalists picks up steam”, The Japan Times, https://www.japantimes.co.jp/opinion/2017/10/04/commentary/world-commentary/europes-war-nationalists-picks-steam/#.W0ZdY9hKjOR) ALH</w:t>
      </w:r>
    </w:p>
    <w:p w14:paraId="5F1E054B" w14:textId="77777777" w:rsidR="00283666" w:rsidRPr="00BB5C37" w:rsidRDefault="00283666" w:rsidP="00283666">
      <w:pPr>
        <w:rPr>
          <w:sz w:val="16"/>
        </w:rPr>
      </w:pPr>
      <w:r w:rsidRPr="00BB5C37">
        <w:rPr>
          <w:sz w:val="16"/>
        </w:rPr>
        <w:t xml:space="preserve">LONDON – </w:t>
      </w:r>
      <w:r w:rsidRPr="00BB5C37">
        <w:rPr>
          <w:rStyle w:val="StyleUnderline"/>
        </w:rPr>
        <w:t xml:space="preserve">The defeat of ultranationalist parties in the Netherlands and in France </w:t>
      </w:r>
      <w:r w:rsidRPr="00BB5C37">
        <w:rPr>
          <w:sz w:val="16"/>
        </w:rPr>
        <w:t xml:space="preserve">earlier this year </w:t>
      </w:r>
      <w:r w:rsidRPr="00BB5C37">
        <w:rPr>
          <w:rStyle w:val="StyleUnderline"/>
        </w:rPr>
        <w:t>gave European leaders the sense that fear of a far-right surge had, after all, been misplaced</w:t>
      </w:r>
      <w:r w:rsidRPr="00BB5C37">
        <w:rPr>
          <w:sz w:val="16"/>
        </w:rPr>
        <w:t xml:space="preserve">. As it turns out, it was </w:t>
      </w:r>
      <w:r w:rsidRPr="00BB5C37">
        <w:rPr>
          <w:rStyle w:val="StyleUnderline"/>
        </w:rPr>
        <w:t xml:space="preserve">the relief that was misplaced. </w:t>
      </w:r>
      <w:r w:rsidRPr="00BB5C37">
        <w:rPr>
          <w:rStyle w:val="StyleUnderline"/>
          <w:highlight w:val="yellow"/>
        </w:rPr>
        <w:t>Europe remains a battleground between nationalist forces</w:t>
      </w:r>
      <w:r w:rsidRPr="00BB5C37">
        <w:rPr>
          <w:rStyle w:val="StyleUnderline"/>
        </w:rPr>
        <w:t>, conventional right or left governments and parties that cleave to broadly liberal positions</w:t>
      </w:r>
      <w:r w:rsidRPr="00BB5C37">
        <w:rPr>
          <w:sz w:val="16"/>
        </w:rPr>
        <w:t>. It is not alone. Across the world, the same impulses to define a state according to ethnic or historic criteria, or to put existing states “first,” grow in diverse forms. Two referendums illuminate the trend. One, in the Kurdistan region of Iraq on Sept. 25, produced an almost 93 percent vote in favor of Kurdish independence, followed by an immediate demand from the Iraqi government to invalidate the vote and a threat to use the army to suppress any move toward independence</w:t>
      </w:r>
      <w:r w:rsidRPr="00BB5C37">
        <w:rPr>
          <w:rStyle w:val="StyleUnderline"/>
          <w:highlight w:val="yellow"/>
        </w:rPr>
        <w:t>. On Sunday the citizens of Catalonia voted to secede from Spain, and the president of the autonomous region said it would declare independence within days.</w:t>
      </w:r>
      <w:r w:rsidRPr="00BB5C37">
        <w:rPr>
          <w:rStyle w:val="StyleUnderline"/>
        </w:rPr>
        <w:t xml:space="preserve"> The tone in the democratic world is often set by the United States — no longer the champion of greater openness and cooperation</w:t>
      </w:r>
      <w:r w:rsidRPr="00BB5C37">
        <w:rPr>
          <w:sz w:val="16"/>
        </w:rPr>
        <w:t xml:space="preserve">, </w:t>
      </w:r>
      <w:r w:rsidRPr="00BB5C37">
        <w:rPr>
          <w:rStyle w:val="StyleUnderline"/>
        </w:rPr>
        <w:t>but</w:t>
      </w:r>
      <w:r w:rsidRPr="00BB5C37">
        <w:rPr>
          <w:sz w:val="16"/>
        </w:rPr>
        <w:t xml:space="preserve"> </w:t>
      </w:r>
      <w:r w:rsidRPr="00BB5C37">
        <w:rPr>
          <w:rStyle w:val="StyleUnderline"/>
        </w:rPr>
        <w:t>now</w:t>
      </w:r>
      <w:r w:rsidRPr="00BB5C37">
        <w:rPr>
          <w:sz w:val="16"/>
        </w:rPr>
        <w:t xml:space="preserve"> the promoter </w:t>
      </w:r>
      <w:r w:rsidRPr="00BB5C37">
        <w:rPr>
          <w:rStyle w:val="StyleUnderline"/>
        </w:rPr>
        <w:t>of “America First.”</w:t>
      </w:r>
      <w:r w:rsidRPr="00BB5C37">
        <w:rPr>
          <w:sz w:val="16"/>
        </w:rPr>
        <w:t xml:space="preserve"> Work began last week on prototypes for Donald Trump’s “beautiful” wall between Mexico and the U.S.; the president extended his travel ban to the citizens of three more states (Chad, North Korea and Venezuela) while dropping one, Somalia, from the list — this to align immigration “with his America First foreign policy vision.” </w:t>
      </w:r>
      <w:r w:rsidRPr="00BB5C37">
        <w:rPr>
          <w:rStyle w:val="StyleUnderline"/>
          <w:highlight w:val="yellow"/>
        </w:rPr>
        <w:t>Europe</w:t>
      </w:r>
      <w:r w:rsidRPr="00BB5C37">
        <w:rPr>
          <w:sz w:val="16"/>
        </w:rPr>
        <w:t xml:space="preserve">, though, </w:t>
      </w:r>
      <w:r w:rsidRPr="00BB5C37">
        <w:rPr>
          <w:rStyle w:val="StyleUnderline"/>
          <w:highlight w:val="yellow"/>
        </w:rPr>
        <w:t>is the hub of nationalist struggles</w:t>
      </w:r>
      <w:r w:rsidRPr="00BB5C37">
        <w:rPr>
          <w:sz w:val="16"/>
        </w:rPr>
        <w:t xml:space="preserve">. In large part, this is because the </w:t>
      </w:r>
      <w:r w:rsidRPr="00BB5C37">
        <w:rPr>
          <w:rStyle w:val="Emphasis"/>
          <w:highlight w:val="yellow"/>
        </w:rPr>
        <w:t>nationalist politicians pit themselves against the continent’s large ambition to create a European Union</w:t>
      </w:r>
      <w:r w:rsidRPr="00BB5C37">
        <w:rPr>
          <w:sz w:val="16"/>
        </w:rPr>
        <w:t xml:space="preserve"> </w:t>
      </w:r>
      <w:r w:rsidRPr="00BB5C37">
        <w:rPr>
          <w:rStyle w:val="StyleUnderline"/>
        </w:rPr>
        <w:t>which</w:t>
      </w:r>
      <w:r w:rsidRPr="00BB5C37">
        <w:rPr>
          <w:sz w:val="16"/>
        </w:rPr>
        <w:t xml:space="preserve">, in its enthusiasts’ view, </w:t>
      </w:r>
      <w:r w:rsidRPr="00BB5C37">
        <w:rPr>
          <w:rStyle w:val="StyleUnderline"/>
        </w:rPr>
        <w:t>should become a powerful, federal state through progressive integration</w:t>
      </w:r>
      <w:r w:rsidRPr="00BB5C37">
        <w:rPr>
          <w:sz w:val="16"/>
        </w:rPr>
        <w:t xml:space="preserve"> — a perspective powerfully supported by the European Commission’s president, Jean-Claude Juncker, in his State of the Union address last month. </w:t>
      </w:r>
      <w:r w:rsidRPr="00BB5C37">
        <w:rPr>
          <w:rStyle w:val="StyleUnderline"/>
          <w:highlight w:val="yellow"/>
        </w:rPr>
        <w:t>Immigration has been and remains the spur for the nationalists.</w:t>
      </w:r>
      <w:r w:rsidRPr="00BB5C37">
        <w:rPr>
          <w:sz w:val="16"/>
        </w:rPr>
        <w:t xml:space="preserve"> </w:t>
      </w:r>
      <w:r w:rsidRPr="00BB5C37">
        <w:rPr>
          <w:rStyle w:val="StyleUnderline"/>
        </w:rPr>
        <w:t>Its growing unpopularity fills out their sails and brings them votes from all over the political compass</w:t>
      </w:r>
      <w:r w:rsidRPr="00BB5C37">
        <w:rPr>
          <w:sz w:val="16"/>
        </w:rPr>
        <w:t xml:space="preserve">, including a significant proportion from working class voters accustomed to voting left, even far left. </w:t>
      </w:r>
      <w:r w:rsidRPr="00BB5C37">
        <w:rPr>
          <w:rStyle w:val="StyleUnderline"/>
        </w:rPr>
        <w:t>In Germany’s general election late last month</w:t>
      </w:r>
      <w:r w:rsidRPr="00BB5C37">
        <w:rPr>
          <w:rStyle w:val="StyleUnderline"/>
          <w:highlight w:val="yellow"/>
        </w:rPr>
        <w:t>, the far-right Alternative for Germany</w:t>
      </w:r>
      <w:r w:rsidRPr="00BB5C37">
        <w:rPr>
          <w:sz w:val="16"/>
        </w:rPr>
        <w:t xml:space="preserve"> (AfD) </w:t>
      </w:r>
      <w:r w:rsidRPr="00BB5C37">
        <w:rPr>
          <w:rStyle w:val="StyleUnderline"/>
          <w:highlight w:val="yellow"/>
        </w:rPr>
        <w:t>soared to become the third-largest party</w:t>
      </w:r>
      <w:r w:rsidRPr="00BB5C37">
        <w:rPr>
          <w:rStyle w:val="StyleUnderline"/>
        </w:rPr>
        <w:t xml:space="preserve"> in the Bundestag behind the governing CDU/CSU center-right coalition and the center-left SPD</w:t>
      </w:r>
      <w:r w:rsidRPr="00BB5C37">
        <w:rPr>
          <w:rStyle w:val="StyleUnderline"/>
          <w:highlight w:val="yellow"/>
        </w:rPr>
        <w:t>, largely on strong opposition to immigration</w:t>
      </w:r>
      <w:r w:rsidRPr="00BB5C37">
        <w:rPr>
          <w:sz w:val="16"/>
        </w:rPr>
        <w:t xml:space="preserve">. One of the AfD leaders, Alexander Gauland, called Chancellor Angela Merkel’s opening of the borders to some 1 million migrants “a gift” to his party, which it gratefully accepted and used more successfully than even the party thought possible. </w:t>
      </w:r>
      <w:r w:rsidRPr="00BB5C37">
        <w:rPr>
          <w:rStyle w:val="StyleUnderline"/>
        </w:rPr>
        <w:t xml:space="preserve">Some commentators believe </w:t>
      </w:r>
      <w:r w:rsidRPr="00BB5C37">
        <w:rPr>
          <w:rStyle w:val="StyleUnderline"/>
          <w:highlight w:val="yellow"/>
        </w:rPr>
        <w:t>the shock to the German system</w:t>
      </w:r>
      <w:r w:rsidRPr="00BB5C37">
        <w:rPr>
          <w:rStyle w:val="StyleUnderline"/>
        </w:rPr>
        <w:t xml:space="preserve"> — built for decades on a moderate consensus opposed to right-wing extremism of any kind — </w:t>
      </w:r>
      <w:r w:rsidRPr="00BB5C37">
        <w:rPr>
          <w:rStyle w:val="StyleUnderline"/>
          <w:highlight w:val="yellow"/>
        </w:rPr>
        <w:t>will “condemn Europe to permanent crisis.”</w:t>
      </w:r>
      <w:r w:rsidRPr="00BB5C37">
        <w:rPr>
          <w:rStyle w:val="StyleUnderline"/>
        </w:rPr>
        <w:t xml:space="preserve"> In Sweden</w:t>
      </w:r>
      <w:r w:rsidRPr="00BB5C37">
        <w:rPr>
          <w:sz w:val="16"/>
        </w:rPr>
        <w:t xml:space="preserve">, </w:t>
      </w:r>
      <w:r w:rsidRPr="00BB5C37">
        <w:rPr>
          <w:rStyle w:val="StyleUnderline"/>
        </w:rPr>
        <w:t xml:space="preserve">which has taken proportionately more migrants than any other European country </w:t>
      </w:r>
      <w:r w:rsidRPr="00BB5C37">
        <w:rPr>
          <w:sz w:val="16"/>
        </w:rPr>
        <w:t xml:space="preserve">over the past two years, </w:t>
      </w:r>
      <w:r w:rsidRPr="00BB5C37">
        <w:rPr>
          <w:rStyle w:val="StyleUnderline"/>
        </w:rPr>
        <w:t>crime</w:t>
      </w:r>
      <w:r w:rsidRPr="00BB5C37">
        <w:rPr>
          <w:sz w:val="16"/>
        </w:rPr>
        <w:t xml:space="preserve">, including shootings and riotous behavior, </w:t>
      </w:r>
      <w:r w:rsidRPr="00BB5C37">
        <w:rPr>
          <w:rStyle w:val="StyleUnderline"/>
        </w:rPr>
        <w:t>seems to have increased. The extent of that has been distorted by the right</w:t>
      </w:r>
      <w:r w:rsidRPr="00BB5C37">
        <w:rPr>
          <w:sz w:val="16"/>
        </w:rPr>
        <w:t xml:space="preserve">, but a careful analysis in the National Review concludes that </w:t>
      </w:r>
      <w:r w:rsidRPr="00BB5C37">
        <w:rPr>
          <w:rStyle w:val="StyleUnderline"/>
          <w:highlight w:val="yellow"/>
        </w:rPr>
        <w:t>Sweden has “a growing problem with crime that is linked to immigration.”</w:t>
      </w:r>
      <w:r w:rsidRPr="00BB5C37">
        <w:rPr>
          <w:rStyle w:val="StyleUnderline"/>
        </w:rPr>
        <w:t xml:space="preserve"> </w:t>
      </w:r>
      <w:r w:rsidRPr="00BB5C37">
        <w:rPr>
          <w:rStyle w:val="StyleUnderline"/>
          <w:highlight w:val="yellow"/>
        </w:rPr>
        <w:t>The phenomenon was enough for the migration minister</w:t>
      </w:r>
      <w:r w:rsidRPr="00BB5C37">
        <w:rPr>
          <w:rStyle w:val="StyleUnderline"/>
        </w:rPr>
        <w:t xml:space="preserve"> </w:t>
      </w:r>
      <w:r w:rsidRPr="00BB5C37">
        <w:rPr>
          <w:rStyle w:val="StyleUnderline"/>
          <w:highlight w:val="yellow"/>
        </w:rPr>
        <w:t>from</w:t>
      </w:r>
      <w:r w:rsidRPr="00BB5C37">
        <w:rPr>
          <w:rStyle w:val="StyleUnderline"/>
        </w:rPr>
        <w:t xml:space="preserve"> neighboring </w:t>
      </w:r>
      <w:r w:rsidRPr="00BB5C37">
        <w:rPr>
          <w:rStyle w:val="StyleUnderline"/>
          <w:highlight w:val="yellow"/>
        </w:rPr>
        <w:t>Norway</w:t>
      </w:r>
      <w:r w:rsidRPr="00BB5C37">
        <w:rPr>
          <w:sz w:val="16"/>
        </w:rPr>
        <w:t xml:space="preserve">, Sylvi Listhaug — </w:t>
      </w:r>
      <w:r w:rsidRPr="00BB5C37">
        <w:rPr>
          <w:sz w:val="16"/>
          <w:highlight w:val="yellow"/>
        </w:rPr>
        <w:t xml:space="preserve">a </w:t>
      </w:r>
      <w:r w:rsidRPr="00BB5C37">
        <w:rPr>
          <w:rStyle w:val="StyleUnderline"/>
          <w:highlight w:val="yellow"/>
        </w:rPr>
        <w:t>member of the nationalist</w:t>
      </w:r>
      <w:r w:rsidRPr="00BB5C37">
        <w:rPr>
          <w:rStyle w:val="StyleUnderline"/>
        </w:rPr>
        <w:t xml:space="preserve"> Progress </w:t>
      </w:r>
      <w:r w:rsidRPr="00BB5C37">
        <w:rPr>
          <w:rStyle w:val="StyleUnderline"/>
          <w:highlight w:val="yellow"/>
        </w:rPr>
        <w:t>Party</w:t>
      </w:r>
      <w:r w:rsidRPr="00BB5C37">
        <w:rPr>
          <w:rStyle w:val="StyleUnderline"/>
        </w:rPr>
        <w:t xml:space="preserve">, part of the governing coalition </w:t>
      </w:r>
      <w:r w:rsidRPr="00BB5C37">
        <w:rPr>
          <w:rStyle w:val="StyleUnderline"/>
          <w:highlight w:val="yellow"/>
        </w:rPr>
        <w:t>— to make a media-trailed visit to a Swedish “no-go area,</w:t>
      </w:r>
      <w:r w:rsidRPr="00BB5C37">
        <w:rPr>
          <w:sz w:val="16"/>
          <w:highlight w:val="yellow"/>
        </w:rPr>
        <w:t>”</w:t>
      </w:r>
      <w:r w:rsidRPr="00BB5C37">
        <w:rPr>
          <w:sz w:val="16"/>
        </w:rPr>
        <w:t xml:space="preserve"> claiming during the visit that there are “conditions of lawlessness and criminals in control” in places with “a large quantity of people with immigrant backgrounds.” The subtext was that this would not be permitted to happen in Norway. Her Swedish counterpart canceled a scheduled meeting with her, saying her statement was “complete nonsense.” In </w:t>
      </w:r>
      <w:r w:rsidRPr="00BB5C37">
        <w:rPr>
          <w:rStyle w:val="StyleUnderline"/>
        </w:rPr>
        <w:t>Central Europe</w:t>
      </w:r>
      <w:r w:rsidRPr="00BB5C37">
        <w:rPr>
          <w:sz w:val="16"/>
        </w:rPr>
        <w:t xml:space="preserve">, the Visegrad Group of states — </w:t>
      </w:r>
      <w:r w:rsidRPr="00BB5C37">
        <w:rPr>
          <w:rStyle w:val="StyleUnderline"/>
          <w:highlight w:val="yellow"/>
        </w:rPr>
        <w:t>the Czech Republic, Hungary, Poland and Slovakia</w:t>
      </w:r>
      <w:r w:rsidRPr="00BB5C37">
        <w:rPr>
          <w:sz w:val="16"/>
        </w:rPr>
        <w:t xml:space="preserve"> </w:t>
      </w:r>
      <w:r w:rsidRPr="00BB5C37">
        <w:rPr>
          <w:rStyle w:val="StyleUnderline"/>
          <w:highlight w:val="yellow"/>
        </w:rPr>
        <w:t>— have rejected requests from fellow members of the European Union to take in a quota of migrants</w:t>
      </w:r>
      <w:r w:rsidRPr="00BB5C37">
        <w:rPr>
          <w:sz w:val="16"/>
        </w:rPr>
        <w:t xml:space="preserve">. Last week in Prague, I asked the leader of the ANO party, Andrej </w:t>
      </w:r>
      <w:r w:rsidRPr="00BB5C37">
        <w:rPr>
          <w:rStyle w:val="StyleUnderline"/>
          <w:highlight w:val="yellow"/>
        </w:rPr>
        <w:t>Babis</w:t>
      </w:r>
      <w:r w:rsidRPr="00BB5C37">
        <w:rPr>
          <w:rStyle w:val="StyleUnderline"/>
        </w:rPr>
        <w:t>, strongly favored to be prime minister</w:t>
      </w:r>
      <w:r w:rsidRPr="00BB5C37">
        <w:rPr>
          <w:sz w:val="16"/>
        </w:rPr>
        <w:t xml:space="preserve"> after the October general election, what his policy toward the EU would be. He answered that he </w:t>
      </w:r>
      <w:r w:rsidRPr="00BB5C37">
        <w:rPr>
          <w:rStyle w:val="StyleUnderline"/>
          <w:highlight w:val="yellow"/>
        </w:rPr>
        <w:t>would demand a return of powers from Brussels to the national level</w:t>
      </w:r>
      <w:r w:rsidRPr="00BB5C37">
        <w:rPr>
          <w:rStyle w:val="StyleUnderline"/>
        </w:rPr>
        <w:t xml:space="preserve">, since the EU had no business dictating national policy — a popular view in the country. He has already made clear that </w:t>
      </w:r>
      <w:r w:rsidRPr="00BB5C37">
        <w:rPr>
          <w:rStyle w:val="StyleUnderline"/>
          <w:highlight w:val="yellow"/>
        </w:rPr>
        <w:t>he is wholly opposed to migrants being received in Europe.</w:t>
      </w:r>
      <w:r w:rsidRPr="00BB5C37">
        <w:rPr>
          <w:rStyle w:val="StyleUnderline"/>
        </w:rPr>
        <w:t xml:space="preserve"> </w:t>
      </w:r>
      <w:r w:rsidRPr="00BB5C37">
        <w:rPr>
          <w:sz w:val="16"/>
        </w:rPr>
        <w:t xml:space="preserve">In her Sept. 22 speech on Brexit in Florence, U.K. Prime Minister Theresa May said that the British had “never felt entirely comfortable” in the EU. It’s probably a fair summation of a national mood; most British have always seen the EU as a transactional, rather than political, union. </w:t>
      </w:r>
      <w:r w:rsidRPr="00BB5C37">
        <w:rPr>
          <w:rStyle w:val="StyleUnderline"/>
        </w:rPr>
        <w:t xml:space="preserve">When a sizable part of the population came to believe that the EU is both incomprehensible and overbearing, Brexit resulted. </w:t>
      </w:r>
      <w:r w:rsidRPr="00BB5C37">
        <w:rPr>
          <w:sz w:val="16"/>
        </w:rPr>
        <w:t xml:space="preserve">Across the English Channel, </w:t>
      </w:r>
      <w:r w:rsidRPr="00BB5C37">
        <w:rPr>
          <w:rStyle w:val="StyleUnderline"/>
        </w:rPr>
        <w:t>Emmanuel Macron has put himself at the head of a revived and fiercely proactive campaign to rouse the EU to continue its forward march</w:t>
      </w:r>
      <w:r w:rsidRPr="00BB5C37">
        <w:rPr>
          <w:sz w:val="16"/>
        </w:rPr>
        <w:t xml:space="preserve">. In a Sept. 26 speech, the French president proclaimed that “the only path that assures our future is the rebuilding of a Europe that is sovereign, united and democratic.” </w:t>
      </w:r>
      <w:r w:rsidRPr="00BB5C37">
        <w:rPr>
          <w:rStyle w:val="StyleUnderline"/>
        </w:rPr>
        <w:t xml:space="preserve">Integration — in defense, security and within the eurozone, had to be more profound, he said. </w:t>
      </w:r>
      <w:r w:rsidRPr="00BB5C37">
        <w:rPr>
          <w:rStyle w:val="StyleUnderline"/>
          <w:highlight w:val="yellow"/>
        </w:rPr>
        <w:t xml:space="preserve">It was the vision in which one will not compromise with the nationalist forces — forces that will weaken Merkel, </w:t>
      </w:r>
      <w:r w:rsidRPr="00BB5C37">
        <w:rPr>
          <w:sz w:val="16"/>
        </w:rPr>
        <w:t xml:space="preserve">his strongest ally, as she tries to balance Germany’s contending forces rather than embrace his euro-optimism. Brexit has had the headlines, and attracted the most derision from the EU enthusiasts. </w:t>
      </w:r>
      <w:r w:rsidRPr="00BB5C37">
        <w:rPr>
          <w:rStyle w:val="StyleUnderline"/>
          <w:highlight w:val="yellow"/>
        </w:rPr>
        <w:t>But nationalism — the wish to create, or to strengthen, the nation-state against real or mythic enemies — remains a dominant current in the politics of the democratic countries.</w:t>
      </w:r>
      <w:r w:rsidRPr="00BB5C37">
        <w:rPr>
          <w:sz w:val="16"/>
        </w:rPr>
        <w:t xml:space="preserve"> Battles have been won on both sides. The war goes on.</w:t>
      </w:r>
    </w:p>
    <w:p w14:paraId="1DBDE46B" w14:textId="77777777" w:rsidR="00283666" w:rsidRPr="00BB5C37" w:rsidRDefault="00283666" w:rsidP="00283666">
      <w:pPr>
        <w:rPr>
          <w:sz w:val="16"/>
        </w:rPr>
      </w:pPr>
    </w:p>
    <w:p w14:paraId="18F0A302" w14:textId="77777777" w:rsidR="00283666" w:rsidRPr="00BB5C37" w:rsidRDefault="00283666" w:rsidP="00283666">
      <w:pPr>
        <w:pStyle w:val="Heading4"/>
      </w:pPr>
      <w:r w:rsidRPr="00BB5C37">
        <w:t>Nationalist sentiments split Western and Eastern Europe</w:t>
      </w:r>
    </w:p>
    <w:p w14:paraId="62AA37CD" w14:textId="77777777" w:rsidR="00283666" w:rsidRPr="00BB5C37" w:rsidRDefault="00283666" w:rsidP="00283666">
      <w:r w:rsidRPr="00BB5C37">
        <w:rPr>
          <w:rStyle w:val="Style13ptBold"/>
        </w:rPr>
        <w:t>Wagener 18</w:t>
      </w:r>
      <w:r w:rsidRPr="00BB5C37">
        <w:t xml:space="preserve"> (Volker, “Rising nationalism and the EU's split with the East”, DW</w:t>
      </w:r>
      <w:proofErr w:type="gramStart"/>
      <w:r w:rsidRPr="00BB5C37">
        <w:t>,  https</w:t>
      </w:r>
      <w:proofErr w:type="gramEnd"/>
      <w:r w:rsidRPr="00BB5C37">
        <w:t>://www.dw.com/en/rising-nationalism-and-the-eus-split-with-the-east/a-42073959) ALH</w:t>
      </w:r>
    </w:p>
    <w:p w14:paraId="372B9687" w14:textId="77777777" w:rsidR="00283666" w:rsidRPr="00BB5C37" w:rsidRDefault="00283666" w:rsidP="00283666">
      <w:pPr>
        <w:rPr>
          <w:sz w:val="16"/>
        </w:rPr>
      </w:pPr>
      <w:r w:rsidRPr="00BB5C37">
        <w:rPr>
          <w:sz w:val="16"/>
        </w:rPr>
        <w:t>Once upon a time, the European Union was a desirable destination for former Eastern Bloc countries. Twenty-five years ago, to be exact</w:t>
      </w:r>
      <w:r w:rsidRPr="00BB5C37">
        <w:rPr>
          <w:rStyle w:val="StyleUnderline"/>
        </w:rPr>
        <w:t xml:space="preserve">. Today, the European alliance faces major difficulties with some of its most recent additions — and vice versa. </w:t>
      </w:r>
      <w:r w:rsidRPr="00BB5C37">
        <w:rPr>
          <w:rStyle w:val="Emphasis"/>
          <w:highlight w:val="yellow"/>
        </w:rPr>
        <w:t>Poland and Hungary enjoy the EU as a money machine, but reject any kind of centralism</w:t>
      </w:r>
      <w:r w:rsidRPr="00BB5C37">
        <w:rPr>
          <w:rStyle w:val="Emphasis"/>
        </w:rPr>
        <w:t xml:space="preserve"> emanating from Brussels</w:t>
      </w:r>
      <w:r w:rsidRPr="00BB5C37">
        <w:rPr>
          <w:sz w:val="16"/>
        </w:rPr>
        <w:t xml:space="preserve">. </w:t>
      </w:r>
      <w:r w:rsidRPr="00BB5C37">
        <w:rPr>
          <w:rStyle w:val="Emphasis"/>
          <w:highlight w:val="yellow"/>
        </w:rPr>
        <w:t>They</w:t>
      </w:r>
      <w:r w:rsidRPr="00BB5C37">
        <w:rPr>
          <w:rStyle w:val="Emphasis"/>
        </w:rPr>
        <w:t xml:space="preserve"> also </w:t>
      </w:r>
      <w:r w:rsidRPr="00BB5C37">
        <w:rPr>
          <w:rStyle w:val="Emphasis"/>
          <w:highlight w:val="yellow"/>
        </w:rPr>
        <w:t>view Western Europe's multi-cultural aspects as a threat</w:t>
      </w:r>
      <w:r w:rsidRPr="00BB5C37">
        <w:rPr>
          <w:rStyle w:val="Emphasis"/>
        </w:rPr>
        <w:t xml:space="preserve">. </w:t>
      </w:r>
      <w:r w:rsidRPr="00BB5C37">
        <w:rPr>
          <w:rStyle w:val="StyleUnderline"/>
        </w:rPr>
        <w:t xml:space="preserve">Instead, </w:t>
      </w:r>
      <w:r w:rsidRPr="00BB5C37">
        <w:rPr>
          <w:rStyle w:val="StyleUnderline"/>
          <w:highlight w:val="yellow"/>
        </w:rPr>
        <w:t>Warsaw and Budapest have begun to define new old values:</w:t>
      </w:r>
      <w:r w:rsidRPr="00BB5C37">
        <w:rPr>
          <w:rStyle w:val="StyleUnderline"/>
        </w:rPr>
        <w:t xml:space="preserve"> the fatherland, the Christian faith, family. </w:t>
      </w:r>
      <w:r w:rsidRPr="00BB5C37">
        <w:rPr>
          <w:rStyle w:val="StyleUnderline"/>
          <w:highlight w:val="yellow"/>
        </w:rPr>
        <w:t>Similar political and social ideals have emerged in the Czech Republic and Slovakia</w:t>
      </w:r>
      <w:r w:rsidRPr="00BB5C37">
        <w:rPr>
          <w:rStyle w:val="StyleUnderline"/>
        </w:rPr>
        <w:t xml:space="preserve">: a counter-movement to the relatively open societies of Western Europe. </w:t>
      </w:r>
      <w:r w:rsidRPr="00BB5C37">
        <w:rPr>
          <w:rStyle w:val="StyleUnderline"/>
          <w:highlight w:val="yellow"/>
        </w:rPr>
        <w:t>The idea is to grant the nation priority</w:t>
      </w:r>
      <w:r w:rsidRPr="00BB5C37">
        <w:rPr>
          <w:rStyle w:val="StyleUnderline"/>
        </w:rPr>
        <w:t xml:space="preserve"> in a borderless globalized existence</w:t>
      </w:r>
      <w:r w:rsidRPr="00BB5C37">
        <w:rPr>
          <w:sz w:val="16"/>
        </w:rPr>
        <w:t xml:space="preserve">. That's how Prime Minister Viktor Orban and his Fidesz party have redefined the values for Hungary, attempting to simplify an increasingly complicated world that is also increasingly collectively regarded as threatening. Poland's Jaroslaw Kaczynski, leader of the ruling PiS party, is headed in the same direction. Both men are autocratic rulers who make no bones about their reservations toward Western models of society. Orban has christened his Hungary an "illiberal state" and Kaczynski calls his reforms "dobra zmiana," a "good change." </w:t>
      </w:r>
      <w:r w:rsidRPr="00BB5C37">
        <w:rPr>
          <w:rStyle w:val="StyleUnderline"/>
        </w:rPr>
        <w:t>The idea of Europe, it would seem, is currently being redefined in the East</w:t>
      </w:r>
      <w:r w:rsidRPr="00BB5C37">
        <w:rPr>
          <w:sz w:val="16"/>
        </w:rPr>
        <w:t xml:space="preserve">. Neoliberalism follows Socialism As a result, there has been a clear shift to the right on the EU's easternmost border — and it has little to do with economic problems. </w:t>
      </w:r>
      <w:r w:rsidRPr="00BB5C37">
        <w:rPr>
          <w:rStyle w:val="StyleUnderline"/>
        </w:rPr>
        <w:t>Assumptions that a crisis-ridden economy and high unemployment fosters nationalist attitudes are proven wrong by the example of the Czech Republic. Economic growth of almost 5 percent and a spectacularly low unemployment rate of 3 percent</w:t>
      </w:r>
      <w:r w:rsidRPr="00BB5C37">
        <w:rPr>
          <w:sz w:val="16"/>
        </w:rPr>
        <w:t xml:space="preserve"> — the lowest in the EU </w:t>
      </w:r>
      <w:r w:rsidRPr="00BB5C37">
        <w:rPr>
          <w:rStyle w:val="StyleUnderline"/>
        </w:rPr>
        <w:t>— hasn't kept the country from shifting to the right under Prime Minister Andrej Babis</w:t>
      </w:r>
      <w:r w:rsidRPr="00BB5C37">
        <w:rPr>
          <w:sz w:val="16"/>
        </w:rPr>
        <w:t xml:space="preserve">. </w:t>
      </w:r>
      <w:r w:rsidRPr="00BB5C37">
        <w:rPr>
          <w:rStyle w:val="StyleUnderline"/>
        </w:rPr>
        <w:t>Poland has seen a similar development</w:t>
      </w:r>
      <w:r w:rsidRPr="00BB5C37">
        <w:rPr>
          <w:sz w:val="16"/>
        </w:rPr>
        <w:t xml:space="preserve">. In 1990, the average Polish citizen earned one-twelfth of what an average German citizen earned. </w:t>
      </w:r>
      <w:proofErr w:type="gramStart"/>
      <w:r w:rsidRPr="00BB5C37">
        <w:rPr>
          <w:sz w:val="16"/>
        </w:rPr>
        <w:t>By 2016, that figure had improved to one-third.</w:t>
      </w:r>
      <w:proofErr w:type="gramEnd"/>
      <w:r w:rsidRPr="00BB5C37">
        <w:rPr>
          <w:sz w:val="16"/>
        </w:rPr>
        <w:t xml:space="preserve"> All the same, nationalism is on the rise. One reason is that none of the eastern transformation states had a Social Democratic era after 1990, explained leading Polish political scientist Piotr Buras. Nearly unchecked, </w:t>
      </w:r>
      <w:r w:rsidRPr="00BB5C37">
        <w:rPr>
          <w:rStyle w:val="StyleUnderline"/>
        </w:rPr>
        <w:t xml:space="preserve">neoliberalism hit a society atomized by Communism, he said, adding that since there was no welfare </w:t>
      </w:r>
      <w:proofErr w:type="gramStart"/>
      <w:r w:rsidRPr="00BB5C37">
        <w:rPr>
          <w:rStyle w:val="StyleUnderline"/>
        </w:rPr>
        <w:t>state,</w:t>
      </w:r>
      <w:proofErr w:type="gramEnd"/>
      <w:r w:rsidRPr="00BB5C37">
        <w:rPr>
          <w:rStyle w:val="StyleUnderline"/>
        </w:rPr>
        <w:t xml:space="preserve"> and the unions were weak, capitalism moved in uncushioned</w:t>
      </w:r>
      <w:r w:rsidRPr="00BB5C37">
        <w:rPr>
          <w:sz w:val="16"/>
        </w:rPr>
        <w:t xml:space="preserve">. That has left scars, including a minority complex that is still noticeable to this day.  </w:t>
      </w:r>
      <w:r w:rsidRPr="00BB5C37">
        <w:rPr>
          <w:rStyle w:val="StyleUnderline"/>
        </w:rPr>
        <w:t>People in Poland still view themselves through the eyes of the West: "Slightly poor, slightly backward and not as efficient</w:t>
      </w:r>
      <w:r w:rsidRPr="00BB5C37">
        <w:rPr>
          <w:sz w:val="16"/>
        </w:rPr>
        <w:t xml:space="preserve">," according to Polish writer Ziemowit Szczerek. Nationalistic </w:t>
      </w:r>
      <w:proofErr w:type="gramStart"/>
      <w:r w:rsidRPr="00BB5C37">
        <w:rPr>
          <w:sz w:val="16"/>
        </w:rPr>
        <w:t xml:space="preserve">tendency  </w:t>
      </w:r>
      <w:r w:rsidRPr="00BB5C37">
        <w:rPr>
          <w:rStyle w:val="StyleUnderline"/>
          <w:highlight w:val="yellow"/>
        </w:rPr>
        <w:t>His</w:t>
      </w:r>
      <w:proofErr w:type="gramEnd"/>
      <w:r w:rsidRPr="00BB5C37">
        <w:rPr>
          <w:rStyle w:val="StyleUnderline"/>
          <w:highlight w:val="yellow"/>
        </w:rPr>
        <w:t xml:space="preserve"> first official foreign visit took Poland's new Prime Minister Mateusz Morawiecki not to Brussels, but to Budapest</w:t>
      </w:r>
      <w:r w:rsidRPr="00BB5C37">
        <w:rPr>
          <w:sz w:val="16"/>
        </w:rPr>
        <w:t>. That is a clear political statement</w:t>
      </w:r>
      <w:r w:rsidRPr="00BB5C37">
        <w:rPr>
          <w:rStyle w:val="StyleUnderline"/>
          <w:highlight w:val="yellow"/>
        </w:rPr>
        <w:t>. Hungary is more important to Poland than the EU.</w:t>
      </w:r>
      <w:r w:rsidRPr="00BB5C37">
        <w:rPr>
          <w:sz w:val="16"/>
        </w:rPr>
        <w:t xml:space="preserve"> Afterwards, he visited his colleague in Slovakia. Few demand that the country turn its back on Brussels, but with regard to domestic European ties, Warsaw has been behaving like a stranger within the EU family. </w:t>
      </w:r>
      <w:r w:rsidRPr="00BB5C37">
        <w:rPr>
          <w:rStyle w:val="StyleUnderline"/>
          <w:highlight w:val="yellow"/>
        </w:rPr>
        <w:t>Many people feel the EU is "robbing them of their dignity,"</w:t>
      </w:r>
      <w:r w:rsidRPr="00BB5C37">
        <w:rPr>
          <w:sz w:val="16"/>
        </w:rPr>
        <w:t xml:space="preserve"> said Polish writer Inga Iwasiow, </w:t>
      </w:r>
      <w:r w:rsidRPr="00BB5C37">
        <w:rPr>
          <w:rStyle w:val="StyleUnderline"/>
          <w:highlight w:val="yellow"/>
        </w:rPr>
        <w:t>adding</w:t>
      </w:r>
      <w:r w:rsidRPr="00BB5C37">
        <w:rPr>
          <w:sz w:val="16"/>
        </w:rPr>
        <w:t xml:space="preserve"> that </w:t>
      </w:r>
      <w:proofErr w:type="gramStart"/>
      <w:r w:rsidRPr="00BB5C37">
        <w:rPr>
          <w:rStyle w:val="StyleUnderline"/>
          <w:highlight w:val="yellow"/>
        </w:rPr>
        <w:t>all the</w:t>
      </w:r>
      <w:proofErr w:type="gramEnd"/>
      <w:r w:rsidRPr="00BB5C37">
        <w:rPr>
          <w:rStyle w:val="StyleUnderline"/>
          <w:highlight w:val="yellow"/>
        </w:rPr>
        <w:t xml:space="preserve"> West has to offer are "limitations, problems and moral relativism</w:t>
      </w:r>
      <w:r w:rsidRPr="00BB5C37">
        <w:rPr>
          <w:sz w:val="16"/>
        </w:rPr>
        <w:t xml:space="preserve">." </w:t>
      </w:r>
      <w:r w:rsidRPr="00BB5C37">
        <w:rPr>
          <w:rStyle w:val="StyleUnderline"/>
          <w:highlight w:val="yellow"/>
        </w:rPr>
        <w:t>Social issues the West agrees on including equality, secularization and minority rights never made it to Poland</w:t>
      </w:r>
      <w:r w:rsidRPr="00BB5C37">
        <w:rPr>
          <w:sz w:val="16"/>
        </w:rPr>
        <w:t xml:space="preserve">, she said. Instead, </w:t>
      </w:r>
      <w:r w:rsidRPr="00BB5C37">
        <w:rPr>
          <w:rStyle w:val="StyleUnderline"/>
          <w:highlight w:val="yellow"/>
        </w:rPr>
        <w:t>the Polish people are busy navel-gazing in times of the right-wing populist PiS.</w:t>
      </w:r>
      <w:r w:rsidRPr="00BB5C37">
        <w:rPr>
          <w:sz w:val="16"/>
        </w:rPr>
        <w:t xml:space="preserve"> This tendency toward nationalism is particularly evident as Poland celebrates the 100th anniversary of its National Independence this year. The nation is the measure of all things, and Warsaw refuses to tolerate instructions from Brussels or Berlin. The judiciary – according to PiS logic – must bow to the "people's wishes." This recent phenomenon of the shift to the political right is also due to the Polish people's feeling that throughout history, they were almost always victims. The answer to that is patriotism and nationalism. Uncertain identity </w:t>
      </w:r>
      <w:proofErr w:type="gramStart"/>
      <w:r w:rsidRPr="00BB5C37">
        <w:rPr>
          <w:sz w:val="16"/>
        </w:rPr>
        <w:t>The</w:t>
      </w:r>
      <w:proofErr w:type="gramEnd"/>
      <w:r w:rsidRPr="00BB5C37">
        <w:rPr>
          <w:sz w:val="16"/>
        </w:rPr>
        <w:t xml:space="preserve"> situation in Hungary is similar. Prime Minister Orban systematically positions supporters in the judiciary.  It was wrong to think that in the wake of the political changes in the 1990s, Hungary would follow the Western ideals of a democratic constitution, a market economy and multiculturalism, said Michael Ignatieff, President of the Budapest-based Central European University (CEU). Co-founded and financed largely by Hungarian-American investor George Soros, the renowned university is a thorn in Orban's side. As the German news magazine Spiegel wrote in December 2017, "the international elite that studies there are the ones the Hungarians mistrust." Soros, the magazine wrote, is a "figure symbolic of the financial capitalism that right-wing populists claim is a threat to traditions." Hungary is a young nation that is still working on its identity after emerging from the Habsburg Dual Monarchy and first achieving statehood in 1920. To many Hungarians, </w:t>
      </w:r>
      <w:r w:rsidRPr="00BB5C37">
        <w:rPr>
          <w:rStyle w:val="StyleUnderline"/>
          <w:highlight w:val="yellow"/>
        </w:rPr>
        <w:t>Orban's return to "Hungarian values" suggests security, a world without "foreigners, health food hipsters and Brussels officials,</w:t>
      </w:r>
      <w:r w:rsidRPr="00BB5C37">
        <w:rPr>
          <w:sz w:val="16"/>
        </w:rPr>
        <w:t xml:space="preserve">" wrote Spiegel. Twenty-five years ago, most leading Europeans had no idea what would happen on the EU's eastern fringes. They were confident that democratic standards and a free market economy, with or without a social component, would be adopted within a matter of years. German sociologist Ralf Dahrendorf disagreed back then, saying it takes 60 years to create a democratic society. </w:t>
      </w:r>
      <w:r w:rsidRPr="00BB5C37">
        <w:rPr>
          <w:rStyle w:val="StyleUnderline"/>
          <w:highlight w:val="yellow"/>
        </w:rPr>
        <w:t xml:space="preserve">Of the EU's more recent members, it appears Poland and Hungary are confirming the prediction that the path to European harmonization is </w:t>
      </w:r>
      <w:proofErr w:type="gramStart"/>
      <w:r w:rsidRPr="00BB5C37">
        <w:rPr>
          <w:rStyle w:val="StyleUnderline"/>
          <w:highlight w:val="yellow"/>
        </w:rPr>
        <w:t>long .</w:t>
      </w:r>
      <w:proofErr w:type="gramEnd"/>
    </w:p>
    <w:p w14:paraId="3828A87F" w14:textId="40F1AAC1" w:rsidR="009A4042" w:rsidRPr="00BB5C37" w:rsidRDefault="00D85EB4" w:rsidP="009A4042">
      <w:pPr>
        <w:pStyle w:val="Heading3"/>
      </w:pPr>
      <w:proofErr w:type="gramStart"/>
      <w:r w:rsidRPr="00BB5C37">
        <w:t>impact</w:t>
      </w:r>
      <w:proofErr w:type="gramEnd"/>
      <w:r w:rsidRPr="00BB5C37">
        <w:t xml:space="preserve"> – e</w:t>
      </w:r>
      <w:r w:rsidR="009A4042" w:rsidRPr="00BB5C37">
        <w:t>urozone</w:t>
      </w:r>
    </w:p>
    <w:p w14:paraId="068B19E3" w14:textId="11642DA7" w:rsidR="00937A74" w:rsidRPr="00BB5C37" w:rsidRDefault="00937A74" w:rsidP="00937A74">
      <w:pPr>
        <w:pStyle w:val="Heading4"/>
        <w:rPr>
          <w:rStyle w:val="StyleUnderline"/>
          <w:sz w:val="26"/>
          <w:u w:val="none"/>
        </w:rPr>
      </w:pPr>
      <w:r w:rsidRPr="00BB5C37">
        <w:rPr>
          <w:rStyle w:val="StyleUnderline"/>
          <w:sz w:val="26"/>
          <w:u w:val="none"/>
        </w:rPr>
        <w:t>A Eurozone collapse devastates global economies</w:t>
      </w:r>
    </w:p>
    <w:p w14:paraId="5A4B671D" w14:textId="1A8C6E3B" w:rsidR="00937A74" w:rsidRPr="00BB5C37" w:rsidRDefault="00937A74" w:rsidP="00937A74">
      <w:pPr>
        <w:rPr>
          <w:rStyle w:val="StyleUnderline"/>
          <w:u w:val="none"/>
        </w:rPr>
      </w:pPr>
      <w:r w:rsidRPr="00BB5C37">
        <w:rPr>
          <w:rStyle w:val="Style13ptBold"/>
        </w:rPr>
        <w:t>Schneider 11</w:t>
      </w:r>
      <w:r w:rsidRPr="00BB5C37">
        <w:rPr>
          <w:rStyle w:val="StyleUnderline"/>
          <w:u w:val="none"/>
        </w:rPr>
        <w:t xml:space="preserve"> (Howard, “Tremors from a euro collapse would be global, with U.S. recession likely”, The Washington Post, https://www.washingtonpost.com/business/economy/tremors-from-a-euro-collapse-would-be-global-with-us-recession-likely/2011/12/05/gIQAVSizXO_story.html?utm_term=.24158aaacf88) ALH</w:t>
      </w:r>
    </w:p>
    <w:p w14:paraId="58F4B1CC" w14:textId="5FE4C2C8" w:rsidR="00937A74" w:rsidRPr="00BB5C37" w:rsidRDefault="00937A74" w:rsidP="00937A74">
      <w:pPr>
        <w:rPr>
          <w:sz w:val="16"/>
        </w:rPr>
      </w:pPr>
      <w:r w:rsidRPr="00BB5C37">
        <w:rPr>
          <w:sz w:val="16"/>
        </w:rPr>
        <w:t xml:space="preserve">To </w:t>
      </w:r>
      <w:r w:rsidRPr="00BB5C37">
        <w:rPr>
          <w:rStyle w:val="StyleUnderline"/>
        </w:rPr>
        <w:t xml:space="preserve">get a sense of how vulnerable the U.S. economy could be if the euro currency union cracks apart, start with </w:t>
      </w:r>
      <w:r w:rsidRPr="00BB5C37">
        <w:rPr>
          <w:rStyle w:val="StyleUnderline"/>
          <w:highlight w:val="yellow"/>
        </w:rPr>
        <w:t>the volume of U.S. exports to the euro zone — $153 billion in the first six months of the year. Add several hundred billion dollars in investments by U.S. banks in the euro zone and several trillion dollars’ worth of other financial contracts between the two economies</w:t>
      </w:r>
      <w:r w:rsidRPr="00BB5C37">
        <w:rPr>
          <w:rStyle w:val="StyleUnderline"/>
        </w:rPr>
        <w:t>.</w:t>
      </w:r>
      <w:r w:rsidR="00CD4ED6" w:rsidRPr="00BB5C37">
        <w:rPr>
          <w:rStyle w:val="StyleUnderline"/>
        </w:rPr>
        <w:t xml:space="preserve"> </w:t>
      </w:r>
      <w:r w:rsidRPr="00BB5C37">
        <w:rPr>
          <w:sz w:val="16"/>
        </w:rPr>
        <w:t>As European leaders meet later this week to try to resolve their spreading debt crisis and prevent the breakup of the 17-nation euro zone, U.S. politicians, corporate leaders and financial analysts are watching anxiously for a breakthrough.</w:t>
      </w:r>
      <w:r w:rsidR="00CD4ED6" w:rsidRPr="00BB5C37">
        <w:rPr>
          <w:sz w:val="16"/>
        </w:rPr>
        <w:t xml:space="preserve"> </w:t>
      </w:r>
      <w:r w:rsidRPr="00BB5C37">
        <w:rPr>
          <w:rStyle w:val="StyleUnderline"/>
          <w:highlight w:val="yellow"/>
        </w:rPr>
        <w:t>The alternative could be staggering for the U.S. economy</w:t>
      </w:r>
      <w:r w:rsidRPr="00BB5C37">
        <w:rPr>
          <w:rStyle w:val="StyleUnderline"/>
        </w:rPr>
        <w:t xml:space="preserve">. American </w:t>
      </w:r>
      <w:r w:rsidRPr="00BB5C37">
        <w:rPr>
          <w:rStyle w:val="StyleUnderline"/>
          <w:highlight w:val="yellow"/>
        </w:rPr>
        <w:t>banks</w:t>
      </w:r>
      <w:r w:rsidRPr="00BB5C37">
        <w:rPr>
          <w:rStyle w:val="StyleUnderline"/>
        </w:rPr>
        <w:t xml:space="preserve"> and other companies </w:t>
      </w:r>
      <w:r w:rsidRPr="00BB5C37">
        <w:rPr>
          <w:rStyle w:val="StyleUnderline"/>
          <w:highlight w:val="yellow"/>
        </w:rPr>
        <w:t>could find themselves battling with any country that leaves the euro union and reinstates its own currency.</w:t>
      </w:r>
      <w:r w:rsidR="00CD4ED6" w:rsidRPr="00BB5C37">
        <w:rPr>
          <w:rStyle w:val="StyleUnderline"/>
          <w:highlight w:val="yellow"/>
        </w:rPr>
        <w:t xml:space="preserve"> </w:t>
      </w:r>
      <w:r w:rsidRPr="00BB5C37">
        <w:rPr>
          <w:rStyle w:val="StyleUnderline"/>
          <w:highlight w:val="yellow"/>
        </w:rPr>
        <w:t>“The risk is</w:t>
      </w:r>
      <w:r w:rsidRPr="00BB5C37">
        <w:rPr>
          <w:rStyle w:val="StyleUnderline"/>
        </w:rPr>
        <w:t xml:space="preserve"> likely </w:t>
      </w:r>
      <w:r w:rsidRPr="00BB5C37">
        <w:rPr>
          <w:rStyle w:val="StyleUnderline"/>
          <w:highlight w:val="yellow"/>
        </w:rPr>
        <w:t>paralysis</w:t>
      </w:r>
      <w:r w:rsidRPr="00BB5C37">
        <w:rPr>
          <w:rStyle w:val="StyleUnderline"/>
        </w:rPr>
        <w:t>,”</w:t>
      </w:r>
      <w:r w:rsidRPr="00BB5C37">
        <w:rPr>
          <w:sz w:val="16"/>
        </w:rPr>
        <w:t xml:space="preserve"> said Michael Hood, a market strategist at J.P. Morgan Asset Management. “You won’t even know what people owe you.”</w:t>
      </w:r>
      <w:r w:rsidR="00CD4ED6" w:rsidRPr="00BB5C37">
        <w:rPr>
          <w:sz w:val="16"/>
        </w:rPr>
        <w:t xml:space="preserve"> </w:t>
      </w:r>
      <w:r w:rsidRPr="00BB5C37">
        <w:rPr>
          <w:sz w:val="16"/>
        </w:rPr>
        <w:t>The summit this week is the latest in a long series of meetings convened to deal with problems that have expanded from concern about Greece’s high levels of government debt into a full-fledged threat to the euro union.</w:t>
      </w:r>
      <w:r w:rsidR="00CD4ED6" w:rsidRPr="00BB5C37">
        <w:rPr>
          <w:sz w:val="16"/>
        </w:rPr>
        <w:t xml:space="preserve"> </w:t>
      </w:r>
      <w:r w:rsidRPr="00BB5C37">
        <w:rPr>
          <w:rStyle w:val="StyleUnderline"/>
        </w:rPr>
        <w:t>Although a solution has eluded them for two years, European officials insist that the worst-case outcome — an exit by one or more countries from the euro zone — will be avoided.</w:t>
      </w:r>
      <w:r w:rsidR="00CD4ED6" w:rsidRPr="00BB5C37">
        <w:rPr>
          <w:rStyle w:val="StyleUnderline"/>
        </w:rPr>
        <w:t xml:space="preserve"> </w:t>
      </w:r>
      <w:r w:rsidRPr="00BB5C37">
        <w:rPr>
          <w:sz w:val="16"/>
        </w:rPr>
        <w:t xml:space="preserve">But a steady erosion of confidence in European leadership and the failure of previous crisis plans </w:t>
      </w:r>
      <w:proofErr w:type="gramStart"/>
      <w:r w:rsidRPr="00BB5C37">
        <w:rPr>
          <w:sz w:val="16"/>
        </w:rPr>
        <w:t>has</w:t>
      </w:r>
      <w:proofErr w:type="gramEnd"/>
      <w:r w:rsidRPr="00BB5C37">
        <w:rPr>
          <w:sz w:val="16"/>
        </w:rPr>
        <w:t xml:space="preserve"> made a once-taboo topic part of the mainstream discussion. Leaders now speak openly of the stakes, and German Chancellor Angela Merkel and French President Nicolas Sarkozy said Monday that they will push for wide-ranging changes in Europe’s basic treaties to help ensure that the currency union remains intact.</w:t>
      </w:r>
      <w:r w:rsidR="00CD4ED6" w:rsidRPr="00BB5C37">
        <w:rPr>
          <w:sz w:val="16"/>
        </w:rPr>
        <w:t xml:space="preserve"> </w:t>
      </w:r>
      <w:r w:rsidRPr="00BB5C37">
        <w:rPr>
          <w:sz w:val="16"/>
        </w:rPr>
        <w:t>Analysts, meanwhile, are looking at different scenarios and sketching out the implications.</w:t>
      </w:r>
      <w:r w:rsidR="00CD4ED6" w:rsidRPr="00BB5C37">
        <w:rPr>
          <w:sz w:val="16"/>
        </w:rPr>
        <w:t xml:space="preserve"> </w:t>
      </w:r>
      <w:r w:rsidRPr="00BB5C37">
        <w:rPr>
          <w:rStyle w:val="StyleUnderline"/>
        </w:rPr>
        <w:t xml:space="preserve">An exit by Greece alone could probably be stage-managed with help from the International Monetary Fund and the rest of the euro zone without much global fallout, according to a recent analysis by ING financial markets research </w:t>
      </w:r>
      <w:proofErr w:type="gramStart"/>
      <w:r w:rsidRPr="00BB5C37">
        <w:rPr>
          <w:rStyle w:val="StyleUnderline"/>
        </w:rPr>
        <w:t>chief</w:t>
      </w:r>
      <w:proofErr w:type="gramEnd"/>
      <w:r w:rsidRPr="00BB5C37">
        <w:rPr>
          <w:rStyle w:val="StyleUnderline"/>
        </w:rPr>
        <w:t xml:space="preserve"> Mark Cliffe.</w:t>
      </w:r>
      <w:r w:rsidR="00CD4ED6" w:rsidRPr="00BB5C37">
        <w:rPr>
          <w:rStyle w:val="StyleUnderline"/>
        </w:rPr>
        <w:t xml:space="preserve"> </w:t>
      </w:r>
      <w:r w:rsidRPr="00BB5C37">
        <w:rPr>
          <w:rStyle w:val="StyleUnderline"/>
        </w:rPr>
        <w:t>Banks, companies and private investors have in a sense been preparing for that possibility for several months by pulling money out of the Greek banking system, liquidating investments and selling off Greek bonds at fire-sale prices. That has intensified Greece’s problems in the short term, but it also means that the world has less at risk in that country today than at the start of the crisis and could more easily cope if Greece left the euro zone.</w:t>
      </w:r>
      <w:r w:rsidR="00CD4ED6" w:rsidRPr="00BB5C37">
        <w:rPr>
          <w:rStyle w:val="StyleUnderline"/>
        </w:rPr>
        <w:t xml:space="preserve"> </w:t>
      </w:r>
      <w:r w:rsidRPr="00BB5C37">
        <w:rPr>
          <w:sz w:val="16"/>
        </w:rPr>
        <w:t>Some analysts even advocate that Athens give up the euro as a way to help the country recover. Reintroducing the old currency, the drachma, would make Greek exports and investments cheaper and give the country control over monetary policy that is currently in the hands of the Germany-based European Central Bank.</w:t>
      </w:r>
      <w:r w:rsidR="00CD4ED6" w:rsidRPr="00BB5C37">
        <w:rPr>
          <w:sz w:val="16"/>
        </w:rPr>
        <w:t xml:space="preserve"> </w:t>
      </w:r>
      <w:r w:rsidRPr="00BB5C37">
        <w:rPr>
          <w:sz w:val="16"/>
        </w:rPr>
        <w:t>According to data from the Bank for International Settlements in Switzerland, U.S. banks have less than $100 billion at risk in Greece, and only $4.7 billion in the government bond and bank investments that would be considered the most vulnerable to losses as a result of the crisis.</w:t>
      </w:r>
      <w:r w:rsidR="00CD4ED6" w:rsidRPr="00BB5C37">
        <w:rPr>
          <w:sz w:val="16"/>
        </w:rPr>
        <w:t xml:space="preserve"> </w:t>
      </w:r>
      <w:r w:rsidRPr="00BB5C37">
        <w:rPr>
          <w:rStyle w:val="StyleUnderline"/>
        </w:rPr>
        <w:t xml:space="preserve">But Cliffe, Hood and others worry that </w:t>
      </w:r>
      <w:r w:rsidRPr="00BB5C37">
        <w:rPr>
          <w:rStyle w:val="Emphasis"/>
          <w:highlight w:val="yellow"/>
        </w:rPr>
        <w:t>a run of departures from the euro — starting perhaps with Greece and potentially continuing with Portugal, Italy and Spain — could have a catastrophic impact, leaving few parts of the global economy unaffected.</w:t>
      </w:r>
      <w:r w:rsidR="00CD4ED6" w:rsidRPr="00BB5C37">
        <w:rPr>
          <w:rStyle w:val="StyleUnderline"/>
          <w:highlight w:val="yellow"/>
        </w:rPr>
        <w:t xml:space="preserve"> </w:t>
      </w:r>
      <w:r w:rsidRPr="00BB5C37">
        <w:rPr>
          <w:rStyle w:val="StyleUnderline"/>
          <w:highlight w:val="yellow"/>
        </w:rPr>
        <w:t xml:space="preserve">The euro zone would rapidly lose as much as 10 percent of </w:t>
      </w:r>
      <w:proofErr w:type="gramStart"/>
      <w:r w:rsidRPr="00BB5C37">
        <w:rPr>
          <w:rStyle w:val="StyleUnderline"/>
          <w:highlight w:val="yellow"/>
        </w:rPr>
        <w:t>its</w:t>
      </w:r>
      <w:proofErr w:type="gramEnd"/>
      <w:r w:rsidRPr="00BB5C37">
        <w:rPr>
          <w:rStyle w:val="StyleUnderline"/>
          <w:highlight w:val="yellow"/>
        </w:rPr>
        <w:t xml:space="preserve"> roughly $12 trillion in annual economic output</w:t>
      </w:r>
      <w:r w:rsidRPr="00BB5C37">
        <w:rPr>
          <w:rStyle w:val="StyleUnderline"/>
        </w:rPr>
        <w:t>,</w:t>
      </w:r>
      <w:r w:rsidRPr="00BB5C37">
        <w:rPr>
          <w:sz w:val="16"/>
        </w:rPr>
        <w:t xml:space="preserve"> Cliffe estimated. </w:t>
      </w:r>
      <w:r w:rsidRPr="00BB5C37">
        <w:rPr>
          <w:rStyle w:val="StyleUnderline"/>
        </w:rPr>
        <w:t>The falloff in U.S. trade, a downturn in the financial sector and other impacts would almost certainly throw the United States back into recession — a risk that the Obama administration has highlighted by pressing European officials to be more aggressive in their crisis response.</w:t>
      </w:r>
      <w:r w:rsidR="00CD4ED6" w:rsidRPr="00BB5C37">
        <w:rPr>
          <w:rStyle w:val="StyleUnderline"/>
        </w:rPr>
        <w:t xml:space="preserve"> </w:t>
      </w:r>
      <w:r w:rsidRPr="00BB5C37">
        <w:rPr>
          <w:rStyle w:val="StyleUnderline"/>
        </w:rPr>
        <w:t>“A continued slog [in Europe] would probably not show up as a big shock to U.S. growth,” said</w:t>
      </w:r>
      <w:r w:rsidRPr="00BB5C37">
        <w:rPr>
          <w:sz w:val="16"/>
        </w:rPr>
        <w:t xml:space="preserve"> Jared Bernstein, a former administration adviser and a senior fellow at the Center on Budget and Policy Priorities. “</w:t>
      </w:r>
      <w:r w:rsidRPr="00BB5C37">
        <w:rPr>
          <w:rStyle w:val="StyleUnderline"/>
        </w:rPr>
        <w:t xml:space="preserve">But a </w:t>
      </w:r>
      <w:r w:rsidRPr="00BB5C37">
        <w:rPr>
          <w:rStyle w:val="StyleUnderline"/>
          <w:highlight w:val="yellow"/>
        </w:rPr>
        <w:t>real destabilization and breakup of the zone would have a significant negative impact</w:t>
      </w:r>
      <w:r w:rsidRPr="00BB5C37">
        <w:rPr>
          <w:rStyle w:val="StyleUnderline"/>
        </w:rPr>
        <w:t>.”</w:t>
      </w:r>
      <w:r w:rsidR="00CD4ED6" w:rsidRPr="00BB5C37">
        <w:rPr>
          <w:rStyle w:val="StyleUnderline"/>
        </w:rPr>
        <w:t xml:space="preserve"> </w:t>
      </w:r>
      <w:r w:rsidRPr="00BB5C37">
        <w:rPr>
          <w:sz w:val="16"/>
        </w:rPr>
        <w:t>So far, that impact has been muted. Even as the euro crisis has intensified in recent weeks, U.S. growth has picked up. Officials at American multinational companies note that much of their manufacturing for sales in Europe is now done over there — not done in the United States for export. So while a European recession might hit corporate profits, the more acute effect would be at plants and on production lines in Europe. But U.S. trade with the euro area is substantial, and a deep downturn could hit U.S. companies hard.</w:t>
      </w:r>
      <w:r w:rsidR="00CD4ED6" w:rsidRPr="00BB5C37">
        <w:rPr>
          <w:sz w:val="16"/>
        </w:rPr>
        <w:t xml:space="preserve"> </w:t>
      </w:r>
      <w:r w:rsidRPr="00BB5C37">
        <w:rPr>
          <w:sz w:val="16"/>
        </w:rPr>
        <w:t>The financial sector offers another channel of transmission for economic problems. According to the Bank for International Settlements, U.S. banks have more than $220 billion at risk through investments in German and French banks alone. If those firms start to topple, U.S. financial companies could as well, a hazard highlighted by the failure this fall of the MF Global brokerage firm because of its dealings in Europe.</w:t>
      </w:r>
      <w:r w:rsidR="00CD4ED6" w:rsidRPr="00BB5C37">
        <w:rPr>
          <w:sz w:val="16"/>
        </w:rPr>
        <w:t xml:space="preserve"> </w:t>
      </w:r>
      <w:r w:rsidRPr="00BB5C37">
        <w:rPr>
          <w:sz w:val="16"/>
        </w:rPr>
        <w:t xml:space="preserve">The IMF, </w:t>
      </w:r>
      <w:r w:rsidRPr="00BB5C37">
        <w:rPr>
          <w:rStyle w:val="StyleUnderline"/>
          <w:highlight w:val="yellow"/>
        </w:rPr>
        <w:t>in a recent study of “spillovers” among the world’s major economies, noted that fallout from a deepening crisis among the euro countries would be felt most dramatically in the region itself,</w:t>
      </w:r>
      <w:r w:rsidRPr="00BB5C37">
        <w:rPr>
          <w:rStyle w:val="StyleUnderline"/>
        </w:rPr>
        <w:t xml:space="preserve"> with the United Kingdom and Eastern European countries most at risk.</w:t>
      </w:r>
      <w:r w:rsidR="00CD4ED6" w:rsidRPr="00BB5C37">
        <w:rPr>
          <w:rStyle w:val="StyleUnderline"/>
        </w:rPr>
        <w:t xml:space="preserve"> </w:t>
      </w:r>
      <w:r w:rsidRPr="00BB5C37">
        <w:rPr>
          <w:rStyle w:val="StyleUnderline"/>
          <w:highlight w:val="yellow"/>
        </w:rPr>
        <w:t>But the more deeply the problems spread to core nations such as France and Germany, the broader the impact</w:t>
      </w:r>
      <w:r w:rsidRPr="00BB5C37">
        <w:rPr>
          <w:rStyle w:val="StyleUnderline"/>
        </w:rPr>
        <w:t>, with risks to U.S. banks rivaling the crisis of three years ago.</w:t>
      </w:r>
      <w:r w:rsidR="00CD4ED6" w:rsidRPr="00BB5C37">
        <w:rPr>
          <w:rStyle w:val="StyleUnderline"/>
        </w:rPr>
        <w:t xml:space="preserve"> </w:t>
      </w:r>
      <w:r w:rsidRPr="00BB5C37">
        <w:rPr>
          <w:rStyle w:val="StyleUnderline"/>
        </w:rPr>
        <w:t>“</w:t>
      </w:r>
      <w:r w:rsidRPr="00BB5C37">
        <w:rPr>
          <w:rStyle w:val="StyleUnderline"/>
          <w:highlight w:val="yellow"/>
        </w:rPr>
        <w:t xml:space="preserve">Core [euro zone] bank distress </w:t>
      </w:r>
      <w:proofErr w:type="gramStart"/>
      <w:r w:rsidRPr="00BB5C37">
        <w:rPr>
          <w:rStyle w:val="StyleUnderline"/>
          <w:highlight w:val="yellow"/>
        </w:rPr>
        <w:t>would .</w:t>
      </w:r>
      <w:proofErr w:type="gramEnd"/>
      <w:r w:rsidRPr="00BB5C37">
        <w:rPr>
          <w:rStyle w:val="StyleUnderline"/>
          <w:highlight w:val="yellow"/>
        </w:rPr>
        <w:t> . . be a systemic event impacting banks globally</w:t>
      </w:r>
      <w:r w:rsidRPr="00BB5C37">
        <w:rPr>
          <w:rStyle w:val="StyleUnderline"/>
        </w:rPr>
        <w:t>,”</w:t>
      </w:r>
      <w:r w:rsidRPr="00BB5C37">
        <w:rPr>
          <w:sz w:val="16"/>
        </w:rPr>
        <w:t xml:space="preserve"> the IMF study concluded.</w:t>
      </w:r>
      <w:r w:rsidR="00CD4ED6" w:rsidRPr="00BB5C37">
        <w:rPr>
          <w:sz w:val="16"/>
        </w:rPr>
        <w:t xml:space="preserve"> </w:t>
      </w:r>
      <w:r w:rsidRPr="00BB5C37">
        <w:rPr>
          <w:sz w:val="16"/>
        </w:rPr>
        <w:t>The euro zone, Cliffe wrote, is “an omelette that cannot be readily unscrambled.”</w:t>
      </w:r>
      <w:r w:rsidR="00CD4ED6" w:rsidRPr="00BB5C37">
        <w:rPr>
          <w:sz w:val="16"/>
        </w:rPr>
        <w:t xml:space="preserve"> </w:t>
      </w:r>
    </w:p>
    <w:p w14:paraId="49697440" w14:textId="77777777" w:rsidR="00EC4C7D" w:rsidRPr="00BB5C37" w:rsidRDefault="00EC4C7D" w:rsidP="00EC4C7D">
      <w:pPr>
        <w:pStyle w:val="Heading4"/>
      </w:pPr>
      <w:r w:rsidRPr="00BB5C37">
        <w:t>European economic decline crushes the world economy</w:t>
      </w:r>
    </w:p>
    <w:p w14:paraId="6D9D983C" w14:textId="77777777" w:rsidR="00EC4C7D" w:rsidRPr="00BB5C37" w:rsidRDefault="00EC4C7D" w:rsidP="00EC4C7D">
      <w:r w:rsidRPr="00BB5C37">
        <w:rPr>
          <w:rStyle w:val="Style13ptBold"/>
        </w:rPr>
        <w:t>PBS 2010</w:t>
      </w:r>
      <w:r w:rsidRPr="00BB5C37">
        <w:rPr>
          <w:sz w:val="16"/>
        </w:rPr>
        <w:t xml:space="preserve"> </w:t>
      </w:r>
      <w:r w:rsidRPr="00BB5C37">
        <w:t>(Lombardi is a nonresident senior fellow at the Brookings Institution and an expert on the European economy</w:t>
      </w:r>
      <w:proofErr w:type="gramStart"/>
      <w:r w:rsidRPr="00BB5C37">
        <w:t>,  “</w:t>
      </w:r>
      <w:proofErr w:type="gramEnd"/>
      <w:r w:rsidRPr="00BB5C37">
        <w:t>What is the next sick economy of Europe?” May 27, http://www.pbs.org/newshour/rundown/2010/05/who-is-the-next-sick-economy-of-europe.html)</w:t>
      </w:r>
    </w:p>
    <w:p w14:paraId="51E61F98" w14:textId="77777777" w:rsidR="00EC4C7D" w:rsidRPr="00BB5C37" w:rsidRDefault="00EC4C7D" w:rsidP="00EC4C7D">
      <w:pPr>
        <w:rPr>
          <w:u w:val="single"/>
        </w:rPr>
      </w:pPr>
      <w:r w:rsidRPr="00BB5C37">
        <w:rPr>
          <w:sz w:val="16"/>
        </w:rPr>
        <w:t xml:space="preserve">DOMENICO LOMBARDI: At this moment, the crisis has already become European in full respect. </w:t>
      </w:r>
      <w:r w:rsidRPr="00BB5C37">
        <w:rPr>
          <w:u w:val="single"/>
        </w:rPr>
        <w:t>The euro is a global currency</w:t>
      </w:r>
      <w:r w:rsidRPr="00BB5C37">
        <w:rPr>
          <w:sz w:val="16"/>
        </w:rPr>
        <w:t xml:space="preserve">. It's the second largest currency in the world after the dollar so </w:t>
      </w:r>
      <w:r w:rsidRPr="00BB5C37">
        <w:rPr>
          <w:highlight w:val="yellow"/>
          <w:u w:val="single"/>
        </w:rPr>
        <w:t>whatever happens to the euro has repercussions for all the other economies in the world</w:t>
      </w:r>
      <w:r w:rsidRPr="00BB5C37">
        <w:rPr>
          <w:sz w:val="16"/>
        </w:rPr>
        <w:t xml:space="preserve">. We see that </w:t>
      </w:r>
      <w:r w:rsidRPr="00BB5C37">
        <w:rPr>
          <w:u w:val="single"/>
        </w:rPr>
        <w:t xml:space="preserve">even </w:t>
      </w:r>
      <w:r w:rsidRPr="00BB5C37">
        <w:rPr>
          <w:highlight w:val="yellow"/>
          <w:u w:val="single"/>
        </w:rPr>
        <w:t>in Beijing</w:t>
      </w:r>
      <w:r w:rsidRPr="00BB5C37">
        <w:rPr>
          <w:sz w:val="16"/>
        </w:rPr>
        <w:t xml:space="preserve"> they are following the European crisis with increasing concern because they have seen their own currency, the renminbi, has been appreciating vis-a-vis the euro in a non-negligible way over the last few weeks. </w:t>
      </w:r>
      <w:r w:rsidRPr="00BB5C37">
        <w:rPr>
          <w:highlight w:val="yellow"/>
          <w:u w:val="single"/>
        </w:rPr>
        <w:t>If the European economy does badly, they will be exporting less to Europe, which is</w:t>
      </w:r>
      <w:r w:rsidRPr="00BB5C37">
        <w:rPr>
          <w:u w:val="single"/>
        </w:rPr>
        <w:t xml:space="preserve"> really </w:t>
      </w:r>
      <w:r w:rsidRPr="00BB5C37">
        <w:rPr>
          <w:highlight w:val="yellow"/>
          <w:u w:val="single"/>
        </w:rPr>
        <w:t>their most important trading partner.</w:t>
      </w:r>
      <w:r w:rsidRPr="00BB5C37">
        <w:rPr>
          <w:u w:val="single"/>
        </w:rPr>
        <w:t xml:space="preserve"> Therefore, they might feel less inclined to appreciate their own exchange rate vis-a-vis the dollar</w:t>
      </w:r>
      <w:r w:rsidRPr="00BB5C37">
        <w:rPr>
          <w:sz w:val="16"/>
        </w:rPr>
        <w:t xml:space="preserve">, as the Americans have requested several times, not least in the context of the recent high-level meetings they held in Beijing in the beginning of this week. </w:t>
      </w:r>
      <w:r w:rsidRPr="00BB5C37">
        <w:rPr>
          <w:u w:val="single"/>
        </w:rPr>
        <w:t xml:space="preserve">What does all this mean for the U.S. and global economy? </w:t>
      </w:r>
      <w:r w:rsidRPr="00BB5C37">
        <w:rPr>
          <w:sz w:val="16"/>
        </w:rPr>
        <w:t xml:space="preserve">DOMENICO LOMBARDI: </w:t>
      </w:r>
      <w:r w:rsidRPr="00BB5C37">
        <w:rPr>
          <w:highlight w:val="yellow"/>
          <w:u w:val="single"/>
        </w:rPr>
        <w:t>This crisis</w:t>
      </w:r>
      <w:r w:rsidRPr="00BB5C37">
        <w:rPr>
          <w:u w:val="single"/>
        </w:rPr>
        <w:t xml:space="preserve"> clearly at this stage </w:t>
      </w:r>
      <w:r w:rsidRPr="00BB5C37">
        <w:rPr>
          <w:highlight w:val="yellow"/>
          <w:u w:val="single"/>
        </w:rPr>
        <w:t>has spillover effects</w:t>
      </w:r>
      <w:r w:rsidRPr="00BB5C37">
        <w:rPr>
          <w:u w:val="single"/>
        </w:rPr>
        <w:t xml:space="preserve"> not just in the euro area but also </w:t>
      </w:r>
      <w:r w:rsidRPr="00BB5C37">
        <w:rPr>
          <w:highlight w:val="yellow"/>
          <w:u w:val="single"/>
        </w:rPr>
        <w:t>vis-a-vis third countries, including the U.S</w:t>
      </w:r>
      <w:r w:rsidRPr="00BB5C37">
        <w:rPr>
          <w:u w:val="single"/>
        </w:rPr>
        <w:t xml:space="preserve">. And there are at least a couple of channels through which the U.S. economy may be affected. First, </w:t>
      </w:r>
      <w:r w:rsidRPr="00BB5C37">
        <w:rPr>
          <w:highlight w:val="yellow"/>
          <w:u w:val="single"/>
        </w:rPr>
        <w:t>there may be a chilling effect in its own banking sector</w:t>
      </w:r>
      <w:r w:rsidRPr="00BB5C37">
        <w:rPr>
          <w:sz w:val="16"/>
        </w:rPr>
        <w:t xml:space="preserve">. Americans banks are not directly exposed to Greece. However, they are exposed to other European banks which in turn are exposed to Greece. In the absence of enough information, this may generate a chilling effect and therefore break down transactions in the financial markets even if it's on the other side of the ocean. There is also another effect, and that is </w:t>
      </w:r>
      <w:r w:rsidRPr="00BB5C37">
        <w:rPr>
          <w:u w:val="single"/>
        </w:rPr>
        <w:t xml:space="preserve">because the euro is going to stay weak in the near future, </w:t>
      </w:r>
      <w:r w:rsidRPr="00BB5C37">
        <w:rPr>
          <w:highlight w:val="yellow"/>
          <w:u w:val="single"/>
        </w:rPr>
        <w:t>European manufacturers will increase their competitiveness</w:t>
      </w:r>
      <w:r w:rsidRPr="00BB5C37">
        <w:rPr>
          <w:u w:val="single"/>
        </w:rPr>
        <w:t xml:space="preserve"> in selling their goods abroad </w:t>
      </w:r>
      <w:r w:rsidRPr="00BB5C37">
        <w:rPr>
          <w:highlight w:val="yellow"/>
          <w:u w:val="single"/>
        </w:rPr>
        <w:t>and</w:t>
      </w:r>
      <w:r w:rsidRPr="00BB5C37">
        <w:rPr>
          <w:u w:val="single"/>
        </w:rPr>
        <w:t xml:space="preserve"> therefore they will </w:t>
      </w:r>
      <w:r w:rsidRPr="00BB5C37">
        <w:rPr>
          <w:highlight w:val="yellow"/>
          <w:u w:val="single"/>
        </w:rPr>
        <w:t>be slightly better off than U.S. manufacturers</w:t>
      </w:r>
      <w:r w:rsidRPr="00BB5C37">
        <w:rPr>
          <w:u w:val="single"/>
        </w:rPr>
        <w:t xml:space="preserve">. Clearly </w:t>
      </w:r>
      <w:r w:rsidRPr="00BB5C37">
        <w:rPr>
          <w:highlight w:val="yellow"/>
          <w:u w:val="single"/>
        </w:rPr>
        <w:t>this may be a problem for</w:t>
      </w:r>
      <w:r w:rsidRPr="00BB5C37">
        <w:rPr>
          <w:u w:val="single"/>
        </w:rPr>
        <w:t xml:space="preserve"> an economy like </w:t>
      </w:r>
      <w:r w:rsidRPr="00BB5C37">
        <w:rPr>
          <w:highlight w:val="yellow"/>
          <w:u w:val="single"/>
        </w:rPr>
        <w:t>the U.S., which needs to export more in order to create more jobs</w:t>
      </w:r>
      <w:r w:rsidRPr="00BB5C37">
        <w:rPr>
          <w:u w:val="single"/>
        </w:rPr>
        <w:t>.</w:t>
      </w:r>
      <w:r w:rsidRPr="00BB5C37">
        <w:rPr>
          <w:sz w:val="16"/>
        </w:rPr>
        <w:t xml:space="preserve"> And indeed, President Obama has made increasing exports really one of the goals of his own economic strategy. So all in all, we have seen that </w:t>
      </w:r>
      <w:r w:rsidRPr="00BB5C37">
        <w:rPr>
          <w:highlight w:val="yellow"/>
          <w:u w:val="single"/>
        </w:rPr>
        <w:t>by not containing the crisis</w:t>
      </w:r>
      <w:r w:rsidRPr="00BB5C37">
        <w:rPr>
          <w:u w:val="single"/>
        </w:rPr>
        <w:t xml:space="preserve"> early enough, </w:t>
      </w:r>
      <w:r w:rsidRPr="00BB5C37">
        <w:rPr>
          <w:highlight w:val="yellow"/>
          <w:u w:val="single"/>
        </w:rPr>
        <w:t>the crisis has</w:t>
      </w:r>
      <w:r w:rsidRPr="00BB5C37">
        <w:rPr>
          <w:u w:val="single"/>
        </w:rPr>
        <w:t xml:space="preserve"> now </w:t>
      </w:r>
      <w:r w:rsidRPr="00BB5C37">
        <w:rPr>
          <w:highlight w:val="yellow"/>
          <w:u w:val="single"/>
        </w:rPr>
        <w:t>spread to the euro</w:t>
      </w:r>
      <w:r w:rsidRPr="00BB5C37">
        <w:rPr>
          <w:u w:val="single"/>
        </w:rPr>
        <w:t xml:space="preserve"> area </w:t>
      </w:r>
      <w:r w:rsidRPr="00BB5C37">
        <w:rPr>
          <w:highlight w:val="yellow"/>
          <w:u w:val="single"/>
        </w:rPr>
        <w:t>and is threatening the</w:t>
      </w:r>
      <w:r w:rsidRPr="00BB5C37">
        <w:rPr>
          <w:u w:val="single"/>
        </w:rPr>
        <w:t xml:space="preserve"> stability of the </w:t>
      </w:r>
      <w:r w:rsidRPr="00BB5C37">
        <w:rPr>
          <w:highlight w:val="yellow"/>
          <w:u w:val="single"/>
        </w:rPr>
        <w:t>global economy</w:t>
      </w:r>
      <w:r w:rsidRPr="00BB5C37">
        <w:rPr>
          <w:u w:val="single"/>
        </w:rPr>
        <w:t>.</w:t>
      </w:r>
    </w:p>
    <w:p w14:paraId="7A391A37" w14:textId="77777777" w:rsidR="009E4DBC" w:rsidRPr="00BB5C37" w:rsidRDefault="009E4DBC" w:rsidP="009E4DBC">
      <w:pPr>
        <w:pStyle w:val="Heading4"/>
      </w:pPr>
      <w:r w:rsidRPr="00BB5C37">
        <w:t>European economic slowdown destroys the US economy and corporate competitiveness</w:t>
      </w:r>
    </w:p>
    <w:p w14:paraId="7BAFACF5" w14:textId="77777777" w:rsidR="009E4DBC" w:rsidRPr="00BB5C37" w:rsidRDefault="009E4DBC" w:rsidP="009E4DBC">
      <w:r w:rsidRPr="00BB5C37">
        <w:rPr>
          <w:rStyle w:val="Style13ptBold"/>
        </w:rPr>
        <w:t>NEW YORK TIMES 2008</w:t>
      </w:r>
      <w:r w:rsidRPr="00BB5C37">
        <w:t xml:space="preserve"> (“Slowing European economy could dent U.S. corporate profits,” June 2, http://www.nytimes.com/2008/06/02/business/worldbusiness/02iht-euecon.4.13403659.html)</w:t>
      </w:r>
    </w:p>
    <w:p w14:paraId="1D8B324F" w14:textId="77777777" w:rsidR="009E4DBC" w:rsidRPr="00BB5C37" w:rsidRDefault="009E4DBC" w:rsidP="009E4DBC">
      <w:r w:rsidRPr="00BB5C37">
        <w:rPr>
          <w:highlight w:val="yellow"/>
          <w:u w:val="single"/>
        </w:rPr>
        <w:t>U.S. corporate profits fueled by international sales could quickly disappear if the European economy begins to falter, stripping many multinational companies of a huge source of earnings growth</w:t>
      </w:r>
      <w:r w:rsidRPr="00BB5C37">
        <w:rPr>
          <w:sz w:val="16"/>
          <w:highlight w:val="yellow"/>
        </w:rPr>
        <w:t xml:space="preserve">. </w:t>
      </w:r>
      <w:r w:rsidRPr="00BB5C37">
        <w:rPr>
          <w:highlight w:val="yellow"/>
          <w:u w:val="single"/>
        </w:rPr>
        <w:t>Europe accounts for almost half of U.S. companies' foreign sales</w:t>
      </w:r>
      <w:r w:rsidRPr="00BB5C37">
        <w:rPr>
          <w:sz w:val="16"/>
        </w:rPr>
        <w:t xml:space="preserve">, according to Citigroup. </w:t>
      </w:r>
      <w:r w:rsidRPr="00BB5C37">
        <w:rPr>
          <w:u w:val="single"/>
        </w:rPr>
        <w:t>"Investors tend to think of China and India when they hear about international sales</w:t>
      </w:r>
      <w:r w:rsidRPr="00BB5C37">
        <w:rPr>
          <w:sz w:val="16"/>
        </w:rPr>
        <w:t>," said Tobias Levkovich, chief U.S. equity strategist for Citigroup. "</w:t>
      </w:r>
      <w:r w:rsidRPr="00BB5C37">
        <w:rPr>
          <w:u w:val="single"/>
        </w:rPr>
        <w:t>They don't recognize how much comes from Europe</w:t>
      </w:r>
      <w:r w:rsidRPr="00BB5C37">
        <w:rPr>
          <w:sz w:val="16"/>
        </w:rPr>
        <w:t xml:space="preserve">." This is where the popular "decoupling" investment strategy starts to show some cracks. In recent years, </w:t>
      </w:r>
      <w:r w:rsidRPr="00BB5C37">
        <w:rPr>
          <w:u w:val="single"/>
        </w:rPr>
        <w:t>investors have been attracted to companies with ties to faster-growing global markets, because they think their performance will hold up even if the U.S. economy does not</w:t>
      </w:r>
      <w:r w:rsidRPr="00BB5C37">
        <w:rPr>
          <w:sz w:val="16"/>
        </w:rPr>
        <w:t xml:space="preserve">. </w:t>
      </w:r>
      <w:r w:rsidRPr="00BB5C37">
        <w:rPr>
          <w:u w:val="single"/>
        </w:rPr>
        <w:t>That effort has paid off</w:t>
      </w:r>
      <w:r w:rsidRPr="00BB5C37">
        <w:rPr>
          <w:sz w:val="16"/>
        </w:rPr>
        <w:t xml:space="preserve">: Corporate profits earned abroad jumped 45 percent in 2007 and were expected to climb another 25 percent this year, Citigroup predicted. At the same time, U.S. profits earned domestically turned negative in the third quarter of 2007. McDonald's international operations, for example, drove a 24 percent rise in the company's quarterly operating profit. Sales at European restaurants open at least </w:t>
      </w:r>
      <w:proofErr w:type="gramStart"/>
      <w:r w:rsidRPr="00BB5C37">
        <w:rPr>
          <w:sz w:val="16"/>
        </w:rPr>
        <w:t>a year were</w:t>
      </w:r>
      <w:proofErr w:type="gramEnd"/>
      <w:r w:rsidRPr="00BB5C37">
        <w:rPr>
          <w:sz w:val="16"/>
        </w:rPr>
        <w:t xml:space="preserve"> up 11.1 percent, compared with a 2.9 percent gain in the quarter in same-store sales for the chain's U.S. operations. </w:t>
      </w:r>
      <w:r w:rsidRPr="00BB5C37">
        <w:rPr>
          <w:u w:val="single"/>
        </w:rPr>
        <w:t>U.S. companies with big foreign exposure are also more likely to surpass their earnings estimates</w:t>
      </w:r>
      <w:r w:rsidRPr="00BB5C37">
        <w:rPr>
          <w:sz w:val="16"/>
        </w:rPr>
        <w:t xml:space="preserve">. About 57 percent of a sample of 450 companies from the Russell 1000 stock index exceeded earnings-per-share estimates. Of that group, the 95 companies deriving more than half their revenues outside the United States exceeded estimates about 68 percent of the time, compared with a 46 percent rate for those with no international sales, according to Bespoke Investment Group. </w:t>
      </w:r>
      <w:r w:rsidRPr="00BB5C37">
        <w:rPr>
          <w:highlight w:val="yellow"/>
          <w:u w:val="single"/>
        </w:rPr>
        <w:t xml:space="preserve">With the European economy possibly slowing, those </w:t>
      </w:r>
      <w:proofErr w:type="gramStart"/>
      <w:r w:rsidRPr="00BB5C37">
        <w:rPr>
          <w:highlight w:val="yellow"/>
          <w:u w:val="single"/>
        </w:rPr>
        <w:t>kind</w:t>
      </w:r>
      <w:proofErr w:type="gramEnd"/>
      <w:r w:rsidRPr="00BB5C37">
        <w:rPr>
          <w:highlight w:val="yellow"/>
          <w:u w:val="single"/>
        </w:rPr>
        <w:t xml:space="preserve"> of results could be under threat</w:t>
      </w:r>
      <w:r w:rsidRPr="00BB5C37">
        <w:rPr>
          <w:u w:val="single"/>
        </w:rPr>
        <w:t xml:space="preserve">. </w:t>
      </w:r>
      <w:r w:rsidRPr="00BB5C37">
        <w:rPr>
          <w:sz w:val="16"/>
        </w:rPr>
        <w:t xml:space="preserve">Citigroup economists expect 1.4 percent growth in European gross domestic product in 2008, down from 2.6 percent in 2007. The bank says European earnings growth expectations have shifted from gains of about 9 percent in October to under 2 percent today. That deceleration could come should the euro - the currency for 13 European countries - retreat against the dollar because its relative strength has pressured European exports. In recent years, the weak dollar has helped the earnings of exporters and U.S. multinational companies because their goods are less expensive abroad. At the same time, credit conditions have begun to tighten in Europe just as they have in the United States, and the European Commission's monthly survey of economic sentiment dropped unexpectedly in April to its lowest level since August 2005. Inflation levels are also mounting, with European consumers, like their U.S. counterparts, feeling particularly pressed by the rising costs for oil and food. But unlike the U.S. Federal Reserve, the European Central Bank is refusing to lower interest rates amid mounting inflationary pressures. </w:t>
      </w:r>
      <w:r w:rsidRPr="00BB5C37">
        <w:rPr>
          <w:highlight w:val="yellow"/>
          <w:u w:val="single"/>
        </w:rPr>
        <w:t>If European economic conditions do falter</w:t>
      </w:r>
      <w:r w:rsidRPr="00BB5C37">
        <w:rPr>
          <w:sz w:val="16"/>
        </w:rPr>
        <w:t xml:space="preserve">, Citigroup estimates that the large- and mid-cap stock </w:t>
      </w:r>
      <w:r w:rsidRPr="00BB5C37">
        <w:rPr>
          <w:highlight w:val="yellow"/>
          <w:u w:val="single"/>
        </w:rPr>
        <w:t>sectors hardest hit will be household and personal products, autos and components, and consumer durables</w:t>
      </w:r>
      <w:r w:rsidRPr="00BB5C37">
        <w:rPr>
          <w:u w:val="single"/>
        </w:rPr>
        <w:t xml:space="preserve"> and apparel, which each derive more than 20 percent of their sales from Europe. </w:t>
      </w:r>
      <w:r w:rsidRPr="00BB5C37">
        <w:rPr>
          <w:highlight w:val="yellow"/>
          <w:u w:val="single"/>
        </w:rPr>
        <w:t>Those are many of the sectors already suffering from sliding consumer confidence</w:t>
      </w:r>
      <w:r w:rsidRPr="00BB5C37">
        <w:rPr>
          <w:u w:val="single"/>
        </w:rPr>
        <w:t xml:space="preserve"> at home</w:t>
      </w:r>
      <w:r w:rsidRPr="00BB5C37">
        <w:rPr>
          <w:sz w:val="16"/>
        </w:rPr>
        <w:t xml:space="preserve">. </w:t>
      </w:r>
      <w:r w:rsidRPr="00BB5C37">
        <w:rPr>
          <w:u w:val="single"/>
        </w:rPr>
        <w:t>A pullback would also affect already battered large financial services companies</w:t>
      </w:r>
      <w:r w:rsidRPr="00BB5C37">
        <w:rPr>
          <w:sz w:val="16"/>
        </w:rPr>
        <w:t xml:space="preserve">, including Morgan Stanley and Merrill Lynch, </w:t>
      </w:r>
      <w:r w:rsidRPr="00BB5C37">
        <w:rPr>
          <w:u w:val="single"/>
        </w:rPr>
        <w:t>which have been plagued over the past year by large losses in their debt-related assets. Technology firms, including Sun Microsystems, Apple, Microsoft and Yahoo, also have significant European exposure</w:t>
      </w:r>
      <w:r w:rsidRPr="00BB5C37">
        <w:rPr>
          <w:sz w:val="16"/>
        </w:rPr>
        <w:t>, Citigroup said.</w:t>
      </w:r>
    </w:p>
    <w:p w14:paraId="61FE7771" w14:textId="77777777" w:rsidR="009E4DBC" w:rsidRPr="00BB5C37" w:rsidRDefault="009E4DBC" w:rsidP="00EC4C7D"/>
    <w:p w14:paraId="1B995145" w14:textId="5E1C277A" w:rsidR="009A4042" w:rsidRPr="00BB5C37" w:rsidRDefault="00EC4C7D" w:rsidP="00EC4C7D">
      <w:pPr>
        <w:pStyle w:val="Heading3"/>
      </w:pPr>
      <w:proofErr w:type="gramStart"/>
      <w:r w:rsidRPr="00BB5C37">
        <w:t>impact</w:t>
      </w:r>
      <w:proofErr w:type="gramEnd"/>
      <w:r w:rsidRPr="00BB5C37">
        <w:t xml:space="preserve"> – US-EU cooperation</w:t>
      </w:r>
    </w:p>
    <w:p w14:paraId="79236CA0" w14:textId="77777777" w:rsidR="00EC4C7D" w:rsidRPr="00BB5C37" w:rsidRDefault="00EC4C7D" w:rsidP="00EC4C7D">
      <w:pPr>
        <w:pStyle w:val="Heading4"/>
      </w:pPr>
      <w:r w:rsidRPr="00BB5C37">
        <w:t>Economic decline in Europe causes structural imbalances—undermines transatlantic relations</w:t>
      </w:r>
    </w:p>
    <w:p w14:paraId="5F0B393F" w14:textId="77777777" w:rsidR="00EC4C7D" w:rsidRPr="00BB5C37" w:rsidRDefault="00EC4C7D" w:rsidP="00EC4C7D">
      <w:pPr>
        <w:rPr>
          <w:sz w:val="20"/>
        </w:rPr>
      </w:pPr>
      <w:r w:rsidRPr="00BB5C37">
        <w:rPr>
          <w:rStyle w:val="Style13ptBold"/>
        </w:rPr>
        <w:t>CUTTER et al 2004</w:t>
      </w:r>
      <w:r w:rsidRPr="00BB5C37">
        <w:rPr>
          <w:sz w:val="14"/>
        </w:rPr>
        <w:t xml:space="preserve"> (W. Bowman Cutter • Co-Chair Paula Stern • Co-Chair Frances G. Burwell • Project Director Peter S. Rashish • Rapporteur of the Atlantic Council, “The Transatlantic Economy in 2020: A Partnership for the Future?” November 1, http://www.acus.org/publication/transatlantic-economy-2020-partnership-future)</w:t>
      </w:r>
    </w:p>
    <w:p w14:paraId="362A1A4E" w14:textId="7E94C5C0" w:rsidR="00EC4C7D" w:rsidRPr="00BB5C37" w:rsidRDefault="00EC4C7D" w:rsidP="00EC4C7D">
      <w:pPr>
        <w:rPr>
          <w:sz w:val="14"/>
        </w:rPr>
      </w:pPr>
      <w:r w:rsidRPr="00BB5C37">
        <w:rPr>
          <w:sz w:val="14"/>
        </w:rPr>
        <w:t xml:space="preserve">Whichever path </w:t>
      </w:r>
      <w:r w:rsidRPr="00BB5C37">
        <w:rPr>
          <w:highlight w:val="yellow"/>
          <w:u w:val="single"/>
        </w:rPr>
        <w:t>the transatlantic economy</w:t>
      </w:r>
      <w:r w:rsidRPr="00BB5C37">
        <w:rPr>
          <w:u w:val="single"/>
        </w:rPr>
        <w:t xml:space="preserve"> takes,</w:t>
      </w:r>
      <w:r w:rsidRPr="00BB5C37">
        <w:rPr>
          <w:sz w:val="14"/>
        </w:rPr>
        <w:t xml:space="preserve"> it </w:t>
      </w:r>
      <w:r w:rsidRPr="00BB5C37">
        <w:rPr>
          <w:highlight w:val="yellow"/>
          <w:u w:val="single"/>
        </w:rPr>
        <w:t>will be a key factor in determining the health of the overall relationship</w:t>
      </w:r>
      <w:r w:rsidRPr="00BB5C37">
        <w:rPr>
          <w:u w:val="single"/>
        </w:rPr>
        <w:t xml:space="preserve"> over the years to come. The </w:t>
      </w:r>
      <w:r w:rsidRPr="00BB5C37">
        <w:rPr>
          <w:highlight w:val="yellow"/>
          <w:u w:val="single"/>
        </w:rPr>
        <w:t>strong interdependence</w:t>
      </w:r>
      <w:r w:rsidRPr="00BB5C37">
        <w:rPr>
          <w:u w:val="single"/>
        </w:rPr>
        <w:t xml:space="preserve"> of the two economies has </w:t>
      </w:r>
      <w:r w:rsidRPr="00BB5C37">
        <w:rPr>
          <w:highlight w:val="yellow"/>
          <w:u w:val="single"/>
        </w:rPr>
        <w:t>served as a stabilizing factor in transatlantic relations</w:t>
      </w:r>
      <w:r w:rsidRPr="00BB5C37">
        <w:rPr>
          <w:u w:val="single"/>
        </w:rPr>
        <w:t xml:space="preserve">, reminding both the United States and Europe of their joint interest in the growth and stability of the global economy. </w:t>
      </w:r>
      <w:r w:rsidRPr="00BB5C37">
        <w:rPr>
          <w:highlight w:val="yellow"/>
          <w:u w:val="single"/>
        </w:rPr>
        <w:t>If the</w:t>
      </w:r>
      <w:r w:rsidRPr="00BB5C37">
        <w:rPr>
          <w:u w:val="single"/>
        </w:rPr>
        <w:t xml:space="preserve"> structural differences become more acute and the </w:t>
      </w:r>
      <w:r w:rsidRPr="00BB5C37">
        <w:rPr>
          <w:highlight w:val="yellow"/>
          <w:u w:val="single"/>
        </w:rPr>
        <w:t>strength of the two economies less balanced, some larger questions may arise</w:t>
      </w:r>
      <w:r w:rsidRPr="00BB5C37">
        <w:rPr>
          <w:u w:val="single"/>
        </w:rPr>
        <w:t xml:space="preserve"> not only </w:t>
      </w:r>
      <w:r w:rsidRPr="00BB5C37">
        <w:rPr>
          <w:highlight w:val="yellow"/>
          <w:u w:val="single"/>
        </w:rPr>
        <w:t>about the</w:t>
      </w:r>
      <w:r w:rsidRPr="00BB5C37">
        <w:rPr>
          <w:u w:val="single"/>
        </w:rPr>
        <w:t xml:space="preserve"> role of the United States and the European Union in the global economy, but also about the </w:t>
      </w:r>
      <w:r w:rsidRPr="00BB5C37">
        <w:rPr>
          <w:highlight w:val="yellow"/>
          <w:u w:val="single"/>
        </w:rPr>
        <w:t>political strength and commitment behind the transatlantic relationship</w:t>
      </w:r>
      <w:r w:rsidRPr="00BB5C37">
        <w:rPr>
          <w:sz w:val="14"/>
        </w:rPr>
        <w:t xml:space="preserve"> as well.</w:t>
      </w:r>
    </w:p>
    <w:p w14:paraId="083FF6EF" w14:textId="77777777" w:rsidR="00EC4C7D" w:rsidRPr="00BB5C37" w:rsidRDefault="00EC4C7D" w:rsidP="00EC4C7D">
      <w:pPr>
        <w:pStyle w:val="Heading4"/>
      </w:pPr>
      <w:r w:rsidRPr="00BB5C37">
        <w:t>US-EU cooperation maintains the world economy, free trade, and solves terrorism</w:t>
      </w:r>
    </w:p>
    <w:p w14:paraId="18F0E513" w14:textId="77777777" w:rsidR="00EC4C7D" w:rsidRPr="00BB5C37" w:rsidRDefault="00EC4C7D" w:rsidP="00EC4C7D">
      <w:pPr>
        <w:rPr>
          <w:sz w:val="20"/>
        </w:rPr>
      </w:pPr>
      <w:r w:rsidRPr="00BB5C37">
        <w:rPr>
          <w:rStyle w:val="Style13ptBold"/>
        </w:rPr>
        <w:t>CUTTER et al 2004</w:t>
      </w:r>
      <w:r w:rsidRPr="00BB5C37">
        <w:rPr>
          <w:sz w:val="14"/>
        </w:rPr>
        <w:t xml:space="preserve"> (W. Bowman Cutter • Co-Chair Paula Stern • Co-Chair Frances G. Burwell • Project Director Peter S. Rashish • Rapporteur of the Atlantic Council, “The Transatlantic Economy in 2020: A Partnership for the Future?” November 1, http://www.acus.org/publication/transatlantic-economy-2020-partnership-future)</w:t>
      </w:r>
    </w:p>
    <w:p w14:paraId="67826A91" w14:textId="52BED8EC" w:rsidR="003811D0" w:rsidRPr="00BB5C37" w:rsidRDefault="00EC4C7D" w:rsidP="00EC4C7D">
      <w:pPr>
        <w:rPr>
          <w:u w:val="single"/>
        </w:rPr>
      </w:pPr>
      <w:r w:rsidRPr="00BB5C37">
        <w:rPr>
          <w:sz w:val="14"/>
        </w:rPr>
        <w:t xml:space="preserve">Today, the most obvious characteristic of the transatlantic economy is its sheer size. When two-way trade and foreign affiliate sales by each other’s corporations are tallied together, </w:t>
      </w:r>
      <w:r w:rsidRPr="00BB5C37">
        <w:rPr>
          <w:highlight w:val="yellow"/>
          <w:u w:val="single"/>
        </w:rPr>
        <w:t>the transatlantic economy comes to $2.5 trillion, dwarfing U.S. economic ties with either Japan or China</w:t>
      </w:r>
      <w:r w:rsidRPr="00BB5C37">
        <w:rPr>
          <w:sz w:val="14"/>
        </w:rPr>
        <w:t xml:space="preserve">, as well as the EU’s bilateral economic link with any other single partner.1 </w:t>
      </w:r>
      <w:r w:rsidRPr="00BB5C37">
        <w:rPr>
          <w:highlight w:val="yellow"/>
          <w:u w:val="single"/>
        </w:rPr>
        <w:t>The U.S. and Europe are home to the lion’s share of the globe’s largest corporations</w:t>
      </w:r>
      <w:r w:rsidRPr="00BB5C37">
        <w:rPr>
          <w:u w:val="single"/>
        </w:rPr>
        <w:t>; they have traditionally dominated international economic and financial organizations</w:t>
      </w:r>
      <w:r w:rsidRPr="00BB5C37">
        <w:rPr>
          <w:sz w:val="14"/>
        </w:rPr>
        <w:t xml:space="preserve"> like the World Trade Organization, World Bank, and International Monetary Fund; </w:t>
      </w:r>
      <w:r w:rsidRPr="00BB5C37">
        <w:rPr>
          <w:u w:val="single"/>
        </w:rPr>
        <w:t xml:space="preserve">and </w:t>
      </w:r>
      <w:r w:rsidRPr="00BB5C37">
        <w:rPr>
          <w:highlight w:val="yellow"/>
          <w:u w:val="single"/>
        </w:rPr>
        <w:t>together they provide 70 percent of all official financial assistance</w:t>
      </w:r>
      <w:r w:rsidRPr="00BB5C37">
        <w:rPr>
          <w:u w:val="single"/>
        </w:rPr>
        <w:t xml:space="preserve"> to developing countries. </w:t>
      </w:r>
      <w:r w:rsidRPr="00BB5C37">
        <w:rPr>
          <w:highlight w:val="yellow"/>
          <w:u w:val="single"/>
        </w:rPr>
        <w:t>Up to fourteen million jobs in the U.S. and Europe</w:t>
      </w:r>
      <w:r w:rsidRPr="00BB5C37">
        <w:rPr>
          <w:sz w:val="14"/>
        </w:rPr>
        <w:t xml:space="preserve"> (including indirect, trade-related employment) </w:t>
      </w:r>
      <w:r w:rsidRPr="00BB5C37">
        <w:rPr>
          <w:u w:val="single"/>
        </w:rPr>
        <w:t xml:space="preserve">depend on the transatlantic commercial link. </w:t>
      </w:r>
      <w:r w:rsidRPr="00BB5C37">
        <w:rPr>
          <w:highlight w:val="yellow"/>
          <w:u w:val="single"/>
        </w:rPr>
        <w:t>Without joint U.S.-EU economic — and political — leadership</w:t>
      </w:r>
      <w:r w:rsidRPr="00BB5C37">
        <w:rPr>
          <w:u w:val="single"/>
        </w:rPr>
        <w:t xml:space="preserve">, neither the Doha Round nor previous rounds of trade talks would have started, </w:t>
      </w:r>
      <w:r w:rsidRPr="00BB5C37">
        <w:rPr>
          <w:highlight w:val="yellow"/>
          <w:u w:val="single"/>
        </w:rPr>
        <w:t>the effort to choke off sources of Al-Qaeda terrorist funding would not have scored</w:t>
      </w:r>
      <w:r w:rsidRPr="00BB5C37">
        <w:rPr>
          <w:u w:val="single"/>
        </w:rPr>
        <w:t xml:space="preserve"> so many early </w:t>
      </w:r>
      <w:r w:rsidRPr="00BB5C37">
        <w:rPr>
          <w:highlight w:val="yellow"/>
          <w:u w:val="single"/>
        </w:rPr>
        <w:t>successes</w:t>
      </w:r>
      <w:r w:rsidRPr="00BB5C37">
        <w:rPr>
          <w:u w:val="single"/>
        </w:rPr>
        <w:t xml:space="preserve">, and the </w:t>
      </w:r>
      <w:r w:rsidRPr="00BB5C37">
        <w:rPr>
          <w:highlight w:val="yellow"/>
          <w:u w:val="single"/>
        </w:rPr>
        <w:t>adoption of global standards in a multitude of industries</w:t>
      </w:r>
      <w:r w:rsidRPr="00BB5C37">
        <w:rPr>
          <w:sz w:val="14"/>
        </w:rPr>
        <w:t xml:space="preserve"> ranging from telecommunications to banking to accounting </w:t>
      </w:r>
      <w:r w:rsidRPr="00BB5C37">
        <w:rPr>
          <w:u w:val="single"/>
        </w:rPr>
        <w:t>would not have happened so fast. In short, we would not have the open global economy that exists today.</w:t>
      </w:r>
    </w:p>
    <w:p w14:paraId="113F1BB0" w14:textId="77777777" w:rsidR="003811D0" w:rsidRPr="00BB5C37" w:rsidRDefault="003811D0" w:rsidP="00EC4C7D">
      <w:pPr>
        <w:rPr>
          <w:u w:val="single"/>
        </w:rPr>
      </w:pPr>
    </w:p>
    <w:p w14:paraId="7B36CD2C" w14:textId="07033A1C" w:rsidR="00175012" w:rsidRPr="00BB5C37" w:rsidRDefault="00175012" w:rsidP="00175012">
      <w:pPr>
        <w:pStyle w:val="Heading3"/>
      </w:pPr>
      <w:proofErr w:type="gramStart"/>
      <w:r w:rsidRPr="00BB5C37">
        <w:t>impact</w:t>
      </w:r>
      <w:proofErr w:type="gramEnd"/>
      <w:r w:rsidRPr="00BB5C37">
        <w:t xml:space="preserve"> – nationalism </w:t>
      </w:r>
      <w:r w:rsidRPr="00BB5C37">
        <w:sym w:font="Wingdings" w:char="F0E0"/>
      </w:r>
      <w:r w:rsidRPr="00BB5C37">
        <w:t xml:space="preserve"> war</w:t>
      </w:r>
    </w:p>
    <w:p w14:paraId="2333D7A0" w14:textId="1C22D53F" w:rsidR="00175012" w:rsidRPr="00BB5C37" w:rsidRDefault="0044106A" w:rsidP="00175012">
      <w:pPr>
        <w:pStyle w:val="Heading4"/>
      </w:pPr>
      <w:r w:rsidRPr="00BB5C37">
        <w:t>Increasing EU nationalism leads to the next world</w:t>
      </w:r>
      <w:r w:rsidR="00175012" w:rsidRPr="00BB5C37">
        <w:t xml:space="preserve"> war</w:t>
      </w:r>
    </w:p>
    <w:p w14:paraId="29502728" w14:textId="5B0E59ED" w:rsidR="00175012" w:rsidRPr="00BB5C37" w:rsidRDefault="00175012" w:rsidP="00175012">
      <w:r w:rsidRPr="00BB5C37">
        <w:rPr>
          <w:rStyle w:val="Style13ptBold"/>
        </w:rPr>
        <w:t>Real Vision 16</w:t>
      </w:r>
      <w:r w:rsidRPr="00BB5C37">
        <w:t xml:space="preserve"> (“'In the history of Europe, nationalism has always meant wars'”, Business Insider, http://www.businessinsider.com/in-the-history-of-europe-nationalism-has-always-meant-wars-2016-11) ALH</w:t>
      </w:r>
    </w:p>
    <w:p w14:paraId="05B189E1" w14:textId="442038E7" w:rsidR="00175012" w:rsidRPr="00BB5C37" w:rsidRDefault="00175012" w:rsidP="00175012">
      <w:pPr>
        <w:rPr>
          <w:rStyle w:val="StyleUnderline"/>
        </w:rPr>
      </w:pPr>
      <w:r w:rsidRPr="00BB5C37">
        <w:rPr>
          <w:sz w:val="16"/>
        </w:rPr>
        <w:t xml:space="preserve">Barricading Borders - Change for Italy or Change for Europe Clearly part of the reason a domestic Italian referendum has garnered such worldwide attention is the political fallout from the UK's Brexit and </w:t>
      </w:r>
      <w:r w:rsidRPr="00BB5C37">
        <w:rPr>
          <w:rStyle w:val="StyleUnderline"/>
          <w:highlight w:val="yellow"/>
        </w:rPr>
        <w:t>the rising tide of populism in politics across Europe and in the US, highlighting strains in the European Union and raising suggestions that Italians are voting on whether they want to remain in the EU</w:t>
      </w:r>
      <w:r w:rsidRPr="00BB5C37">
        <w:rPr>
          <w:rStyle w:val="StyleUnderline"/>
        </w:rPr>
        <w:t xml:space="preserve">. </w:t>
      </w:r>
      <w:r w:rsidRPr="00BB5C37">
        <w:rPr>
          <w:sz w:val="16"/>
        </w:rPr>
        <w:t>"Italians have always been Europeanists," commented Professor Onida. "</w:t>
      </w:r>
      <w:r w:rsidRPr="00BB5C37">
        <w:rPr>
          <w:rStyle w:val="StyleUnderline"/>
        </w:rPr>
        <w:t xml:space="preserve">Now, </w:t>
      </w:r>
      <w:r w:rsidRPr="00BB5C37">
        <w:rPr>
          <w:rStyle w:val="StyleUnderline"/>
          <w:highlight w:val="yellow"/>
        </w:rPr>
        <w:t>we see new political parties that are not Europeanist</w:t>
      </w:r>
      <w:r w:rsidRPr="00BB5C37">
        <w:rPr>
          <w:rStyle w:val="StyleUnderline"/>
        </w:rPr>
        <w:t xml:space="preserve">, and, on the contrary, </w:t>
      </w:r>
      <w:r w:rsidRPr="00BB5C37">
        <w:rPr>
          <w:rStyle w:val="StyleUnderline"/>
          <w:highlight w:val="yellow"/>
        </w:rPr>
        <w:t>they argue against the European institutions</w:t>
      </w:r>
      <w:r w:rsidRPr="00BB5C37">
        <w:rPr>
          <w:rStyle w:val="StyleUnderline"/>
        </w:rPr>
        <w:t xml:space="preserve">. There is a revival of nationalism. </w:t>
      </w:r>
      <w:r w:rsidRPr="00BB5C37">
        <w:rPr>
          <w:sz w:val="16"/>
        </w:rPr>
        <w:t xml:space="preserve">And not just in Italy, because Germany and France too have this kind of political subjects. But we now lack our traditional parties, that once made the European Union and now do not exist anymore. So, </w:t>
      </w:r>
      <w:r w:rsidRPr="00BB5C37">
        <w:rPr>
          <w:rStyle w:val="StyleUnderline"/>
        </w:rPr>
        <w:t>the risk is a growth of this kind of estrangement, if not even repulsion against Europe."</w:t>
      </w:r>
      <w:r w:rsidRPr="00BB5C37">
        <w:rPr>
          <w:sz w:val="16"/>
        </w:rPr>
        <w:t xml:space="preserve"> Onida said this is a dangerous situation because </w:t>
      </w:r>
      <w:r w:rsidRPr="00BB5C37">
        <w:rPr>
          <w:rStyle w:val="StyleUnderline"/>
        </w:rPr>
        <w:t>the continued strengthening of integration and unity are vital for Italy's future, as well as its European partners.</w:t>
      </w:r>
      <w:r w:rsidRPr="00BB5C37">
        <w:rPr>
          <w:sz w:val="16"/>
        </w:rPr>
        <w:t xml:space="preserve"> </w:t>
      </w:r>
      <w:r w:rsidRPr="00BB5C37">
        <w:rPr>
          <w:rStyle w:val="Emphasis"/>
        </w:rPr>
        <w:t>"</w:t>
      </w:r>
      <w:r w:rsidRPr="00BB5C37">
        <w:rPr>
          <w:rStyle w:val="Emphasis"/>
          <w:highlight w:val="yellow"/>
        </w:rPr>
        <w:t xml:space="preserve">Nationalism is a great danger for Europe, for all the European countries. In the history of Europe, nationalism has always meant wars, and the last </w:t>
      </w:r>
      <w:proofErr w:type="gramStart"/>
      <w:r w:rsidRPr="00BB5C37">
        <w:rPr>
          <w:rStyle w:val="Emphasis"/>
          <w:highlight w:val="yellow"/>
        </w:rPr>
        <w:t>great war</w:t>
      </w:r>
      <w:proofErr w:type="gramEnd"/>
      <w:r w:rsidRPr="00BB5C37">
        <w:rPr>
          <w:rStyle w:val="Emphasis"/>
          <w:highlight w:val="yellow"/>
        </w:rPr>
        <w:t xml:space="preserve"> started right in the heart of Europe</w:t>
      </w:r>
      <w:r w:rsidRPr="00BB5C37">
        <w:rPr>
          <w:rStyle w:val="Emphasis"/>
        </w:rPr>
        <w:t xml:space="preserve">… </w:t>
      </w:r>
      <w:r w:rsidRPr="00BB5C37">
        <w:rPr>
          <w:sz w:val="16"/>
        </w:rPr>
        <w:t xml:space="preserve">The real breakthrough, made at the end of World War II is leaving behind nationalisms and national egotisms, to try and reach a greater continental and global unity. This also happened thanks to the foundation of the United Nations and the Universal Declaration of Human Rights. In this, </w:t>
      </w:r>
      <w:r w:rsidRPr="00BB5C37">
        <w:rPr>
          <w:rStyle w:val="StyleUnderline"/>
        </w:rPr>
        <w:t xml:space="preserve">Americans were the first starters. I remember the role of Eleanor Roosevelt in creating the Universal Declaration of Human Rights. Now </w:t>
      </w:r>
      <w:r w:rsidRPr="00BB5C37">
        <w:rPr>
          <w:rStyle w:val="StyleUnderline"/>
          <w:highlight w:val="yellow"/>
        </w:rPr>
        <w:t>we risk losing this</w:t>
      </w:r>
      <w:r w:rsidRPr="00BB5C37">
        <w:rPr>
          <w:rStyle w:val="StyleUnderline"/>
        </w:rPr>
        <w:t xml:space="preserve"> goal, this </w:t>
      </w:r>
      <w:r w:rsidRPr="00BB5C37">
        <w:rPr>
          <w:rStyle w:val="StyleUnderline"/>
          <w:highlight w:val="yellow"/>
        </w:rPr>
        <w:t>vision that identifies the future with international co-operation and European integration. We are barricading ourselves in our national borders. This is really dangerous."</w:t>
      </w:r>
    </w:p>
    <w:p w14:paraId="45CC1E05" w14:textId="77777777" w:rsidR="009E4DBC" w:rsidRPr="00BB5C37" w:rsidRDefault="009E4DBC" w:rsidP="009E4DBC">
      <w:pPr>
        <w:pStyle w:val="Heading4"/>
      </w:pPr>
      <w:r w:rsidRPr="00BB5C37">
        <w:t>European instability causes nuclear war</w:t>
      </w:r>
    </w:p>
    <w:p w14:paraId="42A88C8B" w14:textId="77777777" w:rsidR="009E4DBC" w:rsidRPr="00BB5C37" w:rsidRDefault="009E4DBC" w:rsidP="009E4DBC">
      <w:pPr>
        <w:rPr>
          <w:sz w:val="16"/>
        </w:rPr>
      </w:pPr>
      <w:r w:rsidRPr="00BB5C37">
        <w:rPr>
          <w:rStyle w:val="Style13ptBold"/>
        </w:rPr>
        <w:t>GLASER 1993</w:t>
      </w:r>
      <w:r w:rsidRPr="00BB5C37">
        <w:rPr>
          <w:b/>
          <w:bCs/>
        </w:rPr>
        <w:t xml:space="preserve"> </w:t>
      </w:r>
      <w:r w:rsidRPr="00BB5C37">
        <w:rPr>
          <w:sz w:val="16"/>
        </w:rPr>
        <w:t xml:space="preserve">(Charles, Professor at the University of Chicago, International Security, </w:t>
      </w:r>
      <w:proofErr w:type="gramStart"/>
      <w:r w:rsidRPr="00BB5C37">
        <w:rPr>
          <w:sz w:val="16"/>
        </w:rPr>
        <w:t>Summer</w:t>
      </w:r>
      <w:proofErr w:type="gramEnd"/>
      <w:r w:rsidRPr="00BB5C37">
        <w:rPr>
          <w:sz w:val="16"/>
        </w:rPr>
        <w:t>)</w:t>
      </w:r>
    </w:p>
    <w:p w14:paraId="57248B75" w14:textId="77777777" w:rsidR="009E4DBC" w:rsidRPr="00BB5C37" w:rsidRDefault="009E4DBC" w:rsidP="009E4DBC">
      <w:pPr>
        <w:rPr>
          <w:sz w:val="16"/>
        </w:rPr>
      </w:pPr>
      <w:r w:rsidRPr="00BB5C37">
        <w:rPr>
          <w:sz w:val="16"/>
        </w:rPr>
        <w:t xml:space="preserve">However, although the lack of an imminent Soviet threat eliminates the most obvious danger, U.S. security has not been entirely separated from the future of Western Europe.  The ending of the Cold War has brought many benefits, but has not eliminated the possibility of </w:t>
      </w:r>
      <w:r w:rsidRPr="00BB5C37">
        <w:rPr>
          <w:highlight w:val="yellow"/>
          <w:u w:val="single"/>
        </w:rPr>
        <w:t>major power war</w:t>
      </w:r>
      <w:r w:rsidRPr="00BB5C37">
        <w:rPr>
          <w:sz w:val="16"/>
        </w:rPr>
        <w:t xml:space="preserve">, especially since such a war </w:t>
      </w:r>
      <w:r w:rsidRPr="00BB5C37">
        <w:rPr>
          <w:highlight w:val="yellow"/>
          <w:u w:val="single"/>
        </w:rPr>
        <w:t>could grow out of a smaller conflict in the East</w:t>
      </w:r>
      <w:r w:rsidRPr="00BB5C37">
        <w:rPr>
          <w:sz w:val="16"/>
          <w:highlight w:val="yellow"/>
        </w:rPr>
        <w:t>.</w:t>
      </w:r>
      <w:r w:rsidRPr="00BB5C37">
        <w:rPr>
          <w:sz w:val="16"/>
        </w:rPr>
        <w:t xml:space="preserve">  And, although nuclear weapons have greatly reduced the threat that a European hegemon would pose to U.S. security, a sound case nevertheless remains that </w:t>
      </w:r>
      <w:r w:rsidRPr="00BB5C37">
        <w:rPr>
          <w:highlight w:val="yellow"/>
          <w:u w:val="single"/>
        </w:rPr>
        <w:t>a major European war could threaten U.S. security.  The U</w:t>
      </w:r>
      <w:r w:rsidRPr="00BB5C37">
        <w:rPr>
          <w:u w:val="single"/>
        </w:rPr>
        <w:t xml:space="preserve">nited </w:t>
      </w:r>
      <w:r w:rsidRPr="00BB5C37">
        <w:rPr>
          <w:highlight w:val="yellow"/>
          <w:u w:val="single"/>
        </w:rPr>
        <w:t>S</w:t>
      </w:r>
      <w:r w:rsidRPr="00BB5C37">
        <w:rPr>
          <w:u w:val="single"/>
        </w:rPr>
        <w:t xml:space="preserve">tates </w:t>
      </w:r>
      <w:r w:rsidRPr="00BB5C37">
        <w:rPr>
          <w:highlight w:val="yellow"/>
          <w:u w:val="single"/>
        </w:rPr>
        <w:t>could be drawn into such a war</w:t>
      </w:r>
      <w:r w:rsidRPr="00BB5C37">
        <w:rPr>
          <w:sz w:val="16"/>
        </w:rPr>
        <w:t xml:space="preserve">, even if strict security considerations suggested it should stay out.  </w:t>
      </w:r>
      <w:r w:rsidRPr="00BB5C37">
        <w:rPr>
          <w:highlight w:val="yellow"/>
          <w:u w:val="single"/>
        </w:rPr>
        <w:t>A major power war could escalate to a nuclear war that</w:t>
      </w:r>
      <w:r w:rsidRPr="00BB5C37">
        <w:rPr>
          <w:sz w:val="16"/>
        </w:rPr>
        <w:t xml:space="preserve">, especially if the United States joins, </w:t>
      </w:r>
      <w:r w:rsidRPr="00BB5C37">
        <w:rPr>
          <w:highlight w:val="yellow"/>
          <w:u w:val="single"/>
        </w:rPr>
        <w:t>could include attacks against the American homeland</w:t>
      </w:r>
      <w:r w:rsidRPr="00BB5C37">
        <w:rPr>
          <w:sz w:val="16"/>
          <w:highlight w:val="yellow"/>
        </w:rPr>
        <w:t>.</w:t>
      </w:r>
      <w:r w:rsidRPr="00BB5C37">
        <w:rPr>
          <w:sz w:val="16"/>
        </w:rPr>
        <w:t xml:space="preserve">  Thus, the United States should not be unconcerned about Europe’s future.</w:t>
      </w:r>
    </w:p>
    <w:p w14:paraId="5A986DAA" w14:textId="77777777" w:rsidR="00283666" w:rsidRPr="00BB5C37" w:rsidRDefault="00283666" w:rsidP="00283666">
      <w:pPr>
        <w:pStyle w:val="Heading4"/>
      </w:pPr>
      <w:r w:rsidRPr="00BB5C37">
        <w:t>EU Nationalism leads to war, empirics prove</w:t>
      </w:r>
    </w:p>
    <w:p w14:paraId="288DB878" w14:textId="34A22044" w:rsidR="00283666" w:rsidRPr="00BB5C37" w:rsidRDefault="00283666" w:rsidP="00283666">
      <w:r w:rsidRPr="00BB5C37">
        <w:rPr>
          <w:rStyle w:val="Style13ptBold"/>
        </w:rPr>
        <w:t xml:space="preserve">Wellingsa and Powerb 16 </w:t>
      </w:r>
      <w:r w:rsidRPr="00BB5C37">
        <w:t xml:space="preserve">(Ben Wellingsa * and Ben Powerb, Euro-myth: nationalism, war and the legitimacy of the European Union a Politics and International Relations, School of Social Sciences, Monash University, Melbourne, Australia; b Department of Political Science, University of Wisconsin-Madison, http://uv7gq6an4y.search.serialssolutions.com/?ctx_ver=Z39.88-2004&amp;ctx_enc=info%3Aofi%2Fenc%3AUTF-8&amp;rfr_id=info%3Asid%2Fsummon.serialssolutions.com&amp;rft_val_fmt=info%3Aofi%2Ffmt%3Akev%3Amtx%3Ajournal&amp;rft.genre=article&amp;rft.atitle=Euro-myth%3A+nationalism%2C+war+and+the+legitimacy+of+the+European+Union&amp;rft.jtitle=National+Identities&amp;rft.au=Wellings%2C+Ben&amp;rft.au=Power%2C+Ben&amp;rft.date=2016-04-02&amp;rft.pub=Routledge&amp;rft.issn=1460-8944&amp;rft.eissn=1469-9907&amp;rft.volume=18&amp;rft.issue=2&amp;rft.spage=157&amp;rft_id=info:doi/10.1080%2F14608944.2015.1011110&amp;rft.externalDocID=1011110&amp;paramdict=en-US) </w:t>
      </w:r>
    </w:p>
    <w:p w14:paraId="5FEA8A97" w14:textId="77777777" w:rsidR="00283666" w:rsidRPr="00BB5C37" w:rsidRDefault="00283666" w:rsidP="00283666">
      <w:pPr>
        <w:rPr>
          <w:sz w:val="12"/>
        </w:rPr>
      </w:pPr>
      <w:r w:rsidRPr="00BB5C37">
        <w:rPr>
          <w:sz w:val="12"/>
        </w:rPr>
        <w:t>United States of America This article engages with Montserrat Guibernau’s argument about the ‘non-emotional’ nature of European identity. In critiquing this argument, this article also advances a broader argument of its own: that</w:t>
      </w:r>
      <w:r w:rsidRPr="00BB5C37">
        <w:t xml:space="preserve"> </w:t>
      </w:r>
      <w:r w:rsidRPr="00BB5C37">
        <w:rPr>
          <w:b/>
          <w:highlight w:val="yellow"/>
          <w:u w:val="single"/>
        </w:rPr>
        <w:t>we are witnessing an emergent European nationalism</w:t>
      </w:r>
      <w:r w:rsidRPr="00BB5C37">
        <w:rPr>
          <w:sz w:val="12"/>
        </w:rPr>
        <w:t xml:space="preserve">. The article suggests that although there are few people who passionately defend European integration today, those that do are increasingly resorting to arguments that depend simultaneously on invoking and rejecting collective memories of intra-European conflict derived from the ‘emotive’ period of European integration in the 1940s to shore up the </w:t>
      </w:r>
      <w:r w:rsidRPr="00BB5C37">
        <w:rPr>
          <w:b/>
          <w:u w:val="single"/>
        </w:rPr>
        <w:t>increasingly challenged legitimacy of the European Union today in its hour of greatest crisis</w:t>
      </w:r>
      <w:r w:rsidRPr="00BB5C37">
        <w:t>.</w:t>
      </w:r>
      <w:r w:rsidRPr="00BB5C37">
        <w:rPr>
          <w:sz w:val="12"/>
        </w:rPr>
        <w:t xml:space="preserve"> Keywords: European identity; war memory; nationalism; European integration; nonemotional identity Introduction This article engages with Monserrat Guibernau’s argument that European or European Union (EU) identity is ‘non-emotional’ (Guibernau, 2011). It does so in two ways. Firstly, it argues against an understanding of European identity as ‘non-emotional’ by suggesting that for committed Europeans in the inter- and post-war years, European integration and the concomitant European identity that legitimised it, was very emotive indeed. In advancing this argument, it also suggests that although such an identity was deeply held it was not widely held, a situation that pertains in the present. Those who promote and actively sustain European integration today are increasingly resorting to arguments that depend on simultaneously invoking and rejecting collective memories of intra-European conflict to shore up the increasingly challenged legitimacy of the EU. These arguments are derived from the ‘emotive’ period of integration in the 1940s when the memory of conflict in Europe was very real. Thus, it is not that the European project finds itself in political difficulties because its rational and ‘non-emotional’ identity is weaker than emotional, national ones. Pro-Europeans themselves seek to legitimise European unity by evoking powerful memories of European conflict. Paradoxically, in seeking to address this crisis of legitimacy and transcend war and nationalism, pro-Europeans have resorted to arguments about the past that are identical to those deployed by nationalists. *Corresponding author. Email: ben.wellings@monash.edu © 2015 Taylor &amp; Francis National Identities, 2016 Vol. 18, No. 2, 157–177, http://dx.doi.org/10.1080/14608944.2015.1011110 The basic argument contained in this article is that the crisis of legitimacy experienced by the EU throughout its history, and most acutely in the past two decades, has led to the resurrection of narratives of the past drawn from the immediate post-war years as a means of containing criticisms of integration. To demonstrate this claim, the authors have adopted an interpretive method, although incorporating survey research where necessary, drawing on the arguments in favour of European integration from the 1920s to the 1950s and arguments defending integration thereafter, particularly since the 1990s. In this approach, it is the contestation of ideas that determine the basis and boundaries of the legitimacy of European integration over time. The actors and sources – ranging from Italian communists to Winston Churchill, the European Commission to state museums – are necessarily eclectic, designed to illustrate the breadth of the claims about Europe’s past a source of legitimacy for the project of European integration. Each of these groups, individuals or institutions, for their own ways and for their own very differing reasons, can be defined </w:t>
      </w:r>
      <w:r w:rsidRPr="00BB5C37">
        <w:rPr>
          <w:b/>
          <w:u w:val="single"/>
        </w:rPr>
        <w:t>as ‘pro-European’</w:t>
      </w:r>
      <w:r w:rsidRPr="00BB5C37">
        <w:t xml:space="preserve">, in other words </w:t>
      </w:r>
      <w:r w:rsidRPr="00BB5C37">
        <w:rPr>
          <w:b/>
          <w:u w:val="single"/>
        </w:rPr>
        <w:t xml:space="preserve">actively promoting, sustaining and seeking to legitimise European integration. </w:t>
      </w:r>
      <w:r w:rsidRPr="00BB5C37">
        <w:rPr>
          <w:b/>
          <w:highlight w:val="yellow"/>
          <w:u w:val="single"/>
        </w:rPr>
        <w:t>This identity formation, resting not only on external others such as the USA or Russia, has today to be deployed against an internal other in the form of Eurosceptic criticism</w:t>
      </w:r>
      <w:r w:rsidRPr="00BB5C37">
        <w:rPr>
          <w:b/>
          <w:u w:val="single"/>
        </w:rPr>
        <w:t xml:space="preserve"> of the European project.</w:t>
      </w:r>
      <w:r w:rsidRPr="00BB5C37">
        <w:t xml:space="preserve"> </w:t>
      </w:r>
      <w:r w:rsidRPr="00BB5C37">
        <w:rPr>
          <w:sz w:val="12"/>
        </w:rPr>
        <w:t xml:space="preserve">Thus in seeking to engage with the implications contained in Guibernau’s argument, a larger conclusion has emerged. </w:t>
      </w:r>
      <w:r w:rsidRPr="00BB5C37">
        <w:rPr>
          <w:b/>
          <w:u w:val="single"/>
        </w:rPr>
        <w:t xml:space="preserve">What this conclusion amounts to is a claim that there is such a thing that we can today describe as ‘European nationalism’. Nationalism, legitimacy and European identity </w:t>
      </w:r>
      <w:proofErr w:type="gramStart"/>
      <w:r w:rsidRPr="00BB5C37">
        <w:rPr>
          <w:b/>
          <w:u w:val="single"/>
        </w:rPr>
        <w:t>Such</w:t>
      </w:r>
      <w:proofErr w:type="gramEnd"/>
      <w:r w:rsidRPr="00BB5C37">
        <w:rPr>
          <w:b/>
          <w:u w:val="single"/>
        </w:rPr>
        <w:t xml:space="preserve"> a claim could, of course, be rejected outright on two counts: the ‘European’ one, in that to be European is to reject nationalism in favour of a more cosmopolitan identity. The second rejection is more ‘statist’ (and really designed to counter claims that Europe is becoming a ‘superstate’ with a concomitant supranational identity) in that you cannot have a nation built out of pre-existing nations and states. Both these arguments however rest on a tautology: that Europe cannot be a nation since it is not a nation. Furthermore, since Europe is not a nation it follows that it can have no such thing as nationalism. But if we understand nationalism through how it is generated and what tensions nationalists seek to overcome, rather than dwelling on its supposedly core and essential characteristics, then we can start to see how something called ‘European nationalism’ is being generated by recent crises in the EU. This European nationalism is far from ‘non-emotive’ although its apparent weakness does require explanation. A more accurate summation is that it is an emergent nationalism that does not resonate strongly with its target populations</w:t>
      </w:r>
      <w:r w:rsidRPr="00BB5C37">
        <w:t xml:space="preserve">. The relationship between </w:t>
      </w:r>
      <w:r w:rsidRPr="00BB5C37">
        <w:rPr>
          <w:b/>
          <w:u w:val="single"/>
        </w:rPr>
        <w:t xml:space="preserve">nationalism and the legitimacy of </w:t>
      </w:r>
      <w:r w:rsidRPr="00BB5C37">
        <w:rPr>
          <w:b/>
          <w:highlight w:val="yellow"/>
          <w:u w:val="single"/>
        </w:rPr>
        <w:t>European</w:t>
      </w:r>
      <w:r w:rsidRPr="00BB5C37">
        <w:rPr>
          <w:b/>
          <w:u w:val="single"/>
        </w:rPr>
        <w:t xml:space="preserve"> integration </w:t>
      </w:r>
      <w:r w:rsidRPr="00BB5C37">
        <w:rPr>
          <w:b/>
          <w:highlight w:val="yellow"/>
          <w:u w:val="single"/>
        </w:rPr>
        <w:t>is usually understood as an antagonistic one.</w:t>
      </w:r>
      <w:r w:rsidRPr="00BB5C37">
        <w:t xml:space="preserve"> </w:t>
      </w:r>
      <w:r w:rsidRPr="00BB5C37">
        <w:rPr>
          <w:sz w:val="12"/>
        </w:rPr>
        <w:t xml:space="preserve">Speaking in 1951, Walter Hallstein, who would become the first President of the European Commission identified Europe’s ‘most dangerous adversary’: </w:t>
      </w:r>
      <w:r w:rsidRPr="00BB5C37">
        <w:rPr>
          <w:b/>
          <w:highlight w:val="yellow"/>
          <w:u w:val="single"/>
        </w:rPr>
        <w:t>national selfishness which divides peoples and which still has allies in all of our countries</w:t>
      </w:r>
      <w:r w:rsidRPr="00BB5C37">
        <w:rPr>
          <w:highlight w:val="yellow"/>
        </w:rPr>
        <w:t>.</w:t>
      </w:r>
      <w:r w:rsidRPr="00BB5C37">
        <w:t xml:space="preserve"> </w:t>
      </w:r>
      <w:r w:rsidRPr="00BB5C37">
        <w:rPr>
          <w:sz w:val="12"/>
        </w:rPr>
        <w:t xml:space="preserve">We are realistic enough to know that our project has not destroyed that adversary. But if, in the future, this accomplishment takes on life in the acts of men who are animated by a really European spirit, we shall have mortally wounded the adversary. </w:t>
      </w:r>
      <w:r w:rsidRPr="00BB5C37">
        <w:rPr>
          <w:b/>
          <w:u w:val="single"/>
        </w:rPr>
        <w:t>What we seek is a unified Europe in which all free peoples will be able to live and work in a peaceful community. It must never again be possible for war to separate us.</w:t>
      </w:r>
      <w:r w:rsidRPr="00BB5C37">
        <w:t xml:space="preserve"> </w:t>
      </w:r>
      <w:r w:rsidRPr="00BB5C37">
        <w:rPr>
          <w:sz w:val="12"/>
        </w:rPr>
        <w:t xml:space="preserve">(Hallstein, 2014 [1951]) 158 B. Wellings and B. Power There is also a sense in which European integration facilitated (or at least encouraged) the development of nationalism at the sub-state level via the EU’s regional policies and the success of small member-states such as Ireland within the EU itself. In this article, however, we call for a different understanding of the relationship between nationalism and European integration and one that is not necessarily antagonistic but in which legitimising narratives are produced by political contestation (Schrag Sternberg, 2013). It will be necessary to outline a definition of nationalism in order to underpin the argument that follows. In essence, nationalism is understood here as the legitimisation of a particular location of sovereignty. Such a definition has implications for an understanding of the </w:t>
      </w:r>
      <w:proofErr w:type="gramStart"/>
      <w:r w:rsidRPr="00BB5C37">
        <w:rPr>
          <w:sz w:val="12"/>
        </w:rPr>
        <w:t>EU,</w:t>
      </w:r>
      <w:proofErr w:type="gramEnd"/>
      <w:r w:rsidRPr="00BB5C37">
        <w:rPr>
          <w:sz w:val="12"/>
        </w:rPr>
        <w:t xml:space="preserve"> since although the EU has multiple locations of sovereignty, it still needs legitimacy and its supporters must articulate such legitimacy in concert – and sometimes in competition – with other nationalisms in Europe. It is not so much that the EU rests upon a ‘non-emotive’ identity, but rather any narrative which seeks to legitimise the shared and divided sovereignty of the EU must be able to encapsulate key themes within nationalisms all across Europe from Portugal to Finland. Furthermore, the narrative must also contain within it the basis of argument that can also trump criticism of European integration. The memory of Europe’s conflicts in the twentieth century, with all their terror, killings and genocides, performs just such a function. So could there be such a thing as a European nationalism even if there is no such thing as a European nation? Ernest Gellner famously expressed the relationship between nations and nationalism as one of general socio-economic conditions creating specific cultural-political entities. ‘The great but valid paradox is this: nations can only be defined in terms of the age of nationalism, rather than, as you might expect, the other way round’. He continued: It is not the case that ‘the age of nationalism’ is a mere summation of the awakening and political self-assertion of this, that or the other nation. Rather, when general social conditions make for standardised, homogenous, centrally sustained high cultures, pervading entire populations and not just elite minorities, a situation arises in which well defined, educationally sanctioned and unified cultures constitute very nearly the only kind of unit with which men [sic] willingly and often ardently identify. These cultures now seem to be the natural repositories of political legitimacy. (Gellner, 1983, p. 55) For Gellner, it was perfectly possible for there to be nationalism even in the absence of a nation. Indeed, </w:t>
      </w:r>
      <w:r w:rsidRPr="00BB5C37">
        <w:rPr>
          <w:b/>
          <w:highlight w:val="yellow"/>
          <w:u w:val="single"/>
        </w:rPr>
        <w:t>nationalism was an essential pre-condition for the emergence of any particular nation</w:t>
      </w:r>
      <w:r w:rsidRPr="00BB5C37">
        <w:rPr>
          <w:sz w:val="12"/>
        </w:rPr>
        <w:t>. Although giving little room for the agency of those whose activities we might describe as ‘nationalist’, this understanding allows us to see particular national narratives as a response to wider socio-political and economic contexts. Such narratives are fundamentally concerned with the political legitimacy of a given polity. In the case of the EU, there is a double-bind in that not only does the multiplicity of sovereignties within the EU require a particularly encompassing and totalising narrative, but the EU itself could violate the principle of legitimacy and sovereignty that political nationhood implicitly carries with it. In this situation,</w:t>
      </w:r>
      <w:r w:rsidRPr="00BB5C37">
        <w:t xml:space="preserve"> </w:t>
      </w:r>
      <w:r w:rsidRPr="00BB5C37">
        <w:rPr>
          <w:b/>
          <w:u w:val="single"/>
        </w:rPr>
        <w:t>any narrative justifying European integration must be able to at best complement and ultimately trump counter-arguments made in other national narratives or critiques of European integration.</w:t>
      </w:r>
      <w:r w:rsidRPr="00BB5C37">
        <w:t xml:space="preserve"> </w:t>
      </w:r>
      <w:r w:rsidRPr="00BB5C37">
        <w:rPr>
          <w:sz w:val="12"/>
        </w:rPr>
        <w:t>Gellner’s work has, of course, been subject to sustained critique, not least his definition of nationalism as ‘primarily a political principle that holds that the political and national unit should be congruent’ (Gellner, 1983, p. 1). Despite the tautology, what is of most value in this definition is the notion of legitimacy implicit within it. Nationalism is National Identities 159 first and foremost a principle of political legitimacy, however much it appears to rest on discrete cultures. It is a principle which holds that the nation should be ruled by ‘its own people’ (in other words, co-nationals), and that the violation of this principle entails a great deal of political risk for – and even potential violence against – those who seek to violate it. Furthermore, Gellner was able to show that in its origins,</w:t>
      </w:r>
      <w:r w:rsidRPr="00BB5C37">
        <w:t xml:space="preserve"> </w:t>
      </w:r>
      <w:r w:rsidRPr="00BB5C37">
        <w:rPr>
          <w:b/>
          <w:highlight w:val="yellow"/>
          <w:u w:val="single"/>
        </w:rPr>
        <w:t>nationalism was an ideology which created a sense of national commonality out of diverse peoples and social groups; an integrative function</w:t>
      </w:r>
      <w:r w:rsidRPr="00BB5C37">
        <w:rPr>
          <w:b/>
          <w:u w:val="single"/>
        </w:rPr>
        <w:t xml:space="preserve"> that is as important today as it was during the era of nation-formation. So the most important aspect of nationalism that emerges is not its relationship to a particular nation as such, but its legitimising function carried out in the name of the nation and in relation to a particular polity, whether in opposition to an existing state or in support of one. In other words, nationalism is an ideology that legitimises specific political projects and thereby elevates cultural-political communities</w:t>
      </w:r>
      <w:r w:rsidRPr="00BB5C37">
        <w:t xml:space="preserve"> </w:t>
      </w:r>
      <w:r w:rsidRPr="00BB5C37">
        <w:rPr>
          <w:sz w:val="12"/>
        </w:rPr>
        <w:t xml:space="preserve">(‘nations’) to primary political importance. This political definition illustrates the importance of nationalism to governments and politicians as a central pillar of legitimacy. The EU is no different in this regard to any state or government that requires legitimacy, particularly if we regard the EU as a polity in its own right. In fact, when viewed through the prism of legitimacy, the EU can be seen to require more legitimising narratives than many (but not all) states, which are perceived as the more ‘natural’ building blocks of the supranational polity. Such a definition does not specify the mechanisms by which such legitimacy is generated and maintained. Benedict Anderson’s well-known definition of a nation helps illuminate this aspect: ‘an imagined political community – and one that is imagined as inherently limited and sovereign’ (1991, p. 6). A common misunderstanding of this definition – often abbreviated to ‘imagined community’ – is that ‘imagined’ was synonymous with ‘fictitious’ and that Anderson (as a member of the New Left) was concerned to undermine the legitimacy of nationalism itself by showing it to be ephemeral and epiphenomenal (see, for example, Review of the National Museum of Australia, 2003, p. 8). But a more accurate reading is that Anderson was keen to emphasise that it was the means of imagining the nation, rather than the content of the imagination itself, which was important. Like Gellner, Anderson linked the historic emergence of nationalism with wider structural and political changes, but always retained a notion of the political at the centre of his theory: it was always an imagined political community in the final analysis. Thus imagining the nation was itself a political act that both expressed and maintained nationalism as an ideology. However, other authors have claimed that nationalism is a far less conscious act than Anderson’s definition implied. Gellner thought that we all could not help but be nationalists, because we all need a nationality to function in modern industrial societies. In contrast, Michael Billig portrayed nationalism not as a politically neutral by-product of modernisation, but rather as a world-view which citizens in the developed West absorb almost unknowingly. Billig’s ‘banal nationalism’ thesis (1995) argued that a sense of nationality was produced in developed societies by quotidian means such as the construction of language and signs in the mass media, and then reinforced by the situating of one nation (‘us’) in relation to a world of other nations (‘them’). Billig’s understanding is valuable in that – like Gellner’s and Anderson’s – it emphasises the structural context of nationalism. Importantly, all three authors understand nationalism not as an example of particularism, but as a product and integral part of an international system which both generated and reinforced understandings of difference. Beyond this, it is also possible to see the ways in which the structure of the EU, with its 160 B. Wellings and B. Power sovereignty spread thinly but broadly across its intergovernmental and supranational layers and pillars, requires a legitimising narrative that encompasses and resonates in all of Europe. Of course, pan-European narratives do not necessarily supersede existing national identities. Between 1990 and 2006, 17 Eurobarometer surveys asked respondents which identity they were most likely to identify with in the near future (Eurobarometer Question 40). Over 17 surveys over the same time period, the percentage of those replying ‘(Nationality) and European’ or ‘European and (Nationality)’ exhibited slight fluctuation between a consistent band of 46% and 56%, with a mean of 51% and a median of 52% (Eurobarometer, 2014c). These results are very similar to those obtained from Eurobarometer Question 39, asking whether respondents thought of themselves as ‘European’ in addition to their formal nationality. The proportion of respondents answering ‘often’ or ‘sometimes’ remained between 45% and 55% over the period, with a mean of 51% (Eurobarometer, 2014b). The extent of identification with Europe is largely independent of support for membership of EU. Between 1990 and 2011, the percentage of Eurobarometer respondents believing membership of the EU to be ‘a good thing’ declined from 64% to 47%, while those claiming it as ‘a bad thing’ has more than doubled from 8% to 18% (Eurobarometer, 2014a). Using his own measure of identity similarly based on Eurobarometer data, Michael Bruter also charts the emergence of a mass European identity without similar progress in support for European integration (Bruter, 2005, p. 149). Even if different start- and end-points are selected, it is readily apparent that declining support for EU membership is following a different trend line than indicators of European identity. The depth of European identity consequently appears not to be a function of support for the EU itself, providing support for the idea of a mature European identity which is at least partially separated from political developments. Both state-based and European identities consequently appear to co-exist comfortably with each other. Indeed, as Ariane d’Appollonia notes, this phenomenon of co-existent nationalisms is by no means restricted to the EU. Strong identification with sub-state national groups can also be seen in the case of Basque or Catalan nationalism in Spain, or Scottish or Welsh nationalisms in the United Kingdom (d’Appollonia, 2002, p. 172). Ideally, therefore, European narratives should complement and be compatible with other national narratives. Building on Billig’s concepts of banal nationalism and the ‘enhabitation’ of the EU in daily life, Laura Cram posits that Europe has become increasingly enmeshed in the existing identities of Europeans despite the failure of topdown efforts to create a distinct, European nationalism. EU membership ‘has allowed the strengthening of a number of national identities and national movements for which the existence of the EU is increasingly seen as a prerequisite’ (Cram, 2009b, p. 124). These include not just those of ‘Europe’ or the ‘state’, but also stateless nations, extra-territorial nations and divided territories. Cram argues that framing national identification as a zerosum contest is consequently misleading, as even apparently overt assertions of national identification may strengthen a sense of engagement with the European process. So, for example, the rejection of the Constitutional Treaty in 2005 by voters in France and the Netherlands may ultimately contribute towards a greater sense of European identity, by fostering ownership of the process of European integration within a context of continued affiliation to state-based identity (Cram, 2009a). Cram’s ideas adopt the usual lens for examining the relationship between nationalism and European integration as one of accommodation. But we would do well to take a National Identities 161 different approach to this relationship and see nationalism and what is usually referred to as ‘European identity’ springing from the same need for political legitimacy. Jonathan Hearn has defined nationalism as the making of ‘combined claims, on behalf of a population, to identity, to jurisdiction and to territory’ (2006, p. 11). But we should not assume that an identity is already extant for nationalists to make claims about. Rather, it is the making of claims (i.e. imagining the nation) that brings about understandings of the nation. Arguments used to justify these claims constitute the content of the ideology of nationalism that in turn provides a framework for understanding the world and an individual’s place in it. Here, we are moving towards a definition of nationalism as an epiphenomenon of a legitimising ideology. Umut Özkırımlı has defined nationalism as a discourse: ‘a particular way of seeing and interpreting the world, a frame of reference that helps us make sense of and structure the world around us’ (2005, p. 30). This is certainly true of nationalism, which helps individuals locate themselves as part of a large-scale group and in relation to other such groups. But this definition can also be understood as one concerning ideology in general rather than nationalism per se. An ideology can be understood as a collection of ideas or narratives that help guide our decisions and justify our subsequent actions – Özkırımlı’s frame of reference that helps us make sense of the world around us. Furthermore, ideology is linked to a political project or projects, as in John Breuilly’s definition of ideology as something bound up in attempts to solve sociopolitical problems: Ideology has its roots in an intellectual attempt to solve some puzzle about society as a whole. Because such puzzles and related predicaments are shared generally, the answers offered at a fairly sophisticated level by intellectuals can, in a simplified form, be adopted by others as an ideology. (Breuilly, 1993, p. 334) Here, ‘ideology appears as both a rationalisation of certain forms of political action and as an instrument of such action’ (Breuilly, 1993, p. 337). However, in defining nationalism as an ideology we must not lose sight of what makes it specifically nationalist without slipping into tautology. Clearly, reference to ‘the nation’ (or ‘identity’ in Hearn’s formulation) is required. Here, the historical and structural understandings of the origins of nationalism advanced by modernists and ethno-symbolists help us more so than Özkırımlı’s constructivism. In other words, once nationalism has been established, it sets boundaries that restrict the range of multiple (national) imaginings that are possible (Sumartojo, 2009). But if the cultural boundaries set by nationalism are limited, then the temporal boundaries provide a far greater source of raw material. The role of ideologies based upon national histories in informing the content of a particular nationalism is underpinned by the scholarship of Maurice Halbwachs, who defined national ‘collective memory’ as ‘essentially a reconstruction of the past in light of the present’ (Coser, 1992, p. 34). Mirroring Hearn’s notion of nationalism as a ‘claim to identity’, Halbwachs’ stress on the fluidity of the past emphasises how national histories are part of what is constituted by such claims. Through this process of collective remembering, nationalism collapses time and space – and past and present – into a single narrative located in the present and often in service legitimising a given political project. Pro-Europeans, as much as nationalists, are complicit in this use of the past. 162 B. Wellings and B. Power Is the discussion above, nationalism has emerged as an ideology that generates the means to imagine a large-scale political community and one that also legitimises political projects carried out ostensibly for the greater good of that community. Importantly, nationalism operates as an ideology which overcomes potential sources of division within the polity and community, however defined. One of the key means of doing this is for nationalists to advance and promote understandings of the past that stress a common experience which explains current predicaments. Thus, nationalism can be understood as a means by which nationalists can inculcate a sense of unity while simultaneously advancing certain political goals. In this regard, the EU is no different to other polities such as nation-states comprised of two or more nations. Pro-Europeans, a diverse category that in the 1940s included Winston Churchill and Altiero Spinelli and today includes the European Commission and some head of EU states, mobilise a collective memory of war and conflict just as their nationalist peers do, but for different political ends. </w:t>
      </w:r>
      <w:r w:rsidRPr="00BB5C37">
        <w:rPr>
          <w:b/>
          <w:highlight w:val="yellow"/>
          <w:u w:val="single"/>
        </w:rPr>
        <w:t xml:space="preserve">Nationalism, war and European integration </w:t>
      </w:r>
      <w:proofErr w:type="gramStart"/>
      <w:r w:rsidRPr="00BB5C37">
        <w:rPr>
          <w:b/>
          <w:highlight w:val="yellow"/>
          <w:u w:val="single"/>
        </w:rPr>
        <w:t>Historically</w:t>
      </w:r>
      <w:proofErr w:type="gramEnd"/>
      <w:r w:rsidRPr="00BB5C37">
        <w:rPr>
          <w:b/>
          <w:highlight w:val="yellow"/>
          <w:u w:val="single"/>
        </w:rPr>
        <w:t>, there have been strong associations between nationalism and war with the forging of a collective sense of identification against the enemy</w:t>
      </w:r>
      <w:r w:rsidRPr="00BB5C37">
        <w:rPr>
          <w:b/>
          <w:u w:val="single"/>
        </w:rPr>
        <w:t>. On a theoretical level, the tendency for warfare to produce a heightened or even novel sense of national sentiment has been well documented.</w:t>
      </w:r>
      <w:r w:rsidRPr="00BB5C37">
        <w:t xml:space="preserve"> For Linda Colley, </w:t>
      </w:r>
      <w:r w:rsidRPr="00BB5C37">
        <w:rPr>
          <w:b/>
          <w:u w:val="single"/>
        </w:rPr>
        <w:t>warfare was central to her argument about the creation of a British national identity in the eighteenth and nineteenth centuries:</w:t>
      </w:r>
      <w:r w:rsidRPr="00BB5C37">
        <w:t xml:space="preserve"> Time </w:t>
      </w:r>
      <w:r w:rsidRPr="00BB5C37">
        <w:rPr>
          <w:sz w:val="12"/>
        </w:rPr>
        <w:t xml:space="preserve">and time again, war with France brought Britons, whether they hailed from Wales, Scotland or England into confrontation with an obviously hostile </w:t>
      </w:r>
      <w:proofErr w:type="gramStart"/>
      <w:r w:rsidRPr="00BB5C37">
        <w:rPr>
          <w:sz w:val="12"/>
        </w:rPr>
        <w:t>Other</w:t>
      </w:r>
      <w:proofErr w:type="gramEnd"/>
      <w:r w:rsidRPr="00BB5C37">
        <w:rPr>
          <w:sz w:val="12"/>
        </w:rPr>
        <w:t xml:space="preserve"> and encouraged them to define themselves collectively against it. They defined themselves as Protestants struggling against the world’s foremost Catholic power. They defined themselves against the French as they imagined them to </w:t>
      </w:r>
      <w:proofErr w:type="gramStart"/>
      <w:r w:rsidRPr="00BB5C37">
        <w:rPr>
          <w:sz w:val="12"/>
        </w:rPr>
        <w:t>be,</w:t>
      </w:r>
      <w:proofErr w:type="gramEnd"/>
      <w:r w:rsidRPr="00BB5C37">
        <w:rPr>
          <w:sz w:val="12"/>
        </w:rPr>
        <w:t xml:space="preserve"> superstitious, decadent, militarist and unfree. And, increasingly as the wars went on, they defined themselves in contrast to the colonial peoples they conquered, peoples who were manifestly alien in terms of culture, religion and colour. (Colley, 1992, p. 5) Similarly, John Hutchinson (2009) has argued that warfare helps generate a sense of national community in three main ways: by becoming an explanatory point of reference in collective consciousness; by shaping the long-term social and political goals of given populations and by creating cults of the fallen soldier around which commemorative ‘national’ practices regularly occur. But the legitimising ideology of the proponents of European unity and integration follows (or followed) a slightly different path after the great conflicts of the first half of the twentieth century. For pro-Europeans, war was the enemy itself; the ‘other’ against which early committed Europeans sought to define themselves. This intellectual shift therefore required the encouragement of a ‘fratricidal’ understanding of the conflicts of the twentieth century in Europe in a manner perhaps most similar to the memory of the American Civil War outlined by Susan-Mary Grant (2005), whereby former enemies came to be remembered as co-nationals divided. </w:t>
      </w:r>
      <w:r w:rsidRPr="00BB5C37">
        <w:rPr>
          <w:b/>
          <w:highlight w:val="yellow"/>
          <w:u w:val="single"/>
        </w:rPr>
        <w:t>Thus, in thinking about the relationship between nationalism, war and European integration we need to engage with one persistent idea (that of war and peace in twentieth-century Europe)</w:t>
      </w:r>
      <w:r w:rsidRPr="00BB5C37">
        <w:rPr>
          <w:b/>
          <w:u w:val="single"/>
        </w:rPr>
        <w:t xml:space="preserve"> </w:t>
      </w:r>
      <w:r w:rsidRPr="00BB5C37">
        <w:rPr>
          <w:sz w:val="12"/>
        </w:rPr>
        <w:t xml:space="preserve">and a new National Identities 163 contribution from Monserrat Guibernau (concerning the character of the European identity that emerged in the second half of the twentieth century). Writing in 2007, Guibernau argued that the EU possessed ‘a non-emotional identity’ (2007, pp. 115–116). She enlarged on this argument in an article published in 2011, claiming that the EU was a relatively fragile political project and that its non-emotional identity was in stark contrast to the emotionally charged identities that still persisted in its member-states: National identity and European identity are fundamentally different: the sense of belonging and attachment that defines the former tends to be replaced by an instrumentalist, rational or functionalist approach regarding membership of the latter. (Guibernau, 2011, pp. 311–312) For Guibernau the aim of pro-Europeans in the immediate post-war years was ‘to replace the late eighteenth century nationalist fervour associated with the idea of the nation based on popular sovereignty, and the passionate feelings aroused by romantic nationalism in the mid nineteenth century, with a strong anti-nationalism’ (2011, p. 305). </w:t>
      </w:r>
    </w:p>
    <w:p w14:paraId="765F6C56" w14:textId="77777777" w:rsidR="009E4DBC" w:rsidRPr="00BB5C37" w:rsidRDefault="009E4DBC" w:rsidP="00175012">
      <w:pPr>
        <w:rPr>
          <w:rStyle w:val="StyleUnderline"/>
        </w:rPr>
      </w:pPr>
    </w:p>
    <w:p w14:paraId="63738D1B" w14:textId="45B70773" w:rsidR="003D7F6F" w:rsidRPr="00BB5C37" w:rsidRDefault="002E6B5C" w:rsidP="003D7F6F">
      <w:pPr>
        <w:pStyle w:val="Heading3"/>
      </w:pPr>
      <w:proofErr w:type="gramStart"/>
      <w:r>
        <w:t>add-on</w:t>
      </w:r>
      <w:proofErr w:type="gramEnd"/>
      <w:r w:rsidR="003D7F6F" w:rsidRPr="00BB5C37">
        <w:t xml:space="preserve"> – disease</w:t>
      </w:r>
    </w:p>
    <w:p w14:paraId="62F92A2F" w14:textId="77777777" w:rsidR="003D7F6F" w:rsidRPr="00BB5C37" w:rsidRDefault="003D7F6F" w:rsidP="003D7F6F">
      <w:pPr>
        <w:pStyle w:val="Heading4"/>
      </w:pPr>
      <w:r w:rsidRPr="00BB5C37">
        <w:t>Overcrowded refugee camps have high rates of infectious disease – reappearance of controlled diseases spreads to host countries</w:t>
      </w:r>
    </w:p>
    <w:p w14:paraId="0BD44410" w14:textId="77777777" w:rsidR="003D7F6F" w:rsidRPr="00BB5C37" w:rsidRDefault="003D7F6F" w:rsidP="003D7F6F">
      <w:r w:rsidRPr="00BB5C37">
        <w:rPr>
          <w:rStyle w:val="Style13ptBold"/>
        </w:rPr>
        <w:t>Blackburn &amp; Lenze 17</w:t>
      </w:r>
      <w:r w:rsidRPr="00BB5C37">
        <w:t xml:space="preserve"> (Christine Crudo &amp; Paul E., Postdoctoral Researcher, Scowcroft Institute of International Affairs, Texas A&amp;M University, Senior Lecturer, Department of Politics &amp; International Affairs, Northern Arizona University “Forced Migration and the Spread of Infectious Disease: Impact of Syrian Refugee Movements on Disease Prevalence in the European Union”, Sowcraft Institute of International Affairs, No. 10, http://bush.tamu.edu/scowcroft/papers/blackburn-lenze/Paper%20No.%2010%20Blackburn%20&amp;%20Lenze.pdf) ALH</w:t>
      </w:r>
    </w:p>
    <w:p w14:paraId="56ADF72E" w14:textId="6BB6C411" w:rsidR="00AA003D" w:rsidRPr="00BB5C37" w:rsidRDefault="003D7F6F" w:rsidP="0031239D">
      <w:pPr>
        <w:rPr>
          <w:sz w:val="16"/>
        </w:rPr>
      </w:pPr>
      <w:r w:rsidRPr="00BB5C37">
        <w:rPr>
          <w:sz w:val="16"/>
        </w:rPr>
        <w:t xml:space="preserve">Although armed conflict has numerous in-country impacts, it doesn’t only impact the internal health of a country. </w:t>
      </w:r>
      <w:r w:rsidRPr="00BB5C37">
        <w:rPr>
          <w:rStyle w:val="StyleUnderline"/>
        </w:rPr>
        <w:t>T</w:t>
      </w:r>
      <w:r w:rsidRPr="00BB5C37">
        <w:rPr>
          <w:rStyle w:val="StyleUnderline"/>
          <w:highlight w:val="yellow"/>
        </w:rPr>
        <w:t>he movement of large amounts of the population leads to the development of refugee camps and a whole new set of infectious disease</w:t>
      </w:r>
      <w:r w:rsidRPr="00BB5C37">
        <w:rPr>
          <w:rStyle w:val="StyleUnderline"/>
        </w:rPr>
        <w:t xml:space="preserve"> prevention </w:t>
      </w:r>
      <w:r w:rsidRPr="00BB5C37">
        <w:rPr>
          <w:rStyle w:val="StyleUnderline"/>
          <w:highlight w:val="yellow"/>
        </w:rPr>
        <w:t>challenges</w:t>
      </w:r>
      <w:r w:rsidRPr="00BB5C37">
        <w:rPr>
          <w:rStyle w:val="StyleUnderline"/>
        </w:rPr>
        <w:t xml:space="preserve">. </w:t>
      </w:r>
      <w:r w:rsidRPr="00BB5C37">
        <w:rPr>
          <w:sz w:val="16"/>
        </w:rPr>
        <w:t xml:space="preserve">Despite best efforts, </w:t>
      </w:r>
      <w:r w:rsidRPr="00BB5C37">
        <w:rPr>
          <w:rStyle w:val="StyleUnderline"/>
        </w:rPr>
        <w:t>many of the refugee camps are “fertile ground for outbreaks of re-surging old scourges and newly emerging infectious disease”</w:t>
      </w:r>
      <w:r w:rsidRPr="00BB5C37">
        <w:rPr>
          <w:sz w:val="16"/>
        </w:rPr>
        <w:t xml:space="preserve"> (Kalipeni and Oppong, 1998). </w:t>
      </w:r>
      <w:r w:rsidRPr="00BB5C37">
        <w:rPr>
          <w:rStyle w:val="StyleUnderline"/>
          <w:highlight w:val="yellow"/>
        </w:rPr>
        <w:t>The clustering of mass numbers of individuals</w:t>
      </w:r>
      <w:r w:rsidRPr="00BB5C37">
        <w:rPr>
          <w:rStyle w:val="StyleUnderline"/>
        </w:rPr>
        <w:t xml:space="preserve"> </w:t>
      </w:r>
      <w:r w:rsidRPr="00BB5C37">
        <w:rPr>
          <w:rStyle w:val="StyleUnderline"/>
          <w:highlight w:val="yellow"/>
        </w:rPr>
        <w:t>that</w:t>
      </w:r>
      <w:r w:rsidRPr="00BB5C37">
        <w:rPr>
          <w:rStyle w:val="StyleUnderline"/>
        </w:rPr>
        <w:t xml:space="preserve"> likely </w:t>
      </w:r>
      <w:r w:rsidRPr="00BB5C37">
        <w:rPr>
          <w:rStyle w:val="StyleUnderline"/>
          <w:highlight w:val="yellow"/>
        </w:rPr>
        <w:t>struggled</w:t>
      </w:r>
      <w:r w:rsidRPr="00BB5C37">
        <w:rPr>
          <w:rStyle w:val="StyleUnderline"/>
        </w:rPr>
        <w:t xml:space="preserve"> for some time </w:t>
      </w:r>
      <w:r w:rsidRPr="00BB5C37">
        <w:rPr>
          <w:rStyle w:val="StyleUnderline"/>
          <w:highlight w:val="yellow"/>
        </w:rPr>
        <w:t>without adequate health care creates the</w:t>
      </w:r>
      <w:r w:rsidRPr="00BB5C37">
        <w:rPr>
          <w:rStyle w:val="StyleUnderline"/>
        </w:rPr>
        <w:t xml:space="preserve"> perfect </w:t>
      </w:r>
      <w:r w:rsidRPr="00BB5C37">
        <w:rPr>
          <w:rStyle w:val="StyleUnderline"/>
          <w:highlight w:val="yellow"/>
        </w:rPr>
        <w:t>breeding ground for diseases like yellow fever, cholera, tuberculosis and Ebola</w:t>
      </w:r>
      <w:r w:rsidRPr="00BB5C37">
        <w:rPr>
          <w:rStyle w:val="StyleUnderline"/>
        </w:rPr>
        <w:t>.</w:t>
      </w:r>
      <w:r w:rsidRPr="00BB5C37">
        <w:rPr>
          <w:sz w:val="16"/>
        </w:rPr>
        <w:t xml:space="preserve"> Refugee camps serve as a particularly good place for cholera outbreaks, due to the lack of adequate waste disposal. </w:t>
      </w:r>
      <w:r w:rsidRPr="00BB5C37">
        <w:rPr>
          <w:rStyle w:val="StyleUnderline"/>
        </w:rPr>
        <w:t xml:space="preserve">Even if refugee camps are working to keep conditions as sanitary as possible and make sure incoming residents are properly protected through vaccination programs, </w:t>
      </w:r>
      <w:r w:rsidRPr="00BB5C37">
        <w:rPr>
          <w:rStyle w:val="StyleUnderline"/>
          <w:highlight w:val="yellow"/>
        </w:rPr>
        <w:t>the massive overcrowding that often exists in these camps can cause large outbreaks under the right circumstances.</w:t>
      </w:r>
      <w:r w:rsidRPr="00BB5C37">
        <w:rPr>
          <w:rStyle w:val="StyleUnderline"/>
        </w:rPr>
        <w:t xml:space="preserve"> </w:t>
      </w:r>
      <w:r w:rsidRPr="00BB5C37">
        <w:rPr>
          <w:rStyle w:val="StyleUnderline"/>
          <w:highlight w:val="yellow"/>
        </w:rPr>
        <w:t>This was the case</w:t>
      </w:r>
      <w:r w:rsidRPr="00BB5C37">
        <w:rPr>
          <w:rStyle w:val="StyleUnderline"/>
        </w:rPr>
        <w:t xml:space="preserve"> with a large measles outbreak that took place </w:t>
      </w:r>
      <w:r w:rsidRPr="00BB5C37">
        <w:rPr>
          <w:rStyle w:val="StyleUnderline"/>
          <w:highlight w:val="yellow"/>
        </w:rPr>
        <w:t>from 2000-2001 among four Burundi refugee camps in Tanzania</w:t>
      </w:r>
      <w:r w:rsidRPr="00BB5C37">
        <w:rPr>
          <w:sz w:val="16"/>
        </w:rPr>
        <w:t xml:space="preserve">. The four camps had been long closed to new refugees, but when fighting began to increase again, they opened their doors and began admitting new individuals. Shortly afterward, an outbreak of measles swept through the camps, eventually leading to over 1000 cases of the disease (Kamugisha, Cairns, and Akim, 2003). Although vaccination rates for measles in the camps were good, new arrivals did not have the same vaccination history and the outbreak was a continuation of the measles outbreak in Burundi that had begun a few months earlier (Kamugisha, Cairns, and Akim, 2003). Finally, armed conflict often leads to the mass migration of individuals seeking asylum in other countries. Mass migrations are not just difficult for the health of the individuals traveling, but can have impacts on the public health of the host country as well. Most developed regions of the world no longer struggle with endemic disease, but, often, regions with sustained conflict have very high rates of diseases that are well-controlled or eliminated from developed countries (Gushulak and MacPherson, 2004). Pakistan experienced this effect in the late 1970s and early 1980s, when fighting in Afghanistan drove people over the border into Pakistan. At this time, malaria in the heavily migrated-to regions of Pakistan was well under control, but malaria in Afghanistan was endemic. These refugees brought malaria with them into the refugee camps in Pakistan and, since there were no real borders around the camps, malaria was re-introduced into the Pakistani population of that region (Kazmi and Pandit, 2001). </w:t>
      </w:r>
      <w:r w:rsidRPr="00BB5C37">
        <w:rPr>
          <w:rStyle w:val="StyleUnderline"/>
          <w:highlight w:val="yellow"/>
        </w:rPr>
        <w:t>Another study</w:t>
      </w:r>
      <w:r w:rsidRPr="00BB5C37">
        <w:rPr>
          <w:rStyle w:val="StyleUnderline"/>
        </w:rPr>
        <w:t xml:space="preserve"> by Lopez-Velez, Huerga, and Turrientes (2003) </w:t>
      </w:r>
      <w:r w:rsidRPr="00BB5C37">
        <w:rPr>
          <w:rStyle w:val="StyleUnderline"/>
          <w:highlight w:val="yellow"/>
        </w:rPr>
        <w:t>found high rates of infectious disease</w:t>
      </w:r>
      <w:r w:rsidRPr="00BB5C37">
        <w:rPr>
          <w:rStyle w:val="StyleUnderline"/>
        </w:rPr>
        <w:t xml:space="preserve"> </w:t>
      </w:r>
      <w:r w:rsidRPr="00BB5C37">
        <w:rPr>
          <w:rStyle w:val="StyleUnderline"/>
          <w:highlight w:val="yellow"/>
        </w:rPr>
        <w:t>among immigrants</w:t>
      </w:r>
      <w:r w:rsidRPr="00BB5C37">
        <w:rPr>
          <w:rStyle w:val="StyleUnderline"/>
        </w:rPr>
        <w:t xml:space="preserve"> living </w:t>
      </w:r>
      <w:r w:rsidRPr="00BB5C37">
        <w:rPr>
          <w:rStyle w:val="StyleUnderline"/>
          <w:highlight w:val="yellow"/>
        </w:rPr>
        <w:t>in Spain</w:t>
      </w:r>
      <w:r w:rsidRPr="00BB5C37">
        <w:rPr>
          <w:rStyle w:val="StyleUnderline"/>
        </w:rPr>
        <w:t xml:space="preserve"> and a 2005 study by the Public Health Agency of Canada found that 65% of tuberculosis cases in Canada are found in the foreign-born population</w:t>
      </w:r>
      <w:r w:rsidRPr="00BB5C37">
        <w:rPr>
          <w:sz w:val="16"/>
        </w:rPr>
        <w:t xml:space="preserve">. Most recently, the WHO renewed their polio vaccination campaign in the Middle East after a cluster of cases appeared in Syria in 2013 (Friedrich, 2013). </w:t>
      </w:r>
      <w:r w:rsidRPr="00BB5C37">
        <w:rPr>
          <w:rStyle w:val="StyleUnderline"/>
          <w:highlight w:val="yellow"/>
        </w:rPr>
        <w:t>With the appearance of polio in Syria and the large amount of migrants into Europe, Europe began seeing cases of polio last year</w:t>
      </w:r>
      <w:r w:rsidRPr="00BB5C37">
        <w:rPr>
          <w:sz w:val="16"/>
          <w:highlight w:val="yellow"/>
        </w:rPr>
        <w:t>.</w:t>
      </w:r>
      <w:r w:rsidRPr="00BB5C37">
        <w:rPr>
          <w:sz w:val="16"/>
        </w:rPr>
        <w:t xml:space="preserve"> These were the first cases on the continent since 2010. Migration </w:t>
      </w:r>
      <w:proofErr w:type="gramStart"/>
      <w:r w:rsidRPr="00BB5C37">
        <w:rPr>
          <w:sz w:val="16"/>
        </w:rPr>
        <w:t>From</w:t>
      </w:r>
      <w:proofErr w:type="gramEnd"/>
      <w:r w:rsidRPr="00BB5C37">
        <w:rPr>
          <w:sz w:val="16"/>
        </w:rPr>
        <w:t xml:space="preserve"> Syria and the Problem of Infectious Disease Although the Syrian Civil War began in March 2011, with “….political, religious, and ethnic roots that go back thousands of years,” the current conflict has its origins in 2006/7. Syria is located in the Fertile Crescent and it has been argued by Kelley, </w:t>
      </w:r>
      <w:proofErr w:type="gramStart"/>
      <w:r w:rsidRPr="00BB5C37">
        <w:rPr>
          <w:sz w:val="16"/>
        </w:rPr>
        <w:t>et</w:t>
      </w:r>
      <w:proofErr w:type="gramEnd"/>
      <w:r w:rsidRPr="00BB5C37">
        <w:rPr>
          <w:sz w:val="16"/>
        </w:rPr>
        <w:t xml:space="preserve">. al (2015) that Syria has “1) experienced the worst 3-year drought in the instrumental record and (2) the drought exacerbated existing water and agricultural insecurity and caused massive agricultural failures and livestock mortality” (p. 3241). Consequently, the most significant aspect of the drought has been the migration of close to 1.5 million people from the rural farming areas to the cities. The migration was also shaped by government agricultural policy. Hafez al-Assad ruled Syria from 1971-2000 and implemented policies to increase agricultural production, which included land redistribution, irrigation projects, quota systems, and subsidies for diesel fuel. The hope was that the rural population would support the regime. The reality, however, led to the endangerment of Syria’s water security “by exploiting limited land and water resources without regard for sustainability” leading to a decline in groundwater (Kelley, et. al., p. 3241). Syria, and the greater Fertile Crescent, then entered a period of sustained drought. According to Kelley, </w:t>
      </w:r>
      <w:proofErr w:type="gramStart"/>
      <w:r w:rsidRPr="00BB5C37">
        <w:rPr>
          <w:sz w:val="16"/>
        </w:rPr>
        <w:t>et</w:t>
      </w:r>
      <w:proofErr w:type="gramEnd"/>
      <w:r w:rsidRPr="00BB5C37">
        <w:rPr>
          <w:sz w:val="16"/>
        </w:rPr>
        <w:t xml:space="preserve">. al (2015), “Rural Syria’s heavy year-to-year reliance on agricultural production left it unable to outlast a severe prolonged drought and a mass migration of rural farming families to urban areas ensured” (p. 3242). Those displaced by the drought have been estimated at approximately 1.5 million (Kelley, et. al., p. 3242). Another important factor to consider is the influx of refugees from Iraq since the start of the 2003 Iraq War. By 2010, internally displaced persons and Iraqi refugees made up approximately 20% of Syria’s urban population. Kelley, </w:t>
      </w:r>
      <w:proofErr w:type="gramStart"/>
      <w:r w:rsidRPr="00BB5C37">
        <w:rPr>
          <w:sz w:val="16"/>
        </w:rPr>
        <w:t>et</w:t>
      </w:r>
      <w:proofErr w:type="gramEnd"/>
      <w:r w:rsidRPr="00BB5C37">
        <w:rPr>
          <w:sz w:val="16"/>
        </w:rPr>
        <w:t xml:space="preserve">. al. (2015) note, “The total urban population of Syria in 2002 was 8.9 million but, by the end of 2010, had grown to 13.8 million, a more than 50% increase in only 8 years, a far greater rate than for the Syrian population as a whole” (p. 3242). Put simply, this created a strain on Syria’s already fragile resources. The drought, along with internal migration, came up against already existing factors that contributed to the unrest that boiled over during the Arab Spring; namely, unemployment, corruption, and rampant inequality. In their study of the impact of climate change in Fertile Crescent, Kelley </w:t>
      </w:r>
      <w:proofErr w:type="gramStart"/>
      <w:r w:rsidRPr="00BB5C37">
        <w:rPr>
          <w:sz w:val="16"/>
        </w:rPr>
        <w:t>et</w:t>
      </w:r>
      <w:proofErr w:type="gramEnd"/>
      <w:r w:rsidRPr="00BB5C37">
        <w:rPr>
          <w:sz w:val="16"/>
        </w:rPr>
        <w:t xml:space="preserve">. al. (2015) </w:t>
      </w:r>
      <w:proofErr w:type="gramStart"/>
      <w:r w:rsidRPr="00BB5C37">
        <w:rPr>
          <w:sz w:val="16"/>
        </w:rPr>
        <w:t>argue</w:t>
      </w:r>
      <w:proofErr w:type="gramEnd"/>
      <w:r w:rsidRPr="00BB5C37">
        <w:rPr>
          <w:sz w:val="16"/>
        </w:rPr>
        <w:t xml:space="preserve"> that the drought did not cause the violence, but it was a contributing factor. Climate expert Peter Gleick argues in a 2014 study in the journal Weather, Climate, and Society, “water and climatic conditions have played a direct role in the deterioration of Syria’s economic conditions” (Miller, 2015). By March 2011, protests were occurring in Deraa, Damascus, and Aleppo. Similar to other Arab states caught up in the Arab Spring protests, Syria was caught up in, “[t]he perfect storm in the Arab world of higher commodity prices, which made basic items more expensive, and a youth bulge that created an irreparable gap between mobilization and assimilation threw into sharp relief the widespread socioeconomic problems (especially gross unequal income distribution and growing poverty), corruption, and restricted political space marked by mukhabarat-enforced (security/intelligence) political repression” (Lesch, 2017, p. 95). Assad, however, believed Syria was immune and could ride out the protests engulfing the other Arab states. Several factors were identified by Lesch (2017) which contributed to the perspective of the Assad regime: 1) </w:t>
      </w:r>
      <w:proofErr w:type="gramStart"/>
      <w:r w:rsidRPr="00BB5C37">
        <w:rPr>
          <w:sz w:val="16"/>
        </w:rPr>
        <w:t>The</w:t>
      </w:r>
      <w:proofErr w:type="gramEnd"/>
      <w:r w:rsidRPr="00BB5C37">
        <w:rPr>
          <w:sz w:val="16"/>
        </w:rPr>
        <w:t xml:space="preserve"> regime frequently portrayed itself as the only thing standing between stability and chaos given its turbulent political development. 2) The fate of the Syrian military and security services is closely tied to that of the regime. 3) The minority-ruled Syrian regime, infused as it is with Alawites in important positions, had always represented itself as the protector of all minorities in a country that is 65 percent Sunni Arab. 4) Basher al-Assad, prior to the uprising, was generally well liked in the country—or at least not generally reviled. 5) Syria’s internal and external opposition prior to the uprising were often uncoordinated and divided, with no generally recognised leadership, and this has carried over into the civil war itself (p. 95-97). As a result, the Assad regime began to crackdown on the protestors and by the late summer and fall of 2011 the Syrian Civil War became a proxy war. The conflict “developed into something of a stalemate, where neither side had the wherewithal to land a knockout punch” (Lesch, 2017, p. 106</w:t>
      </w:r>
      <w:r w:rsidRPr="00BB5C37">
        <w:rPr>
          <w:rStyle w:val="StyleUnderline"/>
        </w:rPr>
        <w:t>). As the civil war escalated, the result was internal displacement of civilians and a growing refugee crisis requiring the attention of the international community</w:t>
      </w:r>
      <w:r w:rsidRPr="00BB5C37">
        <w:rPr>
          <w:sz w:val="16"/>
        </w:rPr>
        <w:t xml:space="preserve">. As with armed conflicts before it, </w:t>
      </w:r>
      <w:r w:rsidRPr="00BB5C37">
        <w:rPr>
          <w:rStyle w:val="StyleUnderline"/>
        </w:rPr>
        <w:t>the political in-fighting and social upheaval in Syria eventually led to full blown civil war and began to impact the health of Syrian communities.</w:t>
      </w:r>
      <w:r w:rsidRPr="00BB5C37">
        <w:rPr>
          <w:sz w:val="16"/>
        </w:rPr>
        <w:t xml:space="preserve"> This problem has only intensified with each passing year of the conflict. We will now turn to the refugee crisis and discuss the potential impacts of a rise in infectious diseases. The Rise of Infectious Disease </w:t>
      </w:r>
      <w:r w:rsidRPr="00BB5C37">
        <w:rPr>
          <w:rStyle w:val="StyleUnderline"/>
        </w:rPr>
        <w:t xml:space="preserve">The conflict in Syria has resulted in a breakdown of healthcare throughout the country, contributing to a rise in infectious diseases (Petersen, et al., 2013). </w:t>
      </w:r>
      <w:r w:rsidRPr="00BB5C37">
        <w:rPr>
          <w:sz w:val="16"/>
        </w:rPr>
        <w:t xml:space="preserve">Diseases like polio, cholera, typhoid fever, tuberculosis, and leishmaniasis have reemerged in Syria and with over 4 million Syrians crossing the borders seeking safety, EU health care professionals must be prepared to address these issues head on. Even rabies has re-emerged, due in large part to the decreased vaccination rates in the Syrian dog population. Although most cases of disease re-emergence were originally contained within Syria, the continuous increase in migration over the past several years has led to some degree of spillover. In 2014 WHO reported that there were 37 cases of polio in Syria and they confirmed regional spread when they discovered a case of polio in Iraq. The 2014 polio case was the first case of polio in Iraq since 2000 and genetic sequencing showed that it was a close relative of the cases in Syria (Leblebicioglu and Ozaras, 2015). Thus, it is fair to assume that the case of polio in Iraq was imported from Syria. In addition to the recent re-emergence of polio, Lebanon has seen an increase in tuberculosis and cutaneous leishmaniasis rates with the migration of Syrians into their country (Leblebicioglu and Ozaras, 2015). The problems caused by the breakdown of healthcare in Syria are now having a noticeable impact on the healthcare systems of countries taking in Syrian refugees. An increase in cases of measles in countries hosting Syrian refugees has also been documented. The number of measles cases throughout Syria in 2014 was in the thousands and their mass migration across borders led to measles outbreaks in neighboring countries (Sharara and Kanj, 2014). For highly vaccinated populations, like Jordan, the problem was mostly confined to refugee populations, though it does demonstrate the importance of maintaining high vaccine coverage in countries accepting Syrian refugees. Countries with less uniform coverage, such as Lebanon, saw a growing rate of measles with the incoming refugees. This prompted the country to launch a national immunization campaign in 2014 (Sharara and Kanj, 2014). </w:t>
      </w:r>
      <w:r w:rsidRPr="00BB5C37">
        <w:rPr>
          <w:rStyle w:val="StyleUnderline"/>
          <w:highlight w:val="yellow"/>
        </w:rPr>
        <w:t>While</w:t>
      </w:r>
      <w:r w:rsidRPr="00BB5C37">
        <w:rPr>
          <w:rStyle w:val="StyleUnderline"/>
        </w:rPr>
        <w:t xml:space="preserve">, to date, </w:t>
      </w:r>
      <w:r w:rsidRPr="00BB5C37">
        <w:rPr>
          <w:rStyle w:val="Emphasis"/>
          <w:highlight w:val="yellow"/>
        </w:rPr>
        <w:t>the re-emergence of previously controlled diseases has been seen mostly in states taking in the largest number of refugees</w:t>
      </w:r>
      <w:r w:rsidRPr="00BB5C37">
        <w:rPr>
          <w:rStyle w:val="Emphasis"/>
        </w:rPr>
        <w:t xml:space="preserve"> like Jordan, Lebanon, and Turkey, </w:t>
      </w:r>
      <w:r w:rsidRPr="00BB5C37">
        <w:rPr>
          <w:rStyle w:val="Emphasis"/>
          <w:highlight w:val="yellow"/>
        </w:rPr>
        <w:t>it is not unrealistic to assume that the rest of Europe will face similar challenges</w:t>
      </w:r>
      <w:r w:rsidRPr="00BB5C37">
        <w:rPr>
          <w:rStyle w:val="Emphasis"/>
        </w:rPr>
        <w:t xml:space="preserve"> </w:t>
      </w:r>
      <w:r w:rsidRPr="00BB5C37">
        <w:rPr>
          <w:rStyle w:val="Emphasis"/>
          <w:highlight w:val="yellow"/>
        </w:rPr>
        <w:t>with</w:t>
      </w:r>
      <w:r w:rsidRPr="00BB5C37">
        <w:rPr>
          <w:rStyle w:val="Emphasis"/>
        </w:rPr>
        <w:t xml:space="preserve"> the influx of more and </w:t>
      </w:r>
      <w:r w:rsidRPr="00BB5C37">
        <w:rPr>
          <w:rStyle w:val="Emphasis"/>
          <w:highlight w:val="yellow"/>
        </w:rPr>
        <w:t>more refugees</w:t>
      </w:r>
      <w:r w:rsidRPr="00BB5C37">
        <w:rPr>
          <w:sz w:val="16"/>
        </w:rPr>
        <w:t xml:space="preserve">. </w:t>
      </w:r>
      <w:r w:rsidRPr="00BB5C37">
        <w:rPr>
          <w:rStyle w:val="StyleUnderline"/>
        </w:rPr>
        <w:t>Thus, the European health care system and health care providers must be prepared for the appearance of these cases. Vaccination programs, increased disease surveillance, and health screenings can all help prevent diseases that may be traveling with Syrian refugees from entering the greater European public</w:t>
      </w:r>
      <w:r w:rsidRPr="00BB5C37">
        <w:rPr>
          <w:sz w:val="16"/>
        </w:rPr>
        <w:t>. We now turn to a discussion of the EU’s efforts at confronting migration and the consequences of the EU’s migration policy on the rise of infectious diseases. Throughout 2015, a rise in migration to Europe from the Syrian Civil War, as well as conflicts in Afghanistan, Iraq, Libya, and Yemen, resulted in one million people entering Europe mainly crossing the Mediterranean (Collett, 2017, p. 150). Consequently, states in southern Europe were the frontline in the emerging crisis; namely, Italy and Greece. The reaction of Europe’s politicians can be summarised as follows: “[A]s some governments scrambled to construct makeshift reception centers in resorts and army barracks, others looked on with indifference, and still more did so with alarm” (Collett, 2017, p. 150). In short</w:t>
      </w:r>
      <w:r w:rsidRPr="00BB5C37">
        <w:rPr>
          <w:rStyle w:val="StyleUnderline"/>
        </w:rPr>
        <w:t>, disagreement among European states came down to whose responsibility it was to shoulder the monetary, social and political costs of the spikes in immigration throughout 2015. Germany has taken in the largest numbers of refugees in absolute terms, while Sweden has more on a per capita basis. Moreover, Italy and Greece, as frontline states, have absorbed more refugees, often creating holding or processing areas.</w:t>
      </w:r>
      <w:r w:rsidRPr="00BB5C37">
        <w:rPr>
          <w:sz w:val="16"/>
        </w:rPr>
        <w:t xml:space="preserve"> Migration expert Kelly M. Greenhill argues, “</w:t>
      </w:r>
      <w:r w:rsidRPr="00BB5C37">
        <w:rPr>
          <w:rStyle w:val="StyleUnderline"/>
        </w:rPr>
        <w:t>Brussels has been markedly slow in providing much needed aid to frontline states as well as in facilitating promised resettlement of migrants and refugees to other parts of the EU, creating bottlenecks and turning these ill-equipped states into vast holding camps, which Greek ministers refer to as ‘a cemetery of souls’” (</w:t>
      </w:r>
      <w:r w:rsidRPr="00BB5C37">
        <w:rPr>
          <w:sz w:val="16"/>
        </w:rPr>
        <w:t xml:space="preserve">Greenhill, 2016, p. 319). Therefore, the refugee crisis has created a stark challenge for the liberal democracies of the EU: “Balancing humanitarian responsibilities with the need to manage migration, while heeding the desires and fears of European publics….” </w:t>
      </w:r>
      <w:proofErr w:type="gramStart"/>
      <w:r w:rsidRPr="00BB5C37">
        <w:rPr>
          <w:sz w:val="16"/>
        </w:rPr>
        <w:t>(Collett, 2017, p. 152).</w:t>
      </w:r>
      <w:proofErr w:type="gramEnd"/>
      <w:r w:rsidRPr="00BB5C37">
        <w:rPr>
          <w:sz w:val="16"/>
        </w:rPr>
        <w:t xml:space="preserve"> Prior to the creation of the EU, migration policy was coordinated at the national level. However, “migration policy only started to concern [the] EU, in legal and political terms, since 1997 with the Treaty of Amsterdam which integrated into the EU body of law all the migration legislation made by member states of the Schengen Agreement” (Zodian, 2015, p. 298</w:t>
      </w:r>
    </w:p>
    <w:p w14:paraId="1DD6F25B" w14:textId="6893A974" w:rsidR="005072AC" w:rsidRPr="00BB5C37" w:rsidRDefault="00BB69B7" w:rsidP="005072AC">
      <w:pPr>
        <w:pStyle w:val="Heading2"/>
      </w:pPr>
      <w:proofErr w:type="gramStart"/>
      <w:r w:rsidRPr="00BB5C37">
        <w:t>adv</w:t>
      </w:r>
      <w:proofErr w:type="gramEnd"/>
      <w:r w:rsidRPr="00BB5C37">
        <w:t xml:space="preserve"> –</w:t>
      </w:r>
      <w:r w:rsidR="005072AC" w:rsidRPr="00BB5C37">
        <w:t xml:space="preserve"> soft power</w:t>
      </w:r>
    </w:p>
    <w:p w14:paraId="62A41C36" w14:textId="1D62C67A" w:rsidR="00607411" w:rsidRPr="00BB5C37" w:rsidRDefault="00607411" w:rsidP="00607411">
      <w:pPr>
        <w:pStyle w:val="Heading3"/>
        <w:rPr>
          <w:rStyle w:val="Style13ptBold"/>
          <w:b/>
          <w:sz w:val="32"/>
          <w:u w:val="single"/>
        </w:rPr>
      </w:pPr>
      <w:proofErr w:type="gramStart"/>
      <w:r w:rsidRPr="00BB5C37">
        <w:rPr>
          <w:rStyle w:val="Style13ptBold"/>
          <w:b/>
          <w:sz w:val="32"/>
          <w:u w:val="single"/>
        </w:rPr>
        <w:t>uniqueness</w:t>
      </w:r>
      <w:proofErr w:type="gramEnd"/>
    </w:p>
    <w:p w14:paraId="5CD091BE" w14:textId="77777777" w:rsidR="00607411" w:rsidRPr="00BB5C37" w:rsidRDefault="00607411" w:rsidP="00607411">
      <w:pPr>
        <w:pStyle w:val="Heading4"/>
      </w:pPr>
      <w:r w:rsidRPr="00BB5C37">
        <w:t>Failure to address the refugee crisis drains US influence everyday—core of our identity</w:t>
      </w:r>
    </w:p>
    <w:p w14:paraId="48741AD6" w14:textId="77777777" w:rsidR="00607411" w:rsidRPr="00BB5C37" w:rsidRDefault="00607411" w:rsidP="00607411">
      <w:r w:rsidRPr="00BB5C37">
        <w:rPr>
          <w:rStyle w:val="Style13ptBold"/>
        </w:rPr>
        <w:t>Kuczera 17</w:t>
      </w:r>
      <w:r w:rsidRPr="00BB5C37">
        <w:t xml:space="preserve"> (Reiss Kuczera Management and Program Analyst, U.S. Immigration and Customs Enforcement, Office of Professional Responsibility BS, Rutgers University, 2006 MS, University of Illinois, 2013, U.S. REFUGEE POLICY IN THE ERA OF HOMELAND SECURITY: A COMPARATIVE GOVERNMENT ANALYSIS, Thesis, Naval Postgraduate School, Dec 2017, pp1-2 NLB)</w:t>
      </w:r>
    </w:p>
    <w:p w14:paraId="29366467" w14:textId="77777777" w:rsidR="00607411" w:rsidRPr="00BB5C37" w:rsidRDefault="00607411" w:rsidP="00607411">
      <w:pPr>
        <w:rPr>
          <w:sz w:val="16"/>
        </w:rPr>
      </w:pPr>
      <w:r w:rsidRPr="00BB5C37">
        <w:rPr>
          <w:sz w:val="16"/>
        </w:rPr>
        <w:t xml:space="preserve">Since the 20th century, America has seized opportunities to lead internationally and subsequently claim global power status and influence. The United States secured its place as a global superpower following World War II, and its status was later reinforced with the end of the Cold War with the dissolution of the Soviet Union. In addition to commanding military might, the United States became a global advocate for human rights, leading the resettlement efforts of hundreds of thousands of Vietnamese refugees in the late 1970s and 1980s, for example. Although </w:t>
      </w:r>
      <w:r w:rsidRPr="00BB5C37">
        <w:rPr>
          <w:rStyle w:val="StyleUnderline"/>
        </w:rPr>
        <w:t>humanitarian policies often serve</w:t>
      </w:r>
      <w:r w:rsidRPr="00BB5C37">
        <w:rPr>
          <w:sz w:val="16"/>
        </w:rPr>
        <w:t xml:space="preserve"> the country’s </w:t>
      </w:r>
      <w:r w:rsidRPr="00BB5C37">
        <w:rPr>
          <w:rStyle w:val="StyleUnderline"/>
        </w:rPr>
        <w:t>self-interests</w:t>
      </w:r>
      <w:r w:rsidRPr="00BB5C37">
        <w:rPr>
          <w:sz w:val="16"/>
        </w:rPr>
        <w:t xml:space="preserve"> politically, actions like this </w:t>
      </w:r>
      <w:r w:rsidRPr="00BB5C37">
        <w:rPr>
          <w:rStyle w:val="StyleUnderline"/>
        </w:rPr>
        <w:t>also fulfill America’s promise of a land of opportunity, rooted in its historical identity as an immigrant nation</w:t>
      </w:r>
      <w:r w:rsidRPr="00BB5C37">
        <w:rPr>
          <w:sz w:val="16"/>
        </w:rPr>
        <w:t xml:space="preserve">.1 </w:t>
      </w:r>
      <w:proofErr w:type="gramStart"/>
      <w:r w:rsidRPr="00BB5C37">
        <w:rPr>
          <w:rStyle w:val="StyleUnderline"/>
        </w:rPr>
        <w:t>Currently</w:t>
      </w:r>
      <w:proofErr w:type="gramEnd"/>
      <w:r w:rsidRPr="00BB5C37">
        <w:rPr>
          <w:rStyle w:val="StyleUnderline"/>
        </w:rPr>
        <w:t xml:space="preserve">, however, the United States faces several difficulties in the immigration sphere, especially when it comes to its refugee policy. </w:t>
      </w:r>
      <w:r w:rsidRPr="00BB5C37">
        <w:rPr>
          <w:sz w:val="16"/>
        </w:rPr>
        <w:t xml:space="preserve">These challenges go to the heart of its identity as a global power and a nation of immigrants. Recent </w:t>
      </w:r>
      <w:r w:rsidRPr="00BB5C37">
        <w:rPr>
          <w:rStyle w:val="StyleUnderline"/>
        </w:rPr>
        <w:t>national discourse has framed refugees</w:t>
      </w:r>
      <w:r w:rsidRPr="00BB5C37">
        <w:rPr>
          <w:sz w:val="16"/>
        </w:rPr>
        <w:t xml:space="preserve">, and immigration in general, </w:t>
      </w:r>
      <w:r w:rsidRPr="00BB5C37">
        <w:rPr>
          <w:rStyle w:val="StyleUnderline"/>
        </w:rPr>
        <w:t>as a serious homeland security threat</w:t>
      </w:r>
      <w:r w:rsidRPr="00BB5C37">
        <w:rPr>
          <w:sz w:val="16"/>
        </w:rPr>
        <w:t xml:space="preserve">, especially concerning the vulnerabilities associated with entry by foreign terrorist actors. The House Homeland Security Committee’s Terror Threat Snapshot from September 2016 cites several cases of terrorist attacks in Europe committed by individuals believed to have posed as Syrian refugees and points to concerns of the ability of the United States to properly vet and screen potential refugees.2 </w:t>
      </w:r>
      <w:proofErr w:type="gramStart"/>
      <w:r w:rsidRPr="00BB5C37">
        <w:rPr>
          <w:rStyle w:val="StyleUnderline"/>
        </w:rPr>
        <w:t>Still</w:t>
      </w:r>
      <w:proofErr w:type="gramEnd"/>
      <w:r w:rsidRPr="00BB5C37">
        <w:rPr>
          <w:rStyle w:val="StyleUnderline"/>
        </w:rPr>
        <w:t xml:space="preserve">, </w:t>
      </w:r>
      <w:r w:rsidRPr="00BB5C37">
        <w:rPr>
          <w:rStyle w:val="StyleUnderline"/>
          <w:highlight w:val="yellow"/>
        </w:rPr>
        <w:t>history shows immigrants are an integral part of the country</w:t>
      </w:r>
      <w:r w:rsidRPr="00BB5C37">
        <w:rPr>
          <w:rStyle w:val="StyleUnderline"/>
        </w:rPr>
        <w:t xml:space="preserve">. Their contributions to the U.S. culture and economy cannot be understated. </w:t>
      </w:r>
      <w:r w:rsidRPr="00BB5C37">
        <w:rPr>
          <w:sz w:val="16"/>
        </w:rPr>
        <w:t xml:space="preserve">The American struggle of staying true to its identity and economic drivers while addressing the threats presented by a deeply </w:t>
      </w:r>
      <w:proofErr w:type="gramStart"/>
      <w:r w:rsidRPr="00BB5C37">
        <w:rPr>
          <w:sz w:val="16"/>
        </w:rPr>
        <w:t>interconnected,</w:t>
      </w:r>
      <w:proofErr w:type="gramEnd"/>
      <w:r w:rsidRPr="00BB5C37">
        <w:rPr>
          <w:sz w:val="16"/>
        </w:rPr>
        <w:t xml:space="preserve"> globalized, and politically fragile world presents a challenge, compounded by the terrorist attacks of 9/11 and resulting heightened national security concerns. The post-9/11 wars in the Middle East have further increased the national insecurities surrounding the admission of immigrants as witnessed by the attempted ban of select nationalities by the Trump administration. </w:t>
      </w:r>
      <w:r w:rsidRPr="00BB5C37">
        <w:rPr>
          <w:rStyle w:val="StyleUnderline"/>
          <w:highlight w:val="yellow"/>
        </w:rPr>
        <w:t>Syrian war refugees present a significant challenge to the U.S. refugee policy.</w:t>
      </w:r>
      <w:r w:rsidRPr="00BB5C37">
        <w:rPr>
          <w:rStyle w:val="StyleUnderline"/>
        </w:rPr>
        <w:t xml:space="preserve"> To date, approximately 11 million refugees have fled Syria since their civil war began in 2011. A</w:t>
      </w:r>
      <w:r w:rsidRPr="00BB5C37">
        <w:rPr>
          <w:sz w:val="16"/>
        </w:rPr>
        <w:t xml:space="preserve">lthough that accounts for just 0.1 percent of the current world population, </w:t>
      </w:r>
      <w:r w:rsidRPr="00BB5C37">
        <w:rPr>
          <w:rStyle w:val="StyleUnderline"/>
          <w:highlight w:val="yellow"/>
        </w:rPr>
        <w:t>this massive forced migration has created serious response challenges for the international community</w:t>
      </w:r>
      <w:r w:rsidRPr="00BB5C37">
        <w:rPr>
          <w:sz w:val="16"/>
        </w:rPr>
        <w:t>. Additionally, it</w:t>
      </w:r>
      <w:r w:rsidRPr="00BB5C37">
        <w:rPr>
          <w:rStyle w:val="StyleUnderline"/>
        </w:rPr>
        <w:t xml:space="preserve"> has facilitated the radicalization of the politics and policies in nations surrounding Syria, such as Turkey and Lebanon, and throughout the </w:t>
      </w:r>
      <w:r w:rsidRPr="00BB5C37">
        <w:rPr>
          <w:sz w:val="16"/>
        </w:rPr>
        <w:t xml:space="preserve">European Union </w:t>
      </w:r>
      <w:r w:rsidRPr="00BB5C37">
        <w:rPr>
          <w:rStyle w:val="StyleUnderline"/>
        </w:rPr>
        <w:t>(EU</w:t>
      </w:r>
      <w:r w:rsidRPr="00BB5C37">
        <w:rPr>
          <w:sz w:val="16"/>
        </w:rPr>
        <w:t xml:space="preserve">).3 Such a </w:t>
      </w:r>
      <w:r w:rsidRPr="00BB5C37">
        <w:rPr>
          <w:rStyle w:val="StyleUnderline"/>
        </w:rPr>
        <w:t>mass migration and displacement strains the resources of those host countries</w:t>
      </w:r>
      <w:r w:rsidRPr="00BB5C37">
        <w:rPr>
          <w:sz w:val="16"/>
        </w:rPr>
        <w:t xml:space="preserve"> not equipped to handle such a large and sustained influx of migrants. As </w:t>
      </w:r>
      <w:r w:rsidRPr="00BB5C37">
        <w:rPr>
          <w:rStyle w:val="StyleUnderline"/>
        </w:rPr>
        <w:t>a new wave of nationalism spreads throughout the world</w:t>
      </w:r>
      <w:r w:rsidRPr="00BB5C37">
        <w:rPr>
          <w:sz w:val="16"/>
        </w:rPr>
        <w:t xml:space="preserve">, as seen in Brexit, the 2016 U.S. presidential election, and in France, for example, scholars seek to understand the causes of these worldwide shifts. Whatever their cause, whether it be because of economic inequalities or the fear of terrorism, </w:t>
      </w:r>
      <w:r w:rsidRPr="00BB5C37">
        <w:rPr>
          <w:rStyle w:val="StyleUnderline"/>
        </w:rPr>
        <w:t xml:space="preserve">anti-immigrant sentiments appear pervasive </w:t>
      </w:r>
      <w:r w:rsidRPr="00BB5C37">
        <w:rPr>
          <w:sz w:val="16"/>
        </w:rPr>
        <w:t xml:space="preserve">in the current U.S. national discourse. For example, a poll by the Chicago Council on Global Affairs found that only 36 percent of U.S. voters supported admitting Syrian refugees into the country.4 Meanwhile, an August 2016 poll by Pew Research Center found that 66 percent of registered voters who supported Trump cited immigration as a “very big” problem in the United States.5 </w:t>
      </w:r>
      <w:r w:rsidRPr="00BB5C37">
        <w:rPr>
          <w:rStyle w:val="StyleUnderline"/>
          <w:highlight w:val="yellow"/>
        </w:rPr>
        <w:t>The failure of the U</w:t>
      </w:r>
      <w:r w:rsidRPr="00BB5C37">
        <w:rPr>
          <w:rStyle w:val="StyleUnderline"/>
        </w:rPr>
        <w:t xml:space="preserve">nited </w:t>
      </w:r>
      <w:r w:rsidRPr="00BB5C37">
        <w:rPr>
          <w:rStyle w:val="StyleUnderline"/>
          <w:highlight w:val="yellow"/>
        </w:rPr>
        <w:t>S</w:t>
      </w:r>
      <w:r w:rsidRPr="00BB5C37">
        <w:rPr>
          <w:rStyle w:val="StyleUnderline"/>
        </w:rPr>
        <w:t xml:space="preserve">tates to </w:t>
      </w:r>
      <w:r w:rsidRPr="00BB5C37">
        <w:rPr>
          <w:rStyle w:val="StyleUnderline"/>
          <w:highlight w:val="yellow"/>
        </w:rPr>
        <w:t>lead the response to the forced migration of Syrian war refugees challenges both its position as the global leader in humanitarian policies as well as aspects of its own national identity</w:t>
      </w:r>
      <w:r w:rsidRPr="00BB5C37">
        <w:rPr>
          <w:sz w:val="16"/>
        </w:rPr>
        <w:t xml:space="preserve">. A 2016 Oxfam international report found </w:t>
      </w:r>
      <w:r w:rsidRPr="00BB5C37">
        <w:rPr>
          <w:rStyle w:val="StyleUnderline"/>
          <w:highlight w:val="yellow"/>
        </w:rPr>
        <w:t>the U</w:t>
      </w:r>
      <w:r w:rsidRPr="00BB5C37">
        <w:rPr>
          <w:rStyle w:val="StyleUnderline"/>
        </w:rPr>
        <w:t xml:space="preserve">nited </w:t>
      </w:r>
      <w:r w:rsidRPr="00BB5C37">
        <w:rPr>
          <w:rStyle w:val="StyleUnderline"/>
          <w:highlight w:val="yellow"/>
        </w:rPr>
        <w:t>S</w:t>
      </w:r>
      <w:r w:rsidRPr="00BB5C37">
        <w:rPr>
          <w:rStyle w:val="StyleUnderline"/>
        </w:rPr>
        <w:t xml:space="preserve">tates </w:t>
      </w:r>
      <w:r w:rsidRPr="00BB5C37">
        <w:rPr>
          <w:rStyle w:val="StyleUnderline"/>
          <w:highlight w:val="yellow"/>
        </w:rPr>
        <w:t>contributed only seven percent of its “fair share</w:t>
      </w:r>
      <w:r w:rsidRPr="00BB5C37">
        <w:rPr>
          <w:rStyle w:val="StyleUnderline"/>
        </w:rPr>
        <w:t>” of refugee resettlement admission pledges</w:t>
      </w:r>
      <w:r w:rsidRPr="00BB5C37">
        <w:rPr>
          <w:sz w:val="16"/>
        </w:rPr>
        <w:t xml:space="preserve">, and 76 percent of its “fair share” of funding as </w:t>
      </w:r>
      <w:r w:rsidRPr="00BB5C37">
        <w:rPr>
          <w:rStyle w:val="StyleUnderline"/>
          <w:highlight w:val="yellow"/>
        </w:rPr>
        <w:t>compared to other wealthy</w:t>
      </w:r>
      <w:r w:rsidRPr="00BB5C37">
        <w:rPr>
          <w:sz w:val="16"/>
        </w:rPr>
        <w:t xml:space="preserve">, developed </w:t>
      </w:r>
      <w:r w:rsidRPr="00BB5C37">
        <w:rPr>
          <w:rStyle w:val="StyleUnderline"/>
          <w:highlight w:val="yellow"/>
        </w:rPr>
        <w:t>nations</w:t>
      </w:r>
      <w:r w:rsidRPr="00BB5C37">
        <w:rPr>
          <w:sz w:val="16"/>
        </w:rPr>
        <w:t>.6 The report lists Canada, Germany, and Norway as contributing well over 100 percent of their fair share in both areas.7 The domestic populist movement’s success in the 2016 American presidential election suggests an increase in aid and support in this crisis is unlikely, and a reduction may be possible.</w:t>
      </w:r>
    </w:p>
    <w:p w14:paraId="36232B8D" w14:textId="77777777" w:rsidR="00607411" w:rsidRPr="00BB5C37" w:rsidRDefault="00607411" w:rsidP="00607411">
      <w:pPr>
        <w:pStyle w:val="Heading4"/>
      </w:pPr>
      <w:r w:rsidRPr="00BB5C37">
        <w:t>Travel restrictions tank soft power and destroy counterterrorism efforts</w:t>
      </w:r>
    </w:p>
    <w:p w14:paraId="7E4A8D18" w14:textId="77777777" w:rsidR="00607411" w:rsidRPr="00BB5C37" w:rsidRDefault="00607411" w:rsidP="00607411">
      <w:proofErr w:type="gramStart"/>
      <w:r w:rsidRPr="00BB5C37">
        <w:rPr>
          <w:rStyle w:val="Style13ptBold"/>
        </w:rPr>
        <w:t>Laub &amp; Nye 17</w:t>
      </w:r>
      <w:r w:rsidRPr="00BB5C37">
        <w:t xml:space="preserve"> (Interview by Zachary Laub Joseph S. Nye Jr., Interviewee, Joseph Nye, University Distinguished Service Professor, Emeritus and former Dean of the Harvard's Kennedy School of Government.</w:t>
      </w:r>
      <w:proofErr w:type="gramEnd"/>
      <w:r w:rsidRPr="00BB5C37">
        <w:t xml:space="preserve"> He received his bachelor's degree summa cum laude from Princeton University,won a Rhodes Scholarship to Oxford University, and earned a PhD in political science from Harvard, kind of a big deal, “Hard Power’s Essential Soft Side,” Council on Foreign Relations, March 29, 2017, </w:t>
      </w:r>
      <w:hyperlink r:id="rId106" w:history="1">
        <w:r w:rsidRPr="00BB5C37">
          <w:rPr>
            <w:rStyle w:val="Hyperlink"/>
          </w:rPr>
          <w:t>https://www.cfr.org/interview/hard-powers-essential-soft-side</w:t>
        </w:r>
      </w:hyperlink>
      <w:r w:rsidRPr="00BB5C37">
        <w:t xml:space="preserve"> NLB)</w:t>
      </w:r>
    </w:p>
    <w:p w14:paraId="0FB2A260" w14:textId="0D13DFDC" w:rsidR="00607411" w:rsidRPr="00BB5C37" w:rsidRDefault="00607411" w:rsidP="00607411">
      <w:pPr>
        <w:rPr>
          <w:rStyle w:val="StyleUnderline"/>
        </w:rPr>
      </w:pPr>
      <w:r w:rsidRPr="00BB5C37">
        <w:rPr>
          <w:rStyle w:val="StyleUnderline"/>
          <w:highlight w:val="yellow"/>
        </w:rPr>
        <w:t>Do policies like the travel ban harm the United States’ ability to leverage soft power</w:t>
      </w:r>
      <w:r w:rsidRPr="00BB5C37">
        <w:rPr>
          <w:rStyle w:val="StyleUnderline"/>
        </w:rPr>
        <w:t>?</w:t>
      </w:r>
      <w:r w:rsidRPr="00BB5C37">
        <w:rPr>
          <w:sz w:val="16"/>
        </w:rPr>
        <w:t xml:space="preserve"> You’re not going to solve any problems with the hard core of </w:t>
      </w:r>
      <w:r w:rsidRPr="00BB5C37">
        <w:rPr>
          <w:rStyle w:val="StyleUnderline"/>
          <w:highlight w:val="yellow"/>
        </w:rPr>
        <w:t>al-Qaeda or the Islamic State</w:t>
      </w:r>
      <w:r w:rsidRPr="00BB5C37">
        <w:rPr>
          <w:sz w:val="16"/>
        </w:rPr>
        <w:t xml:space="preserve"> by soft power. We can preach all we want, but that’s not going to change their minds. On the other hand, they </w:t>
      </w:r>
      <w:r w:rsidRPr="00BB5C37">
        <w:rPr>
          <w:rStyle w:val="StyleUnderline"/>
          <w:highlight w:val="yellow"/>
        </w:rPr>
        <w:t xml:space="preserve">require support from people around them; </w:t>
      </w:r>
      <w:r w:rsidRPr="00BB5C37">
        <w:rPr>
          <w:rStyle w:val="Emphasis"/>
          <w:highlight w:val="yellow"/>
        </w:rPr>
        <w:t>terrorist fish swim in a broader sea</w:t>
      </w:r>
      <w:r w:rsidRPr="00BB5C37">
        <w:rPr>
          <w:rStyle w:val="StyleUnderline"/>
        </w:rPr>
        <w:t>, and we can affect the temperature of that sea.</w:t>
      </w:r>
      <w:r w:rsidRPr="00BB5C37">
        <w:rPr>
          <w:sz w:val="16"/>
        </w:rPr>
        <w:t xml:space="preserve"> Similarly, </w:t>
      </w:r>
      <w:r w:rsidRPr="00BB5C37">
        <w:rPr>
          <w:rStyle w:val="StyleUnderline"/>
        </w:rPr>
        <w:t>to wield hard power against the hard-core terrorists we need good intelligence, and you get most of it from other Muslims</w:t>
      </w:r>
      <w:r w:rsidRPr="00BB5C37">
        <w:rPr>
          <w:sz w:val="16"/>
        </w:rPr>
        <w:t xml:space="preserve">. If </w:t>
      </w:r>
      <w:r w:rsidRPr="00BB5C37">
        <w:rPr>
          <w:rStyle w:val="StyleUnderline"/>
        </w:rPr>
        <w:t xml:space="preserve">you have a ban or attack Muslims, </w:t>
      </w:r>
      <w:r w:rsidRPr="00BB5C37">
        <w:rPr>
          <w:rStyle w:val="StyleUnderline"/>
          <w:highlight w:val="yellow"/>
        </w:rPr>
        <w:t>you’re alienating the sources of intel</w:t>
      </w:r>
      <w:r w:rsidRPr="00BB5C37">
        <w:rPr>
          <w:rStyle w:val="StyleUnderline"/>
        </w:rPr>
        <w:t xml:space="preserve">ligence that </w:t>
      </w:r>
      <w:r w:rsidRPr="00BB5C37">
        <w:rPr>
          <w:rStyle w:val="StyleUnderline"/>
          <w:highlight w:val="yellow"/>
        </w:rPr>
        <w:t>you need to exercise your hard power</w:t>
      </w:r>
    </w:p>
    <w:p w14:paraId="0B05073D" w14:textId="77777777" w:rsidR="00607411" w:rsidRPr="00BB5C37" w:rsidRDefault="00607411" w:rsidP="00607411">
      <w:pPr>
        <w:pStyle w:val="Heading4"/>
      </w:pPr>
      <w:r w:rsidRPr="00BB5C37">
        <w:t>Trump has shifted away from strategies of soft power- it’s the core of his administration</w:t>
      </w:r>
    </w:p>
    <w:p w14:paraId="5AF3615C" w14:textId="2153410F" w:rsidR="00607411" w:rsidRPr="00BB5C37" w:rsidRDefault="00607411" w:rsidP="00607411">
      <w:r w:rsidRPr="00BB5C37">
        <w:rPr>
          <w:rStyle w:val="Style13ptBold"/>
        </w:rPr>
        <w:t>Nakamura and Eilperin 16</w:t>
      </w:r>
      <w:r w:rsidRPr="00BB5C37">
        <w:t xml:space="preserve"> (David Nakamura covers the White House for the Washington Post, Juliet Eilperin is The Washington Post's senior national affairs correspondent, “Trump to focus on ‘peace through strength’ over Obama’s ‘soft power’ approach,” The Washington Post, Dec. 29, 2016, https://www.washingtonpost.com/politics/trump-to-focus-on-peace-through-strength-over-obamas-soft-power-approach/2016/12/28/286770c8-c6ce-11e6-8bee-54e800ef2a63_story.html?utm_term=.ee3daba10f05 NLB)</w:t>
      </w:r>
    </w:p>
    <w:p w14:paraId="45EAFB16" w14:textId="77777777" w:rsidR="00607411" w:rsidRPr="00BB5C37" w:rsidRDefault="00607411" w:rsidP="00607411">
      <w:pPr>
        <w:rPr>
          <w:sz w:val="16"/>
        </w:rPr>
      </w:pPr>
      <w:r w:rsidRPr="00BB5C37">
        <w:rPr>
          <w:sz w:val="16"/>
        </w:rPr>
        <w:t xml:space="preserve">President-elect Donald </w:t>
      </w:r>
      <w:r w:rsidRPr="00BB5C37">
        <w:rPr>
          <w:rStyle w:val="StyleUnderline"/>
          <w:highlight w:val="yellow"/>
        </w:rPr>
        <w:t>Trump</w:t>
      </w:r>
      <w:r w:rsidRPr="00BB5C37">
        <w:rPr>
          <w:sz w:val="16"/>
        </w:rPr>
        <w:t xml:space="preserve"> has stacked his Cabinet with military generals, pushed for more Pentagon spending and a bigger Navy, threatened to slap tariffs on China and Mexico and, last week, suggested that he was open to expanding the U.S. nuclear arsenal. The aim, he has </w:t>
      </w:r>
      <w:r w:rsidRPr="00BB5C37">
        <w:rPr>
          <w:rStyle w:val="StyleUnderline"/>
          <w:highlight w:val="yellow"/>
        </w:rPr>
        <w:t>said</w:t>
      </w:r>
      <w:r w:rsidRPr="00BB5C37">
        <w:rPr>
          <w:sz w:val="16"/>
        </w:rPr>
        <w:t xml:space="preserve">, is to </w:t>
      </w:r>
      <w:r w:rsidRPr="00BB5C37">
        <w:rPr>
          <w:rStyle w:val="StyleUnderline"/>
          <w:highlight w:val="yellow"/>
        </w:rPr>
        <w:t>achieve “peace through strength</w:t>
      </w:r>
      <w:r w:rsidRPr="00BB5C37">
        <w:rPr>
          <w:sz w:val="16"/>
        </w:rPr>
        <w:t xml:space="preserve">.” If Trump follows through with </w:t>
      </w:r>
      <w:r w:rsidRPr="00BB5C37">
        <w:rPr>
          <w:rStyle w:val="StyleUnderline"/>
          <w:highlight w:val="yellow"/>
        </w:rPr>
        <w:t>this</w:t>
      </w:r>
      <w:r w:rsidRPr="00BB5C37">
        <w:rPr>
          <w:sz w:val="16"/>
        </w:rPr>
        <w:t xml:space="preserve"> confrontational </w:t>
      </w:r>
      <w:r w:rsidRPr="00BB5C37">
        <w:rPr>
          <w:rStyle w:val="StyleUnderline"/>
          <w:highlight w:val="yellow"/>
        </w:rPr>
        <w:t>approach</w:t>
      </w:r>
      <w:r w:rsidRPr="00BB5C37">
        <w:rPr>
          <w:sz w:val="16"/>
        </w:rPr>
        <w:t xml:space="preserve">, it will </w:t>
      </w:r>
      <w:r w:rsidRPr="00BB5C37">
        <w:rPr>
          <w:rStyle w:val="StyleUnderline"/>
          <w:highlight w:val="yellow"/>
        </w:rPr>
        <w:t>represent a sharp break with the multifaceted foreign policy</w:t>
      </w:r>
      <w:r w:rsidRPr="00BB5C37">
        <w:rPr>
          <w:rStyle w:val="StyleUnderline"/>
        </w:rPr>
        <w:t xml:space="preserve"> </w:t>
      </w:r>
      <w:r w:rsidRPr="00BB5C37">
        <w:rPr>
          <w:rStyle w:val="StyleUnderline"/>
          <w:highlight w:val="yellow"/>
        </w:rPr>
        <w:t>strategy</w:t>
      </w:r>
      <w:r w:rsidRPr="00BB5C37">
        <w:rPr>
          <w:rStyle w:val="StyleUnderline"/>
        </w:rPr>
        <w:t xml:space="preserve"> that both Democratic and Republican presidents have practiced for decades, </w:t>
      </w:r>
      <w:r w:rsidRPr="00BB5C37">
        <w:rPr>
          <w:rStyle w:val="StyleUnderline"/>
          <w:highlight w:val="yellow"/>
        </w:rPr>
        <w:t>including reliance</w:t>
      </w:r>
      <w:r w:rsidRPr="00BB5C37">
        <w:rPr>
          <w:sz w:val="16"/>
        </w:rPr>
        <w:t xml:space="preserve"> on what diplomats call “</w:t>
      </w:r>
      <w:r w:rsidRPr="00BB5C37">
        <w:rPr>
          <w:rStyle w:val="StyleUnderline"/>
          <w:highlight w:val="yellow"/>
        </w:rPr>
        <w:t>soft power</w:t>
      </w:r>
      <w:r w:rsidRPr="00BB5C37">
        <w:rPr>
          <w:rStyle w:val="StyleUnderline"/>
        </w:rPr>
        <w:t>”</w:t>
      </w:r>
      <w:r w:rsidRPr="00BB5C37">
        <w:rPr>
          <w:sz w:val="16"/>
        </w:rPr>
        <w:t xml:space="preserve"> to achieve objectives and avoid conflict. Instead, </w:t>
      </w:r>
      <w:r w:rsidRPr="00BB5C37">
        <w:rPr>
          <w:rStyle w:val="StyleUnderline"/>
        </w:rPr>
        <w:t>Trump views foreign policy as</w:t>
      </w:r>
      <w:r w:rsidRPr="00BB5C37">
        <w:rPr>
          <w:sz w:val="16"/>
        </w:rPr>
        <w:t xml:space="preserve"> largely </w:t>
      </w:r>
      <w:r w:rsidRPr="00BB5C37">
        <w:rPr>
          <w:rStyle w:val="StyleUnderline"/>
        </w:rPr>
        <w:t>transactional</w:t>
      </w:r>
      <w:r w:rsidRPr="00BB5C37">
        <w:rPr>
          <w:sz w:val="16"/>
        </w:rPr>
        <w:t xml:space="preserve">, aides say, and his goal is to win — by speaking loudly and carrying a big stick. But critics, including former Obama administration officials and foreign diplomats, said winning on the world stage requires more than bluster and intimidation and pugilistic messages on Twitter. American </w:t>
      </w:r>
      <w:r w:rsidRPr="00BB5C37">
        <w:rPr>
          <w:rStyle w:val="StyleUnderline"/>
        </w:rPr>
        <w:t>leadership</w:t>
      </w:r>
      <w:r w:rsidRPr="00BB5C37">
        <w:rPr>
          <w:sz w:val="16"/>
        </w:rPr>
        <w:t xml:space="preserve">, they said, also </w:t>
      </w:r>
      <w:r w:rsidRPr="00BB5C37">
        <w:rPr>
          <w:rStyle w:val="StyleUnderline"/>
        </w:rPr>
        <w:t>is about the carrots</w:t>
      </w:r>
      <w:r w:rsidRPr="00BB5C37">
        <w:rPr>
          <w:sz w:val="16"/>
        </w:rPr>
        <w:t xml:space="preserve"> — the promotion of democratic values and building U.S.-led institutions that can address shared global challenges such as economic growth, climate change and terrorism. “If your slogan is, ‘America first,’ other people will think, ‘What about me?’ ” said Joseph Nye, who was an assistant secretary of defense under President Bill Clinton. </w:t>
      </w:r>
      <w:r w:rsidRPr="00BB5C37">
        <w:rPr>
          <w:rStyle w:val="StyleUnderline"/>
        </w:rPr>
        <w:t xml:space="preserve">Past presidents have tried to use “soft power” strategies to bolster the United States’ cultural appeal abroad and lend moral weight to the country’s standing as the free world’s leading alternative to communist or authoritarian systems. </w:t>
      </w:r>
      <w:r w:rsidRPr="00BB5C37">
        <w:rPr>
          <w:rStyle w:val="StyleUnderline"/>
          <w:highlight w:val="yellow"/>
        </w:rPr>
        <w:t>Such tactics are not a substitute for military and economic “hard power</w:t>
      </w:r>
      <w:r w:rsidRPr="00BB5C37">
        <w:rPr>
          <w:rStyle w:val="StyleUnderline"/>
        </w:rPr>
        <w:t xml:space="preserve">,” foreign affairs analysts said, </w:t>
      </w:r>
      <w:r w:rsidRPr="00BB5C37">
        <w:rPr>
          <w:rStyle w:val="StyleUnderline"/>
          <w:highlight w:val="yellow"/>
        </w:rPr>
        <w:t>but can help shape global perceptions of the United States and its motives</w:t>
      </w:r>
      <w:r w:rsidRPr="00BB5C37">
        <w:rPr>
          <w:rStyle w:val="StyleUnderline"/>
        </w:rPr>
        <w:t>.</w:t>
      </w:r>
      <w:r w:rsidRPr="00BB5C37">
        <w:rPr>
          <w:sz w:val="16"/>
        </w:rPr>
        <w:t xml:space="preserve"> President Obama, for example, spoke frequently about the need for an international order based on universal human rights and the rule of law as he pursued the Paris climate accord, a Pacific Rim free-trade pact and the Iran nuclear deal. By comparison, </w:t>
      </w:r>
      <w:r w:rsidRPr="00BB5C37">
        <w:rPr>
          <w:rStyle w:val="StyleUnderline"/>
        </w:rPr>
        <w:t>Trump has seldom talked about such ideals</w:t>
      </w:r>
      <w:r w:rsidRPr="00BB5C37">
        <w:rPr>
          <w:sz w:val="16"/>
        </w:rPr>
        <w:t xml:space="preserve">, either during the campaign or since winning office. </w:t>
      </w:r>
      <w:r w:rsidRPr="00BB5C37">
        <w:rPr>
          <w:rStyle w:val="StyleUnderline"/>
        </w:rPr>
        <w:t>He has expressed skepticism about</w:t>
      </w:r>
      <w:r w:rsidRPr="00BB5C37">
        <w:rPr>
          <w:sz w:val="16"/>
        </w:rPr>
        <w:t xml:space="preserve"> the </w:t>
      </w:r>
      <w:r w:rsidRPr="00BB5C37">
        <w:rPr>
          <w:rStyle w:val="StyleUnderline"/>
        </w:rPr>
        <w:t>international agreements</w:t>
      </w:r>
      <w:r w:rsidRPr="00BB5C37">
        <w:rPr>
          <w:sz w:val="16"/>
        </w:rPr>
        <w:t xml:space="preserve"> negotiated by the Obama administration, saying they do not do enough to help the American people. This week, </w:t>
      </w:r>
      <w:r w:rsidRPr="00BB5C37">
        <w:rPr>
          <w:rStyle w:val="StyleUnderline"/>
          <w:highlight w:val="yellow"/>
        </w:rPr>
        <w:t>Trump tweeted that the U</w:t>
      </w:r>
      <w:r w:rsidRPr="00BB5C37">
        <w:rPr>
          <w:rStyle w:val="StyleUnderline"/>
        </w:rPr>
        <w:t xml:space="preserve">nited </w:t>
      </w:r>
      <w:r w:rsidRPr="00BB5C37">
        <w:rPr>
          <w:rStyle w:val="StyleUnderline"/>
          <w:highlight w:val="yellow"/>
        </w:rPr>
        <w:t>N</w:t>
      </w:r>
      <w:r w:rsidRPr="00BB5C37">
        <w:rPr>
          <w:rStyle w:val="StyleUnderline"/>
        </w:rPr>
        <w:t>ations</w:t>
      </w:r>
      <w:r w:rsidRPr="00BB5C37">
        <w:rPr>
          <w:sz w:val="16"/>
        </w:rPr>
        <w:t xml:space="preserve"> has potential but “right now </w:t>
      </w:r>
      <w:r w:rsidRPr="00BB5C37">
        <w:rPr>
          <w:rStyle w:val="StyleUnderline"/>
        </w:rPr>
        <w:t>is just a club</w:t>
      </w:r>
      <w:r w:rsidRPr="00BB5C37">
        <w:rPr>
          <w:sz w:val="16"/>
        </w:rPr>
        <w:t xml:space="preserve"> for people to get together, talk and have a good time.” Trump has yet to appoint a foreign policy expert with an extensive background in development assistance or human rights. He has repeatedly questioned the need to cut greenhouse gas emissions globally in order to address climate change, while Obama made that issue a centerpiece of his foreign policy agenda. Trump’s administration is “all about tough guys and being tough,” said Suzanne Nossel, a former deputy assistant secretary of state for international organizations under Obama. Nossel, now the executive director of PEN America, a literary free-speech group, added that “there’s a great sense of fear around the world that the U.S. is going to abandon its leadership role in the world on behalf of the vulnerable.” </w:t>
      </w:r>
      <w:r w:rsidRPr="00BB5C37">
        <w:rPr>
          <w:rStyle w:val="StyleUnderline"/>
          <w:highlight w:val="yellow"/>
        </w:rPr>
        <w:t>Trump’s</w:t>
      </w:r>
      <w:r w:rsidRPr="00BB5C37">
        <w:rPr>
          <w:sz w:val="16"/>
        </w:rPr>
        <w:t xml:space="preserve"> aides said his </w:t>
      </w:r>
      <w:r w:rsidRPr="00BB5C37">
        <w:rPr>
          <w:rStyle w:val="StyleUnderline"/>
          <w:highlight w:val="yellow"/>
        </w:rPr>
        <w:t>strategy is a</w:t>
      </w:r>
      <w:r w:rsidRPr="00BB5C37">
        <w:rPr>
          <w:sz w:val="16"/>
        </w:rPr>
        <w:t xml:space="preserve"> necessary </w:t>
      </w:r>
      <w:r w:rsidRPr="00BB5C37">
        <w:rPr>
          <w:rStyle w:val="StyleUnderline"/>
          <w:highlight w:val="yellow"/>
        </w:rPr>
        <w:t>course correction to</w:t>
      </w:r>
      <w:r w:rsidRPr="00BB5C37">
        <w:rPr>
          <w:sz w:val="16"/>
        </w:rPr>
        <w:t xml:space="preserve"> what they called </w:t>
      </w:r>
      <w:r w:rsidRPr="00BB5C37">
        <w:rPr>
          <w:rStyle w:val="StyleUnderline"/>
          <w:highlight w:val="yellow"/>
        </w:rPr>
        <w:t>Obama’s</w:t>
      </w:r>
      <w:r w:rsidRPr="00BB5C37">
        <w:rPr>
          <w:sz w:val="16"/>
        </w:rPr>
        <w:t xml:space="preserve"> “apology tour” of trying to build bridges to rogue regimes in places such as Iran and Cuba.</w:t>
      </w:r>
    </w:p>
    <w:p w14:paraId="62AF4DB6" w14:textId="77777777" w:rsidR="00607411" w:rsidRPr="00BB5C37" w:rsidRDefault="00607411" w:rsidP="00607411">
      <w:pPr>
        <w:pStyle w:val="Heading4"/>
      </w:pPr>
      <w:r w:rsidRPr="00BB5C37">
        <w:t>Trump rhetoric proves no soft power approach now</w:t>
      </w:r>
    </w:p>
    <w:p w14:paraId="7A452D55" w14:textId="77777777" w:rsidR="00607411" w:rsidRPr="00BB5C37" w:rsidRDefault="00607411" w:rsidP="00607411">
      <w:r w:rsidRPr="00BB5C37">
        <w:rPr>
          <w:rStyle w:val="Style13ptBold"/>
        </w:rPr>
        <w:t>Nakamura and Eilperin 16</w:t>
      </w:r>
      <w:r w:rsidRPr="00BB5C37">
        <w:t xml:space="preserve"> (David Nakamura covers the White House for the Washington Post, Juliet Eilperin is The Washington Post's senior national affairs correspondent, “Trump to focus on ‘peace through strength’ over Obama’s ‘soft power’ approach,” The Washington Post, Dec. 29, 2016, </w:t>
      </w:r>
      <w:hyperlink r:id="rId107" w:history="1">
        <w:r w:rsidRPr="00BB5C37">
          <w:rPr>
            <w:rStyle w:val="Hyperlink"/>
          </w:rPr>
          <w:t>https://www.washingtonpost.com/politics/trump-to-focus-on-peace-through-strength-over-obamas-soft-power-approach/2016/12/28/286770c8-c6ce-11e6-8bee-54e800ef2a63_story.html?utm_term=.ee3daba10f05</w:t>
        </w:r>
      </w:hyperlink>
      <w:r w:rsidRPr="00BB5C37">
        <w:t xml:space="preserve"> NLB)</w:t>
      </w:r>
    </w:p>
    <w:p w14:paraId="4AE91D80" w14:textId="77777777" w:rsidR="00607411" w:rsidRPr="00BB5C37" w:rsidRDefault="00607411" w:rsidP="00607411">
      <w:pPr>
        <w:rPr>
          <w:sz w:val="16"/>
        </w:rPr>
      </w:pPr>
      <w:r w:rsidRPr="00BB5C37">
        <w:rPr>
          <w:sz w:val="16"/>
        </w:rPr>
        <w:t xml:space="preserve">But there is a strain in </w:t>
      </w:r>
      <w:r w:rsidRPr="00BB5C37">
        <w:rPr>
          <w:rStyle w:val="StyleUnderline"/>
          <w:highlight w:val="yellow"/>
        </w:rPr>
        <w:t>the GOP</w:t>
      </w:r>
      <w:r w:rsidRPr="00BB5C37">
        <w:rPr>
          <w:sz w:val="16"/>
        </w:rPr>
        <w:t xml:space="preserve"> that </w:t>
      </w:r>
      <w:r w:rsidRPr="00BB5C37">
        <w:rPr>
          <w:rStyle w:val="StyleUnderline"/>
          <w:highlight w:val="yellow"/>
        </w:rPr>
        <w:t>is</w:t>
      </w:r>
      <w:r w:rsidRPr="00BB5C37">
        <w:rPr>
          <w:sz w:val="16"/>
        </w:rPr>
        <w:t xml:space="preserve"> strongly </w:t>
      </w:r>
      <w:r w:rsidRPr="00BB5C37">
        <w:rPr>
          <w:rStyle w:val="StyleUnderline"/>
          <w:highlight w:val="yellow"/>
        </w:rPr>
        <w:t>opposed to foreign aid</w:t>
      </w:r>
      <w:r w:rsidRPr="00BB5C37">
        <w:rPr>
          <w:sz w:val="16"/>
        </w:rPr>
        <w:t>, said Feaver, now a political science and public policy professor at Duke University, and it’s unclear whether Trump will side with this faction. “</w:t>
      </w:r>
      <w:r w:rsidRPr="00BB5C37">
        <w:rPr>
          <w:rStyle w:val="StyleUnderline"/>
          <w:highlight w:val="yellow"/>
        </w:rPr>
        <w:t>We have never had a president who understands branding as well as Trump</w:t>
      </w:r>
      <w:r w:rsidRPr="00BB5C37">
        <w:rPr>
          <w:sz w:val="16"/>
        </w:rPr>
        <w:t xml:space="preserve"> does,” Feaver said, “</w:t>
      </w:r>
      <w:r w:rsidRPr="00BB5C37">
        <w:rPr>
          <w:rStyle w:val="StyleUnderline"/>
        </w:rPr>
        <w:t>and</w:t>
      </w:r>
      <w:r w:rsidRPr="00BB5C37">
        <w:rPr>
          <w:sz w:val="16"/>
        </w:rPr>
        <w:t xml:space="preserve"> an element of </w:t>
      </w:r>
      <w:r w:rsidRPr="00BB5C37">
        <w:rPr>
          <w:rStyle w:val="StyleUnderline"/>
          <w:highlight w:val="yellow"/>
        </w:rPr>
        <w:t>soft power is branding</w:t>
      </w:r>
      <w:r w:rsidRPr="00BB5C37">
        <w:rPr>
          <w:sz w:val="16"/>
        </w:rPr>
        <w:t xml:space="preserve">.” Trump has expressed skepticism of the Bush-era military interventionism, but he also has discarded Obama’s caution over using terms such as “radical Islam” to describe terrorist threats emanating from the Islamic State and Muslim nations. Obama has warned that such language will perpetuate the terrorists’ goals of inflaming a clash of religions and will radicalize more disaffected young people in the Middle East. Polls show that </w:t>
      </w:r>
      <w:r w:rsidRPr="00BB5C37">
        <w:rPr>
          <w:rStyle w:val="StyleUnderline"/>
        </w:rPr>
        <w:t>while the United States is viewed more favorably</w:t>
      </w:r>
      <w:r w:rsidRPr="00BB5C37">
        <w:rPr>
          <w:sz w:val="16"/>
        </w:rPr>
        <w:t xml:space="preserve"> under Obama than Bush </w:t>
      </w:r>
      <w:r w:rsidRPr="00BB5C37">
        <w:rPr>
          <w:rStyle w:val="StyleUnderline"/>
        </w:rPr>
        <w:t>across Europe</w:t>
      </w:r>
      <w:r w:rsidRPr="00BB5C37">
        <w:rPr>
          <w:sz w:val="16"/>
        </w:rPr>
        <w:t xml:space="preserve"> and Asia, </w:t>
      </w:r>
      <w:r w:rsidRPr="00BB5C37">
        <w:rPr>
          <w:rStyle w:val="StyleUnderline"/>
          <w:highlight w:val="yellow"/>
        </w:rPr>
        <w:t>the rebound in reputation has not lasted in the Middle East</w:t>
      </w:r>
      <w:r w:rsidRPr="00BB5C37">
        <w:rPr>
          <w:rStyle w:val="StyleUnderline"/>
        </w:rPr>
        <w:t xml:space="preserve"> </w:t>
      </w:r>
      <w:r w:rsidRPr="00BB5C37">
        <w:rPr>
          <w:sz w:val="16"/>
        </w:rPr>
        <w:t>despite initial enthusiasm for Obama. Last week, Trump reacted to a deadly truck attack in Germany by labeling it an Islamic attack on Christianity — well before authorities had determined a motive or had a definitive suspect. During the campaign, he proposed a ban on Muslims entering the United States and spoke approvingly of the use of torture on terrorism suspects</w:t>
      </w:r>
      <w:r w:rsidRPr="00BB5C37">
        <w:rPr>
          <w:rStyle w:val="StyleUnderline"/>
        </w:rPr>
        <w:t xml:space="preserve">. </w:t>
      </w:r>
      <w:r w:rsidRPr="00BB5C37">
        <w:rPr>
          <w:rStyle w:val="StyleUnderline"/>
          <w:highlight w:val="yellow"/>
        </w:rPr>
        <w:t>Vali Nasr</w:t>
      </w:r>
      <w:r w:rsidRPr="00BB5C37">
        <w:rPr>
          <w:sz w:val="16"/>
          <w:highlight w:val="yellow"/>
        </w:rPr>
        <w:t>,</w:t>
      </w:r>
      <w:r w:rsidRPr="00BB5C37">
        <w:rPr>
          <w:sz w:val="16"/>
        </w:rPr>
        <w:t xml:space="preserve"> who served as a State Department senior adviser for Afghanistan and Pakistan in the Obama administration, </w:t>
      </w:r>
      <w:r w:rsidRPr="00BB5C37">
        <w:rPr>
          <w:rStyle w:val="StyleUnderline"/>
          <w:highlight w:val="yellow"/>
        </w:rPr>
        <w:t>accused Trump of “cavalierly dispensing with America’s soft power</w:t>
      </w:r>
      <w:r w:rsidRPr="00BB5C37">
        <w:rPr>
          <w:rStyle w:val="StyleUnderline"/>
        </w:rPr>
        <w:t>.”</w:t>
      </w:r>
      <w:r w:rsidRPr="00BB5C37">
        <w:rPr>
          <w:sz w:val="16"/>
        </w:rPr>
        <w:t xml:space="preserve"> “The ‘</w:t>
      </w:r>
      <w:r w:rsidRPr="00BB5C37">
        <w:rPr>
          <w:sz w:val="16"/>
          <w:highlight w:val="yellow"/>
        </w:rPr>
        <w:t>A</w:t>
      </w:r>
      <w:r w:rsidRPr="00BB5C37">
        <w:rPr>
          <w:rStyle w:val="StyleUnderline"/>
          <w:highlight w:val="yellow"/>
        </w:rPr>
        <w:t>merica first’ rhetoric</w:t>
      </w:r>
      <w:r w:rsidRPr="00BB5C37">
        <w:rPr>
          <w:rStyle w:val="StyleUnderline"/>
        </w:rPr>
        <w:t xml:space="preserve">, combined with the anti-Muslim rhetoric, </w:t>
      </w:r>
      <w:r w:rsidRPr="00BB5C37">
        <w:rPr>
          <w:rStyle w:val="StyleUnderline"/>
          <w:highlight w:val="yellow"/>
        </w:rPr>
        <w:t>will constrain America’s ability to persuade world powers to work with us</w:t>
      </w:r>
      <w:r w:rsidRPr="00BB5C37">
        <w:rPr>
          <w:rStyle w:val="StyleUnderline"/>
        </w:rPr>
        <w:t>,”</w:t>
      </w:r>
      <w:r w:rsidRPr="00BB5C37">
        <w:rPr>
          <w:sz w:val="16"/>
        </w:rPr>
        <w:t xml:space="preserve"> said Nasr, now the dean of Johns Hopkins University’s School of Advanced International Studies. </w:t>
      </w:r>
      <w:r w:rsidRPr="00BB5C37">
        <w:rPr>
          <w:rStyle w:val="StyleUnderline"/>
        </w:rPr>
        <w:t>Human rights advocates are alarmed by Trump’s professed admiration for</w:t>
      </w:r>
      <w:r w:rsidRPr="00BB5C37">
        <w:rPr>
          <w:sz w:val="16"/>
        </w:rPr>
        <w:t xml:space="preserve"> authoritarian figures such as Russian President Vladi­mir </w:t>
      </w:r>
      <w:r w:rsidRPr="00BB5C37">
        <w:rPr>
          <w:rStyle w:val="StyleUnderline"/>
        </w:rPr>
        <w:t>Putin</w:t>
      </w:r>
      <w:r w:rsidRPr="00BB5C37">
        <w:rPr>
          <w:sz w:val="16"/>
        </w:rPr>
        <w:t xml:space="preserve">, whom he called a stronger leader than Obama. </w:t>
      </w:r>
    </w:p>
    <w:p w14:paraId="2F8B388B" w14:textId="77777777" w:rsidR="00607411" w:rsidRPr="00BB5C37" w:rsidRDefault="00607411" w:rsidP="00607411"/>
    <w:p w14:paraId="58D1F279" w14:textId="7ADB8879" w:rsidR="00422FCD" w:rsidRDefault="00422FCD" w:rsidP="00422FCD">
      <w:pPr>
        <w:pStyle w:val="Heading3"/>
        <w:rPr>
          <w:rStyle w:val="Style13ptBold"/>
          <w:b/>
          <w:sz w:val="32"/>
          <w:u w:val="single"/>
        </w:rPr>
      </w:pPr>
      <w:proofErr w:type="gramStart"/>
      <w:r>
        <w:rPr>
          <w:rStyle w:val="Style13ptBold"/>
          <w:b/>
          <w:sz w:val="32"/>
          <w:u w:val="single"/>
        </w:rPr>
        <w:t>uniqueness</w:t>
      </w:r>
      <w:proofErr w:type="gramEnd"/>
      <w:r>
        <w:rPr>
          <w:rStyle w:val="Style13ptBold"/>
          <w:b/>
          <w:sz w:val="32"/>
          <w:u w:val="single"/>
        </w:rPr>
        <w:t xml:space="preserve"> – ISIS</w:t>
      </w:r>
    </w:p>
    <w:p w14:paraId="51DD1147" w14:textId="4F90506A" w:rsidR="00422FCD" w:rsidRDefault="00422FCD" w:rsidP="00422FCD">
      <w:pPr>
        <w:pStyle w:val="Heading4"/>
        <w:rPr>
          <w:rStyle w:val="StyleUnderline"/>
          <w:sz w:val="26"/>
          <w:u w:val="none"/>
        </w:rPr>
      </w:pPr>
      <w:r>
        <w:rPr>
          <w:rStyle w:val="StyleUnderline"/>
          <w:sz w:val="26"/>
          <w:u w:val="none"/>
        </w:rPr>
        <w:t xml:space="preserve">ISIS </w:t>
      </w:r>
      <w:r w:rsidR="009A4E0F">
        <w:rPr>
          <w:rStyle w:val="StyleUnderline"/>
          <w:sz w:val="26"/>
          <w:u w:val="none"/>
        </w:rPr>
        <w:t>remains a global threat – influence and sleeper cells</w:t>
      </w:r>
    </w:p>
    <w:p w14:paraId="125B31C0" w14:textId="409617FD" w:rsidR="009A4E0F" w:rsidRPr="009A4E0F" w:rsidRDefault="009A4E0F" w:rsidP="009A4E0F">
      <w:r w:rsidRPr="009A4E0F">
        <w:rPr>
          <w:rStyle w:val="Style13ptBold"/>
        </w:rPr>
        <w:t>Ellyatt 17</w:t>
      </w:r>
      <w:r>
        <w:t xml:space="preserve"> (Holly, CNBC Correspondent, “</w:t>
      </w:r>
      <w:r w:rsidRPr="009A4E0F">
        <w:t>The end of ISIS? Experts warn the terror group is still a 'serious global threat'</w:t>
      </w:r>
      <w:r>
        <w:t xml:space="preserve">”, CNBC, </w:t>
      </w:r>
      <w:r w:rsidRPr="009A4E0F">
        <w:t>https://www.cnbc.com/2017/11/23/isis-finished-experts-warn-the-terror-group-is-still-a-serious-global-threat.html</w:t>
      </w:r>
      <w:r>
        <w:t>) ALH</w:t>
      </w:r>
    </w:p>
    <w:p w14:paraId="09500352" w14:textId="71E8FDBD" w:rsidR="00422FCD" w:rsidRPr="00422FCD" w:rsidRDefault="00422FCD" w:rsidP="00422FCD">
      <w:pPr>
        <w:rPr>
          <w:rStyle w:val="StyleUnderline"/>
        </w:rPr>
      </w:pPr>
      <w:r w:rsidRPr="00422FCD">
        <w:rPr>
          <w:rStyle w:val="StyleUnderline"/>
        </w:rPr>
        <w:t xml:space="preserve">Islamic State's days of territorial gains and military wins in Iraq and Syria might be over as the last vestiges of territory are won back from the self- proclaimed caliphate, but </w:t>
      </w:r>
      <w:r w:rsidRPr="00422FCD">
        <w:rPr>
          <w:rStyle w:val="StyleUnderline"/>
          <w:highlight w:val="yellow"/>
        </w:rPr>
        <w:t>international experts are warning that any hopes that the group is gone and forgotten are premature and misguided.</w:t>
      </w:r>
      <w:r w:rsidR="009A4E0F">
        <w:rPr>
          <w:rStyle w:val="StyleUnderline"/>
        </w:rPr>
        <w:t xml:space="preserve"> </w:t>
      </w:r>
      <w:r w:rsidRPr="009A4E0F">
        <w:rPr>
          <w:sz w:val="16"/>
        </w:rPr>
        <w:t xml:space="preserve">The U.K.'s minister of state for the Middle East and North Africa said Thursday that </w:t>
      </w:r>
      <w:r w:rsidRPr="00422FCD">
        <w:rPr>
          <w:rStyle w:val="StyleUnderline"/>
          <w:highlight w:val="yellow"/>
        </w:rPr>
        <w:t>even as ISIS crumbles, its influence remains strong</w:t>
      </w:r>
      <w:r w:rsidRPr="00422FCD">
        <w:rPr>
          <w:rStyle w:val="StyleUnderline"/>
        </w:rPr>
        <w:t>.</w:t>
      </w:r>
      <w:r w:rsidR="009A4E0F">
        <w:rPr>
          <w:rStyle w:val="StyleUnderline"/>
        </w:rPr>
        <w:t xml:space="preserve"> </w:t>
      </w:r>
      <w:r w:rsidRPr="009A4E0F">
        <w:rPr>
          <w:sz w:val="16"/>
        </w:rPr>
        <w:t>"</w:t>
      </w:r>
      <w:r w:rsidRPr="00422FCD">
        <w:rPr>
          <w:rStyle w:val="StyleUnderline"/>
        </w:rPr>
        <w:t xml:space="preserve">There's no doubt that </w:t>
      </w:r>
      <w:r w:rsidRPr="00422FCD">
        <w:rPr>
          <w:rStyle w:val="StyleUnderline"/>
          <w:highlight w:val="yellow"/>
        </w:rPr>
        <w:t>the threat to us all continues to grow</w:t>
      </w:r>
      <w:r w:rsidRPr="009A4E0F">
        <w:rPr>
          <w:sz w:val="16"/>
        </w:rPr>
        <w:t>," Alastair Burt said Thursday, speaking at a counterterrorism conference hosted by U.K.-based defense and security think tank, the Royal United Services Institute (RUSI).</w:t>
      </w:r>
      <w:r w:rsidR="009A4E0F" w:rsidRPr="009A4E0F">
        <w:rPr>
          <w:sz w:val="16"/>
        </w:rPr>
        <w:t xml:space="preserve"> </w:t>
      </w:r>
      <w:r w:rsidRPr="009A4E0F">
        <w:rPr>
          <w:sz w:val="16"/>
        </w:rPr>
        <w:t xml:space="preserve">"Even as we see Daesh (ISIS) push back on the physical battlefield, </w:t>
      </w:r>
      <w:r w:rsidRPr="00422FCD">
        <w:rPr>
          <w:rStyle w:val="StyleUnderline"/>
        </w:rPr>
        <w:t xml:space="preserve">we know that they will continue to pose a threat in the region. We also know that the battle of ideas is far from won, </w:t>
      </w:r>
      <w:r w:rsidRPr="00422FCD">
        <w:rPr>
          <w:rStyle w:val="StyleUnderline"/>
          <w:highlight w:val="yellow"/>
        </w:rPr>
        <w:t>Daesh is still capable of inspiring people to carry out attacks in its name and, as such, it remains a serious global threat</w:t>
      </w:r>
      <w:r w:rsidRPr="00422FCD">
        <w:rPr>
          <w:rStyle w:val="StyleUnderline"/>
        </w:rPr>
        <w:t>," he said.</w:t>
      </w:r>
      <w:r w:rsidR="009A4E0F">
        <w:rPr>
          <w:rStyle w:val="StyleUnderline"/>
        </w:rPr>
        <w:t xml:space="preserve"> </w:t>
      </w:r>
      <w:r w:rsidRPr="009A4E0F">
        <w:rPr>
          <w:sz w:val="16"/>
        </w:rPr>
        <w:t>"We've seen tragic evidence of this on the continent, in the U.S. and here in the U.K., with five deadly terrorist attacks this year alone," he added.</w:t>
      </w:r>
      <w:r w:rsidR="009A4E0F" w:rsidRPr="009A4E0F">
        <w:rPr>
          <w:sz w:val="16"/>
        </w:rPr>
        <w:t xml:space="preserve"> </w:t>
      </w:r>
      <w:r w:rsidRPr="009A4E0F">
        <w:rPr>
          <w:sz w:val="16"/>
        </w:rPr>
        <w:t xml:space="preserve">Gilles de Kerchove, the EU's counter-terrorism coordinator, agreed that </w:t>
      </w:r>
      <w:r w:rsidRPr="00422FCD">
        <w:rPr>
          <w:rStyle w:val="StyleUnderline"/>
        </w:rPr>
        <w:t xml:space="preserve">the violent terror group was likely to be defeated soon but </w:t>
      </w:r>
      <w:r w:rsidRPr="009A4E0F">
        <w:rPr>
          <w:rStyle w:val="StyleUnderline"/>
          <w:highlight w:val="yellow"/>
        </w:rPr>
        <w:t>the reasons for its creation</w:t>
      </w:r>
      <w:r w:rsidRPr="00422FCD">
        <w:rPr>
          <w:rStyle w:val="StyleUnderline"/>
        </w:rPr>
        <w:t xml:space="preserve">, which go back into the early 2000s but evolved to counter Syrian President Bashar Assad's regime in recent years, </w:t>
      </w:r>
      <w:r w:rsidRPr="009A4E0F">
        <w:rPr>
          <w:rStyle w:val="StyleUnderline"/>
          <w:highlight w:val="yellow"/>
        </w:rPr>
        <w:t>had not been addressed.</w:t>
      </w:r>
      <w:r w:rsidR="009A4E0F">
        <w:rPr>
          <w:rStyle w:val="StyleUnderline"/>
        </w:rPr>
        <w:t xml:space="preserve"> </w:t>
      </w:r>
      <w:r w:rsidRPr="009A4E0F">
        <w:rPr>
          <w:sz w:val="16"/>
        </w:rPr>
        <w:t>"If we don't address the grievances which led to the creation of Daesh - Sunni grievances against sectarian Shia policies – and state violence from Assad, we're likely to see the resurgence of something that could be Daesh 2.0," De Kerchove told the RUSI conference.</w:t>
      </w:r>
      <w:r w:rsidR="009A4E0F" w:rsidRPr="009A4E0F">
        <w:rPr>
          <w:sz w:val="16"/>
        </w:rPr>
        <w:t xml:space="preserve"> </w:t>
      </w:r>
      <w:r w:rsidRPr="009A4E0F">
        <w:rPr>
          <w:sz w:val="16"/>
        </w:rPr>
        <w:t>Not gone, and not forgotten</w:t>
      </w:r>
      <w:r w:rsidR="009A4E0F" w:rsidRPr="009A4E0F">
        <w:rPr>
          <w:sz w:val="16"/>
        </w:rPr>
        <w:t xml:space="preserve"> </w:t>
      </w:r>
      <w:proofErr w:type="gramStart"/>
      <w:r w:rsidRPr="009A4E0F">
        <w:rPr>
          <w:sz w:val="16"/>
        </w:rPr>
        <w:t>The</w:t>
      </w:r>
      <w:proofErr w:type="gramEnd"/>
      <w:r w:rsidRPr="009A4E0F">
        <w:rPr>
          <w:sz w:val="16"/>
        </w:rPr>
        <w:t xml:space="preserve"> so-called Islamic State is largely made up of Sunni militants from Iraq and Syria but has drawn jihadi fighters from across the Muslim world and Europe</w:t>
      </w:r>
      <w:r w:rsidRPr="00422FCD">
        <w:rPr>
          <w:rStyle w:val="StyleUnderline"/>
        </w:rPr>
        <w:t>. There is increasingly positive noise that the group, which has controlled swathes of Iraq and Syria amid governmental and regional instability, is soon to be defeated.</w:t>
      </w:r>
      <w:r w:rsidR="009A4E0F">
        <w:rPr>
          <w:rStyle w:val="StyleUnderline"/>
        </w:rPr>
        <w:t xml:space="preserve"> </w:t>
      </w:r>
      <w:r w:rsidRPr="00422FCD">
        <w:rPr>
          <w:rStyle w:val="StyleUnderline"/>
        </w:rPr>
        <w:t>Syrian and Iraqi government forces and disparate rebel groups, particularly in Syria, have fought to reclaim territories lost to ISIS over the last few years as it attempted to spread a caliphate – a state governed by a strict interpretation of Islam.</w:t>
      </w:r>
      <w:r w:rsidR="009A4E0F">
        <w:rPr>
          <w:rStyle w:val="StyleUnderline"/>
        </w:rPr>
        <w:t xml:space="preserve"> </w:t>
      </w:r>
      <w:r w:rsidRPr="009A4E0F">
        <w:rPr>
          <w:sz w:val="16"/>
        </w:rPr>
        <w:t>Iraqi rapid response forces flash victory signs during a fight with Islamic State militants in the district of Cokjaly in southern Mosul.</w:t>
      </w:r>
      <w:r w:rsidR="009A4E0F" w:rsidRPr="009A4E0F">
        <w:rPr>
          <w:sz w:val="16"/>
        </w:rPr>
        <w:t xml:space="preserve"> </w:t>
      </w:r>
      <w:r w:rsidRPr="009A4E0F">
        <w:rPr>
          <w:sz w:val="16"/>
        </w:rPr>
        <w:t>The tide has turned more strongly against ISIS this year, however, with the group losing Raqqa (in Syria), Mosul (in Iraq) and numerous other strongholds to such an extent that Iranian President Hassan Rouhani made the bold move Tuesday of declaring the defeat of Islamic State.</w:t>
      </w:r>
      <w:r w:rsidR="009A4E0F" w:rsidRPr="009A4E0F">
        <w:rPr>
          <w:sz w:val="16"/>
        </w:rPr>
        <w:t xml:space="preserve"> </w:t>
      </w:r>
      <w:r w:rsidRPr="009A4E0F">
        <w:rPr>
          <w:sz w:val="16"/>
        </w:rPr>
        <w:t>He thanked those who had fought against ISIS in Syria and Iraq for helping to "put an end to a group that did not bring anything for us but evil, misery, destruction, murder and savagery."</w:t>
      </w:r>
      <w:r w:rsidR="009A4E0F" w:rsidRPr="009A4E0F">
        <w:rPr>
          <w:sz w:val="16"/>
        </w:rPr>
        <w:t xml:space="preserve"> </w:t>
      </w:r>
      <w:r w:rsidRPr="009A4E0F">
        <w:rPr>
          <w:sz w:val="16"/>
        </w:rPr>
        <w:t>In addition, on Thursday, Iraqi forces launched an operation to clear the desert bordering Syria of Islamic State militants, calling it a final campaign to clear the group from Iraqi territory. Iraqi Prime Minister Haider al-Abadi was cautious earlier this week, saying he'd only declare that ISIS had been defeated once its militants were dispelled from the desert.</w:t>
      </w:r>
      <w:r w:rsidR="009A4E0F" w:rsidRPr="009A4E0F">
        <w:rPr>
          <w:sz w:val="16"/>
        </w:rPr>
        <w:t xml:space="preserve"> </w:t>
      </w:r>
      <w:r w:rsidRPr="009A4E0F">
        <w:rPr>
          <w:sz w:val="16"/>
        </w:rPr>
        <w:t>Shiraz Maher, deputy director of The International Centre for the Study of Radicalisation and Political Violence (ICSR) at King's College London, had a similar view.</w:t>
      </w:r>
      <w:r w:rsidR="009A4E0F" w:rsidRPr="009A4E0F">
        <w:rPr>
          <w:sz w:val="16"/>
        </w:rPr>
        <w:t xml:space="preserve"> </w:t>
      </w:r>
      <w:r w:rsidRPr="00422FCD">
        <w:rPr>
          <w:rStyle w:val="StyleUnderline"/>
        </w:rPr>
        <w:t>"</w:t>
      </w:r>
      <w:r w:rsidRPr="009A4E0F">
        <w:rPr>
          <w:rStyle w:val="StyleUnderline"/>
          <w:highlight w:val="yellow"/>
        </w:rPr>
        <w:t>I don't think we're anywhere near looking at an after-Daesh reality. Daesh is here, it's very much remaining as a player on the ground</w:t>
      </w:r>
      <w:r w:rsidRPr="00422FCD">
        <w:rPr>
          <w:rStyle w:val="StyleUnderline"/>
        </w:rPr>
        <w:t>,"</w:t>
      </w:r>
      <w:r w:rsidRPr="009A4E0F">
        <w:rPr>
          <w:sz w:val="16"/>
        </w:rPr>
        <w:t xml:space="preserve"> he told the RUSI conference.</w:t>
      </w:r>
      <w:r w:rsidR="009A4E0F" w:rsidRPr="009A4E0F">
        <w:rPr>
          <w:sz w:val="16"/>
        </w:rPr>
        <w:t xml:space="preserve"> </w:t>
      </w:r>
      <w:r w:rsidRPr="009A4E0F">
        <w:rPr>
          <w:rStyle w:val="StyleUnderline"/>
          <w:highlight w:val="yellow"/>
        </w:rPr>
        <w:t>"It is now reverting to type –</w:t>
      </w:r>
      <w:r w:rsidRPr="00422FCD">
        <w:rPr>
          <w:rStyle w:val="StyleUnderline"/>
        </w:rPr>
        <w:t xml:space="preserve"> this was a group that emerged from being insurgency to a protest state and it's now pulling back to what it knows best</w:t>
      </w:r>
      <w:r w:rsidRPr="009A4E0F">
        <w:rPr>
          <w:rStyle w:val="StyleUnderline"/>
          <w:highlight w:val="yellow"/>
        </w:rPr>
        <w:t>. It will slip back into the deserts ready to regroup, to return and to fight another day</w:t>
      </w:r>
      <w:r w:rsidRPr="00422FCD">
        <w:rPr>
          <w:rStyle w:val="StyleUnderline"/>
        </w:rPr>
        <w:t>,</w:t>
      </w:r>
      <w:r w:rsidRPr="009A4E0F">
        <w:rPr>
          <w:sz w:val="16"/>
        </w:rPr>
        <w:t>" he said.</w:t>
      </w:r>
      <w:r w:rsidR="009A4E0F" w:rsidRPr="009A4E0F">
        <w:rPr>
          <w:sz w:val="16"/>
        </w:rPr>
        <w:t xml:space="preserve"> </w:t>
      </w:r>
      <w:r w:rsidRPr="009A4E0F">
        <w:rPr>
          <w:sz w:val="16"/>
        </w:rPr>
        <w:t>Sleeper cells</w:t>
      </w:r>
      <w:r w:rsidR="009A4E0F" w:rsidRPr="009A4E0F">
        <w:rPr>
          <w:sz w:val="16"/>
        </w:rPr>
        <w:t xml:space="preserve"> </w:t>
      </w:r>
      <w:proofErr w:type="gramStart"/>
      <w:r w:rsidRPr="009A4E0F">
        <w:rPr>
          <w:sz w:val="16"/>
        </w:rPr>
        <w:t>With</w:t>
      </w:r>
      <w:proofErr w:type="gramEnd"/>
      <w:r w:rsidRPr="009A4E0F">
        <w:rPr>
          <w:sz w:val="16"/>
        </w:rPr>
        <w:t xml:space="preserve"> martyrdom a key factor of Islamic State's jihadist ideology (drawing on the concept of a "holy war"), many of the group's fighters are expected to die in the last battles for territorial control.</w:t>
      </w:r>
      <w:r w:rsidR="009A4E0F" w:rsidRPr="009A4E0F">
        <w:rPr>
          <w:sz w:val="16"/>
        </w:rPr>
        <w:t xml:space="preserve"> </w:t>
      </w:r>
      <w:r w:rsidRPr="009A4E0F">
        <w:rPr>
          <w:rStyle w:val="StyleUnderline"/>
          <w:highlight w:val="yellow"/>
        </w:rPr>
        <w:t>Some</w:t>
      </w:r>
      <w:r w:rsidRPr="009A4E0F">
        <w:rPr>
          <w:sz w:val="16"/>
        </w:rPr>
        <w:t xml:space="preserve">, however, </w:t>
      </w:r>
      <w:r w:rsidRPr="00422FCD">
        <w:rPr>
          <w:rStyle w:val="StyleUnderline"/>
        </w:rPr>
        <w:t xml:space="preserve">are </w:t>
      </w:r>
      <w:r w:rsidRPr="009A4E0F">
        <w:rPr>
          <w:rStyle w:val="StyleUnderline"/>
          <w:highlight w:val="yellow"/>
        </w:rPr>
        <w:t>expected to go underground and reconvene in so-called "sleeper cells" in their countries of origin,</w:t>
      </w:r>
      <w:r w:rsidRPr="00422FCD">
        <w:rPr>
          <w:rStyle w:val="StyleUnderline"/>
        </w:rPr>
        <w:t xml:space="preserve"> although the number of both cells and returning fighters is unknown</w:t>
      </w:r>
      <w:r w:rsidRPr="009A4E0F">
        <w:rPr>
          <w:sz w:val="16"/>
        </w:rPr>
        <w:t>.</w:t>
      </w:r>
      <w:r w:rsidR="009A4E0F" w:rsidRPr="009A4E0F">
        <w:rPr>
          <w:sz w:val="16"/>
        </w:rPr>
        <w:t xml:space="preserve"> </w:t>
      </w:r>
      <w:r w:rsidRPr="009A4E0F">
        <w:rPr>
          <w:sz w:val="16"/>
        </w:rPr>
        <w:t xml:space="preserve">The EU's De Kerchove said that he expected a "trickle" of </w:t>
      </w:r>
      <w:r w:rsidRPr="009A4E0F">
        <w:rPr>
          <w:rStyle w:val="StyleUnderline"/>
          <w:highlight w:val="yellow"/>
        </w:rPr>
        <w:t>ISIS fighters flowing back to Europe and that there were still "cells" already within the continent</w:t>
      </w:r>
      <w:r w:rsidRPr="009A4E0F">
        <w:rPr>
          <w:sz w:val="16"/>
        </w:rPr>
        <w:t>. "For those who do return we need to spot them at the border," he said.</w:t>
      </w:r>
      <w:r w:rsidR="009A4E0F" w:rsidRPr="009A4E0F">
        <w:rPr>
          <w:sz w:val="16"/>
        </w:rPr>
        <w:t xml:space="preserve"> </w:t>
      </w:r>
      <w:r w:rsidRPr="009A4E0F">
        <w:rPr>
          <w:sz w:val="16"/>
        </w:rPr>
        <w:t>Hopes of ISIS' defeat have risen after the Syrian army and its allies took control of Abu Kamal (also known as Al-Bukamal), the last significant stronghold of Islamic State in Syria.</w:t>
      </w:r>
      <w:r w:rsidR="009A4E0F" w:rsidRPr="009A4E0F">
        <w:rPr>
          <w:sz w:val="16"/>
        </w:rPr>
        <w:t xml:space="preserve"> </w:t>
      </w:r>
      <w:r w:rsidRPr="009A4E0F">
        <w:rPr>
          <w:sz w:val="16"/>
        </w:rPr>
        <w:t xml:space="preserve">The loss of Abu Kamal leaves the group with </w:t>
      </w:r>
      <w:proofErr w:type="gramStart"/>
      <w:r w:rsidRPr="009A4E0F">
        <w:rPr>
          <w:sz w:val="16"/>
        </w:rPr>
        <w:t>only a handful locations</w:t>
      </w:r>
      <w:proofErr w:type="gramEnd"/>
      <w:r w:rsidRPr="009A4E0F">
        <w:rPr>
          <w:sz w:val="16"/>
        </w:rPr>
        <w:t xml:space="preserve"> in the country, a far cry from 2014 when the terrorist network controlled swathes of Iraq and Syria. Since then there has been a concerted global push to demolish the militant group, which has inspired and claimed responsibility for numerous deadly terrorist attacks around the world.</w:t>
      </w:r>
      <w:r w:rsidR="009A4E0F" w:rsidRPr="009A4E0F">
        <w:rPr>
          <w:sz w:val="16"/>
        </w:rPr>
        <w:t xml:space="preserve"> </w:t>
      </w:r>
      <w:r w:rsidRPr="009A4E0F">
        <w:rPr>
          <w:sz w:val="16"/>
        </w:rPr>
        <w:t>Islamic State's towns and territories have been bombarded by a U.S.-led coalition of Western allies overseeing airstrikes but ground forces made up of rival bands of fighters and militias have done a large part of the hard work in routing out ISIS forces from towns and cities across Syria and Iraq.</w:t>
      </w:r>
      <w:r w:rsidR="009A4E0F" w:rsidRPr="009A4E0F">
        <w:rPr>
          <w:sz w:val="16"/>
        </w:rPr>
        <w:t xml:space="preserve"> </w:t>
      </w:r>
      <w:r w:rsidRPr="00422FCD">
        <w:rPr>
          <w:rStyle w:val="StyleUnderline"/>
        </w:rPr>
        <w:t xml:space="preserve">That's not to say that those forces have been a coherent body, with the battle sometimes seeming of secondary importance to rebel groups and regional powers vying for power, influence and territory. Indeed, </w:t>
      </w:r>
      <w:r w:rsidRPr="009A4E0F">
        <w:rPr>
          <w:rStyle w:val="StyleUnderline"/>
          <w:highlight w:val="yellow"/>
        </w:rPr>
        <w:t>the battle against Islamic State quickly became a complex web of rival rebel groups and international powers with shifting allegiances making it far from clear cut.</w:t>
      </w:r>
      <w:r w:rsidR="009A4E0F">
        <w:rPr>
          <w:rStyle w:val="StyleUnderline"/>
        </w:rPr>
        <w:t xml:space="preserve"> </w:t>
      </w:r>
      <w:r w:rsidRPr="009A4E0F">
        <w:rPr>
          <w:sz w:val="16"/>
        </w:rPr>
        <w:t>While some rebel groups and their international backers are loyal to controversial Syrian President Assad (such as Russia and Iran and mainly Shia Muslim militias) others would prefer to see him removed from power. This particularly applies to the U.S.-led coalition as well as Saudi Arabia, Turkey and other Sunni Muslim countries that have backed a range of rebel groups, some of whom have been fighting both Assad troops and Islamic State.</w:t>
      </w:r>
      <w:r w:rsidR="009A4E0F" w:rsidRPr="009A4E0F">
        <w:rPr>
          <w:sz w:val="16"/>
        </w:rPr>
        <w:t xml:space="preserve"> </w:t>
      </w:r>
      <w:r w:rsidRPr="009A4E0F">
        <w:rPr>
          <w:sz w:val="16"/>
        </w:rPr>
        <w:t xml:space="preserve">To complicate matters further, </w:t>
      </w:r>
      <w:r w:rsidRPr="009A4E0F">
        <w:rPr>
          <w:rStyle w:val="StyleUnderline"/>
          <w:highlight w:val="yellow"/>
        </w:rPr>
        <w:t>Syrian Kurds who have declared an autonomous region</w:t>
      </w:r>
      <w:r w:rsidRPr="00422FCD">
        <w:rPr>
          <w:rStyle w:val="StyleUnderline"/>
        </w:rPr>
        <w:t xml:space="preserve"> in the north of the country also entered the fray and </w:t>
      </w:r>
      <w:r w:rsidRPr="009A4E0F">
        <w:rPr>
          <w:rStyle w:val="StyleUnderline"/>
          <w:highlight w:val="yellow"/>
        </w:rPr>
        <w:t>have been widely regarded as one of the most effective fighting forces against ISIS.</w:t>
      </w:r>
      <w:r w:rsidRPr="00422FCD">
        <w:rPr>
          <w:rStyle w:val="StyleUnderline"/>
        </w:rPr>
        <w:t xml:space="preserve"> However, </w:t>
      </w:r>
      <w:r w:rsidRPr="009A4E0F">
        <w:rPr>
          <w:rStyle w:val="StyleUnderline"/>
        </w:rPr>
        <w:t>Turkey</w:t>
      </w:r>
      <w:r w:rsidRPr="00422FCD">
        <w:rPr>
          <w:rStyle w:val="StyleUnderline"/>
        </w:rPr>
        <w:t xml:space="preserve"> (which is located to the north of Syria) and the Kurds have a long-standing history of hostility and Turkish forces have been accused of attacking Kurdish anti-ISIS forces just as much as ISIS itself in a bid to stop the Kurds gaining territory at its border.</w:t>
      </w:r>
      <w:r w:rsidR="009A4E0F">
        <w:rPr>
          <w:rStyle w:val="StyleUnderline"/>
        </w:rPr>
        <w:t xml:space="preserve"> </w:t>
      </w:r>
      <w:r w:rsidRPr="009A4E0F">
        <w:rPr>
          <w:sz w:val="16"/>
        </w:rPr>
        <w:t>As it stands, Syria is largely divided into four camps of government-controlled areas, rebel-controlled areas, ISIS-controlled areas (albeit a quickly dwindling area) and a Kurdish-controlled area.</w:t>
      </w:r>
      <w:r w:rsidR="009A4E0F" w:rsidRPr="009A4E0F">
        <w:rPr>
          <w:sz w:val="16"/>
        </w:rPr>
        <w:t xml:space="preserve"> </w:t>
      </w:r>
      <w:r w:rsidRPr="009A4E0F">
        <w:rPr>
          <w:sz w:val="16"/>
        </w:rPr>
        <w:t>Crumbling, but still deadly</w:t>
      </w:r>
      <w:r w:rsidR="009A4E0F" w:rsidRPr="009A4E0F">
        <w:rPr>
          <w:sz w:val="16"/>
        </w:rPr>
        <w:t xml:space="preserve"> </w:t>
      </w:r>
      <w:proofErr w:type="gramStart"/>
      <w:r w:rsidRPr="009A4E0F">
        <w:rPr>
          <w:rStyle w:val="StyleUnderline"/>
        </w:rPr>
        <w:t>Despite</w:t>
      </w:r>
      <w:proofErr w:type="gramEnd"/>
      <w:r w:rsidRPr="009A4E0F">
        <w:rPr>
          <w:rStyle w:val="StyleUnderline"/>
        </w:rPr>
        <w:t xml:space="preserve"> the complexities and mixed motives, a combined push against Islamic State has made the pseudo-state crumble, </w:t>
      </w:r>
      <w:r w:rsidRPr="009A4E0F">
        <w:rPr>
          <w:sz w:val="16"/>
        </w:rPr>
        <w:t>according to the statistics.</w:t>
      </w:r>
      <w:r w:rsidR="009A4E0F" w:rsidRPr="009A4E0F">
        <w:rPr>
          <w:sz w:val="16"/>
        </w:rPr>
        <w:t xml:space="preserve"> </w:t>
      </w:r>
      <w:r w:rsidRPr="009A4E0F">
        <w:rPr>
          <w:sz w:val="16"/>
        </w:rPr>
        <w:t>IHS Markit's specialist research unit, Jane's Terrorism and Insurgency Centre (JTIC), released a report Wednesday underlining the "extent of the degradation of the Islamic State's armed campaign in the country (Iraq)" with the number of attacks and resultant fatalities hitting the lowest level since ISIS declared a caliphate in 2014.</w:t>
      </w:r>
      <w:r w:rsidR="009A4E0F" w:rsidRPr="009A4E0F">
        <w:rPr>
          <w:sz w:val="16"/>
        </w:rPr>
        <w:t xml:space="preserve"> </w:t>
      </w:r>
      <w:r w:rsidRPr="009A4E0F">
        <w:rPr>
          <w:sz w:val="16"/>
        </w:rPr>
        <w:t>An image grab taken from a video released on July 5, 2014 by Al-Furqan Media shows alleged Islamic State of Iraq and the Levant (ISIL) leader Abu Bakr al-Baghdadi preaching during Friday prayer at a mosque in Mosul.</w:t>
      </w:r>
      <w:r w:rsidR="009A4E0F" w:rsidRPr="009A4E0F">
        <w:rPr>
          <w:sz w:val="16"/>
        </w:rPr>
        <w:t xml:space="preserve"> </w:t>
      </w:r>
      <w:r w:rsidRPr="009A4E0F">
        <w:rPr>
          <w:sz w:val="16"/>
        </w:rPr>
        <w:t>"While this process (of decreasing attacks and fatalities) has been ongoing since June 2016</w:t>
      </w:r>
      <w:r w:rsidRPr="009A4E0F">
        <w:rPr>
          <w:rStyle w:val="StyleUnderline"/>
          <w:highlight w:val="yellow"/>
        </w:rPr>
        <w:t>, the pace of operational decline has increased over the previous 12 months; the 126 attacks in October represented almost half the peak recorded in January, while the 102 fatalities represented an 80.0 percent decrease from November 2016,"</w:t>
      </w:r>
      <w:r w:rsidRPr="009A4E0F">
        <w:rPr>
          <w:sz w:val="16"/>
        </w:rPr>
        <w:t xml:space="preserve"> JTIC's head Matt Henman said in the report.</w:t>
      </w:r>
      <w:r w:rsidR="009A4E0F" w:rsidRPr="009A4E0F">
        <w:rPr>
          <w:sz w:val="16"/>
        </w:rPr>
        <w:t xml:space="preserve"> </w:t>
      </w:r>
      <w:r w:rsidRPr="009A4E0F">
        <w:rPr>
          <w:sz w:val="16"/>
        </w:rPr>
        <w:t xml:space="preserve">Still, </w:t>
      </w:r>
      <w:r w:rsidRPr="009A4E0F">
        <w:rPr>
          <w:rStyle w:val="StyleUnderline"/>
          <w:highlight w:val="yellow"/>
        </w:rPr>
        <w:t>JTIC's data showed that Islamic State was still deadly</w:t>
      </w:r>
      <w:r w:rsidRPr="00422FCD">
        <w:rPr>
          <w:rStyle w:val="StyleUnderline"/>
        </w:rPr>
        <w:t>, with the steady territorial degradation of the self-proclaimed caliphate increasingly leading the group to revert to what JTIC called "asymmetric operations, typified by low-level attacks targeting the security forces and higher profile attacks against civilian sectarian targets."</w:t>
      </w:r>
      <w:r w:rsidR="009A4E0F">
        <w:rPr>
          <w:rStyle w:val="StyleUnderline"/>
        </w:rPr>
        <w:t xml:space="preserve"> </w:t>
      </w:r>
      <w:r w:rsidRPr="009A4E0F">
        <w:rPr>
          <w:sz w:val="16"/>
        </w:rPr>
        <w:t xml:space="preserve">For instance, </w:t>
      </w:r>
      <w:r w:rsidRPr="00422FCD">
        <w:rPr>
          <w:rStyle w:val="StyleUnderline"/>
        </w:rPr>
        <w:t xml:space="preserve">in September the Islamic State conducted 22 suicide attacks, resulting in 93 fatalities. </w:t>
      </w:r>
      <w:r w:rsidRPr="009A4E0F">
        <w:rPr>
          <w:rStyle w:val="StyleUnderline"/>
          <w:highlight w:val="yellow"/>
        </w:rPr>
        <w:t xml:space="preserve">This dropped to 15 attacks and seven fatalities in October. Notably, 80 percent of those 15 attacks were either disrupted by the security forces prior to detonation or resulted in no fatalities beyond the attackers – an increase from 72.7 percent in September, </w:t>
      </w:r>
      <w:r w:rsidRPr="009A4E0F">
        <w:rPr>
          <w:rStyle w:val="StyleUnderline"/>
        </w:rPr>
        <w:t>JTIC said.</w:t>
      </w:r>
    </w:p>
    <w:p w14:paraId="01BE7F67" w14:textId="5BB8FBE3" w:rsidR="00607411" w:rsidRPr="00BB5C37" w:rsidRDefault="00607411" w:rsidP="00607411">
      <w:pPr>
        <w:pStyle w:val="Heading3"/>
        <w:rPr>
          <w:rStyle w:val="Style13ptBold"/>
          <w:b/>
          <w:sz w:val="32"/>
          <w:u w:val="single"/>
        </w:rPr>
      </w:pPr>
      <w:proofErr w:type="gramStart"/>
      <w:r w:rsidRPr="00BB5C37">
        <w:rPr>
          <w:rStyle w:val="Style13ptBold"/>
          <w:b/>
          <w:sz w:val="32"/>
          <w:u w:val="single"/>
        </w:rPr>
        <w:t>solvency</w:t>
      </w:r>
      <w:proofErr w:type="gramEnd"/>
      <w:r w:rsidRPr="00BB5C37">
        <w:rPr>
          <w:rStyle w:val="Style13ptBold"/>
          <w:b/>
          <w:sz w:val="32"/>
          <w:u w:val="single"/>
        </w:rPr>
        <w:t xml:space="preserve"> </w:t>
      </w:r>
    </w:p>
    <w:p w14:paraId="08F59D54" w14:textId="77777777" w:rsidR="00607411" w:rsidRPr="00BB5C37" w:rsidRDefault="00607411" w:rsidP="00607411">
      <w:pPr>
        <w:pStyle w:val="Heading4"/>
      </w:pPr>
      <w:r w:rsidRPr="00BB5C37">
        <w:t>How Trump responds to the Syrian crisis creates the image of America for both allies and enemies—plan bolsters a sustainable foundation of soft power</w:t>
      </w:r>
    </w:p>
    <w:p w14:paraId="51A15E88" w14:textId="77777777" w:rsidR="00607411" w:rsidRPr="00BB5C37" w:rsidRDefault="00607411" w:rsidP="00607411">
      <w:r w:rsidRPr="00BB5C37">
        <w:rPr>
          <w:rStyle w:val="Style13ptBold"/>
        </w:rPr>
        <w:t>Seib 17</w:t>
      </w:r>
      <w:r w:rsidRPr="00BB5C37">
        <w:t xml:space="preserve"> (Philip Seib is Professor of Journalism and Public Diplomacy and Professor of International Relations at the University of Southern California, “U.S. Involvement In Syria And The Value Of Soft Power,” HuffPost Apr 7, 2017, </w:t>
      </w:r>
      <w:hyperlink r:id="rId108" w:history="1">
        <w:r w:rsidRPr="00BB5C37">
          <w:rPr>
            <w:rStyle w:val="Hyperlink"/>
          </w:rPr>
          <w:t>https://www.huffingtonpost.com/entry/us-and-syria-military-power-and-soft-power_us_58e7e6eae4b0acd784ca57ee</w:t>
        </w:r>
      </w:hyperlink>
      <w:r w:rsidRPr="00BB5C37">
        <w:t xml:space="preserve"> NLB)</w:t>
      </w:r>
    </w:p>
    <w:p w14:paraId="36B45808" w14:textId="77777777" w:rsidR="00607411" w:rsidRPr="00BB5C37" w:rsidRDefault="00607411" w:rsidP="00607411">
      <w:pPr>
        <w:rPr>
          <w:sz w:val="16"/>
        </w:rPr>
      </w:pPr>
      <w:r w:rsidRPr="00BB5C37">
        <w:rPr>
          <w:rStyle w:val="StyleUnderline"/>
        </w:rPr>
        <w:t>Doing nothing when war crimes are committed is</w:t>
      </w:r>
      <w:r w:rsidRPr="00BB5C37">
        <w:rPr>
          <w:sz w:val="16"/>
        </w:rPr>
        <w:t xml:space="preserve"> immoral. It is also </w:t>
      </w:r>
      <w:r w:rsidRPr="00BB5C37">
        <w:rPr>
          <w:rStyle w:val="StyleUnderline"/>
        </w:rPr>
        <w:t>bad policy</w:t>
      </w:r>
      <w:r w:rsidRPr="00BB5C37">
        <w:rPr>
          <w:sz w:val="16"/>
        </w:rPr>
        <w:t xml:space="preserve">. But </w:t>
      </w:r>
      <w:r w:rsidRPr="00BB5C37">
        <w:rPr>
          <w:rStyle w:val="StyleUnderline"/>
        </w:rPr>
        <w:t>a response to</w:t>
      </w:r>
      <w:r w:rsidRPr="00BB5C37">
        <w:rPr>
          <w:sz w:val="16"/>
        </w:rPr>
        <w:t xml:space="preserve"> war crimes such as those perpetrated by </w:t>
      </w:r>
      <w:r w:rsidRPr="00BB5C37">
        <w:rPr>
          <w:rStyle w:val="StyleUnderline"/>
        </w:rPr>
        <w:t>the Syrian regime</w:t>
      </w:r>
      <w:r w:rsidRPr="00BB5C37">
        <w:rPr>
          <w:sz w:val="16"/>
        </w:rPr>
        <w:t xml:space="preserve"> of Bashar al-Assad must be more than a display of righteousness; it </w:t>
      </w:r>
      <w:r w:rsidRPr="00BB5C37">
        <w:rPr>
          <w:rStyle w:val="StyleUnderline"/>
        </w:rPr>
        <w:t>must become an element of a broader foreign policy initiative</w:t>
      </w:r>
      <w:r w:rsidRPr="00BB5C37">
        <w:rPr>
          <w:sz w:val="16"/>
        </w:rPr>
        <w:t xml:space="preserve">. </w:t>
      </w:r>
      <w:r w:rsidRPr="00BB5C37">
        <w:rPr>
          <w:rStyle w:val="Emphasis"/>
          <w:highlight w:val="yellow"/>
        </w:rPr>
        <w:t>This is the challenge facing the Trump administration</w:t>
      </w:r>
      <w:r w:rsidRPr="00BB5C37">
        <w:rPr>
          <w:sz w:val="16"/>
        </w:rPr>
        <w:t xml:space="preserve"> after the missile strike launched by the United States following the chemical weapons attack on civilians in the Syrian town of Khan Sheikoun. Assad, bolstered by his Russian and Iranian enablers, believed he could cross “red lines” without worry, thanks in part to the incoherent Syria policy of the Obama administration. Trump proved him wrong. But </w:t>
      </w:r>
      <w:r w:rsidRPr="00BB5C37">
        <w:rPr>
          <w:rStyle w:val="StyleUnderline"/>
        </w:rPr>
        <w:t>now that Trump has jumped into the pool, he must show that he can swim</w:t>
      </w:r>
      <w:r w:rsidRPr="00BB5C37">
        <w:rPr>
          <w:sz w:val="16"/>
        </w:rPr>
        <w:t xml:space="preserve">. </w:t>
      </w:r>
      <w:r w:rsidRPr="00BB5C37">
        <w:rPr>
          <w:rStyle w:val="StyleUnderline"/>
        </w:rPr>
        <w:t>This means devising and articulating principles that will guide the United States in dealing with the many facets of the Syrian war, including combating terrorist organizations such as Islamic State and Al Qaeda, and deciding how forcefully to seek to remove Assad from power.</w:t>
      </w:r>
      <w:r w:rsidRPr="00BB5C37">
        <w:rPr>
          <w:sz w:val="16"/>
        </w:rPr>
        <w:t xml:space="preserve"> Also, </w:t>
      </w:r>
      <w:r w:rsidRPr="00BB5C37">
        <w:rPr>
          <w:rStyle w:val="StyleUnderline"/>
        </w:rPr>
        <w:t>U.S. policymakers must convey this nation’s resolve to the rest of the world. The audience is not just Assad</w:t>
      </w:r>
      <w:r w:rsidRPr="00BB5C37">
        <w:rPr>
          <w:sz w:val="16"/>
        </w:rPr>
        <w:t xml:space="preserve"> and his pals in </w:t>
      </w:r>
      <w:r w:rsidRPr="00BB5C37">
        <w:rPr>
          <w:rStyle w:val="StyleUnderline"/>
        </w:rPr>
        <w:t>Moscow and Tehran,</w:t>
      </w:r>
      <w:r w:rsidRPr="00BB5C37">
        <w:rPr>
          <w:sz w:val="16"/>
        </w:rPr>
        <w:t xml:space="preserve"> </w:t>
      </w:r>
      <w:r w:rsidRPr="00BB5C37">
        <w:rPr>
          <w:rStyle w:val="StyleUnderline"/>
        </w:rPr>
        <w:t>but also</w:t>
      </w:r>
      <w:r w:rsidRPr="00BB5C37">
        <w:rPr>
          <w:sz w:val="16"/>
        </w:rPr>
        <w:t xml:space="preserve"> people across </w:t>
      </w:r>
      <w:r w:rsidRPr="00BB5C37">
        <w:rPr>
          <w:rStyle w:val="StyleUnderline"/>
        </w:rPr>
        <w:t xml:space="preserve">the </w:t>
      </w:r>
      <w:proofErr w:type="gramStart"/>
      <w:r w:rsidRPr="00BB5C37">
        <w:rPr>
          <w:rStyle w:val="StyleUnderline"/>
        </w:rPr>
        <w:t>globe</w:t>
      </w:r>
      <w:r w:rsidRPr="00BB5C37">
        <w:rPr>
          <w:sz w:val="16"/>
        </w:rPr>
        <w:t xml:space="preserve"> who have</w:t>
      </w:r>
      <w:proofErr w:type="gramEnd"/>
      <w:r w:rsidRPr="00BB5C37">
        <w:rPr>
          <w:sz w:val="16"/>
        </w:rPr>
        <w:t xml:space="preserve"> been horrified by the ongoing tragedy of Syria. </w:t>
      </w:r>
      <w:r w:rsidRPr="00BB5C37">
        <w:rPr>
          <w:rStyle w:val="Emphasis"/>
          <w:highlight w:val="yellow"/>
        </w:rPr>
        <w:t>This is an opportunity for the U</w:t>
      </w:r>
      <w:r w:rsidRPr="00BB5C37">
        <w:rPr>
          <w:rStyle w:val="Emphasis"/>
        </w:rPr>
        <w:t>nited</w:t>
      </w:r>
      <w:r w:rsidRPr="00BB5C37">
        <w:rPr>
          <w:rStyle w:val="Emphasis"/>
          <w:highlight w:val="yellow"/>
        </w:rPr>
        <w:t xml:space="preserve"> S</w:t>
      </w:r>
      <w:r w:rsidRPr="00BB5C37">
        <w:rPr>
          <w:rStyle w:val="Emphasis"/>
        </w:rPr>
        <w:t xml:space="preserve">tates </w:t>
      </w:r>
      <w:r w:rsidRPr="00BB5C37">
        <w:rPr>
          <w:rStyle w:val="Emphasis"/>
          <w:highlight w:val="yellow"/>
        </w:rPr>
        <w:t>to define its role in a world</w:t>
      </w:r>
      <w:r w:rsidRPr="00BB5C37">
        <w:rPr>
          <w:sz w:val="16"/>
        </w:rPr>
        <w:t xml:space="preserve"> in which violence, especially within states, proliferates. “</w:t>
      </w:r>
      <w:r w:rsidRPr="00BB5C37">
        <w:rPr>
          <w:rStyle w:val="StyleUnderline"/>
        </w:rPr>
        <w:t>America first</w:t>
      </w:r>
      <w:r w:rsidRPr="00BB5C37">
        <w:rPr>
          <w:sz w:val="16"/>
        </w:rPr>
        <w:t xml:space="preserve">” as the foundation of U.S. foreign policy </w:t>
      </w:r>
      <w:r w:rsidRPr="00BB5C37">
        <w:rPr>
          <w:rStyle w:val="StyleUnderline"/>
        </w:rPr>
        <w:t>is unsettling</w:t>
      </w:r>
      <w:r w:rsidRPr="00BB5C37">
        <w:rPr>
          <w:sz w:val="16"/>
        </w:rPr>
        <w:t xml:space="preserve"> to those who have viewed the United States as the ultimate defender against crimes such as those committed by Assad. Trump now has an opportunity to move beyond simplistic slogans and define a more realistically complex view of U.S. responsibilities and how he will fulfill them. Assad should realize that he cannot commit war crimes and hope that no one will notice. In today’s media environment, reports about Syria are increasingly accessible. Residents of Khan Sheikoun, population about 50,000, used YouTube and other social media venues to provide graphic visual evidence and testimony about the gas attack. This material was available to all – ambassadors to the United Nations and individual information consumers – and was effective in offsetting the Assad regime’s denials. Even Russia, with its sophisticated and far-reaching information dissemination capabilities, found that its mix of “journalism” and conspiracy theories gained little traction. Social media allowed the world to see the victims and hear their voices. Some may argue that the missile strike was meaningless American muscle-flexing that will have no effect on the outcome of the Syrian war. That is correct in that </w:t>
      </w:r>
      <w:r w:rsidRPr="00BB5C37">
        <w:rPr>
          <w:rStyle w:val="StyleUnderline"/>
        </w:rPr>
        <w:t>a few dozen missiles cannot change the course of a six-year-old war</w:t>
      </w:r>
      <w:r w:rsidRPr="00BB5C37">
        <w:rPr>
          <w:sz w:val="16"/>
        </w:rPr>
        <w:t>, but the U.S. response was far from meaningless. Consider the alternatives: doing nothing or relying on the United Nations Security Council, where Russia would veto any anti-Syria measure. Instead, the United States sent a message that not only is chemical warfare unacceptable, but also that America will not stand by and watch war crimes being committed</w:t>
      </w:r>
      <w:r w:rsidRPr="00BB5C37">
        <w:rPr>
          <w:rStyle w:val="StyleUnderline"/>
        </w:rPr>
        <w:t xml:space="preserve">. Regardless of how Assad responds to this display of hard power, </w:t>
      </w:r>
      <w:r w:rsidRPr="00BB5C37">
        <w:rPr>
          <w:rStyle w:val="StyleUnderline"/>
          <w:highlight w:val="yellow"/>
        </w:rPr>
        <w:t>America taking a stand strengthens this country’s soft power</w:t>
      </w:r>
      <w:r w:rsidRPr="00BB5C37">
        <w:rPr>
          <w:sz w:val="16"/>
          <w:highlight w:val="yellow"/>
        </w:rPr>
        <w:t xml:space="preserve">. </w:t>
      </w:r>
      <w:r w:rsidRPr="00BB5C37">
        <w:rPr>
          <w:rStyle w:val="StyleUnderline"/>
          <w:highlight w:val="yellow"/>
        </w:rPr>
        <w:t>Soft power is part of the foundation on which public diplomacy – reaching out to global publics – is built</w:t>
      </w:r>
      <w:r w:rsidRPr="00BB5C37">
        <w:rPr>
          <w:rStyle w:val="StyleUnderline"/>
        </w:rPr>
        <w:t xml:space="preserve">. </w:t>
      </w:r>
      <w:r w:rsidRPr="00BB5C37">
        <w:rPr>
          <w:rStyle w:val="StyleUnderline"/>
          <w:highlight w:val="yellow"/>
        </w:rPr>
        <w:t>Soft power</w:t>
      </w:r>
      <w:r w:rsidRPr="00BB5C37">
        <w:rPr>
          <w:sz w:val="16"/>
        </w:rPr>
        <w:t xml:space="preserve"> is based on attraction, not coercion, and as part of U.S. foreign relations it relies upon admiration for American values.</w:t>
      </w:r>
      <w:r w:rsidRPr="00BB5C37">
        <w:rPr>
          <w:rStyle w:val="StyleUnderline"/>
        </w:rPr>
        <w:t xml:space="preserve"> </w:t>
      </w:r>
      <w:r w:rsidRPr="00BB5C37">
        <w:rPr>
          <w:sz w:val="16"/>
        </w:rPr>
        <w:t xml:space="preserve">That power of attraction </w:t>
      </w:r>
      <w:r w:rsidRPr="00BB5C37">
        <w:rPr>
          <w:rStyle w:val="StyleUnderline"/>
          <w:highlight w:val="yellow"/>
        </w:rPr>
        <w:t>recedes when the United States simply watches war crimes being committed</w:t>
      </w:r>
      <w:r w:rsidRPr="00BB5C37">
        <w:rPr>
          <w:rStyle w:val="StyleUnderline"/>
        </w:rPr>
        <w:t xml:space="preserve">, and </w:t>
      </w:r>
      <w:r w:rsidRPr="00BB5C37">
        <w:rPr>
          <w:rStyle w:val="StyleUnderline"/>
          <w:highlight w:val="yellow"/>
        </w:rPr>
        <w:t>it grows when the U</w:t>
      </w:r>
      <w:r w:rsidRPr="00BB5C37">
        <w:rPr>
          <w:rStyle w:val="StyleUnderline"/>
        </w:rPr>
        <w:t xml:space="preserve">nited </w:t>
      </w:r>
      <w:r w:rsidRPr="00BB5C37">
        <w:rPr>
          <w:rStyle w:val="StyleUnderline"/>
          <w:highlight w:val="yellow"/>
        </w:rPr>
        <w:t>S</w:t>
      </w:r>
      <w:r w:rsidRPr="00BB5C37">
        <w:rPr>
          <w:rStyle w:val="StyleUnderline"/>
        </w:rPr>
        <w:t xml:space="preserve">tates </w:t>
      </w:r>
      <w:r w:rsidRPr="00BB5C37">
        <w:rPr>
          <w:rStyle w:val="StyleUnderline"/>
          <w:highlight w:val="yellow"/>
        </w:rPr>
        <w:t xml:space="preserve">takes action in support of the victims </w:t>
      </w:r>
      <w:r w:rsidRPr="00BB5C37">
        <w:rPr>
          <w:rStyle w:val="StyleUnderline"/>
        </w:rPr>
        <w:t>of those crimes.</w:t>
      </w:r>
      <w:r w:rsidRPr="00BB5C37">
        <w:rPr>
          <w:sz w:val="16"/>
        </w:rPr>
        <w:t xml:space="preserve"> That said, </w:t>
      </w:r>
      <w:r w:rsidRPr="00BB5C37">
        <w:rPr>
          <w:rStyle w:val="StyleUnderline"/>
        </w:rPr>
        <w:t>the value of a single act</w:t>
      </w:r>
      <w:r w:rsidRPr="00BB5C37">
        <w:rPr>
          <w:sz w:val="16"/>
        </w:rPr>
        <w:t xml:space="preserve"> – even one as dramatic as unleashing Tomahawk missiles – </w:t>
      </w:r>
      <w:r w:rsidRPr="00BB5C37">
        <w:rPr>
          <w:rStyle w:val="StyleUnderline"/>
        </w:rPr>
        <w:t>will soon dissipate.</w:t>
      </w:r>
      <w:r w:rsidRPr="00BB5C37">
        <w:rPr>
          <w:sz w:val="16"/>
        </w:rPr>
        <w:t xml:space="preserve"> </w:t>
      </w:r>
      <w:r w:rsidRPr="00BB5C37">
        <w:rPr>
          <w:rStyle w:val="Emphasis"/>
          <w:highlight w:val="yellow"/>
        </w:rPr>
        <w:t>Consistency is crucial</w:t>
      </w:r>
      <w:r w:rsidRPr="00BB5C37">
        <w:rPr>
          <w:sz w:val="16"/>
        </w:rPr>
        <w:t xml:space="preserve"> if soft power is to be a true asset. Defining and standing by American values – that is the Trump administration’s next test. </w:t>
      </w:r>
    </w:p>
    <w:p w14:paraId="5137289F" w14:textId="77777777" w:rsidR="00AC019E" w:rsidRPr="00BB5C37" w:rsidRDefault="00AC019E" w:rsidP="00AC019E">
      <w:pPr>
        <w:pStyle w:val="Heading4"/>
      </w:pPr>
      <w:r w:rsidRPr="00BB5C37">
        <w:t xml:space="preserve">Regaining global leadership in refugees boosts soft power </w:t>
      </w:r>
    </w:p>
    <w:p w14:paraId="4C1E3EBE" w14:textId="77777777" w:rsidR="00AC019E" w:rsidRPr="00BB5C37" w:rsidRDefault="00AC019E" w:rsidP="00AC019E">
      <w:r w:rsidRPr="00BB5C37">
        <w:rPr>
          <w:rStyle w:val="Style13ptBold"/>
        </w:rPr>
        <w:t>Newland 15</w:t>
      </w:r>
      <w:r w:rsidRPr="00BB5C37">
        <w:t xml:space="preserve"> (Kathleen, Co-Founder and Senior Fellow at the Migration Policy Institute, “Why U.S. should do more for refugees”, CNN, https://www.cnn.com/2015/09/09/opinions/newland-europe-refugee-crisis/index.html) ALH</w:t>
      </w:r>
    </w:p>
    <w:p w14:paraId="2D20750C" w14:textId="7493CB72" w:rsidR="00AC019E" w:rsidRPr="00BB5C37" w:rsidRDefault="00AC019E" w:rsidP="00A92606">
      <w:pPr>
        <w:rPr>
          <w:sz w:val="16"/>
        </w:rPr>
      </w:pPr>
      <w:r w:rsidRPr="00BB5C37">
        <w:rPr>
          <w:sz w:val="16"/>
        </w:rPr>
        <w:t xml:space="preserve">The German government's announcement this week that it could cope with as many as half a million refugees a year for the next "several years" has understandably made headlines -- and set a high bar for other nations, including the United States. The announcement came in response to the ongoing humanitarian crisis taking place across the Mediterranean, as European nations grapple with the largest number of refugees the region has seen since World War II. Indeed, the U.N. refugee agency has said the number of refugees in the world has reached an all-time high. All this has raised the question of whether other countries are doing enough in response. </w:t>
      </w:r>
      <w:r w:rsidRPr="00BB5C37">
        <w:rPr>
          <w:rStyle w:val="StyleUnderline"/>
        </w:rPr>
        <w:t xml:space="preserve">Certainly, </w:t>
      </w:r>
      <w:r w:rsidRPr="00BB5C37">
        <w:rPr>
          <w:rStyle w:val="StyleUnderline"/>
          <w:highlight w:val="yellow"/>
        </w:rPr>
        <w:t>the countries of first asylum for refugees from Syria and Iraq -- Turkey, Lebanon and Jordan -- are already overwhelmed,</w:t>
      </w:r>
      <w:r w:rsidRPr="00BB5C37">
        <w:rPr>
          <w:rStyle w:val="StyleUnderline"/>
        </w:rPr>
        <w:t xml:space="preserve"> having taken in nearly 4 million refugees between them. But as Europe debates the issue of quotas, </w:t>
      </w:r>
      <w:r w:rsidRPr="00BB5C37">
        <w:rPr>
          <w:rStyle w:val="StyleUnderline"/>
          <w:highlight w:val="yellow"/>
        </w:rPr>
        <w:t>some are looking to the United States to accommodate more</w:t>
      </w:r>
      <w:r w:rsidRPr="00BB5C37">
        <w:rPr>
          <w:sz w:val="16"/>
        </w:rPr>
        <w:t xml:space="preserve">. After all, the United States has taken in about 1,500 Syrian refugees through its resettlement program, and granted asylum to about that many more. </w:t>
      </w:r>
      <w:r w:rsidRPr="00BB5C37">
        <w:rPr>
          <w:rStyle w:val="StyleUnderline"/>
        </w:rPr>
        <w:t xml:space="preserve">Shouldn't it be doing more in the face of this humanitarian crisis? </w:t>
      </w:r>
      <w:r w:rsidRPr="00BB5C37">
        <w:rPr>
          <w:rStyle w:val="StyleUnderline"/>
          <w:highlight w:val="yellow"/>
        </w:rPr>
        <w:t>The answer has to be yes -- and there are at least three reasons why</w:t>
      </w:r>
      <w:r w:rsidRPr="00BB5C37">
        <w:rPr>
          <w:rStyle w:val="StyleUnderline"/>
        </w:rPr>
        <w:t xml:space="preserve">. </w:t>
      </w:r>
      <w:r w:rsidRPr="00BB5C37">
        <w:rPr>
          <w:sz w:val="16"/>
        </w:rPr>
        <w:t xml:space="preserve">The first reason is leadership. </w:t>
      </w:r>
      <w:r w:rsidRPr="00BB5C37">
        <w:rPr>
          <w:rStyle w:val="StyleUnderline"/>
        </w:rPr>
        <w:t xml:space="preserve">The United States has been a leader in humanitarian response </w:t>
      </w:r>
      <w:r w:rsidRPr="00BB5C37">
        <w:rPr>
          <w:sz w:val="16"/>
        </w:rPr>
        <w:t xml:space="preserve">since it emerged from isolationism in World War II. Since then, and starting with the aftermath of the war and the clanging down of the Iron Curtain, </w:t>
      </w:r>
      <w:r w:rsidRPr="00BB5C37">
        <w:rPr>
          <w:rStyle w:val="StyleUnderline"/>
          <w:highlight w:val="yellow"/>
        </w:rPr>
        <w:t>the United States has routinely resettled more refugees than the rest of the world combined</w:t>
      </w:r>
      <w:r w:rsidRPr="00BB5C37">
        <w:rPr>
          <w:rStyle w:val="StyleUnderline"/>
        </w:rPr>
        <w:t xml:space="preserve">, every year. </w:t>
      </w:r>
      <w:r w:rsidRPr="00BB5C37">
        <w:rPr>
          <w:sz w:val="16"/>
        </w:rPr>
        <w:t xml:space="preserve">Of course, in the current crisis, we are protected by geography from the huge inflows of refugees arriving directly to the neighboring countries and to Europe to seek asylum. But we can still exert our traditional leadership by resettling refugees from zones of conflict across the Middle East and Africa. The trouble </w:t>
      </w:r>
      <w:proofErr w:type="gramStart"/>
      <w:r w:rsidRPr="00BB5C37">
        <w:rPr>
          <w:sz w:val="16"/>
        </w:rPr>
        <w:t>is,</w:t>
      </w:r>
      <w:proofErr w:type="gramEnd"/>
      <w:r w:rsidRPr="00BB5C37">
        <w:rPr>
          <w:sz w:val="16"/>
        </w:rPr>
        <w:t xml:space="preserve"> </w:t>
      </w:r>
      <w:r w:rsidRPr="00BB5C37">
        <w:rPr>
          <w:rStyle w:val="StyleUnderline"/>
        </w:rPr>
        <w:t>our resettlement program remains mired in bureaucracy and timidity.</w:t>
      </w:r>
      <w:r w:rsidRPr="00BB5C37">
        <w:rPr>
          <w:sz w:val="16"/>
        </w:rPr>
        <w:t xml:space="preserve"> We have never recovered from the post-9/11 fear that a terrorist may infiltrate our refugee resettlement program -- despite the fact that it has not happened in 15 years and the laborious, heavily scrutinized resettlement program is the least likely route for a would-be terrorist. </w:t>
      </w:r>
      <w:r w:rsidRPr="00BB5C37">
        <w:rPr>
          <w:rStyle w:val="StyleUnderline"/>
        </w:rPr>
        <w:t xml:space="preserve">With this in mind, </w:t>
      </w:r>
      <w:r w:rsidRPr="00BB5C37">
        <w:rPr>
          <w:rStyle w:val="Emphasis"/>
          <w:highlight w:val="yellow"/>
        </w:rPr>
        <w:t>it would be foolish for the United States to give up the soft power advantage that we earn from being the world leader in refugee resettlement</w:t>
      </w:r>
      <w:r w:rsidRPr="00BB5C37">
        <w:rPr>
          <w:rStyle w:val="Emphasis"/>
        </w:rPr>
        <w:t xml:space="preserve"> </w:t>
      </w:r>
      <w:r w:rsidRPr="00BB5C37">
        <w:rPr>
          <w:rStyle w:val="StyleUnderline"/>
        </w:rPr>
        <w:t xml:space="preserve">for a nightmare that we can -- and do -- easily protect ourselves against. </w:t>
      </w:r>
      <w:r w:rsidRPr="00BB5C37">
        <w:rPr>
          <w:sz w:val="16"/>
        </w:rPr>
        <w:t xml:space="preserve">The second reason we should take in more refugees is a matter of responsibility. The Syrian crisis in its current phase, where as many people are fleeing from ISIS as from the brutal Bashar al-Assad regime, is tied to the Iraq war and its aftermath. The reality is that many of ISIS' leaders and backers are remnants of the Baathist army that the U.S. occupation insisted on disbanding after the fall of Saddam Hussein. The chaos of Syria and its spillover into Iraq's Sunni heartland provide the chance they have been waiting for to gain a new territorial foothold. In addition, the U.S. tolerance of the divisive Nuri al-Maliki government allowed the poison to spread into Iraq, and Iraqis are now joining the flows of Syrian refugees in the hundreds of thousands. The United States took responsibility for the refugee aftermath of the Vietnam War and led the resettlement </w:t>
      </w:r>
      <w:proofErr w:type="gramStart"/>
      <w:r w:rsidRPr="00BB5C37">
        <w:rPr>
          <w:sz w:val="16"/>
        </w:rPr>
        <w:t>of almost a million Indochinese</w:t>
      </w:r>
      <w:proofErr w:type="gramEnd"/>
      <w:r w:rsidRPr="00BB5C37">
        <w:rPr>
          <w:sz w:val="16"/>
        </w:rPr>
        <w:t xml:space="preserve">. We can at least manage a fraction of that for Syrians and Iraqis -- to say nothing of the continuing refugee outflows from Afghanistan -- who are among the largest groups seeking asylum in Europe. We helped to break it, so we should help to fix it for at least some of the people who are bearing the cost. </w:t>
      </w:r>
      <w:r w:rsidRPr="00BB5C37">
        <w:rPr>
          <w:rStyle w:val="StyleUnderline"/>
        </w:rPr>
        <w:t>The third reason the United States should take more refugees is a matter of pure self-interest</w:t>
      </w:r>
      <w:r w:rsidRPr="00BB5C37">
        <w:rPr>
          <w:sz w:val="16"/>
        </w:rPr>
        <w:t xml:space="preserve">. We have largely benefited from the refugee populations we have resettled. German refugee scientists helped us win World War II; Eastern European scholars fleeing communism staffed the faculties of our finest universities for decades during and after the Cold War era. Hungarian refugees like Andy Grove, former Intel chairman, Cuban refugees like Carlos Gutierrez, former secretary of commerce and Kellogg CEO, and the Vietnamese and Chinese refugee valedictorians who went on to found high-tech companies have led the United States to industrial dominance in their sectors. Right now the United States accepts about 70,000 refugees a year through its resettlement program. As recently as 1992, the number was almost twice that. We can certainly take more refugees, and we should. Ultimately, </w:t>
      </w:r>
      <w:r w:rsidRPr="00BB5C37">
        <w:rPr>
          <w:rStyle w:val="StyleUnderline"/>
          <w:highlight w:val="yellow"/>
        </w:rPr>
        <w:t>refugees have for decades given the U</w:t>
      </w:r>
      <w:r w:rsidRPr="00BB5C37">
        <w:rPr>
          <w:rStyle w:val="StyleUnderline"/>
        </w:rPr>
        <w:t>nited</w:t>
      </w:r>
      <w:r w:rsidRPr="00BB5C37">
        <w:rPr>
          <w:rStyle w:val="StyleUnderline"/>
          <w:highlight w:val="yellow"/>
        </w:rPr>
        <w:t xml:space="preserve"> S</w:t>
      </w:r>
      <w:r w:rsidRPr="00BB5C37">
        <w:rPr>
          <w:rStyle w:val="StyleUnderline"/>
        </w:rPr>
        <w:t>tates</w:t>
      </w:r>
      <w:r w:rsidRPr="00BB5C37">
        <w:rPr>
          <w:rStyle w:val="StyleUnderline"/>
          <w:highlight w:val="yellow"/>
        </w:rPr>
        <w:t xml:space="preserve"> tremendous payback for its humanitarian leadership</w:t>
      </w:r>
      <w:r w:rsidRPr="00BB5C37">
        <w:rPr>
          <w:rStyle w:val="StyleUnderline"/>
        </w:rPr>
        <w:t>.</w:t>
      </w:r>
      <w:r w:rsidRPr="00BB5C37">
        <w:rPr>
          <w:sz w:val="16"/>
        </w:rPr>
        <w:t xml:space="preserve"> We would be a poorer country -- in pocket and in spirit -- if we had not taken them in.</w:t>
      </w:r>
    </w:p>
    <w:p w14:paraId="0BB74806" w14:textId="1C84C77A" w:rsidR="00A92606" w:rsidRPr="00BB5C37" w:rsidRDefault="00DC1C89" w:rsidP="00DC1C89">
      <w:pPr>
        <w:pStyle w:val="Heading4"/>
      </w:pPr>
      <w:r w:rsidRPr="00BB5C37">
        <w:t>Raising the cap increases soft power, stops terrorist propaganda, and encourages global follow on</w:t>
      </w:r>
    </w:p>
    <w:p w14:paraId="73ABFA84" w14:textId="1B63366A" w:rsidR="004856B3" w:rsidRPr="00BB5C37" w:rsidRDefault="004856B3" w:rsidP="004856B3">
      <w:r w:rsidRPr="00BB5C37">
        <w:rPr>
          <w:rStyle w:val="Style13ptBold"/>
        </w:rPr>
        <w:t>La Corte 18</w:t>
      </w:r>
      <w:r w:rsidRPr="00BB5C37">
        <w:t xml:space="preserve"> (Matthew, immigration policy analyst at the Niskanen Center,</w:t>
      </w:r>
      <w:r w:rsidR="002F1598" w:rsidRPr="00BB5C37">
        <w:t xml:space="preserve"> </w:t>
      </w:r>
      <w:r w:rsidRPr="00BB5C37">
        <w:t>“NATIONAL SECURITY EXPERTS OUTLINE THE STRATEGIC CASE FOR REFUGEE RESETTLEMENT”, Niskanen Center, https://niskanencenter.org/blog/national-security-experts-outline-the-strategic-case-for-refugee-resettlement/) ALH</w:t>
      </w:r>
    </w:p>
    <w:p w14:paraId="63590893" w14:textId="364B5897" w:rsidR="004856B3" w:rsidRDefault="004856B3" w:rsidP="004856B3">
      <w:pPr>
        <w:rPr>
          <w:rStyle w:val="StyleUnderline"/>
        </w:rPr>
      </w:pPr>
      <w:r w:rsidRPr="00BB5C37">
        <w:rPr>
          <w:sz w:val="16"/>
        </w:rPr>
        <w:t xml:space="preserve">The Trump administration was scheduled to release </w:t>
      </w:r>
      <w:r w:rsidRPr="00BB5C37">
        <w:rPr>
          <w:rStyle w:val="StyleUnderline"/>
        </w:rPr>
        <w:t>a report</w:t>
      </w:r>
      <w:r w:rsidRPr="00BB5C37">
        <w:rPr>
          <w:sz w:val="16"/>
        </w:rPr>
        <w:t xml:space="preserve"> on April 22nd </w:t>
      </w:r>
      <w:r w:rsidRPr="00BB5C37">
        <w:rPr>
          <w:rStyle w:val="StyleUnderline"/>
        </w:rPr>
        <w:t>from</w:t>
      </w:r>
      <w:r w:rsidRPr="00BB5C37">
        <w:rPr>
          <w:sz w:val="16"/>
        </w:rPr>
        <w:t xml:space="preserve"> Attorney General Jeff </w:t>
      </w:r>
      <w:r w:rsidRPr="00BB5C37">
        <w:rPr>
          <w:rStyle w:val="StyleUnderline"/>
        </w:rPr>
        <w:t>Sessions that examined the U.S. refugee resettlement program’s impact on national security, public safety, and the general welfare, in accordance with a 2017 executive order from President Trump</w:t>
      </w:r>
      <w:r w:rsidRPr="00BB5C37">
        <w:rPr>
          <w:sz w:val="16"/>
        </w:rPr>
        <w:t>. They missed that deadline and the report is now expected later this month. Readers should exercise caution when reviewing the coming report, given the administration’s interest in distorting the truth about refugees. Last year, the administration suppressed a report when the findings didn’t match its desired outcome.</w:t>
      </w:r>
      <w:r w:rsidR="00DC1C89" w:rsidRPr="00BB5C37">
        <w:rPr>
          <w:sz w:val="16"/>
        </w:rPr>
        <w:t xml:space="preserve"> </w:t>
      </w:r>
      <w:r w:rsidRPr="00BB5C37">
        <w:rPr>
          <w:sz w:val="16"/>
        </w:rPr>
        <w:t xml:space="preserve">Contrary to what is expected in Mr. Sessions’ report, </w:t>
      </w:r>
      <w:r w:rsidRPr="00BB5C37">
        <w:rPr>
          <w:rStyle w:val="StyleUnderline"/>
        </w:rPr>
        <w:t>refugee resettlement is not only an important humanitarian program, but one that promotes America’s strategic interests as well. Advancing the national interest and ensuring robust refugee protection are mutually reinforcing — not exclusive — goals.</w:t>
      </w:r>
      <w:r w:rsidRPr="00BB5C37">
        <w:rPr>
          <w:sz w:val="16"/>
        </w:rPr>
        <w:t xml:space="preserve"> </w:t>
      </w:r>
      <w:r w:rsidRPr="00BB5C37">
        <w:rPr>
          <w:rStyle w:val="StyleUnderline"/>
        </w:rPr>
        <w:t>The U.S. refugee resettlement system helps the United States carry out foreign-policy objectives and serves the national interest, according to people who have held the highest-level intelligence and security positions within the government.</w:t>
      </w:r>
      <w:r w:rsidR="00DC1C89" w:rsidRPr="00BB5C37">
        <w:rPr>
          <w:rStyle w:val="StyleUnderline"/>
        </w:rPr>
        <w:t xml:space="preserve"> </w:t>
      </w:r>
      <w:r w:rsidRPr="00BB5C37">
        <w:rPr>
          <w:rStyle w:val="StyleUnderline"/>
          <w:highlight w:val="yellow"/>
        </w:rPr>
        <w:t>The support of bipartisan national-security experts for refugee resettlement should give critics pause</w:t>
      </w:r>
      <w:r w:rsidRPr="00BB5C37">
        <w:rPr>
          <w:sz w:val="16"/>
        </w:rPr>
        <w:t>. Former Department of Homeland Security Secretary Michael Chertoff wrote in 2017 that “cutting refugee admittances would not only be a moral failure but also damage our national interest abroad.” Michael Hayden, former director of the National Security Agency (NSA) and the Central Intelligence Agency (CIA), and former NATO Supreme Allied Commander James Stavridis wrote in 2016, “</w:t>
      </w:r>
      <w:r w:rsidRPr="00BB5C37">
        <w:rPr>
          <w:rStyle w:val="StyleUnderline"/>
        </w:rPr>
        <w:t xml:space="preserve">It’s </w:t>
      </w:r>
      <w:proofErr w:type="gramStart"/>
      <w:r w:rsidRPr="00BB5C37">
        <w:rPr>
          <w:rStyle w:val="StyleUnderline"/>
        </w:rPr>
        <w:t>ironic,</w:t>
      </w:r>
      <w:proofErr w:type="gramEnd"/>
      <w:r w:rsidRPr="00BB5C37">
        <w:rPr>
          <w:rStyle w:val="StyleUnderline"/>
        </w:rPr>
        <w:t xml:space="preserve"> to say the least, that today some politicians are seeking to shut out refugees in the name of national security.”</w:t>
      </w:r>
      <w:r w:rsidR="00DC1C89" w:rsidRPr="00BB5C37">
        <w:rPr>
          <w:sz w:val="16"/>
        </w:rPr>
        <w:t xml:space="preserve"> </w:t>
      </w:r>
      <w:r w:rsidRPr="00BB5C37">
        <w:rPr>
          <w:sz w:val="16"/>
        </w:rPr>
        <w:t xml:space="preserve">Officials and experts have explained that resettling refugees advances U.S. strategic interests in four major ways: </w:t>
      </w:r>
      <w:r w:rsidRPr="00BB5C37">
        <w:rPr>
          <w:rStyle w:val="StyleUnderline"/>
          <w:highlight w:val="yellow"/>
        </w:rPr>
        <w:t xml:space="preserve">it aids in the recruitment of intelligence assets abroad, increases U.S. global </w:t>
      </w:r>
      <w:proofErr w:type="gramStart"/>
      <w:r w:rsidRPr="00BB5C37">
        <w:rPr>
          <w:rStyle w:val="StyleUnderline"/>
          <w:highlight w:val="yellow"/>
        </w:rPr>
        <w:t>influence,</w:t>
      </w:r>
      <w:proofErr w:type="gramEnd"/>
      <w:r w:rsidRPr="00BB5C37">
        <w:rPr>
          <w:rStyle w:val="StyleUnderline"/>
          <w:highlight w:val="yellow"/>
        </w:rPr>
        <w:t xml:space="preserve"> undermines anti-Western propaganda, and helps promotes stability in foreign countries.</w:t>
      </w:r>
      <w:r w:rsidR="00DC1C89" w:rsidRPr="00BB5C37">
        <w:rPr>
          <w:rStyle w:val="StyleUnderline"/>
        </w:rPr>
        <w:t xml:space="preserve"> </w:t>
      </w:r>
      <w:r w:rsidRPr="00BB5C37">
        <w:rPr>
          <w:sz w:val="16"/>
        </w:rPr>
        <w:t>Refugee Resettlement Aids in the Recruitment of Local Assistance and Intelligence Assets Abroad</w:t>
      </w:r>
      <w:r w:rsidR="00DC1C89" w:rsidRPr="00BB5C37">
        <w:rPr>
          <w:sz w:val="16"/>
        </w:rPr>
        <w:t xml:space="preserve"> </w:t>
      </w:r>
      <w:r w:rsidRPr="00BB5C37">
        <w:rPr>
          <w:sz w:val="16"/>
        </w:rPr>
        <w:t>Writing for the Washington Post, Secretary Chertoff argued that “maintaining [refugee] resettlement commitments is critical to our military, diplomatic, and intelligence operations abroad.” He pointed to the tens of thousands of locals in Iraq and Afghanistan who “put their lives on the line to support intelligence-gathering, operations planning and other essential services” to help American operations.</w:t>
      </w:r>
      <w:r w:rsidR="00DC1C89" w:rsidRPr="00BB5C37">
        <w:rPr>
          <w:sz w:val="16"/>
        </w:rPr>
        <w:t xml:space="preserve"> </w:t>
      </w:r>
      <w:r w:rsidRPr="00BB5C37">
        <w:rPr>
          <w:sz w:val="16"/>
        </w:rPr>
        <w:t xml:space="preserve">Successful recruitment of locals to assist American operations abroad turns on the promise of safety in the United States for themselves and their families. </w:t>
      </w:r>
      <w:r w:rsidRPr="00BB5C37">
        <w:rPr>
          <w:rStyle w:val="StyleUnderline"/>
        </w:rPr>
        <w:t>Without resettlement opportunities, encouraging locals to provide their help and expertise is significantly more difficult.</w:t>
      </w:r>
      <w:r w:rsidRPr="00BB5C37">
        <w:rPr>
          <w:sz w:val="16"/>
        </w:rPr>
        <w:t xml:space="preserve"> For example, </w:t>
      </w:r>
      <w:r w:rsidRPr="00BB5C37">
        <w:rPr>
          <w:rStyle w:val="StyleUnderline"/>
        </w:rPr>
        <w:t>cooperation and intelligence from those escaping ISIS or those who have lived in ISIS-run territory — like Syrian refugees — provides precious information that can help us defeat our shared enemy.</w:t>
      </w:r>
      <w:r w:rsidR="00DC1C89" w:rsidRPr="00BB5C37">
        <w:rPr>
          <w:rStyle w:val="StyleUnderline"/>
        </w:rPr>
        <w:t xml:space="preserve"> </w:t>
      </w:r>
      <w:r w:rsidRPr="00BB5C37">
        <w:rPr>
          <w:sz w:val="16"/>
        </w:rPr>
        <w:t>General Hayden explained that “human sources are essential to defeating threats to the U.S.” and that restrictionism affects the ability of our military and foreign diplomats to reach out to local partners.</w:t>
      </w:r>
      <w:r w:rsidR="00DC1C89" w:rsidRPr="00BB5C37">
        <w:rPr>
          <w:sz w:val="16"/>
        </w:rPr>
        <w:t xml:space="preserve"> </w:t>
      </w:r>
      <w:r w:rsidRPr="00BB5C37">
        <w:rPr>
          <w:rStyle w:val="StyleUnderline"/>
        </w:rPr>
        <w:t xml:space="preserve">Our refugee program has a long tradition of being tied to U.S. diplomatic efforts abroad. </w:t>
      </w:r>
      <w:r w:rsidRPr="00BB5C37">
        <w:rPr>
          <w:sz w:val="16"/>
        </w:rPr>
        <w:t xml:space="preserve">During the Cold War, </w:t>
      </w:r>
      <w:r w:rsidRPr="00BB5C37">
        <w:rPr>
          <w:rStyle w:val="StyleUnderline"/>
          <w:highlight w:val="yellow"/>
        </w:rPr>
        <w:t>resettling refugees from communist countries allowed the United States to showcase the superiority of democracy and helped undermine and humiliate oppressive regimes and the extremist ideologies of communism and totalitarianism.</w:t>
      </w:r>
      <w:r w:rsidRPr="00BB5C37">
        <w:rPr>
          <w:sz w:val="16"/>
        </w:rPr>
        <w:t xml:space="preserve"> In fact, refugee advocates have historically criticized the United States for placing too much emphasis on promoting national security through the refugee program, and not enough on humanitarian goals, making current claims that the program serves no national interest all the more curious.</w:t>
      </w:r>
      <w:r w:rsidR="00DC1C89" w:rsidRPr="00BB5C37">
        <w:rPr>
          <w:sz w:val="16"/>
        </w:rPr>
        <w:t xml:space="preserve"> </w:t>
      </w:r>
      <w:r w:rsidRPr="00BB5C37">
        <w:rPr>
          <w:sz w:val="16"/>
        </w:rPr>
        <w:t xml:space="preserve">Strong Humanitarian Programs Undermine Terrorist Propaganda </w:t>
      </w:r>
      <w:proofErr w:type="gramStart"/>
      <w:r w:rsidRPr="00BB5C37">
        <w:rPr>
          <w:sz w:val="16"/>
        </w:rPr>
        <w:t>About</w:t>
      </w:r>
      <w:proofErr w:type="gramEnd"/>
      <w:r w:rsidRPr="00BB5C37">
        <w:rPr>
          <w:sz w:val="16"/>
        </w:rPr>
        <w:t xml:space="preserve"> the West</w:t>
      </w:r>
      <w:r w:rsidR="00DC1C89" w:rsidRPr="00BB5C37">
        <w:rPr>
          <w:sz w:val="16"/>
        </w:rPr>
        <w:t xml:space="preserve"> </w:t>
      </w:r>
      <w:r w:rsidRPr="00BB5C37">
        <w:rPr>
          <w:rStyle w:val="StyleUnderline"/>
        </w:rPr>
        <w:t>Terrorists use Internet videos to paint the United States as evil; they use narratives of America hating and oppressing Muslims to recruit stateside terrorists, and to encourage radical action</w:t>
      </w:r>
      <w:r w:rsidRPr="00BB5C37">
        <w:rPr>
          <w:rStyle w:val="StyleUnderline"/>
          <w:highlight w:val="yellow"/>
        </w:rPr>
        <w:t>. By closing our doors to Syrian refugees,</w:t>
      </w:r>
      <w:r w:rsidRPr="00BB5C37">
        <w:rPr>
          <w:sz w:val="16"/>
        </w:rPr>
        <w:t xml:space="preserve"> </w:t>
      </w:r>
      <w:r w:rsidRPr="00BB5C37">
        <w:rPr>
          <w:rStyle w:val="StyleUnderline"/>
        </w:rPr>
        <w:t>we are, to</w:t>
      </w:r>
      <w:r w:rsidRPr="00BB5C37">
        <w:rPr>
          <w:sz w:val="16"/>
        </w:rPr>
        <w:t xml:space="preserve"> use Secretary Chertoff’s words, “</w:t>
      </w:r>
      <w:r w:rsidRPr="00BB5C37">
        <w:rPr>
          <w:rStyle w:val="StyleUnderline"/>
          <w:highlight w:val="yellow"/>
        </w:rPr>
        <w:t>giving propaganda</w:t>
      </w:r>
      <w:r w:rsidRPr="00BB5C37">
        <w:rPr>
          <w:rStyle w:val="StyleUnderline"/>
        </w:rPr>
        <w:t xml:space="preserve"> to the enemy” </w:t>
      </w:r>
      <w:r w:rsidRPr="00BB5C37">
        <w:rPr>
          <w:rStyle w:val="StyleUnderline"/>
          <w:highlight w:val="yellow"/>
        </w:rPr>
        <w:t>and</w:t>
      </w:r>
      <w:r w:rsidRPr="00BB5C37">
        <w:rPr>
          <w:rStyle w:val="StyleUnderline"/>
        </w:rPr>
        <w:t xml:space="preserve"> “</w:t>
      </w:r>
      <w:r w:rsidRPr="00BB5C37">
        <w:rPr>
          <w:rStyle w:val="StyleUnderline"/>
          <w:highlight w:val="yellow"/>
        </w:rPr>
        <w:t>playing into the narrative</w:t>
      </w:r>
      <w:r w:rsidRPr="00BB5C37">
        <w:rPr>
          <w:rStyle w:val="StyleUnderline"/>
        </w:rPr>
        <w:t xml:space="preserve"> of the bad guy.”</w:t>
      </w:r>
      <w:r w:rsidRPr="00BB5C37">
        <w:rPr>
          <w:sz w:val="16"/>
        </w:rPr>
        <w:t xml:space="preserve"> General Hayden and Admiral Stavridis agreed, writing that accepting refugees, “regardless of their religion, nationality, or race, exposes the falseness of terrorist propaganda and counters the warped vision of extremists.”</w:t>
      </w:r>
      <w:r w:rsidR="00DC1C89" w:rsidRPr="00BB5C37">
        <w:rPr>
          <w:sz w:val="16"/>
        </w:rPr>
        <w:t xml:space="preserve"> </w:t>
      </w:r>
      <w:r w:rsidRPr="00BB5C37">
        <w:rPr>
          <w:sz w:val="16"/>
        </w:rPr>
        <w:t>The travel ban and the vilification of refugees, particularly Muslims, feeds into the exact narrative ISIS seeks to promulgate. Senators John McCain (R-AZ) and Lindsey Graham (R-SC) released a statement after the first travel ban saying:</w:t>
      </w:r>
      <w:r w:rsidR="00DC1C89" w:rsidRPr="00BB5C37">
        <w:rPr>
          <w:sz w:val="16"/>
        </w:rPr>
        <w:t xml:space="preserve"> </w:t>
      </w:r>
      <w:r w:rsidRPr="00BB5C37">
        <w:rPr>
          <w:sz w:val="16"/>
        </w:rPr>
        <w:t xml:space="preserve">“Ultimately, </w:t>
      </w:r>
      <w:r w:rsidRPr="00BB5C37">
        <w:rPr>
          <w:rStyle w:val="StyleUnderline"/>
        </w:rPr>
        <w:t xml:space="preserve">we fear this executive order will become a self-inflicted wound in the fight against </w:t>
      </w:r>
      <w:proofErr w:type="gramStart"/>
      <w:r w:rsidRPr="00BB5C37">
        <w:rPr>
          <w:rStyle w:val="StyleUnderline"/>
        </w:rPr>
        <w:t>terrorism</w:t>
      </w:r>
      <w:r w:rsidRPr="00BB5C37">
        <w:rPr>
          <w:sz w:val="16"/>
        </w:rPr>
        <w:t>[</w:t>
      </w:r>
      <w:proofErr w:type="gramEnd"/>
      <w:r w:rsidRPr="00BB5C37">
        <w:rPr>
          <w:sz w:val="16"/>
        </w:rPr>
        <w:t>…]. Our most important allies in the fight against [ISIS] are the vast majority of Muslims who reject its apocalyptic ideology of hatred. This executive order sends a signal, intended or not, that America does not want Muslims coming into our country. That is why we fear this executive order may do more to help terrorist recruitment than improve our security.”</w:t>
      </w:r>
      <w:r w:rsidR="00DC1C89" w:rsidRPr="00BB5C37">
        <w:rPr>
          <w:sz w:val="16"/>
        </w:rPr>
        <w:t xml:space="preserve"> </w:t>
      </w:r>
      <w:r w:rsidRPr="00BB5C37">
        <w:rPr>
          <w:sz w:val="16"/>
        </w:rPr>
        <w:t>ISIS labels refugees as traitors, and the United States should be in the business of creating as many ISIS traitors as possible. Muslim refugees who reject ISIS should always be welcomed in America, where they can become the new ambassadors of freedom and democracy around the world. When they flee terror, the mighty United States is ready to give them liberty — that should be the message of our refugee program.</w:t>
      </w:r>
      <w:r w:rsidR="00DC1C89" w:rsidRPr="00BB5C37">
        <w:rPr>
          <w:sz w:val="16"/>
        </w:rPr>
        <w:t xml:space="preserve"> </w:t>
      </w:r>
      <w:r w:rsidRPr="00BB5C37">
        <w:rPr>
          <w:rStyle w:val="StyleUnderline"/>
        </w:rPr>
        <w:t>Supporting and welcoming those who reject ideologies antithetical to U.S. values is important in the fight against extremism.</w:t>
      </w:r>
      <w:r w:rsidRPr="00BB5C37">
        <w:rPr>
          <w:sz w:val="16"/>
        </w:rPr>
        <w:t xml:space="preserve"> Chertoff argued that by taking in those fleeing communist uprisings, religious persecution, and tyranny in the past, by welcoming the enemies of our enemies, we manifested our commitment to our ideals and the fight against extremism.</w:t>
      </w:r>
      <w:r w:rsidR="00DC1C89" w:rsidRPr="00BB5C37">
        <w:rPr>
          <w:sz w:val="16"/>
        </w:rPr>
        <w:t xml:space="preserve"> </w:t>
      </w:r>
      <w:r w:rsidRPr="00BB5C37">
        <w:rPr>
          <w:sz w:val="16"/>
        </w:rPr>
        <w:t>Stable Countries are Safe Countries</w:t>
      </w:r>
      <w:r w:rsidR="00DC1C89" w:rsidRPr="00BB5C37">
        <w:rPr>
          <w:sz w:val="16"/>
        </w:rPr>
        <w:t xml:space="preserve"> </w:t>
      </w:r>
      <w:proofErr w:type="gramStart"/>
      <w:r w:rsidRPr="00BB5C37">
        <w:rPr>
          <w:sz w:val="16"/>
        </w:rPr>
        <w:t>The</w:t>
      </w:r>
      <w:proofErr w:type="gramEnd"/>
      <w:r w:rsidRPr="00BB5C37">
        <w:rPr>
          <w:sz w:val="16"/>
        </w:rPr>
        <w:t xml:space="preserve"> United States can act as a safety valve to release pressure in areas of concern by helping our allies integrate refugees and helping front-line states provide for asylum seekers. Not only does this mitigate potential destabilization, but it helps us maintain alliances and cultivate good relationships with other nations. For example, Jordan, a U.S. ally, has received millions of asylum seekers and strained to handle the influx in recent years. Ryan Crocker, former U.S. ambassador to Afghanistan, Iraq, Pakistan, Kuwait, Lebanon, and Syria, has argued the U.S. can help “relieve the strain” from large refugee flows, which could otherwise trigger violence and impact U.S. allies and national-security interests.</w:t>
      </w:r>
      <w:r w:rsidR="00DC1C89" w:rsidRPr="00BB5C37">
        <w:rPr>
          <w:sz w:val="16"/>
        </w:rPr>
        <w:t xml:space="preserve"> </w:t>
      </w:r>
      <w:r w:rsidRPr="00BB5C37">
        <w:rPr>
          <w:sz w:val="16"/>
        </w:rPr>
        <w:t>The State Department has identified instances where targeted U.S. refugee resettlement has minimized tensions. A department report explains how “in certain locations, the prompt resettlement of politically sensitive cases has helped defuse regional tensions,” which meets U.S. goals. Secretary Chertoff believes the United States has a role to play in instances like this when U.S. troops are deployed nearby and their safety is in question.</w:t>
      </w:r>
      <w:r w:rsidR="00DC1C89" w:rsidRPr="00BB5C37">
        <w:rPr>
          <w:sz w:val="16"/>
        </w:rPr>
        <w:t xml:space="preserve"> </w:t>
      </w:r>
      <w:r w:rsidRPr="00BB5C37">
        <w:rPr>
          <w:sz w:val="16"/>
        </w:rPr>
        <w:t>Twenty national-security leaders from across the political spectrum, including former Secretary of State and National Security Advisor Henry Kissinger; former CIA Director David Petraeus; former Secretary of Defense Chuck Hagel; former Secretary of State Madeleine Albright (herself a refugee); and former Secretary of Defense, CIA Director, and White House Chief of Staff Leon Panetta, wrote in 2015 that “resettlement initiatives help advance U.S. national-security interests by supporting the stability of our allies and partners that are struggling to host large numbers of refugees.”</w:t>
      </w:r>
      <w:r w:rsidR="00DC1C89" w:rsidRPr="00BB5C37">
        <w:rPr>
          <w:sz w:val="16"/>
        </w:rPr>
        <w:t xml:space="preserve"> </w:t>
      </w:r>
      <w:r w:rsidRPr="00BB5C37">
        <w:rPr>
          <w:sz w:val="16"/>
        </w:rPr>
        <w:t>Refugee Resettlement Leadership Increases U.S. Global Influence</w:t>
      </w:r>
      <w:r w:rsidR="00DC1C89" w:rsidRPr="00BB5C37">
        <w:rPr>
          <w:sz w:val="16"/>
        </w:rPr>
        <w:t xml:space="preserve"> </w:t>
      </w:r>
      <w:r w:rsidRPr="00BB5C37">
        <w:rPr>
          <w:sz w:val="16"/>
        </w:rPr>
        <w:t>Secretary Chertoff poignantly posed the question: “</w:t>
      </w:r>
      <w:r w:rsidRPr="00BB5C37">
        <w:rPr>
          <w:rStyle w:val="StyleUnderline"/>
        </w:rPr>
        <w:t>If we’re not willing to do our fair share [to help refugees], how can we ask front-line allies to do more?”</w:t>
      </w:r>
      <w:r w:rsidRPr="00BB5C37">
        <w:rPr>
          <w:sz w:val="16"/>
        </w:rPr>
        <w:t xml:space="preserve"> </w:t>
      </w:r>
      <w:r w:rsidRPr="00BB5C37">
        <w:rPr>
          <w:rStyle w:val="StyleUnderline"/>
          <w:highlight w:val="yellow"/>
        </w:rPr>
        <w:t>American acceptance of refugees improves our negotiating position and ability to wield influence abroad.</w:t>
      </w:r>
      <w:r w:rsidRPr="00BB5C37">
        <w:rPr>
          <w:sz w:val="16"/>
        </w:rPr>
        <w:t xml:space="preserve"> While it is often used to push other countries to launch or expand their own humanitarian programs, it has also been used to promote other foreign-policy goals. </w:t>
      </w:r>
      <w:r w:rsidRPr="00BB5C37">
        <w:rPr>
          <w:rStyle w:val="StyleUnderline"/>
          <w:highlight w:val="yellow"/>
        </w:rPr>
        <w:t>American influence depends on credibility, trust, and leading by example</w:t>
      </w:r>
      <w:r w:rsidRPr="00BB5C37">
        <w:rPr>
          <w:sz w:val="16"/>
        </w:rPr>
        <w:t>, all of which are aided by a robust resettlement program.</w:t>
      </w:r>
      <w:r w:rsidR="00DC1C89" w:rsidRPr="00BB5C37">
        <w:rPr>
          <w:sz w:val="16"/>
        </w:rPr>
        <w:t xml:space="preserve"> </w:t>
      </w:r>
      <w:r w:rsidRPr="00BB5C37">
        <w:rPr>
          <w:sz w:val="16"/>
        </w:rPr>
        <w:t>In its report to Congress in September 2016, the State Department explained that the United States has used its leadership position in refugee resettlement to “promote and secure other durable solutions for refugees” and “advance foreign-policy objectives.” By showing we have “skin in the game” and continuing robust refugee resettlement practices, we can strongly encourage other nations to increase total resettlement, contribute more funding to operational nongovernmental organizations and aid groups, and work to better care for displaced persons.</w:t>
      </w:r>
      <w:r w:rsidR="00DC1C89" w:rsidRPr="00BB5C37">
        <w:rPr>
          <w:sz w:val="16"/>
        </w:rPr>
        <w:t xml:space="preserve"> </w:t>
      </w:r>
      <w:r w:rsidRPr="00BB5C37">
        <w:rPr>
          <w:rStyle w:val="StyleUnderline"/>
        </w:rPr>
        <w:t>Resettlement trends in recent years illustrate this wel</w:t>
      </w:r>
      <w:r w:rsidRPr="00BB5C37">
        <w:rPr>
          <w:sz w:val="16"/>
        </w:rPr>
        <w:t>l. The International Rescue Committee finds that “</w:t>
      </w:r>
      <w:r w:rsidRPr="00BB5C37">
        <w:rPr>
          <w:rStyle w:val="StyleUnderline"/>
          <w:highlight w:val="yellow"/>
        </w:rPr>
        <w:t>the U.S. retreat from resettlement in 2017 prompted a nearly 60 percent decline in global resettlement by June 2017.”</w:t>
      </w:r>
      <w:r w:rsidR="00DC1C89" w:rsidRPr="00BB5C37">
        <w:rPr>
          <w:rStyle w:val="StyleUnderline"/>
        </w:rPr>
        <w:t xml:space="preserve"> </w:t>
      </w:r>
      <w:r w:rsidRPr="00BB5C37">
        <w:rPr>
          <w:sz w:val="16"/>
        </w:rPr>
        <w:t>This type of leadership is particularly impactful in the context of the Syrian crisis. The State Department explains that “a number of other countries without regular resettlement programs have also stepped forward to admit Syrians through humanitarian admissions programs” due to U.S. efforts to convince more nations to resettle refugees. The State Department continues that American resettlement efforts in Africa, the Middle East, and East Asia helped “energize efforts” by the United Nations to ensure refugee and asylum protections for large populations.</w:t>
      </w:r>
      <w:r w:rsidR="00DC1C89" w:rsidRPr="00BB5C37">
        <w:rPr>
          <w:sz w:val="16"/>
        </w:rPr>
        <w:t xml:space="preserve"> </w:t>
      </w:r>
      <w:r w:rsidRPr="00BB5C37">
        <w:rPr>
          <w:rStyle w:val="StyleUnderline"/>
        </w:rPr>
        <w:t>This political capital allows us push other governments to take similar measures, even outside of refugee resettlement. If the United States doesn’t resettle refugees, slashes resettlement totals, contributes less funding to crucial groups and organizations, or leaves international agreements, America leaves an absence of leadership and a vacuum in its place.</w:t>
      </w:r>
      <w:r w:rsidR="00DC1C89" w:rsidRPr="00BB5C37">
        <w:rPr>
          <w:rStyle w:val="StyleUnderline"/>
        </w:rPr>
        <w:t xml:space="preserve"> </w:t>
      </w:r>
      <w:r w:rsidRPr="00BB5C37">
        <w:rPr>
          <w:sz w:val="16"/>
        </w:rPr>
        <w:t>Conclusion</w:t>
      </w:r>
      <w:r w:rsidR="00DC1C89" w:rsidRPr="00BB5C37">
        <w:rPr>
          <w:sz w:val="16"/>
        </w:rPr>
        <w:t xml:space="preserve"> </w:t>
      </w:r>
      <w:r w:rsidRPr="00BB5C37">
        <w:rPr>
          <w:sz w:val="16"/>
        </w:rPr>
        <w:t>The humanitarian case for resettlement is strong, but sometimes the strategic case is underemphasized, unnecessarily forfeiting the debate about refugees when opponents aren’t moved by altruism</w:t>
      </w:r>
      <w:r w:rsidRPr="00BB5C37">
        <w:rPr>
          <w:rStyle w:val="StyleUnderline"/>
          <w:highlight w:val="yellow"/>
        </w:rPr>
        <w:t>. Refugee resettlement is a project of both compassion and strategy, providing a better life to dispossessed people while also accomplishing self-interested foreign-policy goals. It’s not a tradeoff — it’s a win-win proposition.</w:t>
      </w:r>
      <w:r w:rsidR="00DC1C89" w:rsidRPr="00BB5C37">
        <w:rPr>
          <w:rStyle w:val="StyleUnderline"/>
        </w:rPr>
        <w:t xml:space="preserve"> </w:t>
      </w:r>
      <w:proofErr w:type="gramStart"/>
      <w:r w:rsidRPr="00BB5C37">
        <w:rPr>
          <w:sz w:val="16"/>
        </w:rPr>
        <w:t>As Secretary Chertoff wrote: “Our values and our national-security interests argue for raising our refugee ceiling, not lowering it.</w:t>
      </w:r>
      <w:proofErr w:type="gramEnd"/>
      <w:r w:rsidRPr="00BB5C37">
        <w:rPr>
          <w:sz w:val="16"/>
        </w:rPr>
        <w:t xml:space="preserve"> The president should seize the mantle of Reagan and fortify U.S. leadership on refugees.”</w:t>
      </w:r>
      <w:r w:rsidR="00DC1C89" w:rsidRPr="00BB5C37">
        <w:rPr>
          <w:sz w:val="16"/>
        </w:rPr>
        <w:t xml:space="preserve"> </w:t>
      </w:r>
      <w:r w:rsidRPr="00BB5C37">
        <w:rPr>
          <w:sz w:val="16"/>
        </w:rPr>
        <w:t xml:space="preserve">Refugee protection and advancing the national interest are reinforcing ends. </w:t>
      </w:r>
      <w:r w:rsidRPr="00BB5C37">
        <w:rPr>
          <w:rStyle w:val="StyleUnderline"/>
          <w:highlight w:val="yellow"/>
        </w:rPr>
        <w:t>American soft power abroad is bolstered by our refugee resettlement operations</w:t>
      </w:r>
      <w:r w:rsidRPr="00BB5C37">
        <w:rPr>
          <w:sz w:val="16"/>
        </w:rPr>
        <w:t xml:space="preserve">. The United States is invested in regional and global stability, and refugee resettlement is one effective tool we have in achieving those ends. None of this denies that </w:t>
      </w:r>
      <w:r w:rsidRPr="00BB5C37">
        <w:rPr>
          <w:rStyle w:val="StyleUnderline"/>
        </w:rPr>
        <w:t>there are challenges and tradeoffs in refugee policy, but there is not one that pits broad humanitarianism against the broad national interest. Refugee resettlement benefits the American people, the U.S. economy, refugees themselves, and the international community.</w:t>
      </w:r>
    </w:p>
    <w:p w14:paraId="3EC82339" w14:textId="77777777" w:rsidR="002E6B5C" w:rsidRPr="00BB5C37" w:rsidRDefault="002E6B5C" w:rsidP="002E6B5C">
      <w:pPr>
        <w:pStyle w:val="Heading4"/>
      </w:pPr>
      <w:r w:rsidRPr="00BB5C37">
        <w:t xml:space="preserve">Soft power is </w:t>
      </w:r>
      <w:proofErr w:type="gramStart"/>
      <w:r w:rsidRPr="00BB5C37">
        <w:t>key</w:t>
      </w:r>
      <w:proofErr w:type="gramEnd"/>
      <w:r w:rsidRPr="00BB5C37">
        <w:t xml:space="preserve"> to resolving terrorism.</w:t>
      </w:r>
    </w:p>
    <w:p w14:paraId="1EFC1135" w14:textId="77777777" w:rsidR="002E6B5C" w:rsidRPr="00BB5C37" w:rsidRDefault="002E6B5C" w:rsidP="002E6B5C">
      <w:pPr>
        <w:rPr>
          <w:rStyle w:val="Style13ptBold"/>
          <w:b w:val="0"/>
        </w:rPr>
      </w:pPr>
      <w:r w:rsidRPr="00BB5C37">
        <w:rPr>
          <w:rStyle w:val="Style13ptBold"/>
        </w:rPr>
        <w:t>Nye 3 (</w:t>
      </w:r>
      <w:r w:rsidRPr="00BB5C37">
        <w:rPr>
          <w:rStyle w:val="Style13ptBold"/>
          <w:b w:val="0"/>
        </w:rPr>
        <w:t xml:space="preserve">Joseph Nye is the Dean of Harvard’s Kennedy School of Government. </w:t>
      </w:r>
      <w:proofErr w:type="gramStart"/>
      <w:r w:rsidRPr="00BB5C37">
        <w:rPr>
          <w:rStyle w:val="Style13ptBold"/>
          <w:b w:val="0"/>
        </w:rPr>
        <w:t>“Foreign Affairs,” jstor.</w:t>
      </w:r>
      <w:proofErr w:type="gramEnd"/>
      <w:r w:rsidRPr="00BB5C37">
        <w:rPr>
          <w:rStyle w:val="Style13ptBold"/>
          <w:b w:val="0"/>
        </w:rPr>
        <w:t xml:space="preserve"> </w:t>
      </w:r>
      <w:hyperlink r:id="rId109" w:anchor="page_scan_tab_contents" w:history="1">
        <w:r w:rsidRPr="00BB5C37">
          <w:rPr>
            <w:rStyle w:val="Hyperlink"/>
            <w:sz w:val="26"/>
          </w:rPr>
          <w:t>https://www.jstor.org/stable/20033649?seq=1#page_scan_tab_contents</w:t>
        </w:r>
      </w:hyperlink>
      <w:r w:rsidRPr="00BB5C37">
        <w:rPr>
          <w:rStyle w:val="Style13ptBold"/>
          <w:b w:val="0"/>
        </w:rPr>
        <w:t>, AJ).</w:t>
      </w:r>
    </w:p>
    <w:p w14:paraId="29F889B8" w14:textId="219B74E3" w:rsidR="002E6B5C" w:rsidRPr="002E6B5C" w:rsidRDefault="002E6B5C" w:rsidP="004856B3">
      <w:pPr>
        <w:rPr>
          <w:rStyle w:val="StyleUnderline"/>
          <w:sz w:val="16"/>
          <w:u w:val="none"/>
        </w:rPr>
      </w:pPr>
      <w:r w:rsidRPr="00BB5C37">
        <w:rPr>
          <w:highlight w:val="yellow"/>
          <w:u w:val="single"/>
        </w:rPr>
        <w:t>THE WILLINGNESS of other countries to cooperate in dealing with</w:t>
      </w:r>
      <w:r w:rsidRPr="00BB5C37">
        <w:rPr>
          <w:u w:val="single"/>
        </w:rPr>
        <w:t xml:space="preserve"> transnational issues such as </w:t>
      </w:r>
      <w:r w:rsidRPr="00BB5C37">
        <w:rPr>
          <w:highlight w:val="yellow"/>
          <w:u w:val="single"/>
        </w:rPr>
        <w:t>terrorism depends</w:t>
      </w:r>
      <w:r w:rsidRPr="00BB5C37">
        <w:rPr>
          <w:sz w:val="16"/>
        </w:rPr>
        <w:t xml:space="preserve"> in part on their own self-interest, but also </w:t>
      </w:r>
      <w:r w:rsidRPr="00BB5C37">
        <w:rPr>
          <w:highlight w:val="yellow"/>
          <w:u w:val="single"/>
        </w:rPr>
        <w:t>on the attractiveness of American positions</w:t>
      </w:r>
      <w:r w:rsidRPr="00BB5C37">
        <w:rPr>
          <w:sz w:val="16"/>
          <w:highlight w:val="yellow"/>
        </w:rPr>
        <w:t xml:space="preserve">. </w:t>
      </w:r>
      <w:r w:rsidRPr="00BB5C37">
        <w:rPr>
          <w:highlight w:val="yellow"/>
          <w:u w:val="single"/>
        </w:rPr>
        <w:t>Soft power lies in the ability to attract and persuade</w:t>
      </w:r>
      <w:r w:rsidRPr="00BB5C37">
        <w:rPr>
          <w:u w:val="single"/>
        </w:rPr>
        <w:t xml:space="preserve"> rather than coerce</w:t>
      </w:r>
      <w:r w:rsidRPr="00BB5C37">
        <w:rPr>
          <w:sz w:val="16"/>
        </w:rPr>
        <w:t xml:space="preserve">. It means that others want what the United States wants, and there is less need to use carrots and sticks. Hard power, the ability to coerce, grows out of a country's military and economic might. </w:t>
      </w:r>
      <w:r w:rsidRPr="00BB5C37">
        <w:rPr>
          <w:highlight w:val="yellow"/>
          <w:u w:val="single"/>
        </w:rPr>
        <w:t>Soft power arises from the attractiveness of a country's culture</w:t>
      </w:r>
      <w:r w:rsidRPr="00BB5C37">
        <w:rPr>
          <w:sz w:val="16"/>
        </w:rPr>
        <w:t xml:space="preserve">, political ideals, and policies. When U.S. policies appear legitimate in the eyes of others, American soft power is enhanced. Hard power will always remain crucial in a world of nation-states guarding their independence, </w:t>
      </w:r>
      <w:r w:rsidRPr="00BB5C37">
        <w:rPr>
          <w:highlight w:val="yellow"/>
          <w:u w:val="single"/>
        </w:rPr>
        <w:t>but soft power will become increasingly important in dealing with the transna tional issues that require multilateral cooperation</w:t>
      </w:r>
      <w:r w:rsidRPr="00BB5C37">
        <w:rPr>
          <w:sz w:val="16"/>
        </w:rPr>
        <w:t xml:space="preserve"> for their solution.</w:t>
      </w:r>
    </w:p>
    <w:p w14:paraId="1E09CC6F" w14:textId="681D96E0" w:rsidR="00607411" w:rsidRPr="00BB5C37" w:rsidRDefault="00607411" w:rsidP="00607411">
      <w:pPr>
        <w:pStyle w:val="Heading3"/>
      </w:pPr>
      <w:proofErr w:type="gramStart"/>
      <w:r w:rsidRPr="00BB5C37">
        <w:t>solvency</w:t>
      </w:r>
      <w:proofErr w:type="gramEnd"/>
      <w:r w:rsidRPr="00BB5C37">
        <w:t xml:space="preserve"> – diasporic communication</w:t>
      </w:r>
    </w:p>
    <w:p w14:paraId="523203AA" w14:textId="77777777" w:rsidR="00607411" w:rsidRPr="00BB5C37" w:rsidRDefault="00607411" w:rsidP="00607411">
      <w:pPr>
        <w:pStyle w:val="Heading4"/>
      </w:pPr>
      <w:r w:rsidRPr="00BB5C37">
        <w:t>Plan boosts American soft power—Diaspora networks function as communication channels that bolster US security—literally every past refugee resettlement proves—refugee camps lead to radicalizatioon</w:t>
      </w:r>
    </w:p>
    <w:p w14:paraId="63C36700" w14:textId="77777777" w:rsidR="00607411" w:rsidRPr="00BB5C37" w:rsidRDefault="00607411" w:rsidP="00607411">
      <w:r w:rsidRPr="00BB5C37">
        <w:rPr>
          <w:rStyle w:val="Style13ptBold"/>
        </w:rPr>
        <w:t>Alikhan 15</w:t>
      </w:r>
      <w:r w:rsidRPr="00BB5C37">
        <w:t xml:space="preserve"> (Faris Alikhan is a writer and foreign policy analyst based in Washington DC., “The US should accept more Syrian refugees to boost our national security,” The Guardian, Oct 26, 2015, </w:t>
      </w:r>
      <w:hyperlink r:id="rId110" w:history="1">
        <w:r w:rsidRPr="00BB5C37">
          <w:rPr>
            <w:rStyle w:val="Hyperlink"/>
          </w:rPr>
          <w:t>https://www.theguardian.com/commentisfree/2015/oct/26/us-should-accept-syrian-refugees-boost-national-security</w:t>
        </w:r>
      </w:hyperlink>
      <w:r w:rsidRPr="00BB5C37">
        <w:t xml:space="preserve"> NLB)</w:t>
      </w:r>
    </w:p>
    <w:p w14:paraId="5A534776" w14:textId="77777777" w:rsidR="00607411" w:rsidRPr="00BB5C37" w:rsidRDefault="00607411" w:rsidP="00607411">
      <w:pPr>
        <w:rPr>
          <w:rStyle w:val="StyleUnderline"/>
        </w:rPr>
      </w:pPr>
      <w:r w:rsidRPr="00BB5C37">
        <w:rPr>
          <w:rStyle w:val="StyleUnderline"/>
        </w:rPr>
        <w:t>The US has the rare opportunity to nurture a generation of pro-American Arab Muslims</w:t>
      </w:r>
      <w:r w:rsidRPr="00BB5C37">
        <w:rPr>
          <w:sz w:val="16"/>
        </w:rPr>
        <w:t xml:space="preserve">. In national security, it’s a rare confluence when the right thing to do is also the smart thing to do. This is one such opportunity. At a time when pundits and politicians discuss the decline of American power, </w:t>
      </w:r>
      <w:r w:rsidRPr="00BB5C37">
        <w:rPr>
          <w:rStyle w:val="StyleUnderline"/>
        </w:rPr>
        <w:t>it’s important to remember that an element of America’s ‘soft power’ that is often overlooked is its openness to immigration, and the effect that can have on overseas public opinion</w:t>
      </w:r>
      <w:r w:rsidRPr="00BB5C37">
        <w:rPr>
          <w:sz w:val="16"/>
        </w:rPr>
        <w:t xml:space="preserve">, especially when it’s easy to communicate with family and friends back home. </w:t>
      </w:r>
      <w:r w:rsidRPr="00BB5C37">
        <w:rPr>
          <w:rStyle w:val="StyleUnderline"/>
          <w:highlight w:val="yellow"/>
        </w:rPr>
        <w:t>Diaspora networks can help dispel myths about the United States, and can convey accurate information</w:t>
      </w:r>
      <w:r w:rsidRPr="00BB5C37">
        <w:rPr>
          <w:rStyle w:val="StyleUnderline"/>
        </w:rPr>
        <w:t>.</w:t>
      </w:r>
      <w:r w:rsidRPr="00BB5C37">
        <w:rPr>
          <w:sz w:val="16"/>
        </w:rPr>
        <w:t xml:space="preserve"> In turn, as George W Bush’s former Homeland Security adviser </w:t>
      </w:r>
      <w:proofErr w:type="gramStart"/>
      <w:r w:rsidRPr="00BB5C37">
        <w:rPr>
          <w:sz w:val="16"/>
        </w:rPr>
        <w:t>noted ,</w:t>
      </w:r>
      <w:proofErr w:type="gramEnd"/>
      <w:r w:rsidRPr="00BB5C37">
        <w:rPr>
          <w:sz w:val="16"/>
        </w:rPr>
        <w:t xml:space="preserve"> many of these </w:t>
      </w:r>
      <w:r w:rsidRPr="00BB5C37">
        <w:rPr>
          <w:rStyle w:val="StyleUnderline"/>
          <w:highlight w:val="yellow"/>
        </w:rPr>
        <w:t>refugees</w:t>
      </w:r>
      <w:r w:rsidRPr="00BB5C37">
        <w:rPr>
          <w:sz w:val="16"/>
        </w:rPr>
        <w:t xml:space="preserve"> can </w:t>
      </w:r>
      <w:r w:rsidRPr="00BB5C37">
        <w:rPr>
          <w:rStyle w:val="StyleUnderline"/>
          <w:highlight w:val="yellow"/>
        </w:rPr>
        <w:t>help us better understand what is happening within Syria</w:t>
      </w:r>
      <w:r w:rsidRPr="00BB5C37">
        <w:rPr>
          <w:sz w:val="16"/>
        </w:rPr>
        <w:t xml:space="preserve"> itself. </w:t>
      </w:r>
      <w:r w:rsidRPr="00BB5C37">
        <w:rPr>
          <w:rStyle w:val="StyleUnderline"/>
        </w:rPr>
        <w:t xml:space="preserve">In </w:t>
      </w:r>
      <w:r w:rsidRPr="00BB5C37">
        <w:rPr>
          <w:rStyle w:val="StyleUnderline"/>
          <w:highlight w:val="yellow"/>
        </w:rPr>
        <w:t xml:space="preserve">the long-term, they can be a </w:t>
      </w:r>
      <w:r w:rsidRPr="00BB5C37">
        <w:rPr>
          <w:rStyle w:val="Emphasis"/>
          <w:highlight w:val="yellow"/>
        </w:rPr>
        <w:t>key conduit</w:t>
      </w:r>
      <w:r w:rsidRPr="00BB5C37">
        <w:rPr>
          <w:rStyle w:val="StyleUnderline"/>
          <w:highlight w:val="yellow"/>
        </w:rPr>
        <w:t xml:space="preserve"> for the US to communicate with the Middle East</w:t>
      </w:r>
      <w:r w:rsidRPr="00BB5C37">
        <w:rPr>
          <w:rStyle w:val="StyleUnderline"/>
        </w:rPr>
        <w:t xml:space="preserve"> and the broader Muslim world</w:t>
      </w:r>
      <w:r w:rsidRPr="00BB5C37">
        <w:rPr>
          <w:sz w:val="16"/>
        </w:rPr>
        <w:t xml:space="preserve">. The United States has resettled millions of refugees from all over the world, but all too often its humanitarian impulse has been impeded by paranoia and fear. It’s no surprise that the worst refugee crisis since the </w:t>
      </w:r>
      <w:proofErr w:type="gramStart"/>
      <w:r w:rsidRPr="00BB5C37">
        <w:rPr>
          <w:sz w:val="16"/>
        </w:rPr>
        <w:t>second world war</w:t>
      </w:r>
      <w:proofErr w:type="gramEnd"/>
      <w:r w:rsidRPr="00BB5C37">
        <w:rPr>
          <w:sz w:val="16"/>
        </w:rPr>
        <w:t xml:space="preserve"> is producing some of the same ugly rhetoric about refugees as the postwar period. After 1945, many Americans were wary of accepting refugees from </w:t>
      </w:r>
      <w:proofErr w:type="gramStart"/>
      <w:r w:rsidRPr="00BB5C37">
        <w:rPr>
          <w:sz w:val="16"/>
        </w:rPr>
        <w:t>eastern</w:t>
      </w:r>
      <w:proofErr w:type="gramEnd"/>
      <w:r w:rsidRPr="00BB5C37">
        <w:rPr>
          <w:sz w:val="16"/>
        </w:rPr>
        <w:t xml:space="preserve"> Europe who were fleeing Soviet control. US senator Chapman Revercomb remarked: “Many of those who seek entrance into this country have little concept of our form of government. Certainly it would be a tragic blunder to bring into our midst those imbued with a communistic line of thought when one of the most important tasks of this government today is to combat and eradicate communism from this country.” Of course, </w:t>
      </w:r>
      <w:r w:rsidRPr="00BB5C37">
        <w:rPr>
          <w:rStyle w:val="StyleUnderline"/>
        </w:rPr>
        <w:t>many</w:t>
      </w:r>
      <w:r w:rsidRPr="00BB5C37">
        <w:rPr>
          <w:sz w:val="16"/>
        </w:rPr>
        <w:t xml:space="preserve"> of those </w:t>
      </w:r>
      <w:r w:rsidRPr="00BB5C37">
        <w:rPr>
          <w:rStyle w:val="StyleUnderline"/>
        </w:rPr>
        <w:t>eastern European refugees became staunchly pro-American</w:t>
      </w:r>
      <w:r w:rsidRPr="00BB5C37">
        <w:rPr>
          <w:sz w:val="16"/>
        </w:rPr>
        <w:t xml:space="preserve"> themselves, </w:t>
      </w:r>
      <w:r w:rsidRPr="00BB5C37">
        <w:rPr>
          <w:rStyle w:val="StyleUnderline"/>
        </w:rPr>
        <w:t>a pattern that other migrant communities</w:t>
      </w:r>
      <w:r w:rsidRPr="00BB5C37">
        <w:rPr>
          <w:sz w:val="16"/>
        </w:rPr>
        <w:t xml:space="preserve"> in recent American history </w:t>
      </w:r>
      <w:r w:rsidRPr="00BB5C37">
        <w:rPr>
          <w:rStyle w:val="StyleUnderline"/>
        </w:rPr>
        <w:t>have followed</w:t>
      </w:r>
      <w:r w:rsidRPr="00BB5C37">
        <w:rPr>
          <w:sz w:val="16"/>
        </w:rPr>
        <w:t xml:space="preserve">, </w:t>
      </w:r>
      <w:r w:rsidRPr="00BB5C37">
        <w:rPr>
          <w:rStyle w:val="StyleUnderline"/>
        </w:rPr>
        <w:t>from</w:t>
      </w:r>
      <w:r w:rsidRPr="00BB5C37">
        <w:rPr>
          <w:sz w:val="16"/>
        </w:rPr>
        <w:t xml:space="preserve"> the 400,000 refugees that eventually escaped </w:t>
      </w:r>
      <w:r w:rsidRPr="00BB5C37">
        <w:rPr>
          <w:rStyle w:val="StyleUnderline"/>
        </w:rPr>
        <w:t>eastern Europe</w:t>
      </w:r>
      <w:r w:rsidRPr="00BB5C37">
        <w:rPr>
          <w:sz w:val="16"/>
        </w:rPr>
        <w:t xml:space="preserve">, </w:t>
      </w:r>
      <w:r w:rsidRPr="00BB5C37">
        <w:rPr>
          <w:rStyle w:val="StyleUnderline"/>
        </w:rPr>
        <w:t>to</w:t>
      </w:r>
      <w:r w:rsidRPr="00BB5C37">
        <w:rPr>
          <w:sz w:val="16"/>
        </w:rPr>
        <w:t xml:space="preserve"> the hundreds of thousands of </w:t>
      </w:r>
      <w:r w:rsidRPr="00BB5C37">
        <w:rPr>
          <w:rStyle w:val="StyleUnderline"/>
        </w:rPr>
        <w:t>Cubans and Vietnamese</w:t>
      </w:r>
      <w:r w:rsidRPr="00BB5C37">
        <w:rPr>
          <w:sz w:val="16"/>
        </w:rPr>
        <w:t xml:space="preserve"> who fled communism and quickly integrated into communities across the country. Since 1975, in fact, the US has resettled over 3 million refugees. Most Americans probably scarcely remember the airlifts of tens of thousands of Hungarian refugees in 1956, the subject of considerable fear-mongering and fierce debate at home. Past refugees’ assimilation into American life is so complete that each new refugee crisis seems to cause retroactive amnesia. Unfortunately, many of today’s politicians echo Senator Revercomb’s rhetoric. Senator Ted Cruz, the son of a refugee himself, warned: “It would be the height of foolishness to bring in tens of thousands of people including jihadists that are coming here to murder innocent Americans.” So far, the Department of Homeland Security has implemented enhanced security review for Syrians, despite the fact that a DHS representative admitted that </w:t>
      </w:r>
      <w:r w:rsidRPr="00BB5C37">
        <w:rPr>
          <w:rStyle w:val="StyleUnderline"/>
          <w:highlight w:val="yellow"/>
        </w:rPr>
        <w:t>there is little evidence of Islamic State or any other group taking advantage of refugee resettlemen</w:t>
      </w:r>
      <w:r w:rsidRPr="00BB5C37">
        <w:rPr>
          <w:rStyle w:val="StyleUnderline"/>
        </w:rPr>
        <w:t>t</w:t>
      </w:r>
      <w:r w:rsidRPr="00BB5C37">
        <w:rPr>
          <w:sz w:val="16"/>
        </w:rPr>
        <w:t xml:space="preserve">. According to the Soufan Group, a private intelligence firm, the Islamic State has denounced refugees and has tried to keep them from fleeing their supposedly idyllic caliphate for the wicked west. It’s hard to proclaim the existence of a paradise when its denizens are so desperate to escape it. “There is risk associated with bringing anybody in from the outside, but especially from a conflict zone like that,” FBI director James Comey recently argued. No one wants the next terrorist attack in the US to come from a refugee admitted without proper screening. But </w:t>
      </w:r>
      <w:r w:rsidRPr="00BB5C37">
        <w:rPr>
          <w:rStyle w:val="StyleUnderline"/>
          <w:highlight w:val="yellow"/>
        </w:rPr>
        <w:t>the next group of terrorists might instead grow up as part of a lost generation in crowded camps; angry, alienated, adrift – and vulnerable to</w:t>
      </w:r>
      <w:r w:rsidRPr="00BB5C37">
        <w:rPr>
          <w:rStyle w:val="StyleUnderline"/>
        </w:rPr>
        <w:t xml:space="preserve"> the siren song of </w:t>
      </w:r>
      <w:r w:rsidRPr="00BB5C37">
        <w:rPr>
          <w:rStyle w:val="StyleUnderline"/>
          <w:highlight w:val="yellow"/>
        </w:rPr>
        <w:t>the Islamic State</w:t>
      </w:r>
      <w:r w:rsidRPr="00BB5C37">
        <w:rPr>
          <w:rStyle w:val="StyleUnderline"/>
        </w:rPr>
        <w:t xml:space="preserve">. Imagine if some of the nearly 2 million Syrian children who are missing out on their education could instead be nurtured and educated in the US, rather than in a refugee camp, and could grow up to be the next Steve Jobs. </w:t>
      </w:r>
      <w:r w:rsidRPr="00BB5C37">
        <w:rPr>
          <w:rStyle w:val="StyleUnderline"/>
          <w:highlight w:val="yellow"/>
        </w:rPr>
        <w:t>The US can help give some of them a future, so that they might one day shape ours.</w:t>
      </w:r>
    </w:p>
    <w:p w14:paraId="76EFBD7B" w14:textId="08C5931B" w:rsidR="00C7537C" w:rsidRPr="00BB5C37" w:rsidRDefault="00C7537C" w:rsidP="00C7537C">
      <w:pPr>
        <w:pStyle w:val="Heading3"/>
      </w:pPr>
      <w:proofErr w:type="gramStart"/>
      <w:r w:rsidRPr="00BB5C37">
        <w:t>impact</w:t>
      </w:r>
      <w:proofErr w:type="gramEnd"/>
      <w:r w:rsidRPr="00BB5C37">
        <w:t xml:space="preserve"> – nuclear terror</w:t>
      </w:r>
    </w:p>
    <w:p w14:paraId="2C66860B" w14:textId="04F1FC6D" w:rsidR="004F52BC" w:rsidRPr="00BB5C37" w:rsidRDefault="004F52BC" w:rsidP="004F52BC">
      <w:pPr>
        <w:pStyle w:val="Heading4"/>
      </w:pPr>
      <w:r w:rsidRPr="00BB5C37">
        <w:t>Nuclear terrorism destroys the economy and effects everyone on Earth</w:t>
      </w:r>
    </w:p>
    <w:p w14:paraId="1D454197" w14:textId="4E2B9FA6" w:rsidR="004F52BC" w:rsidRPr="00BB5C37" w:rsidRDefault="004F52BC" w:rsidP="004F52BC">
      <w:r w:rsidRPr="00BB5C37">
        <w:rPr>
          <w:rStyle w:val="Style13ptBold"/>
        </w:rPr>
        <w:t>Kassenova 16</w:t>
      </w:r>
      <w:r w:rsidRPr="00BB5C37">
        <w:t xml:space="preserve"> (Togzhan, an associate in the Nuclear Policy Program at the Carnegie Endowment, “Don't Ignore the Threat of Nuclear Terrorism”, The National Interest, http://nationalinterest.org/feature/dont-ignore-the-threat-nuclear-terrorism-15598/page/0/1) ALH</w:t>
      </w:r>
    </w:p>
    <w:p w14:paraId="30B17DFF" w14:textId="09AF1977" w:rsidR="004F52BC" w:rsidRPr="00BB5C37" w:rsidRDefault="00C7537C" w:rsidP="00C7537C">
      <w:pPr>
        <w:rPr>
          <w:rStyle w:val="StyleUnderline"/>
        </w:rPr>
      </w:pPr>
      <w:r w:rsidRPr="00BB5C37">
        <w:rPr>
          <w:sz w:val="16"/>
        </w:rPr>
        <w:t xml:space="preserve">Just in time for the annual appearance of cherry blossoms, fifty-two heads of state will come to Washington to discuss nuclear security. The fourth and final Nuclear Security </w:t>
      </w:r>
      <w:proofErr w:type="gramStart"/>
      <w:r w:rsidRPr="00BB5C37">
        <w:rPr>
          <w:sz w:val="16"/>
        </w:rPr>
        <w:t>Summit ,</w:t>
      </w:r>
      <w:proofErr w:type="gramEnd"/>
      <w:r w:rsidRPr="00BB5C37">
        <w:rPr>
          <w:sz w:val="16"/>
        </w:rPr>
        <w:t xml:space="preserve"> launched by President Barack Obama in 2010, will take stock of the progress made in securing vulnerable nuclear material over the last six years.</w:t>
      </w:r>
      <w:r w:rsidR="004F52BC" w:rsidRPr="00BB5C37">
        <w:rPr>
          <w:sz w:val="16"/>
        </w:rPr>
        <w:t xml:space="preserve"> </w:t>
      </w:r>
      <w:r w:rsidRPr="00BB5C37">
        <w:rPr>
          <w:sz w:val="16"/>
        </w:rPr>
        <w:t>Thanks to the summit process</w:t>
      </w:r>
      <w:r w:rsidRPr="00BB5C37">
        <w:rPr>
          <w:rStyle w:val="StyleUnderline"/>
        </w:rPr>
        <w:t xml:space="preserve">, </w:t>
      </w:r>
      <w:r w:rsidRPr="00BB5C37">
        <w:rPr>
          <w:rStyle w:val="StyleUnderline"/>
          <w:highlight w:val="yellow"/>
        </w:rPr>
        <w:t>nuclear security,</w:t>
      </w:r>
      <w:r w:rsidRPr="00BB5C37">
        <w:rPr>
          <w:rStyle w:val="StyleUnderline"/>
        </w:rPr>
        <w:t xml:space="preserve"> which was previously relegated to small groups of mainly Western bureaucrats and nuclear nerds, </w:t>
      </w:r>
      <w:r w:rsidRPr="00BB5C37">
        <w:rPr>
          <w:rStyle w:val="StyleUnderline"/>
          <w:highlight w:val="yellow"/>
        </w:rPr>
        <w:t>has become a prominent issue on the international stage</w:t>
      </w:r>
      <w:r w:rsidRPr="00BB5C37">
        <w:rPr>
          <w:rStyle w:val="StyleUnderline"/>
        </w:rPr>
        <w:t xml:space="preserve">. </w:t>
      </w:r>
      <w:r w:rsidRPr="00BB5C37">
        <w:rPr>
          <w:sz w:val="16"/>
        </w:rPr>
        <w:t>Major media outlets cover it, governments around the world have been forced to learn about it and greater understanding exists of why protecting nuclear material is critical to international security.</w:t>
      </w:r>
      <w:r w:rsidR="004F52BC" w:rsidRPr="00BB5C37">
        <w:rPr>
          <w:sz w:val="16"/>
        </w:rPr>
        <w:t xml:space="preserve"> </w:t>
      </w:r>
      <w:r w:rsidRPr="00BB5C37">
        <w:rPr>
          <w:sz w:val="16"/>
        </w:rPr>
        <w:t>Despite the buzz that these regular meetings of heads of states have generated</w:t>
      </w:r>
      <w:r w:rsidRPr="00BB5C37">
        <w:rPr>
          <w:rStyle w:val="StyleUnderline"/>
        </w:rPr>
        <w:t>, many states around the world and their citizens still do not consider nuclear security a relevant concern.</w:t>
      </w:r>
      <w:r w:rsidRPr="00BB5C37">
        <w:rPr>
          <w:sz w:val="16"/>
        </w:rPr>
        <w:t xml:space="preserve"> The message the Nuclear Security Summit is promoting—that nuclear or high-risk radiological material might end up in the wrong hands and used in a bomb—just doesn’t resonate.</w:t>
      </w:r>
      <w:r w:rsidR="004F52BC" w:rsidRPr="00BB5C37">
        <w:rPr>
          <w:sz w:val="16"/>
        </w:rPr>
        <w:t xml:space="preserve"> </w:t>
      </w:r>
      <w:r w:rsidRPr="00BB5C37">
        <w:rPr>
          <w:sz w:val="16"/>
        </w:rPr>
        <w:t>Why is this so?</w:t>
      </w:r>
      <w:r w:rsidR="004F52BC" w:rsidRPr="00BB5C37">
        <w:rPr>
          <w:sz w:val="16"/>
        </w:rPr>
        <w:t xml:space="preserve"> </w:t>
      </w:r>
      <w:r w:rsidRPr="00BB5C37">
        <w:rPr>
          <w:sz w:val="16"/>
        </w:rPr>
        <w:t>Many in non-Western countries simply think the threat of nuclear terrorism does not apply to them. They see nuclear security as a preoccupation of advanced Western countries that consider themselves potential targets of nuclear terrorism.</w:t>
      </w:r>
      <w:r w:rsidR="004F52BC" w:rsidRPr="00BB5C37">
        <w:rPr>
          <w:sz w:val="16"/>
        </w:rPr>
        <w:t xml:space="preserve"> </w:t>
      </w:r>
      <w:r w:rsidRPr="00BB5C37">
        <w:rPr>
          <w:sz w:val="16"/>
        </w:rPr>
        <w:t xml:space="preserve">Semantics </w:t>
      </w:r>
      <w:proofErr w:type="gramStart"/>
      <w:r w:rsidRPr="00BB5C37">
        <w:rPr>
          <w:sz w:val="16"/>
        </w:rPr>
        <w:t>matters,</w:t>
      </w:r>
      <w:proofErr w:type="gramEnd"/>
      <w:r w:rsidRPr="00BB5C37">
        <w:rPr>
          <w:sz w:val="16"/>
        </w:rPr>
        <w:t xml:space="preserve"> and </w:t>
      </w:r>
      <w:r w:rsidRPr="00BB5C37">
        <w:rPr>
          <w:rStyle w:val="StyleUnderline"/>
        </w:rPr>
        <w:t>how we talk about the risks of nuclear terrorism contributes to these perceptions. The discourse on nuclear security focuses disproportionately on the West.</w:t>
      </w:r>
      <w:r w:rsidRPr="00BB5C37">
        <w:rPr>
          <w:sz w:val="16"/>
        </w:rPr>
        <w:t xml:space="preserve"> For example, whenever those who care about nuclear security make their argument, they usually say something like: “Imagine a nuclear bomb detonating in Manhattan, London or Paris…” Common threat scenarios involve Western targets, and therefore make the problem seem like a Western one.</w:t>
      </w:r>
      <w:r w:rsidR="004F52BC" w:rsidRPr="00BB5C37">
        <w:rPr>
          <w:sz w:val="16"/>
        </w:rPr>
        <w:t xml:space="preserve"> </w:t>
      </w:r>
      <w:r w:rsidRPr="00BB5C37">
        <w:rPr>
          <w:sz w:val="16"/>
        </w:rPr>
        <w:t>Further, divergent views on nuclear security are undergirded by tensions in the broader nuclear realm. Many countries without nuclear weapons or military nuclear materials are reluctant to embrace the idea that the nuclear security regime needs strengthening. States with nuclear weapons have prevented the Nuclear Security Summit from addressing the security of nuclear material in military stockpiles, which constitutes more than 80 percent of all global stockpiles of fissile material.</w:t>
      </w:r>
      <w:r w:rsidR="004F52BC" w:rsidRPr="00BB5C37">
        <w:rPr>
          <w:sz w:val="16"/>
        </w:rPr>
        <w:t xml:space="preserve"> </w:t>
      </w:r>
      <w:r w:rsidRPr="00BB5C37">
        <w:rPr>
          <w:rStyle w:val="StyleUnderline"/>
        </w:rPr>
        <w:t>Given this, why should all states bear the burden of investing in nuclear nonproliferation and nuclear security, when nuclear weapons states fail to make progress toward disarmament and are reluctant to talk about the security of military nuclear materials? This just further contributes to the unfairness of the existing global nuclear ord</w:t>
      </w:r>
      <w:r w:rsidRPr="00BB5C37">
        <w:rPr>
          <w:sz w:val="16"/>
        </w:rPr>
        <w:t>er, these countries argue, in which a few states benefit from having nuclear weapons while others try to protect their right to peaceful nuclear energy.</w:t>
      </w:r>
      <w:r w:rsidR="004F52BC" w:rsidRPr="00BB5C37">
        <w:rPr>
          <w:sz w:val="16"/>
        </w:rPr>
        <w:t xml:space="preserve"> </w:t>
      </w:r>
      <w:r w:rsidRPr="00BB5C37">
        <w:rPr>
          <w:sz w:val="16"/>
        </w:rPr>
        <w:t xml:space="preserve">However valid these arguments may be, </w:t>
      </w:r>
      <w:r w:rsidRPr="00BB5C37">
        <w:rPr>
          <w:rStyle w:val="StyleUnderline"/>
          <w:highlight w:val="yellow"/>
        </w:rPr>
        <w:t>there is an inescapable truth about nuclear terrorism. Though a terrorist attack using nuclear or radiological material may be a low-probability threat, it would have dramatic effects on the global commons</w:t>
      </w:r>
      <w:r w:rsidRPr="00BB5C37">
        <w:rPr>
          <w:rStyle w:val="StyleUnderline"/>
        </w:rPr>
        <w:t xml:space="preserve">. </w:t>
      </w:r>
      <w:r w:rsidRPr="00BB5C37">
        <w:rPr>
          <w:rStyle w:val="StyleUnderline"/>
          <w:highlight w:val="yellow"/>
        </w:rPr>
        <w:t>The consequences would extend to every country on Earth,</w:t>
      </w:r>
      <w:r w:rsidRPr="00BB5C37">
        <w:rPr>
          <w:rStyle w:val="StyleUnderline"/>
        </w:rPr>
        <w:t xml:space="preserve"> not just the one on whose territory the event took place.</w:t>
      </w:r>
      <w:r w:rsidR="004F52BC" w:rsidRPr="00BB5C37">
        <w:rPr>
          <w:rStyle w:val="StyleUnderline"/>
        </w:rPr>
        <w:t xml:space="preserve"> </w:t>
      </w:r>
      <w:r w:rsidRPr="00BB5C37">
        <w:rPr>
          <w:rStyle w:val="StyleUnderline"/>
        </w:rPr>
        <w:t xml:space="preserve">A nuclear terrorist event would be a global event because </w:t>
      </w:r>
      <w:r w:rsidRPr="00BB5C37">
        <w:rPr>
          <w:rStyle w:val="StyleUnderline"/>
          <w:highlight w:val="yellow"/>
        </w:rPr>
        <w:t>we live in a world of unprecedented interconnectedness.</w:t>
      </w:r>
      <w:r w:rsidRPr="00BB5C37">
        <w:rPr>
          <w:rStyle w:val="StyleUnderline"/>
        </w:rPr>
        <w:t xml:space="preserve"> </w:t>
      </w:r>
      <w:r w:rsidRPr="00BB5C37">
        <w:rPr>
          <w:sz w:val="16"/>
        </w:rPr>
        <w:t>Let’s consider three possible immediate global effects.</w:t>
      </w:r>
      <w:r w:rsidR="004F52BC" w:rsidRPr="00BB5C37">
        <w:rPr>
          <w:sz w:val="16"/>
        </w:rPr>
        <w:t xml:space="preserve"> </w:t>
      </w:r>
      <w:r w:rsidRPr="00BB5C37">
        <w:rPr>
          <w:rStyle w:val="StyleUnderline"/>
          <w:highlight w:val="yellow"/>
        </w:rPr>
        <w:t>The first is the disruption of supply chains. Companies and production lines</w:t>
      </w:r>
      <w:r w:rsidRPr="00BB5C37">
        <w:rPr>
          <w:rStyle w:val="StyleUnderline"/>
        </w:rPr>
        <w:t xml:space="preserve"> throughout the world </w:t>
      </w:r>
      <w:r w:rsidRPr="00BB5C37">
        <w:rPr>
          <w:rStyle w:val="StyleUnderline"/>
          <w:highlight w:val="yellow"/>
        </w:rPr>
        <w:t>rely on an extended</w:t>
      </w:r>
      <w:r w:rsidRPr="00BB5C37">
        <w:rPr>
          <w:rStyle w:val="StyleUnderline"/>
        </w:rPr>
        <w:t xml:space="preserve"> international </w:t>
      </w:r>
      <w:r w:rsidRPr="00BB5C37">
        <w:rPr>
          <w:rStyle w:val="StyleUnderline"/>
          <w:highlight w:val="yellow"/>
        </w:rPr>
        <w:t>network of suppliers and transnational shipping routes</w:t>
      </w:r>
      <w:r w:rsidRPr="00BB5C37">
        <w:rPr>
          <w:sz w:val="16"/>
        </w:rPr>
        <w:t xml:space="preserve">. Ordering “just enough” and “just in time” means that a short interruption in supply or shipping in one country would send shock waves to many other countries around the world. The RAND Corporation once studied a simulated nuclear attack in the port of Long </w:t>
      </w:r>
      <w:proofErr w:type="gramStart"/>
      <w:r w:rsidRPr="00BB5C37">
        <w:rPr>
          <w:sz w:val="16"/>
        </w:rPr>
        <w:t>Beach .</w:t>
      </w:r>
      <w:proofErr w:type="gramEnd"/>
      <w:r w:rsidRPr="00BB5C37">
        <w:rPr>
          <w:sz w:val="16"/>
        </w:rPr>
        <w:t xml:space="preserve"> They concluded that </w:t>
      </w:r>
      <w:r w:rsidRPr="00BB5C37">
        <w:rPr>
          <w:rStyle w:val="StyleUnderline"/>
        </w:rPr>
        <w:t>it is very likely that all U.S. ports would shut down for extended periods with severe repercussions for global trade.</w:t>
      </w:r>
      <w:r w:rsidR="004F52BC" w:rsidRPr="00BB5C37">
        <w:rPr>
          <w:rStyle w:val="StyleUnderline"/>
        </w:rPr>
        <w:t xml:space="preserve"> </w:t>
      </w:r>
      <w:r w:rsidRPr="00BB5C37">
        <w:rPr>
          <w:sz w:val="16"/>
        </w:rPr>
        <w:t xml:space="preserve">The second is chaos in the global financial markets. </w:t>
      </w:r>
      <w:r w:rsidRPr="00BB5C37">
        <w:rPr>
          <w:rStyle w:val="StyleUnderline"/>
          <w:highlight w:val="yellow"/>
        </w:rPr>
        <w:t>Should a nuclear event happen in a major financial hub and obliterate foreign exchange institutions, all major banks worldwide would be instantaneously affected. The average daily volume of foreign-exchange market turnover is close to $5 trillion.</w:t>
      </w:r>
      <w:r w:rsidR="004F52BC" w:rsidRPr="00BB5C37">
        <w:rPr>
          <w:rStyle w:val="StyleUnderline"/>
        </w:rPr>
        <w:t xml:space="preserve"> </w:t>
      </w:r>
      <w:r w:rsidRPr="00BB5C37">
        <w:rPr>
          <w:sz w:val="16"/>
        </w:rPr>
        <w:t xml:space="preserve">The third is the effect on individual industries. As a former U.S. customs and border official once </w:t>
      </w:r>
      <w:proofErr w:type="gramStart"/>
      <w:r w:rsidRPr="00BB5C37">
        <w:rPr>
          <w:sz w:val="16"/>
        </w:rPr>
        <w:t>warned ,</w:t>
      </w:r>
      <w:proofErr w:type="gramEnd"/>
      <w:r w:rsidRPr="00BB5C37">
        <w:rPr>
          <w:sz w:val="16"/>
        </w:rPr>
        <w:t xml:space="preserve"> </w:t>
      </w:r>
      <w:r w:rsidRPr="00BB5C37">
        <w:rPr>
          <w:rStyle w:val="StyleUnderline"/>
          <w:highlight w:val="yellow"/>
        </w:rPr>
        <w:t>if a sea container</w:t>
      </w:r>
      <w:r w:rsidRPr="00BB5C37">
        <w:rPr>
          <w:rStyle w:val="StyleUnderline"/>
        </w:rPr>
        <w:t xml:space="preserve"> is used to transport a nuclear device that was later </w:t>
      </w:r>
      <w:r w:rsidRPr="00BB5C37">
        <w:rPr>
          <w:rStyle w:val="StyleUnderline"/>
          <w:highlight w:val="yellow"/>
        </w:rPr>
        <w:t>detonated</w:t>
      </w:r>
      <w:r w:rsidRPr="00BB5C37">
        <w:rPr>
          <w:rStyle w:val="StyleUnderline"/>
        </w:rPr>
        <w:t xml:space="preserve">, one can be sure that </w:t>
      </w:r>
      <w:r w:rsidRPr="00BB5C37">
        <w:rPr>
          <w:rStyle w:val="StyleUnderline"/>
          <w:highlight w:val="yellow"/>
        </w:rPr>
        <w:t>shipping of sea containers would cease, costing countries billions of dollars</w:t>
      </w:r>
      <w:r w:rsidRPr="00BB5C37">
        <w:rPr>
          <w:rStyle w:val="StyleUnderline"/>
        </w:rPr>
        <w:t>. Not to mention that the global nuclear industry would take a direct hit, much worse than after Fukushima.</w:t>
      </w:r>
      <w:r w:rsidR="004F52BC" w:rsidRPr="00BB5C37">
        <w:rPr>
          <w:rStyle w:val="StyleUnderline"/>
        </w:rPr>
        <w:t xml:space="preserve"> </w:t>
      </w:r>
      <w:r w:rsidRPr="00BB5C37">
        <w:rPr>
          <w:rStyle w:val="StyleUnderline"/>
        </w:rPr>
        <w:t xml:space="preserve">There are enough reminders of how comparatively smaller events have disrupted our interconnected world. </w:t>
      </w:r>
      <w:r w:rsidRPr="00BB5C37">
        <w:rPr>
          <w:rStyle w:val="StyleUnderline"/>
          <w:highlight w:val="yellow"/>
        </w:rPr>
        <w:t>The events following the 9/11 attacks slowed world economic growth from 4.1 percent in 2000 to 1.4 percent in 2001</w:t>
      </w:r>
      <w:r w:rsidRPr="00BB5C37">
        <w:rPr>
          <w:rStyle w:val="StyleUnderline"/>
        </w:rPr>
        <w:t xml:space="preserve"> </w:t>
      </w:r>
      <w:r w:rsidRPr="00BB5C37">
        <w:rPr>
          <w:sz w:val="16"/>
        </w:rPr>
        <w:t xml:space="preserve">, and dramatically affected the international travel industry—recall the introduction of metal cockpit doors, new security screening procedures and longer waits at the airport. The eruption of an Icelandic volcano in 2010 reverberated across worldwide travel patterns; the unprecedented air traffic shutdown caused a total loss of $1.7 billion to the airline industry and affected ten million </w:t>
      </w:r>
      <w:proofErr w:type="gramStart"/>
      <w:r w:rsidRPr="00BB5C37">
        <w:rPr>
          <w:sz w:val="16"/>
        </w:rPr>
        <w:t>travelers .</w:t>
      </w:r>
      <w:proofErr w:type="gramEnd"/>
      <w:r w:rsidRPr="00BB5C37">
        <w:rPr>
          <w:sz w:val="16"/>
        </w:rPr>
        <w:t xml:space="preserve"> </w:t>
      </w:r>
      <w:r w:rsidRPr="00BB5C37">
        <w:rPr>
          <w:rStyle w:val="StyleUnderline"/>
        </w:rPr>
        <w:t>More than one hundred thousand flights were cancelled over eight days, the equivalent of almost half of all global air traffic. This was all caused a volcano in a small European country, not a nuclear device exploding at a major airport hub.</w:t>
      </w:r>
      <w:r w:rsidR="004F52BC" w:rsidRPr="00BB5C37">
        <w:rPr>
          <w:rStyle w:val="StyleUnderline"/>
        </w:rPr>
        <w:t xml:space="preserve"> </w:t>
      </w:r>
      <w:r w:rsidR="004F52BC" w:rsidRPr="00BB5C37">
        <w:rPr>
          <w:sz w:val="16"/>
        </w:rPr>
        <w:t xml:space="preserve">No matter when and where a nuclear incident occurs, </w:t>
      </w:r>
      <w:r w:rsidR="004F52BC" w:rsidRPr="00BB5C37">
        <w:rPr>
          <w:rStyle w:val="StyleUnderline"/>
          <w:highlight w:val="yellow"/>
        </w:rPr>
        <w:t>we would all be affected.</w:t>
      </w:r>
    </w:p>
    <w:p w14:paraId="5E28BC3E" w14:textId="6F2783AB" w:rsidR="008D31A3" w:rsidRPr="00BB5C37" w:rsidRDefault="008D31A3" w:rsidP="008D31A3">
      <w:pPr>
        <w:pStyle w:val="Heading4"/>
        <w:rPr>
          <w:rStyle w:val="Style13ptBold"/>
          <w:b/>
        </w:rPr>
      </w:pPr>
      <w:r w:rsidRPr="00BB5C37">
        <w:rPr>
          <w:rStyle w:val="Style13ptBold"/>
          <w:b/>
        </w:rPr>
        <w:t>The Nuclear threat is real – dirty bombs and nuclear detonations</w:t>
      </w:r>
    </w:p>
    <w:p w14:paraId="77E8F59E" w14:textId="3A3A0042" w:rsidR="00D31BA6" w:rsidRPr="00BB5C37" w:rsidRDefault="008D31A3" w:rsidP="008D31A3">
      <w:r w:rsidRPr="00BB5C37">
        <w:rPr>
          <w:rStyle w:val="Style13ptBold"/>
        </w:rPr>
        <w:t>Cirincione 16</w:t>
      </w:r>
      <w:r w:rsidRPr="00BB5C37">
        <w:t xml:space="preserve"> (Joe, s the president of Ploughshares Fund, a global security foundation, “Nuclear terrorist threat bigger than you think”, CNN, https://www.cnn.com/2016/04/01/opinions/nuclear-terrorism-threat-cirincione/index.html) ALH</w:t>
      </w:r>
    </w:p>
    <w:p w14:paraId="6EFE4C30" w14:textId="1B6154F2" w:rsidR="008D31A3" w:rsidRPr="00BB5C37" w:rsidRDefault="008D31A3" w:rsidP="008D31A3">
      <w:pPr>
        <w:rPr>
          <w:sz w:val="16"/>
        </w:rPr>
      </w:pPr>
      <w:r w:rsidRPr="00BB5C37">
        <w:rPr>
          <w:sz w:val="16"/>
        </w:rPr>
        <w:t>CNN</w:t>
      </w:r>
      <w:proofErr w:type="gramStart"/>
      <w:r w:rsidRPr="00BB5C37">
        <w:rPr>
          <w:sz w:val="16"/>
        </w:rPr>
        <w:t>)Nuclear</w:t>
      </w:r>
      <w:proofErr w:type="gramEnd"/>
      <w:r w:rsidRPr="00BB5C37">
        <w:rPr>
          <w:sz w:val="16"/>
        </w:rPr>
        <w:t xml:space="preserve"> policy experts can seem like Cassandra, constantly prophesizing apocalyptic futures. In case you haven't noticed, we don't live in a Mad Max world devastated by nuclear war. Terrorists have not blown up New York with a makeshift nuclear bomb. We haven't bankrupted ourselves, despite the trillions of dollars spent on Cold War weapons. Cassandra's curse, however, was not that she was wrong, but that no one believed her</w:t>
      </w:r>
      <w:r w:rsidRPr="00BB5C37">
        <w:rPr>
          <w:rStyle w:val="StyleUnderline"/>
        </w:rPr>
        <w:t>. I don't know a single nuclear expert who thinks that the threat of nuclear terrorism is shrinking</w:t>
      </w:r>
      <w:r w:rsidRPr="00BB5C37">
        <w:rPr>
          <w:sz w:val="16"/>
        </w:rPr>
        <w:t xml:space="preserve">. I don't know a single one who thinks that the actions taken by world leaders at this week's Nuclear Security Summit are enough. We are fearful. And you should be, too. Chills went down a lot of experts' spines last month when we saw the news that the Brussels bombers, the ISIS terrorists who blew up the airport and attacked the metro, were secretly videotaping a Belgian nuclear official. This official worked at a facility that had radiological material that terrorists could use for a "dirty bomb." We do not know if they were filming him or his family, if there was a kidnap plot in motion, or what their exact plans were. But this is not some Hollywood fantasy. This is real. </w:t>
      </w:r>
      <w:r w:rsidRPr="00BB5C37">
        <w:rPr>
          <w:rStyle w:val="StyleUnderline"/>
        </w:rPr>
        <w:t xml:space="preserve">A nuclear terrorist event may be closer than you think. </w:t>
      </w:r>
      <w:r w:rsidRPr="00BB5C37">
        <w:rPr>
          <w:sz w:val="16"/>
        </w:rPr>
        <w:t xml:space="preserve">What are the risks? First, </w:t>
      </w:r>
      <w:proofErr w:type="gramStart"/>
      <w:r w:rsidRPr="00BB5C37">
        <w:rPr>
          <w:sz w:val="16"/>
        </w:rPr>
        <w:t xml:space="preserve">that </w:t>
      </w:r>
      <w:r w:rsidRPr="00BB5C37">
        <w:rPr>
          <w:rStyle w:val="StyleUnderline"/>
        </w:rPr>
        <w:t>terrorists</w:t>
      </w:r>
      <w:proofErr w:type="gramEnd"/>
      <w:r w:rsidRPr="00BB5C37">
        <w:rPr>
          <w:rStyle w:val="StyleUnderline"/>
        </w:rPr>
        <w:t xml:space="preserve"> could steal a complete nuclear weapon</w:t>
      </w:r>
      <w:r w:rsidRPr="00BB5C37">
        <w:rPr>
          <w:sz w:val="16"/>
        </w:rPr>
        <w:t xml:space="preserve">, like SPECTRE in the James Bond thriller, "Thunderball." This is hard, but not impossible. </w:t>
      </w:r>
      <w:r w:rsidRPr="00BB5C37">
        <w:rPr>
          <w:rStyle w:val="StyleUnderline"/>
        </w:rPr>
        <w:t xml:space="preserve">The key risk is that the outside terrorists get insider help: For example, a radical jihadist working at a Pakistan weapon storage site. Or the Belgian base just outside Brussels where we still stash </w:t>
      </w:r>
      <w:proofErr w:type="gramStart"/>
      <w:r w:rsidRPr="00BB5C37">
        <w:rPr>
          <w:rStyle w:val="StyleUnderline"/>
        </w:rPr>
        <w:t>a half</w:t>
      </w:r>
      <w:proofErr w:type="gramEnd"/>
      <w:r w:rsidRPr="00BB5C37">
        <w:rPr>
          <w:rStyle w:val="StyleUnderline"/>
        </w:rPr>
        <w:t xml:space="preserve">-dozen nuclear weapons left over from Cold War deployments. Or the Incirlik air base in Turkey where we keep an estimated 50 weapons just 200 miles from the Syrian border. </w:t>
      </w:r>
      <w:r w:rsidRPr="00BB5C37">
        <w:rPr>
          <w:sz w:val="16"/>
        </w:rPr>
        <w:t xml:space="preserve">Second, </w:t>
      </w:r>
      <w:r w:rsidRPr="00BB5C37">
        <w:rPr>
          <w:rStyle w:val="StyleUnderline"/>
        </w:rPr>
        <w:t>terrorists could steal the "stuff" of a bomb</w:t>
      </w:r>
      <w:r w:rsidRPr="00BB5C37">
        <w:rPr>
          <w:sz w:val="16"/>
        </w:rPr>
        <w:t xml:space="preserve">, highly enriched uranium or plutonium. </w:t>
      </w:r>
      <w:r w:rsidRPr="00BB5C37">
        <w:rPr>
          <w:rStyle w:val="StyleUnderline"/>
        </w:rPr>
        <w:t xml:space="preserve">They cannot make </w:t>
      </w:r>
      <w:proofErr w:type="gramStart"/>
      <w:r w:rsidRPr="00BB5C37">
        <w:rPr>
          <w:rStyle w:val="StyleUnderline"/>
        </w:rPr>
        <w:t>this</w:t>
      </w:r>
      <w:proofErr w:type="gramEnd"/>
      <w:r w:rsidRPr="00BB5C37">
        <w:rPr>
          <w:rStyle w:val="StyleUnderline"/>
        </w:rPr>
        <w:t xml:space="preserve"> themselves -- that requires huge, high-tech facilities that only nations can construct. But if they could get 50 or 100 pounds of uranium -- about the size of a bag of sugar -- they could construct a crude Hiroshima-style bomb. ISIS, with its money, territory and global networks, poses the greatest threat to do this that we have ever seen. Such a bomb brought by truck or ship or FedEx to an urban target could kill hundreds of thousands, destroy a city and put the world's economy and politics into shock. Third, there is the possibility of a dirty bomb</w:t>
      </w:r>
      <w:r w:rsidRPr="00BB5C37">
        <w:rPr>
          <w:sz w:val="16"/>
        </w:rPr>
        <w:t xml:space="preserve">. Frankly, many of us are surprised this has not happened already. I spoke to Jon Stewart on his show 15 years ago about the danger. </w:t>
      </w:r>
      <w:r w:rsidRPr="00BB5C37">
        <w:rPr>
          <w:rStyle w:val="StyleUnderline"/>
        </w:rPr>
        <w:t>This is not a nuclear explosion unleashed by splitting atoms, but simply a conventional explosive, like dynamite, laced with radioactive material, like cesium or strontium. A 10-pound satchel of dynamite mixed with less than 2 ounces of cesium (about the size of a pencil eraser) could spew a radioactive cloud over tens of square blocks</w:t>
      </w:r>
      <w:r w:rsidRPr="00BB5C37">
        <w:rPr>
          <w:sz w:val="16"/>
        </w:rPr>
        <w:t xml:space="preserve">. No one would die, unless they were right next to the explosion. But the material would stick to the buildings. Inhaling just a speck would greatly increase your risk of getting cancer. You could go into the buildings, but no one would. There would be mass panic and </w:t>
      </w:r>
      <w:proofErr w:type="gramStart"/>
      <w:r w:rsidRPr="00BB5C37">
        <w:rPr>
          <w:sz w:val="16"/>
        </w:rPr>
        <w:t>evacuations,</w:t>
      </w:r>
      <w:proofErr w:type="gramEnd"/>
      <w:r w:rsidRPr="00BB5C37">
        <w:rPr>
          <w:sz w:val="16"/>
        </w:rPr>
        <w:t xml:space="preserve"> and the bomb would render a port, financial district, or government complex unusable and uninhabitable for years until scrubbed clean. Economic losses could be in the trillions. Fourth, </w:t>
      </w:r>
      <w:r w:rsidRPr="00BB5C37">
        <w:rPr>
          <w:rStyle w:val="StyleUnderline"/>
        </w:rPr>
        <w:t>terrorists could just attack a nuclear power reactor, fuel storage or other site to trigger a massive radioactive release that could contaminate hundreds or thousands of square miles</w:t>
      </w:r>
      <w:r w:rsidRPr="00BB5C37">
        <w:rPr>
          <w:sz w:val="16"/>
        </w:rPr>
        <w:t>, like Chernobyl or Fukushima. While nuclear reactors are hardened against outside attack, including by the intentional crash of a medium-sized jet plane, larger planes could destroy them. Or a series of suicide truck bombers. But it might not even take a physical explosion. This week, it was reported the United States and the United Kingdom are to simulate a cyberattack on a nuclear power plant. Can we prevent these attacks? Yes, by eliminating, reducing and securing all supplies of nuclear materials so that terrorists would find it too difficult to get them. And by reducing and better protecting nuclear reactors and spent nuclear fuel. Are we doing enough? No. "</w:t>
      </w:r>
      <w:r w:rsidRPr="00BB5C37">
        <w:rPr>
          <w:rStyle w:val="StyleUnderline"/>
        </w:rPr>
        <w:t xml:space="preserve">The capabilities of some terrorist groups, particularly the Islamic State, have grown dramatically," says Harvard scholar and former Bush Administration official William Tobey, "In a net </w:t>
      </w:r>
      <w:proofErr w:type="gramStart"/>
      <w:r w:rsidRPr="00BB5C37">
        <w:rPr>
          <w:rStyle w:val="StyleUnderline"/>
        </w:rPr>
        <w:t>calculation,</w:t>
      </w:r>
      <w:proofErr w:type="gramEnd"/>
      <w:r w:rsidRPr="00BB5C37">
        <w:rPr>
          <w:rStyle w:val="StyleUnderline"/>
        </w:rPr>
        <w:t xml:space="preserve"> the risk of nuclear terrorism is higher than it was two years ago." The United States spends about $35 billion on nuclear weapons every year. This year, we will spend $1.8 billion on all our efforts to stop the spread these weapons and stop nuclear terrorism. You don't have to be a nuclear expert to know something is out of whack here. </w:t>
      </w:r>
      <w:r w:rsidRPr="00BB5C37">
        <w:rPr>
          <w:sz w:val="16"/>
        </w:rPr>
        <w:t>It is time we put our money where our threats are.</w:t>
      </w:r>
    </w:p>
    <w:p w14:paraId="1EC8CFF5" w14:textId="649B1077" w:rsidR="00B41EBB" w:rsidRPr="00BB5C37" w:rsidRDefault="00E9631B" w:rsidP="00E9631B">
      <w:pPr>
        <w:pStyle w:val="Heading4"/>
      </w:pPr>
      <w:r w:rsidRPr="00BB5C37">
        <w:t>Nuclear terrorism is highly probable</w:t>
      </w:r>
    </w:p>
    <w:p w14:paraId="654A0B29" w14:textId="5A155DC9" w:rsidR="00E9631B" w:rsidRPr="00BB5C37" w:rsidRDefault="00E9631B" w:rsidP="00E9631B">
      <w:r w:rsidRPr="00BB5C37">
        <w:rPr>
          <w:rStyle w:val="Style13ptBold"/>
        </w:rPr>
        <w:t>Bunn et al 16</w:t>
      </w:r>
      <w:r w:rsidRPr="00BB5C37">
        <w:t xml:space="preserve"> (Matthew, Martin B. Malin Nickolas Roth William H. Tobey, a Professor of Practice at Harvard University's John F. Kennedy School of Government, Executive Director of the Project on Managing the Atom at Harvard’s Belfer Center for Science and International Affairs, Research Associate at the Belfer Center’s Project on Managing the Atom, Senior Fellow at the Belfer Center for Science and International Affairs at Harvard Kennedy School, “Preventing Nuclear Terrorism”, Harvard Kennedy School, https://www.belfercenter.org/sites/default/files/legacy/files/PreventingNuclearTerrorism-Web.pdf) ALH</w:t>
      </w:r>
    </w:p>
    <w:p w14:paraId="18DEB28A" w14:textId="7BDCEBAB" w:rsidR="00B41EBB" w:rsidRPr="00BB5C37" w:rsidRDefault="00B41EBB" w:rsidP="00B41EBB">
      <w:pPr>
        <w:rPr>
          <w:sz w:val="16"/>
        </w:rPr>
      </w:pPr>
      <w:r w:rsidRPr="00BB5C37">
        <w:rPr>
          <w:sz w:val="16"/>
        </w:rPr>
        <w:t>In recent years</w:t>
      </w:r>
      <w:r w:rsidRPr="00BB5C37">
        <w:rPr>
          <w:rStyle w:val="StyleUnderline"/>
        </w:rPr>
        <w:t>, countries and international organizations around the world have joined</w:t>
      </w:r>
      <w:r w:rsidR="00E9631B" w:rsidRPr="00BB5C37">
        <w:rPr>
          <w:rStyle w:val="StyleUnderline"/>
        </w:rPr>
        <w:t xml:space="preserve"> </w:t>
      </w:r>
      <w:r w:rsidRPr="00BB5C37">
        <w:rPr>
          <w:rStyle w:val="StyleUnderline"/>
        </w:rPr>
        <w:t>in highlighting the importance of the nuclear terrorism threat. United Nations Secretary</w:t>
      </w:r>
      <w:r w:rsidR="00E9631B" w:rsidRPr="00BB5C37">
        <w:rPr>
          <w:rStyle w:val="StyleUnderline"/>
        </w:rPr>
        <w:t xml:space="preserve"> </w:t>
      </w:r>
      <w:r w:rsidRPr="00BB5C37">
        <w:rPr>
          <w:rStyle w:val="StyleUnderline"/>
        </w:rPr>
        <w:t>General Ban-Ki Moon, for example, has warned that, “Nuclear terrorism is one of the</w:t>
      </w:r>
      <w:r w:rsidR="00E9631B" w:rsidRPr="00BB5C37">
        <w:rPr>
          <w:rStyle w:val="StyleUnderline"/>
        </w:rPr>
        <w:t xml:space="preserve"> </w:t>
      </w:r>
      <w:r w:rsidRPr="00BB5C37">
        <w:rPr>
          <w:rStyle w:val="StyleUnderline"/>
        </w:rPr>
        <w:t>most serious threats of our time. Even one such attack could inflict mass casualties and</w:t>
      </w:r>
      <w:r w:rsidR="00E9631B" w:rsidRPr="00BB5C37">
        <w:rPr>
          <w:rStyle w:val="StyleUnderline"/>
        </w:rPr>
        <w:t xml:space="preserve"> </w:t>
      </w:r>
      <w:r w:rsidRPr="00BB5C37">
        <w:rPr>
          <w:rStyle w:val="StyleUnderline"/>
        </w:rPr>
        <w:t>create immense suffering and unwanted change in the world forever. This</w:t>
      </w:r>
      <w:r w:rsidRPr="00BB5C37">
        <w:rPr>
          <w:sz w:val="16"/>
        </w:rPr>
        <w:t xml:space="preserve"> prospect should</w:t>
      </w:r>
      <w:r w:rsidR="00E9631B" w:rsidRPr="00BB5C37">
        <w:rPr>
          <w:sz w:val="16"/>
        </w:rPr>
        <w:t xml:space="preserve"> </w:t>
      </w:r>
      <w:r w:rsidRPr="00BB5C37">
        <w:rPr>
          <w:sz w:val="16"/>
        </w:rPr>
        <w:t>compel all of us to act to prevent such a catastrophe.”26 Two years later, Mohammed El</w:t>
      </w:r>
      <w:r w:rsidR="00E9631B" w:rsidRPr="00BB5C37">
        <w:rPr>
          <w:sz w:val="16"/>
        </w:rPr>
        <w:t xml:space="preserve"> </w:t>
      </w:r>
      <w:r w:rsidRPr="00BB5C37">
        <w:rPr>
          <w:sz w:val="16"/>
        </w:rPr>
        <w:t>Baradei, then Director General of the IAEA, described “an extremist group getting hold of</w:t>
      </w:r>
      <w:r w:rsidR="00E9631B" w:rsidRPr="00BB5C37">
        <w:rPr>
          <w:sz w:val="16"/>
        </w:rPr>
        <w:t xml:space="preserve"> </w:t>
      </w:r>
      <w:r w:rsidRPr="00BB5C37">
        <w:rPr>
          <w:sz w:val="16"/>
        </w:rPr>
        <w:t>nuclear weapons or materials” as “the gravest threat faced by the world.” Classified government</w:t>
      </w:r>
      <w:r w:rsidR="00E9631B" w:rsidRPr="00BB5C37">
        <w:rPr>
          <w:sz w:val="16"/>
        </w:rPr>
        <w:t xml:space="preserve"> </w:t>
      </w:r>
      <w:r w:rsidRPr="00BB5C37">
        <w:rPr>
          <w:sz w:val="16"/>
        </w:rPr>
        <w:t>studies in several countries, including, among others, Russia, the United Kingdom,</w:t>
      </w:r>
      <w:r w:rsidR="00E9631B" w:rsidRPr="00BB5C37">
        <w:rPr>
          <w:sz w:val="16"/>
        </w:rPr>
        <w:t xml:space="preserve"> </w:t>
      </w:r>
      <w:r w:rsidRPr="00BB5C37">
        <w:rPr>
          <w:sz w:val="16"/>
        </w:rPr>
        <w:t>and Australia, have confirmed the conclusion of U.S. government studies that it is plausible</w:t>
      </w:r>
      <w:r w:rsidR="00E9631B" w:rsidRPr="00BB5C37">
        <w:rPr>
          <w:sz w:val="16"/>
        </w:rPr>
        <w:t xml:space="preserve"> </w:t>
      </w:r>
      <w:r w:rsidRPr="00BB5C37">
        <w:rPr>
          <w:sz w:val="16"/>
        </w:rPr>
        <w:t>that a sophisticated terrorist group could make a crude nuclear bomb if it possessed</w:t>
      </w:r>
      <w:r w:rsidR="00E9631B" w:rsidRPr="00BB5C37">
        <w:rPr>
          <w:sz w:val="16"/>
        </w:rPr>
        <w:t xml:space="preserve"> </w:t>
      </w:r>
      <w:r w:rsidRPr="00BB5C37">
        <w:rPr>
          <w:sz w:val="16"/>
        </w:rPr>
        <w:t>the necessary materials.</w:t>
      </w:r>
      <w:r w:rsidR="00E9631B" w:rsidRPr="00BB5C37">
        <w:rPr>
          <w:sz w:val="16"/>
        </w:rPr>
        <w:t xml:space="preserve"> </w:t>
      </w:r>
      <w:r w:rsidRPr="00BB5C37">
        <w:rPr>
          <w:rStyle w:val="StyleUnderline"/>
        </w:rPr>
        <w:t>At the first Nuclear Security Summit in 2010, the assembled leaders agreed that, “nuclear</w:t>
      </w:r>
      <w:r w:rsidR="00E9631B" w:rsidRPr="00BB5C37">
        <w:rPr>
          <w:rStyle w:val="StyleUnderline"/>
        </w:rPr>
        <w:t xml:space="preserve"> </w:t>
      </w:r>
      <w:r w:rsidRPr="00BB5C37">
        <w:rPr>
          <w:rStyle w:val="StyleUnderline"/>
        </w:rPr>
        <w:t>terrorism is one of the most challenging threats to international security</w:t>
      </w:r>
      <w:r w:rsidRPr="00BB5C37">
        <w:rPr>
          <w:sz w:val="16"/>
        </w:rPr>
        <w:t>.”27 At that summit</w:t>
      </w:r>
      <w:r w:rsidR="00E9631B" w:rsidRPr="00BB5C37">
        <w:rPr>
          <w:sz w:val="16"/>
        </w:rPr>
        <w:t xml:space="preserve"> </w:t>
      </w:r>
      <w:r w:rsidRPr="00BB5C37">
        <w:rPr>
          <w:sz w:val="16"/>
        </w:rPr>
        <w:t>and subsequent ones, many heads of state have emphasized the threat in their remarks.</w:t>
      </w:r>
      <w:r w:rsidR="00E9631B" w:rsidRPr="00BB5C37">
        <w:rPr>
          <w:sz w:val="16"/>
        </w:rPr>
        <w:t xml:space="preserve"> </w:t>
      </w:r>
      <w:r w:rsidRPr="00BB5C37">
        <w:rPr>
          <w:sz w:val="16"/>
        </w:rPr>
        <w:t>Russia, despite its decision not to participate in the 2016 Nuclear Security Summit, has</w:t>
      </w:r>
      <w:r w:rsidR="00E9631B" w:rsidRPr="00BB5C37">
        <w:rPr>
          <w:sz w:val="16"/>
        </w:rPr>
        <w:t xml:space="preserve"> </w:t>
      </w:r>
      <w:r w:rsidRPr="00BB5C37">
        <w:rPr>
          <w:sz w:val="16"/>
        </w:rPr>
        <w:t>clearly concluded that nuclear terrorism is a serious threat. Russia first proposed the International</w:t>
      </w:r>
      <w:r w:rsidR="00E9631B" w:rsidRPr="00BB5C37">
        <w:rPr>
          <w:sz w:val="16"/>
        </w:rPr>
        <w:t xml:space="preserve"> </w:t>
      </w:r>
      <w:r w:rsidRPr="00BB5C37">
        <w:rPr>
          <w:sz w:val="16"/>
        </w:rPr>
        <w:t>Convention on the Suppression of Acts of Nuclear Terrorism (ICSANT), with</w:t>
      </w:r>
      <w:r w:rsidR="00E9631B" w:rsidRPr="00BB5C37">
        <w:rPr>
          <w:sz w:val="16"/>
        </w:rPr>
        <w:t xml:space="preserve"> </w:t>
      </w:r>
      <w:r w:rsidRPr="00BB5C37">
        <w:rPr>
          <w:sz w:val="16"/>
        </w:rPr>
        <w:t>President Vladimir Putin warning in 2004 of the urgent need to avert “any attempts by</w:t>
      </w:r>
      <w:r w:rsidR="00E9631B" w:rsidRPr="00BB5C37">
        <w:rPr>
          <w:sz w:val="16"/>
        </w:rPr>
        <w:t xml:space="preserve"> </w:t>
      </w:r>
      <w:r w:rsidRPr="00BB5C37">
        <w:rPr>
          <w:sz w:val="16"/>
        </w:rPr>
        <w:t>terrorists to get hold of nuclear weapons or any other nuclear materials.”28 In 2005, Putin</w:t>
      </w:r>
      <w:r w:rsidR="00E9631B" w:rsidRPr="00BB5C37">
        <w:rPr>
          <w:sz w:val="16"/>
        </w:rPr>
        <w:t xml:space="preserve"> </w:t>
      </w:r>
      <w:r w:rsidRPr="00BB5C37">
        <w:rPr>
          <w:sz w:val="16"/>
        </w:rPr>
        <w:t>joined with U.S. President George W. Bush in the Bratislava nuclear security initiative,</w:t>
      </w:r>
      <w:r w:rsidR="00E9631B" w:rsidRPr="00BB5C37">
        <w:rPr>
          <w:sz w:val="16"/>
        </w:rPr>
        <w:t xml:space="preserve"> </w:t>
      </w:r>
      <w:r w:rsidRPr="00BB5C37">
        <w:rPr>
          <w:sz w:val="16"/>
        </w:rPr>
        <w:t>describing nuclear terrorism as “one of the gravest threats our two countries face.”29 In</w:t>
      </w:r>
      <w:r w:rsidR="00E9631B" w:rsidRPr="00BB5C37">
        <w:rPr>
          <w:sz w:val="16"/>
        </w:rPr>
        <w:t xml:space="preserve"> </w:t>
      </w:r>
      <w:r w:rsidRPr="00BB5C37">
        <w:rPr>
          <w:sz w:val="16"/>
        </w:rPr>
        <w:t>2006, Bush and Putin joined in launching the GICNT, which the two countries continue</w:t>
      </w:r>
      <w:r w:rsidR="00E9631B" w:rsidRPr="00BB5C37">
        <w:rPr>
          <w:sz w:val="16"/>
        </w:rPr>
        <w:t xml:space="preserve"> </w:t>
      </w:r>
      <w:r w:rsidRPr="00BB5C37">
        <w:rPr>
          <w:sz w:val="16"/>
        </w:rPr>
        <w:t>to co-chair. Empirical Evidence of Insecure Nuclear Material</w:t>
      </w:r>
      <w:r w:rsidR="00E9631B" w:rsidRPr="00BB5C37">
        <w:rPr>
          <w:sz w:val="16"/>
        </w:rPr>
        <w:t xml:space="preserve"> </w:t>
      </w:r>
      <w:r w:rsidRPr="00BB5C37">
        <w:rPr>
          <w:rStyle w:val="StyleUnderline"/>
        </w:rPr>
        <w:t>Assessments of the nuclear terrorism threat must include an element of imagination,</w:t>
      </w:r>
      <w:r w:rsidR="00E9631B" w:rsidRPr="00BB5C37">
        <w:rPr>
          <w:rStyle w:val="StyleUnderline"/>
        </w:rPr>
        <w:t xml:space="preserve"> </w:t>
      </w:r>
      <w:r w:rsidRPr="00BB5C37">
        <w:rPr>
          <w:rStyle w:val="StyleUnderline"/>
        </w:rPr>
        <w:t>as a terrorist attack with nuclear explosives has never occurred. One realm of hard,</w:t>
      </w:r>
      <w:r w:rsidR="00E9631B" w:rsidRPr="00BB5C37">
        <w:rPr>
          <w:rStyle w:val="StyleUnderline"/>
        </w:rPr>
        <w:t xml:space="preserve"> </w:t>
      </w:r>
      <w:r w:rsidRPr="00BB5C37">
        <w:rPr>
          <w:rStyle w:val="StyleUnderline"/>
        </w:rPr>
        <w:t>empirical data, however, is direct and empirical evidence of the risk that terrorists</w:t>
      </w:r>
      <w:r w:rsidR="00E9631B" w:rsidRPr="00BB5C37">
        <w:rPr>
          <w:rStyle w:val="StyleUnderline"/>
        </w:rPr>
        <w:t xml:space="preserve"> </w:t>
      </w:r>
      <w:r w:rsidRPr="00BB5C37">
        <w:rPr>
          <w:rStyle w:val="StyleUnderline"/>
        </w:rPr>
        <w:t>might be able to get weapons-usable nuclear material—incidents involving the</w:t>
      </w:r>
      <w:r w:rsidR="00E9631B" w:rsidRPr="00BB5C37">
        <w:rPr>
          <w:rStyle w:val="StyleUnderline"/>
        </w:rPr>
        <w:t xml:space="preserve"> </w:t>
      </w:r>
      <w:r w:rsidRPr="00BB5C37">
        <w:rPr>
          <w:rStyle w:val="StyleUnderline"/>
        </w:rPr>
        <w:t>seizure of such material outside of authorized control.</w:t>
      </w:r>
      <w:r w:rsidR="00E9631B" w:rsidRPr="00BB5C37">
        <w:rPr>
          <w:rStyle w:val="StyleUnderline"/>
        </w:rPr>
        <w:t xml:space="preserve"> </w:t>
      </w:r>
      <w:r w:rsidRPr="00BB5C37">
        <w:rPr>
          <w:sz w:val="16"/>
        </w:rPr>
        <w:t>The IAEA tracks such incidents, and in 2015 the Agency reported:</w:t>
      </w:r>
      <w:r w:rsidR="00E9631B" w:rsidRPr="00BB5C37">
        <w:rPr>
          <w:sz w:val="16"/>
        </w:rPr>
        <w:t xml:space="preserve"> </w:t>
      </w:r>
      <w:r w:rsidRPr="00BB5C37">
        <w:rPr>
          <w:rStyle w:val="StyleUnderline"/>
        </w:rPr>
        <w:t xml:space="preserve">In the 1993-2014 </w:t>
      </w:r>
      <w:proofErr w:type="gramStart"/>
      <w:r w:rsidRPr="00BB5C37">
        <w:rPr>
          <w:rStyle w:val="StyleUnderline"/>
        </w:rPr>
        <w:t>period</w:t>
      </w:r>
      <w:proofErr w:type="gramEnd"/>
      <w:r w:rsidRPr="00BB5C37">
        <w:rPr>
          <w:rStyle w:val="StyleUnderline"/>
        </w:rPr>
        <w:t>, group 1 [illegal possession, sale, or movement of</w:t>
      </w:r>
      <w:r w:rsidR="00E9631B" w:rsidRPr="00BB5C37">
        <w:rPr>
          <w:rStyle w:val="StyleUnderline"/>
        </w:rPr>
        <w:t xml:space="preserve"> </w:t>
      </w:r>
      <w:r w:rsidRPr="00BB5C37">
        <w:rPr>
          <w:rStyle w:val="StyleUnderline"/>
        </w:rPr>
        <w:t>nuclear material] confirmed incidents included highly enriched uranium</w:t>
      </w:r>
      <w:r w:rsidR="00E9631B" w:rsidRPr="00BB5C37">
        <w:rPr>
          <w:rStyle w:val="StyleUnderline"/>
        </w:rPr>
        <w:t xml:space="preserve"> </w:t>
      </w:r>
      <w:r w:rsidRPr="00BB5C37">
        <w:rPr>
          <w:rStyle w:val="StyleUnderline"/>
        </w:rPr>
        <w:t xml:space="preserve">(13), plutonium (3), and plutonium beryllium neutron sources (5). </w:t>
      </w:r>
      <w:r w:rsidRPr="00BB5C37">
        <w:rPr>
          <w:sz w:val="16"/>
        </w:rPr>
        <w:t>Some</w:t>
      </w:r>
      <w:r w:rsidR="00E9631B" w:rsidRPr="00BB5C37">
        <w:rPr>
          <w:sz w:val="16"/>
        </w:rPr>
        <w:t xml:space="preserve"> </w:t>
      </w:r>
      <w:r w:rsidRPr="00BB5C37">
        <w:rPr>
          <w:sz w:val="16"/>
        </w:rPr>
        <w:t>of these incidents involved attempts to sell or traffic these materials across</w:t>
      </w:r>
      <w:r w:rsidR="00E9631B" w:rsidRPr="00BB5C37">
        <w:rPr>
          <w:sz w:val="16"/>
        </w:rPr>
        <w:t xml:space="preserve"> </w:t>
      </w:r>
      <w:r w:rsidRPr="00BB5C37">
        <w:rPr>
          <w:sz w:val="16"/>
        </w:rPr>
        <w:t>international borders.</w:t>
      </w:r>
      <w:r w:rsidR="00E9631B" w:rsidRPr="00BB5C37">
        <w:rPr>
          <w:sz w:val="16"/>
        </w:rPr>
        <w:t xml:space="preserve"> </w:t>
      </w:r>
      <w:r w:rsidRPr="00BB5C37">
        <w:rPr>
          <w:sz w:val="16"/>
        </w:rPr>
        <w:t>A small number of these incidents involved seizures of kilogram quantities</w:t>
      </w:r>
      <w:r w:rsidR="00E9631B" w:rsidRPr="00BB5C37">
        <w:rPr>
          <w:sz w:val="16"/>
        </w:rPr>
        <w:t xml:space="preserve"> </w:t>
      </w:r>
      <w:r w:rsidRPr="00BB5C37">
        <w:rPr>
          <w:sz w:val="16"/>
        </w:rPr>
        <w:t>of potentially weapons usable material, but the majority involved gram</w:t>
      </w:r>
      <w:r w:rsidR="00E9631B" w:rsidRPr="00BB5C37">
        <w:rPr>
          <w:sz w:val="16"/>
        </w:rPr>
        <w:t xml:space="preserve"> </w:t>
      </w:r>
      <w:r w:rsidRPr="00BB5C37">
        <w:rPr>
          <w:sz w:val="16"/>
        </w:rPr>
        <w:t xml:space="preserve">quantities. In some of these cases, </w:t>
      </w:r>
      <w:r w:rsidRPr="00BB5C37">
        <w:rPr>
          <w:rStyle w:val="StyleUnderline"/>
        </w:rPr>
        <w:t>there were indications that the seized</w:t>
      </w:r>
      <w:r w:rsidR="00E9631B" w:rsidRPr="00BB5C37">
        <w:rPr>
          <w:rStyle w:val="StyleUnderline"/>
        </w:rPr>
        <w:t xml:space="preserve"> </w:t>
      </w:r>
      <w:r w:rsidRPr="00BB5C37">
        <w:rPr>
          <w:rStyle w:val="StyleUnderline"/>
        </w:rPr>
        <w:t>material was a sample from a larger unsecured stockpile.</w:t>
      </w:r>
      <w:r w:rsidR="00E9631B" w:rsidRPr="00BB5C37">
        <w:rPr>
          <w:rStyle w:val="StyleUnderline"/>
        </w:rPr>
        <w:t xml:space="preserve"> </w:t>
      </w:r>
      <w:r w:rsidRPr="00BB5C37">
        <w:rPr>
          <w:sz w:val="16"/>
        </w:rPr>
        <w:t>Incidents involving attempts to sell nuclear or other radioactive material</w:t>
      </w:r>
      <w:r w:rsidR="00E9631B" w:rsidRPr="00BB5C37">
        <w:rPr>
          <w:sz w:val="16"/>
        </w:rPr>
        <w:t xml:space="preserve"> </w:t>
      </w:r>
      <w:r w:rsidRPr="00BB5C37">
        <w:rPr>
          <w:sz w:val="16"/>
        </w:rPr>
        <w:t xml:space="preserve">indicate that there is a perceived demand for such material. </w:t>
      </w:r>
      <w:r w:rsidRPr="00BB5C37">
        <w:rPr>
          <w:rStyle w:val="StyleUnderline"/>
        </w:rPr>
        <w:t>The number of</w:t>
      </w:r>
      <w:r w:rsidR="00E9631B" w:rsidRPr="00BB5C37">
        <w:rPr>
          <w:rStyle w:val="StyleUnderline"/>
        </w:rPr>
        <w:t xml:space="preserve"> </w:t>
      </w:r>
      <w:r w:rsidRPr="00BB5C37">
        <w:rPr>
          <w:rStyle w:val="StyleUnderline"/>
        </w:rPr>
        <w:t>successful transactions is not known and therefore it is difficult to accurately</w:t>
      </w:r>
      <w:r w:rsidR="00E9631B" w:rsidRPr="00BB5C37">
        <w:rPr>
          <w:rStyle w:val="StyleUnderline"/>
        </w:rPr>
        <w:t xml:space="preserve"> </w:t>
      </w:r>
      <w:r w:rsidRPr="00BB5C37">
        <w:rPr>
          <w:rStyle w:val="StyleUnderline"/>
        </w:rPr>
        <w:t xml:space="preserve">characterize an ‘illicit nuclear market’. </w:t>
      </w:r>
      <w:r w:rsidRPr="00BB5C37">
        <w:rPr>
          <w:sz w:val="16"/>
        </w:rPr>
        <w:t>Where information on motives is</w:t>
      </w:r>
      <w:r w:rsidR="00E9631B" w:rsidRPr="00BB5C37">
        <w:rPr>
          <w:sz w:val="16"/>
        </w:rPr>
        <w:t xml:space="preserve"> </w:t>
      </w:r>
      <w:r w:rsidRPr="00BB5C37">
        <w:rPr>
          <w:sz w:val="16"/>
        </w:rPr>
        <w:t>available, it indicates financial gain to be the principal incentive behind</w:t>
      </w:r>
      <w:r w:rsidR="00E9631B" w:rsidRPr="00BB5C37">
        <w:rPr>
          <w:sz w:val="16"/>
        </w:rPr>
        <w:t xml:space="preserve"> </w:t>
      </w:r>
      <w:r w:rsidRPr="00BB5C37">
        <w:rPr>
          <w:sz w:val="16"/>
        </w:rPr>
        <w:t>the majority of events. Many trafficking incidents could be characterized</w:t>
      </w:r>
      <w:r w:rsidR="00E9631B" w:rsidRPr="00BB5C37">
        <w:rPr>
          <w:sz w:val="16"/>
        </w:rPr>
        <w:t xml:space="preserve"> </w:t>
      </w:r>
      <w:r w:rsidRPr="00BB5C37">
        <w:rPr>
          <w:sz w:val="16"/>
        </w:rPr>
        <w:t>as ‘amateur’ in nature as demonstrated by ad-hoc planning and a lack of</w:t>
      </w:r>
      <w:r w:rsidR="00E9631B" w:rsidRPr="00BB5C37">
        <w:rPr>
          <w:sz w:val="16"/>
        </w:rPr>
        <w:t xml:space="preserve"> </w:t>
      </w:r>
      <w:r w:rsidRPr="00BB5C37">
        <w:rPr>
          <w:sz w:val="16"/>
        </w:rPr>
        <w:t xml:space="preserve">resources and technical proficiency. </w:t>
      </w:r>
      <w:r w:rsidRPr="00BB5C37">
        <w:rPr>
          <w:rStyle w:val="StyleUnderline"/>
        </w:rPr>
        <w:t>However, there are a few significant</w:t>
      </w:r>
      <w:r w:rsidR="00E9631B" w:rsidRPr="00BB5C37">
        <w:rPr>
          <w:rStyle w:val="StyleUnderline"/>
        </w:rPr>
        <w:t xml:space="preserve"> </w:t>
      </w:r>
      <w:r w:rsidRPr="00BB5C37">
        <w:rPr>
          <w:rStyle w:val="StyleUnderline"/>
        </w:rPr>
        <w:t>cases that appear more organized, better resourced, and that involved</w:t>
      </w:r>
      <w:r w:rsidR="00E9631B" w:rsidRPr="00BB5C37">
        <w:rPr>
          <w:rStyle w:val="StyleUnderline"/>
        </w:rPr>
        <w:t xml:space="preserve"> </w:t>
      </w:r>
      <w:r w:rsidRPr="00BB5C37">
        <w:rPr>
          <w:rStyle w:val="StyleUnderline"/>
        </w:rPr>
        <w:t>perpetrators with a track record in trafficking nuclear/radioactive material</w:t>
      </w:r>
      <w:r w:rsidRPr="00BB5C37">
        <w:rPr>
          <w:sz w:val="16"/>
        </w:rPr>
        <w:t>.i</w:t>
      </w:r>
      <w:r w:rsidR="00E9631B" w:rsidRPr="00BB5C37">
        <w:rPr>
          <w:sz w:val="16"/>
        </w:rPr>
        <w:t xml:space="preserve"> </w:t>
      </w:r>
      <w:r w:rsidRPr="00BB5C37">
        <w:rPr>
          <w:sz w:val="16"/>
        </w:rPr>
        <w:t>Thus, the IAEA has reported on 16 cases, and others are known to have</w:t>
      </w:r>
      <w:r w:rsidR="00E9631B" w:rsidRPr="00BB5C37">
        <w:rPr>
          <w:sz w:val="16"/>
        </w:rPr>
        <w:t xml:space="preserve"> </w:t>
      </w:r>
      <w:r w:rsidRPr="00BB5C37">
        <w:rPr>
          <w:sz w:val="16"/>
        </w:rPr>
        <w:t>occurred.ii None of the reported seizures involved enough material to cause a</w:t>
      </w:r>
      <w:r w:rsidR="00E9631B" w:rsidRPr="00BB5C37">
        <w:rPr>
          <w:sz w:val="16"/>
        </w:rPr>
        <w:t xml:space="preserve"> </w:t>
      </w:r>
      <w:r w:rsidRPr="00BB5C37">
        <w:rPr>
          <w:sz w:val="16"/>
        </w:rPr>
        <w:t>nuclear detonation—though an attempted theft of 18.5 kilograms of HEU from a Russian nuclear facility in 1998 may have come close to that level, depending on its</w:t>
      </w:r>
      <w:r w:rsidR="00E9631B" w:rsidRPr="00BB5C37">
        <w:rPr>
          <w:sz w:val="16"/>
        </w:rPr>
        <w:t xml:space="preserve"> </w:t>
      </w:r>
      <w:r w:rsidRPr="00BB5C37">
        <w:rPr>
          <w:sz w:val="16"/>
        </w:rPr>
        <w:t>enrichment. Nonetheless, the incidents are important for three reasons. First</w:t>
      </w:r>
      <w:r w:rsidRPr="00BB5C37">
        <w:rPr>
          <w:rStyle w:val="StyleUnderline"/>
        </w:rPr>
        <w:t>, they</w:t>
      </w:r>
      <w:r w:rsidR="00E9631B" w:rsidRPr="00BB5C37">
        <w:rPr>
          <w:rStyle w:val="StyleUnderline"/>
        </w:rPr>
        <w:t xml:space="preserve"> </w:t>
      </w:r>
      <w:r w:rsidRPr="00BB5C37">
        <w:rPr>
          <w:rStyle w:val="StyleUnderline"/>
        </w:rPr>
        <w:t>are incontrovertible evidence of nuclear security failures.</w:t>
      </w:r>
      <w:r w:rsidRPr="00BB5C37">
        <w:rPr>
          <w:sz w:val="16"/>
        </w:rPr>
        <w:t xml:space="preserve"> The material was found</w:t>
      </w:r>
      <w:r w:rsidR="00E9631B" w:rsidRPr="00BB5C37">
        <w:rPr>
          <w:sz w:val="16"/>
        </w:rPr>
        <w:t xml:space="preserve"> </w:t>
      </w:r>
      <w:r w:rsidRPr="00BB5C37">
        <w:rPr>
          <w:sz w:val="16"/>
        </w:rPr>
        <w:t>in a place where it was not supposed to be, in the possession of people who should</w:t>
      </w:r>
      <w:r w:rsidR="00E9631B" w:rsidRPr="00BB5C37">
        <w:rPr>
          <w:sz w:val="16"/>
        </w:rPr>
        <w:t xml:space="preserve"> </w:t>
      </w:r>
      <w:r w:rsidRPr="00BB5C37">
        <w:rPr>
          <w:sz w:val="16"/>
        </w:rPr>
        <w:t xml:space="preserve">not have had it. Second, </w:t>
      </w:r>
      <w:r w:rsidRPr="00BB5C37">
        <w:rPr>
          <w:rStyle w:val="StyleUnderline"/>
        </w:rPr>
        <w:t>until the details of each incident are fully understood—</w:t>
      </w:r>
      <w:r w:rsidR="00E9631B" w:rsidRPr="00BB5C37">
        <w:rPr>
          <w:rStyle w:val="StyleUnderline"/>
        </w:rPr>
        <w:t xml:space="preserve"> </w:t>
      </w:r>
      <w:r w:rsidRPr="00BB5C37">
        <w:rPr>
          <w:rStyle w:val="StyleUnderline"/>
        </w:rPr>
        <w:t>who stole the material? How was it removed? Where was it headed?—we cannot</w:t>
      </w:r>
      <w:r w:rsidR="00E9631B" w:rsidRPr="00BB5C37">
        <w:rPr>
          <w:rStyle w:val="StyleUnderline"/>
        </w:rPr>
        <w:t xml:space="preserve"> </w:t>
      </w:r>
      <w:r w:rsidRPr="00BB5C37">
        <w:rPr>
          <w:rStyle w:val="StyleUnderline"/>
        </w:rPr>
        <w:t>be confident that the leak has been plugged</w:t>
      </w:r>
      <w:r w:rsidRPr="00BB5C37">
        <w:rPr>
          <w:sz w:val="16"/>
        </w:rPr>
        <w:t xml:space="preserve">. Third, as noted by the IAEA, </w:t>
      </w:r>
      <w:r w:rsidRPr="00BB5C37">
        <w:rPr>
          <w:rStyle w:val="StyleUnderline"/>
        </w:rPr>
        <w:t>in some</w:t>
      </w:r>
      <w:r w:rsidR="00E9631B" w:rsidRPr="00BB5C37">
        <w:rPr>
          <w:rStyle w:val="StyleUnderline"/>
        </w:rPr>
        <w:t xml:space="preserve"> </w:t>
      </w:r>
      <w:r w:rsidRPr="00BB5C37">
        <w:rPr>
          <w:rStyle w:val="StyleUnderline"/>
        </w:rPr>
        <w:t>cases, the seized material was advertised as a sample of a larger cache for sale, which</w:t>
      </w:r>
      <w:r w:rsidR="00E9631B" w:rsidRPr="00BB5C37">
        <w:rPr>
          <w:rStyle w:val="StyleUnderline"/>
        </w:rPr>
        <w:t xml:space="preserve"> </w:t>
      </w:r>
      <w:r w:rsidRPr="00BB5C37">
        <w:rPr>
          <w:rStyle w:val="StyleUnderline"/>
        </w:rPr>
        <w:t>might still be outside of authorized control.</w:t>
      </w:r>
      <w:r w:rsidR="00E9631B" w:rsidRPr="00BB5C37">
        <w:rPr>
          <w:rStyle w:val="StyleUnderline"/>
        </w:rPr>
        <w:t xml:space="preserve"> </w:t>
      </w:r>
      <w:r w:rsidRPr="00BB5C37">
        <w:rPr>
          <w:sz w:val="16"/>
        </w:rPr>
        <w:t>After an initial burst of activity in the 1990s, related to the parlous state of postSoviet</w:t>
      </w:r>
      <w:r w:rsidR="00E9631B" w:rsidRPr="00BB5C37">
        <w:rPr>
          <w:sz w:val="16"/>
        </w:rPr>
        <w:t xml:space="preserve"> </w:t>
      </w:r>
      <w:r w:rsidRPr="00BB5C37">
        <w:rPr>
          <w:sz w:val="16"/>
        </w:rPr>
        <w:t>nuclear security, the number of incidents has remained fairly steady, with</w:t>
      </w:r>
      <w:r w:rsidR="00E9631B" w:rsidRPr="00BB5C37">
        <w:rPr>
          <w:sz w:val="16"/>
        </w:rPr>
        <w:t xml:space="preserve"> </w:t>
      </w:r>
      <w:r w:rsidRPr="00BB5C37">
        <w:rPr>
          <w:sz w:val="16"/>
        </w:rPr>
        <w:t>new seizures in 2003, 2006, 2010 (Georgia), and 2011 (Moldova). The Moldovan</w:t>
      </w:r>
      <w:r w:rsidR="00E9631B" w:rsidRPr="00BB5C37">
        <w:rPr>
          <w:sz w:val="16"/>
        </w:rPr>
        <w:t xml:space="preserve"> </w:t>
      </w:r>
      <w:r w:rsidRPr="00BB5C37">
        <w:rPr>
          <w:sz w:val="16"/>
        </w:rPr>
        <w:t>case was perhaps the most concerning of recent years, as there appears to have</w:t>
      </w:r>
      <w:r w:rsidR="00E9631B" w:rsidRPr="00BB5C37">
        <w:rPr>
          <w:sz w:val="16"/>
        </w:rPr>
        <w:t xml:space="preserve"> </w:t>
      </w:r>
      <w:r w:rsidRPr="00BB5C37">
        <w:rPr>
          <w:sz w:val="16"/>
        </w:rPr>
        <w:t>been a somewhat more organized criminal group involved; there was a real buyer</w:t>
      </w:r>
      <w:r w:rsidR="00E9631B" w:rsidRPr="00BB5C37">
        <w:rPr>
          <w:sz w:val="16"/>
        </w:rPr>
        <w:t xml:space="preserve"> </w:t>
      </w:r>
      <w:r w:rsidRPr="00BB5C37">
        <w:rPr>
          <w:sz w:val="16"/>
        </w:rPr>
        <w:t>from Sudan trying to purchase the material; the smugglers claimed to have nine</w:t>
      </w:r>
      <w:r w:rsidR="00E9631B" w:rsidRPr="00BB5C37">
        <w:rPr>
          <w:sz w:val="16"/>
        </w:rPr>
        <w:t xml:space="preserve"> </w:t>
      </w:r>
      <w:r w:rsidRPr="00BB5C37">
        <w:rPr>
          <w:sz w:val="16"/>
        </w:rPr>
        <w:t>kilograms of HEU for sale, and also access to plutonium; and documents at one of</w:t>
      </w:r>
      <w:r w:rsidR="00E9631B" w:rsidRPr="00BB5C37">
        <w:rPr>
          <w:sz w:val="16"/>
        </w:rPr>
        <w:t xml:space="preserve"> </w:t>
      </w:r>
      <w:r w:rsidRPr="00BB5C37">
        <w:rPr>
          <w:sz w:val="16"/>
        </w:rPr>
        <w:t>the smuggler’s apartments listed a wide range of conventional arms for sale, from</w:t>
      </w:r>
      <w:r w:rsidR="00E9631B" w:rsidRPr="00BB5C37">
        <w:rPr>
          <w:sz w:val="16"/>
        </w:rPr>
        <w:t xml:space="preserve"> </w:t>
      </w:r>
      <w:r w:rsidRPr="00BB5C37">
        <w:rPr>
          <w:sz w:val="16"/>
        </w:rPr>
        <w:t>armored personnel carriers to helicopters. Moldovan police believe the ringleader,</w:t>
      </w:r>
      <w:r w:rsidR="00E9631B" w:rsidRPr="00BB5C37">
        <w:rPr>
          <w:sz w:val="16"/>
        </w:rPr>
        <w:t xml:space="preserve"> </w:t>
      </w:r>
      <w:r w:rsidRPr="00BB5C37">
        <w:rPr>
          <w:sz w:val="16"/>
        </w:rPr>
        <w:t>a retired Russian colonel, remains at large. The HEU appears to be very similar to</w:t>
      </w:r>
      <w:r w:rsidR="00E9631B" w:rsidRPr="00BB5C37">
        <w:rPr>
          <w:sz w:val="16"/>
        </w:rPr>
        <w:t xml:space="preserve"> </w:t>
      </w:r>
      <w:r w:rsidRPr="00BB5C37">
        <w:rPr>
          <w:sz w:val="16"/>
        </w:rPr>
        <w:t>the materials seized in Bulgaria in 1999 and Paris in 2001, suggesting that a stash of</w:t>
      </w:r>
      <w:r w:rsidR="00E9631B" w:rsidRPr="00BB5C37">
        <w:rPr>
          <w:sz w:val="16"/>
        </w:rPr>
        <w:t xml:space="preserve"> </w:t>
      </w:r>
      <w:r w:rsidRPr="00BB5C37">
        <w:rPr>
          <w:sz w:val="16"/>
        </w:rPr>
        <w:t>stolen HEU of unknown quantity has been in smuggler’s hands since the 1990s.iii</w:t>
      </w:r>
      <w:r w:rsidR="00E9631B" w:rsidRPr="00BB5C37">
        <w:rPr>
          <w:sz w:val="16"/>
        </w:rPr>
        <w:t xml:space="preserve"> </w:t>
      </w:r>
      <w:r w:rsidRPr="00BB5C37">
        <w:rPr>
          <w:sz w:val="16"/>
        </w:rPr>
        <w:t>The seizures of fissile material that have occurred are both empirical evidence of</w:t>
      </w:r>
      <w:r w:rsidR="00E9631B" w:rsidRPr="00BB5C37">
        <w:rPr>
          <w:sz w:val="16"/>
        </w:rPr>
        <w:t xml:space="preserve"> </w:t>
      </w:r>
      <w:r w:rsidRPr="00BB5C37">
        <w:rPr>
          <w:sz w:val="16"/>
        </w:rPr>
        <w:t>nuclear security vulnerabilities and key leads for investigating how best to redress</w:t>
      </w:r>
      <w:r w:rsidR="00E9631B" w:rsidRPr="00BB5C37">
        <w:rPr>
          <w:sz w:val="16"/>
        </w:rPr>
        <w:t xml:space="preserve"> </w:t>
      </w:r>
      <w:r w:rsidRPr="00BB5C37">
        <w:rPr>
          <w:sz w:val="16"/>
        </w:rPr>
        <w:t xml:space="preserve">them. Unfortunately, </w:t>
      </w:r>
      <w:proofErr w:type="gramStart"/>
      <w:r w:rsidRPr="00BB5C37">
        <w:rPr>
          <w:sz w:val="16"/>
        </w:rPr>
        <w:t>competing</w:t>
      </w:r>
      <w:proofErr w:type="gramEnd"/>
      <w:r w:rsidRPr="00BB5C37">
        <w:rPr>
          <w:sz w:val="16"/>
        </w:rPr>
        <w:t xml:space="preserve"> political interests among nation states—particularly</w:t>
      </w:r>
      <w:r w:rsidR="00E9631B" w:rsidRPr="00BB5C37">
        <w:rPr>
          <w:sz w:val="16"/>
        </w:rPr>
        <w:t xml:space="preserve"> </w:t>
      </w:r>
      <w:r w:rsidRPr="00BB5C37">
        <w:rPr>
          <w:sz w:val="16"/>
        </w:rPr>
        <w:t>between Russia, the United States, and countries where recent seizures have taken</w:t>
      </w:r>
      <w:r w:rsidR="00E9631B" w:rsidRPr="00BB5C37">
        <w:rPr>
          <w:sz w:val="16"/>
        </w:rPr>
        <w:t xml:space="preserve"> </w:t>
      </w:r>
      <w:r w:rsidRPr="00BB5C37">
        <w:rPr>
          <w:sz w:val="16"/>
        </w:rPr>
        <w:t>place—have so far hampered credible and comprehensive investigation of these</w:t>
      </w:r>
      <w:r w:rsidR="00E9631B" w:rsidRPr="00BB5C37">
        <w:rPr>
          <w:sz w:val="16"/>
        </w:rPr>
        <w:t xml:space="preserve"> </w:t>
      </w:r>
      <w:r w:rsidRPr="00BB5C37">
        <w:rPr>
          <w:sz w:val="16"/>
        </w:rPr>
        <w:t xml:space="preserve">incidents. </w:t>
      </w:r>
      <w:r w:rsidRPr="00BB5C37">
        <w:rPr>
          <w:rStyle w:val="StyleUnderline"/>
        </w:rPr>
        <w:t>The nuclear material for a bomb is small and difficult to detect, making it a major</w:t>
      </w:r>
      <w:r w:rsidR="00E9631B" w:rsidRPr="00BB5C37">
        <w:rPr>
          <w:rStyle w:val="StyleUnderline"/>
        </w:rPr>
        <w:t xml:space="preserve"> </w:t>
      </w:r>
      <w:r w:rsidRPr="00BB5C37">
        <w:rPr>
          <w:rStyle w:val="StyleUnderline"/>
        </w:rPr>
        <w:t>challenge to stop nuclear smuggling, or to recover nuclear material after it has</w:t>
      </w:r>
      <w:r w:rsidR="00E9631B" w:rsidRPr="00BB5C37">
        <w:rPr>
          <w:rStyle w:val="StyleUnderline"/>
        </w:rPr>
        <w:t xml:space="preserve"> </w:t>
      </w:r>
      <w:r w:rsidRPr="00BB5C37">
        <w:rPr>
          <w:rStyle w:val="StyleUnderline"/>
        </w:rPr>
        <w:t>been stolen. Hence, a primary focus in reducing the risk must be to keep nuclear</w:t>
      </w:r>
      <w:r w:rsidR="00E9631B" w:rsidRPr="00BB5C37">
        <w:rPr>
          <w:rStyle w:val="StyleUnderline"/>
        </w:rPr>
        <w:t xml:space="preserve"> </w:t>
      </w:r>
      <w:r w:rsidRPr="00BB5C37">
        <w:rPr>
          <w:rStyle w:val="StyleUnderline"/>
        </w:rPr>
        <w:t>material and nuclear weapons from being stolen, by continuously improving their</w:t>
      </w:r>
      <w:r w:rsidR="00E9631B" w:rsidRPr="00BB5C37">
        <w:rPr>
          <w:rStyle w:val="StyleUnderline"/>
        </w:rPr>
        <w:t xml:space="preserve"> </w:t>
      </w:r>
      <w:r w:rsidRPr="00BB5C37">
        <w:rPr>
          <w:rStyle w:val="StyleUnderline"/>
        </w:rPr>
        <w:t>security . . .”34</w:t>
      </w:r>
      <w:r w:rsidR="00E9631B" w:rsidRPr="00BB5C37">
        <w:rPr>
          <w:sz w:val="16"/>
        </w:rPr>
        <w:t xml:space="preserve"> </w:t>
      </w:r>
      <w:r w:rsidRPr="00BB5C37">
        <w:rPr>
          <w:sz w:val="16"/>
        </w:rPr>
        <w:t>One way to estimate the threat posed by nuclear terrorism is by thinking of it as the</w:t>
      </w:r>
      <w:r w:rsidR="00E9631B" w:rsidRPr="00BB5C37">
        <w:rPr>
          <w:sz w:val="16"/>
        </w:rPr>
        <w:t xml:space="preserve"> </w:t>
      </w:r>
      <w:r w:rsidRPr="00BB5C37">
        <w:rPr>
          <w:sz w:val="16"/>
        </w:rPr>
        <w:t>product of would-be perpetrators’ intentions and capabilities, minus efforts by others to</w:t>
      </w:r>
      <w:r w:rsidR="00E9631B" w:rsidRPr="00BB5C37">
        <w:rPr>
          <w:sz w:val="16"/>
        </w:rPr>
        <w:t xml:space="preserve"> </w:t>
      </w:r>
      <w:r w:rsidRPr="00BB5C37">
        <w:rPr>
          <w:sz w:val="16"/>
        </w:rPr>
        <w:t>mitigate the danger:</w:t>
      </w:r>
      <w:r w:rsidR="00E9631B" w:rsidRPr="00BB5C37">
        <w:rPr>
          <w:sz w:val="16"/>
        </w:rPr>
        <w:t xml:space="preserve"> </w:t>
      </w:r>
      <w:r w:rsidRPr="00BB5C37">
        <w:rPr>
          <w:sz w:val="16"/>
        </w:rPr>
        <w:t>Threat = (Intentions × Capabilities) – Mitigating Actions</w:t>
      </w:r>
      <w:r w:rsidR="00E9631B" w:rsidRPr="00BB5C37">
        <w:rPr>
          <w:sz w:val="16"/>
        </w:rPr>
        <w:t xml:space="preserve"> </w:t>
      </w:r>
      <w:r w:rsidRPr="00BB5C37">
        <w:rPr>
          <w:rStyle w:val="StyleUnderline"/>
        </w:rPr>
        <w:t>Today, both terrorist intentions and terrorist capabilities remain deeply worrisome.</w:t>
      </w:r>
      <w:r w:rsidR="00E9631B" w:rsidRPr="00BB5C37">
        <w:rPr>
          <w:rStyle w:val="StyleUnderline"/>
        </w:rPr>
        <w:t xml:space="preserve"> </w:t>
      </w:r>
      <w:r w:rsidRPr="00BB5C37">
        <w:rPr>
          <w:sz w:val="16"/>
        </w:rPr>
        <w:t>While a broad international coalition is working to defeat both IS and al Qaeda, the</w:t>
      </w:r>
      <w:r w:rsidR="00E9631B" w:rsidRPr="00BB5C37">
        <w:rPr>
          <w:sz w:val="16"/>
        </w:rPr>
        <w:t xml:space="preserve"> </w:t>
      </w:r>
      <w:r w:rsidRPr="00BB5C37">
        <w:rPr>
          <w:sz w:val="16"/>
        </w:rPr>
        <w:t>danger posed by large and sophisticated violent extremist organizations is likely to persist</w:t>
      </w:r>
      <w:r w:rsidR="00E9631B" w:rsidRPr="00BB5C37">
        <w:rPr>
          <w:sz w:val="16"/>
        </w:rPr>
        <w:t xml:space="preserve"> </w:t>
      </w:r>
      <w:r w:rsidRPr="00BB5C37">
        <w:rPr>
          <w:sz w:val="16"/>
        </w:rPr>
        <w:t>for years to come. As will be described in this report, great progress has been made in</w:t>
      </w:r>
      <w:r w:rsidR="00E9631B" w:rsidRPr="00BB5C37">
        <w:rPr>
          <w:sz w:val="16"/>
        </w:rPr>
        <w:t xml:space="preserve"> </w:t>
      </w:r>
      <w:r w:rsidRPr="00BB5C37">
        <w:rPr>
          <w:sz w:val="16"/>
        </w:rPr>
        <w:t>improving nuclear security, the most critical area of mitigating action. But given the scale</w:t>
      </w:r>
      <w:r w:rsidR="00E9631B" w:rsidRPr="00BB5C37">
        <w:rPr>
          <w:sz w:val="16"/>
        </w:rPr>
        <w:t xml:space="preserve"> </w:t>
      </w:r>
      <w:r w:rsidRPr="00BB5C37">
        <w:rPr>
          <w:sz w:val="16"/>
        </w:rPr>
        <w:t>of the threat, much more remains to be done.</w:t>
      </w:r>
    </w:p>
    <w:p w14:paraId="04B5627E" w14:textId="553D0A2B" w:rsidR="00607411" w:rsidRPr="00BB5C37" w:rsidRDefault="00607411" w:rsidP="00607411">
      <w:pPr>
        <w:pStyle w:val="Heading3"/>
      </w:pPr>
      <w:proofErr w:type="gramStart"/>
      <w:r w:rsidRPr="00BB5C37">
        <w:t>at</w:t>
      </w:r>
      <w:proofErr w:type="gramEnd"/>
      <w:r w:rsidRPr="00BB5C37">
        <w:t xml:space="preserve"> challengers</w:t>
      </w:r>
    </w:p>
    <w:p w14:paraId="3D903C23" w14:textId="77777777" w:rsidR="00607411" w:rsidRPr="00BB5C37" w:rsidRDefault="00607411" w:rsidP="00607411">
      <w:pPr>
        <w:pStyle w:val="Heading4"/>
      </w:pPr>
      <w:r w:rsidRPr="00BB5C37">
        <w:t>No impact to challengers—soft power is not zero-sum</w:t>
      </w:r>
    </w:p>
    <w:p w14:paraId="615FE5AD" w14:textId="77777777" w:rsidR="00607411" w:rsidRPr="00BB5C37" w:rsidRDefault="00607411" w:rsidP="00607411">
      <w:proofErr w:type="gramStart"/>
      <w:r w:rsidRPr="00BB5C37">
        <w:rPr>
          <w:rStyle w:val="Style13ptBold"/>
        </w:rPr>
        <w:t>Laub &amp; Nye 17</w:t>
      </w:r>
      <w:r w:rsidRPr="00BB5C37">
        <w:t xml:space="preserve"> (Interview by Zachary Laub Joseph S. Nye Jr., Interviewee, Joseph Nye, University Distinguished Service Professor, Emeritus and former Dean of the Harvard's Kennedy School of Government.</w:t>
      </w:r>
      <w:proofErr w:type="gramEnd"/>
      <w:r w:rsidRPr="00BB5C37">
        <w:t xml:space="preserve"> He received his bachelor's degree summa cum laude from Princeton University,won a Rhodes Scholarship to Oxford University, and earned a PhD in political science from Harvard, kind of a big deal, “Hard Power’s Essential Soft Side,” Council on Foreign Relations, March 29, 2017, </w:t>
      </w:r>
      <w:hyperlink r:id="rId111" w:history="1">
        <w:r w:rsidRPr="00BB5C37">
          <w:rPr>
            <w:rStyle w:val="Hyperlink"/>
          </w:rPr>
          <w:t>https://www.cfr.org/interview/hard-powers-essential-soft-side</w:t>
        </w:r>
      </w:hyperlink>
      <w:r w:rsidRPr="00BB5C37">
        <w:t xml:space="preserve"> NLB)</w:t>
      </w:r>
    </w:p>
    <w:p w14:paraId="36FB0B52" w14:textId="77777777" w:rsidR="00607411" w:rsidRPr="00BB5C37" w:rsidRDefault="00607411" w:rsidP="00607411">
      <w:pPr>
        <w:rPr>
          <w:rStyle w:val="StyleUnderline"/>
        </w:rPr>
      </w:pPr>
      <w:r w:rsidRPr="00BB5C37">
        <w:rPr>
          <w:sz w:val="16"/>
        </w:rPr>
        <w:t xml:space="preserve">As there seems to be growing discontent within liberal democracies, </w:t>
      </w:r>
      <w:r w:rsidRPr="00BB5C37">
        <w:rPr>
          <w:rStyle w:val="StyleUnderline"/>
        </w:rPr>
        <w:t>do you see illiberal democracies or other regime types exerting a competing type of soft power?</w:t>
      </w:r>
      <w:r w:rsidRPr="00BB5C37">
        <w:rPr>
          <w:sz w:val="16"/>
        </w:rPr>
        <w:t xml:space="preserve"> </w:t>
      </w:r>
      <w:r w:rsidRPr="00BB5C37">
        <w:rPr>
          <w:rStyle w:val="Emphasis"/>
        </w:rPr>
        <w:t>No</w:t>
      </w:r>
      <w:r w:rsidRPr="00BB5C37">
        <w:rPr>
          <w:sz w:val="16"/>
        </w:rPr>
        <w:t>, I don’t see that. There are a few countries, like [President Viktor</w:t>
      </w:r>
      <w:r w:rsidRPr="00BB5C37">
        <w:rPr>
          <w:rStyle w:val="StyleUnderline"/>
        </w:rPr>
        <w:t>] Orban’s Hungary,</w:t>
      </w:r>
      <w:r w:rsidRPr="00BB5C37">
        <w:rPr>
          <w:sz w:val="16"/>
        </w:rPr>
        <w:t xml:space="preserve"> where </w:t>
      </w:r>
      <w:r w:rsidRPr="00BB5C37">
        <w:rPr>
          <w:rStyle w:val="StyleUnderline"/>
        </w:rPr>
        <w:t>authoritarianism may seem attractive, but you don’t see a broad attraction to Putinism in Europe or Latin America or North America</w:t>
      </w:r>
      <w:r w:rsidRPr="00BB5C37">
        <w:rPr>
          <w:sz w:val="16"/>
        </w:rPr>
        <w:t>. [</w:t>
      </w:r>
      <w:r w:rsidRPr="00BB5C37">
        <w:rPr>
          <w:rStyle w:val="StyleUnderline"/>
        </w:rPr>
        <w:t>European populists] have deep indigenous roots</w:t>
      </w:r>
      <w:r w:rsidRPr="00BB5C37">
        <w:rPr>
          <w:sz w:val="16"/>
        </w:rPr>
        <w:t xml:space="preserve">. They grow out of a resistance to immigration and cultural change. </w:t>
      </w:r>
      <w:r w:rsidRPr="00BB5C37">
        <w:rPr>
          <w:rStyle w:val="StyleUnderline"/>
        </w:rPr>
        <w:t>They existed before Putin came on the scene</w:t>
      </w:r>
      <w:r w:rsidRPr="00BB5C37">
        <w:rPr>
          <w:sz w:val="16"/>
        </w:rPr>
        <w:t xml:space="preserve">. </w:t>
      </w:r>
      <w:r w:rsidRPr="00BB5C37">
        <w:rPr>
          <w:rStyle w:val="StyleUnderline"/>
        </w:rPr>
        <w:t>He</w:t>
      </w:r>
      <w:r w:rsidRPr="00BB5C37">
        <w:rPr>
          <w:sz w:val="16"/>
        </w:rPr>
        <w:t xml:space="preserve"> plays on it, but he </w:t>
      </w:r>
      <w:r w:rsidRPr="00BB5C37">
        <w:rPr>
          <w:rStyle w:val="StyleUnderline"/>
        </w:rPr>
        <w:t>didn’t cause it.</w:t>
      </w:r>
      <w:r w:rsidRPr="00BB5C37">
        <w:rPr>
          <w:sz w:val="16"/>
        </w:rPr>
        <w:t xml:space="preserve"> </w:t>
      </w:r>
      <w:r w:rsidRPr="00BB5C37">
        <w:rPr>
          <w:rStyle w:val="StyleUnderline"/>
        </w:rPr>
        <w:t>Other countries attract, but it doesn’t have to be a zero-sum game</w:t>
      </w:r>
      <w:r w:rsidRPr="00BB5C37">
        <w:rPr>
          <w:sz w:val="16"/>
        </w:rPr>
        <w:t xml:space="preserve">. </w:t>
      </w:r>
      <w:r w:rsidRPr="00BB5C37">
        <w:rPr>
          <w:rStyle w:val="StyleUnderline"/>
        </w:rPr>
        <w:t>China is spending a good deal on soft power</w:t>
      </w:r>
      <w:r w:rsidRPr="00BB5C37">
        <w:rPr>
          <w:sz w:val="16"/>
        </w:rPr>
        <w:t xml:space="preserve">—not that successfully—but </w:t>
      </w:r>
      <w:r w:rsidRPr="00BB5C37">
        <w:rPr>
          <w:rStyle w:val="StyleUnderline"/>
        </w:rPr>
        <w:t>if it becomes more attractive because it improves its condition on climate change, for example, that could be good for us as well as for China.</w:t>
      </w:r>
    </w:p>
    <w:p w14:paraId="57EE0ABA" w14:textId="77777777" w:rsidR="00607411" w:rsidRPr="00BB5C37" w:rsidRDefault="00607411" w:rsidP="00607411"/>
    <w:p w14:paraId="621E556A" w14:textId="68B4DB25" w:rsidR="00607411" w:rsidRPr="00BB5C37" w:rsidRDefault="00607411" w:rsidP="00607411">
      <w:pPr>
        <w:pStyle w:val="Heading3"/>
      </w:pPr>
      <w:proofErr w:type="gramStart"/>
      <w:r w:rsidRPr="00BB5C37">
        <w:t>at</w:t>
      </w:r>
      <w:proofErr w:type="gramEnd"/>
      <w:r w:rsidRPr="00BB5C37">
        <w:t xml:space="preserve"> funding tradeoff</w:t>
      </w:r>
    </w:p>
    <w:p w14:paraId="40BFA72A" w14:textId="77777777" w:rsidR="00607411" w:rsidRPr="00BB5C37" w:rsidRDefault="00607411" w:rsidP="00607411">
      <w:pPr>
        <w:pStyle w:val="Heading4"/>
      </w:pPr>
      <w:r w:rsidRPr="00BB5C37">
        <w:t>No tradeoff—soft power expenditures don’t trade off with defense spending</w:t>
      </w:r>
    </w:p>
    <w:p w14:paraId="137CC011" w14:textId="77777777" w:rsidR="00607411" w:rsidRPr="00BB5C37" w:rsidRDefault="00607411" w:rsidP="00607411">
      <w:proofErr w:type="gramStart"/>
      <w:r w:rsidRPr="00BB5C37">
        <w:rPr>
          <w:rStyle w:val="Style13ptBold"/>
        </w:rPr>
        <w:t>Laub &amp; Nye 17</w:t>
      </w:r>
      <w:r w:rsidRPr="00BB5C37">
        <w:t xml:space="preserve"> (Interview by Zachary Laub Joseph S. Nye Jr., Interviewee, Joseph Nye, University Distinguished Service Professor, Emeritus and former Dean of the Harvard's Kennedy School of Government.</w:t>
      </w:r>
      <w:proofErr w:type="gramEnd"/>
      <w:r w:rsidRPr="00BB5C37">
        <w:t xml:space="preserve"> He received his bachelor's degree summa cum laude from Princeton University,won a Rhodes Scholarship to Oxford University, and earned a PhD in political science from Harvard, kind of a big deal, “Hard Power’s Essential Soft Side,” Council on Foreign Relations, March 29, 2017, </w:t>
      </w:r>
      <w:hyperlink r:id="rId112" w:history="1">
        <w:r w:rsidRPr="00BB5C37">
          <w:rPr>
            <w:rStyle w:val="Hyperlink"/>
          </w:rPr>
          <w:t>https://www.cfr.org/interview/hard-powers-essential-soft-side</w:t>
        </w:r>
      </w:hyperlink>
      <w:r w:rsidRPr="00BB5C37">
        <w:t xml:space="preserve"> NLB)</w:t>
      </w:r>
    </w:p>
    <w:p w14:paraId="33E0FC6E" w14:textId="77777777" w:rsidR="00607411" w:rsidRPr="00BB5C37" w:rsidRDefault="00607411" w:rsidP="00607411">
      <w:pPr>
        <w:rPr>
          <w:sz w:val="16"/>
        </w:rPr>
      </w:pPr>
      <w:r w:rsidRPr="00BB5C37">
        <w:rPr>
          <w:sz w:val="16"/>
        </w:rPr>
        <w:t xml:space="preserve">Though the Trump proposal is severe, </w:t>
      </w:r>
      <w:r w:rsidRPr="00BB5C37">
        <w:rPr>
          <w:rStyle w:val="StyleUnderline"/>
        </w:rPr>
        <w:t>the imbalance between State Department and Defense Department funding is hardly a new phenomenon</w:t>
      </w:r>
      <w:r w:rsidRPr="00BB5C37">
        <w:rPr>
          <w:sz w:val="16"/>
        </w:rPr>
        <w:t xml:space="preserve">. It is, in one sense, consistent with the long run. </w:t>
      </w:r>
      <w:r w:rsidRPr="00BB5C37">
        <w:rPr>
          <w:rStyle w:val="StyleUnderline"/>
        </w:rPr>
        <w:t>The Defense Department is like an elephant and the State Department a mouse.</w:t>
      </w:r>
      <w:r w:rsidRPr="00BB5C37">
        <w:rPr>
          <w:sz w:val="16"/>
        </w:rPr>
        <w:t xml:space="preserve"> The defense budget is more than ten times that of all foreign affairs, including State, USAID, and public diplomacy. </w:t>
      </w:r>
      <w:r w:rsidRPr="00BB5C37">
        <w:rPr>
          <w:rStyle w:val="StyleUnderline"/>
        </w:rPr>
        <w:t>There are more people playing instruments in military bands than there are Foreign Service officers</w:t>
      </w:r>
      <w:r w:rsidRPr="00BB5C37">
        <w:rPr>
          <w:sz w:val="16"/>
        </w:rPr>
        <w:t xml:space="preserve">; that long antedates the Trump administration. We don’t have a good balance, and what’s more, Congress often doesn’t do enough to restore the balance. It’s much easier to get appropriations for the Defense Department than for the State Department; the money tends to be spent in your own congressional district and it’s easier to appear tough. </w:t>
      </w:r>
      <w:r w:rsidRPr="00BB5C37">
        <w:rPr>
          <w:rStyle w:val="StyleUnderline"/>
        </w:rPr>
        <w:t>We sometimes misphrase this when we say</w:t>
      </w:r>
      <w:r w:rsidRPr="00BB5C37">
        <w:rPr>
          <w:sz w:val="16"/>
        </w:rPr>
        <w:t xml:space="preserve"> “guns versus butter,” or </w:t>
      </w:r>
      <w:r w:rsidRPr="00BB5C37">
        <w:rPr>
          <w:rStyle w:val="StyleUnderline"/>
        </w:rPr>
        <w:t>hard power versus soft power</w:t>
      </w:r>
      <w:r w:rsidRPr="00BB5C37">
        <w:rPr>
          <w:sz w:val="16"/>
        </w:rPr>
        <w:t xml:space="preserve">. </w:t>
      </w:r>
      <w:r w:rsidRPr="00BB5C37">
        <w:rPr>
          <w:rStyle w:val="StyleUnderline"/>
        </w:rPr>
        <w:t xml:space="preserve">You don’t have to take the money out of the State Department to fund defense; we could tax a bit more and </w:t>
      </w:r>
      <w:r w:rsidRPr="00BB5C37">
        <w:rPr>
          <w:rStyle w:val="Emphasis"/>
        </w:rPr>
        <w:t>afford both</w:t>
      </w:r>
      <w:r w:rsidRPr="00BB5C37">
        <w:rPr>
          <w:rStyle w:val="StyleUnderline"/>
        </w:rPr>
        <w:t>.</w:t>
      </w:r>
      <w:r w:rsidRPr="00BB5C37">
        <w:rPr>
          <w:sz w:val="16"/>
        </w:rPr>
        <w:t xml:space="preserve"> </w:t>
      </w:r>
      <w:r w:rsidRPr="00BB5C37">
        <w:rPr>
          <w:rStyle w:val="StyleUnderline"/>
        </w:rPr>
        <w:t>During the Cold War, our defense and foreign policy expenditures were about 10 percent of gross domestic product. Today they’re under 4 percent.</w:t>
      </w:r>
      <w:r w:rsidRPr="00BB5C37">
        <w:rPr>
          <w:sz w:val="16"/>
        </w:rPr>
        <w:t xml:space="preserve"> The interesting question is what will happen when this budget goes before Congress. It’s one thing for Mulvaney to drop this little bombshell out of OMB; it’s another to get it passed through the Senate and House appropriations process. Some defense hawks in the Senate—I would give you the example of Lindsey Graham—want more money for the State Department. A number of sensible and balanced people on the Hill will want to see changes to this budget.</w:t>
      </w:r>
    </w:p>
    <w:p w14:paraId="7E079A3F" w14:textId="77777777" w:rsidR="00607411" w:rsidRPr="00BB5C37" w:rsidRDefault="00607411" w:rsidP="006C2FE6">
      <w:pPr>
        <w:rPr>
          <w:sz w:val="16"/>
        </w:rPr>
      </w:pPr>
    </w:p>
    <w:p w14:paraId="176EE198" w14:textId="1844D633" w:rsidR="005F1503" w:rsidRPr="00BB5C37" w:rsidRDefault="005F1503" w:rsidP="005F1503">
      <w:pPr>
        <w:pStyle w:val="Heading2"/>
      </w:pPr>
      <w:proofErr w:type="gramStart"/>
      <w:r w:rsidRPr="00BB5C37">
        <w:t>impact</w:t>
      </w:r>
      <w:proofErr w:type="gramEnd"/>
      <w:r w:rsidRPr="00BB5C37">
        <w:t xml:space="preserve"> framing</w:t>
      </w:r>
    </w:p>
    <w:p w14:paraId="6AC685BE" w14:textId="77777777" w:rsidR="005F1503" w:rsidRPr="00BB5C37" w:rsidRDefault="005F1503" w:rsidP="005F1503">
      <w:pPr>
        <w:pStyle w:val="Heading4"/>
      </w:pPr>
      <w:r w:rsidRPr="00BB5C37">
        <w:t>Very ethos-y “We must rise to the moment as an international group” card—plus OBAMA</w:t>
      </w:r>
    </w:p>
    <w:p w14:paraId="5D05CBB9" w14:textId="60AB11FA" w:rsidR="005F1503" w:rsidRPr="00BB5C37" w:rsidRDefault="003B0ACC" w:rsidP="005F1503">
      <w:pPr>
        <w:rPr>
          <w:rStyle w:val="Style13ptBold"/>
          <w:b w:val="0"/>
        </w:rPr>
      </w:pPr>
      <w:r w:rsidRPr="00BB5C37">
        <w:rPr>
          <w:rStyle w:val="Style13ptBold"/>
        </w:rPr>
        <w:t xml:space="preserve">PRESIDENT </w:t>
      </w:r>
      <w:r w:rsidR="005F1503" w:rsidRPr="00BB5C37">
        <w:rPr>
          <w:rStyle w:val="Style13ptBold"/>
        </w:rPr>
        <w:t xml:space="preserve">OBAMA ’16 (YOU BETTER KNOW WHO PRESIDENT OBAMA IS. </w:t>
      </w:r>
      <w:proofErr w:type="gramStart"/>
      <w:r w:rsidR="005F1503" w:rsidRPr="00BB5C37">
        <w:rPr>
          <w:rStyle w:val="Style13ptBold"/>
          <w:b w:val="0"/>
        </w:rPr>
        <w:t>“Remarks by President Obama at Leaders Summit on Refugees.”</w:t>
      </w:r>
      <w:proofErr w:type="gramEnd"/>
      <w:r w:rsidR="005F1503" w:rsidRPr="00BB5C37">
        <w:rPr>
          <w:rStyle w:val="Style13ptBold"/>
          <w:b w:val="0"/>
        </w:rPr>
        <w:t xml:space="preserve"> </w:t>
      </w:r>
      <w:proofErr w:type="gramStart"/>
      <w:r w:rsidR="005F1503" w:rsidRPr="00BB5C37">
        <w:rPr>
          <w:rStyle w:val="Style13ptBold"/>
          <w:b w:val="0"/>
        </w:rPr>
        <w:t>White House Archives.</w:t>
      </w:r>
      <w:proofErr w:type="gramEnd"/>
      <w:r w:rsidR="005F1503" w:rsidRPr="00BB5C37">
        <w:rPr>
          <w:rStyle w:val="Style13ptBold"/>
          <w:b w:val="0"/>
        </w:rPr>
        <w:t xml:space="preserve"> </w:t>
      </w:r>
      <w:hyperlink r:id="rId113" w:history="1">
        <w:r w:rsidR="005F1503" w:rsidRPr="00BB5C37">
          <w:rPr>
            <w:rStyle w:val="Hyperlink"/>
            <w:sz w:val="26"/>
          </w:rPr>
          <w:t>https://obamawhitehouse.archives.gov/the-press-office/2016/09/20/remarks-president-obama-leaders-summit-refugees</w:t>
        </w:r>
      </w:hyperlink>
      <w:r w:rsidR="005F1503" w:rsidRPr="00BB5C37">
        <w:rPr>
          <w:rStyle w:val="Style13ptBold"/>
          <w:b w:val="0"/>
        </w:rPr>
        <w:t>, AJ)</w:t>
      </w:r>
    </w:p>
    <w:p w14:paraId="4265623B" w14:textId="77777777" w:rsidR="005F1503" w:rsidRDefault="005F1503" w:rsidP="005F1503">
      <w:pPr>
        <w:rPr>
          <w:sz w:val="16"/>
        </w:rPr>
      </w:pPr>
      <w:r w:rsidRPr="00BB5C37">
        <w:rPr>
          <w:sz w:val="16"/>
        </w:rPr>
        <w:t xml:space="preserve">Thank you. </w:t>
      </w:r>
      <w:proofErr w:type="gramStart"/>
      <w:r w:rsidRPr="00BB5C37">
        <w:rPr>
          <w:sz w:val="16"/>
        </w:rPr>
        <w:t>(Applause.)</w:t>
      </w:r>
      <w:proofErr w:type="gramEnd"/>
      <w:r w:rsidRPr="00BB5C37">
        <w:rPr>
          <w:sz w:val="16"/>
        </w:rPr>
        <w:t xml:space="preserve"> Yusra, we could not be prouder of you -- not just for the great introduction, but more importantly, for your courage and your resilience and the great example that you're setting for children everywhere, including your eight-year-old sister, who I know must look up to you. </w:t>
      </w:r>
      <w:proofErr w:type="gramStart"/>
      <w:r w:rsidRPr="00BB5C37">
        <w:rPr>
          <w:sz w:val="16"/>
        </w:rPr>
        <w:t>(Applause.)</w:t>
      </w:r>
      <w:proofErr w:type="gramEnd"/>
      <w:r w:rsidRPr="00BB5C37">
        <w:rPr>
          <w:sz w:val="16"/>
        </w:rPr>
        <w:t xml:space="preserve"> Good afternoon. Mr. Secretary General; Your Excellencies, we are here because, right now, in crowded camps and cities around the world, there are families -- from Darfur in Chad, Palestinians in Lebanon, Afghans in Pakistan, Colombians in Ecuador -- who’ve endured years -- in some cases, decades -- as refugees, surviving on rations and aid, and who dream of someday, somehow, having a home of their own. We’re here because, right now</w:t>
      </w:r>
      <w:r w:rsidRPr="00BB5C37">
        <w:rPr>
          <w:sz w:val="16"/>
          <w:highlight w:val="yellow"/>
        </w:rPr>
        <w:t xml:space="preserve">, </w:t>
      </w:r>
      <w:r w:rsidRPr="00BB5C37">
        <w:rPr>
          <w:highlight w:val="yellow"/>
          <w:u w:val="single"/>
        </w:rPr>
        <w:t>there are young girls</w:t>
      </w:r>
      <w:r w:rsidRPr="00BB5C37">
        <w:rPr>
          <w:sz w:val="16"/>
        </w:rPr>
        <w:t xml:space="preserve"> -- like Yusra, like my daughters -- who are just as precious and just as gifted -- like the 16-year-old refugee from Myanmar that I met in Malaysia -- </w:t>
      </w:r>
      <w:r w:rsidRPr="00BB5C37">
        <w:rPr>
          <w:highlight w:val="yellow"/>
          <w:u w:val="single"/>
        </w:rPr>
        <w:t>who’ve suffered unspeakable abuse</w:t>
      </w:r>
      <w:r w:rsidRPr="00BB5C37">
        <w:rPr>
          <w:u w:val="single"/>
        </w:rPr>
        <w:t xml:space="preserve"> at the hands of traffickers, </w:t>
      </w:r>
      <w:r w:rsidRPr="00BB5C37">
        <w:rPr>
          <w:highlight w:val="yellow"/>
          <w:u w:val="single"/>
        </w:rPr>
        <w:t>modern day slavery</w:t>
      </w:r>
      <w:r w:rsidRPr="00BB5C37">
        <w:rPr>
          <w:sz w:val="16"/>
        </w:rPr>
        <w:t xml:space="preserve">, girls who pray at night that someone might rescue them from their torment. </w:t>
      </w:r>
      <w:r w:rsidRPr="00BB5C37">
        <w:rPr>
          <w:u w:val="single"/>
        </w:rPr>
        <w:t xml:space="preserve">There are </w:t>
      </w:r>
      <w:r w:rsidRPr="00BB5C37">
        <w:rPr>
          <w:highlight w:val="yellow"/>
          <w:u w:val="single"/>
        </w:rPr>
        <w:t>boys</w:t>
      </w:r>
      <w:r w:rsidRPr="00BB5C37">
        <w:rPr>
          <w:sz w:val="16"/>
        </w:rPr>
        <w:t xml:space="preserve">, fleeing the fighting in South Sudan, violence in Central America, wars in North Africa and the Middle East -- </w:t>
      </w:r>
      <w:r w:rsidRPr="00BB5C37">
        <w:rPr>
          <w:highlight w:val="yellow"/>
          <w:u w:val="single"/>
        </w:rPr>
        <w:t>who are at the mercy of criminals who pack them into trucks</w:t>
      </w:r>
      <w:r w:rsidRPr="00BB5C37">
        <w:rPr>
          <w:u w:val="single"/>
        </w:rPr>
        <w:t xml:space="preserve"> or makeshift rafts, and </w:t>
      </w:r>
      <w:r w:rsidRPr="00BB5C37">
        <w:rPr>
          <w:highlight w:val="yellow"/>
          <w:u w:val="single"/>
        </w:rPr>
        <w:t>who die on treacherous seas</w:t>
      </w:r>
      <w:r w:rsidRPr="00BB5C37">
        <w:rPr>
          <w:sz w:val="16"/>
        </w:rPr>
        <w:t xml:space="preserve"> -- like little Alan Kurdi from Syria, lifeless, face down on a Turkish beach, in his red shirt and blue pants. We are here because, </w:t>
      </w:r>
      <w:r w:rsidRPr="00BB5C37">
        <w:rPr>
          <w:u w:val="single"/>
        </w:rPr>
        <w:t xml:space="preserve">right now, </w:t>
      </w:r>
      <w:r w:rsidRPr="00BB5C37">
        <w:rPr>
          <w:highlight w:val="yellow"/>
          <w:u w:val="single"/>
        </w:rPr>
        <w:t>there are mothers separated from their children</w:t>
      </w:r>
      <w:r w:rsidRPr="00BB5C37">
        <w:rPr>
          <w:sz w:val="16"/>
        </w:rPr>
        <w:t xml:space="preserve"> -- like the woman in a camp in Greece, who held on to her family photographs, heard her children cry on the phone, and who said “my breath is my children…every day I am dying 10, 20, 30 times.” We’re here because </w:t>
      </w:r>
      <w:r w:rsidRPr="00BB5C37">
        <w:rPr>
          <w:u w:val="single"/>
        </w:rPr>
        <w:t xml:space="preserve">there are </w:t>
      </w:r>
      <w:r w:rsidRPr="00BB5C37">
        <w:rPr>
          <w:highlight w:val="yellow"/>
          <w:u w:val="single"/>
        </w:rPr>
        <w:t>fathers who simply want to build a new life</w:t>
      </w:r>
      <w:r w:rsidRPr="00BB5C37">
        <w:rPr>
          <w:u w:val="single"/>
        </w:rPr>
        <w:t xml:space="preserve"> and provide for their families</w:t>
      </w:r>
      <w:r w:rsidRPr="00BB5C37">
        <w:rPr>
          <w:sz w:val="16"/>
        </w:rPr>
        <w:t xml:space="preserve"> -- like Refaai Hamo, from Syria, who lost his wife and daughter in the war, who we welcomed to America, and who says, “I still think I have a chance to make a difference in the world.” Mr. Secretary General; heads of state and heads of government; distinguished guests; ladies and gentlemen: As you saw in the video, </w:t>
      </w:r>
      <w:r w:rsidRPr="00BB5C37">
        <w:rPr>
          <w:highlight w:val="yellow"/>
          <w:u w:val="single"/>
        </w:rPr>
        <w:t>we are facing a crisis of epic proportions. More than 65 million people have been driven from their homes</w:t>
      </w:r>
      <w:r w:rsidRPr="00BB5C37">
        <w:rPr>
          <w:sz w:val="16"/>
        </w:rPr>
        <w:t xml:space="preserve"> -- which is more than any time since the Second World War. Among them are more than 21 million refugees who have fled their countries -- everything and everyone they’ve ever known, fleeing with a suitcase or the clothes on their </w:t>
      </w:r>
      <w:proofErr w:type="gramStart"/>
      <w:r w:rsidRPr="00BB5C37">
        <w:rPr>
          <w:sz w:val="16"/>
        </w:rPr>
        <w:t>back.</w:t>
      </w:r>
      <w:proofErr w:type="gramEnd"/>
      <w:r w:rsidRPr="00BB5C37">
        <w:rPr>
          <w:sz w:val="16"/>
        </w:rPr>
        <w:t xml:space="preserve"> And I’m here today -- I called this summit -- because </w:t>
      </w:r>
      <w:r w:rsidRPr="00BB5C37">
        <w:rPr>
          <w:highlight w:val="yellow"/>
          <w:u w:val="single"/>
        </w:rPr>
        <w:t>this crisis is one of the most urgent tests of our time -- our capacity for collective action</w:t>
      </w:r>
      <w:r w:rsidRPr="00BB5C37">
        <w:rPr>
          <w:sz w:val="16"/>
        </w:rPr>
        <w:t xml:space="preserve">. </w:t>
      </w:r>
      <w:r w:rsidRPr="00BB5C37">
        <w:rPr>
          <w:u w:val="single"/>
        </w:rPr>
        <w:t>To test</w:t>
      </w:r>
      <w:r w:rsidRPr="00BB5C37">
        <w:rPr>
          <w:sz w:val="16"/>
        </w:rPr>
        <w:t xml:space="preserve">, first and foremost, </w:t>
      </w:r>
      <w:r w:rsidRPr="00BB5C37">
        <w:rPr>
          <w:u w:val="single"/>
        </w:rPr>
        <w:t>our ability to end conflicts, because so many of the world’s refugees come from just three countries ravaged by war</w:t>
      </w:r>
      <w:r w:rsidRPr="00BB5C37">
        <w:rPr>
          <w:sz w:val="16"/>
        </w:rPr>
        <w:t xml:space="preserve"> </w:t>
      </w:r>
      <w:r w:rsidRPr="00BB5C37">
        <w:rPr>
          <w:u w:val="single"/>
        </w:rPr>
        <w:t xml:space="preserve">-- Syria, Afghanistan and Somalia. </w:t>
      </w:r>
      <w:r w:rsidRPr="00BB5C37">
        <w:rPr>
          <w:sz w:val="16"/>
        </w:rPr>
        <w:t xml:space="preserve">And I said today to the General Assembly, the mentality that allows for violence with impunity is something we cannot excuse. And collectively, we continue to make excuses. It's not the subject of this summit, but we all know that what is happening in Syria, for example, is unacceptable. And we are not as unified as we should be in pushing to make it stop. </w:t>
      </w:r>
      <w:r w:rsidRPr="00BB5C37">
        <w:rPr>
          <w:highlight w:val="yellow"/>
          <w:u w:val="single"/>
        </w:rPr>
        <w:t>It’s a test of our international system where all nations ought to share</w:t>
      </w:r>
      <w:r w:rsidRPr="00BB5C37">
        <w:rPr>
          <w:u w:val="single"/>
        </w:rPr>
        <w:t xml:space="preserve"> in our collective responsibilities,</w:t>
      </w:r>
      <w:r w:rsidRPr="00BB5C37">
        <w:rPr>
          <w:sz w:val="16"/>
        </w:rPr>
        <w:t xml:space="preserve"> because the vast majority of refugees are hosted by just 10 countries who are bearing a very heavy burden -- among them Turkey, Pakistan, Lebanon, Iran, Ethiopia. </w:t>
      </w:r>
      <w:proofErr w:type="gramStart"/>
      <w:r w:rsidRPr="00BB5C37">
        <w:rPr>
          <w:sz w:val="16"/>
        </w:rPr>
        <w:t>Countries that often have fewer resources than many of those who are doing little or nothing.</w:t>
      </w:r>
      <w:proofErr w:type="gramEnd"/>
      <w:r w:rsidRPr="00BB5C37">
        <w:rPr>
          <w:sz w:val="16"/>
        </w:rPr>
        <w:t xml:space="preserve"> </w:t>
      </w:r>
      <w:r w:rsidRPr="00BB5C37">
        <w:rPr>
          <w:highlight w:val="yellow"/>
          <w:u w:val="single"/>
        </w:rPr>
        <w:t>It is a crisis of our shared security.</w:t>
      </w:r>
      <w:r w:rsidRPr="00BB5C37">
        <w:rPr>
          <w:u w:val="single"/>
        </w:rPr>
        <w:t xml:space="preserve"> Not because refugees are a threat</w:t>
      </w:r>
      <w:r w:rsidRPr="00BB5C37">
        <w:rPr>
          <w:sz w:val="16"/>
        </w:rPr>
        <w:t xml:space="preserve">. Refugees, most of whom are women and children, are often fleeing war and terrorism. </w:t>
      </w:r>
      <w:r w:rsidRPr="00BB5C37">
        <w:rPr>
          <w:u w:val="single"/>
        </w:rPr>
        <w:t>They are victims</w:t>
      </w:r>
      <w:r w:rsidRPr="00BB5C37">
        <w:rPr>
          <w:sz w:val="16"/>
        </w:rPr>
        <w:t xml:space="preserve">. They’re families who want to be safe and to work, be good citizens and contribute to their country -- I was talking to Yusra -- she’s now in Germany. She already speaks some English. Now she’s trying to learn German -- who </w:t>
      </w:r>
      <w:proofErr w:type="gramStart"/>
      <w:r w:rsidRPr="00BB5C37">
        <w:rPr>
          <w:sz w:val="16"/>
        </w:rPr>
        <w:t>are</w:t>
      </w:r>
      <w:proofErr w:type="gramEnd"/>
      <w:r w:rsidRPr="00BB5C37">
        <w:rPr>
          <w:sz w:val="16"/>
        </w:rPr>
        <w:t xml:space="preserve"> interested in assimilating and contributing to the society in which they find themselves. In recent years, in the United States, we’ve worked to put in intensive screening and security checks, so we can welcome refugees and ensure our security -- in fact, refugees are subject to more rigorous screening than the average tourist. We’ve seen in America, hardworking, patriotic refugees serve in our military, and start new businesses and help revitalize communities. I believe refugees can make us stronger. So </w:t>
      </w:r>
      <w:r w:rsidRPr="00BB5C37">
        <w:rPr>
          <w:u w:val="single"/>
        </w:rPr>
        <w:t xml:space="preserve">the challenge to our security is </w:t>
      </w:r>
      <w:r w:rsidRPr="00BB5C37">
        <w:rPr>
          <w:highlight w:val="yellow"/>
          <w:u w:val="single"/>
        </w:rPr>
        <w:t>because when desperate refugees pay cold-hearted traffickers for passage, it funds the same criminals who are smuggling arms and drugs and children</w:t>
      </w:r>
      <w:r w:rsidRPr="00BB5C37">
        <w:rPr>
          <w:sz w:val="16"/>
        </w:rPr>
        <w:t xml:space="preserve">. When nations with their own internal difficulties find themselves hosting massive refugee populations for years on end, it can risk more instability. It oftentimes surfaces tensions in our society when we have disorderly and disproportionate migration into some countries that skews our politics and is subject to demagoguery. And if we were to turn refugees away simply because of their background or religion, or, for example, because they are Muslim, then we would be reinforcing terrorist propaganda that nations like my own are somehow opposed to Islam, which is an ugly lie that must be rejected in all of our countries by upholding the values of pluralism and diversity. And finally, </w:t>
      </w:r>
      <w:r w:rsidRPr="00BB5C37">
        <w:rPr>
          <w:highlight w:val="yellow"/>
          <w:u w:val="single"/>
        </w:rPr>
        <w:t>this crisis is a test of our common humanity -- whether we give in to suspicion and fear and build walls</w:t>
      </w:r>
      <w:r w:rsidRPr="00BB5C37">
        <w:rPr>
          <w:u w:val="single"/>
        </w:rPr>
        <w:t>, o</w:t>
      </w:r>
      <w:r w:rsidRPr="00BB5C37">
        <w:rPr>
          <w:highlight w:val="yellow"/>
          <w:u w:val="single"/>
        </w:rPr>
        <w:t>r whether we see ourselves in another</w:t>
      </w:r>
      <w:r w:rsidRPr="00BB5C37">
        <w:rPr>
          <w:sz w:val="16"/>
          <w:highlight w:val="yellow"/>
        </w:rPr>
        <w:t xml:space="preserve">. </w:t>
      </w:r>
      <w:r w:rsidRPr="00BB5C37">
        <w:rPr>
          <w:highlight w:val="yellow"/>
          <w:u w:val="single"/>
        </w:rPr>
        <w:t>Those girls being trafficked and tortured, they could be our daughters</w:t>
      </w:r>
      <w:r w:rsidRPr="00BB5C37">
        <w:rPr>
          <w:sz w:val="16"/>
        </w:rPr>
        <w:t xml:space="preserve">. That little boy on the beach could be our son or our grandson. </w:t>
      </w:r>
      <w:r w:rsidRPr="00BB5C37">
        <w:rPr>
          <w:highlight w:val="yellow"/>
          <w:u w:val="single"/>
        </w:rPr>
        <w:t>We cannot avert our eyes or turn our backs</w:t>
      </w:r>
      <w:r w:rsidRPr="00BB5C37">
        <w:rPr>
          <w:sz w:val="16"/>
          <w:highlight w:val="yellow"/>
        </w:rPr>
        <w:t>.</w:t>
      </w:r>
      <w:r w:rsidRPr="00BB5C37">
        <w:rPr>
          <w:sz w:val="16"/>
        </w:rPr>
        <w:t xml:space="preserve"> To slam the door in the face of these families would betray our deepest values. It would deny our own heritage as nations, including the United States of </w:t>
      </w:r>
      <w:proofErr w:type="gramStart"/>
      <w:r w:rsidRPr="00BB5C37">
        <w:rPr>
          <w:sz w:val="16"/>
        </w:rPr>
        <w:t>America, that</w:t>
      </w:r>
      <w:proofErr w:type="gramEnd"/>
      <w:r w:rsidRPr="00BB5C37">
        <w:rPr>
          <w:sz w:val="16"/>
        </w:rPr>
        <w:t xml:space="preserve"> have been built by immigrants and refugees. And it would be to ignore a teaching at the heart of so many faiths that we do unto others as we would have them do unto us; that we welcome the stranger in our midst. And </w:t>
      </w:r>
      <w:r w:rsidRPr="00BB5C37">
        <w:rPr>
          <w:u w:val="single"/>
        </w:rPr>
        <w:t>just as failure to act in the pas</w:t>
      </w:r>
      <w:r w:rsidRPr="00BB5C37">
        <w:rPr>
          <w:sz w:val="16"/>
        </w:rPr>
        <w:t xml:space="preserve">t -- for example, by turning away Jews fleeing Nazi Germany -- </w:t>
      </w:r>
      <w:r w:rsidRPr="00BB5C37">
        <w:rPr>
          <w:u w:val="single"/>
        </w:rPr>
        <w:t>is a stain on our collective conscience</w:t>
      </w:r>
      <w:r w:rsidRPr="00BB5C37">
        <w:rPr>
          <w:sz w:val="16"/>
        </w:rPr>
        <w:t xml:space="preserve">, I believe </w:t>
      </w:r>
      <w:r w:rsidRPr="00BB5C37">
        <w:rPr>
          <w:highlight w:val="yellow"/>
          <w:u w:val="single"/>
        </w:rPr>
        <w:t>history will judge us harshly if we do not rise to this moment</w:t>
      </w:r>
      <w:r w:rsidRPr="00BB5C37">
        <w:rPr>
          <w:sz w:val="16"/>
        </w:rPr>
        <w:t xml:space="preserve">. First and foremost, we must recognize that </w:t>
      </w:r>
      <w:r w:rsidRPr="00BB5C37">
        <w:rPr>
          <w:u w:val="single"/>
        </w:rPr>
        <w:t>refugees are a symptom of larger failures</w:t>
      </w:r>
      <w:r w:rsidRPr="00BB5C37">
        <w:rPr>
          <w:sz w:val="16"/>
        </w:rPr>
        <w:t xml:space="preserve"> -- be it war, ethnic tensions, or persecution. If we truly want to address the crisis, </w:t>
      </w:r>
      <w:r w:rsidRPr="00BB5C37">
        <w:rPr>
          <w:highlight w:val="yellow"/>
          <w:u w:val="single"/>
        </w:rPr>
        <w:t>wars like the savagery in Syria must be brought to an end</w:t>
      </w:r>
      <w:r w:rsidRPr="00BB5C37">
        <w:rPr>
          <w:sz w:val="16"/>
        </w:rPr>
        <w:t xml:space="preserve"> -- and </w:t>
      </w:r>
      <w:r w:rsidRPr="00BB5C37">
        <w:rPr>
          <w:u w:val="single"/>
        </w:rPr>
        <w:t xml:space="preserve">it will be brought to an end </w:t>
      </w:r>
      <w:r w:rsidRPr="00BB5C37">
        <w:rPr>
          <w:highlight w:val="yellow"/>
          <w:u w:val="single"/>
        </w:rPr>
        <w:t>through political settlement and diplomacy</w:t>
      </w:r>
      <w:r w:rsidRPr="00BB5C37">
        <w:rPr>
          <w:sz w:val="16"/>
        </w:rPr>
        <w:t xml:space="preserve">, and not simply by bombing. </w:t>
      </w:r>
    </w:p>
    <w:p w14:paraId="37D8686E" w14:textId="4AD46EC6" w:rsidR="00317493" w:rsidRPr="004105D8" w:rsidRDefault="00317493" w:rsidP="00317493">
      <w:pPr>
        <w:pStyle w:val="Heading4"/>
        <w:rPr>
          <w:rFonts w:asciiTheme="majorHAnsi" w:hAnsiTheme="majorHAnsi" w:cstheme="majorHAnsi"/>
        </w:rPr>
      </w:pPr>
      <w:r>
        <w:rPr>
          <w:rFonts w:asciiTheme="majorHAnsi" w:hAnsiTheme="majorHAnsi" w:cstheme="majorHAnsi"/>
        </w:rPr>
        <w:t xml:space="preserve">Political reimagination is a prereq and solves. </w:t>
      </w:r>
    </w:p>
    <w:p w14:paraId="43D3BA4F" w14:textId="77777777" w:rsidR="00317493" w:rsidRPr="004105D8" w:rsidRDefault="00317493" w:rsidP="00317493">
      <w:pPr>
        <w:rPr>
          <w:rFonts w:asciiTheme="majorHAnsi" w:hAnsiTheme="majorHAnsi" w:cstheme="majorHAnsi"/>
        </w:rPr>
      </w:pPr>
      <w:r w:rsidRPr="004105D8">
        <w:rPr>
          <w:rStyle w:val="Style13ptBold"/>
          <w:rFonts w:asciiTheme="majorHAnsi" w:hAnsiTheme="majorHAnsi" w:cstheme="majorHAnsi"/>
        </w:rPr>
        <w:t>Turhan and Armiero 17</w:t>
      </w:r>
      <w:r w:rsidRPr="004105D8">
        <w:rPr>
          <w:rFonts w:asciiTheme="majorHAnsi" w:hAnsiTheme="majorHAnsi" w:cstheme="majorHAnsi"/>
        </w:rPr>
        <w:t xml:space="preserve"> — (Etheman </w:t>
      </w:r>
      <w:r w:rsidRPr="004105D8">
        <w:rPr>
          <w:rFonts w:asciiTheme="majorHAnsi" w:hAnsiTheme="majorHAnsi" w:cstheme="majorHAnsi"/>
          <w:b/>
        </w:rPr>
        <w:t>Turhan</w:t>
      </w:r>
      <w:r w:rsidRPr="004105D8">
        <w:rPr>
          <w:rFonts w:asciiTheme="majorHAnsi" w:hAnsiTheme="majorHAnsi" w:cstheme="majorHAnsi"/>
        </w:rPr>
        <w:t xml:space="preserve">, postdoctoral researcher @ KTH (Royal Institute of Technology) Environmental Humanities Lab; and Marco </w:t>
      </w:r>
      <w:r w:rsidRPr="004105D8">
        <w:rPr>
          <w:rFonts w:asciiTheme="majorHAnsi" w:hAnsiTheme="majorHAnsi" w:cstheme="majorHAnsi"/>
          <w:b/>
        </w:rPr>
        <w:t>Armiero</w:t>
      </w:r>
      <w:r w:rsidRPr="004105D8">
        <w:rPr>
          <w:rFonts w:asciiTheme="majorHAnsi" w:hAnsiTheme="majorHAnsi" w:cstheme="majorHAnsi"/>
        </w:rPr>
        <w:t xml:space="preserve">, KTH Royal Institute of Technology, Environmental Humanities Lab, “Cutting the Fence, Sabotaging the Border: Migration as a Revolutionary Practice”, </w:t>
      </w:r>
      <w:r w:rsidRPr="004105D8">
        <w:rPr>
          <w:rFonts w:asciiTheme="majorHAnsi" w:hAnsiTheme="majorHAnsi" w:cstheme="majorHAnsi"/>
          <w:i/>
        </w:rPr>
        <w:t>Capitalism Nature Socialism</w:t>
      </w:r>
      <w:r w:rsidRPr="004105D8">
        <w:rPr>
          <w:rFonts w:asciiTheme="majorHAnsi" w:hAnsiTheme="majorHAnsi" w:cstheme="majorHAnsi"/>
        </w:rPr>
        <w:t>, 28:2, 2017</w:t>
      </w:r>
      <w:r>
        <w:rPr>
          <w:rFonts w:asciiTheme="majorHAnsi" w:hAnsiTheme="majorHAnsi" w:cstheme="majorHAnsi"/>
        </w:rPr>
        <w:t xml:space="preserve">, </w:t>
      </w:r>
      <w:hyperlink r:id="rId114" w:history="1">
        <w:r w:rsidRPr="009D5C13">
          <w:rPr>
            <w:rStyle w:val="Hyperlink"/>
            <w:rFonts w:asciiTheme="majorHAnsi" w:hAnsiTheme="majorHAnsi" w:cstheme="majorHAnsi"/>
          </w:rPr>
          <w:t>https://www.tandfonline.com/doi/full/10.1080/10455752.2017.1315245</w:t>
        </w:r>
      </w:hyperlink>
      <w:r>
        <w:rPr>
          <w:rFonts w:asciiTheme="majorHAnsi" w:hAnsiTheme="majorHAnsi" w:cstheme="majorHAnsi"/>
        </w:rPr>
        <w:t>, accessed on 7/16/18, AB</w:t>
      </w:r>
      <w:r w:rsidRPr="004105D8">
        <w:rPr>
          <w:rFonts w:asciiTheme="majorHAnsi" w:hAnsiTheme="majorHAnsi" w:cstheme="majorHAnsi"/>
        </w:rPr>
        <w:t>)</w:t>
      </w:r>
    </w:p>
    <w:p w14:paraId="5F721D3C" w14:textId="3A31274F" w:rsidR="00317493" w:rsidRPr="00BB5C37" w:rsidRDefault="00317493" w:rsidP="005F1503">
      <w:pPr>
        <w:rPr>
          <w:sz w:val="16"/>
        </w:rPr>
      </w:pPr>
      <w:r w:rsidRPr="004105D8">
        <w:rPr>
          <w:rFonts w:asciiTheme="majorHAnsi" w:hAnsiTheme="majorHAnsi" w:cstheme="majorHAnsi"/>
          <w:sz w:val="16"/>
        </w:rPr>
        <w:t xml:space="preserve">Needless to say, we live in a time where neoliberal capitalism’s honeymoon with democracy is well-over—a time where </w:t>
      </w:r>
      <w:r w:rsidRPr="004105D8">
        <w:rPr>
          <w:rStyle w:val="Emphasis"/>
          <w:rFonts w:asciiTheme="majorHAnsi" w:hAnsiTheme="majorHAnsi" w:cstheme="majorHAnsi"/>
        </w:rPr>
        <w:t xml:space="preserve">overlaps of mass migration flows, economic meltdown and global environmental </w:t>
      </w:r>
      <w:r w:rsidRPr="004424D8">
        <w:rPr>
          <w:rStyle w:val="Emphasis"/>
          <w:rFonts w:asciiTheme="majorHAnsi" w:hAnsiTheme="majorHAnsi" w:cstheme="majorHAnsi"/>
          <w:highlight w:val="yellow"/>
        </w:rPr>
        <w:t>crisis fuel</w:t>
      </w:r>
      <w:r w:rsidRPr="004105D8">
        <w:rPr>
          <w:rStyle w:val="Emphasis"/>
          <w:rFonts w:asciiTheme="majorHAnsi" w:hAnsiTheme="majorHAnsi" w:cstheme="majorHAnsi"/>
        </w:rPr>
        <w:t xml:space="preserve"> authoritarian </w:t>
      </w:r>
      <w:r w:rsidRPr="004424D8">
        <w:rPr>
          <w:rStyle w:val="Emphasis"/>
          <w:rFonts w:asciiTheme="majorHAnsi" w:hAnsiTheme="majorHAnsi" w:cstheme="majorHAnsi"/>
          <w:highlight w:val="yellow"/>
        </w:rPr>
        <w:t>populist fire for a</w:t>
      </w:r>
      <w:r w:rsidRPr="004105D8">
        <w:rPr>
          <w:rStyle w:val="Emphasis"/>
          <w:rFonts w:asciiTheme="majorHAnsi" w:hAnsiTheme="majorHAnsi" w:cstheme="majorHAnsi"/>
        </w:rPr>
        <w:t xml:space="preserve">n even </w:t>
      </w:r>
      <w:r w:rsidRPr="004424D8">
        <w:rPr>
          <w:rStyle w:val="Emphasis"/>
          <w:rFonts w:asciiTheme="majorHAnsi" w:hAnsiTheme="majorHAnsi" w:cstheme="majorHAnsi"/>
          <w:highlight w:val="yellow"/>
        </w:rPr>
        <w:t>bleak</w:t>
      </w:r>
      <w:r w:rsidRPr="004105D8">
        <w:rPr>
          <w:rStyle w:val="Emphasis"/>
          <w:rFonts w:asciiTheme="majorHAnsi" w:hAnsiTheme="majorHAnsi" w:cstheme="majorHAnsi"/>
        </w:rPr>
        <w:t xml:space="preserve">er </w:t>
      </w:r>
      <w:r w:rsidRPr="004424D8">
        <w:rPr>
          <w:rStyle w:val="Emphasis"/>
          <w:rFonts w:asciiTheme="majorHAnsi" w:hAnsiTheme="majorHAnsi" w:cstheme="majorHAnsi"/>
          <w:highlight w:val="yellow"/>
        </w:rPr>
        <w:t>future</w:t>
      </w:r>
      <w:r w:rsidRPr="004105D8">
        <w:rPr>
          <w:rStyle w:val="Emphasis"/>
          <w:rFonts w:asciiTheme="majorHAnsi" w:hAnsiTheme="majorHAnsi" w:cstheme="majorHAnsi"/>
        </w:rPr>
        <w:t xml:space="preserve"> </w:t>
      </w:r>
      <w:r w:rsidRPr="004424D8">
        <w:rPr>
          <w:rStyle w:val="Emphasis"/>
          <w:rFonts w:asciiTheme="majorHAnsi" w:hAnsiTheme="majorHAnsi" w:cstheme="majorHAnsi"/>
          <w:highlight w:val="yellow"/>
        </w:rPr>
        <w:t>ridden by uncertainties</w:t>
      </w:r>
      <w:r w:rsidRPr="004105D8">
        <w:rPr>
          <w:rStyle w:val="Emphasis"/>
          <w:rFonts w:asciiTheme="majorHAnsi" w:hAnsiTheme="majorHAnsi" w:cstheme="majorHAnsi"/>
        </w:rPr>
        <w:t xml:space="preserve"> on all fronts</w:t>
      </w:r>
      <w:r w:rsidRPr="004105D8">
        <w:rPr>
          <w:rFonts w:asciiTheme="majorHAnsi" w:hAnsiTheme="majorHAnsi" w:cstheme="majorHAnsi"/>
          <w:sz w:val="16"/>
        </w:rPr>
        <w:t xml:space="preserve">. </w:t>
      </w:r>
      <w:r w:rsidRPr="004105D8">
        <w:rPr>
          <w:rStyle w:val="StyleUnderline"/>
          <w:rFonts w:asciiTheme="majorHAnsi" w:hAnsiTheme="majorHAnsi" w:cstheme="majorHAnsi"/>
        </w:rPr>
        <w:t xml:space="preserve">The </w:t>
      </w:r>
      <w:r w:rsidRPr="004424D8">
        <w:rPr>
          <w:rStyle w:val="StyleUnderline"/>
          <w:rFonts w:asciiTheme="majorHAnsi" w:hAnsiTheme="majorHAnsi" w:cstheme="majorHAnsi"/>
          <w:highlight w:val="yellow"/>
        </w:rPr>
        <w:t>present circumstances</w:t>
      </w:r>
      <w:r w:rsidRPr="004105D8">
        <w:rPr>
          <w:rStyle w:val="StyleUnderline"/>
          <w:rFonts w:asciiTheme="majorHAnsi" w:hAnsiTheme="majorHAnsi" w:cstheme="majorHAnsi"/>
        </w:rPr>
        <w:t xml:space="preserve"> cause as much shock and awe as they </w:t>
      </w:r>
      <w:r w:rsidRPr="004424D8">
        <w:rPr>
          <w:rStyle w:val="StyleUnderline"/>
          <w:rFonts w:asciiTheme="majorHAnsi" w:hAnsiTheme="majorHAnsi" w:cstheme="majorHAnsi"/>
          <w:highlight w:val="yellow"/>
        </w:rPr>
        <w:t xml:space="preserve">provide </w:t>
      </w:r>
      <w:r w:rsidRPr="004105D8">
        <w:rPr>
          <w:rStyle w:val="StyleUnderline"/>
          <w:rFonts w:asciiTheme="majorHAnsi" w:hAnsiTheme="majorHAnsi" w:cstheme="majorHAnsi"/>
        </w:rPr>
        <w:t xml:space="preserve">apertures for us to seek </w:t>
      </w:r>
      <w:r w:rsidRPr="004424D8">
        <w:rPr>
          <w:rStyle w:val="StyleUnderline"/>
          <w:rFonts w:asciiTheme="majorHAnsi" w:hAnsiTheme="majorHAnsi" w:cstheme="majorHAnsi"/>
          <w:highlight w:val="yellow"/>
        </w:rPr>
        <w:t>new radical possibilities</w:t>
      </w:r>
      <w:r w:rsidRPr="004105D8">
        <w:rPr>
          <w:rFonts w:asciiTheme="majorHAnsi" w:hAnsiTheme="majorHAnsi" w:cstheme="majorHAnsi"/>
          <w:sz w:val="16"/>
        </w:rPr>
        <w:t xml:space="preserve">. The times when walls were falling and barbed wires were removed seem long gone today. </w:t>
      </w:r>
      <w:r w:rsidRPr="004105D8">
        <w:rPr>
          <w:rStyle w:val="Emphasis"/>
          <w:rFonts w:asciiTheme="majorHAnsi" w:hAnsiTheme="majorHAnsi" w:cstheme="majorHAnsi"/>
        </w:rPr>
        <w:t xml:space="preserve">Everywhere </w:t>
      </w:r>
      <w:r w:rsidRPr="004424D8">
        <w:rPr>
          <w:rStyle w:val="Emphasis"/>
          <w:rFonts w:asciiTheme="majorHAnsi" w:hAnsiTheme="majorHAnsi" w:cstheme="majorHAnsi"/>
          <w:highlight w:val="yellow"/>
        </w:rPr>
        <w:t>the rich</w:t>
      </w:r>
      <w:r w:rsidRPr="004105D8">
        <w:rPr>
          <w:rFonts w:asciiTheme="majorHAnsi" w:hAnsiTheme="majorHAnsi" w:cstheme="majorHAnsi"/>
          <w:sz w:val="16"/>
        </w:rPr>
        <w:t xml:space="preserve"> (</w:t>
      </w:r>
      <w:r w:rsidRPr="004424D8">
        <w:rPr>
          <w:rStyle w:val="StyleUnderline"/>
          <w:rFonts w:asciiTheme="majorHAnsi" w:hAnsiTheme="majorHAnsi" w:cstheme="majorHAnsi"/>
          <w:highlight w:val="yellow"/>
        </w:rPr>
        <w:t>and</w:t>
      </w:r>
      <w:r w:rsidRPr="004105D8">
        <w:rPr>
          <w:rStyle w:val="StyleUnderline"/>
          <w:rFonts w:asciiTheme="majorHAnsi" w:hAnsiTheme="majorHAnsi" w:cstheme="majorHAnsi"/>
        </w:rPr>
        <w:t xml:space="preserve"> sometimes the </w:t>
      </w:r>
      <w:r w:rsidRPr="004424D8">
        <w:rPr>
          <w:rStyle w:val="StyleUnderline"/>
          <w:rFonts w:asciiTheme="majorHAnsi" w:hAnsiTheme="majorHAnsi" w:cstheme="majorHAnsi"/>
          <w:highlight w:val="yellow"/>
        </w:rPr>
        <w:t>poor agitated by fear</w:t>
      </w:r>
      <w:r w:rsidRPr="004105D8">
        <w:rPr>
          <w:rStyle w:val="StyleUnderline"/>
          <w:rFonts w:asciiTheme="majorHAnsi" w:hAnsiTheme="majorHAnsi" w:cstheme="majorHAnsi"/>
        </w:rPr>
        <w:t xml:space="preserve"> and blinded by nationalism</w:t>
      </w:r>
      <w:r w:rsidRPr="004105D8">
        <w:rPr>
          <w:rFonts w:asciiTheme="majorHAnsi" w:hAnsiTheme="majorHAnsi" w:cstheme="majorHAnsi"/>
          <w:sz w:val="16"/>
        </w:rPr>
        <w:t xml:space="preserve">) are </w:t>
      </w:r>
      <w:r w:rsidRPr="004424D8">
        <w:rPr>
          <w:rStyle w:val="Emphasis"/>
          <w:rFonts w:asciiTheme="majorHAnsi" w:hAnsiTheme="majorHAnsi" w:cstheme="majorHAnsi"/>
          <w:highlight w:val="yellow"/>
        </w:rPr>
        <w:t>try</w:t>
      </w:r>
      <w:r w:rsidRPr="004105D8">
        <w:rPr>
          <w:rStyle w:val="Emphasis"/>
          <w:rFonts w:asciiTheme="majorHAnsi" w:hAnsiTheme="majorHAnsi" w:cstheme="majorHAnsi"/>
        </w:rPr>
        <w:t>ing</w:t>
      </w:r>
      <w:r w:rsidRPr="004105D8">
        <w:rPr>
          <w:rFonts w:asciiTheme="majorHAnsi" w:hAnsiTheme="majorHAnsi" w:cstheme="majorHAnsi"/>
          <w:sz w:val="16"/>
        </w:rPr>
        <w:t xml:space="preserve"> </w:t>
      </w:r>
      <w:r w:rsidRPr="004424D8">
        <w:rPr>
          <w:rStyle w:val="StyleUnderline"/>
          <w:rFonts w:asciiTheme="majorHAnsi" w:hAnsiTheme="majorHAnsi" w:cstheme="majorHAnsi"/>
          <w:highlight w:val="yellow"/>
        </w:rPr>
        <w:t>to isolate themselves from</w:t>
      </w:r>
      <w:r w:rsidRPr="004105D8">
        <w:rPr>
          <w:rStyle w:val="StyleUnderline"/>
          <w:rFonts w:asciiTheme="majorHAnsi" w:hAnsiTheme="majorHAnsi" w:cstheme="majorHAnsi"/>
        </w:rPr>
        <w:t xml:space="preserve"> the waves of fellow </w:t>
      </w:r>
      <w:r w:rsidRPr="004424D8">
        <w:rPr>
          <w:rStyle w:val="StyleUnderline"/>
          <w:rFonts w:asciiTheme="majorHAnsi" w:hAnsiTheme="majorHAnsi" w:cstheme="majorHAnsi"/>
          <w:highlight w:val="yellow"/>
        </w:rPr>
        <w:t>humans fleeing</w:t>
      </w:r>
      <w:r w:rsidRPr="004105D8">
        <w:rPr>
          <w:rStyle w:val="StyleUnderline"/>
          <w:rFonts w:asciiTheme="majorHAnsi" w:hAnsiTheme="majorHAnsi" w:cstheme="majorHAnsi"/>
        </w:rPr>
        <w:t xml:space="preserve"> from war, poverty, </w:t>
      </w:r>
      <w:r w:rsidRPr="004424D8">
        <w:rPr>
          <w:rStyle w:val="StyleUnderline"/>
          <w:rFonts w:asciiTheme="majorHAnsi" w:hAnsiTheme="majorHAnsi" w:cstheme="majorHAnsi"/>
          <w:highlight w:val="yellow"/>
        </w:rPr>
        <w:t>persecution</w:t>
      </w:r>
      <w:r w:rsidRPr="004105D8">
        <w:rPr>
          <w:rStyle w:val="StyleUnderline"/>
          <w:rFonts w:asciiTheme="majorHAnsi" w:hAnsiTheme="majorHAnsi" w:cstheme="majorHAnsi"/>
        </w:rPr>
        <w:t>, and disruptive environmental changes</w:t>
      </w:r>
      <w:r w:rsidRPr="004105D8">
        <w:rPr>
          <w:rFonts w:asciiTheme="majorHAnsi" w:hAnsiTheme="majorHAnsi" w:cstheme="majorHAnsi"/>
          <w:sz w:val="16"/>
        </w:rPr>
        <w:t xml:space="preserve">. </w:t>
      </w:r>
      <w:r w:rsidRPr="004105D8">
        <w:rPr>
          <w:rStyle w:val="Emphasis"/>
          <w:rFonts w:asciiTheme="majorHAnsi" w:hAnsiTheme="majorHAnsi" w:cstheme="majorHAnsi"/>
        </w:rPr>
        <w:t xml:space="preserve">Xenophobia, </w:t>
      </w:r>
      <w:r w:rsidRPr="004424D8">
        <w:rPr>
          <w:rStyle w:val="Emphasis"/>
          <w:rFonts w:asciiTheme="majorHAnsi" w:hAnsiTheme="majorHAnsi" w:cstheme="majorHAnsi"/>
          <w:highlight w:val="yellow"/>
        </w:rPr>
        <w:t>racism, and nationalism</w:t>
      </w:r>
      <w:r w:rsidRPr="004105D8">
        <w:rPr>
          <w:rStyle w:val="Emphasis"/>
          <w:rFonts w:asciiTheme="majorHAnsi" w:hAnsiTheme="majorHAnsi" w:cstheme="majorHAnsi"/>
        </w:rPr>
        <w:t xml:space="preserve"> are </w:t>
      </w:r>
      <w:r w:rsidRPr="004424D8">
        <w:rPr>
          <w:rStyle w:val="Emphasis"/>
          <w:rFonts w:asciiTheme="majorHAnsi" w:hAnsiTheme="majorHAnsi" w:cstheme="majorHAnsi"/>
          <w:highlight w:val="yellow"/>
        </w:rPr>
        <w:t>gain</w:t>
      </w:r>
      <w:r w:rsidRPr="004105D8">
        <w:rPr>
          <w:rStyle w:val="Emphasis"/>
          <w:rFonts w:asciiTheme="majorHAnsi" w:hAnsiTheme="majorHAnsi" w:cstheme="majorHAnsi"/>
        </w:rPr>
        <w:t xml:space="preserve">ing </w:t>
      </w:r>
      <w:r w:rsidRPr="004424D8">
        <w:rPr>
          <w:rStyle w:val="Emphasis"/>
          <w:rFonts w:asciiTheme="majorHAnsi" w:hAnsiTheme="majorHAnsi" w:cstheme="majorHAnsi"/>
          <w:highlight w:val="yellow"/>
        </w:rPr>
        <w:t>ground</w:t>
      </w:r>
      <w:r w:rsidRPr="004105D8">
        <w:rPr>
          <w:rFonts w:asciiTheme="majorHAnsi" w:hAnsiTheme="majorHAnsi" w:cstheme="majorHAnsi"/>
          <w:sz w:val="16"/>
        </w:rPr>
        <w:t xml:space="preserve">, all of them </w:t>
      </w:r>
      <w:r w:rsidRPr="004105D8">
        <w:rPr>
          <w:rStyle w:val="Emphasis"/>
          <w:rFonts w:asciiTheme="majorHAnsi" w:hAnsiTheme="majorHAnsi" w:cstheme="majorHAnsi"/>
        </w:rPr>
        <w:t xml:space="preserve">proliferating </w:t>
      </w:r>
      <w:r w:rsidRPr="004424D8">
        <w:rPr>
          <w:rStyle w:val="Emphasis"/>
          <w:rFonts w:asciiTheme="majorHAnsi" w:hAnsiTheme="majorHAnsi" w:cstheme="majorHAnsi"/>
          <w:highlight w:val="yellow"/>
        </w:rPr>
        <w:t>inside a toxic narrative that externalizes</w:t>
      </w:r>
      <w:r w:rsidRPr="004105D8">
        <w:rPr>
          <w:rStyle w:val="Emphasis"/>
          <w:rFonts w:asciiTheme="majorHAnsi" w:hAnsiTheme="majorHAnsi" w:cstheme="majorHAnsi"/>
        </w:rPr>
        <w:t xml:space="preserve"> </w:t>
      </w:r>
      <w:r w:rsidRPr="004424D8">
        <w:rPr>
          <w:rStyle w:val="Emphasis"/>
          <w:rFonts w:asciiTheme="majorHAnsi" w:hAnsiTheme="majorHAnsi" w:cstheme="majorHAnsi"/>
          <w:highlight w:val="yellow"/>
        </w:rPr>
        <w:t>class</w:t>
      </w:r>
      <w:r w:rsidRPr="004105D8">
        <w:rPr>
          <w:rStyle w:val="Emphasis"/>
          <w:rFonts w:asciiTheme="majorHAnsi" w:hAnsiTheme="majorHAnsi" w:cstheme="majorHAnsi"/>
        </w:rPr>
        <w:t xml:space="preserve"> conflicts</w:t>
      </w:r>
      <w:r w:rsidRPr="004105D8">
        <w:rPr>
          <w:rFonts w:asciiTheme="majorHAnsi" w:hAnsiTheme="majorHAnsi" w:cstheme="majorHAnsi"/>
          <w:sz w:val="16"/>
        </w:rPr>
        <w:t xml:space="preserve">. It is a remarkable success that </w:t>
      </w:r>
      <w:r w:rsidRPr="004105D8">
        <w:rPr>
          <w:rStyle w:val="StyleUnderline"/>
          <w:rFonts w:asciiTheme="majorHAnsi" w:hAnsiTheme="majorHAnsi" w:cstheme="majorHAnsi"/>
        </w:rPr>
        <w:t xml:space="preserve">global </w:t>
      </w:r>
      <w:r w:rsidRPr="004424D8">
        <w:rPr>
          <w:rStyle w:val="StyleUnderline"/>
          <w:rFonts w:asciiTheme="majorHAnsi" w:hAnsiTheme="majorHAnsi" w:cstheme="majorHAnsi"/>
          <w:highlight w:val="yellow"/>
        </w:rPr>
        <w:t>elites can convince</w:t>
      </w:r>
      <w:r w:rsidRPr="004105D8">
        <w:rPr>
          <w:rStyle w:val="StyleUnderline"/>
          <w:rFonts w:asciiTheme="majorHAnsi" w:hAnsiTheme="majorHAnsi" w:cstheme="majorHAnsi"/>
        </w:rPr>
        <w:t xml:space="preserve"> large portions of </w:t>
      </w:r>
      <w:r w:rsidRPr="004424D8">
        <w:rPr>
          <w:rStyle w:val="StyleUnderline"/>
          <w:rFonts w:asciiTheme="majorHAnsi" w:hAnsiTheme="majorHAnsi" w:cstheme="majorHAnsi"/>
          <w:highlight w:val="yellow"/>
        </w:rPr>
        <w:t>the</w:t>
      </w:r>
      <w:r w:rsidRPr="004105D8">
        <w:rPr>
          <w:rStyle w:val="StyleUnderline"/>
          <w:rFonts w:asciiTheme="majorHAnsi" w:hAnsiTheme="majorHAnsi" w:cstheme="majorHAnsi"/>
        </w:rPr>
        <w:t xml:space="preserve"> </w:t>
      </w:r>
      <w:r w:rsidRPr="004424D8">
        <w:rPr>
          <w:rStyle w:val="StyleUnderline"/>
          <w:rFonts w:asciiTheme="majorHAnsi" w:hAnsiTheme="majorHAnsi" w:cstheme="majorHAnsi"/>
          <w:highlight w:val="yellow"/>
        </w:rPr>
        <w:t>working class</w:t>
      </w:r>
      <w:r w:rsidRPr="004105D8">
        <w:rPr>
          <w:rStyle w:val="StyleUnderline"/>
          <w:rFonts w:asciiTheme="majorHAnsi" w:hAnsiTheme="majorHAnsi" w:cstheme="majorHAnsi"/>
        </w:rPr>
        <w:t xml:space="preserve"> </w:t>
      </w:r>
      <w:r w:rsidRPr="004424D8">
        <w:rPr>
          <w:rStyle w:val="StyleUnderline"/>
          <w:rFonts w:asciiTheme="majorHAnsi" w:hAnsiTheme="majorHAnsi" w:cstheme="majorHAnsi"/>
          <w:highlight w:val="yellow"/>
        </w:rPr>
        <w:t>that</w:t>
      </w:r>
      <w:r w:rsidRPr="004105D8">
        <w:rPr>
          <w:rStyle w:val="StyleUnderline"/>
          <w:rFonts w:asciiTheme="majorHAnsi" w:hAnsiTheme="majorHAnsi" w:cstheme="majorHAnsi"/>
        </w:rPr>
        <w:t xml:space="preserve"> the worsening of </w:t>
      </w:r>
      <w:r w:rsidRPr="004424D8">
        <w:rPr>
          <w:rStyle w:val="StyleUnderline"/>
          <w:rFonts w:asciiTheme="majorHAnsi" w:hAnsiTheme="majorHAnsi" w:cstheme="majorHAnsi"/>
          <w:highlight w:val="yellow"/>
        </w:rPr>
        <w:t>their lot is caused by immigrants</w:t>
      </w:r>
      <w:r w:rsidRPr="004105D8">
        <w:rPr>
          <w:rStyle w:val="StyleUnderline"/>
          <w:rFonts w:asciiTheme="majorHAnsi" w:hAnsiTheme="majorHAnsi" w:cstheme="majorHAnsi"/>
        </w:rPr>
        <w:t xml:space="preserve"> and not by the unequal distribution of wealth, the attack against labor rights and the neoliberal erosion of the welfare state</w:t>
      </w:r>
      <w:r w:rsidRPr="004105D8">
        <w:rPr>
          <w:rFonts w:asciiTheme="majorHAnsi" w:hAnsiTheme="majorHAnsi" w:cstheme="majorHAnsi"/>
          <w:sz w:val="16"/>
        </w:rPr>
        <w:t>. The rise of terrorism in major Western cities (as if similar attacks do not happen almost daily in the under-reported rest of the world) has added even more inflammatory rhetoric to this xenophobic narrative. An exotic name does all the work here—as Edward Said would have agreed—of obliterating the fact that often the assailants were born and raised in the West.</w:t>
      </w:r>
      <w:r>
        <w:rPr>
          <w:rFonts w:asciiTheme="majorHAnsi" w:hAnsiTheme="majorHAnsi" w:cstheme="majorHAnsi"/>
          <w:sz w:val="16"/>
        </w:rPr>
        <w:t xml:space="preserve"> </w:t>
      </w:r>
      <w:r w:rsidRPr="004105D8">
        <w:rPr>
          <w:rFonts w:asciiTheme="majorHAnsi" w:hAnsiTheme="majorHAnsi" w:cstheme="majorHAnsi"/>
          <w:sz w:val="16"/>
        </w:rPr>
        <w:t xml:space="preserve">Rather superficially, but still with a good degree of accuracy, it can be said that nowadays </w:t>
      </w:r>
      <w:r w:rsidRPr="004424D8">
        <w:rPr>
          <w:rStyle w:val="Emphasis"/>
          <w:rFonts w:asciiTheme="majorHAnsi" w:hAnsiTheme="majorHAnsi" w:cstheme="majorHAnsi"/>
          <w:highlight w:val="yellow"/>
        </w:rPr>
        <w:t>a</w:t>
      </w:r>
      <w:r w:rsidRPr="004105D8">
        <w:rPr>
          <w:rStyle w:val="Emphasis"/>
          <w:rFonts w:asciiTheme="majorHAnsi" w:hAnsiTheme="majorHAnsi" w:cstheme="majorHAnsi"/>
        </w:rPr>
        <w:t xml:space="preserve"> </w:t>
      </w:r>
      <w:r w:rsidRPr="004424D8">
        <w:rPr>
          <w:rStyle w:val="Emphasis"/>
          <w:rFonts w:asciiTheme="majorHAnsi" w:hAnsiTheme="majorHAnsi" w:cstheme="majorHAnsi"/>
          <w:highlight w:val="yellow"/>
        </w:rPr>
        <w:t>radical</w:t>
      </w:r>
      <w:r w:rsidRPr="004105D8">
        <w:rPr>
          <w:rStyle w:val="Emphasis"/>
          <w:rFonts w:asciiTheme="majorHAnsi" w:hAnsiTheme="majorHAnsi" w:cstheme="majorHAnsi"/>
        </w:rPr>
        <w:t xml:space="preserve"> leftist </w:t>
      </w:r>
      <w:r w:rsidRPr="004424D8">
        <w:rPr>
          <w:rStyle w:val="Emphasis"/>
          <w:rFonts w:asciiTheme="majorHAnsi" w:hAnsiTheme="majorHAnsi" w:cstheme="majorHAnsi"/>
          <w:highlight w:val="yellow"/>
        </w:rPr>
        <w:t xml:space="preserve">approach to migration requires </w:t>
      </w:r>
      <w:r w:rsidRPr="004105D8">
        <w:rPr>
          <w:rStyle w:val="Emphasis"/>
          <w:rFonts w:asciiTheme="majorHAnsi" w:hAnsiTheme="majorHAnsi" w:cstheme="majorHAnsi"/>
        </w:rPr>
        <w:t xml:space="preserve">an </w:t>
      </w:r>
      <w:r w:rsidRPr="004424D8">
        <w:rPr>
          <w:rStyle w:val="Emphasis"/>
          <w:rFonts w:asciiTheme="majorHAnsi" w:hAnsiTheme="majorHAnsi" w:cstheme="majorHAnsi"/>
          <w:highlight w:val="yellow"/>
        </w:rPr>
        <w:t>explicit</w:t>
      </w:r>
      <w:r w:rsidRPr="004105D8">
        <w:rPr>
          <w:rStyle w:val="Emphasis"/>
          <w:rFonts w:asciiTheme="majorHAnsi" w:hAnsiTheme="majorHAnsi" w:cstheme="majorHAnsi"/>
        </w:rPr>
        <w:t xml:space="preserve"> anti-xenophobic, </w:t>
      </w:r>
      <w:r w:rsidRPr="004424D8">
        <w:rPr>
          <w:rStyle w:val="Emphasis"/>
          <w:rFonts w:asciiTheme="majorHAnsi" w:hAnsiTheme="majorHAnsi" w:cstheme="majorHAnsi"/>
          <w:highlight w:val="yellow"/>
        </w:rPr>
        <w:t xml:space="preserve">pro-migrant </w:t>
      </w:r>
      <w:r w:rsidRPr="004105D8">
        <w:rPr>
          <w:rStyle w:val="Emphasis"/>
          <w:rFonts w:asciiTheme="majorHAnsi" w:hAnsiTheme="majorHAnsi" w:cstheme="majorHAnsi"/>
        </w:rPr>
        <w:t xml:space="preserve">welcoming </w:t>
      </w:r>
      <w:r w:rsidRPr="004424D8">
        <w:rPr>
          <w:rStyle w:val="Emphasis"/>
          <w:rFonts w:asciiTheme="majorHAnsi" w:hAnsiTheme="majorHAnsi" w:cstheme="majorHAnsi"/>
          <w:highlight w:val="yellow"/>
        </w:rPr>
        <w:t>policy</w:t>
      </w:r>
      <w:r w:rsidRPr="004105D8">
        <w:rPr>
          <w:rStyle w:val="Emphasis"/>
          <w:rFonts w:asciiTheme="majorHAnsi" w:hAnsiTheme="majorHAnsi" w:cstheme="majorHAnsi"/>
        </w:rPr>
        <w:t>.</w:t>
      </w:r>
      <w:r w:rsidRPr="004105D8">
        <w:rPr>
          <w:rFonts w:asciiTheme="majorHAnsi" w:hAnsiTheme="majorHAnsi" w:cstheme="majorHAnsi"/>
          <w:sz w:val="16"/>
        </w:rPr>
        <w:t xml:space="preserve"> In this short piece </w:t>
      </w:r>
      <w:r w:rsidRPr="004105D8">
        <w:rPr>
          <w:rStyle w:val="StyleUnderline"/>
          <w:rFonts w:asciiTheme="majorHAnsi" w:hAnsiTheme="majorHAnsi" w:cstheme="majorHAnsi"/>
        </w:rPr>
        <w:t xml:space="preserve">we argue for </w:t>
      </w:r>
      <w:r w:rsidRPr="004424D8">
        <w:rPr>
          <w:rStyle w:val="StyleUnderline"/>
          <w:rFonts w:asciiTheme="majorHAnsi" w:hAnsiTheme="majorHAnsi" w:cstheme="majorHAnsi"/>
          <w:highlight w:val="yellow"/>
        </w:rPr>
        <w:t>a radical perspective</w:t>
      </w:r>
      <w:r w:rsidRPr="004105D8">
        <w:rPr>
          <w:rStyle w:val="StyleUnderline"/>
          <w:rFonts w:asciiTheme="majorHAnsi" w:hAnsiTheme="majorHAnsi" w:cstheme="majorHAnsi"/>
        </w:rPr>
        <w:t xml:space="preserve"> on migration which </w:t>
      </w:r>
      <w:r w:rsidRPr="004424D8">
        <w:rPr>
          <w:rStyle w:val="StyleUnderline"/>
          <w:rFonts w:asciiTheme="majorHAnsi" w:hAnsiTheme="majorHAnsi" w:cstheme="majorHAnsi"/>
          <w:highlight w:val="yellow"/>
        </w:rPr>
        <w:t>goes well beyond</w:t>
      </w:r>
      <w:r w:rsidRPr="004105D8">
        <w:rPr>
          <w:rStyle w:val="StyleUnderline"/>
          <w:rFonts w:asciiTheme="majorHAnsi" w:hAnsiTheme="majorHAnsi" w:cstheme="majorHAnsi"/>
        </w:rPr>
        <w:t xml:space="preserve"> the </w:t>
      </w:r>
      <w:r w:rsidRPr="004424D8">
        <w:rPr>
          <w:rStyle w:val="StyleUnderline"/>
          <w:rFonts w:asciiTheme="majorHAnsi" w:hAnsiTheme="majorHAnsi" w:cstheme="majorHAnsi"/>
          <w:highlight w:val="yellow"/>
        </w:rPr>
        <w:t>liberal notions of inclusiveness</w:t>
      </w:r>
      <w:r w:rsidRPr="004105D8">
        <w:rPr>
          <w:rStyle w:val="StyleUnderline"/>
          <w:rFonts w:asciiTheme="majorHAnsi" w:hAnsiTheme="majorHAnsi" w:cstheme="majorHAnsi"/>
        </w:rPr>
        <w:t>, cultural diversity, migration governance and eventually creation of a new reserve army of precarious labor</w:t>
      </w:r>
      <w:r w:rsidRPr="004105D8">
        <w:rPr>
          <w:rFonts w:asciiTheme="majorHAnsi" w:hAnsiTheme="majorHAnsi" w:cstheme="majorHAnsi"/>
          <w:sz w:val="16"/>
        </w:rPr>
        <w:t xml:space="preserve">. </w:t>
      </w:r>
      <w:r w:rsidRPr="004105D8">
        <w:rPr>
          <w:rStyle w:val="Emphasis"/>
          <w:rFonts w:asciiTheme="majorHAnsi" w:hAnsiTheme="majorHAnsi" w:cstheme="majorHAnsi"/>
        </w:rPr>
        <w:t>Welcoming immigrants and cherishing diversity are plausible practices that should always be in place in democracies everywhere.</w:t>
      </w:r>
      <w:r w:rsidRPr="004105D8">
        <w:rPr>
          <w:rFonts w:asciiTheme="majorHAnsi" w:hAnsiTheme="majorHAnsi" w:cstheme="majorHAnsi"/>
          <w:sz w:val="16"/>
        </w:rPr>
        <w:t xml:space="preserve"> Nonetheless, a </w:t>
      </w:r>
      <w:r w:rsidRPr="004105D8">
        <w:rPr>
          <w:rStyle w:val="StyleUnderline"/>
          <w:rFonts w:asciiTheme="majorHAnsi" w:hAnsiTheme="majorHAnsi" w:cstheme="majorHAnsi"/>
        </w:rPr>
        <w:t>radical perspective should not take Western democracies (if any) at face value</w:t>
      </w:r>
      <w:r w:rsidRPr="004105D8">
        <w:rPr>
          <w:rFonts w:asciiTheme="majorHAnsi" w:hAnsiTheme="majorHAnsi" w:cstheme="majorHAnsi"/>
          <w:sz w:val="16"/>
        </w:rPr>
        <w:t xml:space="preserve">. It should indeed aim to change and challenge them. First: </w:t>
      </w:r>
      <w:r w:rsidRPr="004105D8">
        <w:rPr>
          <w:rStyle w:val="Emphasis"/>
          <w:rFonts w:asciiTheme="majorHAnsi" w:hAnsiTheme="majorHAnsi" w:cstheme="majorHAnsi"/>
        </w:rPr>
        <w:t>it must be clear that migration is often an externality of military interventions, proxy wars, imposition of structural economic reforms, multi-causal destruction of livelihoods both by rapid and slow violence through environmental change, establishment of enclosures, and corporate imperialism that have dispossessed and continue to dispossess people in different corners of the world</w:t>
      </w:r>
      <w:r w:rsidRPr="004105D8">
        <w:rPr>
          <w:rStyle w:val="StyleUnderline"/>
          <w:rFonts w:asciiTheme="majorHAnsi" w:hAnsiTheme="majorHAnsi" w:cstheme="majorHAnsi"/>
        </w:rPr>
        <w:t xml:space="preserve">. </w:t>
      </w:r>
      <w:r w:rsidRPr="004424D8">
        <w:rPr>
          <w:rStyle w:val="StyleUnderline"/>
          <w:rFonts w:asciiTheme="majorHAnsi" w:hAnsiTheme="majorHAnsi" w:cstheme="majorHAnsi"/>
          <w:highlight w:val="yellow"/>
        </w:rPr>
        <w:t>Making sense of migration</w:t>
      </w:r>
      <w:r w:rsidRPr="004105D8">
        <w:rPr>
          <w:rStyle w:val="StyleUnderline"/>
          <w:rFonts w:asciiTheme="majorHAnsi" w:hAnsiTheme="majorHAnsi" w:cstheme="majorHAnsi"/>
        </w:rPr>
        <w:t xml:space="preserve"> and its causes </w:t>
      </w:r>
      <w:r w:rsidRPr="004424D8">
        <w:rPr>
          <w:rStyle w:val="StyleUnderline"/>
          <w:rFonts w:asciiTheme="majorHAnsi" w:hAnsiTheme="majorHAnsi" w:cstheme="majorHAnsi"/>
          <w:highlight w:val="yellow"/>
        </w:rPr>
        <w:t>is</w:t>
      </w:r>
      <w:r w:rsidRPr="004105D8">
        <w:rPr>
          <w:rStyle w:val="StyleUnderline"/>
          <w:rFonts w:asciiTheme="majorHAnsi" w:hAnsiTheme="majorHAnsi" w:cstheme="majorHAnsi"/>
        </w:rPr>
        <w:t xml:space="preserve"> therefore probably </w:t>
      </w:r>
      <w:r w:rsidRPr="004424D8">
        <w:rPr>
          <w:rStyle w:val="StyleUnderline"/>
          <w:rFonts w:asciiTheme="majorHAnsi" w:hAnsiTheme="majorHAnsi" w:cstheme="majorHAnsi"/>
          <w:highlight w:val="yellow"/>
        </w:rPr>
        <w:t xml:space="preserve">the first duty of a </w:t>
      </w:r>
      <w:r w:rsidRPr="004105D8">
        <w:rPr>
          <w:rStyle w:val="StyleUnderline"/>
          <w:rFonts w:asciiTheme="majorHAnsi" w:hAnsiTheme="majorHAnsi" w:cstheme="majorHAnsi"/>
        </w:rPr>
        <w:t xml:space="preserve">radical </w:t>
      </w:r>
      <w:r w:rsidRPr="004424D8">
        <w:rPr>
          <w:rStyle w:val="StyleUnderline"/>
          <w:rFonts w:asciiTheme="majorHAnsi" w:hAnsiTheme="majorHAnsi" w:cstheme="majorHAnsi"/>
          <w:highlight w:val="yellow"/>
        </w:rPr>
        <w:t>politics</w:t>
      </w:r>
      <w:r w:rsidRPr="004105D8">
        <w:rPr>
          <w:rStyle w:val="StyleUnderline"/>
          <w:rFonts w:asciiTheme="majorHAnsi" w:hAnsiTheme="majorHAnsi" w:cstheme="majorHAnsi"/>
        </w:rPr>
        <w:t xml:space="preserve"> that aims </w:t>
      </w:r>
      <w:r w:rsidRPr="004424D8">
        <w:rPr>
          <w:rStyle w:val="StyleUnderline"/>
          <w:rFonts w:asciiTheme="majorHAnsi" w:hAnsiTheme="majorHAnsi" w:cstheme="majorHAnsi"/>
          <w:highlight w:val="yellow"/>
        </w:rPr>
        <w:t>to demolish the mainstream narrative</w:t>
      </w:r>
      <w:r w:rsidRPr="004105D8">
        <w:rPr>
          <w:rStyle w:val="StyleUnderline"/>
          <w:rFonts w:asciiTheme="majorHAnsi" w:hAnsiTheme="majorHAnsi" w:cstheme="majorHAnsi"/>
        </w:rPr>
        <w:t xml:space="preserve"> blaming immigrants for the worsening of working-class conditions</w:t>
      </w:r>
      <w:r w:rsidRPr="004105D8">
        <w:rPr>
          <w:rFonts w:asciiTheme="majorHAnsi" w:hAnsiTheme="majorHAnsi" w:cstheme="majorHAnsi"/>
          <w:sz w:val="16"/>
        </w:rPr>
        <w:t>. This is the stark difference between a charitable welcome and an internationalist welcome: a generic and moralistic sense of guilt for being rich versus a trans-border class solidarity that connects the locals and the newly arrived soon-to-be locals with the exploitation and resistance against it occurring simultaneously.</w:t>
      </w:r>
      <w:r>
        <w:rPr>
          <w:rFonts w:asciiTheme="majorHAnsi" w:hAnsiTheme="majorHAnsi" w:cstheme="majorHAnsi"/>
          <w:sz w:val="16"/>
        </w:rPr>
        <w:t xml:space="preserve"> </w:t>
      </w:r>
      <w:r w:rsidRPr="004105D8">
        <w:rPr>
          <w:rFonts w:asciiTheme="majorHAnsi" w:hAnsiTheme="majorHAnsi" w:cstheme="majorHAnsi"/>
          <w:sz w:val="16"/>
        </w:rPr>
        <w:t xml:space="preserve">Secondly, </w:t>
      </w:r>
      <w:r w:rsidRPr="004105D8">
        <w:rPr>
          <w:rStyle w:val="StyleUnderline"/>
          <w:rFonts w:asciiTheme="majorHAnsi" w:hAnsiTheme="majorHAnsi" w:cstheme="majorHAnsi"/>
        </w:rPr>
        <w:t xml:space="preserve">a focus on the praise of multiculturalism, while providing intellectual ammunition against the rise of xenophobia, might also convey the idea that the point is to integrate the newcomers in some kind of a perfect society, making it even better by adding some exotic touch. </w:t>
      </w:r>
      <w:r w:rsidRPr="004105D8">
        <w:rPr>
          <w:rFonts w:asciiTheme="majorHAnsi" w:hAnsiTheme="majorHAnsi" w:cstheme="majorHAnsi"/>
          <w:sz w:val="16"/>
        </w:rPr>
        <w:t xml:space="preserve">Instead, </w:t>
      </w:r>
      <w:r w:rsidRPr="004424D8">
        <w:rPr>
          <w:rStyle w:val="Emphasis"/>
          <w:rFonts w:asciiTheme="majorHAnsi" w:hAnsiTheme="majorHAnsi" w:cstheme="majorHAnsi"/>
          <w:highlight w:val="yellow"/>
        </w:rPr>
        <w:t>a radical</w:t>
      </w:r>
      <w:r w:rsidRPr="004105D8">
        <w:rPr>
          <w:rStyle w:val="Emphasis"/>
          <w:rFonts w:asciiTheme="majorHAnsi" w:hAnsiTheme="majorHAnsi" w:cstheme="majorHAnsi"/>
        </w:rPr>
        <w:t xml:space="preserve"> left </w:t>
      </w:r>
      <w:r w:rsidRPr="004424D8">
        <w:rPr>
          <w:rStyle w:val="Emphasis"/>
          <w:rFonts w:asciiTheme="majorHAnsi" w:hAnsiTheme="majorHAnsi" w:cstheme="majorHAnsi"/>
          <w:highlight w:val="yellow"/>
        </w:rPr>
        <w:t>approach</w:t>
      </w:r>
      <w:r w:rsidRPr="004105D8">
        <w:rPr>
          <w:rStyle w:val="Emphasis"/>
          <w:rFonts w:asciiTheme="majorHAnsi" w:hAnsiTheme="majorHAnsi" w:cstheme="majorHAnsi"/>
        </w:rPr>
        <w:t xml:space="preserve"> to migration </w:t>
      </w:r>
      <w:r w:rsidRPr="004424D8">
        <w:rPr>
          <w:rStyle w:val="Emphasis"/>
          <w:rFonts w:asciiTheme="majorHAnsi" w:hAnsiTheme="majorHAnsi" w:cstheme="majorHAnsi"/>
          <w:highlight w:val="yellow"/>
        </w:rPr>
        <w:t xml:space="preserve">needs to </w:t>
      </w:r>
      <w:r w:rsidRPr="004105D8">
        <w:rPr>
          <w:rStyle w:val="Emphasis"/>
          <w:rFonts w:asciiTheme="majorHAnsi" w:hAnsiTheme="majorHAnsi" w:cstheme="majorHAnsi"/>
        </w:rPr>
        <w:t>foster a revolutionary transformation of society everywhere</w:t>
      </w:r>
      <w:r w:rsidRPr="004105D8">
        <w:rPr>
          <w:rFonts w:asciiTheme="majorHAnsi" w:hAnsiTheme="majorHAnsi" w:cstheme="majorHAnsi"/>
          <w:sz w:val="16"/>
        </w:rPr>
        <w:t xml:space="preserve">: </w:t>
      </w:r>
      <w:r w:rsidRPr="004424D8">
        <w:rPr>
          <w:rStyle w:val="Emphasis"/>
          <w:rFonts w:asciiTheme="majorHAnsi" w:hAnsiTheme="majorHAnsi" w:cstheme="majorHAnsi"/>
          <w:highlight w:val="yellow"/>
        </w:rPr>
        <w:t>fight</w:t>
      </w:r>
      <w:r w:rsidRPr="004105D8">
        <w:rPr>
          <w:rStyle w:val="Emphasis"/>
          <w:rFonts w:asciiTheme="majorHAnsi" w:hAnsiTheme="majorHAnsi" w:cstheme="majorHAnsi"/>
        </w:rPr>
        <w:t xml:space="preserve">ing against </w:t>
      </w:r>
      <w:r w:rsidRPr="004105D8">
        <w:rPr>
          <w:rFonts w:asciiTheme="majorHAnsi" w:hAnsiTheme="majorHAnsi" w:cstheme="majorHAnsi"/>
          <w:sz w:val="16"/>
        </w:rPr>
        <w:t>capitalism, exploitation, oppression,</w:t>
      </w:r>
      <w:r w:rsidRPr="004105D8">
        <w:rPr>
          <w:rStyle w:val="Emphasis"/>
          <w:rFonts w:asciiTheme="majorHAnsi" w:hAnsiTheme="majorHAnsi" w:cstheme="majorHAnsi"/>
        </w:rPr>
        <w:t xml:space="preserve"> patriarchy, sexism, and racism</w:t>
      </w:r>
      <w:r w:rsidRPr="004105D8">
        <w:rPr>
          <w:rFonts w:asciiTheme="majorHAnsi" w:hAnsiTheme="majorHAnsi" w:cstheme="majorHAnsi"/>
          <w:sz w:val="16"/>
        </w:rPr>
        <w:t xml:space="preserve">—all </w:t>
      </w:r>
      <w:r w:rsidRPr="004105D8">
        <w:rPr>
          <w:rStyle w:val="StyleUnderline"/>
          <w:rFonts w:asciiTheme="majorHAnsi" w:hAnsiTheme="majorHAnsi" w:cstheme="majorHAnsi"/>
        </w:rPr>
        <w:t xml:space="preserve">the </w:t>
      </w:r>
      <w:r w:rsidRPr="004424D8">
        <w:rPr>
          <w:rStyle w:val="StyleUnderline"/>
          <w:rFonts w:asciiTheme="majorHAnsi" w:hAnsiTheme="majorHAnsi" w:cstheme="majorHAnsi"/>
          <w:highlight w:val="yellow"/>
        </w:rPr>
        <w:t>things which are</w:t>
      </w:r>
      <w:r w:rsidRPr="004105D8">
        <w:rPr>
          <w:rStyle w:val="StyleUnderline"/>
          <w:rFonts w:asciiTheme="majorHAnsi" w:hAnsiTheme="majorHAnsi" w:cstheme="majorHAnsi"/>
        </w:rPr>
        <w:t xml:space="preserve"> as </w:t>
      </w:r>
      <w:r w:rsidRPr="004424D8">
        <w:rPr>
          <w:rStyle w:val="StyleUnderline"/>
          <w:rFonts w:asciiTheme="majorHAnsi" w:hAnsiTheme="majorHAnsi" w:cstheme="majorHAnsi"/>
          <w:highlight w:val="yellow"/>
        </w:rPr>
        <w:t>problematic in migrants’ destinations</w:t>
      </w:r>
      <w:r w:rsidRPr="004105D8">
        <w:rPr>
          <w:rStyle w:val="StyleUnderline"/>
          <w:rFonts w:asciiTheme="majorHAnsi" w:hAnsiTheme="majorHAnsi" w:cstheme="majorHAnsi"/>
        </w:rPr>
        <w:t xml:space="preserve"> as in any point on their way and in their original points of departure</w:t>
      </w:r>
      <w:r w:rsidRPr="004105D8">
        <w:rPr>
          <w:rFonts w:asciiTheme="majorHAnsi" w:hAnsiTheme="majorHAnsi" w:cstheme="majorHAnsi"/>
          <w:sz w:val="16"/>
        </w:rPr>
        <w:t xml:space="preserve">. Finally, </w:t>
      </w:r>
      <w:r w:rsidRPr="004105D8">
        <w:rPr>
          <w:rStyle w:val="StyleUnderline"/>
          <w:rFonts w:asciiTheme="majorHAnsi" w:hAnsiTheme="majorHAnsi" w:cstheme="majorHAnsi"/>
        </w:rPr>
        <w:t xml:space="preserve">a truly radical perspective cannot but see the practice of trespassing borders as a revolutionary act per se, </w:t>
      </w:r>
      <w:r w:rsidRPr="004424D8">
        <w:rPr>
          <w:rStyle w:val="StyleUnderline"/>
          <w:rFonts w:asciiTheme="majorHAnsi" w:hAnsiTheme="majorHAnsi" w:cstheme="majorHAnsi"/>
          <w:highlight w:val="yellow"/>
        </w:rPr>
        <w:t>sabotaging</w:t>
      </w:r>
      <w:r w:rsidRPr="004105D8">
        <w:rPr>
          <w:rStyle w:val="StyleUnderline"/>
          <w:rFonts w:asciiTheme="majorHAnsi" w:hAnsiTheme="majorHAnsi" w:cstheme="majorHAnsi"/>
        </w:rPr>
        <w:t xml:space="preserve"> the </w:t>
      </w:r>
      <w:r w:rsidRPr="004424D8">
        <w:rPr>
          <w:rStyle w:val="StyleUnderline"/>
          <w:rFonts w:asciiTheme="majorHAnsi" w:hAnsiTheme="majorHAnsi" w:cstheme="majorHAnsi"/>
          <w:highlight w:val="yellow"/>
        </w:rPr>
        <w:t>state’</w:t>
      </w:r>
      <w:r w:rsidRPr="004105D8">
        <w:rPr>
          <w:rStyle w:val="StyleUnderline"/>
          <w:rFonts w:asciiTheme="majorHAnsi" w:hAnsiTheme="majorHAnsi" w:cstheme="majorHAnsi"/>
        </w:rPr>
        <w:t xml:space="preserve">s </w:t>
      </w:r>
      <w:r w:rsidRPr="004424D8">
        <w:rPr>
          <w:rStyle w:val="StyleUnderline"/>
          <w:rFonts w:asciiTheme="majorHAnsi" w:hAnsiTheme="majorHAnsi" w:cstheme="majorHAnsi"/>
          <w:highlight w:val="yellow"/>
        </w:rPr>
        <w:t>control</w:t>
      </w:r>
      <w:r w:rsidRPr="004105D8">
        <w:rPr>
          <w:rStyle w:val="StyleUnderline"/>
          <w:rFonts w:asciiTheme="majorHAnsi" w:hAnsiTheme="majorHAnsi" w:cstheme="majorHAnsi"/>
        </w:rPr>
        <w:t>, questioning authorities, and rejecting the legitimacy of laws and regulations which protect and facilitate the movement of commodities but not of people.</w:t>
      </w:r>
      <w:r w:rsidRPr="004105D8">
        <w:rPr>
          <w:rFonts w:asciiTheme="majorHAnsi" w:hAnsiTheme="majorHAnsi" w:cstheme="majorHAnsi"/>
          <w:sz w:val="16"/>
        </w:rPr>
        <w:t xml:space="preserve"> </w:t>
      </w:r>
      <w:r w:rsidRPr="004424D8">
        <w:rPr>
          <w:rStyle w:val="Emphasis"/>
          <w:rFonts w:asciiTheme="majorHAnsi" w:hAnsiTheme="majorHAnsi" w:cstheme="majorHAnsi"/>
          <w:highlight w:val="yellow"/>
        </w:rPr>
        <w:t>Stand</w:t>
      </w:r>
      <w:r w:rsidRPr="004105D8">
        <w:rPr>
          <w:rStyle w:val="Emphasis"/>
          <w:rFonts w:asciiTheme="majorHAnsi" w:hAnsiTheme="majorHAnsi" w:cstheme="majorHAnsi"/>
        </w:rPr>
        <w:t xml:space="preserve">ing </w:t>
      </w:r>
      <w:r w:rsidRPr="004424D8">
        <w:rPr>
          <w:rStyle w:val="Emphasis"/>
          <w:rFonts w:asciiTheme="majorHAnsi" w:hAnsiTheme="majorHAnsi" w:cstheme="majorHAnsi"/>
          <w:highlight w:val="yellow"/>
        </w:rPr>
        <w:t>against</w:t>
      </w:r>
      <w:r w:rsidRPr="004105D8">
        <w:rPr>
          <w:rStyle w:val="Emphasis"/>
          <w:rFonts w:asciiTheme="majorHAnsi" w:hAnsiTheme="majorHAnsi" w:cstheme="majorHAnsi"/>
        </w:rPr>
        <w:t xml:space="preserve"> the </w:t>
      </w:r>
      <w:r w:rsidRPr="004424D8">
        <w:rPr>
          <w:rStyle w:val="Emphasis"/>
          <w:rFonts w:asciiTheme="majorHAnsi" w:hAnsiTheme="majorHAnsi" w:cstheme="majorHAnsi"/>
          <w:highlight w:val="yellow"/>
        </w:rPr>
        <w:t>depoliticization of the migration debate</w:t>
      </w:r>
      <w:r w:rsidRPr="004105D8">
        <w:rPr>
          <w:rStyle w:val="Emphasis"/>
          <w:rFonts w:asciiTheme="majorHAnsi" w:hAnsiTheme="majorHAnsi" w:cstheme="majorHAnsi"/>
        </w:rPr>
        <w:t xml:space="preserve"> and mere reduction of this radical possibility to numbers, hotspot maps, borders and fences, in what follows we argue for an all-encompassing radical welcome</w:t>
      </w:r>
      <w:r w:rsidRPr="004105D8">
        <w:rPr>
          <w:rFonts w:asciiTheme="majorHAnsi" w:hAnsiTheme="majorHAnsi" w:cstheme="majorHAnsi"/>
          <w:sz w:val="16"/>
        </w:rPr>
        <w:t>.</w:t>
      </w:r>
      <w:r>
        <w:rPr>
          <w:rFonts w:asciiTheme="majorHAnsi" w:hAnsiTheme="majorHAnsi" w:cstheme="majorHAnsi"/>
          <w:sz w:val="16"/>
        </w:rPr>
        <w:t xml:space="preserve"> </w:t>
      </w:r>
      <w:r w:rsidRPr="004105D8">
        <w:rPr>
          <w:rFonts w:asciiTheme="majorHAnsi" w:hAnsiTheme="majorHAnsi" w:cstheme="majorHAnsi"/>
          <w:sz w:val="16"/>
        </w:rPr>
        <w:t>Borders of the Apocalypse</w:t>
      </w:r>
      <w:r>
        <w:rPr>
          <w:rFonts w:asciiTheme="majorHAnsi" w:hAnsiTheme="majorHAnsi" w:cstheme="majorHAnsi"/>
          <w:sz w:val="16"/>
        </w:rPr>
        <w:t xml:space="preserve"> </w:t>
      </w:r>
      <w:proofErr w:type="gramStart"/>
      <w:r w:rsidRPr="004105D8">
        <w:rPr>
          <w:rFonts w:asciiTheme="majorHAnsi" w:hAnsiTheme="majorHAnsi" w:cstheme="majorHAnsi"/>
          <w:sz w:val="16"/>
        </w:rPr>
        <w:t>As</w:t>
      </w:r>
      <w:proofErr w:type="gramEnd"/>
      <w:r w:rsidRPr="004105D8">
        <w:rPr>
          <w:rFonts w:asciiTheme="majorHAnsi" w:hAnsiTheme="majorHAnsi" w:cstheme="majorHAnsi"/>
          <w:sz w:val="16"/>
        </w:rPr>
        <w:t xml:space="preserve"> Rebecca Solnit eloquently expresses, </w:t>
      </w:r>
      <w:r w:rsidRPr="004105D8">
        <w:rPr>
          <w:rStyle w:val="StyleUnderline"/>
          <w:rFonts w:asciiTheme="majorHAnsi" w:hAnsiTheme="majorHAnsi" w:cstheme="majorHAnsi"/>
        </w:rPr>
        <w:t>borders must be inscribed into the imagination as much as into the landscape in order for them to work</w:t>
      </w:r>
      <w:r w:rsidRPr="004105D8">
        <w:rPr>
          <w:rFonts w:asciiTheme="majorHAnsi" w:hAnsiTheme="majorHAnsi" w:cstheme="majorHAnsi"/>
          <w:sz w:val="16"/>
        </w:rPr>
        <w:t xml:space="preserve"> (Solnit 2008). </w:t>
      </w:r>
      <w:r w:rsidRPr="004105D8">
        <w:rPr>
          <w:rStyle w:val="StyleUnderline"/>
          <w:rFonts w:asciiTheme="majorHAnsi" w:hAnsiTheme="majorHAnsi" w:cstheme="majorHAnsi"/>
        </w:rPr>
        <w:t>It is the fortified border that makes the garden whereas a broken fence makes a common.</w:t>
      </w:r>
      <w:r w:rsidRPr="004105D8">
        <w:rPr>
          <w:rFonts w:asciiTheme="majorHAnsi" w:hAnsiTheme="majorHAnsi" w:cstheme="majorHAnsi"/>
          <w:sz w:val="16"/>
        </w:rPr>
        <w:t xml:space="preserve"> </w:t>
      </w:r>
      <w:r w:rsidRPr="004105D8">
        <w:rPr>
          <w:rStyle w:val="Emphasis"/>
          <w:rFonts w:asciiTheme="majorHAnsi" w:hAnsiTheme="majorHAnsi" w:cstheme="majorHAnsi"/>
        </w:rPr>
        <w:t>From a xenophobic perspective any crack on the wall seems like a leak which will gradually contaminate the garden</w:t>
      </w:r>
      <w:r w:rsidRPr="004105D8">
        <w:rPr>
          <w:rFonts w:asciiTheme="majorHAnsi" w:hAnsiTheme="majorHAnsi" w:cstheme="majorHAnsi"/>
          <w:sz w:val="16"/>
        </w:rPr>
        <w:t xml:space="preserve">. Yet the idea that migrants are responsible for the ecological deterioration of the “national environment” is not a new one (Coates 2007; Rome 2008). Especially in recent times the interlocking of nativism and some kind of conservative environmentalism has become stronger. Hartmann (2013) speaks of a rise in “greening of the hate,” referring to greenwashing of the anti-immigration discourse by blaming environmental degradation on migrants. Similarly, Pellow and Park (2017) depict vividly what they call </w:t>
      </w:r>
      <w:r w:rsidRPr="004105D8">
        <w:rPr>
          <w:rStyle w:val="Emphasis"/>
          <w:rFonts w:asciiTheme="majorHAnsi" w:hAnsiTheme="majorHAnsi" w:cstheme="majorHAnsi"/>
        </w:rPr>
        <w:t>“nativist environmentalism</w:t>
      </w:r>
      <w:r w:rsidRPr="004105D8">
        <w:rPr>
          <w:rFonts w:asciiTheme="majorHAnsi" w:hAnsiTheme="majorHAnsi" w:cstheme="majorHAnsi"/>
          <w:sz w:val="16"/>
        </w:rPr>
        <w:t xml:space="preserve">” that </w:t>
      </w:r>
      <w:r w:rsidRPr="004105D8">
        <w:rPr>
          <w:rStyle w:val="StyleUnderline"/>
          <w:rFonts w:asciiTheme="majorHAnsi" w:hAnsiTheme="majorHAnsi" w:cstheme="majorHAnsi"/>
        </w:rPr>
        <w:t>shifts the blame for ecological disruption from the richest elites to the poor immigrants.</w:t>
      </w:r>
      <w:r w:rsidRPr="004105D8">
        <w:rPr>
          <w:rFonts w:asciiTheme="majorHAnsi" w:hAnsiTheme="majorHAnsi" w:cstheme="majorHAnsi"/>
          <w:sz w:val="16"/>
        </w:rPr>
        <w:t xml:space="preserve"> In their account of the super-sustainable town of Aspen, the ultimate resort for rich Americans, Pellow and Park illustrate </w:t>
      </w:r>
      <w:r w:rsidRPr="004105D8">
        <w:rPr>
          <w:rStyle w:val="StyleUnderline"/>
          <w:rFonts w:asciiTheme="majorHAnsi" w:hAnsiTheme="majorHAnsi" w:cstheme="majorHAnsi"/>
        </w:rPr>
        <w:t>that borders are not only for the outside, protecting the community or even the nation, but also oriented towards the inside, following the fault lines of race, ethnicity, gender and, needless to say, class</w:t>
      </w:r>
      <w:r w:rsidRPr="004105D8">
        <w:rPr>
          <w:rFonts w:asciiTheme="majorHAnsi" w:hAnsiTheme="majorHAnsi" w:cstheme="majorHAnsi"/>
          <w:sz w:val="16"/>
        </w:rPr>
        <w:t>. It is again a tale of two cities, even if sometimes the “other” city is not just on the opposite side of some wall but somewhat blended within the city of the elite. The residents of this other city are mowing our lawns, cleaning our houses and offices, repairing our roofs, bringing us food at the table, as in China Mieville’s intriguing novel The City and the City (2009), where the two cities live simultaneously in each other without ever being able to see one another, constantly controlled by the fear of a “breach.”</w:t>
      </w:r>
      <w:r>
        <w:rPr>
          <w:rFonts w:asciiTheme="majorHAnsi" w:hAnsiTheme="majorHAnsi" w:cstheme="majorHAnsi"/>
          <w:sz w:val="16"/>
        </w:rPr>
        <w:t xml:space="preserve"> </w:t>
      </w:r>
      <w:r w:rsidRPr="004105D8">
        <w:rPr>
          <w:rFonts w:asciiTheme="majorHAnsi" w:hAnsiTheme="majorHAnsi" w:cstheme="majorHAnsi"/>
          <w:sz w:val="16"/>
        </w:rPr>
        <w:t xml:space="preserve">As we have previously argued (Baldwin, Turhan, and Armiero 2015), </w:t>
      </w:r>
      <w:r w:rsidRPr="004424D8">
        <w:rPr>
          <w:rStyle w:val="Emphasis"/>
          <w:rFonts w:asciiTheme="majorHAnsi" w:hAnsiTheme="majorHAnsi" w:cstheme="majorHAnsi"/>
          <w:highlight w:val="yellow"/>
        </w:rPr>
        <w:t>a progressive approach</w:t>
      </w:r>
      <w:r w:rsidRPr="004105D8">
        <w:rPr>
          <w:rStyle w:val="Emphasis"/>
          <w:rFonts w:asciiTheme="majorHAnsi" w:hAnsiTheme="majorHAnsi" w:cstheme="majorHAnsi"/>
        </w:rPr>
        <w:t xml:space="preserve"> to migration </w:t>
      </w:r>
      <w:r w:rsidRPr="004424D8">
        <w:rPr>
          <w:rStyle w:val="Emphasis"/>
          <w:rFonts w:asciiTheme="majorHAnsi" w:hAnsiTheme="majorHAnsi" w:cstheme="majorHAnsi"/>
          <w:highlight w:val="yellow"/>
        </w:rPr>
        <w:t>needs to sink</w:t>
      </w:r>
      <w:r w:rsidRPr="004105D8">
        <w:rPr>
          <w:rStyle w:val="Emphasis"/>
          <w:rFonts w:asciiTheme="majorHAnsi" w:hAnsiTheme="majorHAnsi" w:cstheme="majorHAnsi"/>
        </w:rPr>
        <w:t xml:space="preserve"> the “</w:t>
      </w:r>
      <w:r w:rsidRPr="004424D8">
        <w:rPr>
          <w:rStyle w:val="Emphasis"/>
          <w:rFonts w:asciiTheme="majorHAnsi" w:hAnsiTheme="majorHAnsi" w:cstheme="majorHAnsi"/>
          <w:highlight w:val="yellow"/>
        </w:rPr>
        <w:t>lifeboat ethics</w:t>
      </w:r>
      <w:r w:rsidRPr="004105D8">
        <w:rPr>
          <w:rFonts w:asciiTheme="majorHAnsi" w:hAnsiTheme="majorHAnsi" w:cstheme="majorHAnsi"/>
          <w:sz w:val="16"/>
        </w:rPr>
        <w:t xml:space="preserve">,”5 </w:t>
      </w:r>
      <w:r w:rsidRPr="004424D8">
        <w:rPr>
          <w:rFonts w:asciiTheme="majorHAnsi" w:hAnsiTheme="majorHAnsi" w:cstheme="majorHAnsi"/>
          <w:sz w:val="16"/>
          <w:highlight w:val="yellow"/>
        </w:rPr>
        <w:t>w</w:t>
      </w:r>
      <w:r w:rsidRPr="004424D8">
        <w:rPr>
          <w:rStyle w:val="StyleUnderline"/>
          <w:rFonts w:asciiTheme="majorHAnsi" w:hAnsiTheme="majorHAnsi" w:cstheme="majorHAnsi"/>
          <w:highlight w:val="yellow"/>
        </w:rPr>
        <w:t>hich only guarantees the</w:t>
      </w:r>
      <w:r w:rsidRPr="004105D8">
        <w:rPr>
          <w:rStyle w:val="StyleUnderline"/>
          <w:rFonts w:asciiTheme="majorHAnsi" w:hAnsiTheme="majorHAnsi" w:cstheme="majorHAnsi"/>
        </w:rPr>
        <w:t xml:space="preserve"> safety and </w:t>
      </w:r>
      <w:r w:rsidRPr="004424D8">
        <w:rPr>
          <w:rStyle w:val="StyleUnderline"/>
          <w:rFonts w:asciiTheme="majorHAnsi" w:hAnsiTheme="majorHAnsi" w:cstheme="majorHAnsi"/>
          <w:highlight w:val="yellow"/>
        </w:rPr>
        <w:t>well-being of the affluent</w:t>
      </w:r>
      <w:r w:rsidRPr="004105D8">
        <w:rPr>
          <w:rStyle w:val="StyleUnderline"/>
          <w:rFonts w:asciiTheme="majorHAnsi" w:hAnsiTheme="majorHAnsi" w:cstheme="majorHAnsi"/>
        </w:rPr>
        <w:t xml:space="preserve">, </w:t>
      </w:r>
      <w:r w:rsidRPr="004424D8">
        <w:rPr>
          <w:rStyle w:val="StyleUnderline"/>
          <w:rFonts w:asciiTheme="majorHAnsi" w:hAnsiTheme="majorHAnsi" w:cstheme="majorHAnsi"/>
          <w:highlight w:val="yellow"/>
        </w:rPr>
        <w:t>and</w:t>
      </w:r>
      <w:r w:rsidRPr="004105D8">
        <w:rPr>
          <w:rStyle w:val="StyleUnderline"/>
          <w:rFonts w:asciiTheme="majorHAnsi" w:hAnsiTheme="majorHAnsi" w:cstheme="majorHAnsi"/>
        </w:rPr>
        <w:t xml:space="preserve"> to strive to </w:t>
      </w:r>
      <w:r w:rsidRPr="004424D8">
        <w:rPr>
          <w:rStyle w:val="StyleUnderline"/>
          <w:rFonts w:asciiTheme="majorHAnsi" w:hAnsiTheme="majorHAnsi" w:cstheme="majorHAnsi"/>
          <w:highlight w:val="yellow"/>
        </w:rPr>
        <w:t>ensure an inhabitable planet for all</w:t>
      </w:r>
      <w:r w:rsidRPr="004105D8">
        <w:rPr>
          <w:rFonts w:asciiTheme="majorHAnsi" w:hAnsiTheme="majorHAnsi" w:cstheme="majorHAnsi"/>
          <w:sz w:val="16"/>
        </w:rPr>
        <w:t xml:space="preserve">. </w:t>
      </w:r>
      <w:r w:rsidRPr="004424D8">
        <w:rPr>
          <w:rStyle w:val="Emphasis"/>
          <w:rFonts w:asciiTheme="majorHAnsi" w:hAnsiTheme="majorHAnsi" w:cstheme="majorHAnsi"/>
          <w:highlight w:val="yellow"/>
        </w:rPr>
        <w:t>Lifeboat ethics</w:t>
      </w:r>
      <w:r w:rsidRPr="004105D8">
        <w:rPr>
          <w:rFonts w:asciiTheme="majorHAnsi" w:hAnsiTheme="majorHAnsi" w:cstheme="majorHAnsi"/>
          <w:sz w:val="16"/>
        </w:rPr>
        <w:t xml:space="preserve">, in Out of the Woods collective’s6 words, </w:t>
      </w:r>
      <w:r w:rsidRPr="004105D8">
        <w:rPr>
          <w:rStyle w:val="Emphasis"/>
          <w:rFonts w:asciiTheme="majorHAnsi" w:hAnsiTheme="majorHAnsi" w:cstheme="majorHAnsi"/>
        </w:rPr>
        <w:t>“</w:t>
      </w:r>
      <w:r w:rsidRPr="004424D8">
        <w:rPr>
          <w:rStyle w:val="Emphasis"/>
          <w:rFonts w:asciiTheme="majorHAnsi" w:hAnsiTheme="majorHAnsi" w:cstheme="majorHAnsi"/>
          <w:highlight w:val="yellow"/>
        </w:rPr>
        <w:t>beget</w:t>
      </w:r>
      <w:r w:rsidRPr="004105D8">
        <w:rPr>
          <w:rStyle w:val="Emphasis"/>
          <w:rFonts w:asciiTheme="majorHAnsi" w:hAnsiTheme="majorHAnsi" w:cstheme="majorHAnsi"/>
        </w:rPr>
        <w:t xml:space="preserve"> lifeboat states and the </w:t>
      </w:r>
      <w:r w:rsidRPr="004424D8">
        <w:rPr>
          <w:rStyle w:val="Emphasis"/>
          <w:rFonts w:asciiTheme="majorHAnsi" w:hAnsiTheme="majorHAnsi" w:cstheme="majorHAnsi"/>
          <w:highlight w:val="yellow"/>
        </w:rPr>
        <w:t>death-worlds of</w:t>
      </w:r>
      <w:r w:rsidRPr="004105D8">
        <w:rPr>
          <w:rStyle w:val="Emphasis"/>
          <w:rFonts w:asciiTheme="majorHAnsi" w:hAnsiTheme="majorHAnsi" w:cstheme="majorHAnsi"/>
        </w:rPr>
        <w:t xml:space="preserve"> their </w:t>
      </w:r>
      <w:r w:rsidRPr="004424D8">
        <w:rPr>
          <w:rStyle w:val="Emphasis"/>
          <w:rFonts w:asciiTheme="majorHAnsi" w:hAnsiTheme="majorHAnsi" w:cstheme="majorHAnsi"/>
          <w:highlight w:val="yellow"/>
        </w:rPr>
        <w:t>border regimes</w:t>
      </w:r>
      <w:r w:rsidRPr="004105D8">
        <w:rPr>
          <w:rFonts w:asciiTheme="majorHAnsi" w:hAnsiTheme="majorHAnsi" w:cstheme="majorHAnsi"/>
          <w:sz w:val="16"/>
        </w:rPr>
        <w:t>.” Yet,</w:t>
      </w:r>
      <w:r w:rsidRPr="004105D8">
        <w:rPr>
          <w:rStyle w:val="StyleUnderline"/>
          <w:rFonts w:asciiTheme="majorHAnsi" w:hAnsiTheme="majorHAnsi" w:cstheme="majorHAnsi"/>
        </w:rPr>
        <w:t xml:space="preserve"> drawing on the boat metaphor may still be telling.</w:t>
      </w:r>
      <w:r w:rsidRPr="004105D8">
        <w:rPr>
          <w:rFonts w:asciiTheme="majorHAnsi" w:hAnsiTheme="majorHAnsi" w:cstheme="majorHAnsi"/>
          <w:sz w:val="16"/>
        </w:rPr>
        <w:t xml:space="preserve"> </w:t>
      </w:r>
      <w:r w:rsidRPr="004105D8">
        <w:rPr>
          <w:rStyle w:val="Emphasis"/>
          <w:rFonts w:asciiTheme="majorHAnsi" w:hAnsiTheme="majorHAnsi" w:cstheme="majorHAnsi"/>
        </w:rPr>
        <w:t>Swyngedouw</w:t>
      </w:r>
      <w:r w:rsidRPr="004105D8">
        <w:rPr>
          <w:rFonts w:asciiTheme="majorHAnsi" w:hAnsiTheme="majorHAnsi" w:cstheme="majorHAnsi"/>
          <w:sz w:val="16"/>
        </w:rPr>
        <w:t xml:space="preserve"> (2013, 17) </w:t>
      </w:r>
      <w:r w:rsidRPr="004105D8">
        <w:rPr>
          <w:rStyle w:val="Emphasis"/>
          <w:rFonts w:asciiTheme="majorHAnsi" w:hAnsiTheme="majorHAnsi" w:cstheme="majorHAnsi"/>
        </w:rPr>
        <w:t>suggests that aboard the Titanic</w:t>
      </w:r>
      <w:r w:rsidRPr="004105D8">
        <w:rPr>
          <w:rFonts w:asciiTheme="majorHAnsi" w:hAnsiTheme="majorHAnsi" w:cstheme="majorHAnsi"/>
          <w:sz w:val="16"/>
        </w:rPr>
        <w:t xml:space="preserve"> </w:t>
      </w:r>
      <w:r w:rsidRPr="004105D8">
        <w:rPr>
          <w:rStyle w:val="StyleUnderline"/>
          <w:rFonts w:asciiTheme="majorHAnsi" w:hAnsiTheme="majorHAnsi" w:cstheme="majorHAnsi"/>
        </w:rPr>
        <w:t>“a large number of the first-class passengers found a lifeboat; the others were trapped in the belly of the beast.</w:t>
      </w:r>
      <w:r w:rsidRPr="004105D8">
        <w:rPr>
          <w:rFonts w:asciiTheme="majorHAnsi" w:hAnsiTheme="majorHAnsi" w:cstheme="majorHAnsi"/>
          <w:sz w:val="16"/>
        </w:rPr>
        <w:t xml:space="preserve">” The majority of the poor passengers of the Titanic traveling in third-class cabins died without even being able to access any lifeboat. </w:t>
      </w:r>
      <w:r w:rsidRPr="004105D8">
        <w:rPr>
          <w:rStyle w:val="StyleUnderline"/>
          <w:rFonts w:asciiTheme="majorHAnsi" w:hAnsiTheme="majorHAnsi" w:cstheme="majorHAnsi"/>
        </w:rPr>
        <w:t>Those in these cabins were the desperate hopefuls setting sail for a new life elsewhere just as much as were the thousands of migrants who lay lifeless in the depths of the Mediterranean today</w:t>
      </w:r>
      <w:r w:rsidRPr="004105D8">
        <w:rPr>
          <w:rFonts w:asciiTheme="majorHAnsi" w:hAnsiTheme="majorHAnsi" w:cstheme="majorHAnsi"/>
          <w:sz w:val="16"/>
        </w:rPr>
        <w:t>. Testifying on why he had fired his revolver during the confusing final hours of Titanic’s voyage, Fifth Officer Harold Lowe declared to the US Senate:</w:t>
      </w:r>
      <w:r>
        <w:rPr>
          <w:rFonts w:asciiTheme="majorHAnsi" w:hAnsiTheme="majorHAnsi" w:cstheme="majorHAnsi"/>
          <w:sz w:val="16"/>
        </w:rPr>
        <w:t xml:space="preserve"> </w:t>
      </w:r>
      <w:r w:rsidRPr="004105D8">
        <w:rPr>
          <w:rFonts w:asciiTheme="majorHAnsi" w:hAnsiTheme="majorHAnsi" w:cstheme="majorHAnsi"/>
          <w:sz w:val="16"/>
        </w:rPr>
        <w:t>I saw a lot of Italians, Latin people, all along the ship’s rails—understand, it was open—and they were all glaring, more or less like wild beasts, ready to spring. That is why I yelled out to look out, and let go, bang, right along the ship’s side.7</w:t>
      </w:r>
      <w:r>
        <w:rPr>
          <w:rFonts w:asciiTheme="majorHAnsi" w:hAnsiTheme="majorHAnsi" w:cstheme="majorHAnsi"/>
          <w:sz w:val="16"/>
        </w:rPr>
        <w:t xml:space="preserve"> </w:t>
      </w:r>
      <w:r w:rsidRPr="004105D8">
        <w:rPr>
          <w:rFonts w:asciiTheme="majorHAnsi" w:hAnsiTheme="majorHAnsi" w:cstheme="majorHAnsi"/>
          <w:sz w:val="16"/>
        </w:rPr>
        <w:t xml:space="preserve">Lowe’s account is interesting not only in that it reminds us of Cavafy’s (1992) moving verses in “Waiting for the Barbarians.” </w:t>
      </w:r>
      <w:r w:rsidRPr="004105D8">
        <w:rPr>
          <w:rStyle w:val="StyleUnderline"/>
          <w:rFonts w:asciiTheme="majorHAnsi" w:hAnsiTheme="majorHAnsi" w:cstheme="majorHAnsi"/>
        </w:rPr>
        <w:t>The story of the Titanic also reminds us of the impending (though not inevitable)</w:t>
      </w:r>
      <w:r w:rsidRPr="004105D8">
        <w:rPr>
          <w:rFonts w:asciiTheme="majorHAnsi" w:hAnsiTheme="majorHAnsi" w:cstheme="majorHAnsi"/>
          <w:sz w:val="16"/>
        </w:rPr>
        <w:t xml:space="preserve"> </w:t>
      </w:r>
      <w:r w:rsidRPr="004105D8">
        <w:rPr>
          <w:rStyle w:val="Emphasis"/>
          <w:rFonts w:asciiTheme="majorHAnsi" w:hAnsiTheme="majorHAnsi" w:cstheme="majorHAnsi"/>
        </w:rPr>
        <w:t>disaster8</w:t>
      </w:r>
      <w:r w:rsidRPr="004105D8">
        <w:rPr>
          <w:rFonts w:asciiTheme="majorHAnsi" w:hAnsiTheme="majorHAnsi" w:cstheme="majorHAnsi"/>
          <w:sz w:val="16"/>
        </w:rPr>
        <w:t xml:space="preserve"> </w:t>
      </w:r>
      <w:r w:rsidRPr="004105D8">
        <w:rPr>
          <w:rStyle w:val="StyleUnderline"/>
          <w:rFonts w:asciiTheme="majorHAnsi" w:hAnsiTheme="majorHAnsi" w:cstheme="majorHAnsi"/>
        </w:rPr>
        <w:t xml:space="preserve">while making clear that </w:t>
      </w:r>
      <w:r w:rsidRPr="004424D8">
        <w:rPr>
          <w:rStyle w:val="Emphasis"/>
          <w:rFonts w:asciiTheme="majorHAnsi" w:hAnsiTheme="majorHAnsi" w:cstheme="majorHAnsi"/>
          <w:highlight w:val="yellow"/>
        </w:rPr>
        <w:t>those in power will use any means to police</w:t>
      </w:r>
      <w:r w:rsidRPr="004105D8">
        <w:rPr>
          <w:rStyle w:val="Emphasis"/>
          <w:rFonts w:asciiTheme="majorHAnsi" w:hAnsiTheme="majorHAnsi" w:cstheme="majorHAnsi"/>
        </w:rPr>
        <w:t xml:space="preserve"> both the visible and invisible </w:t>
      </w:r>
      <w:r w:rsidRPr="004424D8">
        <w:rPr>
          <w:rStyle w:val="Emphasis"/>
          <w:rFonts w:asciiTheme="majorHAnsi" w:hAnsiTheme="majorHAnsi" w:cstheme="majorHAnsi"/>
          <w:highlight w:val="yellow"/>
        </w:rPr>
        <w:t>borders</w:t>
      </w:r>
      <w:r w:rsidRPr="004105D8">
        <w:rPr>
          <w:rStyle w:val="Emphasis"/>
          <w:rFonts w:asciiTheme="majorHAnsi" w:hAnsiTheme="majorHAnsi" w:cstheme="majorHAnsi"/>
        </w:rPr>
        <w:t xml:space="preserve"> that protect them</w:t>
      </w:r>
      <w:r w:rsidRPr="004105D8">
        <w:rPr>
          <w:rFonts w:asciiTheme="majorHAnsi" w:hAnsiTheme="majorHAnsi" w:cstheme="majorHAnsi"/>
          <w:sz w:val="16"/>
        </w:rPr>
        <w:t>.</w:t>
      </w:r>
      <w:r>
        <w:rPr>
          <w:rFonts w:asciiTheme="majorHAnsi" w:hAnsiTheme="majorHAnsi" w:cstheme="majorHAnsi"/>
          <w:sz w:val="16"/>
        </w:rPr>
        <w:t xml:space="preserve"> </w:t>
      </w:r>
      <w:r w:rsidRPr="004105D8">
        <w:rPr>
          <w:rFonts w:asciiTheme="majorHAnsi" w:hAnsiTheme="majorHAnsi" w:cstheme="majorHAnsi"/>
          <w:sz w:val="16"/>
        </w:rPr>
        <w:t xml:space="preserve">Time and time again we are reminded that </w:t>
      </w:r>
      <w:r w:rsidRPr="004105D8">
        <w:rPr>
          <w:rStyle w:val="StyleUnderline"/>
          <w:rFonts w:asciiTheme="majorHAnsi" w:hAnsiTheme="majorHAnsi" w:cstheme="majorHAnsi"/>
        </w:rPr>
        <w:t>moving around the world does not occur in the same way for everybody</w:t>
      </w:r>
      <w:r w:rsidRPr="004105D8">
        <w:rPr>
          <w:rFonts w:asciiTheme="majorHAnsi" w:hAnsiTheme="majorHAnsi" w:cstheme="majorHAnsi"/>
          <w:sz w:val="16"/>
        </w:rPr>
        <w:t xml:space="preserve">. While </w:t>
      </w:r>
      <w:r w:rsidRPr="004424D8">
        <w:rPr>
          <w:rStyle w:val="Emphasis"/>
          <w:rFonts w:asciiTheme="majorHAnsi" w:hAnsiTheme="majorHAnsi" w:cstheme="majorHAnsi"/>
          <w:highlight w:val="yellow"/>
        </w:rPr>
        <w:t>some</w:t>
      </w:r>
      <w:r w:rsidRPr="004105D8">
        <w:rPr>
          <w:rFonts w:asciiTheme="majorHAnsi" w:hAnsiTheme="majorHAnsi" w:cstheme="majorHAnsi"/>
          <w:sz w:val="16"/>
        </w:rPr>
        <w:t xml:space="preserve"> are entitled to a first-class lounge experience, the others </w:t>
      </w:r>
      <w:r w:rsidRPr="004424D8">
        <w:rPr>
          <w:rStyle w:val="StyleUnderline"/>
          <w:rFonts w:asciiTheme="majorHAnsi" w:hAnsiTheme="majorHAnsi" w:cstheme="majorHAnsi"/>
          <w:highlight w:val="yellow"/>
        </w:rPr>
        <w:t>are rendered disposable</w:t>
      </w:r>
      <w:r w:rsidRPr="004105D8">
        <w:rPr>
          <w:rStyle w:val="StyleUnderline"/>
          <w:rFonts w:asciiTheme="majorHAnsi" w:hAnsiTheme="majorHAnsi" w:cstheme="majorHAnsi"/>
        </w:rPr>
        <w:t xml:space="preserve"> and invisible vagabonds</w:t>
      </w:r>
      <w:r w:rsidRPr="004105D8">
        <w:rPr>
          <w:rFonts w:asciiTheme="majorHAnsi" w:hAnsiTheme="majorHAnsi" w:cstheme="majorHAnsi"/>
          <w:sz w:val="16"/>
        </w:rPr>
        <w:t xml:space="preserve"> (Giroux 2006). </w:t>
      </w:r>
      <w:r w:rsidRPr="004105D8">
        <w:rPr>
          <w:rStyle w:val="Emphasis"/>
          <w:rFonts w:asciiTheme="majorHAnsi" w:hAnsiTheme="majorHAnsi" w:cstheme="majorHAnsi"/>
        </w:rPr>
        <w:t>Against the double-edged sword of</w:t>
      </w:r>
      <w:r w:rsidRPr="004105D8">
        <w:rPr>
          <w:rFonts w:asciiTheme="majorHAnsi" w:hAnsiTheme="majorHAnsi" w:cstheme="majorHAnsi"/>
          <w:sz w:val="16"/>
        </w:rPr>
        <w:t xml:space="preserve">, on one hand, </w:t>
      </w:r>
      <w:r w:rsidRPr="004105D8">
        <w:rPr>
          <w:rStyle w:val="StyleUnderline"/>
          <w:rFonts w:asciiTheme="majorHAnsi" w:hAnsiTheme="majorHAnsi" w:cstheme="majorHAnsi"/>
        </w:rPr>
        <w:t>rendering migrants invisible and disposable and</w:t>
      </w:r>
      <w:r w:rsidRPr="004105D8">
        <w:rPr>
          <w:rFonts w:asciiTheme="majorHAnsi" w:hAnsiTheme="majorHAnsi" w:cstheme="majorHAnsi"/>
          <w:sz w:val="16"/>
        </w:rPr>
        <w:t xml:space="preserve"> on the other </w:t>
      </w:r>
      <w:r w:rsidRPr="004105D8">
        <w:rPr>
          <w:rStyle w:val="Emphasis"/>
          <w:rFonts w:asciiTheme="majorHAnsi" w:hAnsiTheme="majorHAnsi" w:cstheme="majorHAnsi"/>
        </w:rPr>
        <w:t xml:space="preserve">relying on exploiting their bodies, labor and environment, </w:t>
      </w:r>
      <w:r w:rsidRPr="004424D8">
        <w:rPr>
          <w:rStyle w:val="Emphasis"/>
          <w:rFonts w:asciiTheme="majorHAnsi" w:hAnsiTheme="majorHAnsi" w:cstheme="majorHAnsi"/>
          <w:highlight w:val="yellow"/>
        </w:rPr>
        <w:t xml:space="preserve">we call </w:t>
      </w:r>
      <w:r w:rsidRPr="004105D8">
        <w:rPr>
          <w:rStyle w:val="Emphasis"/>
          <w:rFonts w:asciiTheme="majorHAnsi" w:hAnsiTheme="majorHAnsi" w:cstheme="majorHAnsi"/>
        </w:rPr>
        <w:t xml:space="preserve">for an eco-socialist politics </w:t>
      </w:r>
      <w:r w:rsidRPr="004424D8">
        <w:rPr>
          <w:rStyle w:val="Emphasis"/>
          <w:rFonts w:asciiTheme="majorHAnsi" w:hAnsiTheme="majorHAnsi" w:cstheme="majorHAnsi"/>
          <w:highlight w:val="yellow"/>
        </w:rPr>
        <w:t>to cut the fences</w:t>
      </w:r>
      <w:r w:rsidRPr="004105D8">
        <w:rPr>
          <w:rFonts w:asciiTheme="majorHAnsi" w:hAnsiTheme="majorHAnsi" w:cstheme="majorHAnsi"/>
          <w:sz w:val="16"/>
        </w:rPr>
        <w:t xml:space="preserve">. As Nail (2015, 235) argues, </w:t>
      </w:r>
      <w:r w:rsidRPr="004105D8">
        <w:rPr>
          <w:rStyle w:val="StyleUnderline"/>
          <w:rFonts w:asciiTheme="majorHAnsi" w:hAnsiTheme="majorHAnsi" w:cstheme="majorHAnsi"/>
        </w:rPr>
        <w:t>rather than viewing migration as the exception to the rule of political fixity and citizenship</w:t>
      </w:r>
      <w:r w:rsidRPr="004105D8">
        <w:rPr>
          <w:rFonts w:asciiTheme="majorHAnsi" w:hAnsiTheme="majorHAnsi" w:cstheme="majorHAnsi"/>
          <w:sz w:val="16"/>
        </w:rPr>
        <w:t xml:space="preserve">, </w:t>
      </w:r>
      <w:r w:rsidRPr="004424D8">
        <w:rPr>
          <w:rStyle w:val="Emphasis"/>
          <w:rFonts w:asciiTheme="majorHAnsi" w:hAnsiTheme="majorHAnsi" w:cstheme="majorHAnsi"/>
          <w:highlight w:val="yellow"/>
        </w:rPr>
        <w:t>there is a</w:t>
      </w:r>
      <w:r w:rsidRPr="004105D8">
        <w:rPr>
          <w:rStyle w:val="Emphasis"/>
          <w:rFonts w:asciiTheme="majorHAnsi" w:hAnsiTheme="majorHAnsi" w:cstheme="majorHAnsi"/>
        </w:rPr>
        <w:t xml:space="preserve"> “</w:t>
      </w:r>
      <w:r w:rsidRPr="004424D8">
        <w:rPr>
          <w:rStyle w:val="Emphasis"/>
          <w:rFonts w:asciiTheme="majorHAnsi" w:hAnsiTheme="majorHAnsi" w:cstheme="majorHAnsi"/>
          <w:highlight w:val="yellow"/>
        </w:rPr>
        <w:t>need to reinterpret</w:t>
      </w:r>
      <w:r w:rsidRPr="004105D8">
        <w:rPr>
          <w:rStyle w:val="Emphasis"/>
          <w:rFonts w:asciiTheme="majorHAnsi" w:hAnsiTheme="majorHAnsi" w:cstheme="majorHAnsi"/>
        </w:rPr>
        <w:t xml:space="preserve"> the history of political </w:t>
      </w:r>
      <w:r w:rsidRPr="004424D8">
        <w:rPr>
          <w:rStyle w:val="Emphasis"/>
          <w:rFonts w:asciiTheme="majorHAnsi" w:hAnsiTheme="majorHAnsi" w:cstheme="majorHAnsi"/>
          <w:highlight w:val="yellow"/>
        </w:rPr>
        <w:t>power from the perspective of</w:t>
      </w:r>
      <w:r w:rsidRPr="004105D8">
        <w:rPr>
          <w:rStyle w:val="Emphasis"/>
          <w:rFonts w:asciiTheme="majorHAnsi" w:hAnsiTheme="majorHAnsi" w:cstheme="majorHAnsi"/>
        </w:rPr>
        <w:t xml:space="preserve"> the movement that defines </w:t>
      </w:r>
      <w:r w:rsidRPr="004424D8">
        <w:rPr>
          <w:rStyle w:val="Emphasis"/>
          <w:rFonts w:asciiTheme="majorHAnsi" w:hAnsiTheme="majorHAnsi" w:cstheme="majorHAnsi"/>
          <w:highlight w:val="yellow"/>
        </w:rPr>
        <w:t>the migrant</w:t>
      </w:r>
      <w:r w:rsidRPr="004105D8">
        <w:rPr>
          <w:rStyle w:val="Emphasis"/>
          <w:rFonts w:asciiTheme="majorHAnsi" w:hAnsiTheme="majorHAnsi" w:cstheme="majorHAnsi"/>
        </w:rPr>
        <w:t xml:space="preserve"> in the first place</w:t>
      </w:r>
      <w:r w:rsidRPr="004105D8">
        <w:rPr>
          <w:rFonts w:asciiTheme="majorHAnsi" w:hAnsiTheme="majorHAnsi" w:cstheme="majorHAnsi"/>
          <w:sz w:val="16"/>
        </w:rPr>
        <w:t xml:space="preserve">.” This observation holds true for an entire human history characterized by mobility, to which thousands of years of nomadic experience attest. All </w:t>
      </w:r>
      <w:r w:rsidRPr="004424D8">
        <w:rPr>
          <w:rStyle w:val="StyleUnderline"/>
          <w:rFonts w:asciiTheme="majorHAnsi" w:hAnsiTheme="majorHAnsi" w:cstheme="majorHAnsi"/>
          <w:highlight w:val="yellow"/>
        </w:rPr>
        <w:t>these</w:t>
      </w:r>
      <w:r w:rsidRPr="004105D8">
        <w:rPr>
          <w:rStyle w:val="StyleUnderline"/>
          <w:rFonts w:asciiTheme="majorHAnsi" w:hAnsiTheme="majorHAnsi" w:cstheme="majorHAnsi"/>
        </w:rPr>
        <w:t xml:space="preserve"> points </w:t>
      </w:r>
      <w:r w:rsidRPr="004424D8">
        <w:rPr>
          <w:rStyle w:val="StyleUnderline"/>
          <w:rFonts w:asciiTheme="majorHAnsi" w:hAnsiTheme="majorHAnsi" w:cstheme="majorHAnsi"/>
          <w:highlight w:val="yellow"/>
        </w:rPr>
        <w:t>require</w:t>
      </w:r>
      <w:r w:rsidRPr="004105D8">
        <w:rPr>
          <w:rStyle w:val="StyleUnderline"/>
          <w:rFonts w:asciiTheme="majorHAnsi" w:hAnsiTheme="majorHAnsi" w:cstheme="majorHAnsi"/>
        </w:rPr>
        <w:t xml:space="preserve"> those of </w:t>
      </w:r>
      <w:r w:rsidRPr="004424D8">
        <w:rPr>
          <w:rStyle w:val="StyleUnderline"/>
          <w:rFonts w:asciiTheme="majorHAnsi" w:hAnsiTheme="majorHAnsi" w:cstheme="majorHAnsi"/>
          <w:highlight w:val="yellow"/>
        </w:rPr>
        <w:t>us</w:t>
      </w:r>
      <w:r w:rsidRPr="004105D8">
        <w:rPr>
          <w:rStyle w:val="StyleUnderline"/>
          <w:rFonts w:asciiTheme="majorHAnsi" w:hAnsiTheme="majorHAnsi" w:cstheme="majorHAnsi"/>
        </w:rPr>
        <w:t xml:space="preserve"> on the political left </w:t>
      </w:r>
      <w:r w:rsidRPr="004424D8">
        <w:rPr>
          <w:rStyle w:val="StyleUnderline"/>
          <w:rFonts w:asciiTheme="majorHAnsi" w:hAnsiTheme="majorHAnsi" w:cstheme="majorHAnsi"/>
          <w:highlight w:val="yellow"/>
        </w:rPr>
        <w:t>to</w:t>
      </w:r>
      <w:r w:rsidRPr="004105D8">
        <w:rPr>
          <w:rStyle w:val="StyleUnderline"/>
          <w:rFonts w:asciiTheme="majorHAnsi" w:hAnsiTheme="majorHAnsi" w:cstheme="majorHAnsi"/>
        </w:rPr>
        <w:t xml:space="preserve"> think and act on </w:t>
      </w:r>
      <w:r w:rsidRPr="004424D8">
        <w:rPr>
          <w:rStyle w:val="StyleUnderline"/>
          <w:rFonts w:asciiTheme="majorHAnsi" w:hAnsiTheme="majorHAnsi" w:cstheme="majorHAnsi"/>
          <w:highlight w:val="yellow"/>
        </w:rPr>
        <w:t>build</w:t>
      </w:r>
      <w:r w:rsidRPr="004105D8">
        <w:rPr>
          <w:rStyle w:val="StyleUnderline"/>
          <w:rFonts w:asciiTheme="majorHAnsi" w:hAnsiTheme="majorHAnsi" w:cstheme="majorHAnsi"/>
        </w:rPr>
        <w:t xml:space="preserve">ing </w:t>
      </w:r>
      <w:r w:rsidRPr="004424D8">
        <w:rPr>
          <w:rStyle w:val="StyleUnderline"/>
          <w:rFonts w:asciiTheme="majorHAnsi" w:hAnsiTheme="majorHAnsi" w:cstheme="majorHAnsi"/>
          <w:highlight w:val="yellow"/>
        </w:rPr>
        <w:t>migrant solidarities across</w:t>
      </w:r>
      <w:r w:rsidRPr="004105D8">
        <w:rPr>
          <w:rStyle w:val="StyleUnderline"/>
          <w:rFonts w:asciiTheme="majorHAnsi" w:hAnsiTheme="majorHAnsi" w:cstheme="majorHAnsi"/>
        </w:rPr>
        <w:t xml:space="preserve"> territorial, political, juridical and economic </w:t>
      </w:r>
      <w:r w:rsidRPr="004424D8">
        <w:rPr>
          <w:rStyle w:val="StyleUnderline"/>
          <w:rFonts w:asciiTheme="majorHAnsi" w:hAnsiTheme="majorHAnsi" w:cstheme="majorHAnsi"/>
          <w:highlight w:val="yellow"/>
        </w:rPr>
        <w:t xml:space="preserve">domains </w:t>
      </w:r>
      <w:r w:rsidRPr="004105D8">
        <w:rPr>
          <w:rStyle w:val="StyleUnderline"/>
          <w:rFonts w:asciiTheme="majorHAnsi" w:hAnsiTheme="majorHAnsi" w:cstheme="majorHAnsi"/>
        </w:rPr>
        <w:t>today</w:t>
      </w:r>
      <w:r w:rsidRPr="004424D8">
        <w:rPr>
          <w:rFonts w:asciiTheme="majorHAnsi" w:hAnsiTheme="majorHAnsi" w:cstheme="majorHAnsi"/>
          <w:sz w:val="16"/>
          <w:highlight w:val="yellow"/>
        </w:rPr>
        <w:t>.</w:t>
      </w:r>
      <w:r w:rsidRPr="004105D8">
        <w:rPr>
          <w:rFonts w:asciiTheme="majorHAnsi" w:hAnsiTheme="majorHAnsi" w:cstheme="majorHAnsi"/>
          <w:sz w:val="16"/>
        </w:rPr>
        <w:t>9</w:t>
      </w:r>
      <w:r>
        <w:rPr>
          <w:rFonts w:asciiTheme="majorHAnsi" w:hAnsiTheme="majorHAnsi" w:cstheme="majorHAnsi"/>
          <w:sz w:val="16"/>
        </w:rPr>
        <w:t xml:space="preserve"> </w:t>
      </w:r>
      <w:r w:rsidRPr="004105D8">
        <w:rPr>
          <w:rFonts w:asciiTheme="majorHAnsi" w:hAnsiTheme="majorHAnsi" w:cstheme="majorHAnsi"/>
          <w:sz w:val="16"/>
        </w:rPr>
        <w:t>Climate of Fear, Climate of Hope</w:t>
      </w:r>
      <w:r>
        <w:rPr>
          <w:rFonts w:asciiTheme="majorHAnsi" w:hAnsiTheme="majorHAnsi" w:cstheme="majorHAnsi"/>
          <w:sz w:val="16"/>
        </w:rPr>
        <w:t xml:space="preserve"> </w:t>
      </w:r>
      <w:r w:rsidRPr="004105D8">
        <w:rPr>
          <w:rFonts w:asciiTheme="majorHAnsi" w:hAnsiTheme="majorHAnsi" w:cstheme="majorHAnsi"/>
          <w:sz w:val="16"/>
        </w:rPr>
        <w:t xml:space="preserve">On the flipside </w:t>
      </w:r>
      <w:r w:rsidRPr="004105D8">
        <w:rPr>
          <w:rStyle w:val="Emphasis"/>
          <w:rFonts w:asciiTheme="majorHAnsi" w:hAnsiTheme="majorHAnsi" w:cstheme="majorHAnsi"/>
        </w:rPr>
        <w:t>the temptation to reduce everything to some ecological truth might be strong among those who believe that nature matters in human affairs</w:t>
      </w:r>
      <w:r w:rsidRPr="004105D8">
        <w:rPr>
          <w:rFonts w:asciiTheme="majorHAnsi" w:hAnsiTheme="majorHAnsi" w:cstheme="majorHAnsi"/>
          <w:sz w:val="16"/>
        </w:rPr>
        <w:t xml:space="preserve">. Wars and poverty, two crucial causes of migration, can also be explained as consequences of environmental or, more specifically, climatic changes (see also Correia 2013). Is this a task for radical scholars working on society and environment? Are we supposed to concur that migration is caused by environmental factors? We believe that </w:t>
      </w:r>
      <w:r w:rsidRPr="004105D8">
        <w:rPr>
          <w:rStyle w:val="StyleUnderline"/>
          <w:rFonts w:asciiTheme="majorHAnsi" w:hAnsiTheme="majorHAnsi" w:cstheme="majorHAnsi"/>
        </w:rPr>
        <w:t xml:space="preserve">rather than isolating and searching for the supposedly evident environmental causes of migration, </w:t>
      </w:r>
      <w:r w:rsidRPr="004424D8">
        <w:rPr>
          <w:rStyle w:val="StyleUnderline"/>
          <w:rFonts w:asciiTheme="majorHAnsi" w:hAnsiTheme="majorHAnsi" w:cstheme="majorHAnsi"/>
          <w:highlight w:val="yellow"/>
        </w:rPr>
        <w:t xml:space="preserve">the </w:t>
      </w:r>
      <w:r w:rsidRPr="004105D8">
        <w:rPr>
          <w:rStyle w:val="StyleUnderline"/>
          <w:rFonts w:asciiTheme="majorHAnsi" w:hAnsiTheme="majorHAnsi" w:cstheme="majorHAnsi"/>
        </w:rPr>
        <w:t xml:space="preserve">real </w:t>
      </w:r>
      <w:r w:rsidRPr="004424D8">
        <w:rPr>
          <w:rStyle w:val="StyleUnderline"/>
          <w:rFonts w:asciiTheme="majorHAnsi" w:hAnsiTheme="majorHAnsi" w:cstheme="majorHAnsi"/>
          <w:highlight w:val="yellow"/>
        </w:rPr>
        <w:t>challenge is to transform</w:t>
      </w:r>
      <w:r w:rsidRPr="004105D8">
        <w:rPr>
          <w:rStyle w:val="StyleUnderline"/>
          <w:rFonts w:asciiTheme="majorHAnsi" w:hAnsiTheme="majorHAnsi" w:cstheme="majorHAnsi"/>
        </w:rPr>
        <w:t xml:space="preserve"> </w:t>
      </w:r>
      <w:r w:rsidRPr="004424D8">
        <w:rPr>
          <w:rStyle w:val="StyleUnderline"/>
          <w:rFonts w:asciiTheme="majorHAnsi" w:hAnsiTheme="majorHAnsi" w:cstheme="majorHAnsi"/>
          <w:highlight w:val="yellow"/>
        </w:rPr>
        <w:t>the political</w:t>
      </w:r>
      <w:r w:rsidRPr="004105D8">
        <w:rPr>
          <w:rStyle w:val="StyleUnderline"/>
          <w:rFonts w:asciiTheme="majorHAnsi" w:hAnsiTheme="majorHAnsi" w:cstheme="majorHAnsi"/>
        </w:rPr>
        <w:t xml:space="preserve"> processes laden with inequalities, exploitation and oppression that in turn may lead to short or long distance mass migration</w:t>
      </w:r>
      <w:r w:rsidRPr="004105D8">
        <w:rPr>
          <w:rFonts w:asciiTheme="majorHAnsi" w:hAnsiTheme="majorHAnsi" w:cstheme="majorHAnsi"/>
          <w:sz w:val="16"/>
        </w:rPr>
        <w:t xml:space="preserve">. Moreover, </w:t>
      </w:r>
      <w:r w:rsidRPr="004105D8">
        <w:rPr>
          <w:rStyle w:val="Emphasis"/>
          <w:rFonts w:asciiTheme="majorHAnsi" w:hAnsiTheme="majorHAnsi" w:cstheme="majorHAnsi"/>
        </w:rPr>
        <w:t xml:space="preserve">if migration is a defining human condition that cannot be used as a political bargaining chip, then the challenge remains for us to </w:t>
      </w:r>
      <w:r w:rsidRPr="004424D8">
        <w:rPr>
          <w:rStyle w:val="Emphasis"/>
          <w:rFonts w:asciiTheme="majorHAnsi" w:hAnsiTheme="majorHAnsi" w:cstheme="majorHAnsi"/>
          <w:highlight w:val="yellow"/>
        </w:rPr>
        <w:t>sabotage</w:t>
      </w:r>
      <w:r w:rsidRPr="004105D8">
        <w:rPr>
          <w:rStyle w:val="Emphasis"/>
          <w:rFonts w:asciiTheme="majorHAnsi" w:hAnsiTheme="majorHAnsi" w:cstheme="majorHAnsi"/>
        </w:rPr>
        <w:t xml:space="preserve"> the </w:t>
      </w:r>
      <w:r w:rsidRPr="004424D8">
        <w:rPr>
          <w:rStyle w:val="Emphasis"/>
          <w:rFonts w:asciiTheme="majorHAnsi" w:hAnsiTheme="majorHAnsi" w:cstheme="majorHAnsi"/>
          <w:highlight w:val="yellow"/>
        </w:rPr>
        <w:t>physical and mental borders</w:t>
      </w:r>
      <w:r w:rsidRPr="004105D8">
        <w:rPr>
          <w:rStyle w:val="Emphasis"/>
          <w:rFonts w:asciiTheme="majorHAnsi" w:hAnsiTheme="majorHAnsi" w:cstheme="majorHAnsi"/>
        </w:rPr>
        <w:t xml:space="preserve"> of exclusion</w:t>
      </w:r>
      <w:r w:rsidRPr="004105D8">
        <w:rPr>
          <w:rFonts w:asciiTheme="majorHAnsi" w:hAnsiTheme="majorHAnsi" w:cstheme="majorHAnsi"/>
          <w:sz w:val="16"/>
        </w:rPr>
        <w:t xml:space="preserve">. At this point we cannot but agree with Felli and Castree (2012, 3) that approaches such as </w:t>
      </w:r>
      <w:r w:rsidRPr="004105D8">
        <w:rPr>
          <w:rStyle w:val="StyleUnderline"/>
          <w:rFonts w:asciiTheme="majorHAnsi" w:hAnsiTheme="majorHAnsi" w:cstheme="majorHAnsi"/>
        </w:rPr>
        <w:t>“migration as adaptation” are often instrumentalized not to advocate a “policy of open borders but instead one in which migrations are encouraged as well as monitored and managed</w:t>
      </w:r>
      <w:r w:rsidRPr="004105D8">
        <w:rPr>
          <w:rFonts w:asciiTheme="majorHAnsi" w:hAnsiTheme="majorHAnsi" w:cstheme="majorHAnsi"/>
          <w:sz w:val="16"/>
        </w:rPr>
        <w:t xml:space="preserve">.” Ultimately, </w:t>
      </w:r>
      <w:r w:rsidRPr="004105D8">
        <w:rPr>
          <w:rStyle w:val="Emphasis"/>
          <w:rFonts w:asciiTheme="majorHAnsi" w:hAnsiTheme="majorHAnsi" w:cstheme="majorHAnsi"/>
        </w:rPr>
        <w:t>why should those of us on the left adapt to all the mess of the world under the given rules of the international</w:t>
      </w:r>
      <w:r w:rsidRPr="004105D8">
        <w:rPr>
          <w:rFonts w:asciiTheme="majorHAnsi" w:hAnsiTheme="majorHAnsi" w:cstheme="majorHAnsi"/>
          <w:sz w:val="16"/>
        </w:rPr>
        <w:t xml:space="preserve"> capitalist </w:t>
      </w:r>
      <w:r w:rsidRPr="004105D8">
        <w:rPr>
          <w:rStyle w:val="Emphasis"/>
          <w:rFonts w:asciiTheme="majorHAnsi" w:hAnsiTheme="majorHAnsi" w:cstheme="majorHAnsi"/>
        </w:rPr>
        <w:t>system</w:t>
      </w:r>
      <w:r w:rsidRPr="004105D8">
        <w:rPr>
          <w:rFonts w:asciiTheme="majorHAnsi" w:hAnsiTheme="majorHAnsi" w:cstheme="majorHAnsi"/>
          <w:sz w:val="16"/>
        </w:rPr>
        <w:t xml:space="preserve"> </w:t>
      </w:r>
      <w:r w:rsidRPr="004105D8">
        <w:rPr>
          <w:rStyle w:val="Emphasis"/>
          <w:rFonts w:asciiTheme="majorHAnsi" w:hAnsiTheme="majorHAnsi" w:cstheme="majorHAnsi"/>
        </w:rPr>
        <w:t>with no possibility of changing these</w:t>
      </w:r>
      <w:r w:rsidRPr="004105D8">
        <w:rPr>
          <w:rFonts w:asciiTheme="majorHAnsi" w:hAnsiTheme="majorHAnsi" w:cstheme="majorHAnsi"/>
          <w:sz w:val="16"/>
        </w:rPr>
        <w:t xml:space="preserve"> very </w:t>
      </w:r>
      <w:r w:rsidRPr="004105D8">
        <w:rPr>
          <w:rStyle w:val="Emphasis"/>
          <w:rFonts w:asciiTheme="majorHAnsi" w:hAnsiTheme="majorHAnsi" w:cstheme="majorHAnsi"/>
        </w:rPr>
        <w:t>conditions</w:t>
      </w:r>
      <w:r w:rsidRPr="004105D8">
        <w:rPr>
          <w:rFonts w:asciiTheme="majorHAnsi" w:hAnsiTheme="majorHAnsi" w:cstheme="majorHAnsi"/>
          <w:sz w:val="16"/>
        </w:rPr>
        <w:t xml:space="preserve"> in sight (2012, 3)?</w:t>
      </w:r>
      <w:r>
        <w:rPr>
          <w:rFonts w:asciiTheme="majorHAnsi" w:hAnsiTheme="majorHAnsi" w:cstheme="majorHAnsi"/>
          <w:sz w:val="16"/>
        </w:rPr>
        <w:t xml:space="preserve"> </w:t>
      </w:r>
      <w:r w:rsidRPr="004105D8">
        <w:rPr>
          <w:rFonts w:asciiTheme="majorHAnsi" w:hAnsiTheme="majorHAnsi" w:cstheme="majorHAnsi"/>
          <w:sz w:val="16"/>
        </w:rPr>
        <w:t>A good example of what we mean for a non-environmentally obsessed understanding of migration is Donald Worster’s Dust Bowl (1979). In his seminal book Worster, influenced by Marx, explains the Dust Bowl and the migration of thousands of farmers from the Great Plains as a phenomenon caused by both the economy and the ecology of the region. In other words, those people who fled were climate-induced migrants (the Dust Bowl was indeed created by longlasting drought and wind) as much as they were capitalism-induced migrants (since according to Worster it was precisely capitalistic agriculture that caused the Dust Bowl). In order to take the environment seriously</w:t>
      </w:r>
      <w:r w:rsidRPr="004105D8">
        <w:rPr>
          <w:rStyle w:val="StyleUnderline"/>
          <w:rFonts w:asciiTheme="majorHAnsi" w:hAnsiTheme="majorHAnsi" w:cstheme="majorHAnsi"/>
        </w:rPr>
        <w:t>, radical scholars should not be obsessed with proving that migrations are driven by environmental changes as opposed to social ones</w:t>
      </w:r>
      <w:r w:rsidRPr="004105D8">
        <w:rPr>
          <w:rFonts w:asciiTheme="majorHAnsi" w:hAnsiTheme="majorHAnsi" w:cstheme="majorHAnsi"/>
          <w:sz w:val="16"/>
        </w:rPr>
        <w:t xml:space="preserve"> (Armiero and Tucker 2017). Rather, </w:t>
      </w:r>
      <w:r w:rsidRPr="004105D8">
        <w:rPr>
          <w:rStyle w:val="Emphasis"/>
          <w:rFonts w:asciiTheme="majorHAnsi" w:hAnsiTheme="majorHAnsi" w:cstheme="majorHAnsi"/>
        </w:rPr>
        <w:t>our approach must provide a radical alternative to the seemingly progressive dominant paradigms seeking to distinguish among political, economic, and environmental migrants</w:t>
      </w:r>
      <w:r w:rsidRPr="004105D8">
        <w:rPr>
          <w:rFonts w:asciiTheme="majorHAnsi" w:hAnsiTheme="majorHAnsi" w:cstheme="majorHAnsi"/>
          <w:sz w:val="16"/>
        </w:rPr>
        <w:t xml:space="preserve"> as if those were parallel universes and not the intertwined socio-natures of which our world is made.</w:t>
      </w:r>
      <w:r>
        <w:rPr>
          <w:rFonts w:asciiTheme="majorHAnsi" w:hAnsiTheme="majorHAnsi" w:cstheme="majorHAnsi"/>
          <w:sz w:val="16"/>
        </w:rPr>
        <w:t xml:space="preserve"> </w:t>
      </w:r>
      <w:r w:rsidRPr="004105D8">
        <w:rPr>
          <w:rFonts w:asciiTheme="majorHAnsi" w:hAnsiTheme="majorHAnsi" w:cstheme="majorHAnsi"/>
          <w:sz w:val="16"/>
        </w:rPr>
        <w:t>Now Here or Nowhere</w:t>
      </w:r>
      <w:r>
        <w:rPr>
          <w:rFonts w:asciiTheme="majorHAnsi" w:hAnsiTheme="majorHAnsi" w:cstheme="majorHAnsi"/>
          <w:sz w:val="16"/>
        </w:rPr>
        <w:t xml:space="preserve"> </w:t>
      </w:r>
      <w:proofErr w:type="gramStart"/>
      <w:r w:rsidRPr="004105D8">
        <w:rPr>
          <w:rFonts w:asciiTheme="majorHAnsi" w:hAnsiTheme="majorHAnsi" w:cstheme="majorHAnsi"/>
          <w:sz w:val="16"/>
        </w:rPr>
        <w:t>The</w:t>
      </w:r>
      <w:proofErr w:type="gramEnd"/>
      <w:r w:rsidRPr="004105D8">
        <w:rPr>
          <w:rFonts w:asciiTheme="majorHAnsi" w:hAnsiTheme="majorHAnsi" w:cstheme="majorHAnsi"/>
          <w:sz w:val="16"/>
        </w:rPr>
        <w:t xml:space="preserve"> fences are also inside us. Interior borders run through our atomized minds and hearts, telling us we should look out only for ourselves, that we are alone. But borders, enclosures, fences, walls, silences are being torn down, punctured, invaded by human hands, warm bodies, strong voices which call out the most revolutionary of messages: “You are not alone!” </w:t>
      </w:r>
      <w:proofErr w:type="gramStart"/>
      <w:r w:rsidRPr="004105D8">
        <w:rPr>
          <w:rFonts w:asciiTheme="majorHAnsi" w:hAnsiTheme="majorHAnsi" w:cstheme="majorHAnsi"/>
          <w:sz w:val="16"/>
        </w:rPr>
        <w:t>For we are everywhere.</w:t>
      </w:r>
      <w:proofErr w:type="gramEnd"/>
      <w:r w:rsidRPr="004105D8">
        <w:rPr>
          <w:rFonts w:asciiTheme="majorHAnsi" w:hAnsiTheme="majorHAnsi" w:cstheme="majorHAnsi"/>
          <w:sz w:val="16"/>
        </w:rPr>
        <w:t xml:space="preserve"> (Notes from Nowhere 2003, 20)</w:t>
      </w:r>
      <w:r>
        <w:rPr>
          <w:rFonts w:asciiTheme="majorHAnsi" w:hAnsiTheme="majorHAnsi" w:cstheme="majorHAnsi"/>
          <w:sz w:val="16"/>
        </w:rPr>
        <w:t xml:space="preserve"> </w:t>
      </w:r>
      <w:r w:rsidRPr="004105D8">
        <w:rPr>
          <w:rFonts w:asciiTheme="majorHAnsi" w:hAnsiTheme="majorHAnsi" w:cstheme="majorHAnsi"/>
          <w:sz w:val="16"/>
        </w:rPr>
        <w:t xml:space="preserve">In a controversial essay Žižek (2015) made the point that </w:t>
      </w:r>
      <w:r w:rsidRPr="004105D8">
        <w:rPr>
          <w:rStyle w:val="StyleUnderline"/>
          <w:rFonts w:asciiTheme="majorHAnsi" w:hAnsiTheme="majorHAnsi" w:cstheme="majorHAnsi"/>
        </w:rPr>
        <w:t>Norway does not exist</w:t>
      </w:r>
      <w:r w:rsidRPr="004105D8">
        <w:rPr>
          <w:rFonts w:asciiTheme="majorHAnsi" w:hAnsiTheme="majorHAnsi" w:cstheme="majorHAnsi"/>
          <w:sz w:val="16"/>
        </w:rPr>
        <w:t xml:space="preserve">, in the sense that </w:t>
      </w:r>
      <w:r w:rsidRPr="004105D8">
        <w:rPr>
          <w:rStyle w:val="StyleUnderline"/>
          <w:rFonts w:asciiTheme="majorHAnsi" w:hAnsiTheme="majorHAnsi" w:cstheme="majorHAnsi"/>
        </w:rPr>
        <w:t>the dream country migrants wish to reach is not already somewhere out there but instead must be created through struggle</w:t>
      </w:r>
      <w:r w:rsidRPr="004105D8">
        <w:rPr>
          <w:rFonts w:asciiTheme="majorHAnsi" w:hAnsiTheme="majorHAnsi" w:cstheme="majorHAnsi"/>
          <w:sz w:val="16"/>
        </w:rPr>
        <w:t xml:space="preserve">. While </w:t>
      </w:r>
      <w:r w:rsidRPr="004105D8">
        <w:rPr>
          <w:rStyle w:val="Emphasis"/>
          <w:rFonts w:asciiTheme="majorHAnsi" w:hAnsiTheme="majorHAnsi" w:cstheme="majorHAnsi"/>
        </w:rPr>
        <w:t>Žižek’s</w:t>
      </w:r>
      <w:r w:rsidRPr="004105D8">
        <w:rPr>
          <w:rFonts w:asciiTheme="majorHAnsi" w:hAnsiTheme="majorHAnsi" w:cstheme="majorHAnsi"/>
          <w:sz w:val="16"/>
        </w:rPr>
        <w:t xml:space="preserve"> argument can stimulate debate in reframing radical perspectives on migration beyond the liberal paradigm, we believe that he </w:t>
      </w:r>
      <w:r w:rsidRPr="004105D8">
        <w:rPr>
          <w:rStyle w:val="Emphasis"/>
          <w:rFonts w:asciiTheme="majorHAnsi" w:hAnsiTheme="majorHAnsi" w:cstheme="majorHAnsi"/>
        </w:rPr>
        <w:t>is missing the main point</w:t>
      </w:r>
      <w:r w:rsidRPr="004105D8">
        <w:rPr>
          <w:rFonts w:asciiTheme="majorHAnsi" w:hAnsiTheme="majorHAnsi" w:cstheme="majorHAnsi"/>
          <w:sz w:val="16"/>
        </w:rPr>
        <w:t xml:space="preserve">, that is, </w:t>
      </w:r>
      <w:r w:rsidRPr="004105D8">
        <w:rPr>
          <w:rStyle w:val="StyleUnderline"/>
          <w:rFonts w:asciiTheme="majorHAnsi" w:hAnsiTheme="majorHAnsi" w:cstheme="majorHAnsi"/>
        </w:rPr>
        <w:t>the arrival of migrants in Norway can in itself be a revolutionary opportunity</w:t>
      </w:r>
      <w:r w:rsidRPr="004105D8">
        <w:rPr>
          <w:rFonts w:asciiTheme="majorHAnsi" w:hAnsiTheme="majorHAnsi" w:cstheme="majorHAnsi"/>
          <w:sz w:val="16"/>
        </w:rPr>
        <w:t xml:space="preserve">. It can have demystifying power: </w:t>
      </w:r>
      <w:r w:rsidRPr="004105D8">
        <w:rPr>
          <w:rStyle w:val="StyleUnderline"/>
          <w:rFonts w:asciiTheme="majorHAnsi" w:hAnsiTheme="majorHAnsi" w:cstheme="majorHAnsi"/>
        </w:rPr>
        <w:t>by the very act of trespassing into the country migrants reveal that Norway</w:t>
      </w:r>
      <w:r w:rsidRPr="004105D8">
        <w:rPr>
          <w:rFonts w:asciiTheme="majorHAnsi" w:hAnsiTheme="majorHAnsi" w:cstheme="majorHAnsi"/>
          <w:sz w:val="16"/>
        </w:rPr>
        <w:t xml:space="preserve"> (or any country in the West) </w:t>
      </w:r>
      <w:r w:rsidRPr="004105D8">
        <w:rPr>
          <w:rStyle w:val="StyleUnderline"/>
          <w:rFonts w:asciiTheme="majorHAnsi" w:hAnsiTheme="majorHAnsi" w:cstheme="majorHAnsi"/>
        </w:rPr>
        <w:t>does not exist as such, exposing the naked emperor for everybody</w:t>
      </w:r>
      <w:r w:rsidRPr="004105D8">
        <w:rPr>
          <w:rFonts w:asciiTheme="majorHAnsi" w:hAnsiTheme="majorHAnsi" w:cstheme="majorHAnsi"/>
          <w:sz w:val="16"/>
        </w:rPr>
        <w:t xml:space="preserve">. </w:t>
      </w:r>
      <w:proofErr w:type="gramStart"/>
      <w:r w:rsidRPr="004105D8">
        <w:rPr>
          <w:rFonts w:asciiTheme="majorHAnsi" w:hAnsiTheme="majorHAnsi" w:cstheme="majorHAnsi"/>
          <w:sz w:val="16"/>
        </w:rPr>
        <w:t>As Dale (2015) forcefully argues in his critique of Žižek: “But if the refugees are driven by utopian longing, so what?”</w:t>
      </w:r>
      <w:proofErr w:type="gramEnd"/>
      <w:r w:rsidRPr="004105D8">
        <w:rPr>
          <w:rFonts w:asciiTheme="majorHAnsi" w:hAnsiTheme="majorHAnsi" w:cstheme="majorHAnsi"/>
          <w:sz w:val="16"/>
        </w:rPr>
        <w:t xml:space="preserve"> </w:t>
      </w:r>
      <w:r w:rsidRPr="004424D8">
        <w:rPr>
          <w:rStyle w:val="Emphasis"/>
          <w:rFonts w:asciiTheme="majorHAnsi" w:hAnsiTheme="majorHAnsi" w:cstheme="majorHAnsi"/>
          <w:highlight w:val="yellow"/>
        </w:rPr>
        <w:t>The</w:t>
      </w:r>
      <w:r w:rsidRPr="004105D8">
        <w:rPr>
          <w:rStyle w:val="Emphasis"/>
          <w:rFonts w:asciiTheme="majorHAnsi" w:hAnsiTheme="majorHAnsi" w:cstheme="majorHAnsi"/>
        </w:rPr>
        <w:t xml:space="preserve"> complete </w:t>
      </w:r>
      <w:r w:rsidRPr="004424D8">
        <w:rPr>
          <w:rStyle w:val="Emphasis"/>
          <w:rFonts w:asciiTheme="majorHAnsi" w:hAnsiTheme="majorHAnsi" w:cstheme="majorHAnsi"/>
          <w:highlight w:val="yellow"/>
        </w:rPr>
        <w:t>void of solidarity</w:t>
      </w:r>
      <w:r w:rsidRPr="004105D8">
        <w:rPr>
          <w:rStyle w:val="Emphasis"/>
          <w:rFonts w:asciiTheme="majorHAnsi" w:hAnsiTheme="majorHAnsi" w:cstheme="majorHAnsi"/>
        </w:rPr>
        <w:t xml:space="preserve">, the volatility of social, labor and environmental rights, </w:t>
      </w:r>
      <w:r w:rsidRPr="004424D8">
        <w:rPr>
          <w:rStyle w:val="Emphasis"/>
          <w:rFonts w:asciiTheme="majorHAnsi" w:hAnsiTheme="majorHAnsi" w:cstheme="majorHAnsi"/>
          <w:highlight w:val="yellow"/>
        </w:rPr>
        <w:t>and</w:t>
      </w:r>
      <w:r w:rsidRPr="004105D8">
        <w:rPr>
          <w:rStyle w:val="Emphasis"/>
          <w:rFonts w:asciiTheme="majorHAnsi" w:hAnsiTheme="majorHAnsi" w:cstheme="majorHAnsi"/>
        </w:rPr>
        <w:t xml:space="preserve"> the </w:t>
      </w:r>
      <w:r w:rsidRPr="004424D8">
        <w:rPr>
          <w:rStyle w:val="Emphasis"/>
          <w:rFonts w:asciiTheme="majorHAnsi" w:hAnsiTheme="majorHAnsi" w:cstheme="majorHAnsi"/>
          <w:highlight w:val="yellow"/>
        </w:rPr>
        <w:t>violence of authorities</w:t>
      </w:r>
      <w:r w:rsidRPr="004105D8">
        <w:rPr>
          <w:rStyle w:val="Emphasis"/>
          <w:rFonts w:asciiTheme="majorHAnsi" w:hAnsiTheme="majorHAnsi" w:cstheme="majorHAnsi"/>
        </w:rPr>
        <w:t xml:space="preserve"> </w:t>
      </w:r>
      <w:r w:rsidRPr="004424D8">
        <w:rPr>
          <w:rStyle w:val="Emphasis"/>
          <w:rFonts w:asciiTheme="majorHAnsi" w:hAnsiTheme="majorHAnsi" w:cstheme="majorHAnsi"/>
          <w:highlight w:val="yellow"/>
        </w:rPr>
        <w:t>are</w:t>
      </w:r>
      <w:r w:rsidRPr="004105D8">
        <w:rPr>
          <w:rStyle w:val="Emphasis"/>
          <w:rFonts w:asciiTheme="majorHAnsi" w:hAnsiTheme="majorHAnsi" w:cstheme="majorHAnsi"/>
        </w:rPr>
        <w:t xml:space="preserve"> only a few of the </w:t>
      </w:r>
      <w:r w:rsidRPr="004424D8">
        <w:rPr>
          <w:rStyle w:val="Emphasis"/>
          <w:rFonts w:asciiTheme="majorHAnsi" w:hAnsiTheme="majorHAnsi" w:cstheme="majorHAnsi"/>
          <w:highlight w:val="yellow"/>
        </w:rPr>
        <w:t>revelations</w:t>
      </w:r>
      <w:r w:rsidRPr="004105D8">
        <w:rPr>
          <w:rStyle w:val="Emphasis"/>
          <w:rFonts w:asciiTheme="majorHAnsi" w:hAnsiTheme="majorHAnsi" w:cstheme="majorHAnsi"/>
        </w:rPr>
        <w:t xml:space="preserve"> that the presence of </w:t>
      </w:r>
      <w:r w:rsidRPr="004424D8">
        <w:rPr>
          <w:rStyle w:val="Emphasis"/>
          <w:rFonts w:asciiTheme="majorHAnsi" w:hAnsiTheme="majorHAnsi" w:cstheme="majorHAnsi"/>
          <w:highlight w:val="yellow"/>
        </w:rPr>
        <w:t>migrants make visible</w:t>
      </w:r>
      <w:r w:rsidRPr="004105D8">
        <w:rPr>
          <w:rFonts w:asciiTheme="majorHAnsi" w:hAnsiTheme="majorHAnsi" w:cstheme="majorHAnsi"/>
          <w:sz w:val="16"/>
        </w:rPr>
        <w:t xml:space="preserve">. Thereby one might argue that </w:t>
      </w:r>
      <w:r w:rsidRPr="004105D8">
        <w:rPr>
          <w:rStyle w:val="StyleUnderline"/>
          <w:rFonts w:asciiTheme="majorHAnsi" w:hAnsiTheme="majorHAnsi" w:cstheme="majorHAnsi"/>
        </w:rPr>
        <w:t>migrants come to rescue us from the illusion that the best possible life is the one we already have</w:t>
      </w:r>
      <w:r w:rsidRPr="004105D8">
        <w:rPr>
          <w:rFonts w:asciiTheme="majorHAnsi" w:hAnsiTheme="majorHAnsi" w:cstheme="majorHAnsi"/>
          <w:sz w:val="16"/>
        </w:rPr>
        <w:t xml:space="preserve">. </w:t>
      </w:r>
      <w:r w:rsidRPr="004105D8">
        <w:rPr>
          <w:rStyle w:val="Emphasis"/>
          <w:rFonts w:asciiTheme="majorHAnsi" w:hAnsiTheme="majorHAnsi" w:cstheme="majorHAnsi"/>
        </w:rPr>
        <w:t>The</w:t>
      </w:r>
      <w:r w:rsidRPr="004105D8">
        <w:rPr>
          <w:rFonts w:asciiTheme="majorHAnsi" w:hAnsiTheme="majorHAnsi" w:cstheme="majorHAnsi"/>
          <w:sz w:val="16"/>
        </w:rPr>
        <w:t xml:space="preserve"> very </w:t>
      </w:r>
      <w:r w:rsidRPr="004105D8">
        <w:rPr>
          <w:rStyle w:val="Emphasis"/>
          <w:rFonts w:asciiTheme="majorHAnsi" w:hAnsiTheme="majorHAnsi" w:cstheme="majorHAnsi"/>
        </w:rPr>
        <w:t>act of being on the move</w:t>
      </w:r>
      <w:r w:rsidRPr="004105D8">
        <w:rPr>
          <w:rFonts w:asciiTheme="majorHAnsi" w:hAnsiTheme="majorHAnsi" w:cstheme="majorHAnsi"/>
          <w:sz w:val="16"/>
        </w:rPr>
        <w:t xml:space="preserve"> today </w:t>
      </w:r>
      <w:r w:rsidRPr="004105D8">
        <w:rPr>
          <w:rStyle w:val="Emphasis"/>
          <w:rFonts w:asciiTheme="majorHAnsi" w:hAnsiTheme="majorHAnsi" w:cstheme="majorHAnsi"/>
        </w:rPr>
        <w:t>is a call for arms against the world’s rich nations dividing the world into standing pools of labor to be drawn upon when needed or establishing economies in-exile</w:t>
      </w:r>
      <w:r w:rsidRPr="004105D8">
        <w:rPr>
          <w:rFonts w:asciiTheme="majorHAnsi" w:hAnsiTheme="majorHAnsi" w:cstheme="majorHAnsi"/>
          <w:sz w:val="16"/>
        </w:rPr>
        <w:t xml:space="preserve"> “producing for the European market” (Collier 2015). </w:t>
      </w:r>
      <w:r w:rsidRPr="004424D8">
        <w:rPr>
          <w:rStyle w:val="StyleUnderline"/>
          <w:rFonts w:asciiTheme="majorHAnsi" w:hAnsiTheme="majorHAnsi" w:cstheme="majorHAnsi"/>
          <w:highlight w:val="yellow"/>
        </w:rPr>
        <w:t>Pro-migrant solidarity is</w:t>
      </w:r>
      <w:r w:rsidRPr="004105D8">
        <w:rPr>
          <w:rStyle w:val="StyleUnderline"/>
          <w:rFonts w:asciiTheme="majorHAnsi" w:hAnsiTheme="majorHAnsi" w:cstheme="majorHAnsi"/>
        </w:rPr>
        <w:t xml:space="preserve"> about </w:t>
      </w:r>
      <w:r w:rsidRPr="004424D8">
        <w:rPr>
          <w:rStyle w:val="StyleUnderline"/>
          <w:rFonts w:asciiTheme="majorHAnsi" w:hAnsiTheme="majorHAnsi" w:cstheme="majorHAnsi"/>
          <w:highlight w:val="yellow"/>
        </w:rPr>
        <w:t>taking back</w:t>
      </w:r>
      <w:r w:rsidRPr="004105D8">
        <w:rPr>
          <w:rStyle w:val="StyleUnderline"/>
          <w:rFonts w:asciiTheme="majorHAnsi" w:hAnsiTheme="majorHAnsi" w:cstheme="majorHAnsi"/>
        </w:rPr>
        <w:t xml:space="preserve"> the </w:t>
      </w:r>
      <w:r w:rsidRPr="004424D8">
        <w:rPr>
          <w:rStyle w:val="StyleUnderline"/>
          <w:rFonts w:asciiTheme="majorHAnsi" w:hAnsiTheme="majorHAnsi" w:cstheme="majorHAnsi"/>
          <w:highlight w:val="yellow"/>
        </w:rPr>
        <w:t>political control of our lives</w:t>
      </w:r>
      <w:r w:rsidRPr="004105D8">
        <w:rPr>
          <w:rFonts w:asciiTheme="majorHAnsi" w:hAnsiTheme="majorHAnsi" w:cstheme="majorHAnsi"/>
          <w:sz w:val="16"/>
        </w:rPr>
        <w:t xml:space="preserve"> (Russel and Reyes 2017), </w:t>
      </w:r>
      <w:r w:rsidRPr="004105D8">
        <w:rPr>
          <w:rStyle w:val="StyleUnderline"/>
          <w:rFonts w:asciiTheme="majorHAnsi" w:hAnsiTheme="majorHAnsi" w:cstheme="majorHAnsi"/>
        </w:rPr>
        <w:t>not about establishing “safe havens” of sweatshop refugee camps</w:t>
      </w:r>
      <w:r w:rsidRPr="004105D8">
        <w:rPr>
          <w:rFonts w:asciiTheme="majorHAnsi" w:hAnsiTheme="majorHAnsi" w:cstheme="majorHAnsi"/>
          <w:sz w:val="16"/>
        </w:rPr>
        <w:t xml:space="preserve"> somewhere far away as the likes of Collier and Betts (2017) suggest.10</w:t>
      </w:r>
      <w:r>
        <w:rPr>
          <w:rFonts w:asciiTheme="majorHAnsi" w:hAnsiTheme="majorHAnsi" w:cstheme="majorHAnsi"/>
          <w:sz w:val="16"/>
        </w:rPr>
        <w:t xml:space="preserve"> </w:t>
      </w:r>
      <w:proofErr w:type="gramStart"/>
      <w:r w:rsidRPr="004105D8">
        <w:rPr>
          <w:rStyle w:val="StyleUnderline"/>
          <w:rFonts w:asciiTheme="majorHAnsi" w:hAnsiTheme="majorHAnsi" w:cstheme="majorHAnsi"/>
        </w:rPr>
        <w:t>What</w:t>
      </w:r>
      <w:proofErr w:type="gramEnd"/>
      <w:r w:rsidRPr="004105D8">
        <w:rPr>
          <w:rStyle w:val="StyleUnderline"/>
          <w:rFonts w:asciiTheme="majorHAnsi" w:hAnsiTheme="majorHAnsi" w:cstheme="majorHAnsi"/>
        </w:rPr>
        <w:t xml:space="preserve"> is </w:t>
      </w:r>
      <w:r w:rsidRPr="004424D8">
        <w:rPr>
          <w:rStyle w:val="StyleUnderline"/>
          <w:rFonts w:asciiTheme="majorHAnsi" w:hAnsiTheme="majorHAnsi" w:cstheme="majorHAnsi"/>
          <w:highlight w:val="yellow"/>
        </w:rPr>
        <w:t>a</w:t>
      </w:r>
      <w:r w:rsidRPr="004105D8">
        <w:rPr>
          <w:rStyle w:val="StyleUnderline"/>
          <w:rFonts w:asciiTheme="majorHAnsi" w:hAnsiTheme="majorHAnsi" w:cstheme="majorHAnsi"/>
        </w:rPr>
        <w:t xml:space="preserve"> progressive eco-socialist </w:t>
      </w:r>
      <w:r w:rsidRPr="004424D8">
        <w:rPr>
          <w:rStyle w:val="StyleUnderline"/>
          <w:rFonts w:asciiTheme="majorHAnsi" w:hAnsiTheme="majorHAnsi" w:cstheme="majorHAnsi"/>
          <w:highlight w:val="yellow"/>
        </w:rPr>
        <w:t xml:space="preserve">response to a planet </w:t>
      </w:r>
      <w:r w:rsidRPr="004105D8">
        <w:rPr>
          <w:rStyle w:val="StyleUnderline"/>
          <w:rFonts w:asciiTheme="majorHAnsi" w:hAnsiTheme="majorHAnsi" w:cstheme="majorHAnsi"/>
        </w:rPr>
        <w:t xml:space="preserve">in crisis </w:t>
      </w:r>
      <w:r w:rsidRPr="004424D8">
        <w:rPr>
          <w:rStyle w:val="StyleUnderline"/>
          <w:rFonts w:asciiTheme="majorHAnsi" w:hAnsiTheme="majorHAnsi" w:cstheme="majorHAnsi"/>
          <w:highlight w:val="yellow"/>
        </w:rPr>
        <w:t xml:space="preserve">adorned with barbed wires </w:t>
      </w:r>
      <w:r w:rsidRPr="004105D8">
        <w:rPr>
          <w:rStyle w:val="StyleUnderline"/>
          <w:rFonts w:asciiTheme="majorHAnsi" w:hAnsiTheme="majorHAnsi" w:cstheme="majorHAnsi"/>
        </w:rPr>
        <w:t>and electrified walls from end to end</w:t>
      </w:r>
      <w:r w:rsidRPr="004105D8">
        <w:rPr>
          <w:rFonts w:asciiTheme="majorHAnsi" w:hAnsiTheme="majorHAnsi" w:cstheme="majorHAnsi"/>
          <w:sz w:val="16"/>
        </w:rPr>
        <w:t xml:space="preserve">? What are the possibilities and means of overcoming Malthusian narratives of scarcity and territories of fear and replacing them with spaces of hope? </w:t>
      </w:r>
      <w:r w:rsidRPr="004105D8">
        <w:rPr>
          <w:rStyle w:val="Emphasis"/>
          <w:rFonts w:asciiTheme="majorHAnsi" w:hAnsiTheme="majorHAnsi" w:cstheme="majorHAnsi"/>
        </w:rPr>
        <w:t>The answer</w:t>
      </w:r>
      <w:r w:rsidRPr="004105D8">
        <w:rPr>
          <w:rFonts w:asciiTheme="majorHAnsi" w:hAnsiTheme="majorHAnsi" w:cstheme="majorHAnsi"/>
          <w:sz w:val="16"/>
        </w:rPr>
        <w:t xml:space="preserve">, we argue, </w:t>
      </w:r>
      <w:r w:rsidRPr="004424D8">
        <w:rPr>
          <w:rStyle w:val="Emphasis"/>
          <w:rFonts w:asciiTheme="majorHAnsi" w:hAnsiTheme="majorHAnsi" w:cstheme="majorHAnsi"/>
          <w:highlight w:val="yellow"/>
        </w:rPr>
        <w:t>lies</w:t>
      </w:r>
      <w:r w:rsidRPr="004105D8">
        <w:rPr>
          <w:rFonts w:asciiTheme="majorHAnsi" w:hAnsiTheme="majorHAnsi" w:cstheme="majorHAnsi"/>
          <w:sz w:val="16"/>
        </w:rPr>
        <w:t xml:space="preserve"> partly </w:t>
      </w:r>
      <w:r w:rsidRPr="004424D8">
        <w:rPr>
          <w:rStyle w:val="StyleUnderline"/>
          <w:rFonts w:asciiTheme="majorHAnsi" w:hAnsiTheme="majorHAnsi" w:cstheme="majorHAnsi"/>
          <w:highlight w:val="yellow"/>
        </w:rPr>
        <w:t>in</w:t>
      </w:r>
      <w:r w:rsidRPr="004105D8">
        <w:rPr>
          <w:rStyle w:val="StyleUnderline"/>
          <w:rFonts w:asciiTheme="majorHAnsi" w:hAnsiTheme="majorHAnsi" w:cstheme="majorHAnsi"/>
        </w:rPr>
        <w:t xml:space="preserve"> the </w:t>
      </w:r>
      <w:r w:rsidRPr="004424D8">
        <w:rPr>
          <w:rStyle w:val="StyleUnderline"/>
          <w:rFonts w:asciiTheme="majorHAnsi" w:hAnsiTheme="majorHAnsi" w:cstheme="majorHAnsi"/>
          <w:highlight w:val="yellow"/>
        </w:rPr>
        <w:t>radical possibilities that</w:t>
      </w:r>
      <w:r w:rsidRPr="004105D8">
        <w:rPr>
          <w:rStyle w:val="StyleUnderline"/>
          <w:rFonts w:asciiTheme="majorHAnsi" w:hAnsiTheme="majorHAnsi" w:cstheme="majorHAnsi"/>
        </w:rPr>
        <w:t xml:space="preserve"> an accelerating </w:t>
      </w:r>
      <w:r w:rsidRPr="004424D8">
        <w:rPr>
          <w:rStyle w:val="StyleUnderline"/>
          <w:rFonts w:asciiTheme="majorHAnsi" w:hAnsiTheme="majorHAnsi" w:cstheme="majorHAnsi"/>
          <w:highlight w:val="yellow"/>
        </w:rPr>
        <w:t>converge</w:t>
      </w:r>
      <w:r w:rsidRPr="004105D8">
        <w:rPr>
          <w:rStyle w:val="StyleUnderline"/>
          <w:rFonts w:asciiTheme="majorHAnsi" w:hAnsiTheme="majorHAnsi" w:cstheme="majorHAnsi"/>
        </w:rPr>
        <w:t xml:space="preserve">nce of environmental justice movements around the world </w:t>
      </w:r>
      <w:r w:rsidRPr="004424D8">
        <w:rPr>
          <w:rStyle w:val="StyleUnderline"/>
          <w:rFonts w:asciiTheme="majorHAnsi" w:hAnsiTheme="majorHAnsi" w:cstheme="majorHAnsi"/>
          <w:highlight w:val="yellow"/>
        </w:rPr>
        <w:t>with</w:t>
      </w:r>
      <w:r w:rsidRPr="004105D8">
        <w:rPr>
          <w:rStyle w:val="StyleUnderline"/>
          <w:rFonts w:asciiTheme="majorHAnsi" w:hAnsiTheme="majorHAnsi" w:cstheme="majorHAnsi"/>
        </w:rPr>
        <w:t xml:space="preserve"> the global </w:t>
      </w:r>
      <w:r w:rsidRPr="004424D8">
        <w:rPr>
          <w:rStyle w:val="StyleUnderline"/>
          <w:rFonts w:asciiTheme="majorHAnsi" w:hAnsiTheme="majorHAnsi" w:cstheme="majorHAnsi"/>
          <w:highlight w:val="yellow"/>
        </w:rPr>
        <w:t xml:space="preserve">labor and migrant struggles </w:t>
      </w:r>
      <w:r w:rsidRPr="004105D8">
        <w:rPr>
          <w:rStyle w:val="StyleUnderline"/>
          <w:rFonts w:asciiTheme="majorHAnsi" w:hAnsiTheme="majorHAnsi" w:cstheme="majorHAnsi"/>
        </w:rPr>
        <w:t>entail</w:t>
      </w:r>
      <w:r w:rsidRPr="004105D8">
        <w:rPr>
          <w:rFonts w:asciiTheme="majorHAnsi" w:hAnsiTheme="majorHAnsi" w:cstheme="majorHAnsi"/>
          <w:sz w:val="16"/>
        </w:rPr>
        <w:t xml:space="preserve">. While providing an aperture to experiment with alternative ways of life beyond the crippling Washington consensus and stinking nationalist populism, </w:t>
      </w:r>
      <w:r w:rsidRPr="004105D8">
        <w:rPr>
          <w:rStyle w:val="StyleUnderline"/>
          <w:rFonts w:asciiTheme="majorHAnsi" w:hAnsiTheme="majorHAnsi" w:cstheme="majorHAnsi"/>
        </w:rPr>
        <w:t>current migration waves have also become a litmus test enabling us to separate friends from foes.</w:t>
      </w:r>
      <w:r w:rsidRPr="004105D8">
        <w:rPr>
          <w:rFonts w:asciiTheme="majorHAnsi" w:hAnsiTheme="majorHAnsi" w:cstheme="majorHAnsi"/>
          <w:sz w:val="16"/>
        </w:rPr>
        <w:t xml:space="preserve"> </w:t>
      </w:r>
      <w:r w:rsidRPr="004424D8">
        <w:rPr>
          <w:rStyle w:val="Emphasis"/>
          <w:rFonts w:asciiTheme="majorHAnsi" w:hAnsiTheme="majorHAnsi" w:cstheme="majorHAnsi"/>
          <w:highlight w:val="yellow"/>
        </w:rPr>
        <w:t>The “alternative facts” of Trump</w:t>
      </w:r>
      <w:r w:rsidRPr="004105D8">
        <w:rPr>
          <w:rStyle w:val="Emphasis"/>
          <w:rFonts w:asciiTheme="majorHAnsi" w:hAnsiTheme="majorHAnsi" w:cstheme="majorHAnsi"/>
        </w:rPr>
        <w:t xml:space="preserve"> and his favorite bedfellows</w:t>
      </w:r>
      <w:r w:rsidRPr="004105D8">
        <w:rPr>
          <w:rFonts w:asciiTheme="majorHAnsi" w:hAnsiTheme="majorHAnsi" w:cstheme="majorHAnsi"/>
          <w:sz w:val="16"/>
        </w:rPr>
        <w:t xml:space="preserve"> —from Putin to Erdoğan, Wilders to Orbán and beyond—</w:t>
      </w:r>
      <w:r w:rsidRPr="004424D8">
        <w:rPr>
          <w:rStyle w:val="StyleUnderline"/>
          <w:rFonts w:asciiTheme="majorHAnsi" w:hAnsiTheme="majorHAnsi" w:cstheme="majorHAnsi"/>
          <w:highlight w:val="yellow"/>
        </w:rPr>
        <w:t xml:space="preserve">challenge us to respond to the tyranny of </w:t>
      </w:r>
      <w:r w:rsidRPr="004105D8">
        <w:rPr>
          <w:rStyle w:val="StyleUnderline"/>
          <w:rFonts w:asciiTheme="majorHAnsi" w:hAnsiTheme="majorHAnsi" w:cstheme="majorHAnsi"/>
        </w:rPr>
        <w:t xml:space="preserve">borders and </w:t>
      </w:r>
      <w:r w:rsidRPr="004424D8">
        <w:rPr>
          <w:rStyle w:val="StyleUnderline"/>
          <w:rFonts w:asciiTheme="majorHAnsi" w:hAnsiTheme="majorHAnsi" w:cstheme="majorHAnsi"/>
          <w:highlight w:val="yellow"/>
        </w:rPr>
        <w:t xml:space="preserve">exclusion in </w:t>
      </w:r>
      <w:r w:rsidRPr="004105D8">
        <w:rPr>
          <w:rStyle w:val="StyleUnderline"/>
          <w:rFonts w:asciiTheme="majorHAnsi" w:hAnsiTheme="majorHAnsi" w:cstheme="majorHAnsi"/>
        </w:rPr>
        <w:t xml:space="preserve">more </w:t>
      </w:r>
      <w:r w:rsidRPr="004424D8">
        <w:rPr>
          <w:rStyle w:val="StyleUnderline"/>
          <w:rFonts w:asciiTheme="majorHAnsi" w:hAnsiTheme="majorHAnsi" w:cstheme="majorHAnsi"/>
          <w:highlight w:val="yellow"/>
        </w:rPr>
        <w:t>radical ways.</w:t>
      </w:r>
      <w:r w:rsidRPr="004105D8">
        <w:rPr>
          <w:rFonts w:asciiTheme="majorHAnsi" w:hAnsiTheme="majorHAnsi" w:cstheme="majorHAnsi"/>
          <w:sz w:val="16"/>
        </w:rPr>
        <w:t xml:space="preserve"> Just think about how </w:t>
      </w:r>
      <w:r w:rsidRPr="004105D8">
        <w:rPr>
          <w:rStyle w:val="StyleUnderline"/>
          <w:rFonts w:asciiTheme="majorHAnsi" w:hAnsiTheme="majorHAnsi" w:cstheme="majorHAnsi"/>
        </w:rPr>
        <w:t>indigenous climate justice groups</w:t>
      </w:r>
      <w:r w:rsidRPr="004105D8">
        <w:rPr>
          <w:rFonts w:asciiTheme="majorHAnsi" w:hAnsiTheme="majorHAnsi" w:cstheme="majorHAnsi"/>
          <w:sz w:val="16"/>
        </w:rPr>
        <w:t xml:space="preserve"> like the It Takes Roots coalition </w:t>
      </w:r>
      <w:r w:rsidRPr="004105D8">
        <w:rPr>
          <w:rStyle w:val="StyleUnderline"/>
          <w:rFonts w:asciiTheme="majorHAnsi" w:hAnsiTheme="majorHAnsi" w:cstheme="majorHAnsi"/>
        </w:rPr>
        <w:t>stood in solidarity with migrant groups at their visit to the Vincennes detention center</w:t>
      </w:r>
      <w:r w:rsidRPr="004105D8">
        <w:rPr>
          <w:rFonts w:asciiTheme="majorHAnsi" w:hAnsiTheme="majorHAnsi" w:cstheme="majorHAnsi"/>
          <w:sz w:val="16"/>
        </w:rPr>
        <w:t xml:space="preserve">—the site of an historic uprising following the death of a Tunisian man held in custody in 2008—during the COP21 protests in Paris (It Takes Roots 2015). Just imagine how </w:t>
      </w:r>
      <w:r w:rsidRPr="004105D8">
        <w:rPr>
          <w:rStyle w:val="Emphasis"/>
          <w:rFonts w:asciiTheme="majorHAnsi" w:hAnsiTheme="majorHAnsi" w:cstheme="majorHAnsi"/>
        </w:rPr>
        <w:t xml:space="preserve">exciting </w:t>
      </w:r>
      <w:r w:rsidRPr="004424D8">
        <w:rPr>
          <w:rStyle w:val="Emphasis"/>
          <w:rFonts w:asciiTheme="majorHAnsi" w:hAnsiTheme="majorHAnsi" w:cstheme="majorHAnsi"/>
          <w:highlight w:val="yellow"/>
        </w:rPr>
        <w:t>experiments on new imaginative geographies</w:t>
      </w:r>
      <w:r w:rsidRPr="004105D8">
        <w:rPr>
          <w:rFonts w:asciiTheme="majorHAnsi" w:hAnsiTheme="majorHAnsi" w:cstheme="majorHAnsi"/>
          <w:sz w:val="16"/>
        </w:rPr>
        <w:t xml:space="preserve"> (Dawson 2013) </w:t>
      </w:r>
      <w:r w:rsidRPr="004424D8">
        <w:rPr>
          <w:rStyle w:val="Emphasis"/>
          <w:rFonts w:asciiTheme="majorHAnsi" w:hAnsiTheme="majorHAnsi" w:cstheme="majorHAnsi"/>
          <w:highlight w:val="yellow"/>
        </w:rPr>
        <w:t>can be embodied</w:t>
      </w:r>
      <w:r w:rsidRPr="004105D8">
        <w:rPr>
          <w:rStyle w:val="Emphasis"/>
          <w:rFonts w:asciiTheme="majorHAnsi" w:hAnsiTheme="majorHAnsi" w:cstheme="majorHAnsi"/>
        </w:rPr>
        <w:t xml:space="preserve"> somewhere between Black Lives Matter, climate camps, Standing Rock and the Calais jungle in </w:t>
      </w:r>
      <w:r w:rsidRPr="004424D8">
        <w:rPr>
          <w:rStyle w:val="Emphasis"/>
          <w:rFonts w:asciiTheme="majorHAnsi" w:hAnsiTheme="majorHAnsi" w:cstheme="majorHAnsi"/>
          <w:highlight w:val="yellow"/>
        </w:rPr>
        <w:t>moving us</w:t>
      </w:r>
      <w:r w:rsidRPr="004105D8">
        <w:rPr>
          <w:rStyle w:val="Emphasis"/>
          <w:rFonts w:asciiTheme="majorHAnsi" w:hAnsiTheme="majorHAnsi" w:cstheme="majorHAnsi"/>
        </w:rPr>
        <w:t xml:space="preserve"> from a climate of fear </w:t>
      </w:r>
      <w:r w:rsidRPr="004424D8">
        <w:rPr>
          <w:rStyle w:val="Emphasis"/>
          <w:rFonts w:asciiTheme="majorHAnsi" w:hAnsiTheme="majorHAnsi" w:cstheme="majorHAnsi"/>
          <w:highlight w:val="yellow"/>
        </w:rPr>
        <w:t xml:space="preserve">towards </w:t>
      </w:r>
      <w:r w:rsidRPr="004105D8">
        <w:rPr>
          <w:rStyle w:val="Emphasis"/>
          <w:rFonts w:asciiTheme="majorHAnsi" w:hAnsiTheme="majorHAnsi" w:cstheme="majorHAnsi"/>
        </w:rPr>
        <w:t xml:space="preserve">a climate of </w:t>
      </w:r>
      <w:r w:rsidRPr="004424D8">
        <w:rPr>
          <w:rStyle w:val="Emphasis"/>
          <w:rFonts w:asciiTheme="majorHAnsi" w:hAnsiTheme="majorHAnsi" w:cstheme="majorHAnsi"/>
          <w:highlight w:val="yellow"/>
        </w:rPr>
        <w:t>hope defined by</w:t>
      </w:r>
      <w:r w:rsidRPr="004105D8">
        <w:rPr>
          <w:rStyle w:val="Emphasis"/>
          <w:rFonts w:asciiTheme="majorHAnsi" w:hAnsiTheme="majorHAnsi" w:cstheme="majorHAnsi"/>
        </w:rPr>
        <w:t xml:space="preserve"> justice, inclusiveness, </w:t>
      </w:r>
      <w:r w:rsidRPr="004424D8">
        <w:rPr>
          <w:rStyle w:val="Emphasis"/>
          <w:rFonts w:asciiTheme="majorHAnsi" w:hAnsiTheme="majorHAnsi" w:cstheme="majorHAnsi"/>
          <w:highlight w:val="yellow"/>
        </w:rPr>
        <w:t>openness and equality</w:t>
      </w:r>
      <w:r w:rsidRPr="004105D8">
        <w:rPr>
          <w:rFonts w:asciiTheme="majorHAnsi" w:hAnsiTheme="majorHAnsi" w:cstheme="majorHAnsi"/>
          <w:sz w:val="16"/>
        </w:rPr>
        <w:t xml:space="preserve"> (see also Pellow 2016).</w:t>
      </w:r>
      <w:r>
        <w:rPr>
          <w:rFonts w:asciiTheme="majorHAnsi" w:hAnsiTheme="majorHAnsi" w:cstheme="majorHAnsi"/>
          <w:sz w:val="16"/>
        </w:rPr>
        <w:t xml:space="preserve"> </w:t>
      </w:r>
      <w:r w:rsidRPr="004105D8">
        <w:rPr>
          <w:rStyle w:val="StyleUnderline"/>
          <w:rFonts w:asciiTheme="majorHAnsi" w:hAnsiTheme="majorHAnsi" w:cstheme="majorHAnsi"/>
        </w:rPr>
        <w:t>The friction is between a liberal way of dealing with migration as a temporary crisis that can be managed with the likes of the</w:t>
      </w:r>
      <w:r w:rsidRPr="004105D8">
        <w:rPr>
          <w:rFonts w:asciiTheme="majorHAnsi" w:hAnsiTheme="majorHAnsi" w:cstheme="majorHAnsi"/>
          <w:sz w:val="16"/>
        </w:rPr>
        <w:t xml:space="preserve"> EU–Turkey </w:t>
      </w:r>
      <w:r w:rsidRPr="004105D8">
        <w:rPr>
          <w:rStyle w:val="Emphasis"/>
          <w:rFonts w:asciiTheme="majorHAnsi" w:hAnsiTheme="majorHAnsi" w:cstheme="majorHAnsi"/>
        </w:rPr>
        <w:t xml:space="preserve">migrant deal and </w:t>
      </w:r>
      <w:r w:rsidRPr="004424D8">
        <w:rPr>
          <w:rStyle w:val="Emphasis"/>
          <w:rFonts w:asciiTheme="majorHAnsi" w:hAnsiTheme="majorHAnsi" w:cstheme="majorHAnsi"/>
          <w:highlight w:val="yellow"/>
        </w:rPr>
        <w:t>a revolutionary perspective that embraces migration</w:t>
      </w:r>
      <w:r w:rsidRPr="004105D8">
        <w:rPr>
          <w:rStyle w:val="Emphasis"/>
          <w:rFonts w:asciiTheme="majorHAnsi" w:hAnsiTheme="majorHAnsi" w:cstheme="majorHAnsi"/>
        </w:rPr>
        <w:t xml:space="preserve"> as an opportunity </w:t>
      </w:r>
      <w:r w:rsidRPr="004424D8">
        <w:rPr>
          <w:rStyle w:val="Emphasis"/>
          <w:rFonts w:asciiTheme="majorHAnsi" w:hAnsiTheme="majorHAnsi" w:cstheme="majorHAnsi"/>
          <w:highlight w:val="yellow"/>
        </w:rPr>
        <w:t>to break away from border-bound definitions of citizenship and create a</w:t>
      </w:r>
      <w:r w:rsidRPr="004105D8">
        <w:rPr>
          <w:rStyle w:val="Emphasis"/>
          <w:rFonts w:asciiTheme="majorHAnsi" w:hAnsiTheme="majorHAnsi" w:cstheme="majorHAnsi"/>
        </w:rPr>
        <w:t xml:space="preserve"> truly cosmopolitan, responsible and </w:t>
      </w:r>
      <w:r w:rsidRPr="004424D8">
        <w:rPr>
          <w:rStyle w:val="Emphasis"/>
          <w:rFonts w:asciiTheme="majorHAnsi" w:hAnsiTheme="majorHAnsi" w:cstheme="majorHAnsi"/>
          <w:highlight w:val="yellow"/>
        </w:rPr>
        <w:t>welcoming solidarity</w:t>
      </w:r>
      <w:r w:rsidRPr="004105D8">
        <w:rPr>
          <w:rFonts w:asciiTheme="majorHAnsi" w:hAnsiTheme="majorHAnsi" w:cstheme="majorHAnsi"/>
          <w:sz w:val="16"/>
        </w:rPr>
        <w:t xml:space="preserve">. </w:t>
      </w:r>
      <w:r w:rsidRPr="004105D8">
        <w:rPr>
          <w:rStyle w:val="StyleUnderline"/>
          <w:rFonts w:asciiTheme="majorHAnsi" w:hAnsiTheme="majorHAnsi" w:cstheme="majorHAnsi"/>
        </w:rPr>
        <w:t>Overcoming this friction</w:t>
      </w:r>
      <w:r w:rsidRPr="004105D8">
        <w:rPr>
          <w:rFonts w:asciiTheme="majorHAnsi" w:hAnsiTheme="majorHAnsi" w:cstheme="majorHAnsi"/>
          <w:sz w:val="16"/>
        </w:rPr>
        <w:t xml:space="preserve"> also </w:t>
      </w:r>
      <w:r w:rsidRPr="004105D8">
        <w:rPr>
          <w:rStyle w:val="StyleUnderline"/>
          <w:rFonts w:asciiTheme="majorHAnsi" w:hAnsiTheme="majorHAnsi" w:cstheme="majorHAnsi"/>
        </w:rPr>
        <w:t>requires particular attention to going beyond locking migrants into victimhood by opening space for new voices</w:t>
      </w:r>
      <w:r w:rsidRPr="004105D8">
        <w:rPr>
          <w:rFonts w:asciiTheme="majorHAnsi" w:hAnsiTheme="majorHAnsi" w:cstheme="majorHAnsi"/>
          <w:sz w:val="16"/>
        </w:rPr>
        <w:t>. As Bleakney (2009, 28) reminds us,</w:t>
      </w:r>
      <w:r>
        <w:rPr>
          <w:rFonts w:asciiTheme="majorHAnsi" w:hAnsiTheme="majorHAnsi" w:cstheme="majorHAnsi"/>
          <w:sz w:val="16"/>
        </w:rPr>
        <w:t xml:space="preserve"> </w:t>
      </w:r>
      <w:r w:rsidRPr="004105D8">
        <w:rPr>
          <w:rStyle w:val="Emphasis"/>
          <w:rFonts w:asciiTheme="majorHAnsi" w:hAnsiTheme="majorHAnsi" w:cstheme="majorHAnsi"/>
        </w:rPr>
        <w:t>victimhood ultimately hinders our collective capacity to hear immigrant and refugee voices</w:t>
      </w:r>
      <w:r w:rsidRPr="004105D8">
        <w:rPr>
          <w:rFonts w:asciiTheme="majorHAnsi" w:hAnsiTheme="majorHAnsi" w:cstheme="majorHAnsi"/>
          <w:sz w:val="16"/>
        </w:rPr>
        <w:t xml:space="preserve">, </w:t>
      </w:r>
      <w:r w:rsidRPr="004105D8">
        <w:rPr>
          <w:rStyle w:val="StyleUnderline"/>
          <w:rFonts w:asciiTheme="majorHAnsi" w:hAnsiTheme="majorHAnsi" w:cstheme="majorHAnsi"/>
        </w:rPr>
        <w:t>to move</w:t>
      </w:r>
      <w:r w:rsidRPr="004105D8">
        <w:rPr>
          <w:rFonts w:asciiTheme="majorHAnsi" w:hAnsiTheme="majorHAnsi" w:cstheme="majorHAnsi"/>
          <w:sz w:val="16"/>
        </w:rPr>
        <w:t xml:space="preserve"> beyond charitable approaches </w:t>
      </w:r>
      <w:r w:rsidRPr="004105D8">
        <w:rPr>
          <w:rStyle w:val="StyleUnderline"/>
          <w:rFonts w:asciiTheme="majorHAnsi" w:hAnsiTheme="majorHAnsi" w:cstheme="majorHAnsi"/>
        </w:rPr>
        <w:t>to a place of real solidarity.</w:t>
      </w:r>
      <w:r w:rsidRPr="004105D8">
        <w:rPr>
          <w:rFonts w:asciiTheme="majorHAnsi" w:hAnsiTheme="majorHAnsi" w:cstheme="majorHAnsi"/>
          <w:sz w:val="16"/>
        </w:rPr>
        <w:t xml:space="preserve"> In the end it reproduces the hierarchy that continues to paralize us with many of the same voices, no matter how well-intentioned, doing the talking.</w:t>
      </w:r>
      <w:r>
        <w:rPr>
          <w:rFonts w:asciiTheme="majorHAnsi" w:hAnsiTheme="majorHAnsi" w:cstheme="majorHAnsi"/>
          <w:sz w:val="16"/>
        </w:rPr>
        <w:t xml:space="preserve"> </w:t>
      </w:r>
      <w:r w:rsidRPr="004105D8">
        <w:rPr>
          <w:rFonts w:asciiTheme="majorHAnsi" w:hAnsiTheme="majorHAnsi" w:cstheme="majorHAnsi"/>
          <w:sz w:val="16"/>
        </w:rPr>
        <w:t xml:space="preserve">Along similar lines we argue </w:t>
      </w:r>
      <w:r w:rsidRPr="004105D8">
        <w:rPr>
          <w:rStyle w:val="StyleUnderline"/>
          <w:rFonts w:asciiTheme="majorHAnsi" w:hAnsiTheme="majorHAnsi" w:cstheme="majorHAnsi"/>
        </w:rPr>
        <w:t xml:space="preserve">it is </w:t>
      </w:r>
      <w:r w:rsidRPr="004424D8">
        <w:rPr>
          <w:rStyle w:val="StyleUnderline"/>
          <w:rFonts w:asciiTheme="majorHAnsi" w:hAnsiTheme="majorHAnsi" w:cstheme="majorHAnsi"/>
          <w:highlight w:val="yellow"/>
        </w:rPr>
        <w:t xml:space="preserve">only </w:t>
      </w:r>
      <w:r w:rsidRPr="004105D8">
        <w:rPr>
          <w:rStyle w:val="StyleUnderline"/>
          <w:rFonts w:asciiTheme="majorHAnsi" w:hAnsiTheme="majorHAnsi" w:cstheme="majorHAnsi"/>
        </w:rPr>
        <w:t xml:space="preserve">by </w:t>
      </w:r>
      <w:r w:rsidRPr="004424D8">
        <w:rPr>
          <w:rStyle w:val="StyleUnderline"/>
          <w:rFonts w:asciiTheme="majorHAnsi" w:hAnsiTheme="majorHAnsi" w:cstheme="majorHAnsi"/>
          <w:highlight w:val="yellow"/>
        </w:rPr>
        <w:t>embracing</w:t>
      </w:r>
      <w:r w:rsidRPr="004105D8">
        <w:rPr>
          <w:rStyle w:val="StyleUnderline"/>
          <w:rFonts w:asciiTheme="majorHAnsi" w:hAnsiTheme="majorHAnsi" w:cstheme="majorHAnsi"/>
        </w:rPr>
        <w:t xml:space="preserve"> the </w:t>
      </w:r>
      <w:r w:rsidRPr="004424D8">
        <w:rPr>
          <w:rStyle w:val="StyleUnderline"/>
          <w:rFonts w:asciiTheme="majorHAnsi" w:hAnsiTheme="majorHAnsi" w:cstheme="majorHAnsi"/>
          <w:highlight w:val="yellow"/>
        </w:rPr>
        <w:t xml:space="preserve">radical possibilities </w:t>
      </w:r>
      <w:r w:rsidRPr="004105D8">
        <w:rPr>
          <w:rStyle w:val="StyleUnderline"/>
          <w:rFonts w:asciiTheme="majorHAnsi" w:hAnsiTheme="majorHAnsi" w:cstheme="majorHAnsi"/>
        </w:rPr>
        <w:t>that migration and “transnationalism from below</w:t>
      </w:r>
      <w:r w:rsidRPr="004105D8">
        <w:rPr>
          <w:rFonts w:asciiTheme="majorHAnsi" w:hAnsiTheme="majorHAnsi" w:cstheme="majorHAnsi"/>
          <w:sz w:val="16"/>
        </w:rPr>
        <w:t xml:space="preserve">” (Rosewarne 2004) </w:t>
      </w:r>
      <w:r w:rsidRPr="004424D8">
        <w:rPr>
          <w:rStyle w:val="Emphasis"/>
          <w:rFonts w:asciiTheme="majorHAnsi" w:hAnsiTheme="majorHAnsi" w:cstheme="majorHAnsi"/>
          <w:highlight w:val="yellow"/>
        </w:rPr>
        <w:t>can enable an</w:t>
      </w:r>
      <w:r w:rsidRPr="004105D8">
        <w:rPr>
          <w:rStyle w:val="Emphasis"/>
          <w:rFonts w:asciiTheme="majorHAnsi" w:hAnsiTheme="majorHAnsi" w:cstheme="majorHAnsi"/>
        </w:rPr>
        <w:t xml:space="preserve"> eco-socialist </w:t>
      </w:r>
      <w:r w:rsidRPr="004424D8">
        <w:rPr>
          <w:rStyle w:val="Emphasis"/>
          <w:rFonts w:asciiTheme="majorHAnsi" w:hAnsiTheme="majorHAnsi" w:cstheme="majorHAnsi"/>
          <w:highlight w:val="yellow"/>
        </w:rPr>
        <w:t>alternative to flourish</w:t>
      </w:r>
      <w:r w:rsidRPr="004105D8">
        <w:rPr>
          <w:rStyle w:val="Emphasis"/>
          <w:rFonts w:asciiTheme="majorHAnsi" w:hAnsiTheme="majorHAnsi" w:cstheme="majorHAnsi"/>
        </w:rPr>
        <w:t xml:space="preserve"> in a world strangled and blinded with walls and borders.</w:t>
      </w:r>
      <w:r w:rsidRPr="004105D8">
        <w:rPr>
          <w:rFonts w:asciiTheme="majorHAnsi" w:hAnsiTheme="majorHAnsi" w:cstheme="majorHAnsi"/>
          <w:sz w:val="16"/>
        </w:rPr>
        <w:t xml:space="preserve"> </w:t>
      </w:r>
      <w:r w:rsidRPr="004105D8">
        <w:rPr>
          <w:rStyle w:val="StyleUnderline"/>
          <w:rFonts w:asciiTheme="majorHAnsi" w:hAnsiTheme="majorHAnsi" w:cstheme="majorHAnsi"/>
        </w:rPr>
        <w:t>This includes a praxis11 of “nomadic utopianism”</w:t>
      </w:r>
      <w:r w:rsidRPr="004105D8">
        <w:rPr>
          <w:rFonts w:asciiTheme="majorHAnsi" w:hAnsiTheme="majorHAnsi" w:cstheme="majorHAnsi"/>
          <w:sz w:val="16"/>
        </w:rPr>
        <w:t xml:space="preserve"> that is, in Ursula K. Le Guin’s words, both now here and nowhere at once (see Bell 2010). At a time when “the apocalypse is combined and uneven” (Swyngedouw 2013), the way to take sides would be by cutting the fence and sabotaging the border once and for all.</w:t>
      </w:r>
      <w:r>
        <w:rPr>
          <w:rFonts w:asciiTheme="majorHAnsi" w:hAnsiTheme="majorHAnsi" w:cstheme="majorHAnsi"/>
          <w:sz w:val="16"/>
        </w:rPr>
        <w:t xml:space="preserve"> </w:t>
      </w:r>
      <w:r w:rsidRPr="004105D8">
        <w:rPr>
          <w:rFonts w:asciiTheme="majorHAnsi" w:hAnsiTheme="majorHAnsi" w:cstheme="majorHAnsi"/>
        </w:rPr>
        <w:t>Scenario analysis is pedagogically valuable – enhances creativity and self-reflexivity, deconstructs cognitive biases and flawed ontological assumptions, and enables the imagination and creation of alternative futures.</w:t>
      </w:r>
      <w:r>
        <w:rPr>
          <w:rFonts w:asciiTheme="majorHAnsi" w:hAnsiTheme="majorHAnsi" w:cstheme="majorHAnsi"/>
        </w:rPr>
        <w:t xml:space="preserve"> </w:t>
      </w:r>
      <w:r w:rsidRPr="004105D8">
        <w:rPr>
          <w:rStyle w:val="Style13ptBold"/>
          <w:rFonts w:asciiTheme="majorHAnsi" w:hAnsiTheme="majorHAnsi" w:cstheme="majorHAnsi"/>
        </w:rPr>
        <w:t>Barma et al. 16</w:t>
      </w:r>
      <w:r w:rsidRPr="004105D8">
        <w:rPr>
          <w:rFonts w:asciiTheme="majorHAnsi" w:hAnsiTheme="majorHAnsi" w:cstheme="majorHAnsi"/>
        </w:rPr>
        <w:t xml:space="preserve"> – (May 2016, [Advance Publication Online on 11/6/15], Naazneen Barma, PhD in Political Science from UC-Berkeley, Assistant Professor of National Security Affairs at the Naval Postgraduate School, Brent Durbin, PhD in Political Science from UC-Berkeley, Professor of Government at Smith College, Eric Lorber, JD from UPenn and PhD in Political Science from Duke, Gibson, Dunn &amp; Crutcher, Rachel Whitlark, PhD in Political Science from GWU, Post-Doctoral Research Fellow with the Project on Managing the Atom and International Security Program within the Belfer Center for Science and International Affairs at Harvard, “‘Imagine a World in Which’: Using Scenarios in Political Science,” International Studies Perspectives 17 (2), pp. 1-19, </w:t>
      </w:r>
      <w:hyperlink r:id="rId115" w:history="1">
        <w:r w:rsidRPr="004105D8">
          <w:rPr>
            <w:rStyle w:val="Hyperlink"/>
            <w:rFonts w:asciiTheme="majorHAnsi" w:hAnsiTheme="majorHAnsi" w:cstheme="majorHAnsi"/>
          </w:rPr>
          <w:t>http://www.naazneenbarma.com/uploads/2/9/6/9/29695681/using_scenarios_in_political_science_isp_2015.pdf</w:t>
        </w:r>
      </w:hyperlink>
      <w:r w:rsidRPr="004105D8">
        <w:rPr>
          <w:rFonts w:asciiTheme="majorHAnsi" w:hAnsiTheme="majorHAnsi" w:cstheme="majorHAnsi"/>
        </w:rPr>
        <w:t>)</w:t>
      </w:r>
      <w:r>
        <w:rPr>
          <w:rFonts w:asciiTheme="majorHAnsi" w:hAnsiTheme="majorHAnsi" w:cstheme="majorHAnsi"/>
        </w:rPr>
        <w:t xml:space="preserve"> </w:t>
      </w:r>
      <w:r w:rsidRPr="004105D8">
        <w:rPr>
          <w:rFonts w:asciiTheme="majorHAnsi" w:hAnsiTheme="majorHAnsi" w:cstheme="majorHAnsi"/>
          <w:sz w:val="18"/>
          <w:szCs w:val="18"/>
        </w:rPr>
        <w:t>**FYI if anyone is skeptical of Barma’s affiliation with the Naval Postgraduate School, it’s worth looking at her publication history, which is deeply opposed to US hegemony and the existing liberal world order:</w:t>
      </w:r>
      <w:r>
        <w:rPr>
          <w:rFonts w:asciiTheme="majorHAnsi" w:hAnsiTheme="majorHAnsi" w:cstheme="majorHAnsi"/>
          <w:sz w:val="18"/>
          <w:szCs w:val="18"/>
        </w:rPr>
        <w:t xml:space="preserve"> </w:t>
      </w:r>
      <w:r w:rsidRPr="004105D8">
        <w:rPr>
          <w:rFonts w:asciiTheme="majorHAnsi" w:hAnsiTheme="majorHAnsi" w:cstheme="majorHAnsi"/>
          <w:sz w:val="18"/>
          <w:szCs w:val="18"/>
        </w:rPr>
        <w:t>co-authored an article entitled “How Globalization Went Bad” that has this byline: “From terrorism to global warming, the evils of globalization are more dangerous than ever before. What went wrong? The world became dependent on a single superpower. Only by correcting this imbalance can the world become a safer place.” (http://cisac.fsi.stanford.edu/publications/how_globalization_went_bad)</w:t>
      </w:r>
      <w:r>
        <w:rPr>
          <w:rFonts w:asciiTheme="majorHAnsi" w:hAnsiTheme="majorHAnsi" w:cstheme="majorHAnsi"/>
          <w:sz w:val="18"/>
          <w:szCs w:val="18"/>
        </w:rPr>
        <w:t xml:space="preserve"> </w:t>
      </w:r>
      <w:r w:rsidRPr="004105D8">
        <w:rPr>
          <w:rFonts w:asciiTheme="majorHAnsi" w:hAnsiTheme="majorHAnsi" w:cstheme="majorHAnsi"/>
          <w:sz w:val="18"/>
          <w:szCs w:val="18"/>
        </w:rPr>
        <w:t>most recent published scenario is entitled “World Without the West,” supports the a Non-Western reinvention of the liberal order, and concludes that “This argument made a lot of people uncomfortable, mostly because of an endemic and gross overestimation of the reach, depth and attractiveness of the existing liberal order” (http://nationalinterest.org/feature/welcome-the-world-without-the-west-11651)</w:t>
      </w:r>
      <w:r>
        <w:rPr>
          <w:rFonts w:asciiTheme="majorHAnsi" w:hAnsiTheme="majorHAnsi" w:cstheme="majorHAnsi"/>
          <w:sz w:val="18"/>
          <w:szCs w:val="18"/>
        </w:rPr>
        <w:t xml:space="preserve"> </w:t>
      </w:r>
      <w:r w:rsidRPr="004105D8">
        <w:rPr>
          <w:rStyle w:val="StyleUnderline"/>
          <w:rFonts w:asciiTheme="majorHAnsi" w:hAnsiTheme="majorHAnsi" w:cstheme="majorHAnsi"/>
        </w:rPr>
        <w:t xml:space="preserve">Over the past decade, </w:t>
      </w:r>
      <w:r w:rsidRPr="004424D8">
        <w:rPr>
          <w:rStyle w:val="StyleUnderline"/>
          <w:rFonts w:asciiTheme="majorHAnsi" w:hAnsiTheme="majorHAnsi" w:cstheme="majorHAnsi"/>
          <w:highlight w:val="yellow"/>
        </w:rPr>
        <w:t>the “cult of irrelevance” in political science</w:t>
      </w:r>
      <w:r w:rsidRPr="004105D8">
        <w:rPr>
          <w:rFonts w:asciiTheme="majorHAnsi" w:hAnsiTheme="majorHAnsi" w:cstheme="majorHAnsi"/>
          <w:sz w:val="10"/>
        </w:rPr>
        <w:t xml:space="preserve"> scholarship </w:t>
      </w:r>
      <w:r w:rsidRPr="004424D8">
        <w:rPr>
          <w:rStyle w:val="StyleUnderline"/>
          <w:rFonts w:asciiTheme="majorHAnsi" w:hAnsiTheme="majorHAnsi" w:cstheme="majorHAnsi"/>
          <w:highlight w:val="yellow"/>
        </w:rPr>
        <w:t>has been lamented</w:t>
      </w:r>
      <w:r w:rsidRPr="004105D8">
        <w:rPr>
          <w:rStyle w:val="StyleUnderline"/>
          <w:rFonts w:asciiTheme="majorHAnsi" w:hAnsiTheme="majorHAnsi" w:cstheme="majorHAnsi"/>
        </w:rPr>
        <w:t xml:space="preserve"> by a growing chorus</w:t>
      </w:r>
      <w:r w:rsidRPr="004105D8">
        <w:rPr>
          <w:rFonts w:asciiTheme="majorHAnsi" w:hAnsiTheme="majorHAnsi" w:cstheme="majorHAnsi"/>
          <w:sz w:val="10"/>
        </w:rPr>
        <w:t xml:space="preserve"> (Putnam 2003; Nye 2009; Walt 2009). </w:t>
      </w:r>
      <w:r w:rsidRPr="004105D8">
        <w:rPr>
          <w:rStyle w:val="StyleUnderline"/>
          <w:rFonts w:asciiTheme="majorHAnsi" w:hAnsiTheme="majorHAnsi" w:cstheme="majorHAnsi"/>
        </w:rPr>
        <w:t>Prominent scholars</w:t>
      </w:r>
      <w:r w:rsidRPr="004105D8">
        <w:rPr>
          <w:rFonts w:asciiTheme="majorHAnsi" w:hAnsiTheme="majorHAnsi" w:cstheme="majorHAnsi"/>
          <w:sz w:val="10"/>
        </w:rPr>
        <w:t xml:space="preserve"> of international affairs </w:t>
      </w:r>
      <w:r w:rsidRPr="004105D8">
        <w:rPr>
          <w:rStyle w:val="StyleUnderline"/>
          <w:rFonts w:asciiTheme="majorHAnsi" w:hAnsiTheme="majorHAnsi" w:cstheme="majorHAnsi"/>
        </w:rPr>
        <w:t>have diagnosed</w:t>
      </w:r>
      <w:r w:rsidRPr="004105D8">
        <w:rPr>
          <w:rFonts w:asciiTheme="majorHAnsi" w:hAnsiTheme="majorHAnsi" w:cstheme="majorHAnsi"/>
          <w:sz w:val="10"/>
        </w:rPr>
        <w:t xml:space="preserve"> the roots of </w:t>
      </w:r>
      <w:r w:rsidRPr="004105D8">
        <w:rPr>
          <w:rStyle w:val="StyleUnderline"/>
          <w:rFonts w:asciiTheme="majorHAnsi" w:hAnsiTheme="majorHAnsi" w:cstheme="majorHAnsi"/>
        </w:rPr>
        <w:t>the gap</w:t>
      </w:r>
      <w:r w:rsidRPr="004105D8">
        <w:rPr>
          <w:rFonts w:asciiTheme="majorHAnsi" w:hAnsiTheme="majorHAnsi" w:cstheme="majorHAnsi"/>
          <w:sz w:val="10"/>
        </w:rPr>
        <w:t xml:space="preserve"> between academia and policymaking, </w:t>
      </w:r>
      <w:r w:rsidRPr="004105D8">
        <w:rPr>
          <w:rStyle w:val="StyleUnderline"/>
          <w:rFonts w:asciiTheme="majorHAnsi" w:hAnsiTheme="majorHAnsi" w:cstheme="majorHAnsi"/>
        </w:rPr>
        <w:t>made the case for why</w:t>
      </w:r>
      <w:r w:rsidRPr="004105D8">
        <w:rPr>
          <w:rFonts w:asciiTheme="majorHAnsi" w:hAnsiTheme="majorHAnsi" w:cstheme="majorHAnsi"/>
          <w:sz w:val="10"/>
        </w:rPr>
        <w:t xml:space="preserve"> political science </w:t>
      </w:r>
      <w:r w:rsidRPr="004105D8">
        <w:rPr>
          <w:rStyle w:val="StyleUnderline"/>
          <w:rFonts w:asciiTheme="majorHAnsi" w:hAnsiTheme="majorHAnsi" w:cstheme="majorHAnsi"/>
        </w:rPr>
        <w:t>research is valuable for policymaking</w:t>
      </w:r>
      <w:r w:rsidRPr="004105D8">
        <w:rPr>
          <w:rFonts w:asciiTheme="majorHAnsi" w:hAnsiTheme="majorHAnsi" w:cstheme="majorHAnsi"/>
          <w:sz w:val="10"/>
        </w:rPr>
        <w:t xml:space="preserve">, </w:t>
      </w:r>
      <w:r w:rsidRPr="004105D8">
        <w:rPr>
          <w:rStyle w:val="StyleUnderline"/>
          <w:rFonts w:asciiTheme="majorHAnsi" w:hAnsiTheme="majorHAnsi" w:cstheme="majorHAnsi"/>
        </w:rPr>
        <w:t>and offered</w:t>
      </w:r>
      <w:r w:rsidRPr="004105D8">
        <w:rPr>
          <w:rFonts w:asciiTheme="majorHAnsi" w:hAnsiTheme="majorHAnsi" w:cstheme="majorHAnsi"/>
          <w:sz w:val="10"/>
        </w:rPr>
        <w:t xml:space="preserve"> a number of </w:t>
      </w:r>
      <w:r w:rsidRPr="004105D8">
        <w:rPr>
          <w:rStyle w:val="StyleUnderline"/>
          <w:rFonts w:asciiTheme="majorHAnsi" w:hAnsiTheme="majorHAnsi" w:cstheme="majorHAnsi"/>
        </w:rPr>
        <w:t>ideas</w:t>
      </w:r>
      <w:r w:rsidRPr="004105D8">
        <w:rPr>
          <w:rFonts w:asciiTheme="majorHAnsi" w:hAnsiTheme="majorHAnsi" w:cstheme="majorHAnsi"/>
          <w:sz w:val="10"/>
        </w:rPr>
        <w:t xml:space="preserve"> for enhancing the policy relevance of scholarship in international relations and comparative politics (Walt 2005</w:t>
      </w:r>
      <w:proofErr w:type="gramStart"/>
      <w:r w:rsidRPr="004105D8">
        <w:rPr>
          <w:rFonts w:asciiTheme="majorHAnsi" w:hAnsiTheme="majorHAnsi" w:cstheme="majorHAnsi"/>
          <w:sz w:val="10"/>
        </w:rPr>
        <w:t>,2011</w:t>
      </w:r>
      <w:proofErr w:type="gramEnd"/>
      <w:r w:rsidRPr="004105D8">
        <w:rPr>
          <w:rFonts w:asciiTheme="majorHAnsi" w:hAnsiTheme="majorHAnsi" w:cstheme="majorHAnsi"/>
          <w:sz w:val="10"/>
        </w:rPr>
        <w:t xml:space="preserve">; Mead 2010; Van Evera 2010; Jentleson and Ratner 2011; Gallucci 2012; Avey and Desch 2014). Building on these insights, </w:t>
      </w:r>
      <w:r w:rsidRPr="004105D8">
        <w:rPr>
          <w:rStyle w:val="StyleUnderline"/>
          <w:rFonts w:asciiTheme="majorHAnsi" w:hAnsiTheme="majorHAnsi" w:cstheme="majorHAnsi"/>
        </w:rPr>
        <w:t>several initiatives have been formed</w:t>
      </w:r>
      <w:r w:rsidRPr="004105D8">
        <w:rPr>
          <w:rFonts w:asciiTheme="majorHAnsi" w:hAnsiTheme="majorHAnsi" w:cstheme="majorHAnsi"/>
          <w:sz w:val="10"/>
        </w:rPr>
        <w:t xml:space="preserve"> in the attempt to “bridge the gap.”2 </w:t>
      </w:r>
      <w:r w:rsidRPr="004105D8">
        <w:rPr>
          <w:rStyle w:val="StyleUnderline"/>
          <w:rFonts w:asciiTheme="majorHAnsi" w:hAnsiTheme="majorHAnsi" w:cstheme="majorHAnsi"/>
        </w:rPr>
        <w:t>Many</w:t>
      </w:r>
      <w:r w:rsidRPr="004105D8">
        <w:rPr>
          <w:rFonts w:asciiTheme="majorHAnsi" w:hAnsiTheme="majorHAnsi" w:cstheme="majorHAnsi"/>
          <w:sz w:val="10"/>
        </w:rPr>
        <w:t xml:space="preserve"> of the specific efforts put in place by these projects </w:t>
      </w:r>
      <w:r w:rsidRPr="004105D8">
        <w:rPr>
          <w:rStyle w:val="StyleUnderline"/>
          <w:rFonts w:asciiTheme="majorHAnsi" w:hAnsiTheme="majorHAnsi" w:cstheme="majorHAnsi"/>
        </w:rPr>
        <w:t>focus on providing scholars with the skills, platforms, and networks to better communicate</w:t>
      </w:r>
      <w:r w:rsidRPr="004105D8">
        <w:rPr>
          <w:rFonts w:asciiTheme="majorHAnsi" w:hAnsiTheme="majorHAnsi" w:cstheme="majorHAnsi"/>
          <w:sz w:val="10"/>
        </w:rPr>
        <w:t xml:space="preserve"> the </w:t>
      </w:r>
      <w:r w:rsidRPr="004105D8">
        <w:rPr>
          <w:rStyle w:val="StyleUnderline"/>
          <w:rFonts w:asciiTheme="majorHAnsi" w:hAnsiTheme="majorHAnsi" w:cstheme="majorHAnsi"/>
        </w:rPr>
        <w:t>findings and implications</w:t>
      </w:r>
      <w:r w:rsidRPr="004105D8">
        <w:rPr>
          <w:rFonts w:asciiTheme="majorHAnsi" w:hAnsiTheme="majorHAnsi" w:cstheme="majorHAnsi"/>
          <w:sz w:val="10"/>
        </w:rPr>
        <w:t xml:space="preserve"> of their research </w:t>
      </w:r>
      <w:r w:rsidRPr="004105D8">
        <w:rPr>
          <w:rStyle w:val="StyleUnderline"/>
          <w:rFonts w:asciiTheme="majorHAnsi" w:hAnsiTheme="majorHAnsi" w:cstheme="majorHAnsi"/>
        </w:rPr>
        <w:t>to the policymaking community</w:t>
      </w:r>
      <w:r w:rsidRPr="004105D8">
        <w:rPr>
          <w:rFonts w:asciiTheme="majorHAnsi" w:hAnsiTheme="majorHAnsi" w:cstheme="majorHAnsi"/>
          <w:sz w:val="10"/>
        </w:rPr>
        <w:t>, a necessary and worthwhile objective for a field in which theoretical debates, methodological training, and publishing norms tend more and more toward the abstract and esoteric.</w:t>
      </w:r>
      <w:r>
        <w:rPr>
          <w:rFonts w:asciiTheme="majorHAnsi" w:hAnsiTheme="majorHAnsi" w:cstheme="majorHAnsi"/>
          <w:sz w:val="10"/>
        </w:rPr>
        <w:t xml:space="preserve"> </w:t>
      </w:r>
      <w:r w:rsidRPr="004105D8">
        <w:rPr>
          <w:rStyle w:val="StyleUnderline"/>
          <w:rFonts w:asciiTheme="majorHAnsi" w:hAnsiTheme="majorHAnsi" w:cstheme="majorHAnsi"/>
        </w:rPr>
        <w:t>Yet enhancing communication</w:t>
      </w:r>
      <w:r w:rsidRPr="004105D8">
        <w:rPr>
          <w:rFonts w:asciiTheme="majorHAnsi" w:hAnsiTheme="majorHAnsi" w:cstheme="majorHAnsi"/>
          <w:sz w:val="10"/>
        </w:rPr>
        <w:t xml:space="preserve"> between scholars and policymakers </w:t>
      </w:r>
      <w:r w:rsidRPr="004105D8">
        <w:rPr>
          <w:rStyle w:val="StyleUnderline"/>
          <w:rFonts w:asciiTheme="majorHAnsi" w:hAnsiTheme="majorHAnsi" w:cstheme="majorHAnsi"/>
        </w:rPr>
        <w:t xml:space="preserve">is only </w:t>
      </w:r>
      <w:r w:rsidRPr="004424D8">
        <w:rPr>
          <w:rStyle w:val="StyleUnderline"/>
          <w:rFonts w:asciiTheme="majorHAnsi" w:hAnsiTheme="majorHAnsi" w:cstheme="majorHAnsi"/>
          <w:highlight w:val="yellow"/>
        </w:rPr>
        <w:t>one component</w:t>
      </w:r>
      <w:r w:rsidRPr="004105D8">
        <w:rPr>
          <w:rFonts w:asciiTheme="majorHAnsi" w:hAnsiTheme="majorHAnsi" w:cstheme="majorHAnsi"/>
          <w:sz w:val="10"/>
        </w:rPr>
        <w:t xml:space="preserve"> of bridging the gap between international affairs theory and practice. </w:t>
      </w:r>
      <w:r w:rsidRPr="004105D8">
        <w:rPr>
          <w:rStyle w:val="StyleUnderline"/>
          <w:rFonts w:asciiTheme="majorHAnsi" w:hAnsiTheme="majorHAnsi" w:cstheme="majorHAnsi"/>
        </w:rPr>
        <w:t>Another</w:t>
      </w:r>
      <w:r w:rsidRPr="004105D8">
        <w:rPr>
          <w:rFonts w:asciiTheme="majorHAnsi" w:hAnsiTheme="majorHAnsi" w:cstheme="majorHAnsi"/>
          <w:sz w:val="10"/>
        </w:rPr>
        <w:t xml:space="preserve"> crucial component of this bridge </w:t>
      </w:r>
      <w:r w:rsidRPr="004424D8">
        <w:rPr>
          <w:rStyle w:val="StyleUnderline"/>
          <w:rFonts w:asciiTheme="majorHAnsi" w:hAnsiTheme="majorHAnsi" w:cstheme="majorHAnsi"/>
          <w:highlight w:val="yellow"/>
        </w:rPr>
        <w:t xml:space="preserve">is the </w:t>
      </w:r>
      <w:r w:rsidRPr="004424D8">
        <w:rPr>
          <w:rStyle w:val="Emphasis"/>
          <w:rFonts w:asciiTheme="majorHAnsi" w:hAnsiTheme="majorHAnsi" w:cstheme="majorHAnsi"/>
          <w:highlight w:val="yellow"/>
        </w:rPr>
        <w:t>generation of substantive research programs that are actually policy relevant</w:t>
      </w:r>
      <w:r w:rsidRPr="004105D8">
        <w:rPr>
          <w:rFonts w:asciiTheme="majorHAnsi" w:hAnsiTheme="majorHAnsi" w:cstheme="majorHAnsi"/>
          <w:sz w:val="10"/>
        </w:rPr>
        <w:t xml:space="preserve">—a challenge to which less concerted attention has been paid. The dual challenges of bridging the gap are especially acute for graduate students, a particular irony since many enter the discipline with the explicit hope of informing policy. </w:t>
      </w:r>
      <w:r w:rsidRPr="004105D8">
        <w:rPr>
          <w:rStyle w:val="StyleUnderline"/>
          <w:rFonts w:asciiTheme="majorHAnsi" w:hAnsiTheme="majorHAnsi" w:cstheme="majorHAnsi"/>
        </w:rPr>
        <w:t>In a field that has an admirable devotion to pedagogical self-reflection</w:t>
      </w:r>
      <w:r w:rsidRPr="004105D8">
        <w:rPr>
          <w:rFonts w:asciiTheme="majorHAnsi" w:hAnsiTheme="majorHAnsi" w:cstheme="majorHAnsi"/>
          <w:sz w:val="10"/>
        </w:rPr>
        <w:t xml:space="preserve">, </w:t>
      </w:r>
      <w:r w:rsidRPr="004424D8">
        <w:rPr>
          <w:rStyle w:val="Emphasis"/>
          <w:rFonts w:asciiTheme="majorHAnsi" w:hAnsiTheme="majorHAnsi" w:cstheme="majorHAnsi"/>
          <w:highlight w:val="yellow"/>
        </w:rPr>
        <w:t>strikingly little attention is paid to techniques</w:t>
      </w:r>
      <w:r w:rsidRPr="004105D8">
        <w:rPr>
          <w:rStyle w:val="Emphasis"/>
          <w:rFonts w:asciiTheme="majorHAnsi" w:hAnsiTheme="majorHAnsi" w:cstheme="majorHAnsi"/>
        </w:rPr>
        <w:t xml:space="preserve"> for generating policy-relevant ideas</w:t>
      </w:r>
      <w:r w:rsidRPr="004105D8">
        <w:rPr>
          <w:rFonts w:asciiTheme="majorHAnsi" w:hAnsiTheme="majorHAnsi" w:cstheme="majorHAnsi"/>
          <w:sz w:val="10"/>
        </w:rPr>
        <w:t xml:space="preserve"> </w:t>
      </w:r>
      <w:r w:rsidRPr="004105D8">
        <w:rPr>
          <w:rStyle w:val="StyleUnderline"/>
          <w:rFonts w:asciiTheme="majorHAnsi" w:hAnsiTheme="majorHAnsi" w:cstheme="majorHAnsi"/>
        </w:rPr>
        <w:t>for</w:t>
      </w:r>
      <w:r w:rsidRPr="004105D8">
        <w:rPr>
          <w:rFonts w:asciiTheme="majorHAnsi" w:hAnsiTheme="majorHAnsi" w:cstheme="majorHAnsi"/>
          <w:sz w:val="10"/>
        </w:rPr>
        <w:t xml:space="preserve"> dissertation and other </w:t>
      </w:r>
      <w:r w:rsidRPr="004105D8">
        <w:rPr>
          <w:rStyle w:val="StyleUnderline"/>
          <w:rFonts w:asciiTheme="majorHAnsi" w:hAnsiTheme="majorHAnsi" w:cstheme="majorHAnsi"/>
        </w:rPr>
        <w:t>research topics</w:t>
      </w:r>
      <w:r w:rsidRPr="004105D8">
        <w:rPr>
          <w:rFonts w:asciiTheme="majorHAnsi" w:hAnsiTheme="majorHAnsi" w:cstheme="majorHAnsi"/>
          <w:sz w:val="10"/>
        </w:rPr>
        <w:t>. Although numerous articles and conference workshops are devoted to the importance of experiential and problem-based learning, especially through techniques of simulation that emulate policymaking processes (Loggins 2009; Butcher 2012; Glasgow 2012; Rothman 2012; DiCicco 2014), little has been written about the use of such techniques for generating and developing innovative research ideas.</w:t>
      </w:r>
      <w:r>
        <w:rPr>
          <w:rFonts w:asciiTheme="majorHAnsi" w:hAnsiTheme="majorHAnsi" w:cstheme="majorHAnsi"/>
          <w:sz w:val="10"/>
        </w:rPr>
        <w:t xml:space="preserve"> </w:t>
      </w:r>
      <w:r w:rsidRPr="004105D8">
        <w:rPr>
          <w:rStyle w:val="StyleUnderline"/>
          <w:rFonts w:asciiTheme="majorHAnsi" w:hAnsiTheme="majorHAnsi" w:cstheme="majorHAnsi"/>
        </w:rPr>
        <w:t>This article outlines an experiential and problem-based approach to</w:t>
      </w:r>
      <w:r w:rsidRPr="004105D8">
        <w:rPr>
          <w:rFonts w:asciiTheme="majorHAnsi" w:hAnsiTheme="majorHAnsi" w:cstheme="majorHAnsi"/>
          <w:sz w:val="10"/>
        </w:rPr>
        <w:t xml:space="preserve"> developing a </w:t>
      </w:r>
      <w:r w:rsidRPr="004105D8">
        <w:rPr>
          <w:rStyle w:val="StyleUnderline"/>
          <w:rFonts w:asciiTheme="majorHAnsi" w:hAnsiTheme="majorHAnsi" w:cstheme="majorHAnsi"/>
        </w:rPr>
        <w:t>political science research</w:t>
      </w:r>
      <w:r w:rsidRPr="004105D8">
        <w:rPr>
          <w:rFonts w:asciiTheme="majorHAnsi" w:hAnsiTheme="majorHAnsi" w:cstheme="majorHAnsi"/>
          <w:sz w:val="10"/>
        </w:rPr>
        <w:t xml:space="preserve"> program </w:t>
      </w:r>
      <w:r w:rsidRPr="004105D8">
        <w:rPr>
          <w:rStyle w:val="StyleUnderline"/>
          <w:rFonts w:asciiTheme="majorHAnsi" w:hAnsiTheme="majorHAnsi" w:cstheme="majorHAnsi"/>
        </w:rPr>
        <w:t>using scenario analysis</w:t>
      </w:r>
      <w:r w:rsidRPr="004105D8">
        <w:rPr>
          <w:rFonts w:asciiTheme="majorHAnsi" w:hAnsiTheme="majorHAnsi" w:cstheme="majorHAnsi"/>
          <w:sz w:val="10"/>
        </w:rPr>
        <w:t>. It focuses especially on illuminating the research generation and pedagogical benefits of this technique by describing the use of scenarios in the annual New Era Foreign Policy Conference (NEFPC), which brings together doctoral students of international and comparative affairs who share a demonstrated interest in policy-relevant scholarship.3 In the introductory section, the article outlines the practice of scenario analysis and considers the utility of the technique in political science. We argue that scenario analysis should be viewed as a tool to stimulate problem-based learning for doctoral students and discuss the broader scholarly benefits of using scenarios to help generate research ideas. The second section details the manner in which NEFPC deploys scenario analysis. The third section reflects upon some of the concrete scholarly benefits that have been realized from the scenario format. The fourth section offers insights on the pedagogical potential associated with using scenarios in the classroom across levels of study. A brief conclusion reflects on the importance of developing specific techniques to aid those who wish to generate political science scholarship of relevance to the policy world.</w:t>
      </w:r>
      <w:r>
        <w:rPr>
          <w:rFonts w:asciiTheme="majorHAnsi" w:hAnsiTheme="majorHAnsi" w:cstheme="majorHAnsi"/>
          <w:sz w:val="10"/>
        </w:rPr>
        <w:t xml:space="preserve"> </w:t>
      </w:r>
      <w:r w:rsidRPr="004105D8">
        <w:rPr>
          <w:rFonts w:asciiTheme="majorHAnsi" w:hAnsiTheme="majorHAnsi" w:cstheme="majorHAnsi"/>
          <w:sz w:val="10"/>
        </w:rPr>
        <w:t>What Are Scenarios and Why Use Them in Political Science?</w:t>
      </w:r>
      <w:r>
        <w:rPr>
          <w:rFonts w:asciiTheme="majorHAnsi" w:hAnsiTheme="majorHAnsi" w:cstheme="majorHAnsi"/>
          <w:sz w:val="10"/>
        </w:rPr>
        <w:t xml:space="preserve"> </w:t>
      </w:r>
      <w:r w:rsidRPr="004424D8">
        <w:rPr>
          <w:rStyle w:val="StyleUnderline"/>
          <w:rFonts w:asciiTheme="majorHAnsi" w:hAnsiTheme="majorHAnsi" w:cstheme="majorHAnsi"/>
          <w:highlight w:val="yellow"/>
        </w:rPr>
        <w:t>Scenario analysis</w:t>
      </w:r>
      <w:r w:rsidRPr="004105D8">
        <w:rPr>
          <w:rFonts w:asciiTheme="majorHAnsi" w:hAnsiTheme="majorHAnsi" w:cstheme="majorHAnsi"/>
          <w:sz w:val="10"/>
        </w:rPr>
        <w:t xml:space="preserve"> is perceived most commonly as a technique for examining the robustness of strategy. It </w:t>
      </w:r>
      <w:r w:rsidRPr="004424D8">
        <w:rPr>
          <w:rStyle w:val="StyleUnderline"/>
          <w:rFonts w:asciiTheme="majorHAnsi" w:hAnsiTheme="majorHAnsi" w:cstheme="majorHAnsi"/>
          <w:highlight w:val="yellow"/>
        </w:rPr>
        <w:t>can immerse decision makers in future states that go beyond conventional extrapolations</w:t>
      </w:r>
      <w:r w:rsidRPr="004105D8">
        <w:rPr>
          <w:rStyle w:val="StyleUnderline"/>
          <w:rFonts w:asciiTheme="majorHAnsi" w:hAnsiTheme="majorHAnsi" w:cstheme="majorHAnsi"/>
        </w:rPr>
        <w:t xml:space="preserve"> of current trends</w:t>
      </w:r>
      <w:r w:rsidRPr="004105D8">
        <w:rPr>
          <w:rFonts w:asciiTheme="majorHAnsi" w:hAnsiTheme="majorHAnsi" w:cstheme="majorHAnsi"/>
          <w:sz w:val="10"/>
        </w:rPr>
        <w:t xml:space="preserve">, </w:t>
      </w:r>
      <w:r w:rsidRPr="004105D8">
        <w:rPr>
          <w:rStyle w:val="StyleUnderline"/>
          <w:rFonts w:asciiTheme="majorHAnsi" w:hAnsiTheme="majorHAnsi" w:cstheme="majorHAnsi"/>
        </w:rPr>
        <w:t>preparing them to take advantage of unexpected opportunities and to protect themselves from adverse exogenous shocks</w:t>
      </w:r>
      <w:r w:rsidRPr="004105D8">
        <w:rPr>
          <w:rFonts w:asciiTheme="majorHAnsi" w:hAnsiTheme="majorHAnsi" w:cstheme="majorHAnsi"/>
          <w:sz w:val="10"/>
        </w:rPr>
        <w:t xml:space="preserve">. The global petroleum company Shell, a pioneer of the technique, characterizes scenario analysis as the art of considering “what if” questions about possible future worlds. </w:t>
      </w:r>
      <w:r w:rsidRPr="004424D8">
        <w:rPr>
          <w:rStyle w:val="StyleUnderline"/>
          <w:rFonts w:asciiTheme="majorHAnsi" w:hAnsiTheme="majorHAnsi" w:cstheme="majorHAnsi"/>
          <w:highlight w:val="yellow"/>
        </w:rPr>
        <w:t xml:space="preserve">Scenario analysis is thus </w:t>
      </w:r>
      <w:r w:rsidRPr="004424D8">
        <w:rPr>
          <w:rStyle w:val="Emphasis"/>
          <w:rFonts w:asciiTheme="majorHAnsi" w:hAnsiTheme="majorHAnsi" w:cstheme="majorHAnsi"/>
          <w:highlight w:val="yellow"/>
        </w:rPr>
        <w:t>typically seen as serving</w:t>
      </w:r>
      <w:r w:rsidRPr="004105D8">
        <w:rPr>
          <w:rStyle w:val="Emphasis"/>
          <w:rFonts w:asciiTheme="majorHAnsi" w:hAnsiTheme="majorHAnsi" w:cstheme="majorHAnsi"/>
        </w:rPr>
        <w:t xml:space="preserve"> the purposes of </w:t>
      </w:r>
      <w:r w:rsidRPr="004424D8">
        <w:rPr>
          <w:rStyle w:val="Emphasis"/>
          <w:rFonts w:asciiTheme="majorHAnsi" w:hAnsiTheme="majorHAnsi" w:cstheme="majorHAnsi"/>
          <w:highlight w:val="yellow"/>
        </w:rPr>
        <w:t>corporate planning or</w:t>
      </w:r>
      <w:r w:rsidRPr="004105D8">
        <w:rPr>
          <w:rStyle w:val="Emphasis"/>
          <w:rFonts w:asciiTheme="majorHAnsi" w:hAnsiTheme="majorHAnsi" w:cstheme="majorHAnsi"/>
        </w:rPr>
        <w:t xml:space="preserve"> as a </w:t>
      </w:r>
      <w:r w:rsidRPr="004424D8">
        <w:rPr>
          <w:rStyle w:val="Emphasis"/>
          <w:rFonts w:asciiTheme="majorHAnsi" w:hAnsiTheme="majorHAnsi" w:cstheme="majorHAnsi"/>
          <w:highlight w:val="yellow"/>
        </w:rPr>
        <w:t>policy</w:t>
      </w:r>
      <w:r w:rsidRPr="004105D8">
        <w:rPr>
          <w:rStyle w:val="Emphasis"/>
          <w:rFonts w:asciiTheme="majorHAnsi" w:hAnsiTheme="majorHAnsi" w:cstheme="majorHAnsi"/>
        </w:rPr>
        <w:t xml:space="preserve"> tool</w:t>
      </w:r>
      <w:r w:rsidRPr="004105D8">
        <w:rPr>
          <w:rFonts w:asciiTheme="majorHAnsi" w:hAnsiTheme="majorHAnsi" w:cstheme="majorHAnsi"/>
          <w:sz w:val="10"/>
        </w:rPr>
        <w:t xml:space="preserve"> to be used in combination with simulations of decision making. </w:t>
      </w:r>
      <w:r w:rsidRPr="004424D8">
        <w:rPr>
          <w:rStyle w:val="Emphasis"/>
          <w:rFonts w:asciiTheme="majorHAnsi" w:hAnsiTheme="majorHAnsi" w:cstheme="majorHAnsi"/>
          <w:highlight w:val="yellow"/>
        </w:rPr>
        <w:t>Yet</w:t>
      </w:r>
      <w:r w:rsidRPr="004105D8">
        <w:rPr>
          <w:rStyle w:val="Emphasis"/>
          <w:rFonts w:asciiTheme="majorHAnsi" w:hAnsiTheme="majorHAnsi" w:cstheme="majorHAnsi"/>
        </w:rPr>
        <w:t xml:space="preserve"> scenario analysis </w:t>
      </w:r>
      <w:r w:rsidRPr="004424D8">
        <w:rPr>
          <w:rStyle w:val="Emphasis"/>
          <w:rFonts w:asciiTheme="majorHAnsi" w:hAnsiTheme="majorHAnsi" w:cstheme="majorHAnsi"/>
          <w:highlight w:val="yellow"/>
        </w:rPr>
        <w:t>is not inherently limited to these uses</w:t>
      </w:r>
      <w:r w:rsidRPr="004105D8">
        <w:rPr>
          <w:rFonts w:asciiTheme="majorHAnsi" w:hAnsiTheme="majorHAnsi" w:cstheme="majorHAnsi"/>
          <w:sz w:val="10"/>
        </w:rPr>
        <w:t xml:space="preserve">. </w:t>
      </w:r>
      <w:r w:rsidRPr="004105D8">
        <w:rPr>
          <w:rStyle w:val="StyleUnderline"/>
          <w:rFonts w:asciiTheme="majorHAnsi" w:hAnsiTheme="majorHAnsi" w:cstheme="majorHAnsi"/>
        </w:rPr>
        <w:t>This section</w:t>
      </w:r>
      <w:r w:rsidRPr="004105D8">
        <w:rPr>
          <w:rFonts w:asciiTheme="majorHAnsi" w:hAnsiTheme="majorHAnsi" w:cstheme="majorHAnsi"/>
          <w:sz w:val="10"/>
        </w:rPr>
        <w:t xml:space="preserve"> provides a brief overview of the practice of scenario analysis and the motivations underpinning its uses. It then </w:t>
      </w:r>
      <w:r w:rsidRPr="004105D8">
        <w:rPr>
          <w:rStyle w:val="StyleUnderline"/>
          <w:rFonts w:asciiTheme="majorHAnsi" w:hAnsiTheme="majorHAnsi" w:cstheme="majorHAnsi"/>
        </w:rPr>
        <w:t>makes a case for the utility of the technique for political science scholarship</w:t>
      </w:r>
      <w:r w:rsidRPr="004105D8">
        <w:rPr>
          <w:rFonts w:asciiTheme="majorHAnsi" w:hAnsiTheme="majorHAnsi" w:cstheme="majorHAnsi"/>
          <w:sz w:val="10"/>
        </w:rPr>
        <w:t xml:space="preserve"> and describes how the scenarios deployed at NEFPC were created.</w:t>
      </w:r>
      <w:r>
        <w:rPr>
          <w:rFonts w:asciiTheme="majorHAnsi" w:hAnsiTheme="majorHAnsi" w:cstheme="majorHAnsi"/>
          <w:sz w:val="10"/>
        </w:rPr>
        <w:t xml:space="preserve"> </w:t>
      </w:r>
      <w:r w:rsidRPr="004105D8">
        <w:rPr>
          <w:rFonts w:asciiTheme="majorHAnsi" w:hAnsiTheme="majorHAnsi" w:cstheme="majorHAnsi"/>
          <w:sz w:val="10"/>
        </w:rPr>
        <w:t>The Art of Scenario Analysis</w:t>
      </w:r>
      <w:r>
        <w:rPr>
          <w:rFonts w:asciiTheme="majorHAnsi" w:hAnsiTheme="majorHAnsi" w:cstheme="majorHAnsi"/>
          <w:sz w:val="10"/>
        </w:rPr>
        <w:t xml:space="preserve"> </w:t>
      </w:r>
      <w:r w:rsidRPr="004424D8">
        <w:rPr>
          <w:rStyle w:val="StyleUnderline"/>
          <w:rFonts w:asciiTheme="majorHAnsi" w:hAnsiTheme="majorHAnsi" w:cstheme="majorHAnsi"/>
          <w:highlight w:val="yellow"/>
        </w:rPr>
        <w:t>We characterize scenario analysis as the art of juxtaposing current trends in unexpected combinations</w:t>
      </w:r>
      <w:r w:rsidRPr="004105D8">
        <w:rPr>
          <w:rStyle w:val="StyleUnderline"/>
          <w:rFonts w:asciiTheme="majorHAnsi" w:hAnsiTheme="majorHAnsi" w:cstheme="majorHAnsi"/>
        </w:rPr>
        <w:t xml:space="preserve"> in order </w:t>
      </w:r>
      <w:r w:rsidRPr="004424D8">
        <w:rPr>
          <w:rStyle w:val="StyleUnderline"/>
          <w:rFonts w:asciiTheme="majorHAnsi" w:hAnsiTheme="majorHAnsi" w:cstheme="majorHAnsi"/>
          <w:highlight w:val="yellow"/>
        </w:rPr>
        <w:t xml:space="preserve">to </w:t>
      </w:r>
      <w:r w:rsidRPr="004424D8">
        <w:rPr>
          <w:rStyle w:val="Emphasis"/>
          <w:rFonts w:asciiTheme="majorHAnsi" w:hAnsiTheme="majorHAnsi" w:cstheme="majorHAnsi"/>
          <w:highlight w:val="yellow"/>
        </w:rPr>
        <w:t>articulate surprising and yet plausible futures</w:t>
      </w:r>
      <w:r w:rsidRPr="004105D8">
        <w:rPr>
          <w:rFonts w:asciiTheme="majorHAnsi" w:hAnsiTheme="majorHAnsi" w:cstheme="majorHAnsi"/>
          <w:sz w:val="10"/>
        </w:rPr>
        <w:t xml:space="preserve">, often </w:t>
      </w:r>
      <w:r w:rsidRPr="004424D8">
        <w:rPr>
          <w:rStyle w:val="Emphasis"/>
          <w:rFonts w:asciiTheme="majorHAnsi" w:hAnsiTheme="majorHAnsi" w:cstheme="majorHAnsi"/>
          <w:highlight w:val="yellow"/>
        </w:rPr>
        <w:t>referred to as “alternative worlds.”</w:t>
      </w:r>
      <w:r w:rsidRPr="004105D8">
        <w:rPr>
          <w:rFonts w:asciiTheme="majorHAnsi" w:hAnsiTheme="majorHAnsi" w:cstheme="majorHAnsi"/>
          <w:sz w:val="10"/>
        </w:rPr>
        <w:t xml:space="preserve"> </w:t>
      </w:r>
      <w:r w:rsidRPr="004424D8">
        <w:rPr>
          <w:rStyle w:val="StyleUnderline"/>
          <w:rFonts w:asciiTheme="majorHAnsi" w:hAnsiTheme="majorHAnsi" w:cstheme="majorHAnsi"/>
          <w:highlight w:val="yellow"/>
        </w:rPr>
        <w:t>Scenarios are</w:t>
      </w:r>
      <w:r w:rsidRPr="004105D8">
        <w:rPr>
          <w:rFonts w:asciiTheme="majorHAnsi" w:hAnsiTheme="majorHAnsi" w:cstheme="majorHAnsi"/>
          <w:sz w:val="10"/>
        </w:rPr>
        <w:t xml:space="preserve"> thus </w:t>
      </w:r>
      <w:r w:rsidRPr="004424D8">
        <w:rPr>
          <w:rStyle w:val="Emphasis"/>
          <w:rFonts w:asciiTheme="majorHAnsi" w:hAnsiTheme="majorHAnsi" w:cstheme="majorHAnsi"/>
          <w:highlight w:val="yellow"/>
        </w:rPr>
        <w:t>explicitly not forecasts or projections based on linear extrapolations</w:t>
      </w:r>
      <w:r w:rsidRPr="004105D8">
        <w:rPr>
          <w:rStyle w:val="Emphasis"/>
          <w:rFonts w:asciiTheme="majorHAnsi" w:hAnsiTheme="majorHAnsi" w:cstheme="majorHAnsi"/>
        </w:rPr>
        <w:t xml:space="preserve"> of contemporary patterns</w:t>
      </w:r>
      <w:r w:rsidRPr="004105D8">
        <w:rPr>
          <w:rFonts w:asciiTheme="majorHAnsi" w:hAnsiTheme="majorHAnsi" w:cstheme="majorHAnsi"/>
          <w:sz w:val="10"/>
        </w:rPr>
        <w:t xml:space="preserve">, </w:t>
      </w:r>
      <w:r w:rsidRPr="004424D8">
        <w:rPr>
          <w:rStyle w:val="StyleUnderline"/>
          <w:rFonts w:asciiTheme="majorHAnsi" w:hAnsiTheme="majorHAnsi" w:cstheme="majorHAnsi"/>
          <w:highlight w:val="yellow"/>
        </w:rPr>
        <w:t xml:space="preserve">and they are </w:t>
      </w:r>
      <w:r w:rsidRPr="004424D8">
        <w:rPr>
          <w:rStyle w:val="Emphasis"/>
          <w:rFonts w:asciiTheme="majorHAnsi" w:hAnsiTheme="majorHAnsi" w:cstheme="majorHAnsi"/>
          <w:highlight w:val="yellow"/>
        </w:rPr>
        <w:t>not hypothesis-based expert predictions</w:t>
      </w:r>
      <w:r w:rsidRPr="004105D8">
        <w:rPr>
          <w:rFonts w:asciiTheme="majorHAnsi" w:hAnsiTheme="majorHAnsi" w:cstheme="majorHAnsi"/>
          <w:sz w:val="10"/>
        </w:rPr>
        <w:t xml:space="preserve">. </w:t>
      </w:r>
      <w:r w:rsidRPr="004424D8">
        <w:rPr>
          <w:rStyle w:val="Emphasis"/>
          <w:rFonts w:asciiTheme="majorHAnsi" w:hAnsiTheme="majorHAnsi" w:cstheme="majorHAnsi"/>
          <w:highlight w:val="yellow"/>
        </w:rPr>
        <w:t>Nor should they be equated with simulations</w:t>
      </w:r>
      <w:r w:rsidRPr="004105D8">
        <w:rPr>
          <w:rStyle w:val="StyleUnderline"/>
          <w:rFonts w:asciiTheme="majorHAnsi" w:hAnsiTheme="majorHAnsi" w:cstheme="majorHAnsi"/>
        </w:rPr>
        <w:t xml:space="preserve">, </w:t>
      </w:r>
      <w:r w:rsidRPr="004424D8">
        <w:rPr>
          <w:rStyle w:val="StyleUnderline"/>
          <w:rFonts w:asciiTheme="majorHAnsi" w:hAnsiTheme="majorHAnsi" w:cstheme="majorHAnsi"/>
          <w:highlight w:val="yellow"/>
        </w:rPr>
        <w:t>which are</w:t>
      </w:r>
      <w:r w:rsidRPr="004105D8">
        <w:rPr>
          <w:rFonts w:asciiTheme="majorHAnsi" w:hAnsiTheme="majorHAnsi" w:cstheme="majorHAnsi"/>
          <w:sz w:val="10"/>
        </w:rPr>
        <w:t xml:space="preserve"> best characterized as </w:t>
      </w:r>
      <w:r w:rsidRPr="004105D8">
        <w:rPr>
          <w:rStyle w:val="StyleUnderline"/>
          <w:rFonts w:asciiTheme="majorHAnsi" w:hAnsiTheme="majorHAnsi" w:cstheme="majorHAnsi"/>
        </w:rPr>
        <w:t xml:space="preserve">functional </w:t>
      </w:r>
      <w:r w:rsidRPr="004424D8">
        <w:rPr>
          <w:rStyle w:val="StyleUnderline"/>
          <w:rFonts w:asciiTheme="majorHAnsi" w:hAnsiTheme="majorHAnsi" w:cstheme="majorHAnsi"/>
          <w:highlight w:val="yellow"/>
        </w:rPr>
        <w:t xml:space="preserve">representations of </w:t>
      </w:r>
      <w:r w:rsidRPr="004424D8">
        <w:rPr>
          <w:rStyle w:val="Emphasis"/>
          <w:rFonts w:asciiTheme="majorHAnsi" w:hAnsiTheme="majorHAnsi" w:cstheme="majorHAnsi"/>
          <w:highlight w:val="yellow"/>
        </w:rPr>
        <w:t>real institutions</w:t>
      </w:r>
      <w:r w:rsidRPr="004105D8">
        <w:rPr>
          <w:rStyle w:val="StyleUnderline"/>
          <w:rFonts w:asciiTheme="majorHAnsi" w:hAnsiTheme="majorHAnsi" w:cstheme="majorHAnsi"/>
        </w:rPr>
        <w:t xml:space="preserve"> or decision-making processes</w:t>
      </w:r>
      <w:r w:rsidRPr="004105D8">
        <w:rPr>
          <w:rFonts w:asciiTheme="majorHAnsi" w:hAnsiTheme="majorHAnsi" w:cstheme="majorHAnsi"/>
          <w:sz w:val="10"/>
        </w:rPr>
        <w:t xml:space="preserve"> (Asal 2005). </w:t>
      </w:r>
      <w:r w:rsidRPr="004424D8">
        <w:rPr>
          <w:rStyle w:val="Emphasis"/>
          <w:rFonts w:asciiTheme="majorHAnsi" w:hAnsiTheme="majorHAnsi" w:cstheme="majorHAnsi"/>
          <w:highlight w:val="yellow"/>
        </w:rPr>
        <w:t>Instead, they are depictions of possible future states of the world</w:t>
      </w:r>
      <w:r w:rsidRPr="004105D8">
        <w:rPr>
          <w:rFonts w:asciiTheme="majorHAnsi" w:hAnsiTheme="majorHAnsi" w:cstheme="majorHAnsi"/>
          <w:sz w:val="10"/>
        </w:rPr>
        <w:t xml:space="preserve">, offered </w:t>
      </w:r>
      <w:r w:rsidRPr="004424D8">
        <w:rPr>
          <w:rStyle w:val="Emphasis"/>
          <w:rFonts w:asciiTheme="majorHAnsi" w:hAnsiTheme="majorHAnsi" w:cstheme="majorHAnsi"/>
          <w:highlight w:val="yellow"/>
        </w:rPr>
        <w:t>together with</w:t>
      </w:r>
      <w:r w:rsidRPr="004105D8">
        <w:rPr>
          <w:rStyle w:val="Emphasis"/>
          <w:rFonts w:asciiTheme="majorHAnsi" w:hAnsiTheme="majorHAnsi" w:cstheme="majorHAnsi"/>
        </w:rPr>
        <w:t xml:space="preserve"> a narrative of the </w:t>
      </w:r>
      <w:r w:rsidRPr="004424D8">
        <w:rPr>
          <w:rStyle w:val="Emphasis"/>
          <w:rFonts w:asciiTheme="majorHAnsi" w:hAnsiTheme="majorHAnsi" w:cstheme="majorHAnsi"/>
          <w:highlight w:val="yellow"/>
        </w:rPr>
        <w:t>driving causal forces</w:t>
      </w:r>
      <w:r w:rsidRPr="004105D8">
        <w:rPr>
          <w:rFonts w:asciiTheme="majorHAnsi" w:hAnsiTheme="majorHAnsi" w:cstheme="majorHAnsi"/>
          <w:sz w:val="10"/>
        </w:rPr>
        <w:t xml:space="preserve"> and potential exogenous shocks </w:t>
      </w:r>
      <w:r w:rsidRPr="004424D8">
        <w:rPr>
          <w:rStyle w:val="Emphasis"/>
          <w:rFonts w:asciiTheme="majorHAnsi" w:hAnsiTheme="majorHAnsi" w:cstheme="majorHAnsi"/>
          <w:highlight w:val="yellow"/>
        </w:rPr>
        <w:t>that could lead to those futures</w:t>
      </w:r>
      <w:r w:rsidRPr="004105D8">
        <w:rPr>
          <w:rFonts w:asciiTheme="majorHAnsi" w:hAnsiTheme="majorHAnsi" w:cstheme="majorHAnsi"/>
          <w:sz w:val="10"/>
        </w:rPr>
        <w:t>. Good scenarios thus rely on explicit causal propositions that, independent of one another, are plausible—yet, when combined, suggest surprising and sometimes controversial future worlds. For example, few predicted the dramatic fall in oil prices toward the end of 2014. Yet independent driving forces, such as the shale gas revolution in the United States, China’s slowing economic growth, and declining conflict in major Middle Eastern oil producers such as Libya, were all recognized secular trends that—combined with OPEC’s decision not to take concerted action as prices began to decline—came together in an unexpected way.</w:t>
      </w:r>
      <w:r>
        <w:rPr>
          <w:rFonts w:asciiTheme="majorHAnsi" w:hAnsiTheme="majorHAnsi" w:cstheme="majorHAnsi"/>
          <w:sz w:val="10"/>
        </w:rPr>
        <w:t xml:space="preserve"> </w:t>
      </w:r>
      <w:r w:rsidRPr="004105D8">
        <w:rPr>
          <w:rFonts w:asciiTheme="majorHAnsi" w:hAnsiTheme="majorHAnsi" w:cstheme="majorHAnsi"/>
          <w:sz w:val="10"/>
        </w:rPr>
        <w:t>While scenario analysis played a role in war gaming and strategic planning during the Cold War, the real antecedents of the contemporary practice are found in corporate futures studies of the late 1960s and early 1970s (Raskin et al. 2005). Scenario analysis was essentially initiated at Royal Dutch Shell in 1965, with the realization that the usual forecasting techniques and models were not capturing the rapidly changing environment in which the company operated (Wack 1985; Schwartz 1991). In particular, it had become evident that straight-line extrapolations of past global trends were inadequate for anticipating the evolving business environment. Shell-style scenario planning “helped break the habit, ingrained in most corporate planning, of assuming that the future will look much like the present” (Wilkinson and Kupers 2013, 4). Using scenario thinking, Shell anticipated the possibility of two Arab-induced oil shocks in the 1970s and hence was able to position itself for major disruptions in the global petroleum sector.</w:t>
      </w:r>
      <w:r>
        <w:rPr>
          <w:rFonts w:asciiTheme="majorHAnsi" w:hAnsiTheme="majorHAnsi" w:cstheme="majorHAnsi"/>
          <w:sz w:val="10"/>
        </w:rPr>
        <w:t xml:space="preserve"> </w:t>
      </w:r>
      <w:r w:rsidRPr="004105D8">
        <w:rPr>
          <w:rFonts w:asciiTheme="majorHAnsi" w:hAnsiTheme="majorHAnsi" w:cstheme="majorHAnsi"/>
          <w:sz w:val="10"/>
        </w:rPr>
        <w:t>Building on its corporate roots, scenario analysis has become a standard policymaking tool. For example, the Project on Forward Engagement advocates linking systematic foresight, which it defines as the disciplined analysis of alternative futures, to planning and feedback loops to better equip the United States to meet contemporary governance challenges (Fuerth 2011). Another prominent application of scenario thinking is found in the National Intelligence Council’s series of Global Trends reports, issued every four years to aid policymakers in anticipating and planning for future challenges. These reports present a handful of “alternative worlds” approximately twenty years into the future, carefully constructed on the basis of emerging global trends, risks, and opportunities, and intended to stimulate thinking about geopolitical change and its effects.4 As with corporate scenario analysis, the technique can be used in foreign policymaking for long-range general planning purposes as well as for anticipating and coping with more narrow and immediate challenges. An example of the latter is the German Marshall Fund’s EuroFutures project, which uses four scenarios to map the potential consequences of the Euro-area financial crisis (German Marshall Fund 2013).</w:t>
      </w:r>
      <w:r>
        <w:rPr>
          <w:rFonts w:asciiTheme="majorHAnsi" w:hAnsiTheme="majorHAnsi" w:cstheme="majorHAnsi"/>
          <w:sz w:val="10"/>
        </w:rPr>
        <w:t xml:space="preserve"> </w:t>
      </w:r>
      <w:r w:rsidRPr="004105D8">
        <w:rPr>
          <w:rStyle w:val="StyleUnderline"/>
          <w:rFonts w:asciiTheme="majorHAnsi" w:hAnsiTheme="majorHAnsi" w:cstheme="majorHAnsi"/>
        </w:rPr>
        <w:t xml:space="preserve">Several </w:t>
      </w:r>
      <w:r w:rsidRPr="004424D8">
        <w:rPr>
          <w:rStyle w:val="StyleUnderline"/>
          <w:rFonts w:asciiTheme="majorHAnsi" w:hAnsiTheme="majorHAnsi" w:cstheme="majorHAnsi"/>
          <w:highlight w:val="yellow"/>
        </w:rPr>
        <w:t>features make scenario analysis particularly useful</w:t>
      </w:r>
      <w:r w:rsidRPr="004105D8">
        <w:rPr>
          <w:rStyle w:val="StyleUnderline"/>
          <w:rFonts w:asciiTheme="majorHAnsi" w:hAnsiTheme="majorHAnsi" w:cstheme="majorHAnsi"/>
        </w:rPr>
        <w:t xml:space="preserve"> for policymaking</w:t>
      </w:r>
      <w:r w:rsidRPr="004105D8">
        <w:rPr>
          <w:rFonts w:asciiTheme="majorHAnsi" w:hAnsiTheme="majorHAnsi" w:cstheme="majorHAnsi"/>
          <w:sz w:val="10"/>
        </w:rPr>
        <w:t xml:space="preserve">.5 </w:t>
      </w:r>
      <w:r w:rsidRPr="004105D8">
        <w:rPr>
          <w:rStyle w:val="StyleUnderline"/>
          <w:rFonts w:asciiTheme="majorHAnsi" w:hAnsiTheme="majorHAnsi" w:cstheme="majorHAnsi"/>
        </w:rPr>
        <w:t>Long-term global trends across a number of different realms</w:t>
      </w:r>
      <w:r w:rsidRPr="004105D8">
        <w:rPr>
          <w:rFonts w:asciiTheme="majorHAnsi" w:hAnsiTheme="majorHAnsi" w:cstheme="majorHAnsi"/>
          <w:sz w:val="10"/>
        </w:rPr>
        <w:t>—social, technological, environmental, economic, and political—</w:t>
      </w:r>
      <w:r w:rsidRPr="004105D8">
        <w:rPr>
          <w:rStyle w:val="StyleUnderline"/>
          <w:rFonts w:asciiTheme="majorHAnsi" w:hAnsiTheme="majorHAnsi" w:cstheme="majorHAnsi"/>
        </w:rPr>
        <w:t>combine in often-unexpected ways to produce unforeseen challenges</w:t>
      </w:r>
      <w:r w:rsidRPr="004105D8">
        <w:rPr>
          <w:rFonts w:asciiTheme="majorHAnsi" w:hAnsiTheme="majorHAnsi" w:cstheme="majorHAnsi"/>
          <w:sz w:val="10"/>
        </w:rPr>
        <w:t xml:space="preserve">. </w:t>
      </w:r>
      <w:r w:rsidRPr="004105D8">
        <w:rPr>
          <w:rStyle w:val="StyleUnderline"/>
          <w:rFonts w:asciiTheme="majorHAnsi" w:hAnsiTheme="majorHAnsi" w:cstheme="majorHAnsi"/>
        </w:rPr>
        <w:t xml:space="preserve">Yet </w:t>
      </w:r>
      <w:r w:rsidRPr="004424D8">
        <w:rPr>
          <w:rStyle w:val="StyleUnderline"/>
          <w:rFonts w:asciiTheme="majorHAnsi" w:hAnsiTheme="majorHAnsi" w:cstheme="majorHAnsi"/>
          <w:highlight w:val="yellow"/>
        </w:rPr>
        <w:t xml:space="preserve">the ability of decision makers to imagine, let alone prepare for, </w:t>
      </w:r>
      <w:proofErr w:type="gramStart"/>
      <w:r w:rsidRPr="004424D8">
        <w:rPr>
          <w:rStyle w:val="StyleUnderline"/>
          <w:rFonts w:asciiTheme="majorHAnsi" w:hAnsiTheme="majorHAnsi" w:cstheme="majorHAnsi"/>
          <w:highlight w:val="yellow"/>
        </w:rPr>
        <w:t>discontinuities</w:t>
      </w:r>
      <w:r w:rsidRPr="004105D8">
        <w:rPr>
          <w:rFonts w:asciiTheme="majorHAnsi" w:hAnsiTheme="majorHAnsi" w:cstheme="majorHAnsi"/>
          <w:sz w:val="10"/>
        </w:rPr>
        <w:t xml:space="preserve"> in the policy realm </w:t>
      </w:r>
      <w:r w:rsidRPr="004424D8">
        <w:rPr>
          <w:rStyle w:val="StyleUnderline"/>
          <w:rFonts w:asciiTheme="majorHAnsi" w:hAnsiTheme="majorHAnsi" w:cstheme="majorHAnsi"/>
          <w:highlight w:val="yellow"/>
        </w:rPr>
        <w:t>is</w:t>
      </w:r>
      <w:proofErr w:type="gramEnd"/>
      <w:r w:rsidRPr="004424D8">
        <w:rPr>
          <w:rStyle w:val="StyleUnderline"/>
          <w:rFonts w:asciiTheme="majorHAnsi" w:hAnsiTheme="majorHAnsi" w:cstheme="majorHAnsi"/>
          <w:highlight w:val="yellow"/>
        </w:rPr>
        <w:t xml:space="preserve"> constrained by</w:t>
      </w:r>
      <w:r w:rsidRPr="004105D8">
        <w:rPr>
          <w:rStyle w:val="StyleUnderline"/>
          <w:rFonts w:asciiTheme="majorHAnsi" w:hAnsiTheme="majorHAnsi" w:cstheme="majorHAnsi"/>
        </w:rPr>
        <w:t xml:space="preserve"> their </w:t>
      </w:r>
      <w:r w:rsidRPr="004424D8">
        <w:rPr>
          <w:rStyle w:val="StyleUnderline"/>
          <w:rFonts w:asciiTheme="majorHAnsi" w:hAnsiTheme="majorHAnsi" w:cstheme="majorHAnsi"/>
          <w:highlight w:val="yellow"/>
        </w:rPr>
        <w:t>existing mental models and maps</w:t>
      </w:r>
      <w:r w:rsidRPr="004105D8">
        <w:rPr>
          <w:rFonts w:asciiTheme="majorHAnsi" w:hAnsiTheme="majorHAnsi" w:cstheme="majorHAnsi"/>
          <w:sz w:val="10"/>
        </w:rPr>
        <w:t xml:space="preserve">. </w:t>
      </w:r>
      <w:r w:rsidRPr="004105D8">
        <w:rPr>
          <w:rStyle w:val="StyleUnderline"/>
          <w:rFonts w:asciiTheme="majorHAnsi" w:hAnsiTheme="majorHAnsi" w:cstheme="majorHAnsi"/>
        </w:rPr>
        <w:t xml:space="preserve">This limitation is exacerbated by </w:t>
      </w:r>
      <w:r w:rsidRPr="004424D8">
        <w:rPr>
          <w:rStyle w:val="Emphasis"/>
          <w:rFonts w:asciiTheme="majorHAnsi" w:hAnsiTheme="majorHAnsi" w:cstheme="majorHAnsi"/>
          <w:highlight w:val="yellow"/>
        </w:rPr>
        <w:t>well-known cognitive bias tendencies such as groupthink and confirmation bias</w:t>
      </w:r>
      <w:r w:rsidRPr="004105D8">
        <w:rPr>
          <w:rFonts w:asciiTheme="majorHAnsi" w:hAnsiTheme="majorHAnsi" w:cstheme="majorHAnsi"/>
          <w:sz w:val="10"/>
        </w:rPr>
        <w:t xml:space="preserve"> (Jervis 1976; Janis 1982; Tetlock 2005). </w:t>
      </w:r>
      <w:r w:rsidRPr="004424D8">
        <w:rPr>
          <w:rStyle w:val="StyleUnderline"/>
          <w:rFonts w:asciiTheme="majorHAnsi" w:hAnsiTheme="majorHAnsi" w:cstheme="majorHAnsi"/>
          <w:highlight w:val="yellow"/>
        </w:rPr>
        <w:t xml:space="preserve">The power of scenarios lies in their ability to help individuals </w:t>
      </w:r>
      <w:r w:rsidRPr="004424D8">
        <w:rPr>
          <w:rStyle w:val="Emphasis"/>
          <w:rFonts w:asciiTheme="majorHAnsi" w:hAnsiTheme="majorHAnsi" w:cstheme="majorHAnsi"/>
          <w:highlight w:val="yellow"/>
        </w:rPr>
        <w:t>break out of conventional modes of thinking</w:t>
      </w:r>
      <w:r w:rsidRPr="004105D8">
        <w:rPr>
          <w:rStyle w:val="StyleUnderline"/>
          <w:rFonts w:asciiTheme="majorHAnsi" w:hAnsiTheme="majorHAnsi" w:cstheme="majorHAnsi"/>
        </w:rPr>
        <w:t xml:space="preserve"> and analysis by introducing unusual combinations of trends and deliberate discontinuities in narratives about the future</w:t>
      </w:r>
      <w:r w:rsidRPr="004105D8">
        <w:rPr>
          <w:rFonts w:asciiTheme="majorHAnsi" w:hAnsiTheme="majorHAnsi" w:cstheme="majorHAnsi"/>
          <w:sz w:val="10"/>
        </w:rPr>
        <w:t xml:space="preserve">. </w:t>
      </w:r>
      <w:r w:rsidRPr="004424D8">
        <w:rPr>
          <w:rStyle w:val="Emphasis"/>
          <w:rFonts w:asciiTheme="majorHAnsi" w:hAnsiTheme="majorHAnsi" w:cstheme="majorHAnsi"/>
          <w:highlight w:val="yellow"/>
        </w:rPr>
        <w:t>Imagining alternative future worlds through a structured analytical process enables policymakers to envision and thereby adapt to something altogether different from the known present</w:t>
      </w:r>
      <w:r w:rsidRPr="004105D8">
        <w:rPr>
          <w:rFonts w:asciiTheme="majorHAnsi" w:hAnsiTheme="majorHAnsi" w:cstheme="majorHAnsi"/>
          <w:sz w:val="10"/>
        </w:rPr>
        <w:t>.</w:t>
      </w:r>
      <w:r>
        <w:rPr>
          <w:rFonts w:asciiTheme="majorHAnsi" w:hAnsiTheme="majorHAnsi" w:cstheme="majorHAnsi"/>
          <w:sz w:val="10"/>
        </w:rPr>
        <w:t xml:space="preserve"> </w:t>
      </w:r>
      <w:r w:rsidRPr="004105D8">
        <w:rPr>
          <w:rFonts w:asciiTheme="majorHAnsi" w:hAnsiTheme="majorHAnsi" w:cstheme="majorHAnsi"/>
          <w:sz w:val="10"/>
        </w:rPr>
        <w:t>Designing Scenarios for Political Science Inquiry</w:t>
      </w:r>
      <w:r>
        <w:rPr>
          <w:rFonts w:asciiTheme="majorHAnsi" w:hAnsiTheme="majorHAnsi" w:cstheme="majorHAnsi"/>
          <w:sz w:val="10"/>
        </w:rPr>
        <w:t xml:space="preserve"> </w:t>
      </w:r>
      <w:proofErr w:type="gramStart"/>
      <w:r w:rsidRPr="004105D8">
        <w:rPr>
          <w:rFonts w:asciiTheme="majorHAnsi" w:hAnsiTheme="majorHAnsi" w:cstheme="majorHAnsi"/>
          <w:sz w:val="10"/>
        </w:rPr>
        <w:t>The</w:t>
      </w:r>
      <w:proofErr w:type="gramEnd"/>
      <w:r w:rsidRPr="004105D8">
        <w:rPr>
          <w:rFonts w:asciiTheme="majorHAnsi" w:hAnsiTheme="majorHAnsi" w:cstheme="majorHAnsi"/>
          <w:sz w:val="10"/>
        </w:rPr>
        <w:t xml:space="preserve"> characteristics of scenario analysis that commend its use to policymakers also make it well suited to helping political scientists generate and develop policy-relevant research programs. </w:t>
      </w:r>
      <w:r w:rsidRPr="004105D8">
        <w:rPr>
          <w:rStyle w:val="StyleUnderline"/>
          <w:rFonts w:asciiTheme="majorHAnsi" w:hAnsiTheme="majorHAnsi" w:cstheme="majorHAnsi"/>
        </w:rPr>
        <w:t>Scenarios are essentially textured, plausible, and relevant stories that help us imagine how the future</w:t>
      </w:r>
      <w:r w:rsidRPr="004105D8">
        <w:rPr>
          <w:rFonts w:asciiTheme="majorHAnsi" w:hAnsiTheme="majorHAnsi" w:cstheme="majorHAnsi"/>
          <w:sz w:val="10"/>
        </w:rPr>
        <w:t xml:space="preserve"> political-economic world </w:t>
      </w:r>
      <w:r w:rsidRPr="004105D8">
        <w:rPr>
          <w:rStyle w:val="StyleUnderline"/>
          <w:rFonts w:asciiTheme="majorHAnsi" w:hAnsiTheme="majorHAnsi" w:cstheme="majorHAnsi"/>
        </w:rPr>
        <w:t>could be different from the past</w:t>
      </w:r>
      <w:r w:rsidRPr="004105D8">
        <w:rPr>
          <w:rFonts w:asciiTheme="majorHAnsi" w:hAnsiTheme="majorHAnsi" w:cstheme="majorHAnsi"/>
          <w:sz w:val="10"/>
        </w:rPr>
        <w:t xml:space="preserve"> in a manner that highlights policy challenges and opportunities. For example, terrorist organizations are </w:t>
      </w:r>
      <w:proofErr w:type="gramStart"/>
      <w:r w:rsidRPr="004105D8">
        <w:rPr>
          <w:rFonts w:asciiTheme="majorHAnsi" w:hAnsiTheme="majorHAnsi" w:cstheme="majorHAnsi"/>
          <w:sz w:val="10"/>
        </w:rPr>
        <w:t>a known threat that have</w:t>
      </w:r>
      <w:proofErr w:type="gramEnd"/>
      <w:r w:rsidRPr="004105D8">
        <w:rPr>
          <w:rFonts w:asciiTheme="majorHAnsi" w:hAnsiTheme="majorHAnsi" w:cstheme="majorHAnsi"/>
          <w:sz w:val="10"/>
        </w:rPr>
        <w:t xml:space="preserve"> captured the attention of the policy community, yet our responses to them tend to be linear and reactive. Scenarios that explore how seemingly unrelated vectors of change—the rise of a new peer competitor in the East that diverts strategic attention, volatile commodity prices that empower and disempower various state and nonstate actors in surprising ways, and the destabilizing effects of climate change or infectious disease pandemics—can be useful for illuminating the nature and limits of the terrorist threat in ways that may be missed by a narrower focus on recognized states and groups. By illuminating the potential strategic significance of specific and yet poorly understood opportunities and threats, scenario analysis helps to identify crucial gaps in our collective understanding of global politicaleconomic trends and dynamics. The notion of “exogeneity”—so prevalent in social science scholarship—applies to models of reality, not to reality itself. </w:t>
      </w:r>
      <w:r w:rsidRPr="004105D8">
        <w:rPr>
          <w:rStyle w:val="StyleUnderline"/>
          <w:rFonts w:asciiTheme="majorHAnsi" w:hAnsiTheme="majorHAnsi" w:cstheme="majorHAnsi"/>
        </w:rPr>
        <w:t xml:space="preserve">Very simply, </w:t>
      </w:r>
      <w:r w:rsidRPr="004424D8">
        <w:rPr>
          <w:rStyle w:val="StyleUnderline"/>
          <w:rFonts w:asciiTheme="majorHAnsi" w:hAnsiTheme="majorHAnsi" w:cstheme="majorHAnsi"/>
          <w:highlight w:val="yellow"/>
        </w:rPr>
        <w:t>scenario analysis can throw into sharp relief often-overlooked yet pressing questions in international affairs</w:t>
      </w:r>
      <w:r w:rsidRPr="004105D8">
        <w:rPr>
          <w:rStyle w:val="StyleUnderline"/>
          <w:rFonts w:asciiTheme="majorHAnsi" w:hAnsiTheme="majorHAnsi" w:cstheme="majorHAnsi"/>
        </w:rPr>
        <w:t xml:space="preserve"> that demand focused investigation</w:t>
      </w:r>
      <w:r w:rsidRPr="004105D8">
        <w:rPr>
          <w:rFonts w:asciiTheme="majorHAnsi" w:hAnsiTheme="majorHAnsi" w:cstheme="majorHAnsi"/>
          <w:sz w:val="10"/>
        </w:rPr>
        <w:t>.</w:t>
      </w:r>
      <w:r>
        <w:rPr>
          <w:rFonts w:asciiTheme="majorHAnsi" w:hAnsiTheme="majorHAnsi" w:cstheme="majorHAnsi"/>
          <w:sz w:val="10"/>
        </w:rPr>
        <w:t xml:space="preserve"> </w:t>
      </w:r>
      <w:r w:rsidRPr="004105D8">
        <w:rPr>
          <w:rStyle w:val="StyleUnderline"/>
          <w:rFonts w:asciiTheme="majorHAnsi" w:hAnsiTheme="majorHAnsi" w:cstheme="majorHAnsi"/>
        </w:rPr>
        <w:t>Scenarios thus offer</w:t>
      </w:r>
      <w:r w:rsidRPr="004105D8">
        <w:rPr>
          <w:rFonts w:asciiTheme="majorHAnsi" w:hAnsiTheme="majorHAnsi" w:cstheme="majorHAnsi"/>
          <w:sz w:val="10"/>
        </w:rPr>
        <w:t xml:space="preserve">, in principle, </w:t>
      </w:r>
      <w:r w:rsidRPr="004105D8">
        <w:rPr>
          <w:rStyle w:val="StyleUnderline"/>
          <w:rFonts w:asciiTheme="majorHAnsi" w:hAnsiTheme="majorHAnsi" w:cstheme="majorHAnsi"/>
        </w:rPr>
        <w:t>an innovative tool for developing a political science research agenda</w:t>
      </w:r>
      <w:r w:rsidRPr="004105D8">
        <w:rPr>
          <w:rFonts w:asciiTheme="majorHAnsi" w:hAnsiTheme="majorHAnsi" w:cstheme="majorHAnsi"/>
          <w:sz w:val="10"/>
        </w:rPr>
        <w:t xml:space="preserve">. In practice, </w:t>
      </w:r>
      <w:r w:rsidRPr="004105D8">
        <w:rPr>
          <w:rStyle w:val="StyleUnderline"/>
          <w:rFonts w:asciiTheme="majorHAnsi" w:hAnsiTheme="majorHAnsi" w:cstheme="majorHAnsi"/>
        </w:rPr>
        <w:t>achieving this objective requires careful tailoring of the approach</w:t>
      </w:r>
      <w:r w:rsidRPr="004105D8">
        <w:rPr>
          <w:rFonts w:asciiTheme="majorHAnsi" w:hAnsiTheme="majorHAnsi" w:cstheme="majorHAnsi"/>
          <w:sz w:val="10"/>
        </w:rPr>
        <w:t xml:space="preserve">. The specific scenario analysis technique we outline below was designed and refined to provide a structured experiential process for generating problem-based research questions with contemporary international policy relevance.6 </w:t>
      </w:r>
      <w:proofErr w:type="gramStart"/>
      <w:r w:rsidRPr="004105D8">
        <w:rPr>
          <w:rFonts w:asciiTheme="majorHAnsi" w:hAnsiTheme="majorHAnsi" w:cstheme="majorHAnsi"/>
          <w:sz w:val="10"/>
        </w:rPr>
        <w:t>The</w:t>
      </w:r>
      <w:proofErr w:type="gramEnd"/>
      <w:r w:rsidRPr="004105D8">
        <w:rPr>
          <w:rFonts w:asciiTheme="majorHAnsi" w:hAnsiTheme="majorHAnsi" w:cstheme="majorHAnsi"/>
          <w:sz w:val="10"/>
        </w:rPr>
        <w:t xml:space="preserve"> first step in the process of creating the scenario set described here was to identify important causal forces in contemporary global affairs. Consensus was not the goal; on the contrary, some of these causal statements represented competing theories about global change (e.g., a resurgence of the nation-state vs. border-evading globalizing forces). A major principle underpinning the transformation of these causal drivers into possible future worlds was to “simplify, then exaggerate” them, before fleshing out the emerging story with more details.7 Thus, the contours of the future world were drawn first in the scenario, with details about the possible pathways to that point filled in second. It is entirely possible, indeed probable, that some of the causal claims that turned into parts of scenarios were exaggerated so much as to be implausible, and that an unavoidable degree of bias or our own form of groupthink went into construction of the scenarios. One of the great strengths of scenario analysis, however, is that the scenario discussions themselves, as described below, lay bare these especially implausible claims and systematic biases.8</w:t>
      </w:r>
      <w:r>
        <w:rPr>
          <w:rFonts w:asciiTheme="majorHAnsi" w:hAnsiTheme="majorHAnsi" w:cstheme="majorHAnsi"/>
          <w:sz w:val="10"/>
        </w:rPr>
        <w:t xml:space="preserve"> </w:t>
      </w:r>
      <w:r w:rsidRPr="004105D8">
        <w:rPr>
          <w:rFonts w:asciiTheme="majorHAnsi" w:hAnsiTheme="majorHAnsi" w:cstheme="majorHAnsi"/>
          <w:sz w:val="10"/>
        </w:rPr>
        <w:t xml:space="preserve">An explicit methodological approach underlies the written scenarios themselves as well as the analytical process around them—that of case-centered, structured, focused comparison, intended especially to shed light on new causal mechanisms (George and Bennett 2005). </w:t>
      </w:r>
      <w:r w:rsidRPr="004105D8">
        <w:rPr>
          <w:rStyle w:val="StyleUnderline"/>
          <w:rFonts w:asciiTheme="majorHAnsi" w:hAnsiTheme="majorHAnsi" w:cstheme="majorHAnsi"/>
        </w:rPr>
        <w:t>The use of scenarios is similar to counterfactual analysis in that it modifies certain variables in a given situation in order to analyze the resulting effects</w:t>
      </w:r>
      <w:r w:rsidRPr="004105D8">
        <w:rPr>
          <w:rFonts w:asciiTheme="majorHAnsi" w:hAnsiTheme="majorHAnsi" w:cstheme="majorHAnsi"/>
          <w:sz w:val="10"/>
        </w:rPr>
        <w:t xml:space="preserve"> (Fearon 1991). </w:t>
      </w:r>
      <w:r w:rsidRPr="004105D8">
        <w:rPr>
          <w:rStyle w:val="StyleUnderline"/>
          <w:rFonts w:asciiTheme="majorHAnsi" w:hAnsiTheme="majorHAnsi" w:cstheme="majorHAnsi"/>
        </w:rPr>
        <w:t>Whereas counterfactuals are traditionally retrospective</w:t>
      </w:r>
      <w:r w:rsidRPr="004105D8">
        <w:rPr>
          <w:rFonts w:asciiTheme="majorHAnsi" w:hAnsiTheme="majorHAnsi" w:cstheme="majorHAnsi"/>
          <w:sz w:val="10"/>
        </w:rPr>
        <w:t xml:space="preserve"> in nature and explore events that did not actually occur in the context of known history, our </w:t>
      </w:r>
      <w:r w:rsidRPr="004424D8">
        <w:rPr>
          <w:rStyle w:val="Emphasis"/>
          <w:rFonts w:asciiTheme="majorHAnsi" w:hAnsiTheme="majorHAnsi" w:cstheme="majorHAnsi"/>
          <w:highlight w:val="yellow"/>
        </w:rPr>
        <w:t>scenarios are deliberately forward-looking</w:t>
      </w:r>
      <w:r w:rsidRPr="004105D8">
        <w:rPr>
          <w:rFonts w:asciiTheme="majorHAnsi" w:hAnsiTheme="majorHAnsi" w:cstheme="majorHAnsi"/>
          <w:sz w:val="10"/>
        </w:rPr>
        <w:t xml:space="preserve"> </w:t>
      </w:r>
      <w:r w:rsidRPr="004105D8">
        <w:rPr>
          <w:rStyle w:val="StyleUnderline"/>
          <w:rFonts w:asciiTheme="majorHAnsi" w:hAnsiTheme="majorHAnsi" w:cstheme="majorHAnsi"/>
        </w:rPr>
        <w:t>and</w:t>
      </w:r>
      <w:r w:rsidRPr="004105D8">
        <w:rPr>
          <w:rFonts w:asciiTheme="majorHAnsi" w:hAnsiTheme="majorHAnsi" w:cstheme="majorHAnsi"/>
          <w:sz w:val="10"/>
        </w:rPr>
        <w:t xml:space="preserve"> are </w:t>
      </w:r>
      <w:r w:rsidRPr="004105D8">
        <w:rPr>
          <w:rStyle w:val="StyleUnderline"/>
          <w:rFonts w:asciiTheme="majorHAnsi" w:hAnsiTheme="majorHAnsi" w:cstheme="majorHAnsi"/>
        </w:rPr>
        <w:t xml:space="preserve">designed to </w:t>
      </w:r>
      <w:r w:rsidRPr="004105D8">
        <w:rPr>
          <w:rStyle w:val="Emphasis"/>
          <w:rFonts w:asciiTheme="majorHAnsi" w:hAnsiTheme="majorHAnsi" w:cstheme="majorHAnsi"/>
        </w:rPr>
        <w:t>explore potential futures</w:t>
      </w:r>
      <w:r w:rsidRPr="004105D8">
        <w:rPr>
          <w:rFonts w:asciiTheme="majorHAnsi" w:hAnsiTheme="majorHAnsi" w:cstheme="majorHAnsi"/>
          <w:sz w:val="10"/>
        </w:rPr>
        <w:t xml:space="preserve"> that could unfold. As such, counterfactual analysis is especially well suited to identifying how individual events might expand or shift the “funnel of choices” available to political actors and thus lead to different historical outcomes (Nye 2005, 68–69), while forward-looking scenario analysis can better illuminate surprising intersections and sociopolitical dynamics without the perceptual constraints imposed by fine-grained historical knowledge. </w:t>
      </w:r>
      <w:r w:rsidRPr="004105D8">
        <w:rPr>
          <w:rStyle w:val="StyleUnderline"/>
          <w:rFonts w:asciiTheme="majorHAnsi" w:hAnsiTheme="majorHAnsi" w:cstheme="majorHAnsi"/>
        </w:rPr>
        <w:t>We see scenarios as a complementary resource for exploring these dynamics in international affairs, rather than as a replacement</w:t>
      </w:r>
      <w:r w:rsidRPr="004105D8">
        <w:rPr>
          <w:rFonts w:asciiTheme="majorHAnsi" w:hAnsiTheme="majorHAnsi" w:cstheme="majorHAnsi"/>
          <w:sz w:val="10"/>
        </w:rPr>
        <w:t xml:space="preserve"> for counterfactual analysis, historical case studies, or other methodological tools.</w:t>
      </w:r>
      <w:r>
        <w:rPr>
          <w:rFonts w:asciiTheme="majorHAnsi" w:hAnsiTheme="majorHAnsi" w:cstheme="majorHAnsi"/>
          <w:sz w:val="10"/>
        </w:rPr>
        <w:t xml:space="preserve"> </w:t>
      </w:r>
      <w:r w:rsidRPr="004105D8">
        <w:rPr>
          <w:rFonts w:asciiTheme="majorHAnsi" w:hAnsiTheme="majorHAnsi" w:cstheme="majorHAnsi"/>
          <w:sz w:val="10"/>
        </w:rPr>
        <w:t>In the scenario process developed for NEFPC, three distinct scenarios are employed, acting as cases for analytical comparison. Each scenario, as detailed below, includes a set of explicit “driving forces” which represent hypotheses about causal mechanisms worth investigating in evolving international affairs. The scenario analysis process itself employs templates (discussed further below) to serve as a graphical representation of a structured, focused investigation and thereby as the research tool for conducting case-centered comparative analysis (George and Bennett 2005). In essence, these templates articulate key observable implications within the alternative worlds of the scenarios and serve as a framework for capturing the data that emerge (King, Keohane, and Verba 1994). Finally, this structured, focused comparison serves as the basis for the cross-case session emerging from the scenario analysis that leads directly to the articulation of new research agendas.</w:t>
      </w:r>
      <w:r>
        <w:rPr>
          <w:rFonts w:asciiTheme="majorHAnsi" w:hAnsiTheme="majorHAnsi" w:cstheme="majorHAnsi"/>
          <w:sz w:val="10"/>
        </w:rPr>
        <w:t xml:space="preserve"> </w:t>
      </w:r>
      <w:r w:rsidRPr="004105D8">
        <w:rPr>
          <w:rStyle w:val="StyleUnderline"/>
          <w:rFonts w:asciiTheme="majorHAnsi" w:hAnsiTheme="majorHAnsi" w:cstheme="majorHAnsi"/>
        </w:rPr>
        <w:t>The scenario process described here has thus been carefully designed to offer some guidance to policy-oriented</w:t>
      </w:r>
      <w:r w:rsidRPr="004105D8">
        <w:rPr>
          <w:rFonts w:asciiTheme="majorHAnsi" w:hAnsiTheme="majorHAnsi" w:cstheme="majorHAnsi"/>
          <w:sz w:val="10"/>
        </w:rPr>
        <w:t xml:space="preserve"> graduate </w:t>
      </w:r>
      <w:r w:rsidRPr="004105D8">
        <w:rPr>
          <w:rStyle w:val="StyleUnderline"/>
          <w:rFonts w:asciiTheme="majorHAnsi" w:hAnsiTheme="majorHAnsi" w:cstheme="majorHAnsi"/>
        </w:rPr>
        <w:t>students who are otherwise left to the relatively unstructured norms by which political science</w:t>
      </w:r>
      <w:r w:rsidRPr="004105D8">
        <w:rPr>
          <w:rFonts w:asciiTheme="majorHAnsi" w:hAnsiTheme="majorHAnsi" w:cstheme="majorHAnsi"/>
          <w:sz w:val="10"/>
        </w:rPr>
        <w:t xml:space="preserve"> dissertation </w:t>
      </w:r>
      <w:r w:rsidRPr="004105D8">
        <w:rPr>
          <w:rStyle w:val="StyleUnderline"/>
          <w:rFonts w:asciiTheme="majorHAnsi" w:hAnsiTheme="majorHAnsi" w:cstheme="majorHAnsi"/>
        </w:rPr>
        <w:t>ideas are typically developed</w:t>
      </w:r>
      <w:r w:rsidRPr="004105D8">
        <w:rPr>
          <w:rFonts w:asciiTheme="majorHAnsi" w:hAnsiTheme="majorHAnsi" w:cstheme="majorHAnsi"/>
          <w:sz w:val="10"/>
        </w:rPr>
        <w:t>. The initial articulation of a dissertation project is generally an idiosyncratic and personal undertaking (Useem 1997; Rothman 2008), whereby students might choose topics based on their coursework, their own previous policy exposure, or the topics studied by their advisors. Research agendas are thus typically developed by looking for “puzzles” in existing research programs (Kuhn 1996). Doctoral students also, understandably, often choose topics that are particularly amenable to garnering research funding. Conventional grant programs typically base their funding priorities on extrapolations from what has been important in the recent past—leading to, for example, the prevalence of Japan and Soviet studies in the mid-1980s or terrorism studies in the 2000s—in the absence of any alternative method for identifying questions of likely future significance.</w:t>
      </w:r>
      <w:r>
        <w:rPr>
          <w:rFonts w:asciiTheme="majorHAnsi" w:hAnsiTheme="majorHAnsi" w:cstheme="majorHAnsi"/>
          <w:sz w:val="10"/>
        </w:rPr>
        <w:t xml:space="preserve"> </w:t>
      </w:r>
      <w:r w:rsidRPr="004105D8">
        <w:rPr>
          <w:rStyle w:val="StyleUnderline"/>
          <w:rFonts w:asciiTheme="majorHAnsi" w:hAnsiTheme="majorHAnsi" w:cstheme="majorHAnsi"/>
        </w:rPr>
        <w:t xml:space="preserve">The scenario approach to generating research ideas is grounded in the belief that these traditional approaches can be complemented by </w:t>
      </w:r>
      <w:r w:rsidRPr="004424D8">
        <w:rPr>
          <w:rStyle w:val="StyleUnderline"/>
          <w:rFonts w:asciiTheme="majorHAnsi" w:hAnsiTheme="majorHAnsi" w:cstheme="majorHAnsi"/>
          <w:highlight w:val="yellow"/>
        </w:rPr>
        <w:t>identifying questions</w:t>
      </w:r>
      <w:r w:rsidRPr="004105D8">
        <w:rPr>
          <w:rStyle w:val="StyleUnderline"/>
          <w:rFonts w:asciiTheme="majorHAnsi" w:hAnsiTheme="majorHAnsi" w:cstheme="majorHAnsi"/>
        </w:rPr>
        <w:t xml:space="preserve"> likely to be </w:t>
      </w:r>
      <w:r w:rsidRPr="004424D8">
        <w:rPr>
          <w:rStyle w:val="StyleUnderline"/>
          <w:rFonts w:asciiTheme="majorHAnsi" w:hAnsiTheme="majorHAnsi" w:cstheme="majorHAnsi"/>
          <w:highlight w:val="yellow"/>
        </w:rPr>
        <w:t>of great empirical importance</w:t>
      </w:r>
      <w:r w:rsidRPr="004105D8">
        <w:rPr>
          <w:rStyle w:val="StyleUnderline"/>
          <w:rFonts w:asciiTheme="majorHAnsi" w:hAnsiTheme="majorHAnsi" w:cstheme="majorHAnsi"/>
        </w:rPr>
        <w:t xml:space="preserve"> in the real world, </w:t>
      </w:r>
      <w:r w:rsidRPr="004424D8">
        <w:rPr>
          <w:rStyle w:val="StyleUnderline"/>
          <w:rFonts w:asciiTheme="majorHAnsi" w:hAnsiTheme="majorHAnsi" w:cstheme="majorHAnsi"/>
          <w:highlight w:val="yellow"/>
        </w:rPr>
        <w:t xml:space="preserve">even if these </w:t>
      </w:r>
      <w:r w:rsidRPr="004424D8">
        <w:rPr>
          <w:rStyle w:val="Emphasis"/>
          <w:rFonts w:asciiTheme="majorHAnsi" w:hAnsiTheme="majorHAnsi" w:cstheme="majorHAnsi"/>
          <w:highlight w:val="yellow"/>
        </w:rPr>
        <w:t>do not appear</w:t>
      </w:r>
      <w:r w:rsidRPr="004105D8">
        <w:rPr>
          <w:rFonts w:asciiTheme="majorHAnsi" w:hAnsiTheme="majorHAnsi" w:cstheme="majorHAnsi"/>
          <w:sz w:val="10"/>
        </w:rPr>
        <w:t xml:space="preserve"> as puzzles </w:t>
      </w:r>
      <w:r w:rsidRPr="004424D8">
        <w:rPr>
          <w:rStyle w:val="Emphasis"/>
          <w:rFonts w:asciiTheme="majorHAnsi" w:hAnsiTheme="majorHAnsi" w:cstheme="majorHAnsi"/>
          <w:highlight w:val="yellow"/>
        </w:rPr>
        <w:t>in existing research programs</w:t>
      </w:r>
      <w:r w:rsidRPr="004105D8">
        <w:rPr>
          <w:rStyle w:val="StyleUnderline"/>
          <w:rFonts w:asciiTheme="majorHAnsi" w:hAnsiTheme="majorHAnsi" w:cstheme="majorHAnsi"/>
        </w:rPr>
        <w:t xml:space="preserve"> or as clear extrapolations from past events</w:t>
      </w:r>
      <w:r w:rsidRPr="004105D8">
        <w:rPr>
          <w:rFonts w:asciiTheme="majorHAnsi" w:hAnsiTheme="majorHAnsi" w:cstheme="majorHAnsi"/>
          <w:sz w:val="10"/>
        </w:rPr>
        <w:t xml:space="preserve">. The </w:t>
      </w:r>
      <w:r w:rsidRPr="004105D8">
        <w:rPr>
          <w:rStyle w:val="StyleUnderline"/>
          <w:rFonts w:asciiTheme="majorHAnsi" w:hAnsiTheme="majorHAnsi" w:cstheme="majorHAnsi"/>
        </w:rPr>
        <w:t>scenarios</w:t>
      </w:r>
      <w:r w:rsidRPr="004105D8">
        <w:rPr>
          <w:rFonts w:asciiTheme="majorHAnsi" w:hAnsiTheme="majorHAnsi" w:cstheme="majorHAnsi"/>
          <w:sz w:val="10"/>
        </w:rPr>
        <w:t xml:space="preserve"> analyzed at NEFPC </w:t>
      </w:r>
      <w:r w:rsidRPr="004105D8">
        <w:rPr>
          <w:rStyle w:val="StyleUnderline"/>
          <w:rFonts w:asciiTheme="majorHAnsi" w:hAnsiTheme="majorHAnsi" w:cstheme="majorHAnsi"/>
        </w:rPr>
        <w:t xml:space="preserve">envision alternative worlds that could develop in the medium (five to seven year) term and are designed to </w:t>
      </w:r>
      <w:r w:rsidRPr="004105D8">
        <w:rPr>
          <w:rStyle w:val="Emphasis"/>
          <w:rFonts w:asciiTheme="majorHAnsi" w:hAnsiTheme="majorHAnsi" w:cstheme="majorHAnsi"/>
        </w:rPr>
        <w:t>tease out issues scholars and policymakers may encounter in the relatively near future</w:t>
      </w:r>
      <w:r w:rsidRPr="004105D8">
        <w:rPr>
          <w:rFonts w:asciiTheme="majorHAnsi" w:hAnsiTheme="majorHAnsi" w:cstheme="majorHAnsi"/>
          <w:sz w:val="10"/>
        </w:rPr>
        <w:t xml:space="preserve"> </w:t>
      </w:r>
      <w:r w:rsidRPr="004105D8">
        <w:rPr>
          <w:rStyle w:val="StyleUnderline"/>
          <w:rFonts w:asciiTheme="majorHAnsi" w:hAnsiTheme="majorHAnsi" w:cstheme="majorHAnsi"/>
        </w:rPr>
        <w:t xml:space="preserve">so that they can </w:t>
      </w:r>
      <w:r w:rsidRPr="004105D8">
        <w:rPr>
          <w:rStyle w:val="Emphasis"/>
          <w:rFonts w:asciiTheme="majorHAnsi" w:hAnsiTheme="majorHAnsi" w:cstheme="majorHAnsi"/>
        </w:rPr>
        <w:t>begin thinking critically about them now</w:t>
      </w:r>
      <w:r w:rsidRPr="004105D8">
        <w:rPr>
          <w:rFonts w:asciiTheme="majorHAnsi" w:hAnsiTheme="majorHAnsi" w:cstheme="majorHAnsi"/>
          <w:sz w:val="10"/>
        </w:rPr>
        <w:t xml:space="preserve">. </w:t>
      </w:r>
      <w:r w:rsidRPr="004105D8">
        <w:rPr>
          <w:rStyle w:val="StyleUnderline"/>
          <w:rFonts w:asciiTheme="majorHAnsi" w:hAnsiTheme="majorHAnsi" w:cstheme="majorHAnsi"/>
        </w:rPr>
        <w:t>This timeframe offers a period distant enough from the present as to avoid falling into current events analysis, but not so far into the future as to seem like science fiction</w:t>
      </w:r>
      <w:r w:rsidRPr="004105D8">
        <w:rPr>
          <w:rFonts w:asciiTheme="majorHAnsi" w:hAnsiTheme="majorHAnsi" w:cstheme="majorHAnsi"/>
          <w:sz w:val="10"/>
        </w:rPr>
        <w:t xml:space="preserve">. In imagining the worlds in which these scenarios might come to pass, </w:t>
      </w:r>
      <w:r w:rsidRPr="004424D8">
        <w:rPr>
          <w:rStyle w:val="StyleUnderline"/>
          <w:rFonts w:asciiTheme="majorHAnsi" w:hAnsiTheme="majorHAnsi" w:cstheme="majorHAnsi"/>
          <w:highlight w:val="yellow"/>
        </w:rPr>
        <w:t xml:space="preserve">participants </w:t>
      </w:r>
      <w:r w:rsidRPr="004424D8">
        <w:rPr>
          <w:rStyle w:val="Emphasis"/>
          <w:rFonts w:asciiTheme="majorHAnsi" w:hAnsiTheme="majorHAnsi" w:cstheme="majorHAnsi"/>
          <w:highlight w:val="yellow"/>
        </w:rPr>
        <w:t>learn strategies for avoiding failures of creativity</w:t>
      </w:r>
      <w:r w:rsidRPr="004424D8">
        <w:rPr>
          <w:rStyle w:val="StyleUnderline"/>
          <w:rFonts w:asciiTheme="majorHAnsi" w:hAnsiTheme="majorHAnsi" w:cstheme="majorHAnsi"/>
          <w:highlight w:val="yellow"/>
        </w:rPr>
        <w:t xml:space="preserve"> and for </w:t>
      </w:r>
      <w:r w:rsidRPr="004424D8">
        <w:rPr>
          <w:rStyle w:val="Emphasis"/>
          <w:rFonts w:asciiTheme="majorHAnsi" w:hAnsiTheme="majorHAnsi" w:cstheme="majorHAnsi"/>
          <w:highlight w:val="yellow"/>
        </w:rPr>
        <w:t>overturning the assumptions that prevent scholars and analysts from anticipating and understanding</w:t>
      </w:r>
      <w:r w:rsidRPr="004105D8">
        <w:rPr>
          <w:rStyle w:val="StyleUnderline"/>
          <w:rFonts w:asciiTheme="majorHAnsi" w:hAnsiTheme="majorHAnsi" w:cstheme="majorHAnsi"/>
        </w:rPr>
        <w:t xml:space="preserve"> the pivotal junctures that arise in international affairs</w:t>
      </w:r>
      <w:r w:rsidRPr="004105D8">
        <w:rPr>
          <w:rFonts w:asciiTheme="majorHAnsi" w:hAnsiTheme="majorHAnsi" w:cstheme="majorHAnsi"/>
          <w:sz w:val="10"/>
        </w:rPr>
        <w:t>.</w:t>
      </w:r>
    </w:p>
    <w:p w14:paraId="63FBE09E" w14:textId="6D07EB3F" w:rsidR="00283666" w:rsidRPr="00BB5C37" w:rsidRDefault="006675F8" w:rsidP="00283666">
      <w:pPr>
        <w:pStyle w:val="Heading2"/>
      </w:pPr>
      <w:proofErr w:type="gramStart"/>
      <w:r>
        <w:t>case</w:t>
      </w:r>
      <w:proofErr w:type="gramEnd"/>
      <w:r w:rsidR="005D6FC0">
        <w:t>:</w:t>
      </w:r>
      <w:r>
        <w:t xml:space="preserve"> at</w:t>
      </w:r>
    </w:p>
    <w:p w14:paraId="50E4EA3C" w14:textId="77777777" w:rsidR="00283666" w:rsidRPr="00BB5C37" w:rsidRDefault="00283666" w:rsidP="00283666">
      <w:pPr>
        <w:pStyle w:val="Heading3"/>
      </w:pPr>
      <w:proofErr w:type="gramStart"/>
      <w:r w:rsidRPr="00BB5C37">
        <w:t>at</w:t>
      </w:r>
      <w:proofErr w:type="gramEnd"/>
      <w:r w:rsidRPr="00BB5C37">
        <w:t xml:space="preserve"> trump</w:t>
      </w:r>
    </w:p>
    <w:p w14:paraId="78FADBA8" w14:textId="77777777" w:rsidR="00283666" w:rsidRPr="00BB5C37" w:rsidRDefault="00283666" w:rsidP="00283666">
      <w:pPr>
        <w:pStyle w:val="Heading4"/>
      </w:pPr>
      <w:r w:rsidRPr="00BB5C37">
        <w:t>Trump actually did reach the cap – refugees are resettled</w:t>
      </w:r>
    </w:p>
    <w:p w14:paraId="4AC9B065" w14:textId="77777777" w:rsidR="00283666" w:rsidRPr="00BB5C37" w:rsidRDefault="00283666" w:rsidP="00283666">
      <w:r w:rsidRPr="00BB5C37">
        <w:rPr>
          <w:rStyle w:val="Style13ptBold"/>
        </w:rPr>
        <w:t>Atwood 17</w:t>
      </w:r>
      <w:r w:rsidRPr="00BB5C37">
        <w:t xml:space="preserve"> (Kylie, “US its refugee limit for 2017”, CBS News, https://www.cbsnews.com/news/u-s-hits-refugee-limit-for-2017/) ALH</w:t>
      </w:r>
    </w:p>
    <w:p w14:paraId="3680EFFA" w14:textId="77777777" w:rsidR="00283666" w:rsidRPr="00BB5C37" w:rsidRDefault="00283666" w:rsidP="00283666">
      <w:pPr>
        <w:rPr>
          <w:sz w:val="16"/>
        </w:rPr>
      </w:pPr>
      <w:r w:rsidRPr="00BB5C37">
        <w:rPr>
          <w:sz w:val="16"/>
        </w:rPr>
        <w:t xml:space="preserve">The limit on the number of refugees entering the U.S. this year has been reached — kind of. </w:t>
      </w:r>
      <w:r w:rsidRPr="00BB5C37">
        <w:rPr>
          <w:rStyle w:val="StyleUnderline"/>
          <w:highlight w:val="yellow"/>
        </w:rPr>
        <w:t>The Trump administration set a cap of 50,000 refugees entering the U.S., a number that was hit ton Wednesday. This comes at a time when the number of displaced people worldwide has recently hit an historical high of 65.5 million</w:t>
      </w:r>
      <w:r w:rsidRPr="00BB5C37">
        <w:rPr>
          <w:rStyle w:val="StyleUnderline"/>
        </w:rPr>
        <w:t>, according to a recent report by the UN. The astonishing numbers mean that 20 people were forced to flee their homes every minute in 2016. "</w:t>
      </w:r>
      <w:r w:rsidRPr="00BB5C37">
        <w:rPr>
          <w:rStyle w:val="StyleUnderline"/>
          <w:highlight w:val="yellow"/>
        </w:rPr>
        <w:t>We reached the 50,000 cap on refugee admissions on July 12," said a State Department spokesperson.</w:t>
      </w:r>
      <w:r w:rsidRPr="00BB5C37">
        <w:rPr>
          <w:rStyle w:val="StyleUnderline"/>
        </w:rPr>
        <w:t xml:space="preserve"> The department allowed all refugees scheduled to travel to the U.S. until this date to come. </w:t>
      </w:r>
      <w:r w:rsidRPr="00BB5C37">
        <w:rPr>
          <w:sz w:val="16"/>
        </w:rPr>
        <w:t xml:space="preserve">But there is a catch: refugees can still enter the U.S. if they can prove close familial relationships to people that are already in the country. This new exemption is the result of a Supreme Court ruling in late June on Trump's travel ban executive order. </w:t>
      </w:r>
    </w:p>
    <w:p w14:paraId="0B832922" w14:textId="77777777" w:rsidR="00283666" w:rsidRPr="00BB5C37" w:rsidRDefault="00283666" w:rsidP="00283666">
      <w:pPr>
        <w:pStyle w:val="Heading3"/>
      </w:pPr>
      <w:proofErr w:type="gramStart"/>
      <w:r w:rsidRPr="00BB5C37">
        <w:t>at</w:t>
      </w:r>
      <w:proofErr w:type="gramEnd"/>
      <w:r w:rsidRPr="00BB5C37">
        <w:t xml:space="preserve"> terror da</w:t>
      </w:r>
    </w:p>
    <w:p w14:paraId="41CDB2A0" w14:textId="77777777" w:rsidR="00283666" w:rsidRPr="00BB5C37" w:rsidRDefault="00283666" w:rsidP="00283666">
      <w:pPr>
        <w:pStyle w:val="Heading4"/>
      </w:pPr>
      <w:r w:rsidRPr="00BB5C37">
        <w:t>No increased domestic terrorism – refugees are vetted extensively</w:t>
      </w:r>
    </w:p>
    <w:p w14:paraId="0B4A8396" w14:textId="77777777" w:rsidR="00283666" w:rsidRPr="00BB5C37" w:rsidRDefault="00283666" w:rsidP="00283666">
      <w:r w:rsidRPr="00BB5C37">
        <w:rPr>
          <w:rStyle w:val="Style13ptBold"/>
        </w:rPr>
        <w:t>Harvard Immigration and Refugee Clinical Program 18</w:t>
      </w:r>
      <w:r w:rsidRPr="00BB5C37">
        <w:t xml:space="preserve"> (Sabi Ardalan, assistant director of the Harvard Immigration and Refugee Clinical Program and assistant clinical professor at Harvard Law School, supervised a fantastic team of students, staff, researchers, and interns who contributed to the writing of this Report. “Fulfilling U.S. Commitment to Refugee Resettlement: Protecting Refugees, Preserving National Security, &amp; Building the U.S. Economy </w:t>
      </w:r>
      <w:proofErr w:type="gramStart"/>
      <w:r w:rsidRPr="00BB5C37">
        <w:t>Through</w:t>
      </w:r>
      <w:proofErr w:type="gramEnd"/>
      <w:r w:rsidRPr="00BB5C37">
        <w:t xml:space="preserve"> Refugee Admissions”, Texas A&amp;M Law Review, Vol 5, No 1, https://scholarship.law.tamu.edu/cgi/viewcontent.cgi?article=1120&amp;context=lawreview) ALH</w:t>
      </w:r>
    </w:p>
    <w:p w14:paraId="44A6D4B4" w14:textId="77777777" w:rsidR="00283666" w:rsidRPr="00BB5C37" w:rsidRDefault="00283666" w:rsidP="00283666">
      <w:pPr>
        <w:rPr>
          <w:rStyle w:val="StyleUnderline"/>
        </w:rPr>
      </w:pPr>
      <w:proofErr w:type="gramStart"/>
      <w:r w:rsidRPr="00BB5C37">
        <w:rPr>
          <w:sz w:val="16"/>
        </w:rPr>
        <w:t>d</w:t>
      </w:r>
      <w:proofErr w:type="gramEnd"/>
      <w:r w:rsidRPr="00BB5C37">
        <w:rPr>
          <w:sz w:val="16"/>
        </w:rPr>
        <w:t xml:space="preserve">. Security Screening Process for Refugees </w:t>
      </w:r>
      <w:r w:rsidRPr="00BB5C37">
        <w:rPr>
          <w:rStyle w:val="StyleUnderline"/>
          <w:highlight w:val="yellow"/>
        </w:rPr>
        <w:t>Refugees resettled to the United States are “subject to the highest degree of security screening and background checks</w:t>
      </w:r>
      <w:r w:rsidRPr="00BB5C37">
        <w:rPr>
          <w:rStyle w:val="StyleUnderline"/>
        </w:rPr>
        <w:t xml:space="preserve"> for any category of traveler to the United States</w:t>
      </w:r>
      <w:r w:rsidRPr="00BB5C37">
        <w:rPr>
          <w:sz w:val="16"/>
        </w:rPr>
        <w:t xml:space="preserve">.”81 Indeed, prominent former government officials, including former Secretaries of State Kissinger and Albright, have repeatedly emphasized this high degree of scrutiny, as discussed in the next Section of the Report.82 </w:t>
      </w:r>
      <w:proofErr w:type="gramStart"/>
      <w:r w:rsidRPr="00BB5C37">
        <w:rPr>
          <w:sz w:val="16"/>
        </w:rPr>
        <w:t>The</w:t>
      </w:r>
      <w:proofErr w:type="gramEnd"/>
      <w:r w:rsidRPr="00BB5C37">
        <w:rPr>
          <w:sz w:val="16"/>
        </w:rPr>
        <w:t xml:space="preserve"> same experts have also noted that the threat posed by refugees to the United States is “minuscule.”</w:t>
      </w:r>
      <w:r w:rsidRPr="00BB5C37">
        <w:rPr>
          <w:rStyle w:val="StyleUnderline"/>
        </w:rPr>
        <w:t>83 Refugees are “interviewed several times over the course of the vetting process</w:t>
      </w:r>
      <w:r w:rsidRPr="00BB5C37">
        <w:rPr>
          <w:sz w:val="16"/>
        </w:rPr>
        <w:t xml:space="preserve">, which takes 18–24 months and often longer,” and </w:t>
      </w:r>
      <w:r w:rsidRPr="00BB5C37">
        <w:rPr>
          <w:rStyle w:val="StyleUnderline"/>
          <w:highlight w:val="yellow"/>
        </w:rPr>
        <w:t>national and international intelligence agencies check refugees’ fingerprints</w:t>
      </w:r>
      <w:r w:rsidRPr="00BB5C37">
        <w:rPr>
          <w:rStyle w:val="StyleUnderline"/>
        </w:rPr>
        <w:t xml:space="preserve"> and other biometric data against terrorist and criminal databases.</w:t>
      </w:r>
      <w:r w:rsidRPr="00BB5C37">
        <w:rPr>
          <w:sz w:val="16"/>
        </w:rPr>
        <w:t xml:space="preserve">84 </w:t>
      </w:r>
      <w:r w:rsidRPr="00BB5C37">
        <w:rPr>
          <w:rStyle w:val="StyleUnderline"/>
          <w:highlight w:val="yellow"/>
        </w:rPr>
        <w:t>Multiple international intelligence and law enforcement agencies, including the National Counterterrorism Center, the Department of Defense, and Interpol, participate in the overseas refugee screening process</w:t>
      </w:r>
      <w:r w:rsidRPr="00BB5C37">
        <w:rPr>
          <w:sz w:val="16"/>
        </w:rPr>
        <w:t xml:space="preserve">.85 Those agencies review applicants’ information against at least three separate databases with information on “foreign fighters, suspected terrorists, and stolen, false, and blank passports from Syria, Iraq, and elsewhere.”86 </w:t>
      </w:r>
      <w:r w:rsidRPr="00BB5C37">
        <w:rPr>
          <w:rStyle w:val="StyleUnderline"/>
        </w:rPr>
        <w:t>The Department of State uses biometric information to check whether refugees have any criminal or prior immigration history and to check for any national security concerns by comparing refugees’ data with biometric data collected by the Department of Defense in conflict zones.</w:t>
      </w:r>
      <w:r w:rsidRPr="00BB5C37">
        <w:rPr>
          <w:sz w:val="16"/>
        </w:rPr>
        <w:t>87 Refugees who hail from Syria are subjected to a more enhanced review process compared to refugees from other nations.88 Furthermore</w:t>
      </w:r>
      <w:r w:rsidRPr="00BB5C37">
        <w:rPr>
          <w:rStyle w:val="StyleUnderline"/>
        </w:rPr>
        <w:t xml:space="preserve">, </w:t>
      </w:r>
      <w:r w:rsidRPr="00BB5C37">
        <w:rPr>
          <w:rStyle w:val="StyleUnderline"/>
          <w:highlight w:val="yellow"/>
        </w:rPr>
        <w:t>refugees are checked against watch-list information</w:t>
      </w:r>
      <w:r w:rsidRPr="00BB5C37">
        <w:rPr>
          <w:sz w:val="16"/>
        </w:rPr>
        <w:t xml:space="preserve"> throughout the overseas screening and admissions process. The Department of State seeks Security Advisory Opinions from law enforcement and intelligence agencies for refugees who meet certain criteria, including members of a group or nationality that the U.S. government has designated as requiring this higher level check.89 </w:t>
      </w:r>
      <w:r w:rsidRPr="00BB5C37">
        <w:rPr>
          <w:rStyle w:val="StyleUnderline"/>
          <w:highlight w:val="yellow"/>
        </w:rPr>
        <w:t>The National Counterterrorism Center conducts interagency checks for all refugees who fall within a certain age range, irrespective of nationality</w:t>
      </w:r>
      <w:r w:rsidRPr="00BB5C37">
        <w:rPr>
          <w:rStyle w:val="StyleUnderline"/>
        </w:rPr>
        <w:t>, and additional “recurrent vetting” checks, conducted before the applicant travels to the United States, determine whether any information has changed since the initial check.</w:t>
      </w:r>
      <w:r w:rsidRPr="00BB5C37">
        <w:rPr>
          <w:sz w:val="16"/>
        </w:rPr>
        <w:t xml:space="preserve">90 Moreover, applications may be subject to the Controlled Application Review and Resolution Process (CARRP) if USCIS has any national security concerns, “either based on security and background checks or personal interviews or testimony.”91 </w:t>
      </w:r>
      <w:r w:rsidRPr="00BB5C37">
        <w:rPr>
          <w:rStyle w:val="StyleUnderline"/>
          <w:highlight w:val="yellow"/>
        </w:rPr>
        <w:t>Prior to admission to the United States, refugees are subjected to further screenings by Customs and Border Protection officials</w:t>
      </w:r>
      <w:r w:rsidRPr="00BB5C37">
        <w:rPr>
          <w:rStyle w:val="StyleUnderline"/>
        </w:rPr>
        <w:t xml:space="preserve">.92 </w:t>
      </w:r>
      <w:r w:rsidRPr="00BB5C37">
        <w:rPr>
          <w:sz w:val="16"/>
        </w:rPr>
        <w:t xml:space="preserve">Only after undergoing all of the aforementioned processes and checks can a refugee enter the United States. </w:t>
      </w:r>
      <w:r w:rsidRPr="00BB5C37">
        <w:rPr>
          <w:rStyle w:val="StyleUnderline"/>
        </w:rPr>
        <w:t>Accordingly, government officials have repeatedly characterized the security-focused refugee screening process as “extensive,” “redundant,” and “careful,” and have affirmed the importance of the U.S. refugee resettlement program in promoting—not undermining—U.S. security interests.93</w:t>
      </w:r>
    </w:p>
    <w:p w14:paraId="4F3AD49B" w14:textId="77777777" w:rsidR="00283666" w:rsidRPr="00BB5C37" w:rsidRDefault="00283666" w:rsidP="00283666">
      <w:pPr>
        <w:rPr>
          <w:rStyle w:val="StyleUnderline"/>
        </w:rPr>
      </w:pPr>
    </w:p>
    <w:p w14:paraId="1EFB28A2" w14:textId="77777777" w:rsidR="00283666" w:rsidRPr="00BB5C37" w:rsidRDefault="00283666" w:rsidP="00283666">
      <w:pPr>
        <w:pStyle w:val="Heading4"/>
        <w:rPr>
          <w:rStyle w:val="StyleUnderline"/>
          <w:sz w:val="26"/>
          <w:u w:val="none"/>
        </w:rPr>
      </w:pPr>
      <w:r w:rsidRPr="00BB5C37">
        <w:rPr>
          <w:rStyle w:val="StyleUnderline"/>
          <w:sz w:val="26"/>
          <w:u w:val="none"/>
        </w:rPr>
        <w:t>Extremely low risk of radicalization post-resettlement</w:t>
      </w:r>
    </w:p>
    <w:p w14:paraId="24529F07" w14:textId="77777777" w:rsidR="00283666" w:rsidRPr="00BB5C37" w:rsidRDefault="00283666" w:rsidP="00283666">
      <w:pPr>
        <w:rPr>
          <w:rStyle w:val="StyleUnderline"/>
          <w:u w:val="none"/>
        </w:rPr>
      </w:pPr>
      <w:r w:rsidRPr="00BB5C37">
        <w:rPr>
          <w:rStyle w:val="Style13ptBold"/>
        </w:rPr>
        <w:t>International Rescue Committee 17</w:t>
      </w:r>
      <w:r w:rsidRPr="00BB5C37">
        <w:t xml:space="preserve"> (Humanitarian aid organization, “The Future of Refugee Welcome in the United States: What’s at Stake in 2018” https://www.rescue.org/sites/default/files/document/1872/policybriefthefutureofrefugeewelcome.pdf) ALH</w:t>
      </w:r>
    </w:p>
    <w:p w14:paraId="10AB90A9" w14:textId="77777777" w:rsidR="00283666" w:rsidRPr="00BB5C37" w:rsidRDefault="00283666" w:rsidP="00283666">
      <w:pPr>
        <w:rPr>
          <w:rStyle w:val="StyleUnderline"/>
        </w:rPr>
      </w:pPr>
      <w:r w:rsidRPr="00BB5C37">
        <w:rPr>
          <w:rStyle w:val="StyleUnderline"/>
          <w:highlight w:val="yellow"/>
        </w:rPr>
        <w:t>Refugee resettlement to the U.S. is secure.</w:t>
      </w:r>
      <w:r w:rsidRPr="00BB5C37">
        <w:rPr>
          <w:rStyle w:val="StyleUnderline"/>
        </w:rPr>
        <w:t xml:space="preserve"> </w:t>
      </w:r>
      <w:r w:rsidRPr="00BB5C37">
        <w:rPr>
          <w:sz w:val="16"/>
        </w:rPr>
        <w:t xml:space="preserve">In 2016, the U.S. safely resettled nearly 85,000 refugees and was on track to resettle 110,000 refugees in 2017. The resettlement program is sophisticated and secure and there is no more demanding legal immigration path into the United States. </w:t>
      </w:r>
      <w:r w:rsidRPr="00BB5C37">
        <w:rPr>
          <w:rStyle w:val="StyleUnderline"/>
        </w:rPr>
        <w:t>The U.S. resettlement program is planned and predictable</w:t>
      </w:r>
      <w:r w:rsidRPr="00BB5C37">
        <w:rPr>
          <w:sz w:val="16"/>
        </w:rPr>
        <w:t xml:space="preserve">, and therefore wholly incomparable to the large-scale and spontaneous arrivals of refugees, asylum seekers and migrants to Europe. The Administration has every reason to be confident in the competency of the world’s most sophisticated intelligence and security agencies. </w:t>
      </w:r>
      <w:r w:rsidRPr="00BB5C37">
        <w:rPr>
          <w:rStyle w:val="StyleUnderline"/>
        </w:rPr>
        <w:t xml:space="preserve">Refugee security </w:t>
      </w:r>
      <w:r w:rsidRPr="00BB5C37">
        <w:rPr>
          <w:rStyle w:val="StyleUnderline"/>
          <w:highlight w:val="yellow"/>
        </w:rPr>
        <w:t>vetting is so rigorous that the process can take up to three years</w:t>
      </w:r>
      <w:r w:rsidRPr="00BB5C37">
        <w:rPr>
          <w:rStyle w:val="StyleUnderline"/>
        </w:rPr>
        <w:t>. Every refugee is hand-selected for admission by the Department of Homeland Security after in-person interviews and extensive security checks conducted in partnership with all relevant U.S. intelligence, law enforcement, and security agencies</w:t>
      </w:r>
      <w:r w:rsidRPr="00BB5C37">
        <w:rPr>
          <w:sz w:val="16"/>
        </w:rPr>
        <w:t xml:space="preserve">. For decades, our agencies have successfully validated the histories and identities of refugees whose documentation has been lost or left behind during flight. </w:t>
      </w:r>
      <w:r w:rsidRPr="00BB5C37">
        <w:rPr>
          <w:rStyle w:val="StyleUnderline"/>
        </w:rPr>
        <w:t xml:space="preserve">Before a refugee is approved for resettlement, </w:t>
      </w:r>
      <w:r w:rsidRPr="00BB5C37">
        <w:rPr>
          <w:rStyle w:val="StyleUnderline"/>
          <w:highlight w:val="yellow"/>
        </w:rPr>
        <w:t>intelligence and security agencies establish confidence</w:t>
      </w:r>
      <w:r w:rsidRPr="00BB5C37">
        <w:rPr>
          <w:rStyle w:val="StyleUnderline"/>
        </w:rPr>
        <w:t xml:space="preserve"> in </w:t>
      </w:r>
      <w:proofErr w:type="gramStart"/>
      <w:r w:rsidRPr="00BB5C37">
        <w:rPr>
          <w:rStyle w:val="StyleUnderline"/>
        </w:rPr>
        <w:t>who</w:t>
      </w:r>
      <w:proofErr w:type="gramEnd"/>
      <w:r w:rsidRPr="00BB5C37">
        <w:rPr>
          <w:rStyle w:val="StyleUnderline"/>
        </w:rPr>
        <w:t xml:space="preserve"> refugees are through sophisticated biometrics, forensic document testing, and interagency checks</w:t>
      </w:r>
      <w:r w:rsidRPr="00BB5C37">
        <w:rPr>
          <w:sz w:val="16"/>
        </w:rPr>
        <w:t xml:space="preserve">. If there is any doubt at any point throughout the process, the refugee in question is not admitted to the U.S. To ensure public health, </w:t>
      </w:r>
      <w:r w:rsidRPr="00BB5C37">
        <w:rPr>
          <w:rStyle w:val="StyleUnderline"/>
          <w:highlight w:val="yellow"/>
        </w:rPr>
        <w:t>refugees are also medically screened</w:t>
      </w:r>
      <w:r w:rsidRPr="00BB5C37">
        <w:rPr>
          <w:rStyle w:val="StyleUnderline"/>
        </w:rPr>
        <w:t>, using protocols established by the Centers for Disease Control and Prevention (CDC),</w:t>
      </w:r>
      <w:r w:rsidRPr="00BB5C37">
        <w:rPr>
          <w:sz w:val="16"/>
        </w:rPr>
        <w:t xml:space="preserve"> before they are allowed to travel. To qualify as a refugee, an individual must meet a high burden of proof. They must provide credible reasons why they would face persecution if returned to their home </w:t>
      </w:r>
      <w:proofErr w:type="gramStart"/>
      <w:r w:rsidRPr="00BB5C37">
        <w:rPr>
          <w:sz w:val="16"/>
        </w:rPr>
        <w:t>countries,</w:t>
      </w:r>
      <w:proofErr w:type="gramEnd"/>
      <w:r w:rsidRPr="00BB5C37">
        <w:rPr>
          <w:sz w:val="16"/>
        </w:rPr>
        <w:t xml:space="preserve"> and that those countries could not or would not protect them. </w:t>
      </w:r>
      <w:r w:rsidRPr="00BB5C37">
        <w:rPr>
          <w:rStyle w:val="Emphasis"/>
          <w:highlight w:val="yellow"/>
        </w:rPr>
        <w:t>Refugees by definition are civilians who have not engaged in violence, persecution of others, or serious criminality</w:t>
      </w:r>
      <w:r w:rsidRPr="00BB5C37">
        <w:rPr>
          <w:sz w:val="16"/>
        </w:rPr>
        <w:t xml:space="preserve">. Persons believed to have engaged in war crimes, crimes against humanity, or serious non-political crimes are disqualified from refugee status. People migrating in search of a better life and economic opportunity do not qualify for refugee status; it is a status reserved only for those that have fled conflict in search of safety or otherwise fear persecution. </w:t>
      </w:r>
      <w:r w:rsidRPr="00BB5C37">
        <w:rPr>
          <w:rStyle w:val="StyleUnderline"/>
        </w:rPr>
        <w:t>Once an individual has qualified for refugee status, he or she still must meet additional requirements in order to be considered for resettlement processing</w:t>
      </w:r>
      <w:r w:rsidRPr="00BB5C37">
        <w:rPr>
          <w:sz w:val="16"/>
        </w:rPr>
        <w:t xml:space="preserve">. </w:t>
      </w:r>
      <w:proofErr w:type="gramStart"/>
      <w:r w:rsidRPr="00BB5C37">
        <w:rPr>
          <w:sz w:val="16"/>
        </w:rPr>
        <w:t>If found to be in need of resettlement, a refugee does not have the choice of which country he or she is resettled to.</w:t>
      </w:r>
      <w:proofErr w:type="gramEnd"/>
      <w:r w:rsidRPr="00BB5C37">
        <w:rPr>
          <w:sz w:val="16"/>
        </w:rPr>
        <w:t xml:space="preserve"> Critics of resettlement who acknowledge the thoroughness of existing security screening processes argue that refugees, or their children, may radicalize once in the United States. In fact, </w:t>
      </w:r>
      <w:r w:rsidRPr="00BB5C37">
        <w:rPr>
          <w:rStyle w:val="Emphasis"/>
          <w:highlight w:val="yellow"/>
        </w:rPr>
        <w:t>homegrown radicalization isn’t and never was a refugee issue</w:t>
      </w:r>
      <w:r w:rsidRPr="00BB5C37">
        <w:rPr>
          <w:rStyle w:val="Emphasis"/>
        </w:rPr>
        <w:t>.</w:t>
      </w:r>
      <w:r w:rsidRPr="00BB5C37">
        <w:rPr>
          <w:sz w:val="16"/>
        </w:rPr>
        <w:t xml:space="preserve"> The profiles of individuals who radicalize vary widely, and </w:t>
      </w:r>
      <w:r w:rsidRPr="00BB5C37">
        <w:rPr>
          <w:rStyle w:val="StyleUnderline"/>
          <w:highlight w:val="yellow"/>
        </w:rPr>
        <w:t>there is no clear path to radicalization.</w:t>
      </w:r>
      <w:r w:rsidRPr="00BB5C37">
        <w:rPr>
          <w:rStyle w:val="StyleUnderline"/>
        </w:rPr>
        <w:t xml:space="preserve"> Nor is there evidence to suggest that refugees or children of refugees are particularly or disproportionately prone to radicalization as compared to any other category of American citizen or resident. </w:t>
      </w:r>
      <w:r w:rsidRPr="00BB5C37">
        <w:rPr>
          <w:sz w:val="16"/>
        </w:rPr>
        <w:t xml:space="preserve">22 The integrity of security procedures in the U.S. resettlement program is evidenced by the fact that, while </w:t>
      </w:r>
      <w:r w:rsidRPr="00BB5C37">
        <w:rPr>
          <w:rStyle w:val="StyleUnderline"/>
        </w:rPr>
        <w:t xml:space="preserve">over 3 million refugees have been admitted to the U.S. since 1980, </w:t>
      </w:r>
      <w:r w:rsidRPr="00BB5C37">
        <w:rPr>
          <w:rStyle w:val="StyleUnderline"/>
          <w:highlight w:val="yellow"/>
        </w:rPr>
        <w:t>not a single refugee has committed a lethal terrorist attack on U.S. soil.</w:t>
      </w:r>
    </w:p>
    <w:p w14:paraId="20D950F4" w14:textId="77777777" w:rsidR="00283666" w:rsidRPr="00BB5C37" w:rsidRDefault="00283666" w:rsidP="00283666">
      <w:pPr>
        <w:pStyle w:val="Heading4"/>
      </w:pPr>
      <w:r w:rsidRPr="00BB5C37">
        <w:t>Turn, not allowing refugees migrate increases the likelihood of terrorism</w:t>
      </w:r>
    </w:p>
    <w:p w14:paraId="4C0364E6" w14:textId="77777777" w:rsidR="00283666" w:rsidRPr="00BB5C37" w:rsidRDefault="00283666" w:rsidP="00283666">
      <w:pPr>
        <w:rPr>
          <w:b/>
        </w:rPr>
      </w:pPr>
      <w:r w:rsidRPr="00BB5C37">
        <w:rPr>
          <w:b/>
        </w:rPr>
        <w:t>Stockton 15</w:t>
      </w:r>
    </w:p>
    <w:p w14:paraId="3942B79A" w14:textId="77777777" w:rsidR="00283666" w:rsidRPr="00BB5C37" w:rsidRDefault="00283666" w:rsidP="00283666">
      <w:r w:rsidRPr="00BB5C37">
        <w:t xml:space="preserve"> (Nick Stockton, writer for Wired, Turning Away Refugees Wont Fight Terrorism, and Might Make it Worse, November 17</w:t>
      </w:r>
      <w:proofErr w:type="gramStart"/>
      <w:r w:rsidRPr="00BB5C37">
        <w:t>,2015</w:t>
      </w:r>
      <w:proofErr w:type="gramEnd"/>
      <w:r w:rsidRPr="00BB5C37">
        <w:t>, https://www.wired.com/2015/11/turning-away-refugees-wont-fight-terrorism-it-might-make-it-worse/,HR)</w:t>
      </w:r>
    </w:p>
    <w:p w14:paraId="4F8A65F0" w14:textId="77777777" w:rsidR="00283666" w:rsidRPr="00BB5C37" w:rsidRDefault="00283666" w:rsidP="00283666">
      <w:pPr>
        <w:rPr>
          <w:sz w:val="12"/>
        </w:rPr>
      </w:pPr>
      <w:r w:rsidRPr="00BB5C37">
        <w:t> </w:t>
      </w:r>
      <w:r w:rsidRPr="00BB5C37">
        <w:rPr>
          <w:sz w:val="12"/>
        </w:rPr>
        <w:t>FRENCH AUTHORITIES ANNOUNCED that a passport belonging to a Syrian refugee was next to the remains of one of the suicide bombers who attacked Paris last week. Fingerprints match, but it might be a forgery. Either way, the American response was swift. As I type, 25 US governors have closed their borders to Syrian refugees, even though the US committed to taking in </w:t>
      </w:r>
      <w:hyperlink r:id="rId116" w:tgtFrame="_blank" w:history="1">
        <w:r w:rsidRPr="00BB5C37">
          <w:rPr>
            <w:rStyle w:val="Hyperlink"/>
            <w:sz w:val="12"/>
          </w:rPr>
          <w:t>10,000</w:t>
        </w:r>
      </w:hyperlink>
      <w:r w:rsidRPr="00BB5C37">
        <w:rPr>
          <w:sz w:val="12"/>
        </w:rPr>
        <w:t xml:space="preserve"> people fleeing the civil war in Syria. That raises an ethical question, of course—do Americans deserve peace of mind more than Syrians refugees deserve safety? The more practical question though, is whether blocking Syrian refugees will stop terrorism. Defined narrowly, the answer is a qualified yes: A Syrian refugee moratorium would block the narrow subset of terrorists who also happen to be (or are posing as) Syrian refugees. Broadly, the answer is a far less qualified no. </w:t>
      </w:r>
      <w:r w:rsidRPr="00BB5C37">
        <w:rPr>
          <w:b/>
          <w:highlight w:val="yellow"/>
          <w:u w:val="single"/>
        </w:rPr>
        <w:t>Research</w:t>
      </w:r>
      <w:r w:rsidRPr="00BB5C37">
        <w:rPr>
          <w:b/>
          <w:u w:val="single"/>
        </w:rPr>
        <w:t xml:space="preserve"> at every link of this chain </w:t>
      </w:r>
      <w:r w:rsidRPr="00BB5C37">
        <w:rPr>
          <w:b/>
          <w:highlight w:val="yellow"/>
          <w:u w:val="single"/>
        </w:rPr>
        <w:t>suggests that keeping refugees out probably doesn't stop any terrorists, and letting them in might keep people—or their kids—from taking up arms</w:t>
      </w:r>
      <w:r w:rsidRPr="00BB5C37">
        <w:rPr>
          <w:b/>
          <w:u w:val="single"/>
        </w:rPr>
        <w:t>. Believe it or not, the main reason is crummy American bureaucracy. Getting into this country is tough. According to the US State Department's website, the average wait time for processing an asylum request is a </w:t>
      </w:r>
      <w:hyperlink r:id="rId117" w:tgtFrame="_blank" w:history="1">
        <w:r w:rsidRPr="00BB5C37">
          <w:rPr>
            <w:rStyle w:val="Hyperlink"/>
            <w:b/>
            <w:u w:val="single"/>
          </w:rPr>
          <w:t>year to 18 months</w:t>
        </w:r>
      </w:hyperlink>
      <w:r w:rsidRPr="00BB5C37">
        <w:rPr>
          <w:b/>
          <w:u w:val="single"/>
        </w:rPr>
        <w:t>. For refugees from the Middle East, it takes longer.</w:t>
      </w:r>
      <w:r w:rsidRPr="00BB5C37">
        <w:t xml:space="preserve"> </w:t>
      </w:r>
      <w:r w:rsidRPr="00BB5C37">
        <w:rPr>
          <w:sz w:val="12"/>
        </w:rPr>
        <w:t>People from places there, if they're engulfed in conflict, tend to lack adequate documentation. That makes background checks difficult. And when in doubt, the Department of Homeland Security tends to deny the request.</w:t>
      </w:r>
      <w:r w:rsidRPr="00BB5C37">
        <w:t xml:space="preserve"> </w:t>
      </w:r>
      <w:r w:rsidRPr="00BB5C37">
        <w:rPr>
          <w:b/>
          <w:highlight w:val="yellow"/>
          <w:u w:val="single"/>
        </w:rPr>
        <w:t>The US refugee process is so long, so thorough, that it is probably the least efficient way for a potential terrorist to enter the US. "Why would an ISIS terrorist sit and wait to be a refugee for three years to get into the US, when they could get a radicalized European citizen and fly here on a visa waiver and then live here under the radar?"</w:t>
      </w:r>
      <w:r w:rsidRPr="00BB5C37">
        <w:t xml:space="preserve"> </w:t>
      </w:r>
      <w:r w:rsidRPr="00BB5C37">
        <w:rPr>
          <w:sz w:val="12"/>
        </w:rPr>
        <w:t>says </w:t>
      </w:r>
      <w:hyperlink r:id="rId118" w:tgtFrame="_blank" w:history="1">
        <w:r w:rsidRPr="00BB5C37">
          <w:rPr>
            <w:rStyle w:val="Hyperlink"/>
            <w:sz w:val="12"/>
          </w:rPr>
          <w:t>Anne Speckhard</w:t>
        </w:r>
      </w:hyperlink>
      <w:r w:rsidRPr="00BB5C37">
        <w:rPr>
          <w:sz w:val="12"/>
        </w:rPr>
        <w:t xml:space="preserve">, director of International Center for the Study of Violent Extremism. Or maybe the terrorist isn't a European citizen. "They can fly to Mexico and get across the border and it's a much faster way than the refugee route," says Speckhard. Who needs the grief, in other </w:t>
      </w:r>
      <w:proofErr w:type="gramStart"/>
      <w:r w:rsidRPr="00BB5C37">
        <w:rPr>
          <w:sz w:val="12"/>
        </w:rPr>
        <w:t>words.</w:t>
      </w:r>
      <w:proofErr w:type="gramEnd"/>
      <w:r w:rsidRPr="00BB5C37">
        <w:rPr>
          <w:sz w:val="12"/>
        </w:rPr>
        <w:t xml:space="preserve"> But then again, "You can have a thousand people come in and 999 of them are just poor people fleeing oppression and violence," said presidential candidate and </w:t>
      </w:r>
      <w:proofErr w:type="gramStart"/>
      <w:r w:rsidRPr="00BB5C37">
        <w:rPr>
          <w:sz w:val="12"/>
        </w:rPr>
        <w:t>senator</w:t>
      </w:r>
      <w:proofErr w:type="gramEnd"/>
      <w:r w:rsidRPr="00BB5C37">
        <w:rPr>
          <w:sz w:val="12"/>
        </w:rPr>
        <w:t xml:space="preserve"> Marco Rubio (R-FL) in a </w:t>
      </w:r>
      <w:hyperlink r:id="rId119" w:tgtFrame="_blank" w:history="1">
        <w:r w:rsidRPr="00BB5C37">
          <w:rPr>
            <w:rStyle w:val="Hyperlink"/>
            <w:sz w:val="12"/>
          </w:rPr>
          <w:t>November 16 speech</w:t>
        </w:r>
      </w:hyperlink>
      <w:r w:rsidRPr="00BB5C37">
        <w:rPr>
          <w:sz w:val="12"/>
        </w:rPr>
        <w:t>. "But one of them is an ISIS fighter—if that’s the case, you have a problem." In a way, he's right. Psychiatrists, psychologists, and conflict experts who study terrorism generally agree that everyone who becomes a terrorist does it for different reasons. "If you're looking at terrorists' motivations, it is always going to be contextual," says Speckhard, who is also the author of Talking to Terrorists. (She has interviewed over 400). "If you are Moroccan, it's going to be about living in a society that doesn't really welcome you and gravitating towards something that gives you identity and a feeling of self-worth. If you you're Chechen, your motivations are trauma and revenge." Forced to generalize, the researchers I spoke with described terrorists as traumatized, marginalized, looking for justice, identity, or meaning. And in that sense, Rubio is wrong. The problem is, those words could apply to most refugees, and most refugees are not terrorists. According to the Bureau of Population, Refugees, and Migration, of the 3 million refugees admitted to the US since 1975 (785,000 since 9/11), roughly a dozen have been arrested or removed due to security concerns. Generalization doesn't work. Think about mass shootings in the US, says </w:t>
      </w:r>
      <w:hyperlink r:id="rId120" w:tgtFrame="_blank" w:history="1">
        <w:r w:rsidRPr="00BB5C37">
          <w:rPr>
            <w:rStyle w:val="Hyperlink"/>
            <w:sz w:val="12"/>
          </w:rPr>
          <w:t>Rochelle Davis</w:t>
        </w:r>
      </w:hyperlink>
      <w:r w:rsidRPr="00BB5C37">
        <w:rPr>
          <w:sz w:val="12"/>
        </w:rPr>
        <w:t>, cultural anthropologist at Georgetown who studies Middle Eastern refugees. The perpetrators might share similar profiles, but those similarities are statistically insignificant when compared to all the disaffected, antisocial, mentally troubled, young men who do not pick up a gun, or a bomb, or many guns and bombs. "We may try to explain them, but for the most part each one is an exceptional event," she says. If you insist on profiling Europe's terrorists, maybe start closer to home. Besides the errant Syrian passport, most of Europe's terrorists are European. Terrorists, or at least the brand of religious zealot attracted to ISIS, Al Shabaab, or Al Qaeda, tend to be from marginalized communities. "If you look at the Charlie Hebdo attacks, those individuals were not immigrants or refugees," says </w:t>
      </w:r>
      <w:hyperlink r:id="rId121" w:tgtFrame="_blank" w:history="1">
        <w:r w:rsidRPr="00BB5C37">
          <w:rPr>
            <w:rStyle w:val="Hyperlink"/>
            <w:sz w:val="12"/>
          </w:rPr>
          <w:t>Simond de Galbert</w:t>
        </w:r>
      </w:hyperlink>
      <w:r w:rsidRPr="00BB5C37">
        <w:rPr>
          <w:sz w:val="12"/>
        </w:rPr>
        <w:t xml:space="preserve">, a visiting fellow at the Center for Strategic and International Studies. "They were French citizens, the sons or grandsons or great-grandsons of immigrants who arrived in France." Europe's marginalized Muslim communities descended from people invited to the country as laborers (because the continent's birth rate is so low). In the simplest terms, the current troubles with radicalized minorities are bits of baggage left over from both Europeans and the </w:t>
      </w:r>
      <w:proofErr w:type="gramStart"/>
      <w:r w:rsidRPr="00BB5C37">
        <w:rPr>
          <w:sz w:val="12"/>
        </w:rPr>
        <w:t>immigrants</w:t>
      </w:r>
      <w:proofErr w:type="gramEnd"/>
      <w:r w:rsidRPr="00BB5C37">
        <w:rPr>
          <w:sz w:val="12"/>
        </w:rPr>
        <w:t xml:space="preserve"> reluctance to assimilate each others' culture. In that light, the answer is not to leave refugees to fester—marginalized. It doesn't matter if that marginalization occurs in first world countries, or Lebanese (</w:t>
      </w:r>
      <w:hyperlink r:id="rId122" w:tgtFrame="_blank" w:history="1">
        <w:r w:rsidRPr="00BB5C37">
          <w:rPr>
            <w:rStyle w:val="Hyperlink"/>
            <w:sz w:val="12"/>
          </w:rPr>
          <w:t>1.2 million Syrians</w:t>
        </w:r>
      </w:hyperlink>
      <w:r w:rsidRPr="00BB5C37">
        <w:rPr>
          <w:sz w:val="12"/>
        </w:rPr>
        <w:t>) and Jordanian (</w:t>
      </w:r>
      <w:hyperlink r:id="rId123" w:tgtFrame="_blank" w:history="1">
        <w:r w:rsidRPr="00BB5C37">
          <w:rPr>
            <w:rStyle w:val="Hyperlink"/>
            <w:sz w:val="12"/>
          </w:rPr>
          <w:t>700,000 Syrians</w:t>
        </w:r>
      </w:hyperlink>
      <w:r w:rsidRPr="00BB5C37">
        <w:rPr>
          <w:sz w:val="12"/>
        </w:rPr>
        <w:t>) camps. But still: the Syrian passport. Though the document was </w:t>
      </w:r>
      <w:hyperlink r:id="rId124" w:tgtFrame="_blank" w:history="1">
        <w:r w:rsidRPr="00BB5C37">
          <w:rPr>
            <w:rStyle w:val="Hyperlink"/>
            <w:sz w:val="12"/>
          </w:rPr>
          <w:t>likely forged</w:t>
        </w:r>
      </w:hyperlink>
      <w:r w:rsidRPr="00BB5C37">
        <w:rPr>
          <w:sz w:val="12"/>
        </w:rPr>
        <w:t>, the fingerprints match those of the remains near where it was found. The fact is, if one or more of the Paris attackers was actually also a Syrian refugee, it should have little to no bearing on how the US determines its immigration policy. In fact, doing so would be more in line with what the</w:t>
      </w:r>
    </w:p>
    <w:p w14:paraId="0B757D9C" w14:textId="77777777" w:rsidR="00283666" w:rsidRPr="00BB5C37" w:rsidRDefault="00283666" w:rsidP="00283666">
      <w:pPr>
        <w:pStyle w:val="Heading4"/>
      </w:pPr>
      <w:r w:rsidRPr="00BB5C37">
        <w:t>No link to terrorism—screening is effective—161 countries prove you’re more likely to be struck by lightning</w:t>
      </w:r>
    </w:p>
    <w:p w14:paraId="35607FD9" w14:textId="77777777" w:rsidR="00283666" w:rsidRPr="00BB5C37" w:rsidRDefault="00283666" w:rsidP="00283666">
      <w:r w:rsidRPr="00BB5C37">
        <w:rPr>
          <w:rStyle w:val="Style13ptBold"/>
        </w:rPr>
        <w:t>Kuczera 17</w:t>
      </w:r>
      <w:r w:rsidRPr="00BB5C37">
        <w:t xml:space="preserve"> (Reiss Kuczera Management and Program Analyst, U.S. Immigration and Customs Enforcement, Office of Professional Responsibility BS, Rutgers University, 2006 MS, University of Illinois, 2013, U.S. REFUGEE POLICY IN THE ERA OF HOMELAND SECURITY: A COMPARATIVE GOVERNMENT ANALYSIS, Thesis, Naval Postgraduate School, Dec 2017, pp 45-47 NLB)</w:t>
      </w:r>
    </w:p>
    <w:p w14:paraId="521567D2" w14:textId="77777777" w:rsidR="00283666" w:rsidRPr="00BB5C37" w:rsidRDefault="00283666" w:rsidP="00283666">
      <w:pPr>
        <w:rPr>
          <w:sz w:val="16"/>
        </w:rPr>
      </w:pPr>
      <w:r w:rsidRPr="00BB5C37">
        <w:rPr>
          <w:sz w:val="16"/>
        </w:rPr>
        <w:t xml:space="preserve">Overall, research shows </w:t>
      </w:r>
      <w:r w:rsidRPr="00BB5C37">
        <w:rPr>
          <w:rStyle w:val="StyleUnderline"/>
          <w:highlight w:val="yellow"/>
        </w:rPr>
        <w:t>claims that refugees pose a</w:t>
      </w:r>
      <w:r w:rsidRPr="00BB5C37">
        <w:rPr>
          <w:sz w:val="16"/>
        </w:rPr>
        <w:t xml:space="preserve"> clear and present </w:t>
      </w:r>
      <w:r w:rsidRPr="00BB5C37">
        <w:rPr>
          <w:rStyle w:val="StyleUnderline"/>
          <w:highlight w:val="yellow"/>
        </w:rPr>
        <w:t xml:space="preserve">threat to national security in terms of terrorism and crime is </w:t>
      </w:r>
      <w:r w:rsidRPr="00BB5C37">
        <w:rPr>
          <w:rStyle w:val="Emphasis"/>
          <w:highlight w:val="yellow"/>
        </w:rPr>
        <w:t>unsubstantiated</w:t>
      </w:r>
      <w:r w:rsidRPr="00BB5C37">
        <w:rPr>
          <w:rStyle w:val="StyleUnderline"/>
        </w:rPr>
        <w:t>.</w:t>
      </w:r>
      <w:r w:rsidRPr="00BB5C37">
        <w:rPr>
          <w:sz w:val="16"/>
        </w:rPr>
        <w:t xml:space="preserve">193 For instance, refugee screening and vetting procedures are often cited as grave weaknesses that could be exploited by would-be terrorists.194 However, as noted in Chapter I, </w:t>
      </w:r>
      <w:r w:rsidRPr="00BB5C37">
        <w:rPr>
          <w:rStyle w:val="StyleUnderline"/>
          <w:highlight w:val="yellow"/>
        </w:rPr>
        <w:t>refugees</w:t>
      </w:r>
      <w:r w:rsidRPr="00BB5C37">
        <w:rPr>
          <w:sz w:val="16"/>
        </w:rPr>
        <w:t xml:space="preserve"> in fact </w:t>
      </w:r>
      <w:r w:rsidRPr="00BB5C37">
        <w:rPr>
          <w:rStyle w:val="StyleUnderline"/>
          <w:highlight w:val="yellow"/>
        </w:rPr>
        <w:t>undergo extensive screening</w:t>
      </w:r>
      <w:r w:rsidRPr="00BB5C37">
        <w:rPr>
          <w:sz w:val="16"/>
        </w:rPr>
        <w:t xml:space="preserve"> procedures, first by the UNHCR and then by various U.S. agencies. Additionally, </w:t>
      </w:r>
      <w:r w:rsidRPr="00BB5C37">
        <w:rPr>
          <w:rStyle w:val="StyleUnderline"/>
        </w:rPr>
        <w:t>DOS screens refugees more carefully than any other type of traveler</w:t>
      </w:r>
      <w:r w:rsidRPr="00BB5C37">
        <w:rPr>
          <w:sz w:val="16"/>
        </w:rPr>
        <w:t xml:space="preserve"> to the United States.195 The arrests of two refugees in Bowling Green, Kentucky, in 2009 are anomalies, as they were admitted to the United States despite their involvement in the insurgency in Iraq.196 Although the two refugees were not planning an attack on United States soil, the case highlighted a vulnerability in the screening process, which resulted in several changes to patch the existing system.197 While the lack of records and documentation for some refugees’ countries of origin present challenges to the security screening process, refugees do undergo extensive scrutiny by U.S. security professionals before the admitting agency makes a decision on admission.198 No system is perfect, and no system can predict who might later radicalize, which is why risk is an important consideration. </w:t>
      </w:r>
      <w:r w:rsidRPr="00BB5C37">
        <w:rPr>
          <w:rStyle w:val="StyleUnderline"/>
        </w:rPr>
        <w:t>The UNHCR states refugees do not pose a risk to national security in the United States.</w:t>
      </w:r>
      <w:r w:rsidRPr="00BB5C37">
        <w:rPr>
          <w:sz w:val="16"/>
        </w:rPr>
        <w:t xml:space="preserve">199 While the UNHCR obviously has a great stake in encouraging the proliferation and expansion of its refugee resettlement programs, </w:t>
      </w:r>
      <w:r w:rsidRPr="00BB5C37">
        <w:rPr>
          <w:rStyle w:val="StyleUnderline"/>
        </w:rPr>
        <w:t>this statement is</w:t>
      </w:r>
      <w:r w:rsidRPr="00BB5C37">
        <w:rPr>
          <w:sz w:val="16"/>
        </w:rPr>
        <w:t xml:space="preserve"> also </w:t>
      </w:r>
      <w:r w:rsidRPr="00BB5C37">
        <w:rPr>
          <w:rStyle w:val="StyleUnderline"/>
        </w:rPr>
        <w:t>supported by numerous other sources.</w:t>
      </w:r>
      <w:r w:rsidRPr="00BB5C37">
        <w:rPr>
          <w:sz w:val="16"/>
        </w:rPr>
        <w:t xml:space="preserve"> For example, </w:t>
      </w:r>
      <w:r w:rsidRPr="00BB5C37">
        <w:rPr>
          <w:rStyle w:val="StyleUnderline"/>
          <w:highlight w:val="yellow"/>
        </w:rPr>
        <w:t>since</w:t>
      </w:r>
      <w:r w:rsidRPr="00BB5C37">
        <w:rPr>
          <w:sz w:val="16"/>
        </w:rPr>
        <w:t xml:space="preserve"> the terrorist attacks of </w:t>
      </w:r>
      <w:r w:rsidRPr="00BB5C37">
        <w:rPr>
          <w:rStyle w:val="StyleUnderline"/>
          <w:highlight w:val="yellow"/>
        </w:rPr>
        <w:t>9/11, no refugees have caused a terrorism-related death in the United States</w:t>
      </w:r>
      <w:r w:rsidRPr="00BB5C37">
        <w:rPr>
          <w:sz w:val="16"/>
        </w:rPr>
        <w:t xml:space="preserve">.200 </w:t>
      </w:r>
      <w:r w:rsidRPr="00BB5C37">
        <w:rPr>
          <w:rStyle w:val="StyleUnderline"/>
        </w:rPr>
        <w:t xml:space="preserve">An analysis of 161 countries </w:t>
      </w:r>
      <w:r w:rsidRPr="00BB5C37">
        <w:rPr>
          <w:sz w:val="16"/>
        </w:rPr>
        <w:t xml:space="preserve">for the years 2002–2012 </w:t>
      </w:r>
      <w:r w:rsidRPr="00BB5C37">
        <w:rPr>
          <w:rStyle w:val="StyleUnderline"/>
        </w:rPr>
        <w:t xml:space="preserve">found the number of </w:t>
      </w:r>
      <w:r w:rsidRPr="00BB5C37">
        <w:rPr>
          <w:rStyle w:val="StyleUnderline"/>
          <w:highlight w:val="yellow"/>
        </w:rPr>
        <w:t>refugees</w:t>
      </w:r>
      <w:r w:rsidRPr="00BB5C37">
        <w:rPr>
          <w:rStyle w:val="StyleUnderline"/>
        </w:rPr>
        <w:t xml:space="preserve"> in a host country </w:t>
      </w:r>
      <w:r w:rsidRPr="00BB5C37">
        <w:rPr>
          <w:rStyle w:val="StyleUnderline"/>
          <w:highlight w:val="yellow"/>
        </w:rPr>
        <w:t xml:space="preserve">has little to </w:t>
      </w:r>
      <w:r w:rsidRPr="00BB5C37">
        <w:rPr>
          <w:rStyle w:val="Emphasis"/>
          <w:highlight w:val="yellow"/>
        </w:rPr>
        <w:t>no effect</w:t>
      </w:r>
      <w:r w:rsidRPr="00BB5C37">
        <w:rPr>
          <w:rStyle w:val="StyleUnderline"/>
          <w:highlight w:val="yellow"/>
        </w:rPr>
        <w:t xml:space="preserve"> on the frequency or scale of a terrorist attack in that country</w:t>
      </w:r>
      <w:r w:rsidRPr="00BB5C37">
        <w:rPr>
          <w:sz w:val="16"/>
        </w:rPr>
        <w:t xml:space="preserve">.201 Additionally, </w:t>
      </w:r>
      <w:r w:rsidRPr="00BB5C37">
        <w:rPr>
          <w:rStyle w:val="StyleUnderline"/>
        </w:rPr>
        <w:t>over the last 40 years, just 20 of the 3,250,000 refugees who entered the United States have been convicted of planning or carrying out a terrorist act</w:t>
      </w:r>
      <w:r w:rsidRPr="00BB5C37">
        <w:rPr>
          <w:sz w:val="16"/>
        </w:rPr>
        <w:t xml:space="preserve">.202 </w:t>
      </w:r>
      <w:r w:rsidRPr="00BB5C37">
        <w:rPr>
          <w:rStyle w:val="StyleUnderline"/>
        </w:rPr>
        <w:t>This amounts to 0.00062 percent of all admitted refugees</w:t>
      </w:r>
      <w:r w:rsidRPr="00BB5C37">
        <w:rPr>
          <w:sz w:val="16"/>
        </w:rPr>
        <w:t>.203 Furthermore, records indicate just three Americans have ever died as a result of terror attacks perpetrated by refugees.204 These deaths occurred in the 1970s and were caused by Cuban refugees.205 These attacks took place prior to the Refugee Act of 1980, which established systemic procedures for refugee admissions previously lacking.206 While no loss of life is acceptable, these facts put the real risk refugees pose into perspective</w:t>
      </w:r>
      <w:r w:rsidRPr="00BB5C37">
        <w:rPr>
          <w:rStyle w:val="StyleUnderline"/>
        </w:rPr>
        <w:t xml:space="preserve">. </w:t>
      </w:r>
      <w:r w:rsidRPr="00BB5C37">
        <w:rPr>
          <w:rStyle w:val="StyleUnderline"/>
          <w:highlight w:val="yellow"/>
        </w:rPr>
        <w:t>The risk of fatalities in refugee-caused terrorist attacks in the United States is one in 3.6 billion per year</w:t>
      </w:r>
      <w:r w:rsidRPr="00BB5C37">
        <w:rPr>
          <w:rStyle w:val="StyleUnderline"/>
        </w:rPr>
        <w:t>.</w:t>
      </w:r>
      <w:r w:rsidRPr="00BB5C37">
        <w:rPr>
          <w:sz w:val="16"/>
        </w:rPr>
        <w:t xml:space="preserve">207 </w:t>
      </w:r>
      <w:r w:rsidRPr="00BB5C37">
        <w:rPr>
          <w:rStyle w:val="StyleUnderline"/>
        </w:rPr>
        <w:t>For comparison</w:t>
      </w:r>
      <w:r w:rsidRPr="00BB5C37">
        <w:rPr>
          <w:sz w:val="16"/>
        </w:rPr>
        <w:t xml:space="preserve">, the annual fatality risk in the United States for cancer is one in 540, while </w:t>
      </w:r>
      <w:r w:rsidRPr="00BB5C37">
        <w:rPr>
          <w:rStyle w:val="StyleUnderline"/>
        </w:rPr>
        <w:t>Americans have</w:t>
      </w:r>
      <w:r w:rsidRPr="00BB5C37">
        <w:rPr>
          <w:sz w:val="16"/>
        </w:rPr>
        <w:t xml:space="preserve"> a one in 8,200 chance of dying in a traffic accident and </w:t>
      </w:r>
      <w:r w:rsidRPr="00BB5C37">
        <w:rPr>
          <w:rStyle w:val="StyleUnderline"/>
        </w:rPr>
        <w:t>a one in 7,000,000 chance of death from lightning</w:t>
      </w:r>
      <w:r w:rsidRPr="00BB5C37">
        <w:rPr>
          <w:sz w:val="16"/>
        </w:rPr>
        <w:t>.208</w:t>
      </w:r>
    </w:p>
    <w:p w14:paraId="1A3CC1C7" w14:textId="77777777" w:rsidR="00283666" w:rsidRPr="00BB5C37" w:rsidRDefault="00283666" w:rsidP="00283666">
      <w:pPr>
        <w:pStyle w:val="Heading4"/>
      </w:pPr>
      <w:r w:rsidRPr="00BB5C37">
        <w:t>No link to increased crime</w:t>
      </w:r>
    </w:p>
    <w:p w14:paraId="27E2A4A5" w14:textId="77777777" w:rsidR="00283666" w:rsidRPr="00BB5C37" w:rsidRDefault="00283666" w:rsidP="00283666">
      <w:r w:rsidRPr="00BB5C37">
        <w:rPr>
          <w:rStyle w:val="Style13ptBold"/>
        </w:rPr>
        <w:t>Kuczera 17</w:t>
      </w:r>
      <w:r w:rsidRPr="00BB5C37">
        <w:t xml:space="preserve"> (Reiss Kuczera Management and Program Analyst, U.S. Immigration and Customs Enforcement, Office of Professional Responsibility BS, Rutgers University, 2006 MS, University of Illinois, 2013, U.S. REFUGEE POLICY IN THE ERA OF HOMELAND SECURITY: A COMPARATIVE GOVERNMENT ANALYSIS, Thesis, Naval Postgraduate School, Dec 2017, pp 47-49 NLB)</w:t>
      </w:r>
    </w:p>
    <w:p w14:paraId="3CD30E01" w14:textId="77777777" w:rsidR="00283666" w:rsidRPr="00BB5C37" w:rsidRDefault="00283666" w:rsidP="00283666">
      <w:pPr>
        <w:rPr>
          <w:sz w:val="16"/>
        </w:rPr>
      </w:pPr>
      <w:r w:rsidRPr="00BB5C37">
        <w:rPr>
          <w:rStyle w:val="StyleUnderline"/>
          <w:highlight w:val="yellow"/>
        </w:rPr>
        <w:t>Despite</w:t>
      </w:r>
      <w:r w:rsidRPr="00BB5C37">
        <w:rPr>
          <w:rStyle w:val="StyleUnderline"/>
        </w:rPr>
        <w:t xml:space="preserve"> sensationalized </w:t>
      </w:r>
      <w:r w:rsidRPr="00BB5C37">
        <w:rPr>
          <w:rStyle w:val="StyleUnderline"/>
          <w:highlight w:val="yellow"/>
        </w:rPr>
        <w:t>accusations</w:t>
      </w:r>
      <w:r w:rsidRPr="00BB5C37">
        <w:rPr>
          <w:sz w:val="16"/>
        </w:rPr>
        <w:t xml:space="preserve"> that immigrants bring crime to the United States and its communities, evidence shows </w:t>
      </w:r>
      <w:r w:rsidRPr="00BB5C37">
        <w:rPr>
          <w:rStyle w:val="StyleUnderline"/>
          <w:highlight w:val="yellow"/>
        </w:rPr>
        <w:t>increases in immigrant populations are not associated with increases in crime</w:t>
      </w:r>
      <w:r w:rsidRPr="00BB5C37">
        <w:rPr>
          <w:sz w:val="16"/>
        </w:rPr>
        <w:t xml:space="preserve">.211 </w:t>
      </w:r>
      <w:r w:rsidRPr="00BB5C37">
        <w:rPr>
          <w:rStyle w:val="StyleUnderline"/>
        </w:rPr>
        <w:t xml:space="preserve">As immigrant populations rose to historic highs </w:t>
      </w:r>
      <w:r w:rsidRPr="00BB5C37">
        <w:rPr>
          <w:rStyle w:val="StyleUnderline"/>
          <w:highlight w:val="yellow"/>
        </w:rPr>
        <w:t>in the 1990s</w:t>
      </w:r>
      <w:r w:rsidRPr="00BB5C37">
        <w:rPr>
          <w:rStyle w:val="StyleUnderline"/>
        </w:rPr>
        <w:t xml:space="preserve">, violent and property </w:t>
      </w:r>
      <w:r w:rsidRPr="00BB5C37">
        <w:rPr>
          <w:rStyle w:val="StyleUnderline"/>
          <w:highlight w:val="yellow"/>
        </w:rPr>
        <w:t>crime rates</w:t>
      </w:r>
      <w:r w:rsidRPr="00BB5C37">
        <w:rPr>
          <w:rStyle w:val="StyleUnderline"/>
        </w:rPr>
        <w:t xml:space="preserve"> actually </w:t>
      </w:r>
      <w:r w:rsidRPr="00BB5C37">
        <w:rPr>
          <w:rStyle w:val="StyleUnderline"/>
          <w:highlight w:val="yellow"/>
        </w:rPr>
        <w:t>fell significantly</w:t>
      </w:r>
      <w:r w:rsidRPr="00BB5C37">
        <w:rPr>
          <w:sz w:val="16"/>
          <w:highlight w:val="yellow"/>
        </w:rPr>
        <w:t>.</w:t>
      </w:r>
      <w:r w:rsidRPr="00BB5C37">
        <w:rPr>
          <w:sz w:val="16"/>
        </w:rPr>
        <w:t xml:space="preserve">212 The University of </w:t>
      </w:r>
      <w:r w:rsidRPr="00BB5C37">
        <w:rPr>
          <w:rStyle w:val="StyleUnderline"/>
        </w:rPr>
        <w:t>Texas found immigrant teens are much less likely to commit crimes and use drugs than U.S.-born teens.</w:t>
      </w:r>
      <w:r w:rsidRPr="00BB5C37">
        <w:rPr>
          <w:sz w:val="16"/>
        </w:rPr>
        <w:t xml:space="preserve">213 In </w:t>
      </w:r>
      <w:r w:rsidRPr="00BB5C37">
        <w:rPr>
          <w:rStyle w:val="StyleUnderline"/>
        </w:rPr>
        <w:t>some cases, communities became safer with an increase in refugees</w:t>
      </w:r>
      <w:r w:rsidRPr="00BB5C37">
        <w:rPr>
          <w:sz w:val="16"/>
        </w:rPr>
        <w:t xml:space="preserve">.214 For example, as previously mentioned, a study of </w:t>
      </w:r>
      <w:r w:rsidRPr="00BB5C37">
        <w:rPr>
          <w:rStyle w:val="StyleUnderline"/>
        </w:rPr>
        <w:t>the Bevo Mill neighborhood of St. Louis, Missouri, characterized by</w:t>
      </w:r>
      <w:r w:rsidRPr="00BB5C37">
        <w:rPr>
          <w:sz w:val="16"/>
        </w:rPr>
        <w:t xml:space="preserve"> a large population of </w:t>
      </w:r>
      <w:r w:rsidRPr="00BB5C37">
        <w:rPr>
          <w:rStyle w:val="StyleUnderline"/>
        </w:rPr>
        <w:t>Bosnian refugees, experienced lower crime and unemployment rates than that of the greater population.</w:t>
      </w:r>
      <w:r w:rsidRPr="00BB5C37">
        <w:rPr>
          <w:sz w:val="16"/>
        </w:rPr>
        <w:t xml:space="preserve">215 </w:t>
      </w:r>
      <w:r w:rsidRPr="00BB5C37">
        <w:rPr>
          <w:rStyle w:val="StyleUnderline"/>
          <w:highlight w:val="yellow"/>
        </w:rPr>
        <w:t>A broad study by New American Economy,</w:t>
      </w:r>
      <w:r w:rsidRPr="00BB5C37">
        <w:rPr>
          <w:rStyle w:val="StyleUnderline"/>
        </w:rPr>
        <w:t xml:space="preserve"> a nonpartisan coalition for immigration reform</w:t>
      </w:r>
      <w:r w:rsidRPr="00BB5C37">
        <w:rPr>
          <w:rStyle w:val="StyleUnderline"/>
          <w:highlight w:val="yellow"/>
        </w:rPr>
        <w:t>, found that</w:t>
      </w:r>
      <w:r w:rsidRPr="00BB5C37">
        <w:rPr>
          <w:rStyle w:val="StyleUnderline"/>
        </w:rPr>
        <w:t xml:space="preserve"> </w:t>
      </w:r>
      <w:r w:rsidRPr="00BB5C37">
        <w:rPr>
          <w:sz w:val="16"/>
        </w:rPr>
        <w:t xml:space="preserve">from 2006–2015 </w:t>
      </w:r>
      <w:r w:rsidRPr="00BB5C37">
        <w:rPr>
          <w:rStyle w:val="StyleUnderline"/>
          <w:highlight w:val="yellow"/>
        </w:rPr>
        <w:t>nine out of the 10 U.S. cities that received the greatest proportion of refugees to their</w:t>
      </w:r>
      <w:r w:rsidRPr="00BB5C37">
        <w:rPr>
          <w:rStyle w:val="StyleUnderline"/>
        </w:rPr>
        <w:t xml:space="preserve"> existing </w:t>
      </w:r>
      <w:r w:rsidRPr="00BB5C37">
        <w:rPr>
          <w:rStyle w:val="StyleUnderline"/>
          <w:highlight w:val="yellow"/>
        </w:rPr>
        <w:t>population experienced a reduction in</w:t>
      </w:r>
      <w:r w:rsidRPr="00BB5C37">
        <w:rPr>
          <w:rStyle w:val="StyleUnderline"/>
        </w:rPr>
        <w:t xml:space="preserve"> both violent and property </w:t>
      </w:r>
      <w:r w:rsidRPr="00BB5C37">
        <w:rPr>
          <w:rStyle w:val="StyleUnderline"/>
          <w:highlight w:val="yellow"/>
        </w:rPr>
        <w:t>crime</w:t>
      </w:r>
      <w:r w:rsidRPr="00BB5C37">
        <w:rPr>
          <w:rStyle w:val="StyleUnderline"/>
        </w:rPr>
        <w:t>,</w:t>
      </w:r>
      <w:r w:rsidRPr="00BB5C37">
        <w:rPr>
          <w:sz w:val="16"/>
        </w:rPr>
        <w:t xml:space="preserve"> rather than an increase in crime.216 Similarly, an analysis of </w:t>
      </w:r>
      <w:r w:rsidRPr="00BB5C37">
        <w:rPr>
          <w:rStyle w:val="StyleUnderline"/>
        </w:rPr>
        <w:t>data for Austin, Texas found no correlation between recent immigration and property crime.</w:t>
      </w:r>
      <w:r w:rsidRPr="00BB5C37">
        <w:rPr>
          <w:sz w:val="16"/>
        </w:rPr>
        <w:t xml:space="preserve">217 Scholarly </w:t>
      </w:r>
      <w:r w:rsidRPr="00BB5C37">
        <w:rPr>
          <w:rStyle w:val="StyleUnderline"/>
        </w:rPr>
        <w:t>research of Chicago</w:t>
      </w:r>
      <w:r w:rsidRPr="00BB5C37">
        <w:rPr>
          <w:sz w:val="16"/>
        </w:rPr>
        <w:t xml:space="preserve"> in the 1990s </w:t>
      </w:r>
      <w:r w:rsidRPr="00BB5C37">
        <w:rPr>
          <w:rStyle w:val="StyleUnderline"/>
        </w:rPr>
        <w:t>found increased immigration “predicted decreases in neighborhood homicide rates</w:t>
      </w:r>
      <w:r w:rsidRPr="00BB5C37">
        <w:rPr>
          <w:sz w:val="16"/>
        </w:rPr>
        <w:t xml:space="preserve">.”218 Finally, </w:t>
      </w:r>
      <w:r w:rsidRPr="00BB5C37">
        <w:rPr>
          <w:rStyle w:val="StyleUnderline"/>
        </w:rPr>
        <w:t>a study</w:t>
      </w:r>
      <w:r w:rsidRPr="00BB5C37">
        <w:rPr>
          <w:sz w:val="16"/>
        </w:rPr>
        <w:t xml:space="preserve"> of crime and immigrants </w:t>
      </w:r>
      <w:r w:rsidRPr="00BB5C37">
        <w:rPr>
          <w:rStyle w:val="StyleUnderline"/>
        </w:rPr>
        <w:t xml:space="preserve">in New York City confirmed </w:t>
      </w:r>
      <w:r w:rsidRPr="00BB5C37">
        <w:rPr>
          <w:sz w:val="16"/>
        </w:rPr>
        <w:t xml:space="preserve">there is no evidence to support the claim that greater immigration rates correlate to greater crimes rates; in some cases, </w:t>
      </w:r>
      <w:r w:rsidRPr="00BB5C37">
        <w:rPr>
          <w:rStyle w:val="StyleUnderline"/>
          <w:highlight w:val="yellow"/>
        </w:rPr>
        <w:t>immigrants appeared to prevent crime</w:t>
      </w:r>
      <w:r w:rsidRPr="00BB5C37">
        <w:rPr>
          <w:rStyle w:val="StyleUnderline"/>
        </w:rPr>
        <w:t>.</w:t>
      </w:r>
      <w:r w:rsidRPr="00BB5C37">
        <w:rPr>
          <w:sz w:val="16"/>
        </w:rPr>
        <w:t xml:space="preserve">219 </w:t>
      </w:r>
      <w:r w:rsidRPr="00BB5C37">
        <w:rPr>
          <w:rStyle w:val="StyleUnderline"/>
        </w:rPr>
        <w:t>National analyses</w:t>
      </w:r>
      <w:r w:rsidRPr="00BB5C37">
        <w:rPr>
          <w:sz w:val="16"/>
        </w:rPr>
        <w:t xml:space="preserve"> of immigration and crime </w:t>
      </w:r>
      <w:r w:rsidRPr="00BB5C37">
        <w:rPr>
          <w:rStyle w:val="StyleUnderline"/>
        </w:rPr>
        <w:t>support local findings</w:t>
      </w:r>
      <w:r w:rsidRPr="00BB5C37">
        <w:rPr>
          <w:sz w:val="16"/>
        </w:rPr>
        <w:t xml:space="preserve"> such as these. Using American Community Survey data, the Cato Institute found </w:t>
      </w:r>
      <w:r w:rsidRPr="00BB5C37">
        <w:rPr>
          <w:rStyle w:val="StyleUnderline"/>
        </w:rPr>
        <w:t>all immigrants, including illegal immigrants, are less likely to be incarcerated than native-born people</w:t>
      </w:r>
      <w:r w:rsidRPr="00BB5C37">
        <w:rPr>
          <w:sz w:val="16"/>
        </w:rPr>
        <w:t xml:space="preserve">, relative to their proportion of the population.220 The American Immigration Council has also found </w:t>
      </w:r>
      <w:r w:rsidRPr="00BB5C37">
        <w:rPr>
          <w:rStyle w:val="StyleUnderline"/>
        </w:rPr>
        <w:t>young male immigrants are incarcerated at lower rates than other young males</w:t>
      </w:r>
      <w:r w:rsidRPr="00BB5C37">
        <w:rPr>
          <w:sz w:val="16"/>
        </w:rPr>
        <w:t>.221 Some critics argue the preponderance of evidence refuting the claim that immigrants increase crime is flawed because immigrant crime is underreported to authorities.222 While this may be possible, it is unknown to what extent it may be prevalent. Currently, there is no evidence suggesting any potential underreporting would be statistically significant enough to alter the findings that immigration in general is not related to greater crime rates.</w:t>
      </w:r>
    </w:p>
    <w:p w14:paraId="07CD21D2" w14:textId="77777777" w:rsidR="00283666" w:rsidRPr="00BB5C37" w:rsidRDefault="00283666" w:rsidP="00283666">
      <w:pPr>
        <w:rPr>
          <w:rStyle w:val="StyleUnderline"/>
        </w:rPr>
      </w:pPr>
    </w:p>
    <w:p w14:paraId="63972684" w14:textId="77777777" w:rsidR="00283666" w:rsidRPr="00BB5C37" w:rsidRDefault="00283666" w:rsidP="00283666">
      <w:pPr>
        <w:pStyle w:val="Heading3"/>
      </w:pPr>
      <w:proofErr w:type="gramStart"/>
      <w:r w:rsidRPr="00BB5C37">
        <w:t>at</w:t>
      </w:r>
      <w:proofErr w:type="gramEnd"/>
      <w:r w:rsidRPr="00BB5C37">
        <w:t xml:space="preserve"> trump executive order/circumvention</w:t>
      </w:r>
    </w:p>
    <w:p w14:paraId="38AD7CC1" w14:textId="77777777" w:rsidR="00283666" w:rsidRPr="00BB5C37" w:rsidRDefault="00283666" w:rsidP="00283666">
      <w:pPr>
        <w:pStyle w:val="Heading4"/>
      </w:pPr>
      <w:r w:rsidRPr="00BB5C37">
        <w:t>Trump did not have the authority to reduce number of Syrian refugees</w:t>
      </w:r>
    </w:p>
    <w:p w14:paraId="7297DA0B" w14:textId="77777777" w:rsidR="00283666" w:rsidRPr="00BB5C37" w:rsidRDefault="00283666" w:rsidP="00283666">
      <w:r w:rsidRPr="00BB5C37">
        <w:rPr>
          <w:rStyle w:val="Style13ptBold"/>
        </w:rPr>
        <w:t>Harvard Immigration and Refugee Clinical Program 18</w:t>
      </w:r>
      <w:r w:rsidRPr="00BB5C37">
        <w:t xml:space="preserve"> (Sabi Ardalan, assistant director of the Harvard Immigration and Refugee Clinical Program and assistant clinical professor at Harvard Law School, supervised a fantastic team of students, staff, researchers, and interns who contributed to the writing of this Report. “Fulfilling U.S. Commitment to Refugee Resettlement: Protecting Refugees, Preserving National Security, &amp; Building the U.S. Economy </w:t>
      </w:r>
      <w:proofErr w:type="gramStart"/>
      <w:r w:rsidRPr="00BB5C37">
        <w:t>Through</w:t>
      </w:r>
      <w:proofErr w:type="gramEnd"/>
      <w:r w:rsidRPr="00BB5C37">
        <w:t xml:space="preserve"> Refugee Admissions”, Texas A&amp;M Law Review, Vol 5, No 1, https://scholarship.law.tamu.edu/cgi/viewcontent.cgi?article=1120&amp;context=lawreview) ALH</w:t>
      </w:r>
    </w:p>
    <w:p w14:paraId="4694C158" w14:textId="77777777" w:rsidR="00283666" w:rsidRPr="00BB5C37" w:rsidRDefault="00283666" w:rsidP="00283666">
      <w:pPr>
        <w:rPr>
          <w:rStyle w:val="StyleUnderline"/>
        </w:rPr>
      </w:pPr>
      <w:r w:rsidRPr="00BB5C37">
        <w:rPr>
          <w:rStyle w:val="StyleUnderline"/>
          <w:highlight w:val="yellow"/>
        </w:rPr>
        <w:t>Any presidential policy that unilaterally attempts to suspend the refugee program and reduce the number of refugees</w:t>
      </w:r>
      <w:r w:rsidRPr="00BB5C37">
        <w:rPr>
          <w:rStyle w:val="StyleUnderline"/>
        </w:rPr>
        <w:t xml:space="preserve"> who may be admitted after the start of the fiscal year </w:t>
      </w:r>
      <w:r w:rsidRPr="00BB5C37">
        <w:rPr>
          <w:rStyle w:val="StyleUnderline"/>
          <w:highlight w:val="yellow"/>
        </w:rPr>
        <w:t>violates the elaborate consultation process set forth by statute</w:t>
      </w:r>
      <w:r w:rsidRPr="00BB5C37">
        <w:rPr>
          <w:rStyle w:val="StyleUnderline"/>
        </w:rPr>
        <w:t>, as well as</w:t>
      </w:r>
      <w:r w:rsidRPr="00BB5C37">
        <w:rPr>
          <w:sz w:val="16"/>
        </w:rPr>
        <w:t xml:space="preserve"> longstanding </w:t>
      </w:r>
      <w:r w:rsidRPr="00BB5C37">
        <w:rPr>
          <w:rStyle w:val="StyleUnderline"/>
        </w:rPr>
        <w:t>practice</w:t>
      </w:r>
      <w:r w:rsidRPr="00BB5C37">
        <w:rPr>
          <w:sz w:val="16"/>
        </w:rPr>
        <w:t xml:space="preserve">.53 The statute does not grant the President unfettered power to reduce the annual number of refugees who may be admitted.54 Indeed, </w:t>
      </w:r>
      <w:r w:rsidRPr="00BB5C37">
        <w:rPr>
          <w:rStyle w:val="StyleUnderline"/>
          <w:highlight w:val="yellow"/>
        </w:rPr>
        <w:t>the</w:t>
      </w:r>
      <w:r w:rsidRPr="00BB5C37">
        <w:rPr>
          <w:rStyle w:val="StyleUnderline"/>
        </w:rPr>
        <w:t xml:space="preserve"> </w:t>
      </w:r>
      <w:r w:rsidRPr="00BB5C37">
        <w:rPr>
          <w:rStyle w:val="StyleUnderline"/>
          <w:highlight w:val="yellow"/>
        </w:rPr>
        <w:t>only</w:t>
      </w:r>
      <w:r w:rsidRPr="00BB5C37">
        <w:rPr>
          <w:rStyle w:val="StyleUnderline"/>
        </w:rPr>
        <w:t xml:space="preserve"> explicit and established </w:t>
      </w:r>
      <w:r w:rsidRPr="00BB5C37">
        <w:rPr>
          <w:rStyle w:val="StyleUnderline"/>
          <w:highlight w:val="yellow"/>
        </w:rPr>
        <w:t>exception</w:t>
      </w:r>
      <w:r w:rsidRPr="00BB5C37">
        <w:rPr>
          <w:rStyle w:val="StyleUnderline"/>
        </w:rPr>
        <w:t xml:space="preserve"> </w:t>
      </w:r>
      <w:r w:rsidRPr="00BB5C37">
        <w:rPr>
          <w:sz w:val="16"/>
        </w:rPr>
        <w:t>to the procedure</w:t>
      </w:r>
      <w:r w:rsidRPr="00BB5C37">
        <w:rPr>
          <w:rStyle w:val="StyleUnderline"/>
        </w:rPr>
        <w:t xml:space="preserve"> </w:t>
      </w:r>
      <w:r w:rsidRPr="00BB5C37">
        <w:rPr>
          <w:rStyle w:val="StyleUnderline"/>
          <w:highlight w:val="yellow"/>
        </w:rPr>
        <w:t>is</w:t>
      </w:r>
      <w:r w:rsidRPr="00BB5C37">
        <w:rPr>
          <w:rStyle w:val="StyleUnderline"/>
        </w:rPr>
        <w:t xml:space="preserve"> </w:t>
      </w:r>
      <w:r w:rsidRPr="00BB5C37">
        <w:rPr>
          <w:sz w:val="16"/>
        </w:rPr>
        <w:t>that</w:t>
      </w:r>
      <w:r w:rsidRPr="00BB5C37">
        <w:rPr>
          <w:rStyle w:val="StyleUnderline"/>
        </w:rPr>
        <w:t xml:space="preserve"> </w:t>
      </w:r>
      <w:r w:rsidRPr="00BB5C37">
        <w:rPr>
          <w:rStyle w:val="StyleUnderline"/>
          <w:highlight w:val="yellow"/>
        </w:rPr>
        <w:t>after midyear executive-congressional consultations, the government can decide to admit more refugee</w:t>
      </w:r>
      <w:r w:rsidRPr="00BB5C37">
        <w:rPr>
          <w:rStyle w:val="StyleUnderline"/>
        </w:rPr>
        <w:t xml:space="preserve">s when </w:t>
      </w:r>
      <w:r w:rsidRPr="00BB5C37">
        <w:rPr>
          <w:rStyle w:val="StyleUnderline"/>
          <w:highlight w:val="yellow"/>
        </w:rPr>
        <w:t>justified by</w:t>
      </w:r>
      <w:r w:rsidRPr="00BB5C37">
        <w:rPr>
          <w:rStyle w:val="StyleUnderline"/>
        </w:rPr>
        <w:t xml:space="preserve"> “grave </w:t>
      </w:r>
      <w:r w:rsidRPr="00BB5C37">
        <w:rPr>
          <w:rStyle w:val="StyleUnderline"/>
          <w:highlight w:val="yellow"/>
        </w:rPr>
        <w:t>humanitarian concerns</w:t>
      </w:r>
      <w:r w:rsidRPr="00BB5C37">
        <w:rPr>
          <w:rStyle w:val="StyleUnderline"/>
        </w:rPr>
        <w:t>” and emergency refugee situations.</w:t>
      </w:r>
      <w:r w:rsidRPr="00BB5C37">
        <w:rPr>
          <w:sz w:val="16"/>
        </w:rPr>
        <w:t xml:space="preserve">55 Specifically, section 207(b) of </w:t>
      </w:r>
      <w:r w:rsidRPr="00BB5C37">
        <w:rPr>
          <w:rStyle w:val="StyleUnderline"/>
        </w:rPr>
        <w:t>the INA grants the president</w:t>
      </w:r>
      <w:r w:rsidRPr="00BB5C37">
        <w:rPr>
          <w:sz w:val="16"/>
        </w:rPr>
        <w:t xml:space="preserve">, in consultation with Congress, </w:t>
      </w:r>
      <w:r w:rsidRPr="00BB5C37">
        <w:rPr>
          <w:rStyle w:val="StyleUnderline"/>
        </w:rPr>
        <w:t>the power to “fix” a number of refugees to be admitted separately from the predetermined number to address urgent humanitarian concerns.</w:t>
      </w:r>
      <w:r w:rsidRPr="00BB5C37">
        <w:rPr>
          <w:sz w:val="16"/>
        </w:rPr>
        <w:t>56 The statute explains that the president may exercise this exception only to increase the number of refugee admissions in the case of an unforeseen humanitarian situation.</w:t>
      </w:r>
      <w:r w:rsidRPr="00BB5C37">
        <w:rPr>
          <w:rStyle w:val="StyleUnderline"/>
        </w:rPr>
        <w:t xml:space="preserve">57 </w:t>
      </w:r>
      <w:r w:rsidRPr="00BB5C37">
        <w:rPr>
          <w:rStyle w:val="StyleUnderline"/>
          <w:highlight w:val="yellow"/>
        </w:rPr>
        <w:t xml:space="preserve">The statute </w:t>
      </w:r>
      <w:r w:rsidRPr="00BB5C37">
        <w:rPr>
          <w:rStyle w:val="StyleUnderline"/>
        </w:rPr>
        <w:t xml:space="preserve">also </w:t>
      </w:r>
      <w:r w:rsidRPr="00BB5C37">
        <w:rPr>
          <w:rStyle w:val="StyleUnderline"/>
          <w:highlight w:val="yellow"/>
        </w:rPr>
        <w:t>requires a hearing</w:t>
      </w:r>
      <w:r w:rsidRPr="00BB5C37">
        <w:rPr>
          <w:rStyle w:val="StyleUnderline"/>
        </w:rPr>
        <w:t xml:space="preserve"> on the proposal to increase admissions, </w:t>
      </w:r>
      <w:r w:rsidRPr="00BB5C37">
        <w:rPr>
          <w:sz w:val="16"/>
        </w:rPr>
        <w:t>unless public disclosure would threaten the lives or safety of individuals.58 The statute’s silence regarding the president’s power to reduce the number of refugees in the middle of a fiscal year reflects the fact that Congress did not grant this power to the President. Section 207 of the INA unambiguously affords the President, in consultation with Congress, only two distinct forms of authority regarding refugee admissions: (a) determining the number of refugees who may be admitted prior to the start of the fiscal year, and (b) fixing an additional number of refugees to be admitted during an “unforeseen emergency refugee situation.”</w:t>
      </w:r>
      <w:r w:rsidRPr="00BB5C37">
        <w:rPr>
          <w:rStyle w:val="StyleUnderline"/>
        </w:rPr>
        <w:t xml:space="preserve">59 If the legislature had intended to grant the president the additional power to reduce the cap, that power would have been included in the text of the statute. </w:t>
      </w:r>
      <w:r w:rsidRPr="00BB5C37">
        <w:rPr>
          <w:sz w:val="16"/>
        </w:rPr>
        <w:t xml:space="preserve">As described above, </w:t>
      </w:r>
      <w:r w:rsidRPr="00BB5C37">
        <w:rPr>
          <w:rStyle w:val="StyleUnderline"/>
          <w:highlight w:val="yellow"/>
        </w:rPr>
        <w:t>the Refugee Act’s legislative history supports this reading</w:t>
      </w:r>
      <w:r w:rsidRPr="00BB5C37">
        <w:rPr>
          <w:rStyle w:val="StyleUnderline"/>
        </w:rPr>
        <w:t xml:space="preserve"> of the statute.</w:t>
      </w:r>
      <w:r w:rsidRPr="00BB5C37">
        <w:rPr>
          <w:sz w:val="16"/>
        </w:rPr>
        <w:t xml:space="preserve"> </w:t>
      </w:r>
      <w:r w:rsidRPr="00BB5C37">
        <w:rPr>
          <w:rStyle w:val="StyleUnderline"/>
        </w:rPr>
        <w:t xml:space="preserve">The conference report and statements by members of the House and Senate repeatedly emphasized the humanitarian purpose of the refugee admissions process, reflected in </w:t>
      </w:r>
      <w:r w:rsidRPr="00BB5C37">
        <w:rPr>
          <w:rStyle w:val="StyleUnderline"/>
          <w:highlight w:val="yellow"/>
        </w:rPr>
        <w:t>Congress’s decision to provide for an emergency</w:t>
      </w:r>
      <w:r w:rsidRPr="00BB5C37">
        <w:rPr>
          <w:rStyle w:val="StyleUnderline"/>
        </w:rPr>
        <w:t xml:space="preserve"> increase—not </w:t>
      </w:r>
      <w:r w:rsidRPr="00BB5C37">
        <w:rPr>
          <w:rStyle w:val="StyleUnderline"/>
          <w:highlight w:val="yellow"/>
        </w:rPr>
        <w:t>decrease</w:t>
      </w:r>
      <w:r w:rsidRPr="00BB5C37">
        <w:rPr>
          <w:rStyle w:val="StyleUnderline"/>
        </w:rPr>
        <w:t xml:space="preserve">— </w:t>
      </w:r>
      <w:r w:rsidRPr="00BB5C37">
        <w:rPr>
          <w:sz w:val="16"/>
        </w:rPr>
        <w:t>in the number of refugees admitted.60 As a result of these discussions, the final Act built in a procedure for additional admissions to respond to “emergency refugee situations.”</w:t>
      </w:r>
      <w:r w:rsidRPr="00BB5C37">
        <w:rPr>
          <w:rStyle w:val="StyleUnderline"/>
        </w:rPr>
        <w:t xml:space="preserve">61 </w:t>
      </w:r>
      <w:r w:rsidRPr="00BB5C37">
        <w:rPr>
          <w:rStyle w:val="StyleUnderline"/>
          <w:highlight w:val="yellow"/>
        </w:rPr>
        <w:t>By contrast, there is no evidence of congressional intent to authorize a midyear reduction.</w:t>
      </w:r>
    </w:p>
    <w:p w14:paraId="53CA35CB" w14:textId="77777777" w:rsidR="00283666" w:rsidRPr="00BB5C37" w:rsidRDefault="00283666" w:rsidP="00283666">
      <w:pPr>
        <w:pStyle w:val="Heading3"/>
      </w:pPr>
      <w:proofErr w:type="gramStart"/>
      <w:r w:rsidRPr="00BB5C37">
        <w:t>at</w:t>
      </w:r>
      <w:proofErr w:type="gramEnd"/>
      <w:r w:rsidRPr="00BB5C37">
        <w:t xml:space="preserve"> governor backlash</w:t>
      </w:r>
    </w:p>
    <w:p w14:paraId="0F7E8B02" w14:textId="77777777" w:rsidR="00283666" w:rsidRPr="00BB5C37" w:rsidRDefault="00283666" w:rsidP="00283666">
      <w:pPr>
        <w:pStyle w:val="Heading4"/>
        <w:rPr>
          <w:rStyle w:val="StyleUnderline"/>
          <w:sz w:val="26"/>
          <w:u w:val="none"/>
        </w:rPr>
      </w:pPr>
      <w:r w:rsidRPr="00BB5C37">
        <w:rPr>
          <w:rStyle w:val="StyleUnderline"/>
          <w:sz w:val="26"/>
          <w:u w:val="none"/>
        </w:rPr>
        <w:t>No effective governor backlash – nothing will survive a constitutional test</w:t>
      </w:r>
    </w:p>
    <w:p w14:paraId="04A7928A" w14:textId="77777777" w:rsidR="00283666" w:rsidRPr="00BB5C37" w:rsidRDefault="00283666" w:rsidP="00283666">
      <w:r w:rsidRPr="00BB5C37">
        <w:rPr>
          <w:rStyle w:val="Style13ptBold"/>
        </w:rPr>
        <w:t>Welch 17</w:t>
      </w:r>
      <w:r w:rsidRPr="00BB5C37">
        <w:t xml:space="preserve"> (Keith, Keith Welch is a Research Assistant at the Haas Institute assisting in research on global migration and refugee resettlement in the United States, “A Pivotal Moment for the US Refugee Resettlement Program”, haas institute, http://haasinstitute.berkeley.edu/sites/default/files/haasinstitute_usrefugeeresettlment_june2017_publish.pdf) ALH</w:t>
      </w:r>
    </w:p>
    <w:p w14:paraId="2BAD5E33" w14:textId="77777777" w:rsidR="00283666" w:rsidRPr="00BB5C37" w:rsidRDefault="00283666" w:rsidP="00283666">
      <w:pPr>
        <w:rPr>
          <w:u w:val="single"/>
        </w:rPr>
      </w:pPr>
      <w:r w:rsidRPr="00BB5C37">
        <w:rPr>
          <w:rStyle w:val="StyleUnderline"/>
        </w:rPr>
        <w:t xml:space="preserve">. In November 2015, for instance, </w:t>
      </w:r>
      <w:r w:rsidRPr="00BB5C37">
        <w:rPr>
          <w:rStyle w:val="StyleUnderline"/>
          <w:highlight w:val="yellow"/>
        </w:rPr>
        <w:t>30 governors called for a stop to resettlement of Syrian refugees</w:t>
      </w:r>
      <w:r w:rsidRPr="00BB5C37">
        <w:rPr>
          <w:sz w:val="16"/>
        </w:rPr>
        <w:t xml:space="preserve"> until the federal government addresses security concerns (see Appendix A for a list of each Governor’s statement).65 Twenty-four of those governors stated they would seek to actively prevent the resettlement of Syrian refugees through executive action or other means.66,67 </w:t>
      </w:r>
      <w:r w:rsidRPr="00BB5C37">
        <w:rPr>
          <w:rStyle w:val="StyleUnderline"/>
          <w:highlight w:val="yellow"/>
        </w:rPr>
        <w:t>Despite</w:t>
      </w:r>
      <w:r w:rsidRPr="00BB5C37">
        <w:rPr>
          <w:rStyle w:val="StyleUnderline"/>
        </w:rPr>
        <w:t xml:space="preserve"> the governors’ </w:t>
      </w:r>
      <w:r w:rsidRPr="00BB5C37">
        <w:rPr>
          <w:rStyle w:val="StyleUnderline"/>
          <w:highlight w:val="yellow"/>
        </w:rPr>
        <w:t>statements</w:t>
      </w:r>
      <w:r w:rsidRPr="00BB5C37">
        <w:rPr>
          <w:rStyle w:val="StyleUnderline"/>
        </w:rPr>
        <w:t xml:space="preserve">, it appears that </w:t>
      </w:r>
      <w:r w:rsidRPr="00BB5C37">
        <w:rPr>
          <w:rStyle w:val="StyleUnderline"/>
          <w:highlight w:val="yellow"/>
        </w:rPr>
        <w:t>only a very limited number of Syrian refugees were diverted from one state to another</w:t>
      </w:r>
      <w:r w:rsidRPr="00BB5C37">
        <w:rPr>
          <w:sz w:val="16"/>
        </w:rPr>
        <w:t xml:space="preserve">. One such instance occurred in Indiana when, after </w:t>
      </w:r>
      <w:r w:rsidRPr="00BB5C37">
        <w:rPr>
          <w:rStyle w:val="StyleUnderline"/>
        </w:rPr>
        <w:t>Governor Mike Pence issued a statement seeking to ban the resettlement of Syrian refugees</w:t>
      </w:r>
      <w:r w:rsidRPr="00BB5C37">
        <w:rPr>
          <w:sz w:val="16"/>
        </w:rPr>
        <w:t xml:space="preserve">, the state Division of Family Resources sent a letter to a national voluntary agency responsible for resettlement in Indiana asking that all Syrian arrivals be “suspended or redirected to another state that is willing to accept Syrian placements until assurances that proper security measures are in place have been provided by the federal government.”68 In response, the agency worked with a resettlement agency in Connecticut to redirect one Syrian family to New Haven. It is important to note, however, that this case was isolated and </w:t>
      </w:r>
      <w:r w:rsidRPr="00BB5C37">
        <w:rPr>
          <w:rStyle w:val="StyleUnderline"/>
          <w:highlight w:val="yellow"/>
        </w:rPr>
        <w:t>multiple Syrian families have been resettled in Indiana</w:t>
      </w:r>
      <w:r w:rsidRPr="00BB5C37">
        <w:rPr>
          <w:rStyle w:val="StyleUnderline"/>
        </w:rPr>
        <w:t xml:space="preserve"> since</w:t>
      </w:r>
      <w:r w:rsidRPr="00BB5C37">
        <w:rPr>
          <w:sz w:val="16"/>
        </w:rPr>
        <w:t xml:space="preserve">, which illustrates that </w:t>
      </w:r>
      <w:r w:rsidRPr="00BB5C37">
        <w:rPr>
          <w:rStyle w:val="StyleUnderline"/>
        </w:rPr>
        <w:t>it is very difficult for states to implement a ban on any specific group of refugees</w:t>
      </w:r>
      <w:r w:rsidRPr="00BB5C37">
        <w:rPr>
          <w:sz w:val="16"/>
        </w:rPr>
        <w:t xml:space="preserve">.69 </w:t>
      </w:r>
      <w:r w:rsidRPr="00BB5C37">
        <w:rPr>
          <w:rStyle w:val="StyleUnderline"/>
        </w:rPr>
        <w:t>A number of legal scholars have asserted that governors do not have the authority to restrict travel into their territories.70</w:t>
      </w:r>
      <w:r w:rsidRPr="00BB5C37">
        <w:rPr>
          <w:sz w:val="16"/>
        </w:rPr>
        <w:t xml:space="preserve"> Additionally, state and federal officials have actively fought some of the governors’ attempts. </w:t>
      </w:r>
      <w:r w:rsidRPr="00BB5C37">
        <w:rPr>
          <w:rStyle w:val="StyleUnderline"/>
        </w:rPr>
        <w:t xml:space="preserve">The state of Texas, for example sought to deny the entry of Syrian refugees.71 </w:t>
      </w:r>
      <w:proofErr w:type="gramStart"/>
      <w:r w:rsidRPr="00BB5C37">
        <w:rPr>
          <w:rStyle w:val="StyleUnderline"/>
          <w:highlight w:val="yellow"/>
        </w:rPr>
        <w:t>A</w:t>
      </w:r>
      <w:proofErr w:type="gramEnd"/>
      <w:r w:rsidRPr="00BB5C37">
        <w:rPr>
          <w:rStyle w:val="StyleUnderline"/>
          <w:highlight w:val="yellow"/>
        </w:rPr>
        <w:t xml:space="preserve"> federal judge struck down the executive order</w:t>
      </w:r>
      <w:r w:rsidRPr="00BB5C37">
        <w:rPr>
          <w:sz w:val="16"/>
        </w:rPr>
        <w:t xml:space="preserve"> within one day of it being issued because he found the state’s evidence that Syrian refugees could have infiltrated the refugee resettlement program to be largely speculative. The same judge again ruled against the state after it amended its application for preliminary injunction. The state claims that it is unlawful that the federal government did not consult with the state regarding each Syrian refugee that PRM resettled in Texas. </w:t>
      </w:r>
      <w:r w:rsidRPr="00BB5C37">
        <w:rPr>
          <w:rStyle w:val="StyleUnderline"/>
          <w:highlight w:val="yellow"/>
        </w:rPr>
        <w:t>The judge,</w:t>
      </w:r>
      <w:r w:rsidRPr="00BB5C37">
        <w:rPr>
          <w:rStyle w:val="StyleUnderline"/>
        </w:rPr>
        <w:t xml:space="preserve"> </w:t>
      </w:r>
      <w:r w:rsidRPr="00BB5C37">
        <w:rPr>
          <w:sz w:val="16"/>
        </w:rPr>
        <w:t>however</w:t>
      </w:r>
      <w:r w:rsidRPr="00BB5C37">
        <w:rPr>
          <w:rStyle w:val="StyleUnderline"/>
        </w:rPr>
        <w:t xml:space="preserve">, </w:t>
      </w:r>
      <w:r w:rsidRPr="00BB5C37">
        <w:rPr>
          <w:rStyle w:val="StyleUnderline"/>
          <w:highlight w:val="yellow"/>
        </w:rPr>
        <w:t>argues</w:t>
      </w:r>
      <w:r w:rsidRPr="00BB5C37">
        <w:rPr>
          <w:rStyle w:val="StyleUnderline"/>
        </w:rPr>
        <w:t xml:space="preserve"> that </w:t>
      </w:r>
      <w:r w:rsidRPr="00BB5C37">
        <w:rPr>
          <w:rStyle w:val="StyleUnderline"/>
          <w:highlight w:val="yellow"/>
        </w:rPr>
        <w:t>neither the Refugee Act nor the Administrative Procedure Act creates a cause of action for the state to compel the federal government to consult with the state</w:t>
      </w:r>
      <w:r w:rsidRPr="00BB5C37">
        <w:rPr>
          <w:rStyle w:val="StyleUnderline"/>
        </w:rPr>
        <w:t xml:space="preserve"> regarding the resettlement of individual Syrian refugees in Texas.72 </w:t>
      </w:r>
      <w:r w:rsidRPr="00BB5C37">
        <w:rPr>
          <w:sz w:val="16"/>
        </w:rPr>
        <w:t xml:space="preserve">Government officials in other states have also pushed back against these types of directives. For instance, the Tennessee Office of the Attorney General issued an opinion outlining why a decision to deny entry to refugees would violate the US constitution.73 </w:t>
      </w:r>
      <w:proofErr w:type="gramStart"/>
      <w:r w:rsidRPr="00BB5C37">
        <w:rPr>
          <w:sz w:val="16"/>
        </w:rPr>
        <w:t>Specifically</w:t>
      </w:r>
      <w:proofErr w:type="gramEnd"/>
      <w:r w:rsidRPr="00BB5C37">
        <w:rPr>
          <w:sz w:val="16"/>
        </w:rPr>
        <w:t xml:space="preserve">, the Attorney General stated that the federal government had already approved the refugees in question for resettlement in the US. Thus, such a decision would conflict with the federal government’s authority to regulate the admission of aliens to the country and would therefore violate the Supremacy Clause of the US constitution. Georgia’s Attorney General issued a statement with similar reasoning and conclusions in response to its governor’s executive order seeking to deny the resettlement of Syrian refugees in the state.74 Likely due to the evidence that an outright ban on the admission of Syrian refugees would violate the Constitution, </w:t>
      </w:r>
      <w:r w:rsidRPr="00BB5C37">
        <w:rPr>
          <w:rStyle w:val="StyleUnderline"/>
        </w:rPr>
        <w:t xml:space="preserve">the governor of Indiana issued an executive order that limits the type of services to Syrian refugees </w:t>
      </w:r>
      <w:r w:rsidRPr="00BB5C37">
        <w:rPr>
          <w:sz w:val="16"/>
        </w:rPr>
        <w:t xml:space="preserve">for which the state government would reimburse resettlement agencies.75 Although the state initially sought to completely deny entry to Syrian refugees, the state then decided to allow Syrian refugees to enter its territory and continued to pay for federal entitlements such as cash assistance, education assistance and Medicaid. However, the state is withholding funds from resettlement agencies for social services such as interpretation, childcare and citizenship and naturalization assistance.76 In February of </w:t>
      </w:r>
      <w:r w:rsidRPr="00BB5C37">
        <w:rPr>
          <w:rStyle w:val="StyleUnderline"/>
        </w:rPr>
        <w:t>2016 a federal district court judge held a hearing on this case and ruled against the state of Indiana</w:t>
      </w:r>
      <w:r w:rsidRPr="00BB5C37">
        <w:rPr>
          <w:sz w:val="16"/>
        </w:rPr>
        <w:t xml:space="preserve">, basing her ruling on the assessment that there is a strong likelihood that </w:t>
      </w:r>
      <w:r w:rsidRPr="00BB5C37">
        <w:rPr>
          <w:rStyle w:val="StyleUnderline"/>
        </w:rPr>
        <w:t>Indiana’s policy violates the Equal Protection Clause.</w:t>
      </w:r>
      <w:r w:rsidRPr="00BB5C37">
        <w:rPr>
          <w:sz w:val="16"/>
        </w:rPr>
        <w:t xml:space="preserve"> The judge made three key arguments in reaching this conclusion.77 First, despite the state’s stated goal of preventing further resettlement of Syrian refugees in the state by withholding funds, voluntary agencies have continued to resettle Syrian refugees in Indiana. Thus, the state’s policy has been ineffective. Second, even if the state was actually able to deter voluntary agencies from resettling Syrian refugees, it would cause the agencies to stop the resettlement of all Syrians, including young children who pose very little security risk to the state. Third, the state’s policy punishes Syrian refugees who are already in Indiana by depriving them of social services, which is unlikely to further the State’s interest in improving public safety. Importantly, the judge states that </w:t>
      </w:r>
      <w:r w:rsidRPr="00BB5C37">
        <w:rPr>
          <w:rStyle w:val="StyleUnderline"/>
        </w:rPr>
        <w:t>the Court would reach the same conclusion even if it used a rational basis review of the State’s policy</w:t>
      </w:r>
      <w:r w:rsidRPr="00BB5C37">
        <w:rPr>
          <w:sz w:val="16"/>
        </w:rPr>
        <w:t xml:space="preserve">. </w:t>
      </w:r>
      <w:r w:rsidRPr="00BB5C37">
        <w:rPr>
          <w:rStyle w:val="StyleUnderline"/>
          <w:highlight w:val="yellow"/>
        </w:rPr>
        <w:t>This ruling will likely have important implications for state legislatures that attempt to pass legislation that would have similar aims to Indiana’s policy</w:t>
      </w:r>
      <w:r w:rsidRPr="00BB5C37">
        <w:rPr>
          <w:rStyle w:val="StyleUnderline"/>
        </w:rPr>
        <w:t>. It is unlikely that any policy that specifically targets refugees from one country or a group of countries will survive a constitutional challenge.</w:t>
      </w:r>
    </w:p>
    <w:p w14:paraId="13D12FC1" w14:textId="77777777" w:rsidR="005F1503" w:rsidRPr="00BB5C37" w:rsidRDefault="005F1503" w:rsidP="005F1503"/>
    <w:p w14:paraId="377AE83F" w14:textId="77777777" w:rsidR="00283666" w:rsidRPr="00BB5C37" w:rsidRDefault="00283666" w:rsidP="00283666">
      <w:pPr>
        <w:pStyle w:val="Heading2"/>
      </w:pPr>
      <w:proofErr w:type="gramStart"/>
      <w:r w:rsidRPr="00BB5C37">
        <w:t>t</w:t>
      </w:r>
      <w:proofErr w:type="gramEnd"/>
    </w:p>
    <w:p w14:paraId="012C8A6A" w14:textId="77777777" w:rsidR="00283666" w:rsidRPr="00BB5C37" w:rsidRDefault="00283666" w:rsidP="00283666">
      <w:pPr>
        <w:pStyle w:val="Heading4"/>
      </w:pPr>
      <w:r w:rsidRPr="00BB5C37">
        <w:t>Counter-interp: Legal Immigration includes those granted legal permanent residence, asylee status, refugee status, and temporary immigrants.</w:t>
      </w:r>
    </w:p>
    <w:p w14:paraId="24C6A999" w14:textId="77777777" w:rsidR="00283666" w:rsidRPr="00BB5C37" w:rsidRDefault="00283666" w:rsidP="00283666">
      <w:pPr>
        <w:rPr>
          <w:rStyle w:val="Style13ptBold"/>
          <w:b w:val="0"/>
        </w:rPr>
      </w:pPr>
      <w:proofErr w:type="gramStart"/>
      <w:r w:rsidRPr="00BB5C37">
        <w:rPr>
          <w:rStyle w:val="Style13ptBold"/>
        </w:rPr>
        <w:t>DHS 11 (</w:t>
      </w:r>
      <w:r w:rsidRPr="00BB5C37">
        <w:rPr>
          <w:rStyle w:val="Style13ptBold"/>
          <w:b w:val="0"/>
        </w:rPr>
        <w:t>Department of Homeland Security.</w:t>
      </w:r>
      <w:proofErr w:type="gramEnd"/>
      <w:r w:rsidRPr="00BB5C37">
        <w:rPr>
          <w:rStyle w:val="Style13ptBold"/>
          <w:b w:val="0"/>
        </w:rPr>
        <w:t xml:space="preserve"> “Estimates of the Unauthorized Immigrant Population Residing in the United States: January 2010,” dhs.gov, </w:t>
      </w:r>
      <w:hyperlink r:id="rId125" w:history="1">
        <w:r w:rsidRPr="00BB5C37">
          <w:rPr>
            <w:rStyle w:val="Hyperlink"/>
            <w:sz w:val="26"/>
          </w:rPr>
          <w:t>https://www.dhs.gov/xlibrary/assets/statistics/publications/ois_ill_pe_2010.pdf</w:t>
        </w:r>
      </w:hyperlink>
      <w:r w:rsidRPr="00BB5C37">
        <w:rPr>
          <w:rStyle w:val="Style13ptBold"/>
          <w:b w:val="0"/>
        </w:rPr>
        <w:t xml:space="preserve">, AJ) </w:t>
      </w:r>
    </w:p>
    <w:p w14:paraId="7465290C" w14:textId="77777777" w:rsidR="00283666" w:rsidRPr="00BB5C37" w:rsidRDefault="00283666" w:rsidP="00283666">
      <w:r w:rsidRPr="00BB5C37">
        <w:rPr>
          <w:u w:val="single"/>
        </w:rPr>
        <w:t xml:space="preserve">The </w:t>
      </w:r>
      <w:r w:rsidRPr="00BB5C37">
        <w:rPr>
          <w:highlight w:val="yellow"/>
          <w:u w:val="single"/>
        </w:rPr>
        <w:t>legal</w:t>
      </w:r>
      <w:r w:rsidRPr="00BB5C37">
        <w:rPr>
          <w:u w:val="single"/>
        </w:rPr>
        <w:t>l</w:t>
      </w:r>
      <w:r w:rsidRPr="00BB5C37">
        <w:t xml:space="preserve">y resident </w:t>
      </w:r>
      <w:r w:rsidRPr="00BB5C37">
        <w:rPr>
          <w:highlight w:val="yellow"/>
          <w:u w:val="single"/>
        </w:rPr>
        <w:t>immigrant population as defined</w:t>
      </w:r>
      <w:r w:rsidRPr="00BB5C37">
        <w:t xml:space="preserve"> for these estimates </w:t>
      </w:r>
      <w:r w:rsidRPr="00BB5C37">
        <w:rPr>
          <w:highlight w:val="yellow"/>
          <w:u w:val="single"/>
        </w:rPr>
        <w:t>includes all persons who were granted lawful permanent residence</w:t>
      </w:r>
      <w:r w:rsidRPr="00BB5C37">
        <w:t xml:space="preserve">; </w:t>
      </w:r>
      <w:r w:rsidRPr="00BB5C37">
        <w:rPr>
          <w:highlight w:val="yellow"/>
          <w:u w:val="single"/>
        </w:rPr>
        <w:t>granted asylee status</w:t>
      </w:r>
      <w:r w:rsidRPr="00BB5C37">
        <w:t xml:space="preserve">; </w:t>
      </w:r>
      <w:r w:rsidRPr="00BB5C37">
        <w:rPr>
          <w:highlight w:val="yellow"/>
          <w:u w:val="single"/>
        </w:rPr>
        <w:t>admitted as refugees</w:t>
      </w:r>
      <w:r w:rsidRPr="00BB5C37">
        <w:t xml:space="preserve">; or </w:t>
      </w:r>
      <w:r w:rsidRPr="00BB5C37">
        <w:rPr>
          <w:highlight w:val="yellow"/>
          <w:u w:val="single"/>
        </w:rPr>
        <w:t>admitted as nonimmigrants for a temporary stay</w:t>
      </w:r>
      <w:r w:rsidRPr="00BB5C37">
        <w:t xml:space="preserve"> in the United States and not required to leave by January 1, 2010. Nonimmigrant residents refer to certain aliens who were legally admitted temporarily to the United States for specified time periods such as students and temporary workers.</w:t>
      </w:r>
    </w:p>
    <w:p w14:paraId="67E4AE3A" w14:textId="77777777" w:rsidR="00283666" w:rsidRPr="00BB5C37" w:rsidRDefault="00283666" w:rsidP="00283666">
      <w:pPr>
        <w:pStyle w:val="Heading2"/>
      </w:pPr>
      <w:proofErr w:type="gramStart"/>
      <w:r w:rsidRPr="00BB5C37">
        <w:t>econ</w:t>
      </w:r>
      <w:proofErr w:type="gramEnd"/>
    </w:p>
    <w:p w14:paraId="4AFCC8DA" w14:textId="77777777" w:rsidR="00283666" w:rsidRPr="00BB5C37" w:rsidRDefault="00283666" w:rsidP="00283666">
      <w:pPr>
        <w:pStyle w:val="Heading4"/>
        <w:rPr>
          <w:rStyle w:val="Style13ptBold"/>
          <w:b/>
        </w:rPr>
      </w:pPr>
      <w:r w:rsidRPr="00BB5C37">
        <w:rPr>
          <w:rStyle w:val="Style13ptBold"/>
          <w:b/>
        </w:rPr>
        <w:t>Syrian refugee resettlement boosts the economy – entrepreneurship, spending, and education prove</w:t>
      </w:r>
    </w:p>
    <w:p w14:paraId="5EB22E9B" w14:textId="77777777" w:rsidR="00283666" w:rsidRPr="00BB5C37" w:rsidRDefault="00283666" w:rsidP="00283666">
      <w:r w:rsidRPr="00BB5C37">
        <w:rPr>
          <w:rStyle w:val="Style13ptBold"/>
        </w:rPr>
        <w:t>Harvard Immigration and Refugee Clinical Program 18</w:t>
      </w:r>
      <w:r w:rsidRPr="00BB5C37">
        <w:t xml:space="preserve"> (Sabi Ardalan, assistant director of the Harvard Immigration and Refugee Clinical Program and assistant clinical professor at Harvard Law School, supervised a fantastic team of students, staff, researchers, and interns who contributed to the writing of this Report. “Fulfilling U.S. Commitment to Refugee Resettlement: Protecting Refugees, Preserving National Security, &amp; Building the U.S. Economy </w:t>
      </w:r>
      <w:proofErr w:type="gramStart"/>
      <w:r w:rsidRPr="00BB5C37">
        <w:t>Through</w:t>
      </w:r>
      <w:proofErr w:type="gramEnd"/>
      <w:r w:rsidRPr="00BB5C37">
        <w:t xml:space="preserve"> Refugee Admissions”, Texas A&amp;M Law Review, Vol 5, No 1, https://scholarship.law.tamu.edu/cgi/viewcontent.cgi?article=1120&amp;context=lawreview) ALH</w:t>
      </w:r>
    </w:p>
    <w:p w14:paraId="74B2E139" w14:textId="77777777" w:rsidR="00283666" w:rsidRPr="00BB5C37" w:rsidRDefault="00283666" w:rsidP="00283666">
      <w:pPr>
        <w:rPr>
          <w:sz w:val="16"/>
        </w:rPr>
      </w:pPr>
      <w:r w:rsidRPr="00BB5C37">
        <w:rPr>
          <w:sz w:val="16"/>
        </w:rPr>
        <w:t xml:space="preserve">2. Economic Policy In addition to furthering the nation’s foreign policy and national security objectives, </w:t>
      </w:r>
      <w:r w:rsidRPr="00BB5C37">
        <w:rPr>
          <w:rStyle w:val="StyleUnderline"/>
          <w:highlight w:val="yellow"/>
        </w:rPr>
        <w:t>refugee resettlement also helps the United States economically</w:t>
      </w:r>
      <w:r w:rsidRPr="00BB5C37">
        <w:rPr>
          <w:rStyle w:val="StyleUnderline"/>
        </w:rPr>
        <w:t>.</w:t>
      </w:r>
      <w:r w:rsidRPr="00BB5C37">
        <w:rPr>
          <w:sz w:val="16"/>
        </w:rPr>
        <w:t xml:space="preserve"> Studies have shown that </w:t>
      </w:r>
      <w:r w:rsidRPr="00BB5C37">
        <w:rPr>
          <w:rStyle w:val="StyleUnderline"/>
        </w:rPr>
        <w:t>refugees</w:t>
      </w:r>
      <w:r w:rsidRPr="00BB5C37">
        <w:rPr>
          <w:sz w:val="16"/>
        </w:rPr>
        <w:t xml:space="preserve"> in the United States typically “</w:t>
      </w:r>
      <w:r w:rsidRPr="00BB5C37">
        <w:rPr>
          <w:rStyle w:val="StyleUnderline"/>
        </w:rPr>
        <w:t>integrate well into their new communities” with “similar rates of labor force participation and business ownership</w:t>
      </w:r>
      <w:r w:rsidRPr="00BB5C37">
        <w:rPr>
          <w:sz w:val="16"/>
        </w:rPr>
        <w:t xml:space="preserve">.”94 According to the International Rescue Committee, </w:t>
      </w:r>
      <w:r w:rsidRPr="00BB5C37">
        <w:rPr>
          <w:rStyle w:val="StyleUnderline"/>
          <w:highlight w:val="yellow"/>
        </w:rPr>
        <w:t>eighty-five percent of the refugees the organization resettles are employed within six months</w:t>
      </w:r>
      <w:r w:rsidRPr="00BB5C37">
        <w:rPr>
          <w:sz w:val="16"/>
        </w:rPr>
        <w:t xml:space="preserve">.95 The positive economic effects of refugees on receiving communities are well established.96 </w:t>
      </w:r>
      <w:r w:rsidRPr="00BB5C37">
        <w:rPr>
          <w:rStyle w:val="StyleUnderline"/>
        </w:rPr>
        <w:t>One study</w:t>
      </w:r>
      <w:r w:rsidRPr="00BB5C37">
        <w:rPr>
          <w:sz w:val="16"/>
        </w:rPr>
        <w:t xml:space="preserve">, for example, </w:t>
      </w:r>
      <w:r w:rsidRPr="00BB5C37">
        <w:rPr>
          <w:rStyle w:val="StyleUnderline"/>
        </w:rPr>
        <w:t>found a tenfold return on investment</w:t>
      </w:r>
      <w:r w:rsidRPr="00BB5C37">
        <w:rPr>
          <w:rStyle w:val="StyleUnderline"/>
          <w:highlight w:val="yellow"/>
        </w:rPr>
        <w:t>: $4.8 million spent on refugee service</w:t>
      </w:r>
      <w:r w:rsidRPr="00BB5C37">
        <w:rPr>
          <w:rStyle w:val="StyleUnderline"/>
        </w:rPr>
        <w:t xml:space="preserve">s in Cleveland, Ohio, in 2012 </w:t>
      </w:r>
      <w:r w:rsidRPr="00BB5C37">
        <w:rPr>
          <w:rStyle w:val="StyleUnderline"/>
          <w:highlight w:val="yellow"/>
        </w:rPr>
        <w:t>yielded nearly $50 million for the local economy</w:t>
      </w:r>
      <w:r w:rsidRPr="00BB5C37">
        <w:rPr>
          <w:rStyle w:val="StyleUnderline"/>
        </w:rPr>
        <w:t xml:space="preserve"> from refugee-owned business and household spending.</w:t>
      </w:r>
      <w:r w:rsidRPr="00BB5C37">
        <w:rPr>
          <w:sz w:val="16"/>
        </w:rPr>
        <w:t xml:space="preserve"> This investment, in turn, generated approximately $1.8 million in tax revenue for the state and nearly $900,000 for the local government.97 </w:t>
      </w:r>
      <w:r w:rsidRPr="00BB5C37">
        <w:rPr>
          <w:rStyle w:val="StyleUnderline"/>
        </w:rPr>
        <w:t>This</w:t>
      </w:r>
      <w:r w:rsidRPr="00BB5C37">
        <w:rPr>
          <w:sz w:val="16"/>
        </w:rPr>
        <w:t xml:space="preserve"> high </w:t>
      </w:r>
      <w:r w:rsidRPr="00BB5C37">
        <w:rPr>
          <w:rStyle w:val="StyleUnderline"/>
        </w:rPr>
        <w:t xml:space="preserve">economic impact is explained in part by entrepreneurship, because </w:t>
      </w:r>
      <w:r w:rsidRPr="00BB5C37">
        <w:rPr>
          <w:rStyle w:val="StyleUnderline"/>
          <w:highlight w:val="yellow"/>
        </w:rPr>
        <w:t>refugees are more likely to be entrepreneurial</w:t>
      </w:r>
      <w:r w:rsidRPr="00BB5C37">
        <w:rPr>
          <w:rStyle w:val="StyleUnderline"/>
        </w:rPr>
        <w:t xml:space="preserve"> and enjoy higher rates of successful business ventures compared to native-born residents</w:t>
      </w:r>
      <w:r w:rsidRPr="00BB5C37">
        <w:rPr>
          <w:sz w:val="16"/>
        </w:rPr>
        <w:t xml:space="preserve">.98 For example, a study of refugees in nearby Columbus, Ohio, found that refugees were more than twice as likely than the general population to start a business.99 </w:t>
      </w:r>
      <w:r w:rsidRPr="00BB5C37">
        <w:rPr>
          <w:rStyle w:val="StyleUnderline"/>
          <w:highlight w:val="yellow"/>
        </w:rPr>
        <w:t>Refugee-owned businesses</w:t>
      </w:r>
      <w:r w:rsidRPr="00BB5C37">
        <w:rPr>
          <w:rStyle w:val="StyleUnderline"/>
        </w:rPr>
        <w:t xml:space="preserve"> not only </w:t>
      </w:r>
      <w:r w:rsidRPr="00BB5C37">
        <w:rPr>
          <w:rStyle w:val="StyleUnderline"/>
          <w:highlight w:val="yellow"/>
        </w:rPr>
        <w:t>create jobs</w:t>
      </w:r>
      <w:r w:rsidRPr="00BB5C37">
        <w:rPr>
          <w:rStyle w:val="StyleUnderline"/>
        </w:rPr>
        <w:t xml:space="preserve">, but also </w:t>
      </w:r>
      <w:r w:rsidRPr="00BB5C37">
        <w:rPr>
          <w:rStyle w:val="StyleUnderline"/>
          <w:highlight w:val="yellow"/>
        </w:rPr>
        <w:t>bolster the economy through household spending and other employment</w:t>
      </w:r>
      <w:r w:rsidRPr="00BB5C37">
        <w:rPr>
          <w:sz w:val="16"/>
        </w:rPr>
        <w:t xml:space="preserve">. For example, a study of Somali, Burmese, Hmong, and Bosnian refugee men found that they have similar rates of labor-force participation as U.S.- born men.100 </w:t>
      </w:r>
      <w:r w:rsidRPr="00BB5C37">
        <w:rPr>
          <w:rStyle w:val="StyleUnderline"/>
        </w:rPr>
        <w:t>Refugee communities in the United States may also bring additional benefits by drawing international investment</w:t>
      </w:r>
      <w:r w:rsidRPr="00BB5C37">
        <w:rPr>
          <w:sz w:val="16"/>
        </w:rPr>
        <w:t xml:space="preserve">, as observed by the Government Accountability Office (GAO).101 These types of economic effects are illustrated through the experiences of a community like Utica, New York—a Rust Belt town where one in four residents is a refugee.102 </w:t>
      </w:r>
      <w:r w:rsidRPr="00BB5C37">
        <w:rPr>
          <w:rStyle w:val="StyleUnderline"/>
        </w:rPr>
        <w:t xml:space="preserve">The resettlement of refugees to Utica reversed the city’s population and economic declines </w:t>
      </w:r>
      <w:r w:rsidRPr="00BB5C37">
        <w:rPr>
          <w:sz w:val="16"/>
        </w:rPr>
        <w:t>in what</w:t>
      </w:r>
      <w:r w:rsidRPr="00BB5C37">
        <w:rPr>
          <w:rStyle w:val="StyleUnderline"/>
        </w:rPr>
        <w:t xml:space="preserve"> </w:t>
      </w:r>
      <w:r w:rsidRPr="00BB5C37">
        <w:rPr>
          <w:sz w:val="16"/>
        </w:rPr>
        <w:t xml:space="preserve">Mayor Robert Palmieri described as “the rebound for our great city.”103 The GAO has found that these benefits have accrued to other areas of the country and noted that </w:t>
      </w:r>
      <w:r w:rsidRPr="00BB5C37">
        <w:rPr>
          <w:rStyle w:val="StyleUnderline"/>
        </w:rPr>
        <w:t xml:space="preserve">“city officials and business leaders . . . in several communities said that </w:t>
      </w:r>
      <w:r w:rsidRPr="00BB5C37">
        <w:rPr>
          <w:rStyle w:val="StyleUnderline"/>
          <w:highlight w:val="yellow"/>
        </w:rPr>
        <w:t>refugees</w:t>
      </w:r>
      <w:r w:rsidRPr="00BB5C37">
        <w:rPr>
          <w:rStyle w:val="StyleUnderline"/>
        </w:rPr>
        <w:t xml:space="preserve"> help </w:t>
      </w:r>
      <w:r w:rsidRPr="00BB5C37">
        <w:rPr>
          <w:rStyle w:val="StyleUnderline"/>
          <w:highlight w:val="yellow"/>
        </w:rPr>
        <w:t>stimulate economic development by filling</w:t>
      </w:r>
      <w:r w:rsidRPr="00BB5C37">
        <w:rPr>
          <w:rStyle w:val="StyleUnderline"/>
        </w:rPr>
        <w:t xml:space="preserve"> critical </w:t>
      </w:r>
      <w:r w:rsidRPr="00BB5C37">
        <w:rPr>
          <w:rStyle w:val="StyleUnderline"/>
          <w:highlight w:val="yellow"/>
        </w:rPr>
        <w:t>labor shortages</w:t>
      </w:r>
      <w:r w:rsidRPr="00BB5C37">
        <w:rPr>
          <w:rStyle w:val="StyleUnderline"/>
        </w:rPr>
        <w:t xml:space="preserve"> </w:t>
      </w:r>
      <w:r w:rsidRPr="00BB5C37">
        <w:rPr>
          <w:rStyle w:val="StyleUnderline"/>
          <w:highlight w:val="yellow"/>
        </w:rPr>
        <w:t>as well as</w:t>
      </w:r>
      <w:r w:rsidRPr="00BB5C37">
        <w:rPr>
          <w:rStyle w:val="StyleUnderline"/>
        </w:rPr>
        <w:t xml:space="preserve"> by </w:t>
      </w:r>
      <w:r w:rsidRPr="00BB5C37">
        <w:rPr>
          <w:rStyle w:val="StyleUnderline"/>
          <w:highlight w:val="yellow"/>
        </w:rPr>
        <w:t>starting small businesses and creating jobs.</w:t>
      </w:r>
      <w:r w:rsidRPr="00BB5C37">
        <w:rPr>
          <w:sz w:val="16"/>
        </w:rPr>
        <w:t>”104 For example, an official in Washington State interviewed by the GAO described how “diverse resettlement communities with international populations attract investment from overseas businesses.”105 The GAO also found that refugee-owned businesses had revitalized a neighborhood in Chicago that had previously been in decline.106 Outside of entrepreneurship and labor-force participation</w:t>
      </w:r>
      <w:r w:rsidRPr="00BB5C37">
        <w:rPr>
          <w:rStyle w:val="StyleUnderline"/>
        </w:rPr>
        <w:t>, refugees support local economies through high rates of home ownership</w:t>
      </w:r>
      <w:r w:rsidRPr="00BB5C37">
        <w:rPr>
          <w:sz w:val="16"/>
        </w:rPr>
        <w:t xml:space="preserve">. Though few refugees purchase homes soon after arrival, Bosnian and Burmese refugees exceed the U.S.-born rate of homeownership within ten years of arrival.107 </w:t>
      </w:r>
      <w:r w:rsidRPr="00BB5C37">
        <w:rPr>
          <w:rStyle w:val="StyleUnderline"/>
          <w:highlight w:val="yellow"/>
        </w:rPr>
        <w:t>Another stabilizing long-term investment is education</w:t>
      </w:r>
      <w:r w:rsidRPr="00BB5C37">
        <w:rPr>
          <w:rStyle w:val="StyleUnderline"/>
        </w:rPr>
        <w:t>: data suggests that refugees attend college at roughly the same rate as that of the general population</w:t>
      </w:r>
      <w:r w:rsidRPr="00BB5C37">
        <w:rPr>
          <w:sz w:val="16"/>
        </w:rPr>
        <w:t xml:space="preserve">.108 Taken together, these data reflect refugees’ sustained contributions to the U.S. economy and investments in local communities. Indeed, refugees have enjoyed high rates of successful resettlement and economic self-sufficiency in the United States. Through the implementation of the Refugee Act of 1980, Congress affirmed the goal of “help[ing] refugees in this country become self-sufficient and contributing members of society.”109 ORR’s employment-services program works toward this goal through its Matching Grant initiative, discussed in further detail later in this Report. The Matching Grant Pro gram helps refugee populations “achieve economic self-sufficiency in four to six months after arrival in the United States . . . by providing intensive case management and employment services.”110 These services include housing and utilities, transportation, English-language training, and other support services. Historically, the Matching Grant Program has achieved high outcomes. In 2015, for example, the program served 29,765 refugees, with sixty-seven percent of them achieving economic self-sufficiency within 120 days of arrival in the United States. At the six-month mark, eighty-two percent of refugees served in FY 2015 were reported as self-sufficient.111 </w:t>
      </w:r>
      <w:r w:rsidRPr="00BB5C37">
        <w:rPr>
          <w:rStyle w:val="StyleUnderline"/>
        </w:rPr>
        <w:t>Syrians, in particular, have settled and integrated into U.S. communities successfully.</w:t>
      </w:r>
      <w:r w:rsidRPr="00BB5C37">
        <w:rPr>
          <w:sz w:val="16"/>
        </w:rPr>
        <w:t xml:space="preserve"> Although data regarding the integration of Syrian refugees in the United States is limited given that significant numbers have been resettled to the United States only since 2015, the experience of Syrian immigrants in the United States generally is informative. </w:t>
      </w:r>
      <w:r w:rsidRPr="00BB5C37">
        <w:rPr>
          <w:rStyle w:val="StyleUnderline"/>
        </w:rPr>
        <w:t>Many studies have found that Syrian immigrants “are learning English, getting good jobs, owning homes, and starting businesses at impressive rates</w:t>
      </w:r>
      <w:r w:rsidRPr="00BB5C37">
        <w:rPr>
          <w:sz w:val="16"/>
        </w:rPr>
        <w:t xml:space="preserve">.”112 One study found that Syrian immigrants have higher incomes than other immigrants in the United States: in 2014, the median annual wage for Syrian immigrants in the United States was $52,000, compared to the $36,000 median wage for immigrants overall and the $45,000 median wage for U.S.-born workers.113 Another report found that </w:t>
      </w:r>
      <w:r w:rsidRPr="00BB5C37">
        <w:rPr>
          <w:rStyle w:val="StyleUnderline"/>
        </w:rPr>
        <w:t>Syrian men (refugees and non-refugees) participate in the labor force at a slightly higher rate</w:t>
      </w:r>
      <w:r w:rsidRPr="00BB5C37">
        <w:rPr>
          <w:sz w:val="16"/>
        </w:rPr>
        <w:t xml:space="preserve"> than U.S.-born men.114 Additionally, </w:t>
      </w:r>
      <w:r w:rsidRPr="00BB5C37">
        <w:rPr>
          <w:rStyle w:val="StyleUnderline"/>
        </w:rPr>
        <w:t>Syrians are a highly educated group of immigrants</w:t>
      </w:r>
      <w:r w:rsidRPr="00BB5C37">
        <w:rPr>
          <w:sz w:val="16"/>
        </w:rPr>
        <w:t xml:space="preserve">: in 2014, thirty-eight percent of Syrian immigrants aged twenty five and older had a bachelor’s degree or higher, compared to twentynine percent of the analogous U.S.-born population.115 Moreover, forty-nine percent of Syrian men in the United States work in highskilled occupations, such as management, business, and science.116 </w:t>
      </w:r>
      <w:r w:rsidRPr="00BB5C37">
        <w:rPr>
          <w:rStyle w:val="StyleUnderline"/>
        </w:rPr>
        <w:t xml:space="preserve">There are approximately 4,000 Syrian doctors in the United States.117 </w:t>
      </w:r>
      <w:r w:rsidRPr="00BB5C37">
        <w:rPr>
          <w:rStyle w:val="StyleUnderline"/>
          <w:highlight w:val="yellow"/>
        </w:rPr>
        <w:t>Syrian immigrants also have extremely high rates of business ownership, and “[t]hese businesses provide employment, create jobs, and help spur growth in the local economy</w:t>
      </w:r>
      <w:r w:rsidRPr="00BB5C37">
        <w:rPr>
          <w:rStyle w:val="StyleUnderline"/>
        </w:rPr>
        <w:t>.</w:t>
      </w:r>
      <w:r w:rsidRPr="00BB5C37">
        <w:rPr>
          <w:sz w:val="16"/>
        </w:rPr>
        <w:t xml:space="preserve">”118 One study found that in 2014, eleven percent of Syrian immigrants in the labor force were business owners, compared to four percent of immigrants generally and only three percent of the U.S.-born population.119 Overall, Syrian immigrants are succeeding in the United States, both socially and economically, as measured by a wide range of metrics. While these statistics refer to all Syrian immigrants, rather than Syrian refugees specifically, </w:t>
      </w:r>
      <w:r w:rsidRPr="00BB5C37">
        <w:rPr>
          <w:rStyle w:val="StyleUnderline"/>
        </w:rPr>
        <w:t>they illustrate the economic strength of the communities into which Syrian refugees would likely be received120 and demonstrate that Syrians in the United States are net job makers, not job takers.</w:t>
      </w:r>
      <w:r w:rsidRPr="00BB5C37">
        <w:rPr>
          <w:sz w:val="16"/>
        </w:rPr>
        <w:t xml:space="preserve">121 In addition to acknowledging refugees’ economic contributions, </w:t>
      </w:r>
      <w:r w:rsidRPr="00BB5C37">
        <w:rPr>
          <w:rStyle w:val="StyleUnderline"/>
          <w:highlight w:val="yellow"/>
        </w:rPr>
        <w:t>reports have noted the “untold ways [in which society benefits] from the natural increase in cultural and ethnic diversity</w:t>
      </w:r>
      <w:r w:rsidRPr="00BB5C37">
        <w:rPr>
          <w:rStyle w:val="StyleUnderline"/>
        </w:rPr>
        <w:t xml:space="preserve"> that accompany accepting new residents from around the world.”</w:t>
      </w:r>
      <w:r w:rsidRPr="00BB5C37">
        <w:rPr>
          <w:sz w:val="16"/>
        </w:rPr>
        <w:t xml:space="preserve">122 Drastically reducing the number of refugee admissions </w:t>
      </w:r>
      <w:proofErr w:type="gramStart"/>
      <w:r w:rsidRPr="00BB5C37">
        <w:rPr>
          <w:sz w:val="16"/>
        </w:rPr>
        <w:t>wreaks</w:t>
      </w:r>
      <w:proofErr w:type="gramEnd"/>
      <w:r w:rsidRPr="00BB5C37">
        <w:rPr>
          <w:sz w:val="16"/>
        </w:rPr>
        <w:t xml:space="preserve"> havoc on the lives of countless refugees, including those already present in the United States who are awaiting reunification with family members stranded overseas. These actions also prevent local communities in the United States from reaping the economic and social benefits that refugees bring to their communities.</w:t>
      </w:r>
    </w:p>
    <w:p w14:paraId="0D773DA6" w14:textId="77777777" w:rsidR="00283666" w:rsidRPr="00BB5C37" w:rsidRDefault="00283666" w:rsidP="00283666">
      <w:pPr>
        <w:pStyle w:val="Heading4"/>
      </w:pPr>
      <w:r w:rsidRPr="00BB5C37">
        <w:t>Refugee entrepreneurship boosts the economy with no impact on the labor market</w:t>
      </w:r>
    </w:p>
    <w:p w14:paraId="3284B92F" w14:textId="77777777" w:rsidR="00283666" w:rsidRPr="00BB5C37" w:rsidRDefault="00283666" w:rsidP="00283666">
      <w:r w:rsidRPr="00BB5C37">
        <w:rPr>
          <w:rStyle w:val="Style13ptBold"/>
        </w:rPr>
        <w:t>International Rescue Committee 17</w:t>
      </w:r>
      <w:r w:rsidRPr="00BB5C37">
        <w:t xml:space="preserve"> (Humanitarian aid organization, “The Future of Refugee Welcome in the United States: What’s at Stake in 2018” https://www.rescue.org/sites/default/files/document/1872/policybriefthefutureofrefugeewelcome.pdf) ALH</w:t>
      </w:r>
    </w:p>
    <w:p w14:paraId="28C11C8A" w14:textId="77777777" w:rsidR="00283666" w:rsidRPr="00BB5C37" w:rsidRDefault="00283666" w:rsidP="00283666">
      <w:pPr>
        <w:rPr>
          <w:u w:val="single"/>
        </w:rPr>
      </w:pPr>
      <w:r w:rsidRPr="00BB5C37">
        <w:rPr>
          <w:rStyle w:val="StyleUnderline"/>
          <w:highlight w:val="yellow"/>
        </w:rPr>
        <w:t>Resettled refugees contribute positively to the economy and their communities</w:t>
      </w:r>
      <w:r w:rsidRPr="00BB5C37">
        <w:rPr>
          <w:rStyle w:val="StyleUnderline"/>
        </w:rPr>
        <w:t xml:space="preserve">. </w:t>
      </w:r>
      <w:r w:rsidRPr="00BB5C37">
        <w:rPr>
          <w:sz w:val="16"/>
        </w:rPr>
        <w:t xml:space="preserve">The U.S. refugee resettlement program is designed to help refugees achieve self-sufficiency quickly. In 2016, </w:t>
      </w:r>
      <w:r w:rsidRPr="00BB5C37">
        <w:rPr>
          <w:rStyle w:val="StyleUnderline"/>
        </w:rPr>
        <w:t>over 80 percent of refugees in the International Rescue Committee’s early employment program were economically self-sufficient within six months</w:t>
      </w:r>
      <w:r w:rsidRPr="00BB5C37">
        <w:rPr>
          <w:sz w:val="16"/>
        </w:rPr>
        <w:t xml:space="preserve">. This statistic should not come as a surprise: </w:t>
      </w:r>
      <w:proofErr w:type="gramStart"/>
      <w:r w:rsidRPr="00BB5C37">
        <w:rPr>
          <w:rStyle w:val="StyleUnderline"/>
        </w:rPr>
        <w:t>Refugees</w:t>
      </w:r>
      <w:proofErr w:type="gramEnd"/>
      <w:r w:rsidRPr="00BB5C37">
        <w:rPr>
          <w:sz w:val="16"/>
        </w:rPr>
        <w:t xml:space="preserve"> who have spent years unable to provide for their families, </w:t>
      </w:r>
      <w:r w:rsidRPr="00BB5C37">
        <w:rPr>
          <w:rStyle w:val="StyleUnderline"/>
        </w:rPr>
        <w:t>are eager to work</w:t>
      </w:r>
      <w:r w:rsidRPr="00BB5C37">
        <w:rPr>
          <w:sz w:val="16"/>
        </w:rPr>
        <w:t xml:space="preserve">. While refugee resettlement is first and foremost a humanitarian program, its long-term economic benefits are undeniable. </w:t>
      </w:r>
      <w:r w:rsidRPr="00BB5C37">
        <w:rPr>
          <w:rStyle w:val="StyleUnderline"/>
        </w:rPr>
        <w:t xml:space="preserve">Refugees who enter the country between the ages of 18 and 45 pay on average $21,000 more in taxes to all levels of government than they receive in benefits over a twenty year period. </w:t>
      </w:r>
      <w:r w:rsidRPr="00BB5C37">
        <w:rPr>
          <w:sz w:val="16"/>
        </w:rPr>
        <w:t xml:space="preserve">23 According to research by the bipartisan group New American Economy (NAE), </w:t>
      </w:r>
      <w:r w:rsidRPr="00BB5C37">
        <w:rPr>
          <w:rStyle w:val="StyleUnderline"/>
          <w:highlight w:val="yellow"/>
        </w:rPr>
        <w:t>the U.S. was home to more than 180,000 refugee entrepreneurs, 13 percent of the refugee population in 2015</w:t>
      </w:r>
      <w:r w:rsidRPr="00BB5C37">
        <w:rPr>
          <w:sz w:val="16"/>
        </w:rPr>
        <w:t xml:space="preserve">. By comparison, </w:t>
      </w:r>
      <w:r w:rsidRPr="00BB5C37">
        <w:rPr>
          <w:rStyle w:val="StyleUnderline"/>
        </w:rPr>
        <w:t xml:space="preserve">only 9 percent of the U.S.-born </w:t>
      </w:r>
      <w:proofErr w:type="gramStart"/>
      <w:r w:rsidRPr="00BB5C37">
        <w:rPr>
          <w:rStyle w:val="StyleUnderline"/>
        </w:rPr>
        <w:t>population are</w:t>
      </w:r>
      <w:proofErr w:type="gramEnd"/>
      <w:r w:rsidRPr="00BB5C37">
        <w:rPr>
          <w:rStyle w:val="StyleUnderline"/>
        </w:rPr>
        <w:t xml:space="preserve"> entrepreneurs.24 </w:t>
      </w:r>
      <w:r w:rsidRPr="00BB5C37">
        <w:rPr>
          <w:sz w:val="16"/>
        </w:rPr>
        <w:t xml:space="preserve">Refugees have gone on to become CEOs, ambassadors, and influential economic and cultural figures, including Google co-founder Sergey Brin. The notable list also includes former CEO of Intel Andrew Grove, former Secretary of State Madeleine Albright, former Secretary of State Henry Kissinger, former CEO of Coca-Cola Roberto Goizueta, and painter Marc Chagall. </w:t>
      </w:r>
      <w:r w:rsidRPr="00BB5C37">
        <w:rPr>
          <w:rStyle w:val="StyleUnderline"/>
          <w:highlight w:val="yellow"/>
        </w:rPr>
        <w:t>Resettled refugees are filling critical gaps in the work force and revitalizing cities and rural communities across the U.S.,</w:t>
      </w:r>
      <w:r w:rsidRPr="00BB5C37">
        <w:rPr>
          <w:sz w:val="16"/>
        </w:rPr>
        <w:t xml:space="preserve"> filling empty jobs in industries such as hospitality, food service, and meat-packing. Demographics indicate at least one reason why this is so: </w:t>
      </w:r>
      <w:r w:rsidRPr="00BB5C37">
        <w:rPr>
          <w:rStyle w:val="StyleUnderline"/>
        </w:rPr>
        <w:t>77 percent of refugees are working age compared to just 50 percent of U.S.-born Americans.</w:t>
      </w:r>
      <w:r w:rsidRPr="00BB5C37">
        <w:rPr>
          <w:sz w:val="16"/>
        </w:rPr>
        <w:t xml:space="preserve">25 </w:t>
      </w:r>
      <w:r w:rsidRPr="00BB5C37">
        <w:rPr>
          <w:rStyle w:val="StyleUnderline"/>
        </w:rPr>
        <w:t xml:space="preserve">A recent report released by the office of the chief economist of the Department of State found “robust causal evidence that </w:t>
      </w:r>
      <w:r w:rsidRPr="00BB5C37">
        <w:rPr>
          <w:rStyle w:val="Emphasis"/>
          <w:highlight w:val="yellow"/>
        </w:rPr>
        <w:t>there is no adverse long-run impact of refugees on the U.S. labor market.”</w:t>
      </w:r>
      <w:r w:rsidRPr="00BB5C37">
        <w:rPr>
          <w:sz w:val="16"/>
        </w:rPr>
        <w:t xml:space="preserve">26 Hundreds of employers around the country work closely with resettlement agencies to hire refugees because they are reliable and hard-working. Businesses, faith institutions, and local communities are deeply invested in welcoming refugees and helping them achieve success in their new homes. Private sources contribute $1 for every $2 in government grants for early employment programs. More broadly, private contributions—including volunteer hours, in-kind donations and private philanthropic support— account for a significant share of the costs of integrating refugees. </w:t>
      </w:r>
      <w:r w:rsidRPr="00BB5C37">
        <w:rPr>
          <w:rStyle w:val="StyleUnderline"/>
        </w:rPr>
        <w:t>One study estimates that 61 percent of the costs were provided by private funds, while only 39 percent were covered by federal dollars.27</w:t>
      </w:r>
      <w:r w:rsidRPr="00BB5C37">
        <w:rPr>
          <w:sz w:val="16"/>
        </w:rPr>
        <w:t xml:space="preserve"> In addition to long-term gains refugees provide to the economy, </w:t>
      </w:r>
      <w:r w:rsidRPr="00BB5C37">
        <w:rPr>
          <w:rStyle w:val="StyleUnderline"/>
          <w:highlight w:val="yellow"/>
        </w:rPr>
        <w:t>the resettlement program itself benefits entire communities, bringing millions of federal dollars to states, creating jobs and stimulating local business</w:t>
      </w:r>
      <w:r w:rsidRPr="00BB5C37">
        <w:rPr>
          <w:rStyle w:val="StyleUnderline"/>
        </w:rPr>
        <w:t>. Moreover, federal funds for resettlement enable health screenings, pay for health coverage, and assist schools with refugee students as they adjust to a new culture</w:t>
      </w:r>
    </w:p>
    <w:p w14:paraId="13709328" w14:textId="77777777" w:rsidR="00283666" w:rsidRPr="00BB5C37" w:rsidRDefault="00283666" w:rsidP="00283666">
      <w:pPr>
        <w:pStyle w:val="Heading4"/>
      </w:pPr>
      <w:r w:rsidRPr="00BB5C37">
        <w:t xml:space="preserve">Refugee Immigrants bring economic benefits—no evidence of negative effects </w:t>
      </w:r>
    </w:p>
    <w:p w14:paraId="60CA21C6" w14:textId="77777777" w:rsidR="00283666" w:rsidRPr="00BB5C37" w:rsidRDefault="00283666" w:rsidP="00283666">
      <w:r w:rsidRPr="00BB5C37">
        <w:rPr>
          <w:rStyle w:val="Style13ptBold"/>
        </w:rPr>
        <w:t>Kuczera 17</w:t>
      </w:r>
      <w:r w:rsidRPr="00BB5C37">
        <w:t xml:space="preserve"> (Reiss Kuczera Management and Program Analyst, U.S. Immigration and Customs Enforcement, Office of Professional Responsibility BS, Rutgers University, 2006 MS, University of Illinois, 2013, U.S. REFUGEE POLICY IN THE ERA OF HOMELAND SECURITY: A COMPARATIVE GOVERNMENT ANALYSIS, Thesis, Naval Postgraduate School, Dec 2017, pp 8-9 NLB)</w:t>
      </w:r>
    </w:p>
    <w:p w14:paraId="457E8444" w14:textId="77777777" w:rsidR="00283666" w:rsidRPr="00BB5C37" w:rsidRDefault="00283666" w:rsidP="00283666">
      <w:pPr>
        <w:rPr>
          <w:sz w:val="16"/>
        </w:rPr>
      </w:pPr>
      <w:r w:rsidRPr="00BB5C37">
        <w:rPr>
          <w:sz w:val="16"/>
        </w:rPr>
        <w:t xml:space="preserve">Empirical research examining the economic impact of refugee immigrants on the U.S. economy is sparse.23 Kalena Cortes’s work finds </w:t>
      </w:r>
      <w:r w:rsidRPr="00BB5C37">
        <w:rPr>
          <w:rStyle w:val="StyleUnderline"/>
          <w:highlight w:val="yellow"/>
        </w:rPr>
        <w:t>refugee immigrants</w:t>
      </w:r>
      <w:r w:rsidRPr="00BB5C37">
        <w:rPr>
          <w:sz w:val="16"/>
        </w:rPr>
        <w:t xml:space="preserve"> in the United States, “have lower annual earnings upon arrival; however, their </w:t>
      </w:r>
      <w:r w:rsidRPr="00BB5C37">
        <w:rPr>
          <w:rStyle w:val="StyleUnderline"/>
          <w:highlight w:val="yellow"/>
        </w:rPr>
        <w:t>annual earnings grow faster over time than those of economic immigrants</w:t>
      </w:r>
      <w:r w:rsidRPr="00BB5C37">
        <w:rPr>
          <w:sz w:val="16"/>
        </w:rPr>
        <w:t xml:space="preserve">.”24 Similarly, a Migration Policy Institute report found that from 2009 through 2011, </w:t>
      </w:r>
      <w:r w:rsidRPr="00BB5C37">
        <w:rPr>
          <w:rStyle w:val="StyleUnderline"/>
        </w:rPr>
        <w:t>refugee men, “were more likely to work than their U.S.-born counterparts</w:t>
      </w:r>
      <w:r w:rsidRPr="00BB5C37">
        <w:rPr>
          <w:sz w:val="16"/>
        </w:rPr>
        <w:t xml:space="preserve">: 67 percent versus 60 percent … </w:t>
      </w:r>
      <w:r w:rsidRPr="00BB5C37">
        <w:rPr>
          <w:rStyle w:val="StyleUnderline"/>
        </w:rPr>
        <w:t>refugee women were as likely to work</w:t>
      </w:r>
      <w:r w:rsidRPr="00BB5C37">
        <w:rPr>
          <w:sz w:val="16"/>
        </w:rPr>
        <w:t xml:space="preserve"> as U.S.-born women.”25 The report further found that in the year 2000, </w:t>
      </w:r>
      <w:r w:rsidRPr="00BB5C37">
        <w:rPr>
          <w:rStyle w:val="StyleUnderline"/>
          <w:highlight w:val="yellow"/>
        </w:rPr>
        <w:t>the income of refugees who have been living in the United States for 20 years was comparable to that of natives</w:t>
      </w:r>
      <w:r w:rsidRPr="00BB5C37">
        <w:rPr>
          <w:sz w:val="16"/>
        </w:rPr>
        <w:t xml:space="preserve">. It also found as of 2015, the average household income for long-term resident refugees was below the average for natives, indicating the environment for refugee integration into the economy has become more difficult after the Great Recession of 2007–2009.26 </w:t>
      </w:r>
      <w:r w:rsidRPr="00BB5C37">
        <w:rPr>
          <w:rStyle w:val="StyleUnderline"/>
        </w:rPr>
        <w:t>These studies indicate there are several factors impacting the economic success of refugees to the United States, but they do not necessarily collectively work or earn less than economic immigrants or U.S.-born workers</w:t>
      </w:r>
      <w:r w:rsidRPr="00BB5C37">
        <w:rPr>
          <w:sz w:val="16"/>
        </w:rPr>
        <w:t xml:space="preserve">. These studies focused on the immigrants rather than the </w:t>
      </w:r>
      <w:r w:rsidRPr="00BB5C37">
        <w:rPr>
          <w:rStyle w:val="StyleUnderline"/>
        </w:rPr>
        <w:t>effects of refugees on the larger U.S. economy</w:t>
      </w:r>
      <w:r w:rsidRPr="00BB5C37">
        <w:rPr>
          <w:sz w:val="16"/>
        </w:rPr>
        <w:t xml:space="preserve">. Those </w:t>
      </w:r>
      <w:r w:rsidRPr="00BB5C37">
        <w:rPr>
          <w:rStyle w:val="StyleUnderline"/>
          <w:highlight w:val="yellow"/>
        </w:rPr>
        <w:t>effects may be difficult to quantify</w:t>
      </w:r>
      <w:r w:rsidRPr="00BB5C37">
        <w:rPr>
          <w:sz w:val="16"/>
        </w:rPr>
        <w:t xml:space="preserve"> because the number of refugees admitted into the country is relatively small as compared to the population of economic immigrants and the population of the United States in general. </w:t>
      </w:r>
      <w:r w:rsidRPr="00BB5C37">
        <w:rPr>
          <w:rStyle w:val="StyleUnderline"/>
          <w:highlight w:val="yellow"/>
        </w:rPr>
        <w:t>However, they do contribute to the overall discussion concerning</w:t>
      </w:r>
      <w:r w:rsidRPr="00BB5C37">
        <w:rPr>
          <w:rStyle w:val="StyleUnderline"/>
        </w:rPr>
        <w:t xml:space="preserve"> refugees’ </w:t>
      </w:r>
      <w:r w:rsidRPr="00BB5C37">
        <w:rPr>
          <w:rStyle w:val="StyleUnderline"/>
          <w:highlight w:val="yellow"/>
        </w:rPr>
        <w:t>potential fiscal contributions or withdrawals to the U.S. economy</w:t>
      </w:r>
      <w:r w:rsidRPr="00BB5C37">
        <w:rPr>
          <w:sz w:val="16"/>
        </w:rPr>
        <w:t xml:space="preserve">. Local effects may be easier to identify and understand. In 2013, Chmura Economics and Analytics published a report on the economic impact of refugees in the Cleveland, Ohio area for the 2012 calendar year. It found that while </w:t>
      </w:r>
      <w:r w:rsidRPr="00BB5C37">
        <w:rPr>
          <w:rStyle w:val="StyleUnderline"/>
        </w:rPr>
        <w:t>refugee services in the Cleveland area spent approximately $4.8 million</w:t>
      </w:r>
      <w:r w:rsidRPr="00BB5C37">
        <w:rPr>
          <w:sz w:val="16"/>
        </w:rPr>
        <w:t xml:space="preserve"> in 2012, </w:t>
      </w:r>
      <w:r w:rsidRPr="00BB5C37">
        <w:rPr>
          <w:rStyle w:val="StyleUnderline"/>
        </w:rPr>
        <w:t>the economic activity of refugees in that area was estimated at $48 million</w:t>
      </w:r>
      <w:r w:rsidRPr="00BB5C37">
        <w:rPr>
          <w:sz w:val="16"/>
        </w:rPr>
        <w:t xml:space="preserve">.27 Therefore, the argument over immigration and its fiscal effects needs to be properly scoped. The research shows that </w:t>
      </w:r>
      <w:r w:rsidRPr="00BB5C37">
        <w:rPr>
          <w:rStyle w:val="StyleUnderline"/>
          <w:highlight w:val="yellow"/>
        </w:rPr>
        <w:t>nationwide and overall, immigration has either a positive or minimal effect on the U.S. economy</w:t>
      </w:r>
      <w:r w:rsidRPr="00BB5C37">
        <w:rPr>
          <w:sz w:val="16"/>
        </w:rPr>
        <w:t>. Any negative effects appear specifically to be in circumstances of first-generation immigrants only and on native-born workers with a high school education level or below. The consideration of economic migrants is woven throughout immigration policy, current and historical, albeit not necessarily based on the conclusions and consensus found in the research.</w:t>
      </w:r>
    </w:p>
    <w:p w14:paraId="21A50EA7" w14:textId="77777777" w:rsidR="00283666" w:rsidRPr="00BB5C37" w:rsidRDefault="00283666" w:rsidP="00283666"/>
    <w:p w14:paraId="542FF05D" w14:textId="77777777" w:rsidR="00283666" w:rsidRPr="00BB5C37" w:rsidRDefault="00283666" w:rsidP="00283666">
      <w:pPr>
        <w:pStyle w:val="Heading4"/>
      </w:pPr>
      <w:r w:rsidRPr="00BB5C37">
        <w:t xml:space="preserve">Refugees are net contributors to the economy—true claims of benefits are suppressed by anti-immigrant forces </w:t>
      </w:r>
    </w:p>
    <w:p w14:paraId="4E24F581" w14:textId="77777777" w:rsidR="00283666" w:rsidRPr="00BB5C37" w:rsidRDefault="00283666" w:rsidP="00283666">
      <w:r w:rsidRPr="00BB5C37">
        <w:rPr>
          <w:rStyle w:val="Style13ptBold"/>
        </w:rPr>
        <w:t>Kuczera 17</w:t>
      </w:r>
      <w:r w:rsidRPr="00BB5C37">
        <w:t xml:space="preserve"> (Reiss Kuczera Management and Program Analyst, U.S. Immigration and Customs Enforcement, Office of Professional Responsibility BS, Rutgers University, 2006 MS, University of Illinois, 2013, U.S. REFUGEE POLICY IN THE ERA OF HOMELAND SECURITY: A COMPARATIVE GOVERNMENT ANALYSIS, Thesis, Naval Postgraduate School, Dec 2017, pp 38-39 NLB)</w:t>
      </w:r>
    </w:p>
    <w:p w14:paraId="7AEB27E8" w14:textId="77777777" w:rsidR="00283666" w:rsidRPr="00BB5C37" w:rsidRDefault="00283666" w:rsidP="00283666">
      <w:pPr>
        <w:rPr>
          <w:rStyle w:val="StyleUnderline"/>
        </w:rPr>
      </w:pPr>
      <w:r w:rsidRPr="00BB5C37">
        <w:rPr>
          <w:sz w:val="16"/>
        </w:rPr>
        <w:t xml:space="preserve">Refugees are humanitarian immigrants, requiring humanitarian programs. As with any humanitarian program, fiscal considerations cannot be avoided. </w:t>
      </w:r>
      <w:r w:rsidRPr="00BB5C37">
        <w:rPr>
          <w:rStyle w:val="StyleUnderline"/>
          <w:highlight w:val="yellow"/>
        </w:rPr>
        <w:t>The longstanding claim that refugees are a burden on a host country’s economy has been invigorated</w:t>
      </w:r>
      <w:r w:rsidRPr="00BB5C37">
        <w:rPr>
          <w:sz w:val="16"/>
        </w:rPr>
        <w:t xml:space="preserve"> by the recent mass displacement of Syrian refugees, and echoed by world leaders, including the United States. In his address to the UN General Assembly on September 19, 2017, President </w:t>
      </w:r>
      <w:r w:rsidRPr="00BB5C37">
        <w:rPr>
          <w:rStyle w:val="StyleUnderline"/>
        </w:rPr>
        <w:t>Trump argued</w:t>
      </w:r>
      <w:r w:rsidRPr="00BB5C37">
        <w:rPr>
          <w:sz w:val="16"/>
        </w:rPr>
        <w:t xml:space="preserve"> refugees should be resettled near their home countries because from an economic perspective, </w:t>
      </w:r>
      <w:r w:rsidRPr="00BB5C37">
        <w:rPr>
          <w:rStyle w:val="StyleUnderline"/>
        </w:rPr>
        <w:t>10 refugees in the Middle East could be helped for the cost of resettling one</w:t>
      </w:r>
      <w:r w:rsidRPr="00BB5C37">
        <w:rPr>
          <w:sz w:val="16"/>
        </w:rPr>
        <w:t xml:space="preserve"> in the United States.155 </w:t>
      </w:r>
      <w:r w:rsidRPr="00BB5C37">
        <w:rPr>
          <w:rStyle w:val="StyleUnderline"/>
        </w:rPr>
        <w:t>This claim is rooted in a</w:t>
      </w:r>
      <w:r w:rsidRPr="00BB5C37">
        <w:rPr>
          <w:sz w:val="16"/>
        </w:rPr>
        <w:t xml:space="preserve"> 2015 </w:t>
      </w:r>
      <w:r w:rsidRPr="00BB5C37">
        <w:rPr>
          <w:rStyle w:val="StyleUnderline"/>
        </w:rPr>
        <w:t>report by</w:t>
      </w:r>
      <w:r w:rsidRPr="00BB5C37">
        <w:rPr>
          <w:sz w:val="16"/>
        </w:rPr>
        <w:t xml:space="preserve"> the Center for Immigration Studies (</w:t>
      </w:r>
      <w:r w:rsidRPr="00BB5C37">
        <w:rPr>
          <w:rStyle w:val="StyleUnderline"/>
        </w:rPr>
        <w:t>CIS), a special interest organization</w:t>
      </w:r>
      <w:r w:rsidRPr="00BB5C37">
        <w:rPr>
          <w:sz w:val="16"/>
        </w:rPr>
        <w:t xml:space="preserve"> advocating for lower immigration levels.156 President </w:t>
      </w:r>
      <w:r w:rsidRPr="00BB5C37">
        <w:rPr>
          <w:rStyle w:val="StyleUnderline"/>
        </w:rPr>
        <w:t>Trump’s statement led the news media to investigate</w:t>
      </w:r>
      <w:r w:rsidRPr="00BB5C37">
        <w:rPr>
          <w:sz w:val="16"/>
        </w:rPr>
        <w:t xml:space="preserve"> and produce other reports, such as </w:t>
      </w:r>
      <w:r w:rsidRPr="00BB5C37">
        <w:rPr>
          <w:rStyle w:val="StyleUnderline"/>
          <w:highlight w:val="yellow"/>
        </w:rPr>
        <w:t xml:space="preserve">a 2017 HHS study that found refugees were </w:t>
      </w:r>
      <w:r w:rsidRPr="00BB5C37">
        <w:rPr>
          <w:rStyle w:val="Emphasis"/>
          <w:highlight w:val="yellow"/>
        </w:rPr>
        <w:t>net fiscal contributors</w:t>
      </w:r>
      <w:r w:rsidRPr="00BB5C37">
        <w:rPr>
          <w:rStyle w:val="StyleUnderline"/>
        </w:rPr>
        <w:t xml:space="preserve"> </w:t>
      </w:r>
      <w:r w:rsidRPr="00BB5C37">
        <w:rPr>
          <w:sz w:val="16"/>
        </w:rPr>
        <w:t xml:space="preserve">to the United States.157 </w:t>
      </w:r>
      <w:r w:rsidRPr="00BB5C37">
        <w:rPr>
          <w:rStyle w:val="StyleUnderline"/>
        </w:rPr>
        <w:t>However,</w:t>
      </w:r>
      <w:r w:rsidRPr="00BB5C37">
        <w:rPr>
          <w:sz w:val="16"/>
        </w:rPr>
        <w:t xml:space="preserve"> President </w:t>
      </w:r>
      <w:r w:rsidRPr="00BB5C37">
        <w:rPr>
          <w:rStyle w:val="StyleUnderline"/>
        </w:rPr>
        <w:t>Trump’s</w:t>
      </w:r>
      <w:r w:rsidRPr="00BB5C37">
        <w:rPr>
          <w:sz w:val="16"/>
        </w:rPr>
        <w:t xml:space="preserve"> senior policy </w:t>
      </w:r>
      <w:r w:rsidRPr="00BB5C37">
        <w:rPr>
          <w:rStyle w:val="StyleUnderline"/>
        </w:rPr>
        <w:t>advisor</w:t>
      </w:r>
      <w:r w:rsidRPr="00BB5C37">
        <w:rPr>
          <w:sz w:val="16"/>
        </w:rPr>
        <w:t xml:space="preserve">, Stephen </w:t>
      </w:r>
      <w:r w:rsidRPr="00BB5C37">
        <w:rPr>
          <w:rStyle w:val="StyleUnderline"/>
          <w:highlight w:val="yellow"/>
        </w:rPr>
        <w:t>Miller</w:t>
      </w:r>
      <w:r w:rsidRPr="00BB5C37">
        <w:rPr>
          <w:sz w:val="16"/>
        </w:rPr>
        <w:t xml:space="preserve">, </w:t>
      </w:r>
      <w:r w:rsidRPr="00BB5C37">
        <w:rPr>
          <w:rStyle w:val="Emphasis"/>
          <w:highlight w:val="yellow"/>
        </w:rPr>
        <w:t>intervened to prevent the study from being published</w:t>
      </w:r>
      <w:r w:rsidRPr="00BB5C37">
        <w:rPr>
          <w:sz w:val="16"/>
        </w:rPr>
        <w:t xml:space="preserve">.158 </w:t>
      </w:r>
      <w:r w:rsidRPr="00BB5C37">
        <w:rPr>
          <w:rStyle w:val="StyleUnderline"/>
          <w:highlight w:val="yellow"/>
        </w:rPr>
        <w:t>The CIS report was used to</w:t>
      </w:r>
      <w:r w:rsidRPr="00BB5C37">
        <w:rPr>
          <w:rStyle w:val="StyleUnderline"/>
        </w:rPr>
        <w:t xml:space="preserve"> </w:t>
      </w:r>
      <w:r w:rsidRPr="00BB5C37">
        <w:rPr>
          <w:sz w:val="16"/>
        </w:rPr>
        <w:t xml:space="preserve">validate and </w:t>
      </w:r>
      <w:r w:rsidRPr="00BB5C37">
        <w:rPr>
          <w:rStyle w:val="StyleUnderline"/>
          <w:highlight w:val="yellow"/>
        </w:rPr>
        <w:t>perpetuate the narrative that refugees</w:t>
      </w:r>
      <w:r w:rsidRPr="00BB5C37">
        <w:rPr>
          <w:sz w:val="16"/>
        </w:rPr>
        <w:t xml:space="preserve"> in the United States </w:t>
      </w:r>
      <w:r w:rsidRPr="00BB5C37">
        <w:rPr>
          <w:rStyle w:val="StyleUnderline"/>
          <w:highlight w:val="yellow"/>
        </w:rPr>
        <w:t>are a financial burden</w:t>
      </w:r>
      <w:r w:rsidRPr="00BB5C37">
        <w:rPr>
          <w:sz w:val="16"/>
        </w:rPr>
        <w:t xml:space="preserve"> as well as to support predetermined domestic and foreign policy.159 Though not to the egregious extent we see today, refugees have been held hostage to political games before. In 1975, President Gerald Ford faced some political resistance to the resettlement of refugees from Indochina.160 At the time, unemployment was high throughout the country, and states such as California initially resisted refugee resettlement, in part, on this basis.161 It may also be worth noting that the governor of California at the time, Jerry Brown, was a Democrat, and Gerald Ford was a Republican. Such examples of </w:t>
      </w:r>
      <w:r w:rsidRPr="00BB5C37">
        <w:rPr>
          <w:rStyle w:val="StyleUnderline"/>
        </w:rPr>
        <w:t xml:space="preserve">politicized immigration and refugee policy illustrate that objective empirical research is oftentimes omitted or suppressed from consideration when setting public policy for immigration and refugees. </w:t>
      </w:r>
      <w:r w:rsidRPr="00BB5C37">
        <w:rPr>
          <w:rStyle w:val="StyleUnderline"/>
          <w:highlight w:val="yellow"/>
        </w:rPr>
        <w:t>This omission is to the detriment of the United States and its people who are left with stalled reform, a lack of continuity in policies, and without an immigration and refugee strategy.</w:t>
      </w:r>
    </w:p>
    <w:p w14:paraId="2A66EB84" w14:textId="77777777" w:rsidR="00283666" w:rsidRPr="00BB5C37" w:rsidRDefault="00283666" w:rsidP="00283666"/>
    <w:p w14:paraId="4965E0B9" w14:textId="77777777" w:rsidR="00283666" w:rsidRPr="00BB5C37" w:rsidRDefault="00283666" w:rsidP="00283666">
      <w:pPr>
        <w:pStyle w:val="Heading4"/>
      </w:pPr>
      <w:r w:rsidRPr="00BB5C37">
        <w:t>Long-term trend proves economic contributions—effects last generations</w:t>
      </w:r>
    </w:p>
    <w:p w14:paraId="646AF4C4" w14:textId="77777777" w:rsidR="00283666" w:rsidRPr="00BB5C37" w:rsidRDefault="00283666" w:rsidP="00283666">
      <w:r w:rsidRPr="00BB5C37">
        <w:rPr>
          <w:rStyle w:val="Style13ptBold"/>
        </w:rPr>
        <w:t>Kuczera 17</w:t>
      </w:r>
      <w:r w:rsidRPr="00BB5C37">
        <w:t xml:space="preserve"> (Reiss Kuczera Management and Program Analyst, U.S. Immigration and Customs Enforcement, Office of Professional Responsibility BS, Rutgers University, 2006 MS, University of Illinois, 2013, U.S. REFUGEE POLICY IN THE ERA OF HOMELAND SECURITY: A COMPARATIVE GOVERNMENT ANALYSIS, Thesis, Naval Postgraduate School, Dec 2017, NLB)</w:t>
      </w:r>
    </w:p>
    <w:p w14:paraId="763D020E" w14:textId="77777777" w:rsidR="00283666" w:rsidRPr="00BB5C37" w:rsidRDefault="00283666" w:rsidP="00283666">
      <w:pPr>
        <w:rPr>
          <w:rStyle w:val="StyleUnderline"/>
        </w:rPr>
      </w:pPr>
      <w:r w:rsidRPr="00BB5C37">
        <w:rPr>
          <w:sz w:val="16"/>
        </w:rPr>
        <w:t xml:space="preserve">As discussed in Chapter I, </w:t>
      </w:r>
      <w:r w:rsidRPr="00BB5C37">
        <w:rPr>
          <w:rStyle w:val="StyleUnderline"/>
          <w:highlight w:val="yellow"/>
        </w:rPr>
        <w:t>overall immigration has a neutral or net positive effect on the U.S. economy</w:t>
      </w:r>
      <w:r w:rsidRPr="00BB5C37">
        <w:rPr>
          <w:sz w:val="16"/>
        </w:rPr>
        <w:t xml:space="preserve">. </w:t>
      </w:r>
      <w:r w:rsidRPr="00BB5C37">
        <w:rPr>
          <w:rStyle w:val="StyleUnderline"/>
        </w:rPr>
        <w:t xml:space="preserve">Research conducted on the economic effects of refugees </w:t>
      </w:r>
      <w:r w:rsidRPr="00BB5C37">
        <w:rPr>
          <w:sz w:val="16"/>
        </w:rPr>
        <w:t xml:space="preserve">in the United States generally </w:t>
      </w:r>
      <w:r w:rsidRPr="00BB5C37">
        <w:rPr>
          <w:rStyle w:val="StyleUnderline"/>
        </w:rPr>
        <w:t>finds similar</w:t>
      </w:r>
      <w:r w:rsidRPr="00BB5C37">
        <w:rPr>
          <w:sz w:val="16"/>
        </w:rPr>
        <w:t xml:space="preserve"> and consistent </w:t>
      </w:r>
      <w:r w:rsidRPr="00BB5C37">
        <w:rPr>
          <w:rStyle w:val="StyleUnderline"/>
        </w:rPr>
        <w:t>results</w:t>
      </w:r>
      <w:r w:rsidRPr="00BB5C37">
        <w:rPr>
          <w:sz w:val="16"/>
        </w:rPr>
        <w:t xml:space="preserve">. Admitting and resettling </w:t>
      </w:r>
      <w:r w:rsidRPr="00BB5C37">
        <w:rPr>
          <w:rStyle w:val="StyleUnderline"/>
        </w:rPr>
        <w:t>new refugees require short-term expenditures</w:t>
      </w:r>
      <w:r w:rsidRPr="00BB5C37">
        <w:rPr>
          <w:sz w:val="16"/>
        </w:rPr>
        <w:t xml:space="preserve">. These government/public sector expenditures include providing food, housing, basic income support, healthcare, social services, and some sort of training and orientation classes for societal and integration into the labor market.164 The extent to which </w:t>
      </w:r>
      <w:r w:rsidRPr="00BB5C37">
        <w:rPr>
          <w:rStyle w:val="StyleUnderline"/>
        </w:rPr>
        <w:t>these expenditures can be transformed into investments and yield a net positive for the host country’s economy</w:t>
      </w:r>
      <w:r w:rsidRPr="00BB5C37">
        <w:rPr>
          <w:sz w:val="16"/>
        </w:rPr>
        <w:t xml:space="preserve"> depends on how quickly refugees enter and integrate into the labor market.165 Research finds that over time, the fiscal effect of refugees on the U.S. economy is net positive. For example, a recent study found the average refugee is a financial drain on the government for their first eight years but becomes a net positive contributor to the economy by the ninth year and on.166 </w:t>
      </w:r>
      <w:r w:rsidRPr="00BB5C37">
        <w:rPr>
          <w:rStyle w:val="StyleUnderline"/>
        </w:rPr>
        <w:t xml:space="preserve">Over a period of 20 years, </w:t>
      </w:r>
      <w:r w:rsidRPr="00BB5C37">
        <w:rPr>
          <w:rStyle w:val="StyleUnderline"/>
          <w:highlight w:val="yellow"/>
        </w:rPr>
        <w:t>the U</w:t>
      </w:r>
      <w:r w:rsidRPr="00BB5C37">
        <w:rPr>
          <w:rStyle w:val="StyleUnderline"/>
        </w:rPr>
        <w:t xml:space="preserve">nited </w:t>
      </w:r>
      <w:r w:rsidRPr="00BB5C37">
        <w:rPr>
          <w:rStyle w:val="StyleUnderline"/>
          <w:highlight w:val="yellow"/>
        </w:rPr>
        <w:t>S</w:t>
      </w:r>
      <w:r w:rsidRPr="00BB5C37">
        <w:rPr>
          <w:rStyle w:val="StyleUnderline"/>
        </w:rPr>
        <w:t xml:space="preserve">tates </w:t>
      </w:r>
      <w:r w:rsidRPr="00BB5C37">
        <w:rPr>
          <w:rStyle w:val="StyleUnderline"/>
          <w:highlight w:val="yellow"/>
        </w:rPr>
        <w:t>receives an average net fiscal benefit of $21,195 per refugee</w:t>
      </w:r>
      <w:r w:rsidRPr="00BB5C37">
        <w:rPr>
          <w:rStyle w:val="StyleUnderline"/>
        </w:rPr>
        <w:t>.</w:t>
      </w:r>
      <w:r w:rsidRPr="00BB5C37">
        <w:rPr>
          <w:sz w:val="16"/>
        </w:rPr>
        <w:t xml:space="preserve">167 One reason why </w:t>
      </w:r>
      <w:r w:rsidRPr="00BB5C37">
        <w:rPr>
          <w:rStyle w:val="StyleUnderline"/>
        </w:rPr>
        <w:t>the CIS report is misleading</w:t>
      </w:r>
      <w:r w:rsidRPr="00BB5C37">
        <w:rPr>
          <w:sz w:val="16"/>
        </w:rPr>
        <w:t xml:space="preserve"> is </w:t>
      </w:r>
      <w:r w:rsidRPr="00BB5C37">
        <w:rPr>
          <w:rStyle w:val="StyleUnderline"/>
        </w:rPr>
        <w:t>because it considered only refugees within their first five years</w:t>
      </w:r>
      <w:r w:rsidRPr="00BB5C37">
        <w:rPr>
          <w:sz w:val="16"/>
        </w:rPr>
        <w:t xml:space="preserve">. In fact, five years is the period elapsing before refugee income begins to sharply rise and those initial costs are offset.168 </w:t>
      </w:r>
      <w:proofErr w:type="gramStart"/>
      <w:r w:rsidRPr="00BB5C37">
        <w:rPr>
          <w:rStyle w:val="StyleUnderline"/>
          <w:highlight w:val="yellow"/>
        </w:rPr>
        <w:t>This</w:t>
      </w:r>
      <w:proofErr w:type="gramEnd"/>
      <w:r w:rsidRPr="00BB5C37">
        <w:rPr>
          <w:rStyle w:val="StyleUnderline"/>
          <w:highlight w:val="yellow"/>
        </w:rPr>
        <w:t xml:space="preserve"> long-term positive momentum continues for subsequent generations</w:t>
      </w:r>
      <w:r w:rsidRPr="00BB5C37">
        <w:rPr>
          <w:rStyle w:val="StyleUnderline"/>
        </w:rPr>
        <w:t>.</w:t>
      </w:r>
      <w:r w:rsidRPr="00BB5C37">
        <w:rPr>
          <w:sz w:val="16"/>
        </w:rPr>
        <w:t xml:space="preserve"> </w:t>
      </w:r>
      <w:r w:rsidRPr="00BB5C37">
        <w:rPr>
          <w:rStyle w:val="StyleUnderline"/>
        </w:rPr>
        <w:t xml:space="preserve">The children of refugees economically perform on par or better than other native-born workers. </w:t>
      </w:r>
      <w:r w:rsidRPr="00BB5C37">
        <w:rPr>
          <w:sz w:val="16"/>
        </w:rPr>
        <w:t xml:space="preserve">For example, in 1976, a large wave of Vietnamese “boat people” arrived in the United States seeking refuge.169 Today, Vietnamese Americans, most of whom are second-generation refugees, have unemployment rates lower than the national unemployment rate.170 Furthermore, Vietnamese American income is higher than the average American income.171 Research at the local level finds examples of similar positive economic effects from refugees. For advanced economies such as the United States, Chmura Economics and Analytics find, “once refugees have adjusted to their new life after resettlement, they can provide substantial contributions to the workforce and economic development in the long run at the regional level.”172 </w:t>
      </w:r>
      <w:r w:rsidRPr="00BB5C37">
        <w:rPr>
          <w:rStyle w:val="StyleUnderline"/>
        </w:rPr>
        <w:t xml:space="preserve">In </w:t>
      </w:r>
      <w:r w:rsidRPr="00BB5C37">
        <w:rPr>
          <w:sz w:val="16"/>
        </w:rPr>
        <w:t xml:space="preserve">May of </w:t>
      </w:r>
      <w:r w:rsidRPr="00BB5C37">
        <w:rPr>
          <w:rStyle w:val="StyleUnderline"/>
        </w:rPr>
        <w:t>1980,</w:t>
      </w:r>
      <w:r w:rsidRPr="00BB5C37">
        <w:rPr>
          <w:sz w:val="16"/>
        </w:rPr>
        <w:t xml:space="preserve"> approximately </w:t>
      </w:r>
      <w:r w:rsidRPr="00BB5C37">
        <w:rPr>
          <w:rStyle w:val="StyleUnderline"/>
        </w:rPr>
        <w:t xml:space="preserve">125,000 refugees fled persecution in Cuba and arrived in Miami </w:t>
      </w:r>
      <w:r w:rsidRPr="00BB5C37">
        <w:rPr>
          <w:sz w:val="16"/>
        </w:rPr>
        <w:t xml:space="preserve">in small boats.173 Although </w:t>
      </w:r>
      <w:r w:rsidRPr="00BB5C37">
        <w:rPr>
          <w:rStyle w:val="StyleUnderline"/>
        </w:rPr>
        <w:t xml:space="preserve">the influx added a significant seven percent to Miami’s labor force, </w:t>
      </w:r>
      <w:r w:rsidRPr="00BB5C37">
        <w:rPr>
          <w:rStyle w:val="StyleUnderline"/>
          <w:highlight w:val="yellow"/>
        </w:rPr>
        <w:t xml:space="preserve">there was </w:t>
      </w:r>
      <w:r w:rsidRPr="00BB5C37">
        <w:rPr>
          <w:rStyle w:val="Emphasis"/>
          <w:highlight w:val="yellow"/>
        </w:rPr>
        <w:t>no effect on wages or unemployment</w:t>
      </w:r>
      <w:r w:rsidRPr="00BB5C37">
        <w:rPr>
          <w:rStyle w:val="StyleUnderline"/>
        </w:rPr>
        <w:t xml:space="preserve"> rates,</w:t>
      </w:r>
      <w:r w:rsidRPr="00BB5C37">
        <w:rPr>
          <w:sz w:val="16"/>
        </w:rPr>
        <w:t xml:space="preserve"> while the city’s consumer base and labor force increased.174 Additionally, a study of the economic impact of refugees in the Cleveland, Ohio area found that in 2012, an investment of $4.8 million in refugee aid services yielded $48 million in economic activity, a net fiscal gain of $43.2 million.175 </w:t>
      </w:r>
      <w:r w:rsidRPr="00BB5C37">
        <w:rPr>
          <w:rStyle w:val="StyleUnderline"/>
          <w:highlight w:val="yellow"/>
        </w:rPr>
        <w:t>In St. Louis</w:t>
      </w:r>
      <w:r w:rsidRPr="00BB5C37">
        <w:rPr>
          <w:sz w:val="16"/>
          <w:highlight w:val="yellow"/>
        </w:rPr>
        <w:t>,</w:t>
      </w:r>
      <w:r w:rsidRPr="00BB5C37">
        <w:rPr>
          <w:sz w:val="16"/>
        </w:rPr>
        <w:t xml:space="preserve"> Missouri, </w:t>
      </w:r>
      <w:r w:rsidRPr="00BB5C37">
        <w:rPr>
          <w:rStyle w:val="StyleUnderline"/>
          <w:highlight w:val="yellow"/>
        </w:rPr>
        <w:t>an influx of</w:t>
      </w:r>
      <w:r w:rsidRPr="00BB5C37">
        <w:rPr>
          <w:rStyle w:val="StyleUnderline"/>
        </w:rPr>
        <w:t xml:space="preserve"> Bosnian </w:t>
      </w:r>
      <w:r w:rsidRPr="00BB5C37">
        <w:rPr>
          <w:rStyle w:val="StyleUnderline"/>
          <w:highlight w:val="yellow"/>
        </w:rPr>
        <w:t>refugees</w:t>
      </w:r>
      <w:r w:rsidRPr="00BB5C37">
        <w:rPr>
          <w:sz w:val="16"/>
        </w:rPr>
        <w:t xml:space="preserve"> in the 1990s </w:t>
      </w:r>
      <w:r w:rsidRPr="00BB5C37">
        <w:rPr>
          <w:rStyle w:val="StyleUnderline"/>
          <w:highlight w:val="yellow"/>
        </w:rPr>
        <w:t>transformed the neighborhood</w:t>
      </w:r>
      <w:r w:rsidRPr="00BB5C37">
        <w:rPr>
          <w:rStyle w:val="StyleUnderline"/>
        </w:rPr>
        <w:t xml:space="preserve"> of Bevo Mill from one of crime and abandoned buildings to a community with lower crime and unemployment rates than the general population.</w:t>
      </w:r>
      <w:r w:rsidRPr="00BB5C37">
        <w:rPr>
          <w:sz w:val="16"/>
        </w:rPr>
        <w:t xml:space="preserve">176 St. Louis University found immigrants in this area earned approximately 25 percent higher incomes than native-born Americans and surpassed local natives in likelihood of being entrepreneurs, skilled workers, and possessing advanced degrees.177 </w:t>
      </w:r>
      <w:r w:rsidRPr="00BB5C37">
        <w:rPr>
          <w:rStyle w:val="StyleUnderline"/>
          <w:highlight w:val="yellow"/>
        </w:rPr>
        <w:t>Researchers have reached similar conclusions at the state level</w:t>
      </w:r>
      <w:r w:rsidRPr="00BB5C37">
        <w:rPr>
          <w:rStyle w:val="StyleUnderline"/>
        </w:rPr>
        <w:t>.</w:t>
      </w:r>
      <w:r w:rsidRPr="00BB5C37">
        <w:rPr>
          <w:sz w:val="16"/>
        </w:rPr>
        <w:t xml:space="preserve"> For instance, research for the period 1990 through 2012 found </w:t>
      </w:r>
      <w:r w:rsidRPr="00BB5C37">
        <w:rPr>
          <w:rStyle w:val="StyleUnderline"/>
        </w:rPr>
        <w:t>refugees in Tennessee were positive fiscal contributors for the state,</w:t>
      </w:r>
      <w:r w:rsidRPr="00BB5C37">
        <w:rPr>
          <w:sz w:val="16"/>
        </w:rPr>
        <w:t xml:space="preserve"> generating $1.3 billion in tax revenues.178 This generated revenue is almost twice as much as those refugees consumed in state-funded services.179 </w:t>
      </w:r>
      <w:r w:rsidRPr="00BB5C37">
        <w:rPr>
          <w:rStyle w:val="StyleUnderline"/>
        </w:rPr>
        <w:t>In 2015, refugees in California contributed almost $2 billion in state and local taxes.</w:t>
      </w:r>
      <w:r w:rsidRPr="00BB5C37">
        <w:rPr>
          <w:sz w:val="16"/>
        </w:rPr>
        <w:t xml:space="preserve">180 </w:t>
      </w:r>
      <w:r w:rsidRPr="00BB5C37">
        <w:rPr>
          <w:rStyle w:val="StyleUnderline"/>
        </w:rPr>
        <w:t>Places such as Miami, Cleveland, St. Louis, Tennessee, and California provide sound and compelling case studies that are important in developing informed refugee policy.</w:t>
      </w:r>
    </w:p>
    <w:p w14:paraId="1D84C0C9" w14:textId="77777777" w:rsidR="00283666" w:rsidRPr="00BB5C37" w:rsidRDefault="00283666" w:rsidP="00283666">
      <w:pPr>
        <w:pStyle w:val="Heading3"/>
      </w:pPr>
      <w:proofErr w:type="gramStart"/>
      <w:r w:rsidRPr="00BB5C37">
        <w:t>black</w:t>
      </w:r>
      <w:proofErr w:type="gramEnd"/>
      <w:r w:rsidRPr="00BB5C37">
        <w:t xml:space="preserve"> market</w:t>
      </w:r>
    </w:p>
    <w:p w14:paraId="08E48F80" w14:textId="77777777" w:rsidR="00283666" w:rsidRPr="00BB5C37" w:rsidRDefault="00283666" w:rsidP="00283666">
      <w:pPr>
        <w:pStyle w:val="Heading4"/>
      </w:pPr>
      <w:r w:rsidRPr="00BB5C37">
        <w:t>Fixing administrative clog and processing times solves economic integration and black market activity</w:t>
      </w:r>
    </w:p>
    <w:p w14:paraId="4361E8FB" w14:textId="77777777" w:rsidR="00283666" w:rsidRPr="00BB5C37" w:rsidRDefault="00283666" w:rsidP="00283666">
      <w:r w:rsidRPr="00BB5C37">
        <w:rPr>
          <w:rStyle w:val="Style13ptBold"/>
        </w:rPr>
        <w:t>Kuczera 17</w:t>
      </w:r>
      <w:r w:rsidRPr="00BB5C37">
        <w:t xml:space="preserve"> (Reiss Kuczera Management and Program Analyst, U.S. Immigration and Customs Enforcement, Office of Professional Responsibility BS, Rutgers University, 2006 MS, University of Illinois, 2013, U.S. REFUGEE POLICY IN THE ERA OF HOMELAND SECURITY: A COMPARATIVE GOVERNMENT ANALYSIS, Thesis, Naval Postgraduate School, Dec 2017, pp 84-85 NLB)</w:t>
      </w:r>
    </w:p>
    <w:p w14:paraId="1E33C9F7" w14:textId="77777777" w:rsidR="00283666" w:rsidRPr="00BB5C37" w:rsidRDefault="00283666" w:rsidP="00283666">
      <w:pPr>
        <w:rPr>
          <w:sz w:val="16"/>
        </w:rPr>
      </w:pPr>
      <w:r w:rsidRPr="00BB5C37">
        <w:rPr>
          <w:sz w:val="16"/>
        </w:rPr>
        <w:t xml:space="preserve">This thesis shows that several general economic findings are consistent across all three countries. In the </w:t>
      </w:r>
      <w:r w:rsidRPr="00BB5C37">
        <w:rPr>
          <w:rStyle w:val="StyleUnderline"/>
          <w:highlight w:val="yellow"/>
        </w:rPr>
        <w:t>short term</w:t>
      </w:r>
      <w:r w:rsidRPr="00BB5C37">
        <w:rPr>
          <w:sz w:val="16"/>
        </w:rPr>
        <w:t xml:space="preserve">, accepting and </w:t>
      </w:r>
      <w:r w:rsidRPr="00BB5C37">
        <w:rPr>
          <w:rStyle w:val="StyleUnderline"/>
          <w:highlight w:val="yellow"/>
        </w:rPr>
        <w:t>resettling</w:t>
      </w:r>
      <w:r w:rsidRPr="00BB5C37">
        <w:rPr>
          <w:sz w:val="16"/>
        </w:rPr>
        <w:t xml:space="preserve"> refugees </w:t>
      </w:r>
      <w:r w:rsidRPr="00BB5C37">
        <w:rPr>
          <w:rStyle w:val="StyleUnderline"/>
          <w:highlight w:val="yellow"/>
        </w:rPr>
        <w:t>require state expenditures</w:t>
      </w:r>
      <w:r w:rsidRPr="00BB5C37">
        <w:rPr>
          <w:sz w:val="16"/>
        </w:rPr>
        <w:t xml:space="preserve">. However, </w:t>
      </w:r>
      <w:r w:rsidRPr="00BB5C37">
        <w:rPr>
          <w:rStyle w:val="StyleUnderline"/>
        </w:rPr>
        <w:t>these</w:t>
      </w:r>
      <w:r w:rsidRPr="00BB5C37">
        <w:rPr>
          <w:sz w:val="16"/>
        </w:rPr>
        <w:t xml:space="preserve"> expenditures can sometimes </w:t>
      </w:r>
      <w:r w:rsidRPr="00BB5C37">
        <w:rPr>
          <w:rStyle w:val="StyleUnderline"/>
        </w:rPr>
        <w:t>act as a stimulus to the economy</w:t>
      </w:r>
      <w:r w:rsidRPr="00BB5C37">
        <w:rPr>
          <w:sz w:val="16"/>
        </w:rPr>
        <w:t xml:space="preserve"> as a whole as a result of working refugees contributing to corporate production and their contributions to higher aggregate demand.410 Initially, new refugees earn less in wages and are employed less than other immigrant groups or native-born workers, although individual economic performance tends to increase the longer a refugee resides in their new country. Moreover, </w:t>
      </w:r>
      <w:r w:rsidRPr="00BB5C37">
        <w:rPr>
          <w:rStyle w:val="StyleUnderline"/>
        </w:rPr>
        <w:t>the impacts of refugees</w:t>
      </w:r>
      <w:r w:rsidRPr="00BB5C37">
        <w:rPr>
          <w:sz w:val="16"/>
        </w:rPr>
        <w:t xml:space="preserve"> on the greater economy also </w:t>
      </w:r>
      <w:r w:rsidRPr="00BB5C37">
        <w:rPr>
          <w:rStyle w:val="StyleUnderline"/>
        </w:rPr>
        <w:t>trend net positive</w:t>
      </w:r>
      <w:r w:rsidRPr="00BB5C37">
        <w:rPr>
          <w:sz w:val="16"/>
        </w:rPr>
        <w:t xml:space="preserve"> after a decade or two. Although the economic effects of refugees come as both benefits and challenges for the host country</w:t>
      </w:r>
      <w:r w:rsidRPr="00BB5C37">
        <w:rPr>
          <w:rStyle w:val="StyleUnderline"/>
        </w:rPr>
        <w:t xml:space="preserve">, </w:t>
      </w:r>
      <w:r w:rsidRPr="00BB5C37">
        <w:rPr>
          <w:rStyle w:val="StyleUnderline"/>
          <w:highlight w:val="yellow"/>
        </w:rPr>
        <w:t xml:space="preserve">the ability to capitalize on the advantages </w:t>
      </w:r>
      <w:r w:rsidRPr="00BB5C37">
        <w:rPr>
          <w:rStyle w:val="Emphasis"/>
          <w:highlight w:val="yellow"/>
        </w:rPr>
        <w:t>depends on</w:t>
      </w:r>
      <w:r w:rsidRPr="00BB5C37">
        <w:rPr>
          <w:rStyle w:val="StyleUnderline"/>
          <w:highlight w:val="yellow"/>
        </w:rPr>
        <w:t xml:space="preserve"> how seamlessly refugees are integrated</w:t>
      </w:r>
      <w:r w:rsidRPr="00BB5C37">
        <w:rPr>
          <w:rStyle w:val="StyleUnderline"/>
        </w:rPr>
        <w:t xml:space="preserve"> into the country’s social and economic fabric</w:t>
      </w:r>
      <w:r w:rsidRPr="00BB5C37">
        <w:rPr>
          <w:sz w:val="16"/>
        </w:rPr>
        <w:t xml:space="preserve">.411 </w:t>
      </w:r>
      <w:r w:rsidRPr="00BB5C37">
        <w:rPr>
          <w:rStyle w:val="StyleUnderline"/>
          <w:highlight w:val="yellow"/>
        </w:rPr>
        <w:t>Integration efforts</w:t>
      </w:r>
      <w:r w:rsidRPr="00BB5C37">
        <w:rPr>
          <w:sz w:val="16"/>
        </w:rPr>
        <w:t xml:space="preserve">, specifically those </w:t>
      </w:r>
      <w:r w:rsidRPr="00BB5C37">
        <w:rPr>
          <w:rStyle w:val="StyleUnderline"/>
        </w:rPr>
        <w:t xml:space="preserve">aimed at labor market </w:t>
      </w:r>
      <w:r w:rsidRPr="00BB5C37">
        <w:rPr>
          <w:rStyle w:val="StyleUnderline"/>
          <w:highlight w:val="yellow"/>
        </w:rPr>
        <w:t>integration</w:t>
      </w:r>
      <w:r w:rsidRPr="00BB5C37">
        <w:rPr>
          <w:sz w:val="16"/>
          <w:highlight w:val="yellow"/>
        </w:rPr>
        <w:t xml:space="preserve">, </w:t>
      </w:r>
      <w:r w:rsidRPr="00BB5C37">
        <w:rPr>
          <w:rStyle w:val="StyleUnderline"/>
          <w:highlight w:val="yellow"/>
        </w:rPr>
        <w:t xml:space="preserve">appear to be </w:t>
      </w:r>
      <w:r w:rsidRPr="00BB5C37">
        <w:rPr>
          <w:rStyle w:val="Emphasis"/>
          <w:highlight w:val="yellow"/>
        </w:rPr>
        <w:t>the single most significant</w:t>
      </w:r>
      <w:r w:rsidRPr="00BB5C37">
        <w:rPr>
          <w:rStyle w:val="StyleUnderline"/>
          <w:highlight w:val="yellow"/>
        </w:rPr>
        <w:t xml:space="preserve"> and varying factor influencing the</w:t>
      </w:r>
      <w:r w:rsidRPr="00BB5C37">
        <w:rPr>
          <w:rStyle w:val="StyleUnderline"/>
        </w:rPr>
        <w:t xml:space="preserve"> success and </w:t>
      </w:r>
      <w:r w:rsidRPr="00BB5C37">
        <w:rPr>
          <w:rStyle w:val="StyleUnderline"/>
          <w:highlight w:val="yellow"/>
        </w:rPr>
        <w:t>benefits of refugees to an economy</w:t>
      </w:r>
      <w:r w:rsidRPr="00BB5C37">
        <w:rPr>
          <w:rStyle w:val="StyleUnderline"/>
        </w:rPr>
        <w:t xml:space="preserve"> in a developed and liberal democracy</w:t>
      </w:r>
      <w:r w:rsidRPr="00BB5C37">
        <w:rPr>
          <w:sz w:val="16"/>
        </w:rPr>
        <w:t xml:space="preserve">. </w:t>
      </w:r>
      <w:r w:rsidRPr="00BB5C37">
        <w:rPr>
          <w:rStyle w:val="StyleUnderline"/>
        </w:rPr>
        <w:t xml:space="preserve">The first challenge to economic </w:t>
      </w:r>
      <w:r w:rsidRPr="00BB5C37">
        <w:rPr>
          <w:rStyle w:val="StyleUnderline"/>
          <w:highlight w:val="yellow"/>
        </w:rPr>
        <w:t xml:space="preserve">integration is related to </w:t>
      </w:r>
      <w:r w:rsidRPr="00BB5C37">
        <w:rPr>
          <w:rStyle w:val="Emphasis"/>
          <w:highlight w:val="yellow"/>
        </w:rPr>
        <w:t>the time it takes to process</w:t>
      </w:r>
      <w:r w:rsidRPr="00BB5C37">
        <w:rPr>
          <w:rStyle w:val="StyleUnderline"/>
        </w:rPr>
        <w:t xml:space="preserve"> </w:t>
      </w:r>
      <w:r w:rsidRPr="00BB5C37">
        <w:rPr>
          <w:rStyle w:val="StyleUnderline"/>
          <w:highlight w:val="yellow"/>
        </w:rPr>
        <w:t>refugees</w:t>
      </w:r>
      <w:r w:rsidRPr="00BB5C37">
        <w:rPr>
          <w:sz w:val="16"/>
        </w:rPr>
        <w:t xml:space="preserve">. In all three countries featured in this thesis, refugees and asylum seekers cannot fully and legally enter the workforce until their claims have been approved. The time that may elapse during this process varies, and this </w:t>
      </w:r>
      <w:r w:rsidRPr="00BB5C37">
        <w:rPr>
          <w:rStyle w:val="StyleUnderline"/>
        </w:rPr>
        <w:t xml:space="preserve">time spent in status limbo hinders labor market integration and prolongs state assistance. </w:t>
      </w:r>
      <w:r w:rsidRPr="00BB5C37">
        <w:rPr>
          <w:sz w:val="16"/>
        </w:rPr>
        <w:t xml:space="preserve">Even with temporary status, </w:t>
      </w:r>
      <w:r w:rsidRPr="00BB5C37">
        <w:rPr>
          <w:rStyle w:val="StyleUnderline"/>
        </w:rPr>
        <w:t>companies may be hesitant to invest in refugees</w:t>
      </w:r>
      <w:r w:rsidRPr="00BB5C37">
        <w:rPr>
          <w:sz w:val="16"/>
        </w:rPr>
        <w:t xml:space="preserve"> if they believe as employees they may be deported.412 Therefore, </w:t>
      </w:r>
      <w:r w:rsidRPr="00BB5C37">
        <w:rPr>
          <w:rStyle w:val="StyleUnderline"/>
        </w:rPr>
        <w:t>it is imperative that refugee and asylum claims are processed quickly,</w:t>
      </w:r>
      <w:r w:rsidRPr="00BB5C37">
        <w:rPr>
          <w:sz w:val="16"/>
        </w:rPr>
        <w:t xml:space="preserve"> so applicants can either be deported or, if granted protection in the United States, quickly enter the labor market.413 </w:t>
      </w:r>
      <w:r w:rsidRPr="00BB5C37">
        <w:rPr>
          <w:rStyle w:val="StyleUnderline"/>
          <w:highlight w:val="yellow"/>
        </w:rPr>
        <w:t>Other unforeseen and unintended consequences of a lengthy or backlogged adjudication process are possible</w:t>
      </w:r>
      <w:r w:rsidRPr="00BB5C37">
        <w:rPr>
          <w:rStyle w:val="StyleUnderline"/>
        </w:rPr>
        <w:t>.</w:t>
      </w:r>
      <w:r w:rsidRPr="00BB5C37">
        <w:rPr>
          <w:sz w:val="16"/>
        </w:rPr>
        <w:t xml:space="preserve"> </w:t>
      </w:r>
      <w:r w:rsidRPr="00BB5C37">
        <w:rPr>
          <w:rStyle w:val="StyleUnderline"/>
        </w:rPr>
        <w:t>Lengthy processes for refugees in Bulgaria in the 1990s,</w:t>
      </w:r>
      <w:r w:rsidRPr="00BB5C37">
        <w:rPr>
          <w:sz w:val="16"/>
        </w:rPr>
        <w:t xml:space="preserve"> for example, </w:t>
      </w:r>
      <w:r w:rsidRPr="00BB5C37">
        <w:rPr>
          <w:rStyle w:val="StyleUnderline"/>
        </w:rPr>
        <w:t>created barriers to entering into the labor economy, which prompted many to enter black market and shadow economies.</w:t>
      </w:r>
      <w:r w:rsidRPr="00BB5C37">
        <w:rPr>
          <w:sz w:val="16"/>
        </w:rPr>
        <w:t>414</w:t>
      </w:r>
    </w:p>
    <w:p w14:paraId="43D7C7F8" w14:textId="77777777" w:rsidR="00283666" w:rsidRPr="00BB5C37" w:rsidRDefault="00283666" w:rsidP="00283666">
      <w:pPr>
        <w:pStyle w:val="Heading3"/>
      </w:pPr>
      <w:proofErr w:type="gramStart"/>
      <w:r w:rsidRPr="00BB5C37">
        <w:t>studies</w:t>
      </w:r>
      <w:proofErr w:type="gramEnd"/>
      <w:r w:rsidRPr="00BB5C37">
        <w:t xml:space="preserve"> flawed</w:t>
      </w:r>
    </w:p>
    <w:p w14:paraId="481F5A9F" w14:textId="77777777" w:rsidR="00283666" w:rsidRPr="00BB5C37" w:rsidRDefault="00283666" w:rsidP="00283666">
      <w:pPr>
        <w:pStyle w:val="Heading4"/>
      </w:pPr>
      <w:r w:rsidRPr="00BB5C37">
        <w:t>Litany of methodological issues with refugee economic studies—sample sizes, mobility, and interstate disparities</w:t>
      </w:r>
    </w:p>
    <w:p w14:paraId="75E46451" w14:textId="77777777" w:rsidR="00283666" w:rsidRPr="00BB5C37" w:rsidRDefault="00283666" w:rsidP="00283666">
      <w:r w:rsidRPr="00BB5C37">
        <w:rPr>
          <w:rStyle w:val="Style13ptBold"/>
        </w:rPr>
        <w:t>Kuczera 17</w:t>
      </w:r>
      <w:r w:rsidRPr="00BB5C37">
        <w:t xml:space="preserve"> (Reiss Kuczera Management and Program Analyst, U.S. Immigration and Customs Enforcement, Office of Professional Responsibility BS, Rutgers University, 2006 MS, University of Illinois, 2013, U.S. REFUGEE POLICY IN THE ERA OF HOMELAND SECURITY: A COMPARATIVE GOVERNMENT ANALYSIS, Thesis, Naval Postgraduate School, Dec 2017, pp 39-40 NLB)</w:t>
      </w:r>
    </w:p>
    <w:p w14:paraId="55E98078" w14:textId="77777777" w:rsidR="00283666" w:rsidRPr="00BB5C37" w:rsidRDefault="00283666" w:rsidP="00283666">
      <w:pPr>
        <w:rPr>
          <w:sz w:val="16"/>
        </w:rPr>
      </w:pPr>
      <w:r w:rsidRPr="00BB5C37">
        <w:rPr>
          <w:sz w:val="16"/>
        </w:rPr>
        <w:t xml:space="preserve">While research abounds in the field of immigration and economics, </w:t>
      </w:r>
      <w:r w:rsidRPr="00BB5C37">
        <w:rPr>
          <w:rStyle w:val="StyleUnderline"/>
        </w:rPr>
        <w:t>there is relatively little available research specifically concerning the effects of refugees on their host country economies</w:t>
      </w:r>
      <w:r w:rsidRPr="00BB5C37">
        <w:rPr>
          <w:sz w:val="16"/>
        </w:rPr>
        <w:t xml:space="preserve">. </w:t>
      </w:r>
      <w:r w:rsidRPr="00BB5C37">
        <w:rPr>
          <w:rStyle w:val="StyleUnderline"/>
          <w:highlight w:val="yellow"/>
        </w:rPr>
        <w:t>Many factors make appraising the economic impact of admitted refugees challenging</w:t>
      </w:r>
      <w:r w:rsidRPr="00BB5C37">
        <w:rPr>
          <w:rStyle w:val="StyleUnderline"/>
        </w:rPr>
        <w:t xml:space="preserve">. First, </w:t>
      </w:r>
      <w:r w:rsidRPr="00BB5C37">
        <w:rPr>
          <w:rStyle w:val="StyleUnderline"/>
          <w:highlight w:val="yellow"/>
        </w:rPr>
        <w:t>the sample size is relatively minor</w:t>
      </w:r>
      <w:r w:rsidRPr="00BB5C37">
        <w:rPr>
          <w:rStyle w:val="StyleUnderline"/>
        </w:rPr>
        <w:t>,</w:t>
      </w:r>
      <w:r w:rsidRPr="00BB5C37">
        <w:rPr>
          <w:sz w:val="16"/>
        </w:rPr>
        <w:t xml:space="preserve"> as refugees make up a small proportion of all migrants.162 </w:t>
      </w:r>
      <w:r w:rsidRPr="00BB5C37">
        <w:rPr>
          <w:rStyle w:val="StyleUnderline"/>
        </w:rPr>
        <w:t xml:space="preserve">Second, </w:t>
      </w:r>
      <w:r w:rsidRPr="00BB5C37">
        <w:rPr>
          <w:rStyle w:val="StyleUnderline"/>
          <w:highlight w:val="yellow"/>
        </w:rPr>
        <w:t>the mobile nature of this population,</w:t>
      </w:r>
      <w:r w:rsidRPr="00BB5C37">
        <w:rPr>
          <w:rStyle w:val="StyleUnderline"/>
        </w:rPr>
        <w:t xml:space="preserve"> coupled with the uncertainty of duration and admission status in a host country, </w:t>
      </w:r>
      <w:r w:rsidRPr="00BB5C37">
        <w:rPr>
          <w:rStyle w:val="StyleUnderline"/>
          <w:highlight w:val="yellow"/>
        </w:rPr>
        <w:t>makes estimating and tracking refugees and asylum seekers difficult</w:t>
      </w:r>
      <w:r w:rsidRPr="00BB5C37">
        <w:rPr>
          <w:rStyle w:val="StyleUnderline"/>
        </w:rPr>
        <w:t>.</w:t>
      </w:r>
      <w:r w:rsidRPr="00BB5C37">
        <w:rPr>
          <w:sz w:val="16"/>
        </w:rPr>
        <w:t xml:space="preserve">163 </w:t>
      </w:r>
      <w:r w:rsidRPr="00BB5C37">
        <w:rPr>
          <w:rStyle w:val="StyleUnderline"/>
        </w:rPr>
        <w:t xml:space="preserve">Moreover, </w:t>
      </w:r>
      <w:r w:rsidRPr="00BB5C37">
        <w:rPr>
          <w:rStyle w:val="StyleUnderline"/>
          <w:highlight w:val="yellow"/>
        </w:rPr>
        <w:t>research sampling presents other challenges to interpreting findings</w:t>
      </w:r>
      <w:r w:rsidRPr="00BB5C37">
        <w:rPr>
          <w:rStyle w:val="StyleUnderline"/>
        </w:rPr>
        <w:t xml:space="preserve">, such as consideration of how long each particular refugee has been living in the United States and what the general economic conditions were at the time and place of the refugee’s arrival. Because </w:t>
      </w:r>
      <w:r w:rsidRPr="00BB5C37">
        <w:rPr>
          <w:rStyle w:val="StyleUnderline"/>
          <w:highlight w:val="yellow"/>
        </w:rPr>
        <w:t>states also maintain some economic data for refugees, tracking challenges may be exacerbated if a refugee moves to a different state and their existing data becomes lost or incomplete</w:t>
      </w:r>
      <w:r w:rsidRPr="00BB5C37">
        <w:rPr>
          <w:rStyle w:val="StyleUnderline"/>
        </w:rPr>
        <w:t xml:space="preserve">. </w:t>
      </w:r>
      <w:r w:rsidRPr="00BB5C37">
        <w:rPr>
          <w:sz w:val="16"/>
        </w:rPr>
        <w:t>These are only some of the challenges in performing comprehensive economic refugee research on a large scale.</w:t>
      </w:r>
    </w:p>
    <w:p w14:paraId="79F25DF9" w14:textId="77777777" w:rsidR="00283666" w:rsidRPr="00BB5C37" w:rsidRDefault="00283666" w:rsidP="00283666">
      <w:pPr>
        <w:pStyle w:val="Heading3"/>
      </w:pPr>
      <w:proofErr w:type="gramStart"/>
      <w:r w:rsidRPr="00BB5C37">
        <w:t>at</w:t>
      </w:r>
      <w:proofErr w:type="gramEnd"/>
      <w:r w:rsidRPr="00BB5C37">
        <w:t xml:space="preserve"> welfare dependency</w:t>
      </w:r>
    </w:p>
    <w:p w14:paraId="620C0640" w14:textId="77777777" w:rsidR="00283666" w:rsidRPr="00BB5C37" w:rsidRDefault="00283666" w:rsidP="00283666">
      <w:pPr>
        <w:pStyle w:val="Heading4"/>
      </w:pPr>
      <w:r w:rsidRPr="00BB5C37">
        <w:t xml:space="preserve">No Welfare Dependency </w:t>
      </w:r>
    </w:p>
    <w:p w14:paraId="0258BB91" w14:textId="77777777" w:rsidR="00283666" w:rsidRPr="00BB5C37" w:rsidRDefault="00283666" w:rsidP="00283666">
      <w:r w:rsidRPr="00BB5C37">
        <w:rPr>
          <w:rStyle w:val="Style13ptBold"/>
        </w:rPr>
        <w:t>Kuczera 17</w:t>
      </w:r>
      <w:r w:rsidRPr="00BB5C37">
        <w:t xml:space="preserve"> (Reiss Kuczera Management and Program Analyst, U.S. Immigration and Customs Enforcement, Office of Professional Responsibility BS, Rutgers University, 2006 MS, University of Illinois, 2013, U.S. REFUGEE POLICY IN THE ERA OF HOMELAND SECURITY: A COMPARATIVE GOVERNMENT ANALYSIS, Thesis, Naval Postgraduate School, Dec 2017, p 42 NLB)</w:t>
      </w:r>
    </w:p>
    <w:p w14:paraId="212055E3" w14:textId="77777777" w:rsidR="00283666" w:rsidRPr="00BB5C37" w:rsidRDefault="00283666" w:rsidP="00283666">
      <w:pPr>
        <w:rPr>
          <w:rStyle w:val="Emphasis"/>
        </w:rPr>
      </w:pPr>
      <w:r w:rsidRPr="00BB5C37">
        <w:rPr>
          <w:rStyle w:val="StyleUnderline"/>
          <w:highlight w:val="yellow"/>
        </w:rPr>
        <w:t>One concern</w:t>
      </w:r>
      <w:r w:rsidRPr="00BB5C37">
        <w:rPr>
          <w:sz w:val="16"/>
          <w:highlight w:val="yellow"/>
        </w:rPr>
        <w:t xml:space="preserve"> </w:t>
      </w:r>
      <w:r w:rsidRPr="00BB5C37">
        <w:rPr>
          <w:rStyle w:val="StyleUnderline"/>
          <w:highlight w:val="yellow"/>
        </w:rPr>
        <w:t>over</w:t>
      </w:r>
      <w:r w:rsidRPr="00BB5C37">
        <w:rPr>
          <w:sz w:val="16"/>
        </w:rPr>
        <w:t xml:space="preserve"> the admission of large numbers of </w:t>
      </w:r>
      <w:r w:rsidRPr="00BB5C37">
        <w:rPr>
          <w:rStyle w:val="StyleUnderline"/>
          <w:highlight w:val="yellow"/>
        </w:rPr>
        <w:t>refugees</w:t>
      </w:r>
      <w:r w:rsidRPr="00BB5C37">
        <w:rPr>
          <w:rStyle w:val="StyleUnderline"/>
        </w:rPr>
        <w:t xml:space="preserve"> </w:t>
      </w:r>
      <w:r w:rsidRPr="00BB5C37">
        <w:rPr>
          <w:rStyle w:val="StyleUnderline"/>
          <w:highlight w:val="yellow"/>
        </w:rPr>
        <w:t>is</w:t>
      </w:r>
      <w:r w:rsidRPr="00BB5C37">
        <w:rPr>
          <w:rStyle w:val="StyleUnderline"/>
        </w:rPr>
        <w:t xml:space="preserve"> that </w:t>
      </w:r>
      <w:r w:rsidRPr="00BB5C37">
        <w:rPr>
          <w:rStyle w:val="StyleUnderline"/>
          <w:highlight w:val="yellow"/>
        </w:rPr>
        <w:t>they will be</w:t>
      </w:r>
      <w:r w:rsidRPr="00BB5C37">
        <w:rPr>
          <w:rStyle w:val="StyleUnderline"/>
        </w:rPr>
        <w:t xml:space="preserve"> </w:t>
      </w:r>
      <w:r w:rsidRPr="00BB5C37">
        <w:rPr>
          <w:rStyle w:val="StyleUnderline"/>
          <w:highlight w:val="yellow"/>
        </w:rPr>
        <w:t>a</w:t>
      </w:r>
      <w:r w:rsidRPr="00BB5C37">
        <w:rPr>
          <w:sz w:val="16"/>
        </w:rPr>
        <w:t xml:space="preserve"> pervasive </w:t>
      </w:r>
      <w:r w:rsidRPr="00BB5C37">
        <w:rPr>
          <w:rStyle w:val="StyleUnderline"/>
          <w:highlight w:val="yellow"/>
        </w:rPr>
        <w:t>public burden</w:t>
      </w:r>
      <w:r w:rsidRPr="00BB5C37">
        <w:rPr>
          <w:sz w:val="16"/>
        </w:rPr>
        <w:t xml:space="preserve"> over the course of their lives and residence in the United States. Indeed, </w:t>
      </w:r>
      <w:r w:rsidRPr="00BB5C37">
        <w:rPr>
          <w:rStyle w:val="StyleUnderline"/>
        </w:rPr>
        <w:t>the CIS report calls attention to refugees and welfare use</w:t>
      </w:r>
      <w:r w:rsidRPr="00BB5C37">
        <w:rPr>
          <w:sz w:val="16"/>
        </w:rPr>
        <w:t xml:space="preserve">.181 </w:t>
      </w:r>
      <w:r w:rsidRPr="00BB5C37">
        <w:rPr>
          <w:rStyle w:val="StyleUnderline"/>
          <w:highlight w:val="yellow"/>
        </w:rPr>
        <w:t>Refugees’ participation in social service programs</w:t>
      </w:r>
      <w:r w:rsidRPr="00BB5C37">
        <w:rPr>
          <w:sz w:val="16"/>
        </w:rPr>
        <w:t xml:space="preserve">, such as food stamps and welfare, </w:t>
      </w:r>
      <w:r w:rsidRPr="00BB5C37">
        <w:rPr>
          <w:rStyle w:val="Emphasis"/>
          <w:highlight w:val="yellow"/>
        </w:rPr>
        <w:t>declines</w:t>
      </w:r>
      <w:r w:rsidRPr="00BB5C37">
        <w:rPr>
          <w:sz w:val="16"/>
        </w:rPr>
        <w:t xml:space="preserve"> </w:t>
      </w:r>
      <w:r w:rsidRPr="00BB5C37">
        <w:rPr>
          <w:rStyle w:val="StyleUnderline"/>
        </w:rPr>
        <w:t>as the length of their U.S residence increases</w:t>
      </w:r>
      <w:r w:rsidRPr="00BB5C37">
        <w:rPr>
          <w:sz w:val="16"/>
        </w:rPr>
        <w:t>––although refugees tend to initially rely more on these services than their native-born counterparts.182 However</w:t>
      </w:r>
      <w:r w:rsidRPr="00BB5C37">
        <w:rPr>
          <w:rStyle w:val="StyleUnderline"/>
        </w:rPr>
        <w:t xml:space="preserve">, </w:t>
      </w:r>
      <w:r w:rsidRPr="00BB5C37">
        <w:rPr>
          <w:rStyle w:val="StyleUnderline"/>
          <w:highlight w:val="yellow"/>
        </w:rPr>
        <w:t>this tendency</w:t>
      </w:r>
      <w:r w:rsidRPr="00BB5C37">
        <w:rPr>
          <w:rStyle w:val="StyleUnderline"/>
        </w:rPr>
        <w:t>,</w:t>
      </w:r>
      <w:r w:rsidRPr="00BB5C37">
        <w:rPr>
          <w:sz w:val="16"/>
        </w:rPr>
        <w:t xml:space="preserve"> when considered with the consensus of research on the short- and long-term effects of refugees on the U.S. economy, </w:t>
      </w:r>
      <w:r w:rsidRPr="00BB5C37">
        <w:rPr>
          <w:rStyle w:val="Emphasis"/>
          <w:highlight w:val="yellow"/>
        </w:rPr>
        <w:t>should not be misconstrued to mean refugees are pervasive welfare dependents,</w:t>
      </w:r>
      <w:r w:rsidRPr="00BB5C37">
        <w:rPr>
          <w:rStyle w:val="Emphasis"/>
        </w:rPr>
        <w:t xml:space="preserve"> </w:t>
      </w:r>
      <w:r w:rsidRPr="00BB5C37">
        <w:rPr>
          <w:rStyle w:val="StyleUnderline"/>
        </w:rPr>
        <w:t>especially when they are well integrated into society.</w:t>
      </w:r>
    </w:p>
    <w:p w14:paraId="708B9F62" w14:textId="77777777" w:rsidR="00283666" w:rsidRPr="00BB5C37" w:rsidRDefault="00283666" w:rsidP="00283666">
      <w:pPr>
        <w:pStyle w:val="Heading3"/>
      </w:pPr>
      <w:proofErr w:type="gramStart"/>
      <w:r w:rsidRPr="00BB5C37">
        <w:t>at</w:t>
      </w:r>
      <w:proofErr w:type="gramEnd"/>
      <w:r w:rsidRPr="00BB5C37">
        <w:t xml:space="preserve"> Canada</w:t>
      </w:r>
    </w:p>
    <w:p w14:paraId="376E731B" w14:textId="77777777" w:rsidR="00283666" w:rsidRPr="00BB5C37" w:rsidRDefault="00283666" w:rsidP="00283666">
      <w:pPr>
        <w:pStyle w:val="Heading4"/>
      </w:pPr>
      <w:r w:rsidRPr="00BB5C37">
        <w:t xml:space="preserve">Canada proves—no econ disad, only risk of benefit </w:t>
      </w:r>
    </w:p>
    <w:p w14:paraId="23429A11" w14:textId="77777777" w:rsidR="00283666" w:rsidRPr="00BB5C37" w:rsidRDefault="00283666" w:rsidP="00283666">
      <w:r w:rsidRPr="00BB5C37">
        <w:rPr>
          <w:rStyle w:val="Style13ptBold"/>
        </w:rPr>
        <w:t>Kuczera 17</w:t>
      </w:r>
      <w:r w:rsidRPr="00BB5C37">
        <w:t xml:space="preserve"> (Reiss Kuczera Management and Program Analyst, U.S. Immigration and Customs Enforcement, Office of Professional Responsibility BS, Rutgers University, 2006 MS, University of Illinois, 2013, U.S. REFUGEE POLICY IN THE ERA OF HOMELAND SECURITY: A COMPARATIVE GOVERNMENT ANALYSIS, Thesis, Naval Postgraduate School, Dec 2017, pp 60-62 NLB)</w:t>
      </w:r>
    </w:p>
    <w:p w14:paraId="4D1D4E0D" w14:textId="77777777" w:rsidR="00283666" w:rsidRPr="00BB5C37" w:rsidRDefault="00283666" w:rsidP="00283666">
      <w:pPr>
        <w:rPr>
          <w:sz w:val="16"/>
        </w:rPr>
      </w:pPr>
      <w:r w:rsidRPr="00BB5C37">
        <w:rPr>
          <w:sz w:val="16"/>
        </w:rPr>
        <w:t xml:space="preserve">Overall, </w:t>
      </w:r>
      <w:r w:rsidRPr="00BB5C37">
        <w:rPr>
          <w:rStyle w:val="StyleUnderline"/>
          <w:highlight w:val="yellow"/>
        </w:rPr>
        <w:t>the effects of refugees on Canada’s economy appear to be similar to those of refugees in the U</w:t>
      </w:r>
      <w:r w:rsidRPr="00BB5C37">
        <w:rPr>
          <w:rStyle w:val="StyleUnderline"/>
        </w:rPr>
        <w:t xml:space="preserve">nited </w:t>
      </w:r>
      <w:r w:rsidRPr="00BB5C37">
        <w:rPr>
          <w:rStyle w:val="StyleUnderline"/>
          <w:highlight w:val="yellow"/>
        </w:rPr>
        <w:t>S</w:t>
      </w:r>
      <w:r w:rsidRPr="00BB5C37">
        <w:rPr>
          <w:rStyle w:val="StyleUnderline"/>
        </w:rPr>
        <w:t>tates.</w:t>
      </w:r>
      <w:r w:rsidRPr="00BB5C37">
        <w:rPr>
          <w:sz w:val="16"/>
        </w:rPr>
        <w:t xml:space="preserve"> In general</w:t>
      </w:r>
      <w:r w:rsidRPr="00BB5C37">
        <w:rPr>
          <w:rStyle w:val="StyleUnderline"/>
        </w:rPr>
        <w:t xml:space="preserve">, </w:t>
      </w:r>
      <w:r w:rsidRPr="00BB5C37">
        <w:rPr>
          <w:rStyle w:val="StyleUnderline"/>
          <w:highlight w:val="yellow"/>
        </w:rPr>
        <w:t>economists</w:t>
      </w:r>
      <w:r w:rsidRPr="00BB5C37">
        <w:rPr>
          <w:rStyle w:val="StyleUnderline"/>
        </w:rPr>
        <w:t xml:space="preserve"> </w:t>
      </w:r>
      <w:r w:rsidRPr="00BB5C37">
        <w:rPr>
          <w:rStyle w:val="StyleUnderline"/>
          <w:highlight w:val="yellow"/>
        </w:rPr>
        <w:t>find immigration</w:t>
      </w:r>
      <w:r w:rsidRPr="00BB5C37">
        <w:rPr>
          <w:rStyle w:val="StyleUnderline"/>
        </w:rPr>
        <w:t xml:space="preserve"> in Canada </w:t>
      </w:r>
      <w:r w:rsidRPr="00BB5C37">
        <w:rPr>
          <w:rStyle w:val="StyleUnderline"/>
          <w:highlight w:val="yellow"/>
        </w:rPr>
        <w:t>has a small impact on wages and employment rates</w:t>
      </w:r>
      <w:r w:rsidRPr="00BB5C37">
        <w:rPr>
          <w:sz w:val="16"/>
        </w:rPr>
        <w:t xml:space="preserve">.270 As is the case for the United States, research regarding economic performance and impact of specifically refugees in Canada is limited. At the macroeconomic level, Canada expects current and new refugee participation in the labor market will stimulate the Canadian economy, which the government views as potentially beneficial for the well-being of all Canadians as wealth is spread throughout a nation.271 </w:t>
      </w:r>
      <w:r w:rsidRPr="00BB5C37">
        <w:rPr>
          <w:rStyle w:val="StyleUnderline"/>
        </w:rPr>
        <w:t>In British Columbia</w:t>
      </w:r>
      <w:r w:rsidRPr="00BB5C37">
        <w:rPr>
          <w:sz w:val="16"/>
        </w:rPr>
        <w:t>, including the Vancouver area</w:t>
      </w:r>
      <w:r w:rsidRPr="00BB5C37">
        <w:rPr>
          <w:sz w:val="16"/>
          <w:highlight w:val="yellow"/>
        </w:rPr>
        <w:t xml:space="preserve">, </w:t>
      </w:r>
      <w:r w:rsidRPr="00BB5C37">
        <w:rPr>
          <w:rStyle w:val="StyleUnderline"/>
          <w:highlight w:val="yellow"/>
        </w:rPr>
        <w:t>Syrian refugees are projected to contribute as much as $563 million</w:t>
      </w:r>
      <w:r w:rsidRPr="00BB5C37">
        <w:rPr>
          <w:sz w:val="16"/>
        </w:rPr>
        <w:t xml:space="preserve"> Canadian dollars in cumulative economic activity by the year 2035.272 </w:t>
      </w:r>
      <w:r w:rsidRPr="00BB5C37">
        <w:rPr>
          <w:rStyle w:val="StyleUnderline"/>
        </w:rPr>
        <w:t xml:space="preserve">In the long term, </w:t>
      </w:r>
      <w:r w:rsidRPr="00BB5C37">
        <w:rPr>
          <w:rStyle w:val="StyleUnderline"/>
          <w:highlight w:val="yellow"/>
        </w:rPr>
        <w:t>refugees perform at or near a level economically equivalent to native-born workers</w:t>
      </w:r>
      <w:r w:rsidRPr="00BB5C37">
        <w:rPr>
          <w:rStyle w:val="StyleUnderline"/>
        </w:rPr>
        <w:t xml:space="preserve">. </w:t>
      </w:r>
      <w:r w:rsidRPr="00BB5C37">
        <w:rPr>
          <w:sz w:val="16"/>
        </w:rPr>
        <w:t xml:space="preserve">It took refugees who settled in the early 1980s approximately 13 to 15 years to achieve national averages for earnings.273 Other findings conclude refugees report average employment earnings at or near the Canadian-born average after 12 or more years of residence.274 An analysis of the financial status of refugees residing in Canada’s six largest cities also finds their average financial status is equivalent to the rest of the population, but it may take up to 20 years to reach.275 </w:t>
      </w:r>
      <w:r w:rsidRPr="00BB5C37">
        <w:rPr>
          <w:rStyle w:val="StyleUnderline"/>
        </w:rPr>
        <w:t>This finding indicates that, as is the case in the United States, refugee economic conditions generally improve with time to equal or near equal that of native-born workers, though the exact period may vary. In some cases, the period may be much shorter than typically expected</w:t>
      </w:r>
      <w:r w:rsidRPr="00BB5C37">
        <w:rPr>
          <w:sz w:val="16"/>
        </w:rPr>
        <w:t xml:space="preserve">. For example, from 1979 to 1980, approximately 60,000 Vietnamese boat people fled to and resettled in Canada.276 A study of 1,300 of these refugees found that within 10 years, their unemployment rate was 2.3 percent lower than the Canadian average and that one in five had started a business.277 Local and regional assessments regarding economic impacts of refugees in Canada are sparse. There are some indications that immigrants may significantly benefit regional and local economies. In Halifax, for instance, where Lebanese refugees settled after fleeing the nation’s civil war during the 1960s and 1970s, they are estimated to have created about 3.6 local jobs each.278 Furthermore, each university-educated Lebanese immigrant in Halifax provides the province with more than $90,000 in net tax revenue over his or her lifetime.279 Refugees start at a lower economic base in Canada than other immigrants, but their rate of earnings growth can be higher.280 After 10 years, earnings of refugees are comparable to those of other immigrant classes.281 Over time, the annual earnings of refugees reach a level close to economic immigrants to Canada, in the $30,000 range.282 </w:t>
      </w:r>
      <w:r w:rsidRPr="00BB5C37">
        <w:rPr>
          <w:rStyle w:val="StyleUnderline"/>
          <w:highlight w:val="yellow"/>
        </w:rPr>
        <w:t>When compared to nonrefugee immigrants, refugees tend to earn equal or more and have greater participation in the labor market</w:t>
      </w:r>
      <w:r w:rsidRPr="00BB5C37">
        <w:rPr>
          <w:rStyle w:val="StyleUnderline"/>
        </w:rPr>
        <w:t>, despite having less command of the English or French languages</w:t>
      </w:r>
      <w:r w:rsidRPr="00BB5C37">
        <w:rPr>
          <w:sz w:val="16"/>
        </w:rPr>
        <w:t xml:space="preserve">.283 In addition, </w:t>
      </w:r>
      <w:r w:rsidRPr="00BB5C37">
        <w:rPr>
          <w:rStyle w:val="StyleUnderline"/>
        </w:rPr>
        <w:t xml:space="preserve">refugees arrive into Canada with more education </w:t>
      </w:r>
      <w:r w:rsidRPr="00BB5C37">
        <w:rPr>
          <w:sz w:val="16"/>
        </w:rPr>
        <w:t xml:space="preserve">than family class immigrants.284 It is not clear whether this greater education negates the disadvantage of poor Canadian language skills or if other factors are at play. When compared to both native-born and other immigrant classes, </w:t>
      </w:r>
      <w:r w:rsidRPr="00BB5C37">
        <w:rPr>
          <w:rStyle w:val="StyleUnderline"/>
          <w:highlight w:val="yellow"/>
        </w:rPr>
        <w:t>refugee earnings indicate successful integration</w:t>
      </w:r>
      <w:r w:rsidRPr="00BB5C37">
        <w:rPr>
          <w:sz w:val="16"/>
        </w:rPr>
        <w:t>, yet data suggest refugees rely on social assistance (welfare, food stamps, etc.) at greater rates than nonrefugee immigrants.285</w:t>
      </w:r>
    </w:p>
    <w:p w14:paraId="2D5EDD65" w14:textId="27B72B50" w:rsidR="00BB5C37" w:rsidRPr="00BB5C37" w:rsidRDefault="00BB5C37" w:rsidP="00283666">
      <w:pPr>
        <w:pStyle w:val="Heading2"/>
      </w:pPr>
      <w:proofErr w:type="gramStart"/>
      <w:r w:rsidRPr="00BB5C37">
        <w:t>private</w:t>
      </w:r>
      <w:proofErr w:type="gramEnd"/>
      <w:r w:rsidRPr="00BB5C37">
        <w:t xml:space="preserve"> cp</w:t>
      </w:r>
    </w:p>
    <w:p w14:paraId="1553DBF3" w14:textId="77777777" w:rsidR="00BB5C37" w:rsidRPr="00BB5C37" w:rsidRDefault="00BB5C37" w:rsidP="00BB5C37">
      <w:pPr>
        <w:pStyle w:val="Heading4"/>
      </w:pPr>
      <w:r w:rsidRPr="00BB5C37">
        <w:t xml:space="preserve">Money isn’t enough to solve the plan, and Refugees need homes now rather than later </w:t>
      </w:r>
    </w:p>
    <w:p w14:paraId="4D29C840" w14:textId="77777777" w:rsidR="00BB5C37" w:rsidRPr="00BB5C37" w:rsidRDefault="00BB5C37" w:rsidP="00BB5C37">
      <w:pPr>
        <w:rPr>
          <w:b/>
        </w:rPr>
      </w:pPr>
      <w:r w:rsidRPr="00BB5C37">
        <w:rPr>
          <w:b/>
        </w:rPr>
        <w:t>Taubamanda 15</w:t>
      </w:r>
    </w:p>
    <w:p w14:paraId="56F42A52" w14:textId="77777777" w:rsidR="00BB5C37" w:rsidRPr="00BB5C37" w:rsidRDefault="00BB5C37" w:rsidP="00BB5C37">
      <w:r w:rsidRPr="00BB5C37">
        <w:t>(</w:t>
      </w:r>
      <w:hyperlink r:id="rId126" w:history="1">
        <w:r w:rsidRPr="00BB5C37">
          <w:rPr>
            <w:rStyle w:val="Hyperlink"/>
          </w:rPr>
          <w:t xml:space="preserve">Amanda </w:t>
        </w:r>
        <w:proofErr w:type="gramStart"/>
        <w:r w:rsidRPr="00BB5C37">
          <w:rPr>
            <w:rStyle w:val="Hyperlink"/>
          </w:rPr>
          <w:t>Taub</w:t>
        </w:r>
      </w:hyperlink>
      <w:hyperlink r:id="rId127" w:history="1">
        <w:r w:rsidRPr="00BB5C37">
          <w:rPr>
            <w:rStyle w:val="Hyperlink"/>
          </w:rPr>
          <w:t>amanda</w:t>
        </w:r>
        <w:proofErr w:type="gramEnd"/>
      </w:hyperlink>
      <w:r w:rsidRPr="00BB5C37">
        <w:t xml:space="preserve">, We know how to solve the refugee crisis — but it will take more than money, Sep 9, 2015, </w:t>
      </w:r>
      <w:hyperlink r:id="rId128" w:history="1">
        <w:r w:rsidRPr="00BB5C37">
          <w:rPr>
            <w:rStyle w:val="Hyperlink"/>
          </w:rPr>
          <w:t>https://www.vox.com/2015/9/9/9293139/refugee-crisis-europe-syria-solution</w:t>
        </w:r>
      </w:hyperlink>
      <w:r w:rsidRPr="00BB5C37">
        <w:t>, HR)</w:t>
      </w:r>
    </w:p>
    <w:p w14:paraId="70087B48" w14:textId="44FA16CA" w:rsidR="00BB5C37" w:rsidRPr="00BB5C37" w:rsidRDefault="00BB5C37" w:rsidP="00BB5C37">
      <w:r w:rsidRPr="00BB5C37">
        <w:t xml:space="preserve"> </w:t>
      </w:r>
      <w:r w:rsidRPr="00BB5C37">
        <w:rPr>
          <w:sz w:val="12"/>
        </w:rPr>
        <w:t xml:space="preserve">12:10pm EDT </w:t>
      </w:r>
      <w:hyperlink r:id="rId129" w:history="1">
        <w:r w:rsidRPr="00BB5C37">
          <w:rPr>
            <w:rStyle w:val="Hyperlink"/>
            <w:sz w:val="12"/>
          </w:rPr>
          <w:t>SHARE</w:t>
        </w:r>
      </w:hyperlink>
      <w:r w:rsidRPr="00BB5C37">
        <w:rPr>
          <w:sz w:val="12"/>
        </w:rPr>
        <w:t xml:space="preserve"> Syrian refugee families wait in line in a crowded makeshift registration center on the Greek Island of Kos. </w:t>
      </w:r>
      <w:proofErr w:type="gramStart"/>
      <w:r w:rsidRPr="00BB5C37">
        <w:rPr>
          <w:sz w:val="12"/>
        </w:rPr>
        <w:t>Milos Bicanski/Getty Images What can I do to help Syrian refugees?</w:t>
      </w:r>
      <w:proofErr w:type="gramEnd"/>
      <w:r w:rsidRPr="00BB5C37">
        <w:rPr>
          <w:sz w:val="12"/>
        </w:rPr>
        <w:t xml:space="preserve"> People around the world are asking that question with growing urgency after photographs of a drowned Syrian toddler named Aylan Kurdi shocked the world into seeing the </w:t>
      </w:r>
      <w:hyperlink r:id="rId130" w:history="1">
        <w:r w:rsidRPr="00BB5C37">
          <w:rPr>
            <w:rStyle w:val="Hyperlink"/>
            <w:sz w:val="12"/>
          </w:rPr>
          <w:t>refugee crisis</w:t>
        </w:r>
      </w:hyperlink>
      <w:r w:rsidRPr="00BB5C37">
        <w:rPr>
          <w:sz w:val="12"/>
        </w:rPr>
        <w:t xml:space="preserve">unfolding in Europe. Often, the answer that comes back is to give money. And, to be sure, there is a real financial need to fill: The UN is </w:t>
      </w:r>
      <w:hyperlink r:id="rId131" w:history="1">
        <w:r w:rsidRPr="00BB5C37">
          <w:rPr>
            <w:rStyle w:val="Hyperlink"/>
            <w:sz w:val="12"/>
          </w:rPr>
          <w:t>far short</w:t>
        </w:r>
      </w:hyperlink>
      <w:r w:rsidRPr="00BB5C37">
        <w:rPr>
          <w:sz w:val="12"/>
        </w:rPr>
        <w:t xml:space="preserve"> of the $5.5 billion it needs to administer Syrian refugees, millions of whom are stuck in crowded and chronically undersupplied camps where they are subject to cold, hunger, and the ravages of disease. </w:t>
      </w:r>
      <w:r w:rsidRPr="00BB5C37">
        <w:rPr>
          <w:b/>
          <w:highlight w:val="yellow"/>
          <w:u w:val="single"/>
        </w:rPr>
        <w:t>More money would help</w:t>
      </w:r>
      <w:r w:rsidRPr="00BB5C37">
        <w:rPr>
          <w:b/>
          <w:u w:val="single"/>
        </w:rPr>
        <w:t xml:space="preserve"> the world's </w:t>
      </w:r>
      <w:hyperlink r:id="rId132" w:history="1">
        <w:r w:rsidRPr="00BB5C37">
          <w:rPr>
            <w:rStyle w:val="Hyperlink"/>
            <w:b/>
            <w:u w:val="single"/>
          </w:rPr>
          <w:t xml:space="preserve">19 million </w:t>
        </w:r>
        <w:r w:rsidRPr="00BB5C37">
          <w:rPr>
            <w:rStyle w:val="Hyperlink"/>
            <w:b/>
            <w:highlight w:val="yellow"/>
            <w:u w:val="single"/>
          </w:rPr>
          <w:t>refugees</w:t>
        </w:r>
      </w:hyperlink>
      <w:r w:rsidRPr="00BB5C37">
        <w:rPr>
          <w:b/>
          <w:u w:val="single"/>
        </w:rPr>
        <w:t xml:space="preserve">, of whom 4 million are Syrian, </w:t>
      </w:r>
      <w:r w:rsidRPr="00BB5C37">
        <w:rPr>
          <w:b/>
          <w:highlight w:val="yellow"/>
          <w:u w:val="single"/>
        </w:rPr>
        <w:t>but it wouldn't solve the problem</w:t>
      </w:r>
      <w:r w:rsidRPr="00BB5C37">
        <w:rPr>
          <w:b/>
          <w:u w:val="single"/>
        </w:rPr>
        <w:t xml:space="preserve"> that is the ultimate cause of their suffering: </w:t>
      </w:r>
      <w:r w:rsidRPr="00BB5C37">
        <w:rPr>
          <w:b/>
          <w:highlight w:val="yellow"/>
          <w:u w:val="single"/>
        </w:rPr>
        <w:t>They need a new country to call home. This is a political problem; money can't solve it. Only governments, and a fairly short list of governments at that, have the power to provide a new home for these refugees</w:t>
      </w:r>
      <w:r w:rsidRPr="00BB5C37">
        <w:rPr>
          <w:b/>
          <w:u w:val="single"/>
        </w:rPr>
        <w:t>.</w:t>
      </w:r>
      <w:r w:rsidRPr="00BB5C37">
        <w:t xml:space="preserve"> </w:t>
      </w:r>
      <w:r w:rsidRPr="00BB5C37">
        <w:rPr>
          <w:sz w:val="12"/>
        </w:rPr>
        <w:t>Accomplishing this would require tremendous political will, which is both what makes it so difficult and a reason regular people can play a role in solving the crisis that will ultimately be much more important than giving money. The problem with a global system based on the principle that all nations should help refugees — but only if they're forced to As this map shows, the majority of Syrian refugees are living in neighboring countries like Turkey, Lebanon, and Jordan. (</w:t>
      </w:r>
      <w:hyperlink r:id="rId133" w:history="1">
        <w:r w:rsidRPr="00BB5C37">
          <w:rPr>
            <w:rStyle w:val="Hyperlink"/>
            <w:sz w:val="12"/>
          </w:rPr>
          <w:t>European Commission</w:t>
        </w:r>
      </w:hyperlink>
      <w:r w:rsidRPr="00BB5C37">
        <w:rPr>
          <w:sz w:val="12"/>
        </w:rPr>
        <w:t xml:space="preserve">) The good news is that international law does promise refugees a solution. And there is broad agreement that these 19 million refugees should be allowed to go somewhere; that these innocent people should not be forced to suffer torture, rape, enslavement, death, or any of the countless other forms of persecution that caused them to flee their homes. But it turns out there is a huge difference between "the refugees should be allowed to go somewhere" and "the refugees should be allowed to come here." It’s that second proposition where the global system breaks down. The bad news is that the international system doesn't currently have a solution to that. The core principle of international refugee law says that people should never be forced to return to a country where they will face persecution on account of their race, religion, national origin, political opinion, or social group. But this means global asylum law is built around what countries cannot do (deport refugees to countries where they would be subject to persecution) rather than what countries are affirmatively obligated to do. </w:t>
      </w:r>
      <w:r w:rsidRPr="00BB5C37">
        <w:rPr>
          <w:b/>
          <w:highlight w:val="yellow"/>
          <w:u w:val="single"/>
        </w:rPr>
        <w:t>Countries have</w:t>
      </w:r>
      <w:r w:rsidRPr="00BB5C37">
        <w:rPr>
          <w:b/>
          <w:u w:val="single"/>
        </w:rPr>
        <w:t xml:space="preserve"> essentially </w:t>
      </w:r>
      <w:r w:rsidRPr="00BB5C37">
        <w:rPr>
          <w:b/>
          <w:highlight w:val="yellow"/>
          <w:u w:val="single"/>
        </w:rPr>
        <w:t xml:space="preserve">zero </w:t>
      </w:r>
      <w:proofErr w:type="gramStart"/>
      <w:r w:rsidRPr="00BB5C37">
        <w:rPr>
          <w:b/>
          <w:highlight w:val="yellow"/>
          <w:u w:val="single"/>
        </w:rPr>
        <w:t>obligation</w:t>
      </w:r>
      <w:proofErr w:type="gramEnd"/>
      <w:r w:rsidRPr="00BB5C37">
        <w:rPr>
          <w:b/>
          <w:highlight w:val="yellow"/>
          <w:u w:val="single"/>
        </w:rPr>
        <w:t xml:space="preserve"> to help refugees</w:t>
      </w:r>
      <w:r w:rsidRPr="00BB5C37">
        <w:rPr>
          <w:b/>
          <w:u w:val="single"/>
        </w:rPr>
        <w:t xml:space="preserve"> who aren’t already within their borders. The result is that refugees usually end up stuck in whatever country they first arrive in, which typically means a country that is adjacent to or near their own. So those </w:t>
      </w:r>
      <w:r w:rsidRPr="00BB5C37">
        <w:rPr>
          <w:b/>
          <w:highlight w:val="yellow"/>
          <w:u w:val="single"/>
        </w:rPr>
        <w:t>countries often end up hosting large numbers of refugees without ever making a political decision to do so — and without any ability to compel other countries to help share the burden.</w:t>
      </w:r>
      <w:r w:rsidRPr="00BB5C37">
        <w:rPr>
          <w:b/>
          <w:u w:val="single"/>
        </w:rPr>
        <w:t xml:space="preserve"> That is why, for example, the largest populations of Syrian refugees are in Turkey, Lebanon, and Jordan. Those are not countries that are really able to absorb millions of refugees in a short period of time, or even sustainably host the underresourced camps that house them. But </w:t>
      </w:r>
      <w:r w:rsidRPr="00BB5C37">
        <w:rPr>
          <w:b/>
          <w:highlight w:val="yellow"/>
          <w:u w:val="single"/>
        </w:rPr>
        <w:t>the nature of our global refugee system means those countries are where the majority of Syrian refugees have ended up. International law says those countries cannot expel the refugees</w:t>
      </w:r>
      <w:r w:rsidRPr="00BB5C37">
        <w:rPr>
          <w:b/>
          <w:u w:val="single"/>
        </w:rPr>
        <w:t>, which is mostly a good thing — it means millions of desperate people have at least minimal protections.</w:t>
      </w:r>
      <w:r w:rsidRPr="00BB5C37">
        <w:t xml:space="preserve"> </w:t>
      </w:r>
    </w:p>
    <w:p w14:paraId="106E5DCA" w14:textId="6F036475" w:rsidR="00BB5C37" w:rsidRPr="00BB5C37" w:rsidRDefault="00BB5C37" w:rsidP="00BB5C37">
      <w:pPr>
        <w:pStyle w:val="Heading4"/>
      </w:pPr>
      <w:r>
        <w:t>Corporations are only focused on profit – reduces refugees to numbers and turns humanitarian solvency</w:t>
      </w:r>
    </w:p>
    <w:p w14:paraId="1E996A38" w14:textId="775497B6" w:rsidR="00BB5C37" w:rsidRPr="00BB5C37" w:rsidRDefault="00BB5C37" w:rsidP="00BB5C37">
      <w:pPr>
        <w:rPr>
          <w:b/>
          <w:sz w:val="26"/>
        </w:rPr>
      </w:pPr>
      <w:r w:rsidRPr="00BB5C37">
        <w:rPr>
          <w:rStyle w:val="Style13ptBold"/>
        </w:rPr>
        <w:t>Loewenstein 15</w:t>
      </w:r>
      <w:r>
        <w:rPr>
          <w:rStyle w:val="Style13ptBold"/>
        </w:rPr>
        <w:t xml:space="preserve"> </w:t>
      </w:r>
      <w:r w:rsidRPr="00BB5C37">
        <w:t>(</w:t>
      </w:r>
      <w:hyperlink r:id="rId134" w:tooltip="Antony Loewenstein" w:history="1">
        <w:r w:rsidRPr="00BB5C37">
          <w:rPr>
            <w:rStyle w:val="Hyperlink"/>
          </w:rPr>
          <w:t>Antony Loewenstein</w:t>
        </w:r>
      </w:hyperlink>
      <w:r w:rsidRPr="00BB5C37">
        <w:t xml:space="preserve">, How private companies are exploiting the refugee crisis for profit, Across Europe, some of the most vulnerable people are being seen as a financial opportunity, Friday 23 October 2015 16:59, </w:t>
      </w:r>
      <w:hyperlink r:id="rId135" w:history="1">
        <w:r w:rsidRPr="00BB5C37">
          <w:rPr>
            <w:rStyle w:val="Hyperlink"/>
          </w:rPr>
          <w:t>https://www.independent.co.uk/voices/how-companies-have-been-exploiting-the-refugee-crisis-for-profit-a6706587.html</w:t>
        </w:r>
      </w:hyperlink>
      <w:r w:rsidRPr="00BB5C37">
        <w:t>, HR) </w:t>
      </w:r>
    </w:p>
    <w:p w14:paraId="2B604801" w14:textId="72F5DEF5" w:rsidR="00BB5C37" w:rsidRPr="00BB5C37" w:rsidRDefault="00BB5C37" w:rsidP="00BB5C37">
      <w:pPr>
        <w:rPr>
          <w:sz w:val="10"/>
        </w:rPr>
      </w:pPr>
      <w:r w:rsidRPr="00BB5C37">
        <w:t>"</w:t>
      </w:r>
      <w:r w:rsidRPr="00BB5C37">
        <w:rPr>
          <w:b/>
          <w:u w:val="single"/>
        </w:rPr>
        <w:t>Refugees become numbers to be processed</w:t>
      </w:r>
      <w:r w:rsidRPr="00BB5C37">
        <w:rPr>
          <w:sz w:val="10"/>
        </w:rPr>
        <w:t>; the profit motive is paramount in the minds of many multinationals." </w:t>
      </w:r>
      <w:proofErr w:type="gramStart"/>
      <w:r w:rsidRPr="00BB5C37">
        <w:rPr>
          <w:sz w:val="10"/>
        </w:rPr>
        <w:t>( AFP</w:t>
      </w:r>
      <w:proofErr w:type="gramEnd"/>
      <w:r w:rsidRPr="00BB5C37">
        <w:rPr>
          <w:sz w:val="10"/>
        </w:rPr>
        <w:t xml:space="preserve">/Getty ) Monetising the </w:t>
      </w:r>
      <w:r w:rsidRPr="00BB5C37">
        <w:rPr>
          <w:b/>
          <w:u w:val="single"/>
        </w:rPr>
        <w:t>waves of refugees</w:t>
      </w:r>
      <w:r w:rsidRPr="00BB5C37">
        <w:t xml:space="preserve"> </w:t>
      </w:r>
      <w:r w:rsidRPr="00BB5C37">
        <w:rPr>
          <w:sz w:val="10"/>
        </w:rPr>
        <w:t xml:space="preserve">surging into </w:t>
      </w:r>
      <w:r w:rsidRPr="00BB5C37">
        <w:rPr>
          <w:b/>
          <w:u w:val="single"/>
        </w:rPr>
        <w:t>Europe is not the most common human response to tragedy</w:t>
      </w:r>
      <w:r w:rsidRPr="00BB5C37">
        <w:t xml:space="preserve">. </w:t>
      </w:r>
      <w:r w:rsidRPr="00BB5C37">
        <w:rPr>
          <w:sz w:val="10"/>
        </w:rPr>
        <w:t>One of the greatest mass movements of people in modern history has caused a huge outpouring of </w:t>
      </w:r>
      <w:hyperlink r:id="rId136" w:history="1">
        <w:r w:rsidRPr="00BB5C37">
          <w:rPr>
            <w:rStyle w:val="Hyperlink"/>
            <w:sz w:val="10"/>
          </w:rPr>
          <w:t>solidarity</w:t>
        </w:r>
      </w:hyperlink>
      <w:r w:rsidRPr="00BB5C37">
        <w:rPr>
          <w:sz w:val="10"/>
        </w:rPr>
        <w:t xml:space="preserve"> with those on the move. But </w:t>
      </w:r>
      <w:r w:rsidRPr="00BB5C37">
        <w:rPr>
          <w:b/>
          <w:u w:val="single"/>
        </w:rPr>
        <w:t>it has also created anger, suspicion and </w:t>
      </w:r>
      <w:hyperlink r:id="rId137" w:history="1">
        <w:r w:rsidRPr="00BB5C37">
          <w:rPr>
            <w:rStyle w:val="Hyperlink"/>
            <w:b/>
            <w:u w:val="single"/>
          </w:rPr>
          <w:t>violence</w:t>
        </w:r>
      </w:hyperlink>
      <w:r w:rsidRPr="00BB5C37">
        <w:rPr>
          <w:b/>
          <w:u w:val="single"/>
        </w:rPr>
        <w:t xml:space="preserve">. </w:t>
      </w:r>
      <w:r w:rsidRPr="00BB5C37">
        <w:rPr>
          <w:b/>
          <w:highlight w:val="yellow"/>
          <w:u w:val="single"/>
        </w:rPr>
        <w:t>A grim reality of the current migrant crisis</w:t>
      </w:r>
      <w:r w:rsidRPr="00BB5C37">
        <w:rPr>
          <w:b/>
          <w:u w:val="single"/>
        </w:rPr>
        <w:t xml:space="preserve"> </w:t>
      </w:r>
      <w:r w:rsidRPr="00BB5C37">
        <w:rPr>
          <w:sz w:val="10"/>
        </w:rPr>
        <w:t xml:space="preserve">sweeping Europe – </w:t>
      </w:r>
      <w:r w:rsidRPr="00BB5C37">
        <w:rPr>
          <w:b/>
          <w:highlight w:val="yellow"/>
          <w:u w:val="single"/>
        </w:rPr>
        <w:t>a continent that prefers surveillance over humanitarian </w:t>
      </w:r>
      <w:hyperlink r:id="rId138" w:history="1">
        <w:r w:rsidRPr="00BB5C37">
          <w:rPr>
            <w:rStyle w:val="Hyperlink"/>
            <w:b/>
            <w:highlight w:val="yellow"/>
            <w:u w:val="single"/>
          </w:rPr>
          <w:t>support</w:t>
        </w:r>
      </w:hyperlink>
      <w:r w:rsidRPr="00BB5C37">
        <w:rPr>
          <w:b/>
          <w:u w:val="single"/>
        </w:rPr>
        <w:t xml:space="preserve"> – is the growing number of </w:t>
      </w:r>
      <w:r w:rsidRPr="00BB5C37">
        <w:rPr>
          <w:b/>
          <w:highlight w:val="yellow"/>
          <w:u w:val="single"/>
        </w:rPr>
        <w:t>corporations seeing financial opportunity in the most vulnerable people. Refugees become numbers to be processed</w:t>
      </w:r>
      <w:r w:rsidRPr="00BB5C37">
        <w:rPr>
          <w:b/>
          <w:u w:val="single"/>
        </w:rPr>
        <w:t xml:space="preserve">; the profit motive is paramount in the minds of many multinationals. </w:t>
      </w:r>
      <w:r w:rsidRPr="00BB5C37">
        <w:rPr>
          <w:b/>
          <w:highlight w:val="yellow"/>
          <w:u w:val="single"/>
        </w:rPr>
        <w:t>Immigration is big business</w:t>
      </w:r>
      <w:r w:rsidRPr="00BB5C37">
        <w:rPr>
          <w:b/>
          <w:u w:val="single"/>
        </w:rPr>
        <w:t>.</w:t>
      </w:r>
      <w:r w:rsidRPr="00BB5C37">
        <w:t xml:space="preserve"> </w:t>
      </w:r>
      <w:r w:rsidRPr="00BB5C37">
        <w:rPr>
          <w:sz w:val="10"/>
        </w:rPr>
        <w:t>Globally, companies’ like European Homecare and ORS Service have grim records — treating both inmates and guards with contempt. There’s no financial incentive for the firm to provide the best training, healthcare, food or mental health. I’ve witnessed this firsthand in detention centres in both the </w:t>
      </w:r>
      <w:hyperlink r:id="rId139" w:history="1">
        <w:r w:rsidRPr="00BB5C37">
          <w:rPr>
            <w:rStyle w:val="Hyperlink"/>
            <w:sz w:val="10"/>
          </w:rPr>
          <w:t>US</w:t>
        </w:r>
      </w:hyperlink>
      <w:r w:rsidRPr="00BB5C37">
        <w:rPr>
          <w:sz w:val="10"/>
        </w:rPr>
        <w:t> and </w:t>
      </w:r>
      <w:hyperlink r:id="rId140" w:history="1">
        <w:r w:rsidRPr="00BB5C37">
          <w:rPr>
            <w:rStyle w:val="Hyperlink"/>
            <w:sz w:val="10"/>
          </w:rPr>
          <w:t>Australia</w:t>
        </w:r>
      </w:hyperlink>
      <w:r w:rsidRPr="00BB5C37">
        <w:rPr>
          <w:sz w:val="10"/>
        </w:rPr>
        <w:t xml:space="preserve">. </w:t>
      </w:r>
      <w:r w:rsidRPr="00BB5C37">
        <w:rPr>
          <w:b/>
          <w:highlight w:val="yellow"/>
          <w:u w:val="single"/>
        </w:rPr>
        <w:t>Politically, the arrangement also suits both the company and the government, blaming the other</w:t>
      </w:r>
      <w:r w:rsidRPr="00BB5C37">
        <w:rPr>
          <w:b/>
          <w:u w:val="single"/>
        </w:rPr>
        <w:t xml:space="preserve"> </w:t>
      </w:r>
      <w:r w:rsidRPr="00BB5C37">
        <w:rPr>
          <w:b/>
          <w:highlight w:val="yellow"/>
          <w:u w:val="single"/>
        </w:rPr>
        <w:t>when something</w:t>
      </w:r>
      <w:r w:rsidRPr="00BB5C37">
        <w:rPr>
          <w:b/>
          <w:u w:val="single"/>
        </w:rPr>
        <w:t xml:space="preserve"> inevitably </w:t>
      </w:r>
      <w:r w:rsidRPr="00BB5C37">
        <w:rPr>
          <w:b/>
          <w:highlight w:val="yellow"/>
          <w:u w:val="single"/>
        </w:rPr>
        <w:t>goes wrong</w:t>
      </w:r>
      <w:r w:rsidRPr="00BB5C37">
        <w:rPr>
          <w:b/>
          <w:u w:val="single"/>
        </w:rPr>
        <w:t xml:space="preserve">. </w:t>
      </w:r>
      <w:r w:rsidRPr="00BB5C37">
        <w:rPr>
          <w:sz w:val="10"/>
        </w:rPr>
        <w:t>Publicly run detention centres and prisons are hardly utopian and remain replete with problems— but at least there’s one level of public accountability. In Europe, today, many nations are struggling to cope with the influx of refugees. Some citizens in Greece have seen an opportunity to turn a profit and are asking new arrivals for far too much money for water and to charge their </w:t>
      </w:r>
      <w:hyperlink r:id="rId141" w:history="1">
        <w:r w:rsidRPr="00BB5C37">
          <w:rPr>
            <w:rStyle w:val="Hyperlink"/>
            <w:sz w:val="10"/>
          </w:rPr>
          <w:t>smartphones</w:t>
        </w:r>
      </w:hyperlink>
      <w:r w:rsidRPr="00BB5C37">
        <w:rPr>
          <w:sz w:val="10"/>
        </w:rPr>
        <w:t>. More significantly, private housing firms in Sweden are massively overcharging for properties. Companies have been accused of profiteering in a country that takes large numbers of refugees, including unaccompanied </w:t>
      </w:r>
      <w:hyperlink r:id="rId142" w:history="1">
        <w:r w:rsidRPr="00BB5C37">
          <w:rPr>
            <w:rStyle w:val="Hyperlink"/>
            <w:sz w:val="10"/>
          </w:rPr>
          <w:t>children</w:t>
        </w:r>
      </w:hyperlink>
      <w:r w:rsidRPr="00BB5C37">
        <w:rPr>
          <w:sz w:val="10"/>
        </w:rPr>
        <w:t>. Some private sector contractors are “cowboys who are only there because they want to make heaps of money”, Marie Sallnäs, professor of social work at Stockholm University, told the Guardian. In Germany, housing company European Homecare is working for the government to provide refugee shelters. “We're doing something some people consider dirty: we make money,” said company spokesman Klaus Kocks. With 1000 staff caring for 15,000 refugees across the state, the company has become a major player in the immigration industrial </w:t>
      </w:r>
      <w:hyperlink r:id="rId143" w:anchor="VxRh3CC" w:history="1">
        <w:r w:rsidRPr="00BB5C37">
          <w:rPr>
            <w:rStyle w:val="Hyperlink"/>
            <w:sz w:val="10"/>
          </w:rPr>
          <w:t>complex</w:t>
        </w:r>
      </w:hyperlink>
      <w:r w:rsidRPr="00BB5C37">
        <w:rPr>
          <w:sz w:val="10"/>
        </w:rPr>
        <w:t xml:space="preserve">. Cash starved mayors and officials often find a privately run-company more attractive because costs are initially lower. But examples in other nations, such as America and Australia — where vast parts of the refugee network has been outsourced — shows that </w:t>
      </w:r>
      <w:r w:rsidRPr="00BB5C37">
        <w:rPr>
          <w:b/>
          <w:highlight w:val="yellow"/>
          <w:u w:val="single"/>
        </w:rPr>
        <w:t>human rights are breached when the profit motive is the primary, determining factor</w:t>
      </w:r>
      <w:r w:rsidRPr="00BB5C37">
        <w:rPr>
          <w:b/>
          <w:u w:val="single"/>
        </w:rPr>
        <w:t>.</w:t>
      </w:r>
      <w:r w:rsidRPr="00BB5C37">
        <w:t xml:space="preserve"> </w:t>
      </w:r>
      <w:hyperlink r:id="rId144" w:history="1">
        <w:r w:rsidRPr="00BB5C37">
          <w:rPr>
            <w:rStyle w:val="Hyperlink"/>
            <w:sz w:val="10"/>
          </w:rPr>
          <w:t>Unethical journalists are exploiting the stories of refugees in Calais</w:t>
        </w:r>
      </w:hyperlink>
      <w:r w:rsidRPr="00BB5C37">
        <w:rPr>
          <w:sz w:val="10"/>
        </w:rPr>
        <w:t xml:space="preserve"> </w:t>
      </w:r>
      <w:hyperlink r:id="rId145" w:history="1">
        <w:r w:rsidRPr="00BB5C37">
          <w:rPr>
            <w:rStyle w:val="Hyperlink"/>
            <w:sz w:val="10"/>
          </w:rPr>
          <w:t>Four problems with Europe's refugee quota</w:t>
        </w:r>
      </w:hyperlink>
      <w:r w:rsidRPr="00BB5C37">
        <w:rPr>
          <w:sz w:val="10"/>
        </w:rPr>
        <w:t xml:space="preserve"> </w:t>
      </w:r>
      <w:hyperlink r:id="rId146" w:history="1">
        <w:proofErr w:type="gramStart"/>
        <w:r w:rsidRPr="00BB5C37">
          <w:rPr>
            <w:rStyle w:val="Hyperlink"/>
            <w:sz w:val="10"/>
          </w:rPr>
          <w:t>These</w:t>
        </w:r>
        <w:proofErr w:type="gramEnd"/>
        <w:r w:rsidRPr="00BB5C37">
          <w:rPr>
            <w:rStyle w:val="Hyperlink"/>
            <w:sz w:val="10"/>
          </w:rPr>
          <w:t xml:space="preserve"> are the steps Europe must take to solve the refugee crisis</w:t>
        </w:r>
      </w:hyperlink>
      <w:r w:rsidRPr="00BB5C37">
        <w:rPr>
          <w:sz w:val="10"/>
        </w:rPr>
        <w:t xml:space="preserve"> ORS Service, a Swiss company running migrant reception centres, is doing well. Run by London-based private equity firm Equistone Partners Europe Ltd, it now operates in Germany and Austria and recorded $99 million in revenue last </w:t>
      </w:r>
      <w:hyperlink r:id="rId147" w:history="1">
        <w:r w:rsidRPr="00BB5C37">
          <w:rPr>
            <w:rStyle w:val="Hyperlink"/>
            <w:sz w:val="10"/>
          </w:rPr>
          <w:t>year</w:t>
        </w:r>
      </w:hyperlink>
      <w:r w:rsidRPr="00BB5C37">
        <w:rPr>
          <w:sz w:val="10"/>
        </w:rPr>
        <w:t xml:space="preserve">. ORS Service has thrived on Europe’s inability to cope with the refugee crisis. </w:t>
      </w:r>
      <w:hyperlink r:id="rId148" w:tgtFrame="_blank" w:tooltip="How to get a free sample of the best invisible hearing aid." w:history="1">
        <w:proofErr w:type="gramStart"/>
        <w:r w:rsidRPr="00BB5C37">
          <w:rPr>
            <w:rStyle w:val="Hyperlink"/>
            <w:sz w:val="10"/>
          </w:rPr>
          <w:t>How to get a free sample of the best invisible hearing aid.</w:t>
        </w:r>
        <w:proofErr w:type="gramEnd"/>
        <w:r w:rsidRPr="00BB5C37">
          <w:rPr>
            <w:rStyle w:val="Hyperlink"/>
            <w:sz w:val="10"/>
          </w:rPr>
          <w:t xml:space="preserve"> Eargo Max</w:t>
        </w:r>
      </w:hyperlink>
      <w:r w:rsidRPr="00BB5C37">
        <w:rPr>
          <w:sz w:val="10"/>
        </w:rPr>
        <w:t xml:space="preserve"> </w:t>
      </w:r>
      <w:hyperlink r:id="rId149" w:tgtFrame="_blank" w:tooltip="An Outrageous Card Offering 0% Interest Until 2019" w:history="1">
        <w:r w:rsidRPr="00BB5C37">
          <w:rPr>
            <w:rStyle w:val="Hyperlink"/>
            <w:sz w:val="10"/>
          </w:rPr>
          <w:t xml:space="preserve">An Outrageous Card Offering 0% Interest Until </w:t>
        </w:r>
      </w:hyperlink>
      <w:hyperlink r:id="rId150" w:tgtFrame="_blank" w:tooltip="Look Closer, This Place Is Restricted To Even Presidents" w:history="1">
        <w:r w:rsidRPr="00BB5C37">
          <w:rPr>
            <w:rStyle w:val="Hyperlink"/>
            <w:sz w:val="10"/>
          </w:rPr>
          <w:t>Look Closer, This Place Is Restricted To Even PresidentsHealthyPanda.net</w:t>
        </w:r>
      </w:hyperlink>
      <w:r w:rsidRPr="00BB5C37">
        <w:rPr>
          <w:sz w:val="10"/>
        </w:rPr>
        <w:t xml:space="preserve"> raiskirchen camp in Austria, the largest migrant facility in the country, has seen food shortages, poor hygiene and </w:t>
      </w:r>
      <w:hyperlink r:id="rId151" w:history="1">
        <w:r w:rsidRPr="00BB5C37">
          <w:rPr>
            <w:rStyle w:val="Hyperlink"/>
            <w:sz w:val="10"/>
          </w:rPr>
          <w:t>overcrowding</w:t>
        </w:r>
      </w:hyperlink>
      <w:r w:rsidRPr="00BB5C37">
        <w:t xml:space="preserve">. </w:t>
      </w:r>
      <w:r w:rsidRPr="00BB5C37">
        <w:rPr>
          <w:b/>
          <w:highlight w:val="yellow"/>
          <w:u w:val="single"/>
        </w:rPr>
        <w:t>The United Nations refugee agency said it was “beneath human </w:t>
      </w:r>
      <w:hyperlink r:id="rId152" w:history="1">
        <w:r w:rsidRPr="00BB5C37">
          <w:rPr>
            <w:rStyle w:val="Hyperlink"/>
            <w:b/>
            <w:highlight w:val="yellow"/>
            <w:u w:val="single"/>
          </w:rPr>
          <w:t>dignity</w:t>
        </w:r>
      </w:hyperlink>
      <w:r w:rsidRPr="00BB5C37">
        <w:rPr>
          <w:b/>
          <w:highlight w:val="yellow"/>
          <w:u w:val="single"/>
        </w:rPr>
        <w:t>.”</w:t>
      </w:r>
      <w:r w:rsidRPr="00BB5C37">
        <w:t xml:space="preserve"> </w:t>
      </w:r>
      <w:r w:rsidRPr="00BB5C37">
        <w:rPr>
          <w:sz w:val="10"/>
        </w:rPr>
        <w:t>Responding to this claim, the Chief Executive of ORS said that the company is working to improve conditions. "Any professional would be brought to the limits of what is possible,” he said. “The team there does its very best, and in extremely difficult conditions.” Still, those conditions are unsurprising and unacceptable for anybody who has seen unaccountable and secretive privatised detention camps in America, Britain or Australia.</w:t>
      </w:r>
    </w:p>
    <w:p w14:paraId="78481452" w14:textId="77777777" w:rsidR="00283666" w:rsidRPr="00BB5C37" w:rsidRDefault="00283666" w:rsidP="00283666">
      <w:pPr>
        <w:pStyle w:val="Heading2"/>
      </w:pPr>
      <w:proofErr w:type="gramStart"/>
      <w:r w:rsidRPr="00BB5C37">
        <w:t>k</w:t>
      </w:r>
      <w:proofErr w:type="gramEnd"/>
    </w:p>
    <w:p w14:paraId="0040988F" w14:textId="77777777" w:rsidR="00283666" w:rsidRPr="00BB5C37" w:rsidRDefault="00283666" w:rsidP="00283666">
      <w:pPr>
        <w:pStyle w:val="Heading3"/>
      </w:pPr>
      <w:proofErr w:type="gramStart"/>
      <w:r w:rsidRPr="00BB5C37">
        <w:t>discourse</w:t>
      </w:r>
      <w:proofErr w:type="gramEnd"/>
      <w:r w:rsidRPr="00BB5C37">
        <w:t xml:space="preserve"> matters</w:t>
      </w:r>
    </w:p>
    <w:p w14:paraId="492968B6" w14:textId="77777777" w:rsidR="00283666" w:rsidRPr="00BB5C37" w:rsidRDefault="00283666" w:rsidP="00283666">
      <w:pPr>
        <w:pStyle w:val="Heading4"/>
      </w:pPr>
      <w:r w:rsidRPr="00BB5C37">
        <w:t xml:space="preserve">Discourse about refugees/immigrants is directly responsible for shifts in public opinion and policy failures—words matter </w:t>
      </w:r>
    </w:p>
    <w:p w14:paraId="54A2E1E3" w14:textId="77777777" w:rsidR="00283666" w:rsidRPr="00BB5C37" w:rsidRDefault="00283666" w:rsidP="00283666">
      <w:r w:rsidRPr="00BB5C37">
        <w:rPr>
          <w:rStyle w:val="Style13ptBold"/>
        </w:rPr>
        <w:t>Kuczera 17</w:t>
      </w:r>
      <w:r w:rsidRPr="00BB5C37">
        <w:t xml:space="preserve"> (Reiss Kuczera Management and Program Analyst, U.S. Immigration and Customs Enforcement, Office of Professional Responsibility BS, Rutgers University, 2006 MS, University of Illinois, 2013, U.S. REFUGEE POLICY IN THE ERA OF HOMELAND SECURITY: A COMPARATIVE GOVERNMENT ANALYSIS, Thesis, Naval Postgraduate School, Dec 2017, pp 34-35 NLB)</w:t>
      </w:r>
    </w:p>
    <w:p w14:paraId="52D7AFAA" w14:textId="172C35F9" w:rsidR="00283666" w:rsidRPr="00BB5C37" w:rsidRDefault="00283666" w:rsidP="00283666">
      <w:pPr>
        <w:rPr>
          <w:sz w:val="16"/>
        </w:rPr>
      </w:pPr>
      <w:r w:rsidRPr="00BB5C37">
        <w:rPr>
          <w:sz w:val="16"/>
        </w:rPr>
        <w:t xml:space="preserve">This </w:t>
      </w:r>
      <w:r w:rsidRPr="00BB5C37">
        <w:rPr>
          <w:rStyle w:val="StyleUnderline"/>
          <w:highlight w:val="yellow"/>
        </w:rPr>
        <w:t>inability to achieve reform is a consequence</w:t>
      </w:r>
      <w:r w:rsidRPr="00BB5C37">
        <w:rPr>
          <w:sz w:val="16"/>
        </w:rPr>
        <w:t xml:space="preserve"> of major and </w:t>
      </w:r>
      <w:r w:rsidRPr="00BB5C37">
        <w:rPr>
          <w:rStyle w:val="StyleUnderline"/>
          <w:highlight w:val="yellow"/>
        </w:rPr>
        <w:t>pervasive opposing narratives in U.S. immigration discourse</w:t>
      </w:r>
      <w:r w:rsidRPr="00BB5C37">
        <w:rPr>
          <w:rStyle w:val="StyleUnderline"/>
        </w:rPr>
        <w:t>.</w:t>
      </w:r>
      <w:r w:rsidRPr="00BB5C37">
        <w:rPr>
          <w:sz w:val="16"/>
        </w:rPr>
        <w:t xml:space="preserve"> </w:t>
      </w:r>
      <w:r w:rsidRPr="00BB5C37">
        <w:rPr>
          <w:rStyle w:val="StyleUnderline"/>
        </w:rPr>
        <w:t>American society generally holds</w:t>
      </w:r>
      <w:r w:rsidRPr="00BB5C37">
        <w:rPr>
          <w:sz w:val="16"/>
        </w:rPr>
        <w:t xml:space="preserve"> many strong and opposing </w:t>
      </w:r>
      <w:r w:rsidRPr="00BB5C37">
        <w:rPr>
          <w:rStyle w:val="StyleUnderline"/>
        </w:rPr>
        <w:t>psychological narratives</w:t>
      </w:r>
      <w:r w:rsidRPr="00BB5C37">
        <w:rPr>
          <w:sz w:val="16"/>
        </w:rPr>
        <w:t xml:space="preserve"> about immigrants and the immigration system.144 Americans define their country as a nation of immigrants but simultaneously view immigrants as a threat to jobs and security.145 The question of whether immigration is beneficial or detrimental to the economy persists.146 Likewise, </w:t>
      </w:r>
      <w:r w:rsidRPr="00BB5C37">
        <w:rPr>
          <w:rStyle w:val="StyleUnderline"/>
          <w:highlight w:val="yellow"/>
        </w:rPr>
        <w:t>claims regarding the effects</w:t>
      </w:r>
      <w:r w:rsidRPr="00BB5C37">
        <w:rPr>
          <w:sz w:val="16"/>
        </w:rPr>
        <w:t xml:space="preserve">, if any, </w:t>
      </w:r>
      <w:r w:rsidRPr="00BB5C37">
        <w:rPr>
          <w:rStyle w:val="StyleUnderline"/>
          <w:highlight w:val="yellow"/>
        </w:rPr>
        <w:t>of immigrants on crime</w:t>
      </w:r>
      <w:r w:rsidRPr="00BB5C37">
        <w:rPr>
          <w:sz w:val="16"/>
        </w:rPr>
        <w:t xml:space="preserve"> in the United States have </w:t>
      </w:r>
      <w:r w:rsidRPr="00BB5C37">
        <w:rPr>
          <w:rStyle w:val="StyleUnderline"/>
          <w:highlight w:val="yellow"/>
        </w:rPr>
        <w:t>abounded</w:t>
      </w:r>
      <w:r w:rsidRPr="00BB5C37">
        <w:rPr>
          <w:sz w:val="16"/>
        </w:rPr>
        <w:t xml:space="preserve"> for much of the country’s history and remain front and center in today’s discourse.147 Stephen Miller, President Trump’s chief policy advisor, argues welcoming refugees is too costly and poses terrorism concerns.148 In this way, </w:t>
      </w:r>
      <w:r w:rsidRPr="00BB5C37">
        <w:rPr>
          <w:rStyle w:val="StyleUnderline"/>
          <w:highlight w:val="yellow"/>
        </w:rPr>
        <w:t>refugee policy in the White House is currently driven by one extreme of these opposing narratives</w:t>
      </w:r>
      <w:r w:rsidRPr="00BB5C37">
        <w:rPr>
          <w:sz w:val="16"/>
        </w:rPr>
        <w:t xml:space="preserve">. The combination of a post-9/11 United States with the Syrian war refugee crisis has perpetuated a contemporary claim that refugees pose a greater risk of terrorism and national security threats to the United States than native-born Americans.149 Indeed, evidence suggests the </w:t>
      </w:r>
      <w:r w:rsidRPr="00BB5C37">
        <w:rPr>
          <w:rStyle w:val="StyleUnderline"/>
        </w:rPr>
        <w:t>9/11</w:t>
      </w:r>
      <w:r w:rsidRPr="00BB5C37">
        <w:rPr>
          <w:sz w:val="16"/>
        </w:rPr>
        <w:t xml:space="preserve"> terrorist attacks significantly impacted U.S. cultural and societal views on security and immigrants.150 The </w:t>
      </w:r>
      <w:r w:rsidRPr="00BB5C37">
        <w:rPr>
          <w:rStyle w:val="StyleUnderline"/>
        </w:rPr>
        <w:t xml:space="preserve">attacks created a strong political divide and gridlock </w:t>
      </w:r>
      <w:r w:rsidRPr="00BB5C37">
        <w:rPr>
          <w:sz w:val="16"/>
        </w:rPr>
        <w:t xml:space="preserve">between proponents of enforcement of immigration law and proponents of expanded benefits.151 </w:t>
      </w:r>
      <w:r w:rsidRPr="00BB5C37">
        <w:rPr>
          <w:rStyle w:val="StyleUnderline"/>
          <w:highlight w:val="yellow"/>
        </w:rPr>
        <w:t>Reconciling these contradictory and competing narratives is challenging for both private citizens and policy makers alike</w:t>
      </w:r>
      <w:r w:rsidRPr="00BB5C37">
        <w:rPr>
          <w:rStyle w:val="StyleUnderline"/>
        </w:rPr>
        <w:t>.</w:t>
      </w:r>
      <w:r w:rsidRPr="00BB5C37">
        <w:rPr>
          <w:sz w:val="16"/>
        </w:rPr>
        <w:t xml:space="preserve"> Although most citizens and politicians seem to agree that reform is necessary, and despite some agreement on certain aspects such as addressing undocumented aliens, cohesiveness and agreement break down in the details of these broad ideas.</w:t>
      </w:r>
      <w:r w:rsidRPr="00BB5C37">
        <w:rPr>
          <w:rStyle w:val="StyleUnderline"/>
        </w:rPr>
        <w:t xml:space="preserve">152 </w:t>
      </w:r>
      <w:r w:rsidRPr="00BB5C37">
        <w:rPr>
          <w:rStyle w:val="StyleUnderline"/>
          <w:highlight w:val="yellow"/>
        </w:rPr>
        <w:t>It is in this space where these competing narratives and discourse stake claim and become corrosive and divisive, hindering the ability to reform immigration</w:t>
      </w:r>
      <w:r w:rsidRPr="00BB5C37">
        <w:rPr>
          <w:rStyle w:val="StyleUnderline"/>
        </w:rPr>
        <w:t>.</w:t>
      </w:r>
      <w:r w:rsidRPr="00BB5C37">
        <w:rPr>
          <w:sz w:val="16"/>
        </w:rPr>
        <w:t xml:space="preserve"> Seventy percent of voters in the 2016 presidential election reported immigration as a very important issue to them—the economy was first at 84 percent, and terrorism second at 80 percent.153 </w:t>
      </w:r>
      <w:proofErr w:type="gramStart"/>
      <w:r w:rsidRPr="00BB5C37">
        <w:rPr>
          <w:sz w:val="16"/>
        </w:rPr>
        <w:t>These</w:t>
      </w:r>
      <w:proofErr w:type="gramEnd"/>
      <w:r w:rsidRPr="00BB5C37">
        <w:rPr>
          <w:sz w:val="16"/>
        </w:rPr>
        <w:t xml:space="preserve"> numbers are significant because the issues of the economy and terrorism are the two largest issues leveraged by politicians in the immigration debate. While debate over policy continues, the literature generally finds consensus in the answers to the questions about the economic and security implications of immigrants.</w:t>
      </w:r>
    </w:p>
    <w:p w14:paraId="4CDC6BF0" w14:textId="22777E62" w:rsidR="00A42D1F" w:rsidRPr="00BB5C37" w:rsidRDefault="00A42D1F" w:rsidP="00A42D1F">
      <w:pPr>
        <w:pStyle w:val="Heading1"/>
      </w:pPr>
      <w:proofErr w:type="gramStart"/>
      <w:r w:rsidRPr="00BB5C37">
        <w:t>neg</w:t>
      </w:r>
      <w:proofErr w:type="gramEnd"/>
    </w:p>
    <w:p w14:paraId="5D383909" w14:textId="68628BEA" w:rsidR="00A42D1F" w:rsidRPr="00BB5C37" w:rsidRDefault="00F25C8B" w:rsidP="00A42D1F">
      <w:pPr>
        <w:pStyle w:val="Heading2"/>
      </w:pPr>
      <w:proofErr w:type="gramStart"/>
      <w:r>
        <w:t>adv</w:t>
      </w:r>
      <w:proofErr w:type="gramEnd"/>
      <w:r>
        <w:t xml:space="preserve"> – </w:t>
      </w:r>
      <w:r w:rsidR="002079B5" w:rsidRPr="00BB5C37">
        <w:t>global leadership/</w:t>
      </w:r>
      <w:r w:rsidR="00A42D1F" w:rsidRPr="00BB5C37">
        <w:t>solvency</w:t>
      </w:r>
    </w:p>
    <w:p w14:paraId="1B4931C1" w14:textId="2AF9949B" w:rsidR="002079B5" w:rsidRPr="00BB5C37" w:rsidRDefault="002079B5" w:rsidP="00A42D1F">
      <w:pPr>
        <w:pStyle w:val="Heading3"/>
      </w:pPr>
      <w:proofErr w:type="gramStart"/>
      <w:r w:rsidRPr="00BB5C37">
        <w:t>uniqueness</w:t>
      </w:r>
      <w:proofErr w:type="gramEnd"/>
    </w:p>
    <w:p w14:paraId="43C6D992" w14:textId="77777777" w:rsidR="002079B5" w:rsidRPr="00BB5C37" w:rsidRDefault="002079B5" w:rsidP="002079B5">
      <w:pPr>
        <w:pStyle w:val="Heading4"/>
      </w:pPr>
      <w:r w:rsidRPr="00BB5C37">
        <w:t xml:space="preserve">Despite increased realiance on security interests, Human Rights regime still strong </w:t>
      </w:r>
    </w:p>
    <w:p w14:paraId="0C1C2CA3" w14:textId="1C520BBC" w:rsidR="002079B5" w:rsidRPr="00BB5C37" w:rsidRDefault="002079B5" w:rsidP="002079B5">
      <w:r w:rsidRPr="00BB5C37">
        <w:rPr>
          <w:rStyle w:val="Style13ptBold"/>
        </w:rPr>
        <w:t>Kuczera 17</w:t>
      </w:r>
      <w:r w:rsidRPr="00BB5C37">
        <w:t xml:space="preserve"> (Reiss Kuczera Management and Program Analyst, U.S. Immigration and Customs Enforcement, Office of Professional Responsibility BS, Rutgers University, 2006 MS, University of Illinois, 2013, U.S. REFUGEE POLICY IN THE ERA OF HOMELAND SECURITY: A COMPARATIVE GOVERNMENT ANALYSIS, Thesis, Naval Postgraduate School, Dec 2017, pp 16-17 NLB)</w:t>
      </w:r>
    </w:p>
    <w:p w14:paraId="2FE91832" w14:textId="77777777" w:rsidR="002079B5" w:rsidRPr="00BB5C37" w:rsidRDefault="002079B5" w:rsidP="002079B5">
      <w:pPr>
        <w:rPr>
          <w:sz w:val="16"/>
        </w:rPr>
      </w:pPr>
      <w:r w:rsidRPr="00BB5C37">
        <w:rPr>
          <w:sz w:val="16"/>
        </w:rPr>
        <w:t xml:space="preserve">These contradictions and competing frameworks are complicated by the relatively newly considered concept of soft power. Mitoma argues the “growing importance of the United States and the emergence of human rights as an organizing principle of the Second World War opened up a space for a new kind of transnational politics aimed at cultivating and channeling U.S. influence in the world.”62 The United States has now moved out of the Cold War and into the post-9/11 era. Wikan finds that </w:t>
      </w:r>
      <w:r w:rsidRPr="00BB5C37">
        <w:rPr>
          <w:rStyle w:val="StyleUnderline"/>
        </w:rPr>
        <w:t>despite evidence nations “prioritize security interests over adherence to international norms, there is no evidence that this has weakened the underlying HR [human rights] norms or disrupted the institutions of the HR regime” (body of international human rights laws</w:t>
      </w:r>
      <w:r w:rsidRPr="00BB5C37">
        <w:rPr>
          <w:sz w:val="16"/>
        </w:rPr>
        <w:t xml:space="preserve">).63 As previously cited, however, the United States is legally bound to fewer international human rights laws than any other developed democracy. Conversely, Narjis Khan finds the normative meaning of human rights has been seriously undermined by various actions taken by the UN following 9/11.64 </w:t>
      </w:r>
      <w:r w:rsidRPr="00BB5C37">
        <w:rPr>
          <w:rStyle w:val="StyleUnderline"/>
        </w:rPr>
        <w:t>While there may be argument over the existence or extent of human rights violations by the U.S government on its citizens in the years following 9/11, there is little literature regarding its negative effect on the U.S. international human rights rhetoric</w:t>
      </w:r>
      <w:r w:rsidRPr="00BB5C37">
        <w:rPr>
          <w:sz w:val="16"/>
        </w:rPr>
        <w:t xml:space="preserve">.65 Paul Kahn asserts </w:t>
      </w:r>
      <w:r w:rsidRPr="00BB5C37">
        <w:rPr>
          <w:rStyle w:val="StyleUnderline"/>
        </w:rPr>
        <w:t>human rights law in the post-</w:t>
      </w:r>
      <w:r w:rsidRPr="00BB5C37">
        <w:rPr>
          <w:sz w:val="16"/>
        </w:rPr>
        <w:t xml:space="preserve">World War II and </w:t>
      </w:r>
      <w:r w:rsidRPr="00BB5C37">
        <w:rPr>
          <w:rStyle w:val="StyleUnderline"/>
        </w:rPr>
        <w:t>Cold War eras was,</w:t>
      </w:r>
      <w:r w:rsidRPr="00BB5C37">
        <w:rPr>
          <w:sz w:val="16"/>
        </w:rPr>
        <w:t xml:space="preserve"> in large part, “</w:t>
      </w:r>
      <w:r w:rsidRPr="00BB5C37">
        <w:rPr>
          <w:rStyle w:val="StyleUnderline"/>
        </w:rPr>
        <w:t>a rhetorical project</w:t>
      </w:r>
      <w:r w:rsidRPr="00BB5C37">
        <w:rPr>
          <w:sz w:val="16"/>
        </w:rPr>
        <w:t xml:space="preserve"> caught up in larger ideological battles.”66 Richard Falk contends that in recent years, </w:t>
      </w:r>
      <w:r w:rsidRPr="00BB5C37">
        <w:rPr>
          <w:rStyle w:val="StyleUnderline"/>
        </w:rPr>
        <w:t>the United States has championed human rights in rhetoric</w:t>
      </w:r>
      <w:r w:rsidRPr="00BB5C37">
        <w:rPr>
          <w:sz w:val="16"/>
        </w:rPr>
        <w:t xml:space="preserve"> yet ignored and violated these same rights when they conflict with a desired national strategy and policy, especially following the 9/11 attacks.67 The </w:t>
      </w:r>
      <w:r w:rsidRPr="00BB5C37">
        <w:rPr>
          <w:rStyle w:val="StyleUnderline"/>
        </w:rPr>
        <w:t>challenge posed by reconciling contradicting international human rights rhetoric and actions is mirrored by the contradictions between the U.S. historical identity as an immigrant nation and it restrictive immigration policies.</w:t>
      </w:r>
      <w:r w:rsidRPr="00BB5C37">
        <w:rPr>
          <w:sz w:val="16"/>
        </w:rPr>
        <w:t xml:space="preserve"> While Americans celebrate this national immigrant heritage, immigration also prompts concern for the preservation of a national identity.68 Refugee </w:t>
      </w:r>
      <w:r w:rsidRPr="00BB5C37">
        <w:rPr>
          <w:rStyle w:val="StyleUnderline"/>
        </w:rPr>
        <w:t>policy is complicated by these contradictions</w:t>
      </w:r>
      <w:r w:rsidRPr="00BB5C37">
        <w:rPr>
          <w:sz w:val="16"/>
        </w:rPr>
        <w:t>, in addition to post-9/11 security concerns and America’s complicated relationship with human rights on the international stage.</w:t>
      </w:r>
    </w:p>
    <w:p w14:paraId="62066911" w14:textId="77777777" w:rsidR="002079B5" w:rsidRPr="00BB5C37" w:rsidRDefault="002079B5" w:rsidP="002079B5"/>
    <w:p w14:paraId="50F0FA64" w14:textId="6408159F" w:rsidR="00A42D1F" w:rsidRPr="00BB5C37" w:rsidRDefault="00A42D1F" w:rsidP="00A42D1F">
      <w:pPr>
        <w:pStyle w:val="Heading3"/>
      </w:pPr>
      <w:proofErr w:type="gramStart"/>
      <w:r w:rsidRPr="00BB5C37">
        <w:t>state</w:t>
      </w:r>
      <w:proofErr w:type="gramEnd"/>
      <w:r w:rsidRPr="00BB5C37">
        <w:t xml:space="preserve"> backlash</w:t>
      </w:r>
    </w:p>
    <w:p w14:paraId="759E830B" w14:textId="545E2713" w:rsidR="00A42D1F" w:rsidRPr="00BB5C37" w:rsidRDefault="00A42D1F" w:rsidP="00A42D1F">
      <w:pPr>
        <w:pStyle w:val="Heading4"/>
        <w:rPr>
          <w:rStyle w:val="Style13ptBold"/>
          <w:b/>
        </w:rPr>
      </w:pPr>
      <w:r w:rsidRPr="00BB5C37">
        <w:rPr>
          <w:rStyle w:val="Style13ptBold"/>
          <w:b/>
        </w:rPr>
        <w:t>States backlash circumvent refugee resettlement</w:t>
      </w:r>
    </w:p>
    <w:p w14:paraId="55CC710A" w14:textId="384CCE99" w:rsidR="00A42D1F" w:rsidRPr="00BB5C37" w:rsidRDefault="00A42D1F" w:rsidP="00A42D1F">
      <w:r w:rsidRPr="00BB5C37">
        <w:rPr>
          <w:rStyle w:val="Style13ptBold"/>
        </w:rPr>
        <w:t>Johnson 17</w:t>
      </w:r>
      <w:r w:rsidRPr="00BB5C37">
        <w:t xml:space="preserve"> (Kit, Associate Professor, University of North Dakota School of Law; J.D., University of California, Berkeley School of Law., “Can We Act Globally While Thinking Locally: Responding to Stella Burch Elias, the Perils and Possibilities of Refugee Federalism”, American University Law Review, Vol 67, https://papers.ssrn.com/sol3/papers.cfm?abstract_id=3051627) ALH</w:t>
      </w:r>
    </w:p>
    <w:p w14:paraId="1258642F" w14:textId="64DEAC6B" w:rsidR="00A42D1F" w:rsidRPr="00BB5C37" w:rsidRDefault="00A42D1F" w:rsidP="00A42D1F">
      <w:pPr>
        <w:rPr>
          <w:sz w:val="16"/>
        </w:rPr>
      </w:pPr>
      <w:r w:rsidRPr="00BB5C37">
        <w:rPr>
          <w:sz w:val="16"/>
        </w:rPr>
        <w:t xml:space="preserve">Preemption of Exclusionary Lawmaking </w:t>
      </w:r>
      <w:r w:rsidRPr="00BB5C37">
        <w:rPr>
          <w:rStyle w:val="StyleUnderline"/>
        </w:rPr>
        <w:t xml:space="preserve">The federal government alone has the authority to determine who should be admitted into and removed from the United States." Individual states have no analogous power." </w:t>
      </w:r>
      <w:r w:rsidRPr="00BB5C37">
        <w:rPr>
          <w:sz w:val="16"/>
        </w:rPr>
        <w:t xml:space="preserve">Despite this lack of authority, </w:t>
      </w:r>
      <w:r w:rsidRPr="00BB5C37">
        <w:rPr>
          <w:rStyle w:val="StyleUnderline"/>
        </w:rPr>
        <w:t>some states have engaged in</w:t>
      </w:r>
      <w:r w:rsidRPr="00BB5C37">
        <w:rPr>
          <w:sz w:val="16"/>
        </w:rPr>
        <w:t xml:space="preserve"> what Professor Elias dubs </w:t>
      </w:r>
      <w:r w:rsidRPr="00BB5C37">
        <w:rPr>
          <w:rStyle w:val="StyleUnderline"/>
        </w:rPr>
        <w:t>"exclusionary lawmaking</w:t>
      </w:r>
      <w:r w:rsidRPr="00BB5C37">
        <w:rPr>
          <w:sz w:val="16"/>
        </w:rPr>
        <w:t xml:space="preserve">." </w:t>
      </w:r>
      <w:r w:rsidRPr="00BB5C37">
        <w:rPr>
          <w:rStyle w:val="StyleUnderline"/>
        </w:rPr>
        <w:t>Through executive orders, gubernatorial decrees, legislation, and litigation, states have worked to keep asylees and refugees from settling within their borders."</w:t>
      </w:r>
      <w:r w:rsidRPr="00BB5C37">
        <w:rPr>
          <w:sz w:val="16"/>
        </w:rPr>
        <w:t xml:space="preserve"> In a nutshell, such efforts are legally unavailing" because federal law is the "supreme Law of the Land."" When states attempt to usurp the federal government's exclusive authority over immigration law and policy, those efforts are federally preempted.2 1 As Professor Elias notes, one of the principal justifications underlying preemption in the immigration context focuses on foreign affairs.2 ' The Supreme Court has explained that because "a country's treatment of non-citizens within its borders can gravely affect foreign relations," the federal government must be able to speak "with one voice" in dealing with other nations. </w:t>
      </w:r>
      <w:proofErr w:type="gramStart"/>
      <w:r w:rsidRPr="00BB5C37">
        <w:rPr>
          <w:sz w:val="16"/>
        </w:rPr>
        <w:t>If a foreign government perceives-rightly or wrongly-that a host government has wronged its citizens, the consequences can be grave, "sometimes even leading to war."</w:t>
      </w:r>
      <w:proofErr w:type="gramEnd"/>
      <w:r w:rsidRPr="00BB5C37">
        <w:rPr>
          <w:sz w:val="16"/>
        </w:rPr>
        <w:t>28 Therefore, local interference is not legally tolerated. These are exactly the issues at stake with states' exclusionary lawmaking. States cannot be allowed to deride nations by declaring their citizens unwelcome and characterizing such individuals as potential security threats.2 ' Declarations of this sort threaten our relations around the globe. The case of Farmers Branch, Texas is illustrative."</w:t>
      </w:r>
      <w:proofErr w:type="gramStart"/>
      <w:r w:rsidRPr="00BB5C37">
        <w:rPr>
          <w:sz w:val="16"/>
        </w:rPr>
        <w:t>o</w:t>
      </w:r>
      <w:proofErr w:type="gramEnd"/>
      <w:r w:rsidRPr="00BB5C37">
        <w:rPr>
          <w:sz w:val="16"/>
        </w:rPr>
        <w:t xml:space="preserve"> A suburb of Dallas, Farmers Branch passed three housing ordinances in three years, each with the goal of preventing undocumented immigrants from living in rental housing within city limits." With unabashed stated that the ordinances "sent a message to people who aren't in the country legally, Farmers Branch is not the place for you,"" and further admitted that the ordinances were aimed at "reduc [ing] the illegal immigrant population in Farmer's Branch."" This language is very similar to that of states engaged in exclusionary lawmaking designed to "halt the placement of any new refugees"3 4 and "suspend the resettlement of additional . . . refugees."" Landlord and tenant groups challenged Farmers Branch, and courts repeatedly and consistently found the city's ordinances preempted by federal law." The federal district court that initially heard the case found the city's ordinances-which hindered noncitizens from renting property in the city-to impermissibly restrict the admission and residence of noncitizens and, therefore, found the ordinances preempted by federal law.' 7 The initial Fifth Circuit panel agreed, noting that Farmers Branch's efforts to exclude undocumented immigrants from its community ran afoul of the federal government's prerogative of deciding who has the right to the live in the United States." Ultimately, the case was reheard en banc, and while the Fifth Circuit once again found the local law preempted by federal law, this time it did so without focusing on admission and resettlement." Instead, the court focused on criminal provisions of the ordinance that conflicted with federal law.40 The Farmers Branch litigation provides an interesting case study for exclusionary laws and federal preemption. Factually, the laws seeking to bar the settlement of undocumented aliens within Farmers Branch directly parallel the exclusionary laws highlighted by Professor Elias. Andjust as the Farmers Branch ordinances were found to be preempted by federal law, so too have state efforts to exclude refugees been found preempted." B. Success ofExclusionary Lawmaking </w:t>
      </w:r>
      <w:r w:rsidRPr="00BB5C37">
        <w:rPr>
          <w:rStyle w:val="StyleUnderline"/>
        </w:rPr>
        <w:t>While states do not have the legal authority to pass laws regarding whether refugees and asylees should be allowed to settle in their territory, states' efforts in this area have not been fruitless</w:t>
      </w:r>
      <w:r w:rsidRPr="00BB5C37">
        <w:rPr>
          <w:sz w:val="16"/>
        </w:rPr>
        <w:t xml:space="preserve">. Despite the legal hurdles, states have achieved a great deal on the exclusion front. Take Wyoming. As Professor Elias highlights, </w:t>
      </w:r>
      <w:r w:rsidRPr="00BB5C37">
        <w:rPr>
          <w:rStyle w:val="StyleUnderline"/>
        </w:rPr>
        <w:t>Wyoming does not have a refugee resettlement program.</w:t>
      </w:r>
      <w:r w:rsidRPr="00BB5C37">
        <w:rPr>
          <w:sz w:val="16"/>
        </w:rPr>
        <w:t xml:space="preserve">42 </w:t>
      </w:r>
      <w:proofErr w:type="gramStart"/>
      <w:r w:rsidRPr="00BB5C37">
        <w:rPr>
          <w:sz w:val="16"/>
        </w:rPr>
        <w:t>It</w:t>
      </w:r>
      <w:proofErr w:type="gramEnd"/>
      <w:r w:rsidRPr="00BB5C37">
        <w:rPr>
          <w:sz w:val="16"/>
        </w:rPr>
        <w:t xml:space="preserve"> is, in fact, the only state without one.43 As a result, zero refugees are directly resettled in Wyoming.44 The refugees who find their way to Wyoming do so because of jobs, school, or family." </w:t>
      </w:r>
      <w:r w:rsidRPr="00BB5C37">
        <w:rPr>
          <w:rStyle w:val="StyleUnderline"/>
        </w:rPr>
        <w:t xml:space="preserve">The lack of a refugee resettlement program in Wyoming is not due to oversight or neglect. It is by design. </w:t>
      </w:r>
      <w:r w:rsidRPr="00BB5C37">
        <w:rPr>
          <w:sz w:val="16"/>
        </w:rPr>
        <w:t xml:space="preserve">Wyoming has no established resettlement program because, </w:t>
      </w:r>
      <w:r w:rsidRPr="00BB5C37">
        <w:rPr>
          <w:rStyle w:val="StyleUnderline"/>
        </w:rPr>
        <w:t>according to one state lawmaker, 'just a small change in the demographics here could upset the Wyoming economy [and] the Wyoming culture</w:t>
      </w:r>
      <w:r w:rsidRPr="00BB5C37">
        <w:rPr>
          <w:sz w:val="16"/>
        </w:rPr>
        <w:t xml:space="preserve"> .... </w:t>
      </w:r>
      <w:r w:rsidRPr="00BB5C37">
        <w:rPr>
          <w:rStyle w:val="StyleUnderline"/>
        </w:rPr>
        <w:t>We have to take care of Wyoming's own first.""</w:t>
      </w:r>
      <w:r w:rsidRPr="00BB5C37">
        <w:rPr>
          <w:sz w:val="16"/>
        </w:rPr>
        <w:t xml:space="preserve"> By staying aloof, the Equality State4 7 has managed to successfully avoid what should be a national obligation to care for displaced persons. And </w:t>
      </w:r>
      <w:r w:rsidRPr="00BB5C37">
        <w:rPr>
          <w:rStyle w:val="StyleUnderline"/>
        </w:rPr>
        <w:t xml:space="preserve">it has done so without drafting a single piece of exclusionary legislation that might be subject to preemption analysis. </w:t>
      </w:r>
      <w:r w:rsidRPr="00BB5C37">
        <w:rPr>
          <w:sz w:val="16"/>
        </w:rPr>
        <w:t xml:space="preserve">Other states have had success in different ways. As Professor Elias notes, the federal government's decision to house Central American asylum seekers in remote facilities in Artesia, New Mexico, and Karnes City, Texas, was made in direct response to protests in Arizona, New Mexico, Michigan, and Virginia where residential centers were initially planned.4 </w:t>
      </w:r>
      <w:r w:rsidRPr="00BB5C37">
        <w:rPr>
          <w:rStyle w:val="StyleUnderline"/>
        </w:rPr>
        <w:t>8 Oklahoma was also successful in having the state's sole shelter for unaccompanied minors shut down</w:t>
      </w:r>
      <w:r w:rsidRPr="00BB5C37">
        <w:rPr>
          <w:sz w:val="16"/>
        </w:rPr>
        <w:t xml:space="preserve">.49 Particularly emblematic of </w:t>
      </w:r>
      <w:r w:rsidRPr="00BB5C37">
        <w:rPr>
          <w:rStyle w:val="StyleUnderline"/>
        </w:rPr>
        <w:t>how legality often fails to translate to reality, the State of Indiana successfully kept one Syrian family from resettling in the state, even though its plan to suspend resettlement entirely was ultimately enjoined in court</w:t>
      </w:r>
      <w:r w:rsidRPr="00BB5C37">
        <w:rPr>
          <w:sz w:val="16"/>
        </w:rPr>
        <w:t>.o Consider the human context of these states' exclusionary efforts. Refugees and asylees are individuals who, by definition, have been or would be persecuted in their home country because of politics, religion, nationality, race, or group membership.5 1 To put it more plainly, they have been chased from their homes and have nowhere else to go.52 Consider also the global context of states' exclusionary efforts. Refugees and asylees admitted to the United States represent a minute portion of the global refugee population, which at present numbers nearly 22.5 million people.53 Annually, the United States takes in far less than 100,000 refugees-that is, less than 0.005% of those in need. 4 Other countries take in far more. Meanwhile, the United States is the world's wealthiest nation, accounting for around twenty-five percent of global GDP</w:t>
      </w:r>
      <w:proofErr w:type="gramStart"/>
      <w:r w:rsidRPr="00BB5C37">
        <w:rPr>
          <w:sz w:val="16"/>
        </w:rPr>
        <w:t>,5</w:t>
      </w:r>
      <w:proofErr w:type="gramEnd"/>
      <w:r w:rsidRPr="00BB5C37">
        <w:rPr>
          <w:sz w:val="16"/>
        </w:rPr>
        <w:t xml:space="preserve"> and is the world's third largest in geographic area.5 7 Given this bounty, and considering the United States' economic, social, and political interconnectedness with the world, one could easily say that the United States' limited acceptance of refugees amounts to a shirking of our global burden-sharing obligations. </w:t>
      </w:r>
      <w:r w:rsidRPr="00BB5C37">
        <w:rPr>
          <w:rStyle w:val="StyleUnderline"/>
        </w:rPr>
        <w:t>This means that state anti-refugee efforts add a new layer of shirking to an already ungenerous American policy towards individuals who have fled their homes only because it was unsafe to remain</w:t>
      </w:r>
      <w:r w:rsidRPr="00BB5C37">
        <w:rPr>
          <w:sz w:val="16"/>
        </w:rPr>
        <w:t xml:space="preserve">.o </w:t>
      </w:r>
      <w:proofErr w:type="gramStart"/>
      <w:r w:rsidRPr="00BB5C37">
        <w:rPr>
          <w:sz w:val="16"/>
        </w:rPr>
        <w:t>As</w:t>
      </w:r>
      <w:proofErr w:type="gramEnd"/>
      <w:r w:rsidRPr="00BB5C37">
        <w:rPr>
          <w:sz w:val="16"/>
        </w:rPr>
        <w:t xml:space="preserve"> explained above, states do not legally have a leg to stand on when it comes to interfering with the national effort to resettle refugees." </w:t>
      </w:r>
      <w:r w:rsidRPr="00BB5C37">
        <w:rPr>
          <w:rStyle w:val="StyleUnderline"/>
        </w:rPr>
        <w:t>When they interfere nonetheless, the result is ignoble</w:t>
      </w:r>
      <w:r w:rsidRPr="00BB5C37">
        <w:rPr>
          <w:sz w:val="16"/>
        </w:rPr>
        <w:t>. Squarely confronting the effectiveness of states' shirking forces us to question the role that states should play in dealing with refugees and asylees. And it should cause us to consider whether the system itself should be reformed in a way that the federal government might demand proportional and consistent treatment of refugees across states.</w:t>
      </w:r>
    </w:p>
    <w:p w14:paraId="07BCC2E3" w14:textId="167CBF54" w:rsidR="00667396" w:rsidRPr="00BB5C37" w:rsidRDefault="00667396" w:rsidP="00667396">
      <w:pPr>
        <w:pStyle w:val="Heading3"/>
      </w:pPr>
      <w:proofErr w:type="gramStart"/>
      <w:r w:rsidRPr="00BB5C37">
        <w:t>militarism</w:t>
      </w:r>
      <w:proofErr w:type="gramEnd"/>
    </w:p>
    <w:p w14:paraId="7E9375D0" w14:textId="73AF975E" w:rsidR="00667396" w:rsidRPr="00BB5C37" w:rsidRDefault="00667396" w:rsidP="00667396">
      <w:pPr>
        <w:pStyle w:val="Heading4"/>
      </w:pPr>
      <w:r w:rsidRPr="00BB5C37">
        <w:t xml:space="preserve">US interventionism means conflict and humanitarian crises are inevitable </w:t>
      </w:r>
    </w:p>
    <w:p w14:paraId="0273DA9E" w14:textId="5D9DA9CC" w:rsidR="00667396" w:rsidRPr="00BB5C37" w:rsidRDefault="00667396" w:rsidP="00667396">
      <w:r w:rsidRPr="00BB5C37">
        <w:rPr>
          <w:rStyle w:val="Style13ptBold"/>
        </w:rPr>
        <w:t>Harvey 16</w:t>
      </w:r>
      <w:r w:rsidRPr="00BB5C37">
        <w:t xml:space="preserve"> (Ryan, “Will the US Own Up to Its Role in Europe’s Refugee Crisis?</w:t>
      </w:r>
      <w:proofErr w:type="gramStart"/>
      <w:r w:rsidRPr="00BB5C37">
        <w:t>”,</w:t>
      </w:r>
      <w:proofErr w:type="gramEnd"/>
      <w:r w:rsidRPr="00BB5C37">
        <w:t xml:space="preserve"> Truthout, https://truthout.org/articles/will-the-us-own-up-to-its-role-in-europe-s-refugee-crisis/) ALH</w:t>
      </w:r>
    </w:p>
    <w:p w14:paraId="6F8D3024" w14:textId="72A015DE" w:rsidR="00667396" w:rsidRPr="00BB5C37" w:rsidRDefault="00667396" w:rsidP="00667396">
      <w:pPr>
        <w:rPr>
          <w:sz w:val="16"/>
        </w:rPr>
      </w:pPr>
      <w:r w:rsidRPr="00BB5C37">
        <w:rPr>
          <w:sz w:val="16"/>
        </w:rPr>
        <w:t xml:space="preserve">US Involvement in Creating the Crisis </w:t>
      </w:r>
      <w:proofErr w:type="gramStart"/>
      <w:r w:rsidRPr="00BB5C37">
        <w:rPr>
          <w:sz w:val="16"/>
        </w:rPr>
        <w:t>Until</w:t>
      </w:r>
      <w:proofErr w:type="gramEnd"/>
      <w:r w:rsidRPr="00BB5C37">
        <w:rPr>
          <w:sz w:val="16"/>
        </w:rPr>
        <w:t xml:space="preserve"> last summer, the refugee crisis in Europe was quietly and intentionally hidden from most Americans’ view. It took 3,771 deaths in the Mediterranean last year – and a photograph of a lifeless, drowned Kurdish child named Aylan Kurdi – for coverage to hit the American press. By that time, 3,000 people were arriving every day to </w:t>
      </w:r>
      <w:proofErr w:type="gramStart"/>
      <w:r w:rsidRPr="00BB5C37">
        <w:rPr>
          <w:sz w:val="16"/>
        </w:rPr>
        <w:t>Lesbos,</w:t>
      </w:r>
      <w:proofErr w:type="gramEnd"/>
      <w:r w:rsidRPr="00BB5C37">
        <w:rPr>
          <w:sz w:val="16"/>
        </w:rPr>
        <w:t xml:space="preserve"> and many thousands more to the other Greek islands. The irony of our ignorance should be obvious: </w:t>
      </w:r>
      <w:r w:rsidRPr="00BB5C37">
        <w:rPr>
          <w:rStyle w:val="StyleUnderline"/>
        </w:rPr>
        <w:t xml:space="preserve">the United States stands at the center of the situations pushing these refugees out of their homes, over mountains, around border crossings, through Turkish prison cells and onto crowded, dangerous boats. From Libya to southern Afghanistan, </w:t>
      </w:r>
      <w:proofErr w:type="gramStart"/>
      <w:r w:rsidRPr="00BB5C37">
        <w:rPr>
          <w:rStyle w:val="StyleUnderline"/>
        </w:rPr>
        <w:t>US</w:t>
      </w:r>
      <w:proofErr w:type="gramEnd"/>
      <w:r w:rsidRPr="00BB5C37">
        <w:rPr>
          <w:rStyle w:val="StyleUnderline"/>
        </w:rPr>
        <w:t xml:space="preserve"> interventions and occupations have led to further destabilization, violence and, in almost all cases, civil wars. A longer trail of complicity stretches back to the four decades of economic and military support that the United States has given to the Arab dictatorships challenged in the 2011 Arab Spring,</w:t>
      </w:r>
      <w:r w:rsidRPr="00BB5C37">
        <w:rPr>
          <w:sz w:val="16"/>
        </w:rPr>
        <w:t xml:space="preserve"> and to similar support given in that same time period to a number of insurgencies that dovetailed with US foreign policy objectives. One such group, the insurgency of the Afghan Mujahideen, fought a decade-long guerrilla war against Soviet occupation in the 1980s. From Libya to southern Afghanistan, </w:t>
      </w:r>
      <w:proofErr w:type="gramStart"/>
      <w:r w:rsidRPr="00BB5C37">
        <w:rPr>
          <w:rStyle w:val="StyleUnderline"/>
        </w:rPr>
        <w:t>US</w:t>
      </w:r>
      <w:proofErr w:type="gramEnd"/>
      <w:r w:rsidRPr="00BB5C37">
        <w:rPr>
          <w:rStyle w:val="StyleUnderline"/>
        </w:rPr>
        <w:t xml:space="preserve"> interventions and occupations have led to further destabilization and violence. </w:t>
      </w:r>
      <w:r w:rsidRPr="00BB5C37">
        <w:rPr>
          <w:sz w:val="16"/>
        </w:rPr>
        <w:t xml:space="preserve">Those who came to fight in Afghanistan from abroad, many of whom received US military and economic support either from Congress or the CIA, hatched a postwar strategy of insurgency across the Arab and Muslim world, which resulted in a civil war in Algeria that took 120,000 lives. Meanwhile, other smaller rebellions caused significant fighting across the Maghreb, in northern Pakistan, Yemen, Chechnya, </w:t>
      </w:r>
      <w:proofErr w:type="gramStart"/>
      <w:r w:rsidRPr="00BB5C37">
        <w:rPr>
          <w:sz w:val="16"/>
        </w:rPr>
        <w:t>Albania</w:t>
      </w:r>
      <w:proofErr w:type="gramEnd"/>
      <w:r w:rsidRPr="00BB5C37">
        <w:rPr>
          <w:sz w:val="16"/>
        </w:rPr>
        <w:t xml:space="preserve"> and beyond. The group now known to the world as ISIS was created in this period by a Jordanian Mujahideen veteran named Abu Musab al-Zarqawi. Originally launched in Jordan, the all-but-failed organization was given a second lease on life in post-invasion Iraq, where a destabilized and fractured society made fertile soil for the hyper-sectarian ideology of Zarqawi, who helped turn anger at the US occupation into a civil war against Shiites. </w:t>
      </w:r>
      <w:r w:rsidRPr="00BB5C37">
        <w:rPr>
          <w:rStyle w:val="StyleUnderline"/>
        </w:rPr>
        <w:t>The sectarian state originally put in power in Iraq by the United States escalated divisions in the country, helping fuel the other side of the 2005-2006 civil war while pushing a large, disenfranchised Sunni population further toward the open arms of groups like ISIS. A focus of the US “surge” in 2007 was working with Sunni militias to turn against this tide</w:t>
      </w:r>
      <w:r w:rsidRPr="00BB5C37">
        <w:rPr>
          <w:sz w:val="16"/>
        </w:rPr>
        <w:t>, but that strategy only lasted until the Iraqi state took control of the Sahwa program (Awakening Councils, or Sons of Iraq) as US troops withdrew and quickly dismantled them. Against a backdrop of electricity shortages, water contamination and continued political destabilization, ISIS, which had by then entered into the north of Syria to take advantage of the civil war there, re-entered the picture with its dramatic capturing of Fallujah, Ramadi and other key points in Iraq’s Anbar Province. ISIS may be the most menacing face of Syria’s civil war, but the multifaceted war includes a range of other groups, most notable the Assad regime itself, but also groups like the al-Qaeda-linked Jabhat al-Nusra and the Free Syrian Army, a “moderate” group originally formed by deserters from the regime’s military. And while a civil society-based revolutionary movement continues to defend the small spaces it has been able to hold, a pipeline of US, Gulf and European money providing various factions with weapons that have helped prolong the bloodshed has helped shatter the hopes and dreams of those who first took to the streets in 2011. Though the US Congress recently canceled the public program backing such rebels, the much larger CIA program remains in operation. Al</w:t>
      </w:r>
      <w:r w:rsidRPr="00BB5C37">
        <w:rPr>
          <w:rStyle w:val="StyleUnderline"/>
        </w:rPr>
        <w:t>ongside the US funding, US allies like Turkey, Saudi Arabia and the United Arab Emirates have pumped weapons, logistical equipment and soldiers into Syria to support various factions fighting in the civil war,</w:t>
      </w:r>
      <w:r w:rsidRPr="00BB5C37">
        <w:rPr>
          <w:sz w:val="16"/>
        </w:rPr>
        <w:t xml:space="preserve"> mainly those linked with the Supreme Military Council of Syria, which includes the Free Syrian Army and other anti-ISIS, anti-Assad groups. These groups, as well as the Kurdish peshmerga (from Iraq but often fighting in Syrian Kurdistan) and the Kurdish People’s Protection Units (YPG), are often supported by bombings by the US, France, the UK, Saudi Arabia, the Emirates, Qatar, Bahrain, Canada and Turkey. On the other side of that war, Russia and Iran have sustained financial and political support to the four-decade-old Assad regime, helping defend its authoritarian police state from an array of forces fighting against it. In October 2015, Russian air support joined in the fight to secure Russia a seat at the negotiation table and to bolster Assad’s position in power. Though Russia announced in mid-March that it would begin withdrawing forces as a long-needed cease-fire takes effect, fighting targeting Islamist groups unaffected by the cease-fire continues in Aleppo, Syria’s largest city and its financial center. The Refugee Crisis Beyond the common narrative of Arab war and repression is the other Middle East: the one that occupied Tahrir Square and Pearl Roundabout and took to the streets of Sidi Bouzid, Daraa and Sanaa demanding social justice, freedom and the end of dictatorships largely supported economically, politically and militarily by the United States. That Middle East turned upside down the US demand for “regime change” that was made infamous in Iraq, initiating a wave of protest and revolution that swept Zine el-Abidine Ben Ali (in Tunisia), Hosni Mubarak (in Egypt) and Ali Abdullah Saleh (in Yemen) from power as it inspired the world to take action against injustice and poverty. Since then, popular protests have exploded in almost every corner of the world, drawing comparisons to the revolutionary period of 1968. It’s hard to analyze this wave of uprisings and protest without crediting the revolutions in the Arab world as the first spark that caught. </w:t>
      </w:r>
      <w:r w:rsidRPr="00BB5C37">
        <w:rPr>
          <w:rStyle w:val="StyleUnderline"/>
        </w:rPr>
        <w:t xml:space="preserve">Those who inspired the world now face a severe wave of repression, with Syria as one of the most shocking examples. Over 11 percent of the population has been killed or injured since the start of the revolt, and over 20 percent have fled the country. Syria has become the single largest source of refugees in the world. </w:t>
      </w:r>
      <w:proofErr w:type="gramStart"/>
      <w:r w:rsidRPr="00BB5C37">
        <w:rPr>
          <w:rStyle w:val="StyleUnderline"/>
        </w:rPr>
        <w:t>The second largest?</w:t>
      </w:r>
      <w:proofErr w:type="gramEnd"/>
      <w:r w:rsidRPr="00BB5C37">
        <w:rPr>
          <w:rStyle w:val="StyleUnderline"/>
        </w:rPr>
        <w:t xml:space="preserve"> Afghanistan. </w:t>
      </w:r>
      <w:r w:rsidRPr="00BB5C37">
        <w:rPr>
          <w:sz w:val="16"/>
        </w:rPr>
        <w:t xml:space="preserve">Beyond the common narrative of Arab war and repression is the other Middle East: the one that occupied Tahrir Square. The Arab allies of the United States, fully involved in the war, have taken in an astoundingly small number of refugees from Syria, with Kuwait and Saudi Arabia in last place, with zero. The United States, with its massive economy and “huddled masses yearning to breathe free” rhetoric, pledged last year to take in a mere 10,000 refugees for fiscal year 2016 – that’s .015 percent. So far, that number has only reached 955. </w:t>
      </w:r>
      <w:r w:rsidRPr="00BB5C37">
        <w:rPr>
          <w:rStyle w:val="StyleUnderline"/>
        </w:rPr>
        <w:t>Considering the extent to which US money has been spent killing people and destroying infrastructure in these countries — for each of the 1,700 Syrian refugees accepted into the country last year, the United States spent an estimated $375,000 financing and arming various factions in the civil war — it’s far beyond an oversight that the United States’ borders are almost impossible for refugees from the region to enter.</w:t>
      </w:r>
      <w:r w:rsidRPr="00BB5C37">
        <w:rPr>
          <w:sz w:val="16"/>
        </w:rPr>
        <w:t xml:space="preserve"> Even those who worked as interpreters for US soldiers in Iraq regularly make the dangerous crossing to Greece, unsupported by the governments they risked their lives to assist. </w:t>
      </w:r>
      <w:r w:rsidRPr="00BB5C37">
        <w:rPr>
          <w:rStyle w:val="StyleUnderline"/>
        </w:rPr>
        <w:t xml:space="preserve">The reality is that the United States is politically unwilling to help. Its wars of political and economic self-interest have always centered on a US perception of success and have always utilized </w:t>
      </w:r>
      <w:proofErr w:type="gramStart"/>
      <w:r w:rsidRPr="00BB5C37">
        <w:rPr>
          <w:rStyle w:val="StyleUnderline"/>
        </w:rPr>
        <w:t>a rhetoric</w:t>
      </w:r>
      <w:proofErr w:type="gramEnd"/>
      <w:r w:rsidRPr="00BB5C37">
        <w:rPr>
          <w:rStyle w:val="StyleUnderline"/>
        </w:rPr>
        <w:t xml:space="preserve"> of liberation to achieve long-sought foreign policy objectives.</w:t>
      </w:r>
      <w:r w:rsidRPr="00BB5C37">
        <w:rPr>
          <w:sz w:val="16"/>
        </w:rPr>
        <w:t xml:space="preserve"> </w:t>
      </w:r>
      <w:r w:rsidRPr="00BB5C37">
        <w:rPr>
          <w:rStyle w:val="StyleUnderline"/>
        </w:rPr>
        <w:t>It has left those whose lives have been turned upside down across the Middle East</w:t>
      </w:r>
      <w:r w:rsidRPr="00BB5C37">
        <w:rPr>
          <w:sz w:val="16"/>
        </w:rPr>
        <w:t xml:space="preserve"> — the people it claimed to be liberating when it invaded their homes </w:t>
      </w:r>
      <w:r w:rsidRPr="00BB5C37">
        <w:rPr>
          <w:rStyle w:val="StyleUnderline"/>
        </w:rPr>
        <w:t xml:space="preserve">— to fend for themselves in Europe or drown in the picturesque waters of the Mediterranean Sea. </w:t>
      </w:r>
      <w:r w:rsidRPr="00BB5C37">
        <w:rPr>
          <w:sz w:val="16"/>
        </w:rPr>
        <w:t>The message is clear: “</w:t>
      </w:r>
      <w:r w:rsidRPr="00BB5C37">
        <w:rPr>
          <w:rStyle w:val="StyleUnderline"/>
        </w:rPr>
        <w:t>Your liberation only matters when we need to justify our wars</w:t>
      </w:r>
      <w:r w:rsidRPr="00BB5C37">
        <w:rPr>
          <w:sz w:val="16"/>
        </w:rPr>
        <w:t>.”</w:t>
      </w:r>
    </w:p>
    <w:p w14:paraId="409D8074" w14:textId="77777777" w:rsidR="00D268AC" w:rsidRPr="00BB5C37" w:rsidRDefault="00D268AC" w:rsidP="00D268AC">
      <w:pPr>
        <w:pStyle w:val="Heading3"/>
      </w:pPr>
      <w:proofErr w:type="gramStart"/>
      <w:r w:rsidRPr="00BB5C37">
        <w:t>no</w:t>
      </w:r>
      <w:proofErr w:type="gramEnd"/>
      <w:r w:rsidRPr="00BB5C37">
        <w:t xml:space="preserve"> resettlement</w:t>
      </w:r>
    </w:p>
    <w:p w14:paraId="7555C352" w14:textId="77777777" w:rsidR="00D268AC" w:rsidRPr="00BB5C37" w:rsidRDefault="00D268AC" w:rsidP="00D268AC">
      <w:pPr>
        <w:pStyle w:val="Heading4"/>
      </w:pPr>
      <w:r w:rsidRPr="00BB5C37">
        <w:t xml:space="preserve">Trump is on pace to admit less than half of the cap. </w:t>
      </w:r>
    </w:p>
    <w:p w14:paraId="7633112E" w14:textId="77777777" w:rsidR="00D268AC" w:rsidRPr="00BB5C37" w:rsidRDefault="00D268AC" w:rsidP="00D268AC">
      <w:r w:rsidRPr="00BB5C37">
        <w:rPr>
          <w:rStyle w:val="Style13ptBold"/>
        </w:rPr>
        <w:t>Yuha</w:t>
      </w:r>
      <w:r w:rsidRPr="00BB5C37">
        <w:rPr>
          <w:rStyle w:val="Style13ptBold"/>
          <w:szCs w:val="26"/>
        </w:rPr>
        <w:t>s 18 (</w:t>
      </w:r>
      <w:r w:rsidRPr="00BB5C37">
        <w:rPr>
          <w:rStyle w:val="Style13ptBold"/>
          <w:b w:val="0"/>
          <w:szCs w:val="26"/>
        </w:rPr>
        <w:t xml:space="preserve">Alan Yuhas is a reporter for the Guardian. “Trump administration set to admit far fewer refugees than plan allows for.” </w:t>
      </w:r>
      <w:hyperlink r:id="rId153" w:history="1">
        <w:r w:rsidRPr="00BB5C37">
          <w:rPr>
            <w:rStyle w:val="Hyperlink"/>
            <w:sz w:val="26"/>
            <w:szCs w:val="26"/>
          </w:rPr>
          <w:t>https://www.theguardian.com/us-news/2018/jan/26/trump-administration-refugees-resettlement</w:t>
        </w:r>
      </w:hyperlink>
      <w:r w:rsidRPr="00BB5C37">
        <w:rPr>
          <w:sz w:val="26"/>
          <w:szCs w:val="26"/>
        </w:rPr>
        <w:t>, AJ)</w:t>
      </w:r>
    </w:p>
    <w:p w14:paraId="7601DD8E" w14:textId="12CDB374" w:rsidR="00D268AC" w:rsidRPr="00BB5C37" w:rsidRDefault="00D268AC" w:rsidP="00D268AC">
      <w:pPr>
        <w:rPr>
          <w:sz w:val="16"/>
        </w:rPr>
      </w:pPr>
      <w:r w:rsidRPr="00BB5C37">
        <w:rPr>
          <w:sz w:val="16"/>
        </w:rPr>
        <w:t xml:space="preserve">The </w:t>
      </w:r>
      <w:r w:rsidRPr="00BB5C37">
        <w:rPr>
          <w:rStyle w:val="StyleUnderline"/>
          <w:highlight w:val="yellow"/>
        </w:rPr>
        <w:t>Trump</w:t>
      </w:r>
      <w:r w:rsidRPr="00BB5C37">
        <w:rPr>
          <w:sz w:val="16"/>
        </w:rPr>
        <w:t xml:space="preserve"> administration </w:t>
      </w:r>
      <w:r w:rsidRPr="00BB5C37">
        <w:rPr>
          <w:rStyle w:val="StyleUnderline"/>
          <w:highlight w:val="yellow"/>
        </w:rPr>
        <w:t>is on pace to resettle fewer than half of its own reduced target for refugees</w:t>
      </w:r>
      <w:r w:rsidRPr="00BB5C37">
        <w:rPr>
          <w:sz w:val="16"/>
        </w:rPr>
        <w:t xml:space="preserve">, according to an analysis by the International Rescue Committee, an aid group advocating for displaced people. Last September, Donald </w:t>
      </w:r>
      <w:r w:rsidRPr="00BB5C37">
        <w:rPr>
          <w:rStyle w:val="StyleUnderline"/>
          <w:highlight w:val="yellow"/>
        </w:rPr>
        <w:t>Trump slashed the cap</w:t>
      </w:r>
      <w:r w:rsidRPr="00BB5C37">
        <w:rPr>
          <w:sz w:val="16"/>
        </w:rPr>
        <w:t xml:space="preserve"> on admitting refugees to the US </w:t>
      </w:r>
      <w:r w:rsidRPr="00BB5C37">
        <w:rPr>
          <w:rStyle w:val="StyleUnderline"/>
          <w:highlight w:val="yellow"/>
        </w:rPr>
        <w:t>to 45,000</w:t>
      </w:r>
      <w:r w:rsidRPr="00BB5C37">
        <w:rPr>
          <w:rStyle w:val="StyleUnderline"/>
        </w:rPr>
        <w:t xml:space="preserve"> people</w:t>
      </w:r>
      <w:r w:rsidRPr="00BB5C37">
        <w:rPr>
          <w:sz w:val="16"/>
        </w:rPr>
        <w:t xml:space="preserve">, far fewer than the average of about 75,000 over the last decade, and less than half of Barack Obama’s 110,000 target for 2017. But according to the IRC, </w:t>
      </w:r>
      <w:r w:rsidRPr="00BB5C37">
        <w:rPr>
          <w:rStyle w:val="StyleUnderline"/>
          <w:highlight w:val="yellow"/>
        </w:rPr>
        <w:t>the US will resettle only 21,292</w:t>
      </w:r>
      <w:r w:rsidRPr="00BB5C37">
        <w:rPr>
          <w:rStyle w:val="StyleUnderline"/>
        </w:rPr>
        <w:t xml:space="preserve"> refugees </w:t>
      </w:r>
      <w:r w:rsidRPr="00BB5C37">
        <w:rPr>
          <w:rStyle w:val="StyleUnderline"/>
          <w:highlight w:val="yellow"/>
        </w:rPr>
        <w:t xml:space="preserve">in </w:t>
      </w:r>
      <w:r w:rsidRPr="00BB5C37">
        <w:rPr>
          <w:rStyle w:val="StyleUnderline"/>
        </w:rPr>
        <w:t xml:space="preserve">fiscal year </w:t>
      </w:r>
      <w:r w:rsidRPr="00BB5C37">
        <w:rPr>
          <w:rStyle w:val="StyleUnderline"/>
          <w:highlight w:val="yellow"/>
        </w:rPr>
        <w:t>2018</w:t>
      </w:r>
      <w:r w:rsidRPr="00BB5C37">
        <w:rPr>
          <w:sz w:val="16"/>
        </w:rPr>
        <w:t xml:space="preserve">. State Department figures show that 53,716 were resettled in fiscal year 2017. The figures emerged as Donald Trump addressed the World Economic Forum in Davos, Switzerland, telling business and political leaders he welcomed investment but not directly addressing the immigration policies that have drawn angry rebukes from world leaders. “Now is the perfect time to bring your business, your jobs, </w:t>
      </w:r>
      <w:proofErr w:type="gramStart"/>
      <w:r w:rsidRPr="00BB5C37">
        <w:rPr>
          <w:sz w:val="16"/>
        </w:rPr>
        <w:t>your</w:t>
      </w:r>
      <w:proofErr w:type="gramEnd"/>
      <w:r w:rsidRPr="00BB5C37">
        <w:rPr>
          <w:sz w:val="16"/>
        </w:rPr>
        <w:t xml:space="preserve"> investments to the United States,” he said. “When the United States grows, so does the world.” In 2016 Obama raised the refugee cap, in part to try to help some of the hundreds of thousands of people fleeing civil war in Syria. The IRC compared refugee demographics across years and found that, if its projections hold, </w:t>
      </w:r>
      <w:r w:rsidRPr="00BB5C37">
        <w:rPr>
          <w:rStyle w:val="StyleUnderline"/>
          <w:highlight w:val="yellow"/>
        </w:rPr>
        <w:t>only 13% of refugees arriving in the US this year will identify as Muslim</w:t>
      </w:r>
      <w:r w:rsidRPr="00BB5C37">
        <w:rPr>
          <w:rStyle w:val="StyleUnderline"/>
        </w:rPr>
        <w:t xml:space="preserve">, compared to 48% in 2017. </w:t>
      </w:r>
      <w:r w:rsidRPr="00BB5C37">
        <w:rPr>
          <w:sz w:val="16"/>
        </w:rPr>
        <w:t xml:space="preserve">It also estimated that </w:t>
      </w:r>
      <w:r w:rsidRPr="00BB5C37">
        <w:rPr>
          <w:rStyle w:val="StyleUnderline"/>
          <w:highlight w:val="yellow"/>
        </w:rPr>
        <w:t>Syrian refugees will account for about 0.5% of people admitted to the US this year</w:t>
      </w:r>
      <w:r w:rsidRPr="00BB5C37">
        <w:rPr>
          <w:rStyle w:val="StyleUnderline"/>
        </w:rPr>
        <w:t>, compared to 15% in 2017</w:t>
      </w:r>
      <w:r w:rsidRPr="00BB5C37">
        <w:rPr>
          <w:sz w:val="16"/>
        </w:rPr>
        <w:t xml:space="preserve">. </w:t>
      </w:r>
      <w:r w:rsidRPr="00BB5C37">
        <w:rPr>
          <w:rStyle w:val="StyleUnderline"/>
          <w:highlight w:val="yellow"/>
        </w:rPr>
        <w:t>A large factor</w:t>
      </w:r>
      <w:r w:rsidRPr="00BB5C37">
        <w:rPr>
          <w:sz w:val="16"/>
        </w:rPr>
        <w:t xml:space="preserve"> in the drop in admissions </w:t>
      </w:r>
      <w:r w:rsidRPr="00BB5C37">
        <w:rPr>
          <w:rStyle w:val="StyleUnderline"/>
          <w:highlight w:val="yellow"/>
        </w:rPr>
        <w:t>was</w:t>
      </w:r>
      <w:r w:rsidRPr="00BB5C37">
        <w:rPr>
          <w:sz w:val="16"/>
        </w:rPr>
        <w:t xml:space="preserve"> the </w:t>
      </w:r>
      <w:r w:rsidRPr="00BB5C37">
        <w:rPr>
          <w:rStyle w:val="StyleUnderline"/>
          <w:highlight w:val="yellow"/>
        </w:rPr>
        <w:t>Trump</w:t>
      </w:r>
      <w:r w:rsidRPr="00BB5C37">
        <w:rPr>
          <w:sz w:val="16"/>
        </w:rPr>
        <w:t xml:space="preserve"> </w:t>
      </w:r>
      <w:r w:rsidRPr="00BB5C37">
        <w:rPr>
          <w:rStyle w:val="StyleUnderline"/>
        </w:rPr>
        <w:t>administration</w:t>
      </w:r>
      <w:r w:rsidRPr="00BB5C37">
        <w:rPr>
          <w:rStyle w:val="StyleUnderline"/>
          <w:highlight w:val="yellow"/>
        </w:rPr>
        <w:t>’s</w:t>
      </w:r>
      <w:r w:rsidRPr="00BB5C37">
        <w:rPr>
          <w:rStyle w:val="StyleUnderline"/>
        </w:rPr>
        <w:t xml:space="preserve"> </w:t>
      </w:r>
      <w:r w:rsidRPr="00BB5C37">
        <w:rPr>
          <w:rStyle w:val="StyleUnderline"/>
          <w:highlight w:val="yellow"/>
        </w:rPr>
        <w:t>repeated attempts to ban travel</w:t>
      </w:r>
      <w:r w:rsidRPr="00BB5C37">
        <w:rPr>
          <w:sz w:val="16"/>
        </w:rPr>
        <w:t xml:space="preserve"> </w:t>
      </w:r>
      <w:r w:rsidRPr="00BB5C37">
        <w:rPr>
          <w:rStyle w:val="StyleUnderline"/>
          <w:highlight w:val="yellow"/>
        </w:rPr>
        <w:t>from</w:t>
      </w:r>
      <w:r w:rsidRPr="00BB5C37">
        <w:rPr>
          <w:sz w:val="16"/>
        </w:rPr>
        <w:t xml:space="preserve"> several Muslim-majority nations, including </w:t>
      </w:r>
      <w:r w:rsidRPr="00BB5C37">
        <w:rPr>
          <w:rStyle w:val="StyleUnderline"/>
          <w:highlight w:val="yellow"/>
        </w:rPr>
        <w:t>Syria</w:t>
      </w:r>
      <w:r w:rsidRPr="00BB5C37">
        <w:rPr>
          <w:sz w:val="16"/>
        </w:rPr>
        <w:t xml:space="preserve">. Though initial iterations of the ban were eventually blocked by courts, they briefly threw airports and refugee programs into chaos. The </w:t>
      </w:r>
      <w:proofErr w:type="gramStart"/>
      <w:r w:rsidRPr="00BB5C37">
        <w:rPr>
          <w:sz w:val="16"/>
        </w:rPr>
        <w:t>supreme court</w:t>
      </w:r>
      <w:proofErr w:type="gramEnd"/>
      <w:r w:rsidRPr="00BB5C37">
        <w:rPr>
          <w:sz w:val="16"/>
        </w:rPr>
        <w:t xml:space="preserve"> has allowed a third version of the ban to go into effect while it reviews whether the order is unconstitutional. IRC calculated its projections by examining admissions between October 2017 and 23 January 2018, the first quarter of fiscal year 2018. The US has resettled only 34 Syrian refugees and 81 Iraqi refugees in states since 1 October, compared with about 4,670 Syrians and 4,700 Iraqis settled over the four-month period a year before.</w:t>
      </w:r>
    </w:p>
    <w:p w14:paraId="57E85CDF" w14:textId="0F6D617D" w:rsidR="001D6C55" w:rsidRPr="00BB5C37" w:rsidRDefault="001D6C55" w:rsidP="001D6C55">
      <w:pPr>
        <w:pStyle w:val="Heading3"/>
      </w:pPr>
      <w:proofErr w:type="gramStart"/>
      <w:r w:rsidRPr="00BB5C37">
        <w:t>resettlement</w:t>
      </w:r>
      <w:proofErr w:type="gramEnd"/>
      <w:r w:rsidRPr="00BB5C37">
        <w:t xml:space="preserve"> bad</w:t>
      </w:r>
    </w:p>
    <w:p w14:paraId="5D7AC953" w14:textId="77777777" w:rsidR="00BC277E" w:rsidRPr="00BB5C37" w:rsidRDefault="00BC277E" w:rsidP="00BC277E">
      <w:pPr>
        <w:pStyle w:val="Heading4"/>
      </w:pPr>
      <w:r w:rsidRPr="00BB5C37">
        <w:t>Money isn’t enough to solve the plan Refugees need homes</w:t>
      </w:r>
    </w:p>
    <w:p w14:paraId="4A8A6552" w14:textId="77777777" w:rsidR="00BC277E" w:rsidRPr="00BB5C37" w:rsidRDefault="00BC277E" w:rsidP="00BC277E">
      <w:pPr>
        <w:rPr>
          <w:b/>
        </w:rPr>
      </w:pPr>
      <w:r w:rsidRPr="00BB5C37">
        <w:rPr>
          <w:b/>
        </w:rPr>
        <w:t>Taubamanda 15</w:t>
      </w:r>
    </w:p>
    <w:p w14:paraId="3A5DD168" w14:textId="77777777" w:rsidR="00BC277E" w:rsidRPr="00BB5C37" w:rsidRDefault="00BC277E" w:rsidP="00BC277E">
      <w:r w:rsidRPr="00BB5C37">
        <w:t>(</w:t>
      </w:r>
      <w:hyperlink r:id="rId154" w:history="1">
        <w:r w:rsidRPr="00BB5C37">
          <w:rPr>
            <w:rStyle w:val="Hyperlink"/>
          </w:rPr>
          <w:t xml:space="preserve">Amanda </w:t>
        </w:r>
        <w:proofErr w:type="gramStart"/>
        <w:r w:rsidRPr="00BB5C37">
          <w:rPr>
            <w:rStyle w:val="Hyperlink"/>
          </w:rPr>
          <w:t>Taub</w:t>
        </w:r>
      </w:hyperlink>
      <w:hyperlink r:id="rId155" w:history="1">
        <w:r w:rsidRPr="00BB5C37">
          <w:rPr>
            <w:rStyle w:val="Hyperlink"/>
          </w:rPr>
          <w:t>amanda</w:t>
        </w:r>
        <w:proofErr w:type="gramEnd"/>
      </w:hyperlink>
      <w:r w:rsidRPr="00BB5C37">
        <w:t xml:space="preserve">, We know how to solve the refugee crisis — but it will take more than money, Sep 9, 2015, </w:t>
      </w:r>
      <w:hyperlink r:id="rId156" w:history="1">
        <w:r w:rsidRPr="00BB5C37">
          <w:rPr>
            <w:rStyle w:val="Hyperlink"/>
          </w:rPr>
          <w:t>https://www.vox.com/2015/9/9/9293139/refugee-crisis-europe-syria-solution</w:t>
        </w:r>
      </w:hyperlink>
      <w:r w:rsidRPr="00BB5C37">
        <w:t>, HR)</w:t>
      </w:r>
    </w:p>
    <w:p w14:paraId="3C375BB9" w14:textId="4E484116" w:rsidR="00BC277E" w:rsidRPr="00BB5C37" w:rsidRDefault="00BC277E" w:rsidP="00BC277E">
      <w:r w:rsidRPr="00BB5C37">
        <w:t xml:space="preserve"> </w:t>
      </w:r>
      <w:r w:rsidRPr="00BB5C37">
        <w:rPr>
          <w:sz w:val="12"/>
        </w:rPr>
        <w:t xml:space="preserve">12:10pm EDT </w:t>
      </w:r>
      <w:hyperlink r:id="rId157" w:history="1">
        <w:r w:rsidRPr="00BB5C37">
          <w:rPr>
            <w:rStyle w:val="Hyperlink"/>
            <w:sz w:val="12"/>
          </w:rPr>
          <w:t>SHARE</w:t>
        </w:r>
      </w:hyperlink>
      <w:r w:rsidRPr="00BB5C37">
        <w:rPr>
          <w:sz w:val="12"/>
        </w:rPr>
        <w:t xml:space="preserve"> Syrian refugee families wait in line in a crowded makeshift registration center on the Greek Island of Kos. </w:t>
      </w:r>
      <w:proofErr w:type="gramStart"/>
      <w:r w:rsidRPr="00BB5C37">
        <w:rPr>
          <w:sz w:val="12"/>
        </w:rPr>
        <w:t>Milos Bicanski/Getty Images What can I do to help Syrian refugees?</w:t>
      </w:r>
      <w:proofErr w:type="gramEnd"/>
      <w:r w:rsidRPr="00BB5C37">
        <w:rPr>
          <w:sz w:val="12"/>
        </w:rPr>
        <w:t xml:space="preserve"> People around the world are asking that question with growing urgency after photographs of a drowned Syrian toddler named Aylan Kurdi shocked the world into seeing the </w:t>
      </w:r>
      <w:hyperlink r:id="rId158" w:history="1">
        <w:r w:rsidRPr="00BB5C37">
          <w:rPr>
            <w:rStyle w:val="Hyperlink"/>
            <w:sz w:val="12"/>
          </w:rPr>
          <w:t>refugee crisis</w:t>
        </w:r>
      </w:hyperlink>
      <w:r w:rsidRPr="00BB5C37">
        <w:rPr>
          <w:sz w:val="12"/>
        </w:rPr>
        <w:t xml:space="preserve">unfolding in Europe. Often, the answer that comes back is to give money. And, to be sure, there is a real financial need to fill: The UN is </w:t>
      </w:r>
      <w:hyperlink r:id="rId159" w:history="1">
        <w:r w:rsidRPr="00BB5C37">
          <w:rPr>
            <w:rStyle w:val="Hyperlink"/>
            <w:sz w:val="12"/>
          </w:rPr>
          <w:t>far short</w:t>
        </w:r>
      </w:hyperlink>
      <w:r w:rsidRPr="00BB5C37">
        <w:rPr>
          <w:sz w:val="12"/>
        </w:rPr>
        <w:t xml:space="preserve"> of the $5.5 billion it needs to administer Syrian refugees, millions of whom are stuck in crowded and chronically undersupplied camps where they are subject to cold, hunger, and the ravages of disease. </w:t>
      </w:r>
      <w:r w:rsidRPr="00BB5C37">
        <w:rPr>
          <w:b/>
          <w:highlight w:val="yellow"/>
          <w:u w:val="single"/>
        </w:rPr>
        <w:t>More money would help</w:t>
      </w:r>
      <w:r w:rsidRPr="00BB5C37">
        <w:rPr>
          <w:b/>
          <w:u w:val="single"/>
        </w:rPr>
        <w:t xml:space="preserve"> the world's </w:t>
      </w:r>
      <w:hyperlink r:id="rId160" w:history="1">
        <w:r w:rsidRPr="00BB5C37">
          <w:rPr>
            <w:rStyle w:val="Hyperlink"/>
            <w:b/>
            <w:u w:val="single"/>
          </w:rPr>
          <w:t xml:space="preserve">19 million </w:t>
        </w:r>
        <w:r w:rsidRPr="00BB5C37">
          <w:rPr>
            <w:rStyle w:val="Hyperlink"/>
            <w:b/>
            <w:highlight w:val="yellow"/>
            <w:u w:val="single"/>
          </w:rPr>
          <w:t>refugees</w:t>
        </w:r>
      </w:hyperlink>
      <w:r w:rsidRPr="00BB5C37">
        <w:rPr>
          <w:b/>
          <w:u w:val="single"/>
        </w:rPr>
        <w:t xml:space="preserve">, of whom 4 million are Syrian, </w:t>
      </w:r>
      <w:r w:rsidRPr="00BB5C37">
        <w:rPr>
          <w:b/>
          <w:highlight w:val="yellow"/>
          <w:u w:val="single"/>
        </w:rPr>
        <w:t>but it wouldn't solve the problem</w:t>
      </w:r>
      <w:r w:rsidRPr="00BB5C37">
        <w:rPr>
          <w:b/>
          <w:u w:val="single"/>
        </w:rPr>
        <w:t xml:space="preserve"> that is the ultimate cause of their suffering: </w:t>
      </w:r>
      <w:r w:rsidRPr="00BB5C37">
        <w:rPr>
          <w:b/>
          <w:highlight w:val="yellow"/>
          <w:u w:val="single"/>
        </w:rPr>
        <w:t>They need a new country to call home. This is a political problem; money can't solve it. Only governments, and a fairly short list of governments at that, have the power to provide a new home for these refugees</w:t>
      </w:r>
      <w:r w:rsidRPr="00BB5C37">
        <w:rPr>
          <w:b/>
          <w:u w:val="single"/>
        </w:rPr>
        <w:t>.</w:t>
      </w:r>
      <w:r w:rsidRPr="00BB5C37">
        <w:t xml:space="preserve"> </w:t>
      </w:r>
      <w:r w:rsidRPr="00BB5C37">
        <w:rPr>
          <w:sz w:val="12"/>
        </w:rPr>
        <w:t>Accomplishing this would require tremendous political will, which is both what makes it so difficult and a reason regular people can play a role in solving the crisis that will ultimately be much more important than giving money. The problem with a global system based on the principle that all nations should help refugees — but only if they're forced to As this map shows, the majority of Syrian refugees are living in neighboring countries like Turkey, Lebanon, and Jordan. (</w:t>
      </w:r>
      <w:hyperlink r:id="rId161" w:history="1">
        <w:r w:rsidRPr="00BB5C37">
          <w:rPr>
            <w:rStyle w:val="Hyperlink"/>
            <w:sz w:val="12"/>
          </w:rPr>
          <w:t>European Commission</w:t>
        </w:r>
      </w:hyperlink>
      <w:r w:rsidRPr="00BB5C37">
        <w:rPr>
          <w:sz w:val="12"/>
        </w:rPr>
        <w:t xml:space="preserve">) The good news is that international law does promise refugees a solution. And there is broad agreement that these 19 million refugees should be allowed to go somewhere; that these innocent people should not be forced to suffer torture, rape, enslavement, death, or any of the countless other forms of persecution that caused them to flee their homes. But it turns out there is a huge difference between "the refugees should be allowed to go somewhere" and "the refugees should be allowed to come here." It’s that second proposition where the global system breaks down. The bad news is that the international system doesn't currently have a solution to that. The core principle of international refugee law says that people should never be forced to return to a country where they will face persecution on account of their race, religion, national origin, political opinion, or social group. But this means global asylum law is built around what countries cannot do (deport refugees to countries where they would be subject to persecution) rather than what countries are affirmatively obligated to do. </w:t>
      </w:r>
      <w:r w:rsidRPr="00BB5C37">
        <w:rPr>
          <w:b/>
          <w:highlight w:val="yellow"/>
          <w:u w:val="single"/>
        </w:rPr>
        <w:t>Countries have</w:t>
      </w:r>
      <w:r w:rsidRPr="00BB5C37">
        <w:rPr>
          <w:b/>
          <w:u w:val="single"/>
        </w:rPr>
        <w:t xml:space="preserve"> essentially </w:t>
      </w:r>
      <w:r w:rsidRPr="00BB5C37">
        <w:rPr>
          <w:b/>
          <w:highlight w:val="yellow"/>
          <w:u w:val="single"/>
        </w:rPr>
        <w:t xml:space="preserve">zero </w:t>
      </w:r>
      <w:proofErr w:type="gramStart"/>
      <w:r w:rsidRPr="00BB5C37">
        <w:rPr>
          <w:b/>
          <w:highlight w:val="yellow"/>
          <w:u w:val="single"/>
        </w:rPr>
        <w:t>obligation</w:t>
      </w:r>
      <w:proofErr w:type="gramEnd"/>
      <w:r w:rsidRPr="00BB5C37">
        <w:rPr>
          <w:b/>
          <w:highlight w:val="yellow"/>
          <w:u w:val="single"/>
        </w:rPr>
        <w:t xml:space="preserve"> to help refugees</w:t>
      </w:r>
      <w:r w:rsidRPr="00BB5C37">
        <w:rPr>
          <w:b/>
          <w:u w:val="single"/>
        </w:rPr>
        <w:t xml:space="preserve"> who aren’t already within their borders. The result is that refugees usually end up stuck in whatever country they first arrive in, which typically means a country that is adjacent to or near their own. So those </w:t>
      </w:r>
      <w:r w:rsidRPr="00BB5C37">
        <w:rPr>
          <w:b/>
          <w:highlight w:val="yellow"/>
          <w:u w:val="single"/>
        </w:rPr>
        <w:t>countries often end up hosting large numbers of refugees without ever making a political decision to do so — and without any ability to compel other countries to help share the burden.</w:t>
      </w:r>
      <w:r w:rsidRPr="00BB5C37">
        <w:rPr>
          <w:b/>
          <w:u w:val="single"/>
        </w:rPr>
        <w:t xml:space="preserve"> That is why, for example, the largest populations of Syrian refugees are in Turkey, Lebanon, and Jordan. Those are not countries that are really able to absorb millions of refugees in a short period of time, or even sustainably host the underresourced camps that house them. But </w:t>
      </w:r>
      <w:r w:rsidRPr="00BB5C37">
        <w:rPr>
          <w:b/>
          <w:highlight w:val="yellow"/>
          <w:u w:val="single"/>
        </w:rPr>
        <w:t>the nature of our global refugee system means those countries are where the majority of Syrian refugees have ended up. International law says those countries cannot expel the refugees</w:t>
      </w:r>
      <w:r w:rsidRPr="00BB5C37">
        <w:rPr>
          <w:b/>
          <w:u w:val="single"/>
        </w:rPr>
        <w:t>, which is mostly a good thing — it means millions of desperate people have at least minimal protections.</w:t>
      </w:r>
      <w:r w:rsidRPr="00BB5C37">
        <w:t xml:space="preserve"> </w:t>
      </w:r>
    </w:p>
    <w:p w14:paraId="129E499D" w14:textId="77777777" w:rsidR="00BC277E" w:rsidRPr="00BB5C37" w:rsidRDefault="00BC277E" w:rsidP="00E345EB"/>
    <w:p w14:paraId="17F241BC" w14:textId="48190AA3" w:rsidR="001D6C55" w:rsidRPr="00BB5C37" w:rsidRDefault="00AC019E" w:rsidP="001D6C55">
      <w:pPr>
        <w:pStyle w:val="Heading4"/>
        <w:rPr>
          <w:rStyle w:val="Style13ptBold"/>
          <w:b/>
        </w:rPr>
      </w:pPr>
      <w:r w:rsidRPr="00BB5C37">
        <w:rPr>
          <w:rStyle w:val="Style13ptBold"/>
          <w:b/>
        </w:rPr>
        <w:t>H</w:t>
      </w:r>
      <w:r w:rsidR="001D6C55" w:rsidRPr="00BB5C37">
        <w:rPr>
          <w:rStyle w:val="Style13ptBold"/>
          <w:b/>
        </w:rPr>
        <w:t>elping on the frontlines is better</w:t>
      </w:r>
      <w:r w:rsidR="00E345EB" w:rsidRPr="00BB5C37">
        <w:rPr>
          <w:rStyle w:val="Style13ptBold"/>
          <w:b/>
        </w:rPr>
        <w:t xml:space="preserve"> – cheaper and more effective </w:t>
      </w:r>
    </w:p>
    <w:p w14:paraId="4CE0F00B" w14:textId="2BA299C7" w:rsidR="001D6C55" w:rsidRPr="00BB5C37" w:rsidRDefault="001D6C55" w:rsidP="001D6C55">
      <w:r w:rsidRPr="00BB5C37">
        <w:rPr>
          <w:rStyle w:val="Style13ptBold"/>
        </w:rPr>
        <w:t>Vaughan 15</w:t>
      </w:r>
      <w:r w:rsidRPr="00BB5C37">
        <w:t xml:space="preserve"> (Jessica, Jessica M. Vaughan serves as Director of Policy Studies for the Center for Immigration Studies, “Help Refugees, but Stop Feeding the Refugee-Resettlement Industry”, National Review, https://www.nationalreview.com/2015/10/refugee-resettlement-united-states/) ALH</w:t>
      </w:r>
    </w:p>
    <w:p w14:paraId="083FB773" w14:textId="164AA141" w:rsidR="001D6C55" w:rsidRPr="00BB5C37" w:rsidRDefault="001D6C55" w:rsidP="001D6C55">
      <w:pPr>
        <w:rPr>
          <w:rStyle w:val="Emphasis"/>
        </w:rPr>
      </w:pPr>
      <w:r w:rsidRPr="00BB5C37">
        <w:rPr>
          <w:sz w:val="16"/>
        </w:rPr>
        <w:t>The mass-migration spectacle unfolding in Europe in recent months, preceded by news of destruction and mayhem committed by ISIS in Syria, has touched the hearts and consciences of Americans. Images of desperate, weary people trudging into Europe have prompted demands from faith leaders, members of Congress, refugee-resettlement contractors, and newspaper editorial boards for Americans to “do our part.”</w:t>
      </w:r>
      <w:r w:rsidR="00E345EB" w:rsidRPr="00BB5C37">
        <w:rPr>
          <w:sz w:val="16"/>
        </w:rPr>
        <w:t xml:space="preserve"> </w:t>
      </w:r>
      <w:r w:rsidRPr="00BB5C37">
        <w:rPr>
          <w:rStyle w:val="StyleUnderline"/>
        </w:rPr>
        <w:t>And by “do our part” they don’t mean we should send more blankets, food, and clothing. They mean “bring more Syrians to the United States.” It didn’t take a lot of arm-twisting to quickly convince the president to expand the annual refugee-admissions total from 70,000 in 2015 to 100,000 in 2017.</w:t>
      </w:r>
      <w:r w:rsidR="00E345EB" w:rsidRPr="00BB5C37">
        <w:rPr>
          <w:rStyle w:val="StyleUnderline"/>
        </w:rPr>
        <w:t xml:space="preserve"> </w:t>
      </w:r>
      <w:r w:rsidRPr="00BB5C37">
        <w:rPr>
          <w:rStyle w:val="StyleUnderline"/>
        </w:rPr>
        <w:t>Zeal for ramping up refugee resettlement is not so prevalent outside the elite groups demanding more admissions</w:t>
      </w:r>
      <w:r w:rsidRPr="00BB5C37">
        <w:rPr>
          <w:sz w:val="16"/>
        </w:rPr>
        <w:t>. A recent HuffPost/YouGov poll found that only 39 percent of Americans were in favor of admitting more refugees; 46 percent were opposed. It is remarkable that this category of immigrant, formerly sacrosanct, apparently is now as controversial as the categories “guest workers” and “anchor babies.” How did that happen?</w:t>
      </w:r>
      <w:r w:rsidR="00E345EB" w:rsidRPr="00BB5C37">
        <w:rPr>
          <w:sz w:val="16"/>
        </w:rPr>
        <w:t xml:space="preserve"> </w:t>
      </w:r>
      <w:r w:rsidRPr="00BB5C37">
        <w:rPr>
          <w:sz w:val="16"/>
        </w:rPr>
        <w:t xml:space="preserve">Part of the answer is the sheer number of new arrivals in refugee and other categories. The United States has admitted approximately 500,000 U.N.-designated refugees since President Obama took office in 2009. That is 70 percent of all such refugees who have been resettled worldwide. </w:t>
      </w:r>
      <w:r w:rsidRPr="00BB5C37">
        <w:rPr>
          <w:rStyle w:val="StyleUnderline"/>
        </w:rPr>
        <w:t>Every year, tens of thousands more have been granted political asylum and humanitarian parole.</w:t>
      </w:r>
      <w:r w:rsidR="00E345EB" w:rsidRPr="00BB5C37">
        <w:rPr>
          <w:rStyle w:val="StyleUnderline"/>
        </w:rPr>
        <w:t xml:space="preserve"> </w:t>
      </w:r>
      <w:r w:rsidRPr="00BB5C37">
        <w:rPr>
          <w:sz w:val="16"/>
        </w:rPr>
        <w:t xml:space="preserve">In addition, </w:t>
      </w:r>
      <w:r w:rsidRPr="00BB5C37">
        <w:rPr>
          <w:rStyle w:val="StyleUnderline"/>
        </w:rPr>
        <w:t>about 500,000 people</w:t>
      </w:r>
      <w:r w:rsidRPr="00BB5C37">
        <w:rPr>
          <w:sz w:val="16"/>
        </w:rPr>
        <w:t xml:space="preserve">, including Haitians, Salvadorans, Guatemalans, and Somalians, who arrived either illegally or as temporary visitors, </w:t>
      </w:r>
      <w:r w:rsidRPr="00BB5C37">
        <w:rPr>
          <w:rStyle w:val="StyleUnderline"/>
        </w:rPr>
        <w:t>have since been granted temporary protected status, because of crises in their homelands.</w:t>
      </w:r>
      <w:r w:rsidRPr="00BB5C37">
        <w:rPr>
          <w:sz w:val="16"/>
        </w:rPr>
        <w:t xml:space="preserve"> And in the past three years more than 150,000 Central American families and teenagers have surged over the southern border, been apprehended by the Border Patrol, and then been released to join friends and family in the United States.</w:t>
      </w:r>
      <w:r w:rsidR="00E345EB" w:rsidRPr="00BB5C37">
        <w:rPr>
          <w:sz w:val="16"/>
        </w:rPr>
        <w:t xml:space="preserve"> </w:t>
      </w:r>
      <w:r w:rsidRPr="00BB5C37">
        <w:rPr>
          <w:rStyle w:val="StyleUnderline"/>
        </w:rPr>
        <w:t>Some point to these numbers as proof that we can easily absorb more</w:t>
      </w:r>
      <w:r w:rsidRPr="00BB5C37">
        <w:rPr>
          <w:sz w:val="16"/>
        </w:rPr>
        <w:t>. “We welcomed approximately 200,000 refugees during the Balkan Wars, 700,000 refugees from Cuba, and more than 700,000 refugees from Vietnam,” wrote a group of 27 Senate Democrats to colleagues. “Compared with these historic numbers, we can do better than 10,000 slots for Syrian families.”</w:t>
      </w:r>
      <w:r w:rsidR="00E345EB" w:rsidRPr="00BB5C37">
        <w:rPr>
          <w:sz w:val="16"/>
        </w:rPr>
        <w:t xml:space="preserve"> </w:t>
      </w:r>
      <w:r w:rsidRPr="00BB5C37">
        <w:rPr>
          <w:rStyle w:val="Emphasis"/>
        </w:rPr>
        <w:t>We can do better, for the refugees and for the host communities, but bringing more refugees here is not necessarily better.</w:t>
      </w:r>
      <w:r w:rsidRPr="00BB5C37">
        <w:rPr>
          <w:sz w:val="16"/>
        </w:rPr>
        <w:t xml:space="preserve"> </w:t>
      </w:r>
      <w:r w:rsidRPr="00BB5C37">
        <w:rPr>
          <w:rStyle w:val="StyleUnderline"/>
        </w:rPr>
        <w:t xml:space="preserve">To survive here, they require a considerable support network and a large array of welfare services. </w:t>
      </w:r>
      <w:r w:rsidRPr="00BB5C37">
        <w:rPr>
          <w:sz w:val="16"/>
        </w:rPr>
        <w:t>Gone are the days when community groups, often churches, would sponsor and serve as the primary source of financial support for refugees. Now the resettlement effort is funded almost entirely by governments (i.e., taxpayers) and carried out by a network of government contractors, known as “volags,” or voluntary agencies, though no volunteering is involved.</w:t>
      </w:r>
      <w:r w:rsidR="00E345EB" w:rsidRPr="00BB5C37">
        <w:rPr>
          <w:sz w:val="16"/>
        </w:rPr>
        <w:t xml:space="preserve"> </w:t>
      </w:r>
      <w:r w:rsidRPr="00BB5C37">
        <w:rPr>
          <w:sz w:val="16"/>
        </w:rPr>
        <w:t xml:space="preserve">Each refugee receives from the State Department an initial grant of $1,975, of which the local resettlement contractor may keep $750, to cover a couple of months’ worth of furnished housing, food, clothing, and other immediate necessities. </w:t>
      </w:r>
      <w:r w:rsidRPr="00BB5C37">
        <w:rPr>
          <w:rStyle w:val="StyleUnderline"/>
        </w:rPr>
        <w:t>The resettlement contractors help refugees find jobs — but also make sure they sign up for longer-term traditional welfare benefits for which they are immediately eligible, such as food stamps, public housing, cash assistance, health care, and child care</w:t>
      </w:r>
      <w:r w:rsidRPr="00BB5C37">
        <w:rPr>
          <w:sz w:val="16"/>
        </w:rPr>
        <w:t>. In addition, the Department of Health and Human Services doles out approximately $1.5 billion in grants to state and local agencies, schools, and non-profits for refugee-oriented support programs, such as legal advocacy, language education, mental-health services, domestic-violence prevention, and follow-on immigration-application assistance.</w:t>
      </w:r>
      <w:r w:rsidR="00E345EB" w:rsidRPr="00BB5C37">
        <w:rPr>
          <w:sz w:val="16"/>
        </w:rPr>
        <w:t xml:space="preserve"> </w:t>
      </w:r>
      <w:r w:rsidRPr="00BB5C37">
        <w:rPr>
          <w:sz w:val="16"/>
        </w:rPr>
        <w:t>The resettlement agencies and their federal funders boast that most refugees become self-sufficient within four months, which is conveniently about the time that the direct federal support grants run out and the responsibilities of the refugee contractors end. The Vermont Refugee Resettlement Program, for example, claims that 92 percent of the refugees it assisted in 2014 became economically “self-sufficient” within 120 days. They earned an average wage of $9.66 an hour. But, according to the MIT living-wage calculator, a person really needs to make $11.13 per hour to live in Vermont, and more like $23 per hour to support a small family there. What the Vermont Refugee Resettlement Programs call self-sufficiency in fact entails dependency on public welfare.</w:t>
      </w:r>
      <w:r w:rsidR="00E345EB" w:rsidRPr="00BB5C37">
        <w:rPr>
          <w:sz w:val="16"/>
        </w:rPr>
        <w:t xml:space="preserve"> </w:t>
      </w:r>
      <w:r w:rsidRPr="00BB5C37">
        <w:rPr>
          <w:rStyle w:val="StyleUnderline"/>
        </w:rPr>
        <w:t xml:space="preserve">Refugees deserve our compassion and need a hand. But if local communities are expected to provide most of the support, surely they deserve a say in the process. </w:t>
      </w:r>
      <w:r w:rsidRPr="00BB5C37">
        <w:rPr>
          <w:sz w:val="16"/>
        </w:rPr>
        <w:t>Right now they have none.</w:t>
      </w:r>
      <w:r w:rsidR="00E345EB" w:rsidRPr="00BB5C37">
        <w:rPr>
          <w:sz w:val="16"/>
        </w:rPr>
        <w:t xml:space="preserve"> </w:t>
      </w:r>
      <w:r w:rsidRPr="00BB5C37">
        <w:rPr>
          <w:sz w:val="16"/>
        </w:rPr>
        <w:t>Earlier this year, a Congressional Research Service report found that 74 percent of the refugees who arrived in the past five years were on food stamps, 56 percent were accessing Medicaid, 47 percent were receiving cash assistance, and 23 percent were in public housing. Only 11 percent were getting health insurance through an employer. Other studies have shown that refugees are twice as likely to be unemployed as the rest of the population. The Heritage Foundation has calculated that the 10,000 Syrians who would be admitted under the president’s plan would eventually collect about $6.5 billion in services over the next 50 years. Much of that would be borne by local communities.</w:t>
      </w:r>
      <w:r w:rsidR="00E345EB" w:rsidRPr="00BB5C37">
        <w:rPr>
          <w:sz w:val="16"/>
        </w:rPr>
        <w:t xml:space="preserve"> </w:t>
      </w:r>
      <w:r w:rsidRPr="00BB5C37">
        <w:rPr>
          <w:rStyle w:val="StyleUnderline"/>
        </w:rPr>
        <w:t>It’s no surprise that most refugees are dependent on government support</w:t>
      </w:r>
      <w:r w:rsidRPr="00BB5C37">
        <w:rPr>
          <w:sz w:val="16"/>
        </w:rPr>
        <w:t>. Most arrive destitute, and many have had little opportunity for education. By definition, they faced persecution or some other trauma in their homeland. They deserve our compassion and need a hand. But if local communities are expected to provide most of the support, surely they deserve a say in the process. Right now they have none.</w:t>
      </w:r>
      <w:r w:rsidR="00E345EB" w:rsidRPr="00BB5C37">
        <w:rPr>
          <w:sz w:val="16"/>
        </w:rPr>
        <w:t xml:space="preserve"> </w:t>
      </w:r>
      <w:proofErr w:type="gramStart"/>
      <w:r w:rsidRPr="00BB5C37">
        <w:rPr>
          <w:sz w:val="16"/>
        </w:rPr>
        <w:t>#share#The Refugee Act of 1980 transformed refugee resettlement from a largely charitable endeavor into a huge government-grant program carried out by organizations that are classified as non-profits but should be more accurately described as government contractors.</w:t>
      </w:r>
      <w:proofErr w:type="gramEnd"/>
      <w:r w:rsidRPr="00BB5C37">
        <w:rPr>
          <w:sz w:val="16"/>
        </w:rPr>
        <w:t xml:space="preserve"> Communities do not choose to host refugees; they are chosen by the contractors.</w:t>
      </w:r>
      <w:r w:rsidR="00E345EB" w:rsidRPr="00BB5C37">
        <w:rPr>
          <w:sz w:val="16"/>
        </w:rPr>
        <w:t xml:space="preserve"> </w:t>
      </w:r>
      <w:r w:rsidRPr="00BB5C37">
        <w:rPr>
          <w:sz w:val="16"/>
        </w:rPr>
        <w:t>Some big-city mayors recently announced their willingness to host some of the Syrian refugees, as a public gesture of support for greater admissions, but in practice relatively few refugees are resettled in major cities, because the cost of living is too high. Instead, employees of the nine principal resettlement organizations meet each week in a nondescript office suite outside Washington, D.C., to identify resettlement locations and divvy up the cases, according to agreements they make with local partners, who become their subcontractors.</w:t>
      </w:r>
      <w:r w:rsidR="00E345EB" w:rsidRPr="00BB5C37">
        <w:rPr>
          <w:sz w:val="16"/>
        </w:rPr>
        <w:t xml:space="preserve"> </w:t>
      </w:r>
      <w:r w:rsidRPr="00BB5C37">
        <w:rPr>
          <w:rStyle w:val="StyleUnderline"/>
        </w:rPr>
        <w:t>The local groups are encouraged to coordinate with local officials, but in practice little consultation occurs</w:t>
      </w:r>
      <w:r w:rsidRPr="00BB5C37">
        <w:rPr>
          <w:sz w:val="16"/>
        </w:rPr>
        <w:t xml:space="preserve">. “We really don’t have any say, to be honest,” Ed Pawlowski, the mayor of Allentown, Pa., told a reporter recently. Local government officials, including the schools and police and health departments, typically are not asked how many can be accommodated, but are told how many are arriving. </w:t>
      </w:r>
      <w:r w:rsidRPr="00BB5C37">
        <w:rPr>
          <w:rStyle w:val="StyleUnderline"/>
        </w:rPr>
        <w:t>There is little to no outreach to the public at large, and ordinary members of the community rarely, if ever, have the chance to weigh in.</w:t>
      </w:r>
      <w:r w:rsidR="00E345EB" w:rsidRPr="00BB5C37">
        <w:rPr>
          <w:rStyle w:val="StyleUnderline"/>
        </w:rPr>
        <w:t xml:space="preserve"> </w:t>
      </w:r>
      <w:r w:rsidRPr="00BB5C37">
        <w:rPr>
          <w:sz w:val="16"/>
        </w:rPr>
        <w:t>The contractors do make an effort to spread refugees around the country. But a significant amount of uncontrollable “secondary migration” occurs, when refugees decide to relocate, either for jobs or for more-generous welfare benefits or to join an established community of prior refugees with whom they share language and culture. Some communities may end up with a larger refugee population than they originally expected, which partly explains how refugees have disproportionately clustered in, for example, Minneapolis; Lewiston, Maine; and Dearborn, Mich. Some of the primary resettlement areas have experienced a double-whammy influx of both refugees and new illegal family and teen arrivals from Central America.</w:t>
      </w:r>
      <w:r w:rsidR="00E345EB" w:rsidRPr="00BB5C37">
        <w:rPr>
          <w:sz w:val="16"/>
        </w:rPr>
        <w:t xml:space="preserve"> </w:t>
      </w:r>
      <w:r w:rsidRPr="00BB5C37">
        <w:rPr>
          <w:sz w:val="16"/>
        </w:rPr>
        <w:t>Some municipal governments have started to complain that contractors are “dumping” refugees in their cities without taking responsibility to help them succeed.</w:t>
      </w:r>
      <w:r w:rsidR="00E345EB" w:rsidRPr="00BB5C37">
        <w:rPr>
          <w:sz w:val="16"/>
        </w:rPr>
        <w:t xml:space="preserve"> </w:t>
      </w:r>
      <w:r w:rsidRPr="00BB5C37">
        <w:rPr>
          <w:rStyle w:val="StyleUnderline"/>
        </w:rPr>
        <w:t xml:space="preserve">Refugees often have little to lose by moving, because most of the </w:t>
      </w:r>
      <w:proofErr w:type="gramStart"/>
      <w:r w:rsidRPr="00BB5C37">
        <w:rPr>
          <w:rStyle w:val="StyleUnderline"/>
        </w:rPr>
        <w:t>time</w:t>
      </w:r>
      <w:proofErr w:type="gramEnd"/>
      <w:r w:rsidRPr="00BB5C37">
        <w:rPr>
          <w:rStyle w:val="StyleUnderline"/>
        </w:rPr>
        <w:t xml:space="preserve"> they are getting from the resettlement contractors very little in the way of real support outside of some cash assistance. Some municipal governments have started to complain that the contractors are “dumping” refugees in their cities without taking responsibility to help them succeed.</w:t>
      </w:r>
      <w:r w:rsidRPr="00BB5C37">
        <w:rPr>
          <w:sz w:val="16"/>
        </w:rPr>
        <w:t xml:space="preserve"> One mayor, Domenic Sarno, of Springfield, Mass., begged for the State Department to suspend refugee resettlement in his city for the sake of those who had already arrived, saying the city needed time to properly absorb them. The local contractors had placed groups of Somalian refugees in decrepit, substandard housing in some of the seediest parts of the city and left them to fend for themselves — to arrange for heat and other basic winter necessities that were completely unfamiliar to them. </w:t>
      </w:r>
      <w:r w:rsidRPr="00BB5C37">
        <w:rPr>
          <w:rStyle w:val="StyleUnderline"/>
        </w:rPr>
        <w:t>Many were isolated, without skills to navigate city life, and some became victims of crime. They felt, and were, abandoned by the resettlement organizations.</w:t>
      </w:r>
      <w:r w:rsidR="00E345EB" w:rsidRPr="00BB5C37">
        <w:rPr>
          <w:rStyle w:val="StyleUnderline"/>
        </w:rPr>
        <w:t xml:space="preserve"> </w:t>
      </w:r>
      <w:r w:rsidRPr="00BB5C37">
        <w:rPr>
          <w:sz w:val="16"/>
        </w:rPr>
        <w:t>The local resettlement groups, backed by the State Department, replied that the mayor had no legal ability to halt the flow of refugees into his city and that his complaints would only be harmful to the vulnerable refugee population. The CEO of one of the sponsoring volags stated that the solution was for the mayor to work together with them to lobby federal and state governments for more funding for their services.</w:t>
      </w:r>
      <w:r w:rsidR="00E345EB" w:rsidRPr="00BB5C37">
        <w:rPr>
          <w:sz w:val="16"/>
        </w:rPr>
        <w:t xml:space="preserve"> </w:t>
      </w:r>
      <w:r w:rsidRPr="00BB5C37">
        <w:rPr>
          <w:sz w:val="16"/>
        </w:rPr>
        <w:t>Meanwhile, other “pockets of resistance,” as they are called by one of the national refugee contractors, are forming all over the country, demanding transparency and accountability from the federal government and the volags. Some states and localities have tried opting out of the official federal resettlement program, only to find that the State Department allows contractors to run “private” resettlement programs and continue bringing in refugees anyway.</w:t>
      </w:r>
      <w:r w:rsidR="00E345EB" w:rsidRPr="00BB5C37">
        <w:rPr>
          <w:sz w:val="16"/>
        </w:rPr>
        <w:t xml:space="preserve"> </w:t>
      </w:r>
      <w:r w:rsidRPr="00BB5C37">
        <w:rPr>
          <w:sz w:val="16"/>
        </w:rPr>
        <w:t>COMMENTS</w:t>
      </w:r>
      <w:r w:rsidR="00E345EB" w:rsidRPr="00BB5C37">
        <w:rPr>
          <w:sz w:val="16"/>
        </w:rPr>
        <w:t xml:space="preserve"> </w:t>
      </w:r>
      <w:r w:rsidRPr="00BB5C37">
        <w:rPr>
          <w:sz w:val="16"/>
        </w:rPr>
        <w:t>#related#Last week the Senate Judiciary Committee held a hearing focused on the president’s plan to resettle more Syrians. Federal officials squirmed under questioning about fraud, the inadequacy of security vetting, and high dependency rates among refugees. Several bills have been introduced to require federal agencies and their contractors to consult more with local governments. One bill would block further refugee admissions until the total cost of resettlement programs can be determined and published.</w:t>
      </w:r>
      <w:r w:rsidR="00E345EB" w:rsidRPr="00BB5C37">
        <w:rPr>
          <w:sz w:val="16"/>
        </w:rPr>
        <w:t xml:space="preserve"> </w:t>
      </w:r>
      <w:r w:rsidRPr="00BB5C37">
        <w:rPr>
          <w:rStyle w:val="StyleUnderline"/>
        </w:rPr>
        <w:t xml:space="preserve">Transparency and accountability are badly needed, not only for local governments and taxpayers footing the bill but for Congress to assess whether the current paradigm, including the current practice of allowing the president to set annual admissions targets for refugee resettlement, should be continued year after year. </w:t>
      </w:r>
      <w:r w:rsidRPr="00BB5C37">
        <w:rPr>
          <w:rStyle w:val="Emphasis"/>
        </w:rPr>
        <w:t>Given the enormous cost of refugee resettlement, and the limits to what individual communities can manage, lawmakers must resist calls for drastic increases in government resettlement programs and instead put the emphasis on providing more assistance to refugees in safe havens nearer their homeland.</w:t>
      </w:r>
    </w:p>
    <w:p w14:paraId="0DE63D07" w14:textId="77777777" w:rsidR="005F1503" w:rsidRPr="00BB5C37" w:rsidRDefault="005F1503" w:rsidP="005F1503">
      <w:pPr>
        <w:pStyle w:val="Heading4"/>
      </w:pPr>
      <w:r w:rsidRPr="00BB5C37">
        <w:t xml:space="preserve">The Cap is just a ceiling on how many refugees can be admitted—raising it doesn’t mean the US </w:t>
      </w:r>
      <w:r w:rsidRPr="00BB5C37">
        <w:rPr>
          <w:i/>
        </w:rPr>
        <w:t xml:space="preserve">will </w:t>
      </w:r>
      <w:r w:rsidRPr="00BB5C37">
        <w:t xml:space="preserve">bring in that many refugees. In the status quo, Trump isn’t on pace to meet even half of his cap.  </w:t>
      </w:r>
    </w:p>
    <w:p w14:paraId="54BFF54E" w14:textId="77777777" w:rsidR="005F1503" w:rsidRPr="00BB5C37" w:rsidRDefault="005F1503" w:rsidP="005F1503">
      <w:r w:rsidRPr="00BB5C37">
        <w:rPr>
          <w:rStyle w:val="Style13ptBold"/>
        </w:rPr>
        <w:t>Yuha</w:t>
      </w:r>
      <w:r w:rsidRPr="00BB5C37">
        <w:rPr>
          <w:rStyle w:val="Style13ptBold"/>
          <w:szCs w:val="26"/>
        </w:rPr>
        <w:t>s 18 (</w:t>
      </w:r>
      <w:r w:rsidRPr="00BB5C37">
        <w:rPr>
          <w:rStyle w:val="Style13ptBold"/>
          <w:b w:val="0"/>
          <w:szCs w:val="26"/>
        </w:rPr>
        <w:t xml:space="preserve">Alan Yuhas is a reporter for the Guardian. “Trump administration set to admit far fewer refugees than plan allows for.” </w:t>
      </w:r>
      <w:hyperlink r:id="rId162" w:history="1">
        <w:r w:rsidRPr="00BB5C37">
          <w:rPr>
            <w:rStyle w:val="Hyperlink"/>
            <w:sz w:val="26"/>
            <w:szCs w:val="26"/>
          </w:rPr>
          <w:t>https://www.theguardian.com/us-news/2018/jan/26/trump-administration-refugees-resettlement</w:t>
        </w:r>
      </w:hyperlink>
      <w:r w:rsidRPr="00BB5C37">
        <w:rPr>
          <w:sz w:val="26"/>
          <w:szCs w:val="26"/>
        </w:rPr>
        <w:t>, AJ)</w:t>
      </w:r>
    </w:p>
    <w:p w14:paraId="6332A147" w14:textId="77777777" w:rsidR="005F1503" w:rsidRPr="00BB5C37" w:rsidRDefault="005F1503" w:rsidP="005F1503">
      <w:pPr>
        <w:rPr>
          <w:sz w:val="16"/>
        </w:rPr>
      </w:pPr>
      <w:r w:rsidRPr="00BB5C37">
        <w:rPr>
          <w:sz w:val="16"/>
        </w:rPr>
        <w:t xml:space="preserve">The </w:t>
      </w:r>
      <w:r w:rsidRPr="00BB5C37">
        <w:rPr>
          <w:rStyle w:val="StyleUnderline"/>
          <w:highlight w:val="yellow"/>
        </w:rPr>
        <w:t>Trump</w:t>
      </w:r>
      <w:r w:rsidRPr="00BB5C37">
        <w:rPr>
          <w:sz w:val="16"/>
        </w:rPr>
        <w:t xml:space="preserve"> administration </w:t>
      </w:r>
      <w:r w:rsidRPr="00BB5C37">
        <w:rPr>
          <w:rStyle w:val="StyleUnderline"/>
          <w:highlight w:val="yellow"/>
        </w:rPr>
        <w:t>is on pace to resettle fewer than half of its own reduced target for refugees</w:t>
      </w:r>
      <w:r w:rsidRPr="00BB5C37">
        <w:rPr>
          <w:sz w:val="16"/>
        </w:rPr>
        <w:t xml:space="preserve">, according to an analysis by the International Rescue Committee, an aid group advocating for displaced people. Last September, Donald </w:t>
      </w:r>
      <w:r w:rsidRPr="00BB5C37">
        <w:rPr>
          <w:rStyle w:val="StyleUnderline"/>
          <w:highlight w:val="yellow"/>
        </w:rPr>
        <w:t>Trump slashed the cap</w:t>
      </w:r>
      <w:r w:rsidRPr="00BB5C37">
        <w:rPr>
          <w:sz w:val="16"/>
        </w:rPr>
        <w:t xml:space="preserve"> on admitting refugees to the US </w:t>
      </w:r>
      <w:r w:rsidRPr="00BB5C37">
        <w:rPr>
          <w:rStyle w:val="StyleUnderline"/>
          <w:highlight w:val="yellow"/>
        </w:rPr>
        <w:t>to 45,000</w:t>
      </w:r>
      <w:r w:rsidRPr="00BB5C37">
        <w:rPr>
          <w:rStyle w:val="StyleUnderline"/>
        </w:rPr>
        <w:t xml:space="preserve"> people</w:t>
      </w:r>
      <w:r w:rsidRPr="00BB5C37">
        <w:rPr>
          <w:sz w:val="16"/>
        </w:rPr>
        <w:t xml:space="preserve">, far fewer than the average of about 75,000 over the last decade, and less than half of Barack Obama’s 110,000 target for 2017. But according to the IRC, </w:t>
      </w:r>
      <w:r w:rsidRPr="00BB5C37">
        <w:rPr>
          <w:rStyle w:val="StyleUnderline"/>
          <w:highlight w:val="yellow"/>
        </w:rPr>
        <w:t>the US will resettle only 21,292</w:t>
      </w:r>
      <w:r w:rsidRPr="00BB5C37">
        <w:rPr>
          <w:rStyle w:val="StyleUnderline"/>
        </w:rPr>
        <w:t xml:space="preserve"> refugees </w:t>
      </w:r>
      <w:r w:rsidRPr="00BB5C37">
        <w:rPr>
          <w:rStyle w:val="StyleUnderline"/>
          <w:highlight w:val="yellow"/>
        </w:rPr>
        <w:t xml:space="preserve">in </w:t>
      </w:r>
      <w:r w:rsidRPr="00BB5C37">
        <w:rPr>
          <w:rStyle w:val="StyleUnderline"/>
        </w:rPr>
        <w:t xml:space="preserve">fiscal year </w:t>
      </w:r>
      <w:r w:rsidRPr="00BB5C37">
        <w:rPr>
          <w:rStyle w:val="StyleUnderline"/>
          <w:highlight w:val="yellow"/>
        </w:rPr>
        <w:t>2018</w:t>
      </w:r>
      <w:r w:rsidRPr="00BB5C37">
        <w:rPr>
          <w:sz w:val="16"/>
        </w:rPr>
        <w:t xml:space="preserve">. State Department figures show that 53,716 were resettled in fiscal year 2017. The figures emerged as Donald Trump addressed the World Economic Forum in Davos, Switzerland, telling business and political leaders he welcomed investment but not directly addressing the immigration policies that have drawn angry rebukes from world leaders. “Now is the perfect time to bring your business, your jobs, </w:t>
      </w:r>
      <w:proofErr w:type="gramStart"/>
      <w:r w:rsidRPr="00BB5C37">
        <w:rPr>
          <w:sz w:val="16"/>
        </w:rPr>
        <w:t>your</w:t>
      </w:r>
      <w:proofErr w:type="gramEnd"/>
      <w:r w:rsidRPr="00BB5C37">
        <w:rPr>
          <w:sz w:val="16"/>
        </w:rPr>
        <w:t xml:space="preserve"> investments to the United States,” he said. “When the United States grows, so does the world.” In 2016 Obama raised the refugee cap, in part to try to help some of the hundreds of thousands of people fleeing civil war in Syria. The IRC compared refugee demographics across years and found that, if its projections hold, </w:t>
      </w:r>
      <w:r w:rsidRPr="00BB5C37">
        <w:rPr>
          <w:rStyle w:val="StyleUnderline"/>
          <w:highlight w:val="yellow"/>
        </w:rPr>
        <w:t>only 13% of refugees arriving in the US this year will identify as Muslim</w:t>
      </w:r>
      <w:r w:rsidRPr="00BB5C37">
        <w:rPr>
          <w:rStyle w:val="StyleUnderline"/>
        </w:rPr>
        <w:t xml:space="preserve">, compared to 48% in 2017. </w:t>
      </w:r>
      <w:r w:rsidRPr="00BB5C37">
        <w:rPr>
          <w:sz w:val="16"/>
        </w:rPr>
        <w:t xml:space="preserve">It also estimated that </w:t>
      </w:r>
      <w:r w:rsidRPr="00BB5C37">
        <w:rPr>
          <w:rStyle w:val="StyleUnderline"/>
          <w:highlight w:val="yellow"/>
        </w:rPr>
        <w:t>Syrian refugees will account for about 0.5% of people admitted to the US this year</w:t>
      </w:r>
      <w:r w:rsidRPr="00BB5C37">
        <w:rPr>
          <w:rStyle w:val="StyleUnderline"/>
        </w:rPr>
        <w:t>, compared to 15% in 2017</w:t>
      </w:r>
      <w:r w:rsidRPr="00BB5C37">
        <w:rPr>
          <w:sz w:val="16"/>
        </w:rPr>
        <w:t xml:space="preserve">. </w:t>
      </w:r>
      <w:r w:rsidRPr="00BB5C37">
        <w:rPr>
          <w:rStyle w:val="StyleUnderline"/>
          <w:highlight w:val="yellow"/>
        </w:rPr>
        <w:t>A large factor</w:t>
      </w:r>
      <w:r w:rsidRPr="00BB5C37">
        <w:rPr>
          <w:sz w:val="16"/>
        </w:rPr>
        <w:t xml:space="preserve"> in the drop in admissions </w:t>
      </w:r>
      <w:r w:rsidRPr="00BB5C37">
        <w:rPr>
          <w:rStyle w:val="StyleUnderline"/>
          <w:highlight w:val="yellow"/>
        </w:rPr>
        <w:t>was</w:t>
      </w:r>
      <w:r w:rsidRPr="00BB5C37">
        <w:rPr>
          <w:sz w:val="16"/>
        </w:rPr>
        <w:t xml:space="preserve"> the </w:t>
      </w:r>
      <w:r w:rsidRPr="00BB5C37">
        <w:rPr>
          <w:rStyle w:val="StyleUnderline"/>
          <w:highlight w:val="yellow"/>
        </w:rPr>
        <w:t>Trump</w:t>
      </w:r>
      <w:r w:rsidRPr="00BB5C37">
        <w:rPr>
          <w:sz w:val="16"/>
        </w:rPr>
        <w:t xml:space="preserve"> </w:t>
      </w:r>
      <w:r w:rsidRPr="00BB5C37">
        <w:rPr>
          <w:rStyle w:val="StyleUnderline"/>
        </w:rPr>
        <w:t>administration</w:t>
      </w:r>
      <w:r w:rsidRPr="00BB5C37">
        <w:rPr>
          <w:rStyle w:val="StyleUnderline"/>
          <w:highlight w:val="yellow"/>
        </w:rPr>
        <w:t>’s</w:t>
      </w:r>
      <w:r w:rsidRPr="00BB5C37">
        <w:rPr>
          <w:rStyle w:val="StyleUnderline"/>
        </w:rPr>
        <w:t xml:space="preserve"> </w:t>
      </w:r>
      <w:r w:rsidRPr="00BB5C37">
        <w:rPr>
          <w:rStyle w:val="StyleUnderline"/>
          <w:highlight w:val="yellow"/>
        </w:rPr>
        <w:t>repeated attempts to ban travel</w:t>
      </w:r>
      <w:r w:rsidRPr="00BB5C37">
        <w:rPr>
          <w:sz w:val="16"/>
        </w:rPr>
        <w:t xml:space="preserve"> </w:t>
      </w:r>
      <w:r w:rsidRPr="00BB5C37">
        <w:rPr>
          <w:rStyle w:val="StyleUnderline"/>
          <w:highlight w:val="yellow"/>
        </w:rPr>
        <w:t>from</w:t>
      </w:r>
      <w:r w:rsidRPr="00BB5C37">
        <w:rPr>
          <w:sz w:val="16"/>
        </w:rPr>
        <w:t xml:space="preserve"> several Muslim-majority nations, including </w:t>
      </w:r>
      <w:r w:rsidRPr="00BB5C37">
        <w:rPr>
          <w:rStyle w:val="StyleUnderline"/>
          <w:highlight w:val="yellow"/>
        </w:rPr>
        <w:t>Syria</w:t>
      </w:r>
      <w:r w:rsidRPr="00BB5C37">
        <w:rPr>
          <w:sz w:val="16"/>
        </w:rPr>
        <w:t xml:space="preserve">. Though initial iterations of the ban were eventually blocked by courts, they briefly threw airports and refugee programs into chaos. The </w:t>
      </w:r>
      <w:proofErr w:type="gramStart"/>
      <w:r w:rsidRPr="00BB5C37">
        <w:rPr>
          <w:sz w:val="16"/>
        </w:rPr>
        <w:t>supreme court</w:t>
      </w:r>
      <w:proofErr w:type="gramEnd"/>
      <w:r w:rsidRPr="00BB5C37">
        <w:rPr>
          <w:sz w:val="16"/>
        </w:rPr>
        <w:t xml:space="preserve"> has allowed a third version of the ban to go into effect while it reviews whether the order is unconstitutional. IRC calculated its projections by examining admissions between October 2017 and 23 January 2018, the first quarter of fiscal year 2018. The US has resettled only 34 Syrian refugees and 81 Iraqi refugees in states since 1 October, compared with about 4,670 Syrians and 4,700 Iraqis settled over the four-month period a year before.</w:t>
      </w:r>
    </w:p>
    <w:p w14:paraId="286208DF" w14:textId="77777777" w:rsidR="005F1503" w:rsidRPr="00BB5C37" w:rsidRDefault="005F1503" w:rsidP="005F1503">
      <w:pPr>
        <w:pStyle w:val="Heading4"/>
      </w:pPr>
      <w:r w:rsidRPr="00BB5C37">
        <w:t>Trump is simply refusing to allow Syrian refugees into the country with the travel ban. Simply raising the cap doesn’t solve the fact that the administration doesn’t believe in the refugee crisis.</w:t>
      </w:r>
    </w:p>
    <w:p w14:paraId="53FB11F3" w14:textId="77777777" w:rsidR="005F1503" w:rsidRPr="00BB5C37" w:rsidRDefault="005F1503" w:rsidP="005F1503">
      <w:pPr>
        <w:rPr>
          <w:rStyle w:val="Style13ptBold"/>
          <w:b w:val="0"/>
        </w:rPr>
      </w:pPr>
      <w:r w:rsidRPr="00BB5C37">
        <w:rPr>
          <w:rStyle w:val="Style13ptBold"/>
        </w:rPr>
        <w:t>Lind 4/13 (</w:t>
      </w:r>
      <w:r w:rsidRPr="00BB5C37">
        <w:rPr>
          <w:rStyle w:val="Style13ptBold"/>
          <w:b w:val="0"/>
        </w:rPr>
        <w:t xml:space="preserve">Dara Lind is a Vox reporter who has covered immigration in some form for about a decade, stretching back to college. “The US has all but slammed the door on Syrian refugees.” </w:t>
      </w:r>
      <w:proofErr w:type="gramStart"/>
      <w:r w:rsidRPr="00BB5C37">
        <w:rPr>
          <w:rStyle w:val="Style13ptBold"/>
          <w:b w:val="0"/>
        </w:rPr>
        <w:t>Vox.</w:t>
      </w:r>
      <w:proofErr w:type="gramEnd"/>
      <w:r w:rsidRPr="00BB5C37">
        <w:rPr>
          <w:rStyle w:val="Style13ptBold"/>
          <w:b w:val="0"/>
        </w:rPr>
        <w:t xml:space="preserve"> </w:t>
      </w:r>
      <w:hyperlink r:id="rId163" w:history="1">
        <w:r w:rsidRPr="00BB5C37">
          <w:rPr>
            <w:rStyle w:val="Hyperlink"/>
            <w:sz w:val="26"/>
          </w:rPr>
          <w:t>https://www.vox.com/2018/4/13/17233856/syria-attack-refugees-war-assad-trump</w:t>
        </w:r>
      </w:hyperlink>
      <w:r w:rsidRPr="00BB5C37">
        <w:rPr>
          <w:rStyle w:val="Style13ptBold"/>
          <w:b w:val="0"/>
        </w:rPr>
        <w:t xml:space="preserve">, AJ) </w:t>
      </w:r>
    </w:p>
    <w:p w14:paraId="61EC874B" w14:textId="77777777" w:rsidR="005F1503" w:rsidRPr="00BB5C37" w:rsidRDefault="005F1503" w:rsidP="005F1503">
      <w:pPr>
        <w:rPr>
          <w:sz w:val="16"/>
        </w:rPr>
      </w:pPr>
      <w:r w:rsidRPr="00BB5C37">
        <w:rPr>
          <w:sz w:val="16"/>
        </w:rPr>
        <w:t xml:space="preserve">The global refugee crisis is, by some measures, worse than ever. And the Syrian civil war, and the world’s response to it, is a big part of why. Syria accounts for 24 percent of the world’s 22.5 million refugees recognized by the United Nations High Commissioner on Refugees. (Before the war, Syria had about 21 million people, or 0.3 percent of the world’s population.) But </w:t>
      </w:r>
      <w:r w:rsidRPr="00BB5C37">
        <w:rPr>
          <w:u w:val="single"/>
        </w:rPr>
        <w:t>what truly distinguishes the current</w:t>
      </w:r>
      <w:r w:rsidRPr="00BB5C37">
        <w:rPr>
          <w:sz w:val="16"/>
        </w:rPr>
        <w:t xml:space="preserve"> refugee </w:t>
      </w:r>
      <w:r w:rsidRPr="00BB5C37">
        <w:rPr>
          <w:u w:val="single"/>
        </w:rPr>
        <w:t>crisis is that now</w:t>
      </w:r>
      <w:r w:rsidRPr="00BB5C37">
        <w:rPr>
          <w:sz w:val="16"/>
        </w:rPr>
        <w:t xml:space="preserve">, more than ever before, </w:t>
      </w:r>
      <w:r w:rsidRPr="00BB5C37">
        <w:rPr>
          <w:highlight w:val="yellow"/>
          <w:u w:val="single"/>
        </w:rPr>
        <w:t>refugees are likely to remain displaced for years</w:t>
      </w:r>
      <w:r w:rsidRPr="00BB5C37">
        <w:rPr>
          <w:sz w:val="16"/>
        </w:rPr>
        <w:t xml:space="preserve"> or even decades, instead of being able to either return home or be permanently resettled in a third country. While resettlement has always been relatively rare — only 1 percent of global refugees get resettled — it’s most likely to be used in cases where it’s clear that the situation in the refugee’s home country will never get better, and the refugee needs to stop waiting and make a new life. The Obama administration attempted to prioritize Syrian refugees early in Obama’s second term, as it became clear that the Syrian civil war wasn’t getting any better and that Assad’s soldiers were attacking civilians. But because of concerns about carefully vetting refugees to ensure that no terrorists snuck into the US, it took until the last couple of years of Obama’s presidency for Syrian refugee admissions to the US to really increase. Then, almost </w:t>
      </w:r>
      <w:r w:rsidRPr="00BB5C37">
        <w:rPr>
          <w:highlight w:val="yellow"/>
          <w:u w:val="single"/>
        </w:rPr>
        <w:t>as soon as Trump took the oath</w:t>
      </w:r>
      <w:r w:rsidRPr="00BB5C37">
        <w:rPr>
          <w:u w:val="single"/>
        </w:rPr>
        <w:t xml:space="preserve"> of office, </w:t>
      </w:r>
      <w:r w:rsidRPr="00BB5C37">
        <w:rPr>
          <w:highlight w:val="yellow"/>
          <w:u w:val="single"/>
        </w:rPr>
        <w:t>his administration slammed the door shut</w:t>
      </w:r>
      <w:r w:rsidRPr="00BB5C37">
        <w:rPr>
          <w:sz w:val="16"/>
        </w:rPr>
        <w:t xml:space="preserve">. First, there was </w:t>
      </w:r>
      <w:r w:rsidRPr="00BB5C37">
        <w:rPr>
          <w:highlight w:val="yellow"/>
          <w:u w:val="single"/>
        </w:rPr>
        <w:t>the</w:t>
      </w:r>
      <w:r w:rsidRPr="00BB5C37">
        <w:rPr>
          <w:u w:val="single"/>
        </w:rPr>
        <w:t xml:space="preserve"> original </w:t>
      </w:r>
      <w:r w:rsidRPr="00BB5C37">
        <w:rPr>
          <w:highlight w:val="yellow"/>
          <w:u w:val="single"/>
        </w:rPr>
        <w:t>travel ban</w:t>
      </w:r>
      <w:r w:rsidRPr="00BB5C37">
        <w:rPr>
          <w:u w:val="single"/>
        </w:rPr>
        <w:t>,</w:t>
      </w:r>
      <w:r w:rsidRPr="00BB5C37">
        <w:rPr>
          <w:sz w:val="16"/>
        </w:rPr>
        <w:t xml:space="preserve"> which </w:t>
      </w:r>
      <w:r w:rsidRPr="00BB5C37">
        <w:rPr>
          <w:highlight w:val="yellow"/>
          <w:u w:val="single"/>
        </w:rPr>
        <w:t>banned all refugees and all arrivals from Syria</w:t>
      </w:r>
      <w:r w:rsidRPr="00BB5C37">
        <w:rPr>
          <w:sz w:val="16"/>
        </w:rPr>
        <w:t xml:space="preserve">. Even after that ban was put on hold in court, </w:t>
      </w:r>
      <w:r w:rsidRPr="00BB5C37">
        <w:rPr>
          <w:u w:val="single"/>
        </w:rPr>
        <w:t xml:space="preserve">refugee </w:t>
      </w:r>
      <w:r w:rsidRPr="00BB5C37">
        <w:rPr>
          <w:highlight w:val="yellow"/>
          <w:u w:val="single"/>
        </w:rPr>
        <w:t>admissions were stop-and-go for month</w:t>
      </w:r>
      <w:r w:rsidRPr="00BB5C37">
        <w:rPr>
          <w:u w:val="single"/>
        </w:rPr>
        <w:t>s</w:t>
      </w:r>
      <w:r w:rsidRPr="00BB5C37">
        <w:rPr>
          <w:sz w:val="16"/>
        </w:rPr>
        <w:t>. In December 2016, the last full month of the Obama administration, 1,318 Syrian refugees were admitted to the US; in February 2017, the first full month of Trump</w:t>
      </w:r>
      <w:r w:rsidRPr="00BB5C37">
        <w:rPr>
          <w:u w:val="single"/>
        </w:rPr>
        <w:t xml:space="preserve">, </w:t>
      </w:r>
      <w:r w:rsidRPr="00BB5C37">
        <w:rPr>
          <w:highlight w:val="yellow"/>
          <w:u w:val="single"/>
        </w:rPr>
        <w:t>the numbers dropped to 282 and</w:t>
      </w:r>
      <w:r w:rsidRPr="00BB5C37">
        <w:rPr>
          <w:u w:val="single"/>
        </w:rPr>
        <w:t xml:space="preserve"> just </w:t>
      </w:r>
      <w:r w:rsidRPr="00BB5C37">
        <w:rPr>
          <w:highlight w:val="yellow"/>
          <w:u w:val="single"/>
        </w:rPr>
        <w:t>kept dropping</w:t>
      </w:r>
      <w:r w:rsidRPr="00BB5C37">
        <w:rPr>
          <w:sz w:val="16"/>
        </w:rPr>
        <w:t xml:space="preserve"> from there. The 120-day refugee ban officially expired in October but was replaced with a pause on refugee admissions for 11 countries — including Syria — while the US government reviewed vetting procedures. Admissions for Syria restarted at the end of January, and nine refugees have been admitted since then. So while </w:t>
      </w:r>
      <w:r w:rsidRPr="00BB5C37">
        <w:rPr>
          <w:highlight w:val="yellow"/>
          <w:u w:val="single"/>
        </w:rPr>
        <w:t>the US has admitted 44 Syrian refugees over the last</w:t>
      </w:r>
      <w:r w:rsidRPr="00BB5C37">
        <w:rPr>
          <w:u w:val="single"/>
        </w:rPr>
        <w:t xml:space="preserve"> fiscal </w:t>
      </w:r>
      <w:r w:rsidRPr="00BB5C37">
        <w:rPr>
          <w:highlight w:val="yellow"/>
          <w:u w:val="single"/>
        </w:rPr>
        <w:t>year</w:t>
      </w:r>
      <w:r w:rsidRPr="00BB5C37">
        <w:rPr>
          <w:sz w:val="16"/>
        </w:rPr>
        <w:t xml:space="preserve"> (which started in October), </w:t>
      </w:r>
      <w:r w:rsidRPr="00BB5C37">
        <w:rPr>
          <w:highlight w:val="yellow"/>
          <w:u w:val="single"/>
        </w:rPr>
        <w:t>only 11 of those</w:t>
      </w:r>
      <w:r w:rsidRPr="00BB5C37">
        <w:rPr>
          <w:u w:val="single"/>
        </w:rPr>
        <w:t xml:space="preserve"> have come </w:t>
      </w:r>
      <w:r w:rsidRPr="00BB5C37">
        <w:rPr>
          <w:highlight w:val="yellow"/>
          <w:u w:val="single"/>
        </w:rPr>
        <w:t>since January 1</w:t>
      </w:r>
      <w:r w:rsidRPr="00BB5C37">
        <w:rPr>
          <w:sz w:val="16"/>
        </w:rPr>
        <w:t xml:space="preserve"> — putting the US on pace to resettle only 44 Syrians over all of 2018. That’s still slightly more Syrians than were resettled during some years of Obama. The difference is that the Obama administration was resettling other refugees instead: about 70,000 a year from 2013 to </w:t>
      </w:r>
      <w:proofErr w:type="gramStart"/>
      <w:r w:rsidRPr="00BB5C37">
        <w:rPr>
          <w:sz w:val="16"/>
        </w:rPr>
        <w:t>2015,</w:t>
      </w:r>
      <w:proofErr w:type="gramEnd"/>
      <w:r w:rsidRPr="00BB5C37">
        <w:rPr>
          <w:sz w:val="16"/>
        </w:rPr>
        <w:t xml:space="preserve"> and 85,000 a year in 2016. (The Obama administration set a target of 100,000 refugees for the 2017 fiscal year, but Trump prevented that from happening.) </w:t>
      </w:r>
      <w:r w:rsidRPr="00BB5C37">
        <w:rPr>
          <w:u w:val="single"/>
        </w:rPr>
        <w:t xml:space="preserve">The </w:t>
      </w:r>
      <w:r w:rsidRPr="00BB5C37">
        <w:rPr>
          <w:highlight w:val="yellow"/>
          <w:u w:val="single"/>
        </w:rPr>
        <w:t>Trump</w:t>
      </w:r>
      <w:r w:rsidRPr="00BB5C37">
        <w:rPr>
          <w:u w:val="single"/>
        </w:rPr>
        <w:t xml:space="preserve"> administration</w:t>
      </w:r>
      <w:r w:rsidRPr="00BB5C37">
        <w:rPr>
          <w:sz w:val="16"/>
        </w:rPr>
        <w:t xml:space="preserve">, meanwhile, </w:t>
      </w:r>
      <w:r w:rsidRPr="00BB5C37">
        <w:rPr>
          <w:highlight w:val="yellow"/>
          <w:u w:val="single"/>
        </w:rPr>
        <w:t>has set the lowest refugee target</w:t>
      </w:r>
      <w:r w:rsidRPr="00BB5C37">
        <w:rPr>
          <w:u w:val="single"/>
        </w:rPr>
        <w:t xml:space="preserve"> </w:t>
      </w:r>
      <w:r w:rsidRPr="00BB5C37">
        <w:rPr>
          <w:sz w:val="16"/>
        </w:rPr>
        <w:t xml:space="preserve">in modern history — no more than 45,000 — </w:t>
      </w:r>
      <w:r w:rsidRPr="00BB5C37">
        <w:rPr>
          <w:u w:val="single"/>
        </w:rPr>
        <w:t xml:space="preserve">and </w:t>
      </w:r>
      <w:r w:rsidRPr="00BB5C37">
        <w:rPr>
          <w:highlight w:val="yellow"/>
          <w:u w:val="single"/>
        </w:rPr>
        <w:t>it’s not even on pace to meet it</w:t>
      </w:r>
      <w:r w:rsidRPr="00BB5C37">
        <w:rPr>
          <w:u w:val="single"/>
        </w:rPr>
        <w:t xml:space="preserve">. </w:t>
      </w:r>
      <w:r w:rsidRPr="00BB5C37">
        <w:rPr>
          <w:sz w:val="16"/>
        </w:rPr>
        <w:t xml:space="preserve">President </w:t>
      </w:r>
      <w:r w:rsidRPr="00BB5C37">
        <w:rPr>
          <w:highlight w:val="yellow"/>
          <w:u w:val="single"/>
        </w:rPr>
        <w:t>Trump and his administration</w:t>
      </w:r>
      <w:r w:rsidRPr="00BB5C37">
        <w:rPr>
          <w:u w:val="single"/>
        </w:rPr>
        <w:t xml:space="preserve"> </w:t>
      </w:r>
      <w:r w:rsidRPr="00BB5C37">
        <w:rPr>
          <w:sz w:val="16"/>
        </w:rPr>
        <w:t xml:space="preserve">fundamentally </w:t>
      </w:r>
      <w:r w:rsidRPr="00BB5C37">
        <w:rPr>
          <w:highlight w:val="yellow"/>
          <w:u w:val="single"/>
        </w:rPr>
        <w:t>don’t believe that there is such a thing as the “global refugee crisis”</w:t>
      </w:r>
      <w:r w:rsidRPr="00BB5C37">
        <w:rPr>
          <w:sz w:val="16"/>
        </w:rPr>
        <w:t xml:space="preserve"> — that a war that displaces millions of people in one part of the world creates any obligation on a country in another part of the world to help them. Mattis’s comments make it clear that at least some members of the administration think the US has some responsibility to stop the horrors of the Syrian civil war. It’s just that those responsibilities appear not to include giving the war’s victims a new home.</w:t>
      </w:r>
    </w:p>
    <w:p w14:paraId="27DEC9D3" w14:textId="77777777" w:rsidR="00D36503" w:rsidRPr="00BB5C37" w:rsidRDefault="00D36503" w:rsidP="00D36503">
      <w:pPr>
        <w:pStyle w:val="Heading4"/>
      </w:pPr>
      <w:r w:rsidRPr="00BB5C37">
        <w:t xml:space="preserve">The aff plan continues the repetitive exploitation of refugees </w:t>
      </w:r>
    </w:p>
    <w:p w14:paraId="28F16A3D" w14:textId="77777777" w:rsidR="00D36503" w:rsidRPr="00BB5C37" w:rsidRDefault="00D36503" w:rsidP="00D36503">
      <w:r w:rsidRPr="00BB5C37">
        <w:t>Amnesty International</w:t>
      </w:r>
    </w:p>
    <w:p w14:paraId="50855DAE" w14:textId="77777777" w:rsidR="00D36503" w:rsidRPr="00BB5C37" w:rsidRDefault="00D36503" w:rsidP="00D36503">
      <w:r w:rsidRPr="00BB5C37">
        <w:t xml:space="preserve">(Amnesty International, Female refugees face physical assault, exploitation and sexual harassment on their journey through Europe 18 January 2016, </w:t>
      </w:r>
      <w:hyperlink r:id="rId164" w:history="1">
        <w:r w:rsidRPr="00BB5C37">
          <w:rPr>
            <w:rStyle w:val="Hyperlink"/>
          </w:rPr>
          <w:t>https://www.amnesty.org/en/latest/news/2016/01/female-refugees-face-physical-assault-exploitation-and-sexual-harassment-on-their-journey-through-europe/</w:t>
        </w:r>
      </w:hyperlink>
      <w:r w:rsidRPr="00BB5C37">
        <w:t>, HR)</w:t>
      </w:r>
    </w:p>
    <w:p w14:paraId="2767CCE8" w14:textId="77777777" w:rsidR="00D36503" w:rsidRPr="00BB5C37" w:rsidRDefault="00D36503" w:rsidP="00D36503">
      <w:pPr>
        <w:rPr>
          <w:sz w:val="12"/>
        </w:rPr>
      </w:pPr>
      <w:r w:rsidRPr="00BB5C37">
        <w:t xml:space="preserve">Governments and aid agencies are failing to provide even basic protections to women refugees traveling from Syria and Iraq. </w:t>
      </w:r>
      <w:r w:rsidRPr="00BB5C37">
        <w:rPr>
          <w:b/>
          <w:highlight w:val="yellow"/>
          <w:u w:val="single"/>
        </w:rPr>
        <w:t>New research</w:t>
      </w:r>
      <w:r w:rsidRPr="00BB5C37">
        <w:rPr>
          <w:b/>
          <w:u w:val="single"/>
        </w:rPr>
        <w:t xml:space="preserve"> </w:t>
      </w:r>
      <w:r w:rsidRPr="00BB5C37">
        <w:t xml:space="preserve">conducted by Amnesty International </w:t>
      </w:r>
      <w:r w:rsidRPr="00BB5C37">
        <w:rPr>
          <w:b/>
          <w:highlight w:val="yellow"/>
          <w:u w:val="single"/>
        </w:rPr>
        <w:t>shows that women</w:t>
      </w:r>
      <w:r w:rsidRPr="00BB5C37">
        <w:rPr>
          <w:b/>
          <w:u w:val="single"/>
        </w:rPr>
        <w:t xml:space="preserve"> and girl refugees </w:t>
      </w:r>
      <w:r w:rsidRPr="00BB5C37">
        <w:rPr>
          <w:b/>
          <w:highlight w:val="yellow"/>
          <w:u w:val="single"/>
        </w:rPr>
        <w:t>face violence</w:t>
      </w:r>
      <w:r w:rsidRPr="00BB5C37">
        <w:rPr>
          <w:b/>
          <w:u w:val="single"/>
        </w:rPr>
        <w:t xml:space="preserve">, assault, exploitation and sexual harassment </w:t>
      </w:r>
      <w:r w:rsidRPr="00BB5C37">
        <w:rPr>
          <w:b/>
          <w:highlight w:val="yellow"/>
          <w:u w:val="single"/>
        </w:rPr>
        <w:t>at every stage of their journey</w:t>
      </w:r>
      <w:r w:rsidRPr="00BB5C37">
        <w:rPr>
          <w:b/>
          <w:u w:val="single"/>
        </w:rPr>
        <w:t>, including on European soil</w:t>
      </w:r>
      <w:r w:rsidRPr="00BB5C37">
        <w:t xml:space="preserve">. The organization interviewed 40 refugee women and girls in northern Europe last month who travelled from Turkey to Greece and then across the Balkans. </w:t>
      </w:r>
      <w:r w:rsidRPr="00BB5C37">
        <w:rPr>
          <w:b/>
          <w:highlight w:val="yellow"/>
          <w:u w:val="single"/>
        </w:rPr>
        <w:t>All the women described feeling threatened and unsafe during the journey. Many reported that in almost all of the countries they passed through they experienced physical abuse and financial exploitation</w:t>
      </w:r>
      <w:r w:rsidRPr="00BB5C37">
        <w:rPr>
          <w:b/>
          <w:u w:val="single"/>
        </w:rPr>
        <w:t>, being groped or pressured to have sex by smugglers, security staff or other refugees</w:t>
      </w:r>
      <w:r w:rsidRPr="00BB5C37">
        <w:t xml:space="preserve">. “After living through the horrors of the war in Iraq and Syria these women have risked everything to find safety for themselves and their children. But from the moment they begin this journey they are again exposed to violence and exploitation, with little support or protection,” said Tirana Hassan, Amnesty International's Crisis Response director. After living through the horrors of the war in Iraq and Syria these women have risked everything to find safety for themselves and their children. But from the moment they begin this journey they are again exposed to violence and exploitation, with little support or protection Tirana Hassan, Amnesty International’s Crisis Response director SHARE THIS </w:t>
      </w:r>
      <w:hyperlink r:id="rId165" w:tgtFrame="_blank" w:history="1">
        <w:r w:rsidRPr="00BB5C37">
          <w:rPr>
            <w:rStyle w:val="Hyperlink"/>
          </w:rPr>
          <w:t>Twitter</w:t>
        </w:r>
      </w:hyperlink>
      <w:r w:rsidRPr="00BB5C37">
        <w:t xml:space="preserve"> </w:t>
      </w:r>
      <w:hyperlink r:id="rId166" w:tgtFrame="_blank" w:history="1">
        <w:r w:rsidRPr="00BB5C37">
          <w:rPr>
            <w:rStyle w:val="Hyperlink"/>
          </w:rPr>
          <w:t>Facebook</w:t>
        </w:r>
      </w:hyperlink>
      <w:r w:rsidRPr="00BB5C37">
        <w:t xml:space="preserve"> </w:t>
      </w:r>
      <w:hyperlink r:id="rId167" w:tgtFrame="_blank" w:history="1">
        <w:r w:rsidRPr="00BB5C37">
          <w:rPr>
            <w:rStyle w:val="Hyperlink"/>
          </w:rPr>
          <w:t>Email</w:t>
        </w:r>
      </w:hyperlink>
      <w:r w:rsidRPr="00BB5C37">
        <w:t xml:space="preserve"> Women and girls travelling alone and those accompanied only by their children felt particularly under threat in transit areas and camps in Hungary, Croatia and Greece, where they were forced to sleep alongside hundreds of refugee men. In some instances women left the designated areas to sleep in the open on the beach because they felt safer there. </w:t>
      </w:r>
      <w:r w:rsidRPr="00BB5C37">
        <w:rPr>
          <w:b/>
          <w:highlight w:val="yellow"/>
          <w:u w:val="single"/>
        </w:rPr>
        <w:t>Women also reported having to use the same bathroom and shower facilities as men.</w:t>
      </w:r>
      <w:r w:rsidRPr="00BB5C37">
        <w:rPr>
          <w:b/>
          <w:u w:val="single"/>
        </w:rPr>
        <w:t xml:space="preserve"> One woman told Amnesty International that in a reception centre in Germany some refugee men would watch women as they went to the bathroom. </w:t>
      </w:r>
      <w:r w:rsidRPr="00BB5C37">
        <w:rPr>
          <w:b/>
          <w:highlight w:val="yellow"/>
          <w:u w:val="single"/>
        </w:rPr>
        <w:t>Some women took extreme measures such as not eating or drinking to avoid having to go to the toilet where they felt unsafe</w:t>
      </w:r>
      <w:r w:rsidRPr="00BB5C37">
        <w:rPr>
          <w:b/>
          <w:u w:val="single"/>
        </w:rPr>
        <w:t>. “If this humanitarian crisis was unfolding anywhere else in the world we would expect immediate practical steps to be taken to protect groups most at risk of abuse, such as women travelling alone and female-headed families</w:t>
      </w:r>
      <w:r w:rsidRPr="00BB5C37">
        <w:rPr>
          <w:sz w:val="12"/>
        </w:rPr>
        <w:t xml:space="preserve">. At a minimum, this would include setting up single sex, well-lit toilet facilities and separate safe sleeping areas. These women and their children have fled some of the world’s most dangerous areas and it is shameful that they are still at risk on European soil,” said Tirana Hassan. These women and their children have fled some of the world’s most dangerous areas and it is shameful that they are still at risk on European soil Tirana Hassan SHARE THIS </w:t>
      </w:r>
      <w:hyperlink r:id="rId168" w:tgtFrame="_blank" w:history="1">
        <w:r w:rsidRPr="00BB5C37">
          <w:rPr>
            <w:rStyle w:val="Hyperlink"/>
            <w:sz w:val="12"/>
          </w:rPr>
          <w:t>Twitter</w:t>
        </w:r>
      </w:hyperlink>
      <w:r w:rsidRPr="00BB5C37">
        <w:rPr>
          <w:sz w:val="12"/>
        </w:rPr>
        <w:t xml:space="preserve"> </w:t>
      </w:r>
      <w:hyperlink r:id="rId169" w:tgtFrame="_blank" w:history="1">
        <w:r w:rsidRPr="00BB5C37">
          <w:rPr>
            <w:rStyle w:val="Hyperlink"/>
            <w:sz w:val="12"/>
          </w:rPr>
          <w:t>Facebook</w:t>
        </w:r>
      </w:hyperlink>
      <w:r w:rsidRPr="00BB5C37">
        <w:rPr>
          <w:sz w:val="12"/>
        </w:rPr>
        <w:t xml:space="preserve"> </w:t>
      </w:r>
      <w:hyperlink r:id="rId170" w:tgtFrame="_blank" w:history="1">
        <w:r w:rsidRPr="00BB5C37">
          <w:rPr>
            <w:rStyle w:val="Hyperlink"/>
            <w:sz w:val="12"/>
          </w:rPr>
          <w:t>Email</w:t>
        </w:r>
      </w:hyperlink>
      <w:r w:rsidRPr="00BB5C37">
        <w:rPr>
          <w:sz w:val="12"/>
        </w:rPr>
        <w:t xml:space="preserve"> “While governments and those who provide services to refugees have started to put measures in place to help refugees, they must up their game. More steps need to be taken to ensure that refugee women, especially those most at risk, are identified and special processes and services are put in place to ensure that their basic rights, safety and security are protected.” Amnesty International researchers spoke to seven pregnant women who described a lack of food and basic healthcare as well as being crushed at border and transit points during the journey. One Syrian woman was pregnant and breastfeeding her young daughter when she made the journey with her husband, said she was too scared to sleep in camps in Greece knowing she was surrounded by men. She also described how she went for several days without eating. A dozen of the women interviewed said that they had been touched, stroked or leered at in European transit camps. One 22-year-old Iraqi woman told Amnesty International that when she was in Germany a uniformed security guard offered to give her some clothes in exchange for “spending time alone” with him. “Nobody should have to take these dangerous routes in the first place. The best way to avoid abuses and exploitation by smugglers is for European governments to allow safe and legal routes from the outset. For those who have no other choice, it is completely unacceptable that their passage across Europe exposes them to further humiliation, uncertainty and insecurity,” said Tirana Hassan. ADDITIONAL TESTIMONIES Sexual exploitation by smugglers Smugglers target women who are travelling alone knowing they are more vulnerable. When they lacked the financial resources to pay for their journey smugglers would often try to coerce them into having sex. At least three women said that smugglers and those working with the smugglers’ network harassed them or others, and offered them a discounted trip or a shorter wait to get on the boat across the Mediterranean, in exchange for sex. Hala, a 23-year-old woman from Aleppo told Amnesty International, “At the hotel in Turkey, one of the men working with the smuggler, a Syrian man, said if I sleep with him, I will not pay or pay less. Of course I said no, it was disgusting. The same happened in Jordan to all of us.” “My friend who came with me from Syria ran out of money in Turkey, so the smuggler’s assistant offered her to have sex with him [in exchange for a place on a boat]; she of course said no, and couldn’t leave Turkey, so she’s staying there.” Nahla, a 20-year old from Syria told Amnesty International “The smuggler was harassing me. He tried to touch me a couple of times. Only when my male cousin was around he did not come close. I was very afraid, especially that we hear stories along the way of women who can’t afford the smugglers who would be given the option to sleep with the smugglers for a discount.” Harassment and living in constant fear </w:t>
      </w:r>
      <w:proofErr w:type="gramStart"/>
      <w:r w:rsidRPr="00BB5C37">
        <w:rPr>
          <w:sz w:val="12"/>
        </w:rPr>
        <w:t>All</w:t>
      </w:r>
      <w:proofErr w:type="gramEnd"/>
      <w:r w:rsidRPr="00BB5C37">
        <w:rPr>
          <w:sz w:val="12"/>
        </w:rPr>
        <w:t xml:space="preserve"> of the women told Amnesty International that they were constantly scared during the journey across Europe. Women travelling alone were not only targeted by smugglers but felt physically threatened when forced to sleep in facilities with hundreds of single men. Several women also reported being beaten or verbally abused by security officers in Greece, Hungary and Slovenia. I never got the chance to sleep in settlements. I was too scared that anyone would touch me. The tents were all mixed and I witnessed violence Reem, Syrian refugee SHARE THIS </w:t>
      </w:r>
      <w:hyperlink r:id="rId171" w:tgtFrame="_blank" w:history="1">
        <w:r w:rsidRPr="00BB5C37">
          <w:rPr>
            <w:rStyle w:val="Hyperlink"/>
            <w:sz w:val="12"/>
          </w:rPr>
          <w:t>Twitter</w:t>
        </w:r>
      </w:hyperlink>
      <w:r w:rsidRPr="00BB5C37">
        <w:rPr>
          <w:sz w:val="12"/>
        </w:rPr>
        <w:t xml:space="preserve"> </w:t>
      </w:r>
      <w:hyperlink r:id="rId172" w:tgtFrame="_blank" w:history="1">
        <w:r w:rsidRPr="00BB5C37">
          <w:rPr>
            <w:rStyle w:val="Hyperlink"/>
            <w:sz w:val="12"/>
          </w:rPr>
          <w:t>Facebook</w:t>
        </w:r>
      </w:hyperlink>
      <w:r w:rsidRPr="00BB5C37">
        <w:rPr>
          <w:sz w:val="12"/>
        </w:rPr>
        <w:t xml:space="preserve"> </w:t>
      </w:r>
      <w:hyperlink r:id="rId173" w:tgtFrame="_blank" w:history="1">
        <w:r w:rsidRPr="00BB5C37">
          <w:rPr>
            <w:rStyle w:val="Hyperlink"/>
            <w:sz w:val="12"/>
          </w:rPr>
          <w:t>Email</w:t>
        </w:r>
      </w:hyperlink>
      <w:r w:rsidRPr="00BB5C37">
        <w:rPr>
          <w:sz w:val="12"/>
        </w:rPr>
        <w:t xml:space="preserve"> Reem, a 20-year-old from Syria who was travelling with her 15-year-old cousin: “I never got the chance to sleep in settlements. I was too scared that anyone would touch me. The tents were all mixed and I witnessed violence... I felt safer in movements, especially on the bus, the only place I could shut my eyes and sleep. In the camps we are so prone to being touched, and women can’t really complain and they don’t want to cause issues to disrupt their trip.” Violence by police and conditions in the transit camps Women and girls reported filthy conditions in a number of transit camps, where food was limited and pregnant women in particular found little or no support. Women also reported that toilet facilities were often squalid and women felt unsafe as some sanitary facilities were not segregated by sex. For example, in at least two instances women were watched by men at the facility when they accessed the bathrooms. Some women also experienced direct violence from other refugees, as well as by police, particularly when tensions rose in cramped conditions and security forces intervened. Rania, a 19-year-old pregnant woman from Syria, told Amnesty International about her experience in Hungary: “The police then moved us to another place, which was even worse. It was full of cages and there wasn’t any air coming in. We were locked up. We stayed there for two days. We received two meals a day. The toilets were worse than in the other camps, I feel like they mean to keep the toilets like that to make us suffer. “On our second day there, the police hit a Syrian woman from Aleppo because she begged the police to let her go… Her sister tried to defend her, she spoke English, was told that if she doesn’t shut up they will hit her like her sister. A similar situation happened to an Iranian woman the next day because she asked for extra food for her kids.” Maryam, a 16-year-old from Syria: (In Greece) “People started screaming and shouting, so the police attacked us and was hitting everyone with sticks. They hit me on my arm with a stick. They even hit younger kids. They hit everyone even on the head. I got dizzy and I fell, people were stepping on me. I was crying and was separated from my mother. They called my name and I was with my mother. I showed them my arm and a police officer saw my arm and laughed, I asked for a doctor, they asked me and my mother to leave.”</w:t>
      </w:r>
    </w:p>
    <w:p w14:paraId="31B119B2" w14:textId="2A9428C1" w:rsidR="001D6C55" w:rsidRPr="00BB5C37" w:rsidRDefault="00F25C8B" w:rsidP="00B315F4">
      <w:pPr>
        <w:pStyle w:val="Heading2"/>
      </w:pPr>
      <w:proofErr w:type="gramStart"/>
      <w:r>
        <w:t>adv</w:t>
      </w:r>
      <w:proofErr w:type="gramEnd"/>
      <w:r>
        <w:t xml:space="preserve"> – eu </w:t>
      </w:r>
      <w:r w:rsidR="001D6C55" w:rsidRPr="00BB5C37">
        <w:t>instability</w:t>
      </w:r>
    </w:p>
    <w:p w14:paraId="2C2E2CA5" w14:textId="248B8BD4" w:rsidR="00C633FC" w:rsidRPr="00BB5C37" w:rsidRDefault="00C633FC" w:rsidP="005452EC">
      <w:pPr>
        <w:pStyle w:val="Heading3"/>
      </w:pPr>
      <w:proofErr w:type="gramStart"/>
      <w:r w:rsidRPr="00BB5C37">
        <w:t>alt</w:t>
      </w:r>
      <w:proofErr w:type="gramEnd"/>
      <w:r w:rsidRPr="00BB5C37">
        <w:t xml:space="preserve"> cause</w:t>
      </w:r>
    </w:p>
    <w:p w14:paraId="4C7451A4" w14:textId="77777777" w:rsidR="00C633FC" w:rsidRPr="00BB5C37" w:rsidRDefault="00C633FC" w:rsidP="00C633FC">
      <w:pPr>
        <w:pStyle w:val="Heading4"/>
      </w:pPr>
      <w:r w:rsidRPr="00BB5C37">
        <w:t xml:space="preserve">Alt cause to EU instability: Cheese. </w:t>
      </w:r>
    </w:p>
    <w:p w14:paraId="256CE7E8" w14:textId="77777777" w:rsidR="00C633FC" w:rsidRPr="00BB5C37" w:rsidRDefault="00C633FC" w:rsidP="00C633FC">
      <w:pPr>
        <w:rPr>
          <w:rStyle w:val="Style13ptBold"/>
          <w:b w:val="0"/>
        </w:rPr>
      </w:pPr>
      <w:r w:rsidRPr="00BB5C37">
        <w:rPr>
          <w:rStyle w:val="Style13ptBold"/>
        </w:rPr>
        <w:t>Dallison and Guardia 18 (</w:t>
      </w:r>
      <w:r w:rsidRPr="00BB5C37">
        <w:rPr>
          <w:rStyle w:val="Style13ptBold"/>
          <w:b w:val="0"/>
        </w:rPr>
        <w:t>Paul Dallison is Slot News Editor at POLITICO. Born in Nottingham, he has a degree in Energy Technology Management and trained to be a journalist in Dublin.</w:t>
      </w:r>
      <w:r w:rsidRPr="00BB5C37">
        <w:t xml:space="preserve"> </w:t>
      </w:r>
      <w:r w:rsidRPr="00BB5C37">
        <w:rPr>
          <w:rStyle w:val="Style13ptBold"/>
          <w:b w:val="0"/>
        </w:rPr>
        <w:t xml:space="preserve">Arnau Busquets Guàrdia is a Visual Producer for POLITICO. </w:t>
      </w:r>
      <w:proofErr w:type="gramStart"/>
      <w:r w:rsidRPr="00BB5C37">
        <w:rPr>
          <w:rStyle w:val="Style13ptBold"/>
          <w:b w:val="0"/>
        </w:rPr>
        <w:t>“The EU Cheese Stability Index.”</w:t>
      </w:r>
      <w:proofErr w:type="gramEnd"/>
      <w:r w:rsidRPr="00BB5C37">
        <w:rPr>
          <w:rStyle w:val="Style13ptBold"/>
          <w:b w:val="0"/>
        </w:rPr>
        <w:t xml:space="preserve"> </w:t>
      </w:r>
      <w:proofErr w:type="gramStart"/>
      <w:r w:rsidRPr="00BB5C37">
        <w:rPr>
          <w:rStyle w:val="Style13ptBold"/>
          <w:b w:val="0"/>
        </w:rPr>
        <w:t>Politico.</w:t>
      </w:r>
      <w:proofErr w:type="gramEnd"/>
      <w:r w:rsidRPr="00BB5C37">
        <w:rPr>
          <w:rStyle w:val="Style13ptBold"/>
          <w:b w:val="0"/>
        </w:rPr>
        <w:t xml:space="preserve"> </w:t>
      </w:r>
      <w:hyperlink r:id="rId174" w:history="1">
        <w:r w:rsidRPr="00BB5C37">
          <w:rPr>
            <w:rStyle w:val="Hyperlink"/>
            <w:sz w:val="26"/>
          </w:rPr>
          <w:t>https://www.politico.eu/article/europe-cheese-index-political-stability-perception/)</w:t>
        </w:r>
      </w:hyperlink>
    </w:p>
    <w:p w14:paraId="5E097543" w14:textId="77777777" w:rsidR="00C633FC" w:rsidRPr="00BB5C37" w:rsidRDefault="00C633FC" w:rsidP="00C633FC">
      <w:pPr>
        <w:rPr>
          <w:rStyle w:val="Style13ptBold"/>
          <w:b w:val="0"/>
        </w:rPr>
      </w:pPr>
      <w:r w:rsidRPr="00BB5C37">
        <w:rPr>
          <w:rStyle w:val="Style13ptBold"/>
          <w:b w:val="0"/>
        </w:rPr>
        <w:t>-Graph included for indisputable proof -</w:t>
      </w:r>
    </w:p>
    <w:p w14:paraId="2BE47E35" w14:textId="77777777" w:rsidR="00C633FC" w:rsidRPr="00BB5C37" w:rsidRDefault="00C633FC" w:rsidP="00C633FC">
      <w:pPr>
        <w:rPr>
          <w:u w:val="single"/>
        </w:rPr>
      </w:pPr>
      <w:r w:rsidRPr="00BB5C37">
        <w:rPr>
          <w:sz w:val="16"/>
        </w:rPr>
        <w:t>Charles de Gaulle was right. The former president articulated the despair of French officials throughout history when he said, “</w:t>
      </w:r>
      <w:r w:rsidRPr="00BB5C37">
        <w:rPr>
          <w:highlight w:val="yellow"/>
          <w:u w:val="single"/>
        </w:rPr>
        <w:t>How can you govern a country which has 246 varieties of cheese</w:t>
      </w:r>
      <w:r w:rsidRPr="00BB5C37">
        <w:rPr>
          <w:u w:val="single"/>
        </w:rPr>
        <w:t>?</w:t>
      </w:r>
      <w:r w:rsidRPr="00BB5C37">
        <w:rPr>
          <w:sz w:val="16"/>
        </w:rPr>
        <w:t xml:space="preserve">” </w:t>
      </w:r>
      <w:r w:rsidRPr="00BB5C37">
        <w:rPr>
          <w:highlight w:val="yellow"/>
          <w:u w:val="single"/>
        </w:rPr>
        <w:t>We</w:t>
      </w:r>
      <w:r w:rsidRPr="00BB5C37">
        <w:rPr>
          <w:sz w:val="16"/>
        </w:rPr>
        <w:t xml:space="preserve"> set out to </w:t>
      </w:r>
      <w:r w:rsidRPr="00BB5C37">
        <w:rPr>
          <w:highlight w:val="yellow"/>
          <w:u w:val="single"/>
        </w:rPr>
        <w:t>test that theory by comparing the number of cheeses each</w:t>
      </w:r>
      <w:r w:rsidRPr="00BB5C37">
        <w:rPr>
          <w:u w:val="single"/>
        </w:rPr>
        <w:t xml:space="preserve"> EU </w:t>
      </w:r>
      <w:r w:rsidRPr="00BB5C37">
        <w:rPr>
          <w:highlight w:val="yellow"/>
          <w:u w:val="single"/>
        </w:rPr>
        <w:t>country produces with its political stability</w:t>
      </w:r>
      <w:r w:rsidRPr="00BB5C37">
        <w:rPr>
          <w:sz w:val="16"/>
        </w:rPr>
        <w:t xml:space="preserve"> (or otherwise). It turns out that, yes, </w:t>
      </w:r>
      <w:r w:rsidRPr="00BB5C37">
        <w:rPr>
          <w:highlight w:val="yellow"/>
          <w:u w:val="single"/>
        </w:rPr>
        <w:t>the number of cheeses a country correlates with political instability</w:t>
      </w:r>
      <w:r w:rsidRPr="00BB5C37">
        <w:rPr>
          <w:sz w:val="16"/>
        </w:rPr>
        <w:t xml:space="preserve"> (as measured by the World Bank). Its index “measures perceptions of the likelihood that the government will be destabilized or overthrown by unconstitutional or violent means, including politically-motivated violence and terrorism.” </w:t>
      </w:r>
      <w:r w:rsidRPr="00BB5C37">
        <w:rPr>
          <w:u w:val="single"/>
        </w:rPr>
        <w:t>The latter factor explains why France does so badly in terms of stability</w:t>
      </w:r>
      <w:r w:rsidRPr="00BB5C37">
        <w:rPr>
          <w:sz w:val="16"/>
        </w:rPr>
        <w:t xml:space="preserve">, as the latest figures come from 2016 (the Paris terror attack was in November 2015 and the attack in Nice was in July 2016). </w:t>
      </w:r>
      <w:r w:rsidRPr="00BB5C37">
        <w:rPr>
          <w:u w:val="single"/>
        </w:rPr>
        <w:t>De Gaulle</w:t>
      </w:r>
      <w:r w:rsidRPr="00BB5C37">
        <w:rPr>
          <w:sz w:val="16"/>
        </w:rPr>
        <w:t xml:space="preserve">, however, </w:t>
      </w:r>
      <w:r w:rsidRPr="00BB5C37">
        <w:rPr>
          <w:u w:val="single"/>
        </w:rPr>
        <w:t>was way off on the number of French cheeses</w:t>
      </w:r>
      <w:r w:rsidRPr="00BB5C37">
        <w:rPr>
          <w:sz w:val="16"/>
        </w:rPr>
        <w:t xml:space="preserve">, which </w:t>
      </w:r>
      <w:r w:rsidRPr="00BB5C37">
        <w:rPr>
          <w:u w:val="single"/>
        </w:rPr>
        <w:t>is 1,200,</w:t>
      </w:r>
      <w:r w:rsidRPr="00BB5C37">
        <w:rPr>
          <w:sz w:val="16"/>
        </w:rPr>
        <w:t xml:space="preserve"> according to data from the European Dairy Association — </w:t>
      </w:r>
      <w:r w:rsidRPr="00BB5C37">
        <w:rPr>
          <w:u w:val="single"/>
        </w:rPr>
        <w:t>making it Europe’s undisputed grand fromage.</w:t>
      </w:r>
    </w:p>
    <w:p w14:paraId="6BCDAD0A" w14:textId="0D1C485F" w:rsidR="00C633FC" w:rsidRPr="00BB5C37" w:rsidRDefault="00C633FC" w:rsidP="00C633FC">
      <w:r w:rsidRPr="00BB5C37">
        <w:rPr>
          <w:noProof/>
          <w:u w:val="single"/>
        </w:rPr>
        <w:drawing>
          <wp:inline distT="0" distB="0" distL="0" distR="0" wp14:anchorId="11111D63" wp14:editId="58A10D45">
            <wp:extent cx="3495825" cy="321238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01227" cy="3217344"/>
                    </a:xfrm>
                    <a:prstGeom prst="rect">
                      <a:avLst/>
                    </a:prstGeom>
                  </pic:spPr>
                </pic:pic>
              </a:graphicData>
            </a:graphic>
          </wp:inline>
        </w:drawing>
      </w:r>
    </w:p>
    <w:p w14:paraId="760BC2B1" w14:textId="79919394" w:rsidR="005452EC" w:rsidRPr="00BB5C37" w:rsidRDefault="005452EC" w:rsidP="005452EC">
      <w:pPr>
        <w:pStyle w:val="Heading3"/>
      </w:pPr>
      <w:proofErr w:type="gramStart"/>
      <w:r w:rsidRPr="00BB5C37">
        <w:t>impact</w:t>
      </w:r>
      <w:proofErr w:type="gramEnd"/>
      <w:r w:rsidRPr="00BB5C37">
        <w:t xml:space="preserve"> – refugees</w:t>
      </w:r>
    </w:p>
    <w:p w14:paraId="3C390406" w14:textId="58BC9E1D" w:rsidR="005452EC" w:rsidRPr="00BB5C37" w:rsidRDefault="005452EC" w:rsidP="005452EC">
      <w:pPr>
        <w:pStyle w:val="Heading4"/>
      </w:pPr>
      <w:r w:rsidRPr="00BB5C37">
        <w:t>Refugees aren’t an existential threat to the EU</w:t>
      </w:r>
    </w:p>
    <w:p w14:paraId="1456F6DA" w14:textId="0E4B025A" w:rsidR="005452EC" w:rsidRPr="00BB5C37" w:rsidRDefault="005452EC" w:rsidP="005452EC">
      <w:r w:rsidRPr="00BB5C37">
        <w:t>Techau 16 (Jan, “Refugees Will not Sink the EU, but the Euro Might”, Vocal Europe, http://www.vocaleurope.eu/refugees-will-not-sink-the-eu-but-the-euro-might/) ALH</w:t>
      </w:r>
    </w:p>
    <w:p w14:paraId="731DC933" w14:textId="1A0D893F" w:rsidR="005452EC" w:rsidRPr="00BB5C37" w:rsidRDefault="005452EC" w:rsidP="005452EC">
      <w:pPr>
        <w:rPr>
          <w:rStyle w:val="StyleUnderline"/>
        </w:rPr>
      </w:pPr>
      <w:r w:rsidRPr="00BB5C37">
        <w:rPr>
          <w:sz w:val="16"/>
        </w:rPr>
        <w:t xml:space="preserve">Or so the story goes. </w:t>
      </w:r>
      <w:r w:rsidRPr="00BB5C37">
        <w:rPr>
          <w:rStyle w:val="StyleUnderline"/>
        </w:rPr>
        <w:t>There is no doubt that the refugee crisis that exploded in 2015 has violently pushed Europe’s political systems to solve a problem that was created partly by years of neglect</w:t>
      </w:r>
      <w:r w:rsidRPr="00BB5C37">
        <w:rPr>
          <w:rStyle w:val="Emphasis"/>
        </w:rPr>
        <w:t>. But in reality, there is nothing particularly existential about the refugee crisis.</w:t>
      </w:r>
      <w:r w:rsidRPr="00BB5C37">
        <w:rPr>
          <w:sz w:val="16"/>
        </w:rPr>
        <w:t xml:space="preserve"> The real threat to the EU remains the unreformed eurozone. Why is the refugee crisis not an existential one? In short, because it </w:t>
      </w:r>
      <w:r w:rsidRPr="00BB5C37">
        <w:rPr>
          <w:rStyle w:val="StyleUnderline"/>
        </w:rPr>
        <w:t xml:space="preserve">is widely known what needs to be done, and compromise is possible. The EU needs to adopt some sort of shared asylum standard, speed up asylum procedures, improve control over the EU’s external border, find the key to a fair distribution of refugees among the 28 member states, and improve relations with countries of origin. The union also needs to improve help for countries that host armies of stranded refugees, notably Greece and Turkey. </w:t>
      </w:r>
      <w:r w:rsidRPr="00BB5C37">
        <w:rPr>
          <w:sz w:val="16"/>
        </w:rPr>
        <w:t xml:space="preserve">And while </w:t>
      </w:r>
      <w:r w:rsidRPr="00BB5C37">
        <w:rPr>
          <w:rStyle w:val="StyleUnderline"/>
        </w:rPr>
        <w:t>there is no doubt that these policy items will require painful negotiations and much swallowed pride, they can be achieved.</w:t>
      </w:r>
      <w:r w:rsidRPr="00BB5C37">
        <w:rPr>
          <w:sz w:val="16"/>
        </w:rPr>
        <w:t xml:space="preserve"> </w:t>
      </w:r>
      <w:r w:rsidRPr="00BB5C37">
        <w:rPr>
          <w:rStyle w:val="StyleUnderline"/>
        </w:rPr>
        <w:t xml:space="preserve">Some of them are even at the early stages of implementation. </w:t>
      </w:r>
      <w:r w:rsidRPr="00BB5C37">
        <w:rPr>
          <w:sz w:val="16"/>
        </w:rPr>
        <w:t xml:space="preserve">It also helps that </w:t>
      </w:r>
      <w:r w:rsidRPr="00BB5C37">
        <w:rPr>
          <w:rStyle w:val="StyleUnderline"/>
        </w:rPr>
        <w:t>migration is a policy field in which compromise can be bought.</w:t>
      </w:r>
      <w:r w:rsidRPr="00BB5C37">
        <w:rPr>
          <w:sz w:val="16"/>
        </w:rPr>
        <w:t xml:space="preserve"> Countries that don’t want to share the burden can be asked to pay instead. This is not popular, and the opponents to it will be noisy. But </w:t>
      </w:r>
      <w:r w:rsidRPr="00BB5C37">
        <w:rPr>
          <w:rStyle w:val="StyleUnderline"/>
        </w:rPr>
        <w:t xml:space="preserve">the monetization of issues is one of the little secrets of compromise building in Brussels, and there is no reason why it should not happen here, once all the hollering and screaming is over. </w:t>
      </w:r>
      <w:r w:rsidRPr="00BB5C37">
        <w:rPr>
          <w:sz w:val="16"/>
        </w:rPr>
        <w:t xml:space="preserve">Similarly, after the noise subsides, </w:t>
      </w:r>
      <w:r w:rsidRPr="00BB5C37">
        <w:rPr>
          <w:rStyle w:val="StyleUnderline"/>
        </w:rPr>
        <w:t>Europeans will recognize that this is one of those issues that they can only solve together.</w:t>
      </w:r>
      <w:r w:rsidRPr="00BB5C37">
        <w:rPr>
          <w:sz w:val="16"/>
        </w:rPr>
        <w:t xml:space="preserve"> Experts predict that significantly increased numbers of refugees will arrive in Europe over the next decades, primarily from Africa. The entire EU will be affected by this. What happens when Africa doubles its population by 2050—without the economic growth needed to offer these people a future—is easy to foresee. Those looking for brighter prospects will not go to Russia. And closing national borders will be a futile exercise. </w:t>
      </w:r>
      <w:r w:rsidRPr="00BB5C37">
        <w:rPr>
          <w:rStyle w:val="StyleUnderline"/>
        </w:rPr>
        <w:t xml:space="preserve">Either the intake of migrants will be controlled by EU countries together, or it will not be controlled. Eventually, the EU’s member states will choose control, even though much more pain will be needed to get there. </w:t>
      </w:r>
      <w:r w:rsidRPr="00BB5C37">
        <w:rPr>
          <w:sz w:val="16"/>
        </w:rPr>
        <w:t xml:space="preserve">Most importantly, however, </w:t>
      </w:r>
      <w:r w:rsidRPr="00BB5C37">
        <w:rPr>
          <w:rStyle w:val="StyleUnderline"/>
        </w:rPr>
        <w:t>the tricky issue of identity, which leads so many people to believe that refugees will destroy the EU, is not an EU issue at all. Integration of immigrants cannot and will not be made a common European policy.</w:t>
      </w:r>
      <w:r w:rsidRPr="00BB5C37">
        <w:rPr>
          <w:sz w:val="16"/>
        </w:rPr>
        <w:t xml:space="preserve"> This sounds banal, but it is not. On the question of who can become a citizen, </w:t>
      </w:r>
      <w:r w:rsidRPr="00BB5C37">
        <w:rPr>
          <w:rStyle w:val="StyleUnderline"/>
        </w:rPr>
        <w:t>member states have—and will keep—full sovereignty</w:t>
      </w:r>
      <w:r w:rsidRPr="00BB5C37">
        <w:rPr>
          <w:sz w:val="16"/>
        </w:rPr>
        <w:t xml:space="preserve">. The poison of identity politics can be used and abused, and it certainly will, but in the end </w:t>
      </w:r>
      <w:r w:rsidRPr="00BB5C37">
        <w:rPr>
          <w:rStyle w:val="StyleUnderline"/>
        </w:rPr>
        <w:t>it need not stand in the way of a technical solution.</w:t>
      </w:r>
    </w:p>
    <w:p w14:paraId="3BFBA7B7" w14:textId="4F44F140" w:rsidR="009A4042" w:rsidRPr="00BB5C37" w:rsidRDefault="009A4042" w:rsidP="009A4042">
      <w:pPr>
        <w:pStyle w:val="Heading3"/>
      </w:pPr>
      <w:proofErr w:type="gramStart"/>
      <w:r w:rsidRPr="00BB5C37">
        <w:t>internal</w:t>
      </w:r>
      <w:proofErr w:type="gramEnd"/>
      <w:r w:rsidRPr="00BB5C37">
        <w:t xml:space="preserve"> link – Eurozone</w:t>
      </w:r>
    </w:p>
    <w:p w14:paraId="7B4FBC64" w14:textId="3CFB4C47" w:rsidR="009A4042" w:rsidRPr="00BB5C37" w:rsidRDefault="009A4042" w:rsidP="009A4042">
      <w:pPr>
        <w:pStyle w:val="Heading4"/>
        <w:rPr>
          <w:rStyle w:val="Style13ptBold"/>
          <w:b/>
        </w:rPr>
      </w:pPr>
      <w:r w:rsidRPr="00BB5C37">
        <w:rPr>
          <w:rStyle w:val="Style13ptBold"/>
          <w:b/>
        </w:rPr>
        <w:t>Refugees help the Eurozone</w:t>
      </w:r>
    </w:p>
    <w:p w14:paraId="141CD0CC" w14:textId="5D720C53" w:rsidR="009A4042" w:rsidRPr="00BB5C37" w:rsidRDefault="009A4042" w:rsidP="009A4042">
      <w:r w:rsidRPr="00BB5C37">
        <w:rPr>
          <w:rStyle w:val="Style13ptBold"/>
        </w:rPr>
        <w:t>Hüttl &amp; Leandro 15(</w:t>
      </w:r>
      <w:r w:rsidRPr="00BB5C37">
        <w:t>Pia &amp; Alvaro, “How will refugees affect European economies?</w:t>
      </w:r>
      <w:proofErr w:type="gramStart"/>
      <w:r w:rsidRPr="00BB5C37">
        <w:t>”,</w:t>
      </w:r>
      <w:proofErr w:type="gramEnd"/>
      <w:r w:rsidRPr="00BB5C37">
        <w:t xml:space="preserve"> Bruegel, http://bruegel.org/2015/10/how-will-refugees-affect-european-economies/) ALH</w:t>
      </w:r>
    </w:p>
    <w:p w14:paraId="38774056" w14:textId="567E5BF3" w:rsidR="009A4042" w:rsidRPr="00BB5C37" w:rsidRDefault="009A4042" w:rsidP="009A4042">
      <w:pPr>
        <w:rPr>
          <w:sz w:val="16"/>
        </w:rPr>
      </w:pPr>
      <w:r w:rsidRPr="00BB5C37">
        <w:rPr>
          <w:sz w:val="16"/>
        </w:rPr>
        <w:t>The impact on public finances</w:t>
      </w:r>
      <w:r w:rsidR="002F2AAF" w:rsidRPr="00BB5C37">
        <w:rPr>
          <w:sz w:val="16"/>
        </w:rPr>
        <w:t xml:space="preserve"> </w:t>
      </w:r>
      <w:r w:rsidRPr="00BB5C37">
        <w:rPr>
          <w:rStyle w:val="StyleUnderline"/>
        </w:rPr>
        <w:t>The Economist points to a study in the OECD’s International Migration Outlook,</w:t>
      </w:r>
      <w:r w:rsidRPr="00BB5C37">
        <w:rPr>
          <w:sz w:val="16"/>
        </w:rPr>
        <w:t xml:space="preserve"> which estimates the net fiscal contributions of migrants in 27 advanced countries. </w:t>
      </w:r>
      <w:r w:rsidRPr="00BB5C37">
        <w:rPr>
          <w:rStyle w:val="StyleUnderline"/>
        </w:rPr>
        <w:t xml:space="preserve">The net direct contribution of migrants tends to be smaller than that of native-borns, but this is because they pay </w:t>
      </w:r>
      <w:proofErr w:type="gramStart"/>
      <w:r w:rsidRPr="00BB5C37">
        <w:rPr>
          <w:rStyle w:val="StyleUnderline"/>
        </w:rPr>
        <w:t>less taxes</w:t>
      </w:r>
      <w:proofErr w:type="gramEnd"/>
      <w:r w:rsidRPr="00BB5C37">
        <w:rPr>
          <w:rStyle w:val="StyleUnderline"/>
        </w:rPr>
        <w:t>, not because they claim more benefits</w:t>
      </w:r>
      <w:r w:rsidRPr="00BB5C37">
        <w:rPr>
          <w:sz w:val="16"/>
        </w:rPr>
        <w:t xml:space="preserve">. The main reason behind them paying </w:t>
      </w:r>
      <w:proofErr w:type="gramStart"/>
      <w:r w:rsidRPr="00BB5C37">
        <w:rPr>
          <w:sz w:val="16"/>
        </w:rPr>
        <w:t>less taxes</w:t>
      </w:r>
      <w:proofErr w:type="gramEnd"/>
      <w:r w:rsidRPr="00BB5C37">
        <w:rPr>
          <w:sz w:val="16"/>
        </w:rPr>
        <w:t xml:space="preserve"> is lower levels of employment, especially among women. The net fiscal contributions of migrants could therefore be increased by increasing their labour force participation. Their overall conclusion is that </w:t>
      </w:r>
      <w:r w:rsidRPr="00BB5C37">
        <w:rPr>
          <w:rStyle w:val="StyleUnderline"/>
        </w:rPr>
        <w:t>migration is “neither a significant gain nor drain for the public purse</w:t>
      </w:r>
      <w:r w:rsidRPr="00BB5C37">
        <w:rPr>
          <w:sz w:val="16"/>
        </w:rPr>
        <w:t>”</w:t>
      </w:r>
      <w:r w:rsidR="002F2AAF" w:rsidRPr="00BB5C37">
        <w:rPr>
          <w:sz w:val="16"/>
        </w:rPr>
        <w:t xml:space="preserve"> </w:t>
      </w:r>
      <w:r w:rsidRPr="00BB5C37">
        <w:rPr>
          <w:rStyle w:val="StyleUnderline"/>
        </w:rPr>
        <w:t xml:space="preserve">Mark Schieritz looks into the debate of how much refugees will cost Germany and cites estimates from RWI Essen, </w:t>
      </w:r>
      <w:r w:rsidRPr="00BB5C37">
        <w:rPr>
          <w:sz w:val="16"/>
        </w:rPr>
        <w:t xml:space="preserve">which amount to 10 bn EUR for 2015, and should be even higher for 2016. This is similar to the estimates from the German government, which estimates costs to amount to 12000 Eur per refugee per year. Nevertheless, </w:t>
      </w:r>
      <w:r w:rsidRPr="00BB5C37">
        <w:rPr>
          <w:rStyle w:val="StyleUnderline"/>
        </w:rPr>
        <w:t>despite the extra-spending related to the refugee crisis, the German budget surplus will rise from 0.3% of GDP to 0.6% of GDP in 2015</w:t>
      </w:r>
      <w:r w:rsidRPr="00BB5C37">
        <w:rPr>
          <w:sz w:val="16"/>
        </w:rPr>
        <w:t xml:space="preserve">. Schieritz explains this by stating that </w:t>
      </w:r>
      <w:r w:rsidRPr="00BB5C37">
        <w:rPr>
          <w:rStyle w:val="StyleUnderline"/>
        </w:rPr>
        <w:t>the extra-spending does not vanish in a black hole, but is actually stimulating internal demand in Germany. To what extent refugees will then be able to contribute to the sustainability of the welfare state in Germany will depend on many factors, including their ease of access to the labour market.</w:t>
      </w:r>
      <w:r w:rsidR="002F2AAF" w:rsidRPr="00BB5C37">
        <w:rPr>
          <w:rStyle w:val="StyleUnderline"/>
        </w:rPr>
        <w:t xml:space="preserve"> </w:t>
      </w:r>
      <w:r w:rsidRPr="00BB5C37">
        <w:rPr>
          <w:rStyle w:val="StyleUnderline"/>
        </w:rPr>
        <w:t>Holger Schmieding expects a small stimulus to aggregate demand</w:t>
      </w:r>
      <w:r w:rsidRPr="00BB5C37">
        <w:rPr>
          <w:sz w:val="16"/>
        </w:rPr>
        <w:t xml:space="preserve">. Extra spending on migration-related issues may amount to 0.3-0.4% of annual GDP in Germany and perhaps a few other places. Some further countries will likely quote it as a reason to exceed fiscal targets. On balance, </w:t>
      </w:r>
      <w:r w:rsidRPr="00BB5C37">
        <w:rPr>
          <w:rStyle w:val="StyleUnderline"/>
        </w:rPr>
        <w:t>the result could be a near-term stimulus to demand of some 0.2% of Eurozone GDP for 2H 2015 and probably 2016.</w:t>
      </w:r>
      <w:r w:rsidR="002F2AAF" w:rsidRPr="00BB5C37">
        <w:rPr>
          <w:rStyle w:val="StyleUnderline"/>
        </w:rPr>
        <w:t xml:space="preserve"> </w:t>
      </w:r>
      <w:r w:rsidRPr="00BB5C37">
        <w:rPr>
          <w:sz w:val="16"/>
        </w:rPr>
        <w:t>The impact on labour markets</w:t>
      </w:r>
      <w:r w:rsidR="002F2AAF" w:rsidRPr="00BB5C37">
        <w:rPr>
          <w:sz w:val="16"/>
        </w:rPr>
        <w:t xml:space="preserve"> </w:t>
      </w:r>
      <w:proofErr w:type="gramStart"/>
      <w:r w:rsidRPr="00BB5C37">
        <w:rPr>
          <w:sz w:val="16"/>
        </w:rPr>
        <w:t>After</w:t>
      </w:r>
      <w:proofErr w:type="gramEnd"/>
      <w:r w:rsidRPr="00BB5C37">
        <w:rPr>
          <w:sz w:val="16"/>
        </w:rPr>
        <w:t xml:space="preserve"> the wave of refugees arriving in Europe this summer, Lidia Farré, writing in the blog Nada es Gratis, reviews the existing literature on the labour market effects of migration. </w:t>
      </w:r>
      <w:r w:rsidRPr="00BB5C37">
        <w:rPr>
          <w:rStyle w:val="StyleUnderline"/>
        </w:rPr>
        <w:t>Most studies conclude that immigration’s effects on the wages and employment of native workers are either small or nonexistent.</w:t>
      </w:r>
      <w:r w:rsidRPr="00BB5C37">
        <w:rPr>
          <w:sz w:val="16"/>
        </w:rPr>
        <w:t xml:space="preserve"> There is some evidence (Foged and Peri, 2015) that </w:t>
      </w:r>
      <w:r w:rsidRPr="00BB5C37">
        <w:rPr>
          <w:rStyle w:val="StyleUnderline"/>
        </w:rPr>
        <w:t>immigrants, who usually have a lower level of education and experience, displace native workers towards occupations with less manual work, and a higher amount of specialisation and possibly remuneration</w:t>
      </w:r>
      <w:r w:rsidRPr="00BB5C37">
        <w:rPr>
          <w:sz w:val="16"/>
        </w:rPr>
        <w:t>. Lidia Farré also quotes a couple of studies that indicate a complementarity between immigrant workers and qualified native women: many immigrants find jobs in the services sector, and in particular in the caring of children and the elderly. This increase in the labour supply in the domestic service sector allows qualified native women to substitute unpaid domestic work hours for paid work hours, and thus progress in their professional career.</w:t>
      </w:r>
      <w:r w:rsidR="002F2AAF" w:rsidRPr="00BB5C37">
        <w:rPr>
          <w:sz w:val="16"/>
        </w:rPr>
        <w:t xml:space="preserve"> </w:t>
      </w:r>
      <w:r w:rsidRPr="00BB5C37">
        <w:rPr>
          <w:sz w:val="16"/>
        </w:rPr>
        <w:t>Hans Werner Sinn, in an interview in Die Zeit discusses the winners and losers of the refugee wave and states that the intake of low-skilled workers will put the wages of domestic low-skilled workers under pressure (as an example, he cites the case of the United States). This is especially relevant for people who already have a migration background. Winners will be high-skilled workers, who will benefit from falling costs on simple tasks. The minimum wage hinders the integration of the refugees into the labour market. Hans Werner Sinn proposes to decrease the minimum wage generally, and to compensate for this with individual subsidies to wages (in the form of ‘activating social assistance’). This measure would allow people to work, and would cost the public less than subsidies for unemployment.</w:t>
      </w:r>
      <w:r w:rsidR="002F2AAF" w:rsidRPr="00BB5C37">
        <w:rPr>
          <w:sz w:val="16"/>
        </w:rPr>
        <w:t xml:space="preserve"> </w:t>
      </w:r>
      <w:r w:rsidRPr="00BB5C37">
        <w:rPr>
          <w:sz w:val="16"/>
        </w:rPr>
        <w:t>The impact on health care systems</w:t>
      </w:r>
      <w:r w:rsidR="002F2AAF" w:rsidRPr="00BB5C37">
        <w:rPr>
          <w:sz w:val="16"/>
        </w:rPr>
        <w:t xml:space="preserve"> </w:t>
      </w:r>
      <w:r w:rsidRPr="00BB5C37">
        <w:rPr>
          <w:sz w:val="16"/>
        </w:rPr>
        <w:t>On the perceived costs of migration on health care, and the specific claim that migrants increase waiting hours, Osea Giuntella, Catia Nicodemo and Carlos Vargas-Silva use micro-data from the United Kingdom and find no evidence that immigration increases waiting times in A&amp;E (accident and emergency) and elective care. In fact, higher immigration in an area actually reduces waiting times for outpatients there.</w:t>
      </w:r>
      <w:r w:rsidR="002F2AAF" w:rsidRPr="00BB5C37">
        <w:rPr>
          <w:sz w:val="16"/>
        </w:rPr>
        <w:t xml:space="preserve"> </w:t>
      </w:r>
      <w:r w:rsidRPr="00BB5C37">
        <w:rPr>
          <w:sz w:val="16"/>
        </w:rPr>
        <w:t>Muenz, Straubhaar, F. Vadean and N. Vadean published one of the most comprehensive studies on the effects of European immigration and find that: (i) on demography and ageing, immigration has a positive effect, but will not be a silver bullet against population ageing; (ii) on wages and employment, the impact of immigration is on average negative, but very small. This suggests that the potential downward effect is offset by additional creation of employment due to economies of scale and spillovers (which increase productivity) as well as higher demand for goods and services (due to population growth through immigration: (iii) on public finances, the impact depends strongly upon the original ‘gate of entry’ or way of admission, the labour market access and – as a result of the former – the socio-economic characteristics of the immigrants; (iv) on balance of payments and trade, immigration has a small but positive impact on trade relations</w:t>
      </w:r>
      <w:r w:rsidR="002F2AAF" w:rsidRPr="00BB5C37">
        <w:rPr>
          <w:sz w:val="16"/>
        </w:rPr>
        <w:t xml:space="preserve"> </w:t>
      </w:r>
      <w:r w:rsidRPr="00BB5C37">
        <w:rPr>
          <w:sz w:val="16"/>
        </w:rPr>
        <w:t xml:space="preserve">between migrant receiving and migrant sending countries, as shown in the UK and Spain. The remittances represent a drain on the balance of payments, although they might support EU exports of goods too. (v) </w:t>
      </w:r>
      <w:proofErr w:type="gramStart"/>
      <w:r w:rsidRPr="00BB5C37">
        <w:rPr>
          <w:sz w:val="16"/>
        </w:rPr>
        <w:t>on</w:t>
      </w:r>
      <w:proofErr w:type="gramEnd"/>
      <w:r w:rsidRPr="00BB5C37">
        <w:rPr>
          <w:sz w:val="16"/>
        </w:rPr>
        <w:t xml:space="preserve"> growth, the impact of immigration strongly depends on the labour market performance of the migrants.</w:t>
      </w:r>
      <w:r w:rsidR="002F2AAF" w:rsidRPr="00BB5C37">
        <w:rPr>
          <w:sz w:val="16"/>
        </w:rPr>
        <w:t xml:space="preserve"> </w:t>
      </w:r>
      <w:r w:rsidRPr="00BB5C37">
        <w:rPr>
          <w:sz w:val="16"/>
        </w:rPr>
        <w:t>Experiences from other economies coping with immigration</w:t>
      </w:r>
      <w:r w:rsidR="002F2AAF" w:rsidRPr="00BB5C37">
        <w:rPr>
          <w:sz w:val="16"/>
        </w:rPr>
        <w:t xml:space="preserve"> </w:t>
      </w:r>
      <w:r w:rsidRPr="00BB5C37">
        <w:rPr>
          <w:rStyle w:val="StyleUnderline"/>
        </w:rPr>
        <w:t xml:space="preserve">Massimiliano Cali in a post on lavoce.info asks whether the wave of refugees is economically sustainable for European countries, compared to what has happened in countries like Lebanon, Turkey and Jordan, which are close to Syria and have seen massive immigration in recent years. As an example, the number of asylum seekers in Europe amount to 1.8 million, from 2012 to today. In the same period, more than 1.1 million </w:t>
      </w:r>
      <w:proofErr w:type="gramStart"/>
      <w:r w:rsidRPr="00BB5C37">
        <w:rPr>
          <w:rStyle w:val="StyleUnderline"/>
        </w:rPr>
        <w:t>syrian</w:t>
      </w:r>
      <w:proofErr w:type="gramEnd"/>
      <w:r w:rsidRPr="00BB5C37">
        <w:rPr>
          <w:rStyle w:val="StyleUnderline"/>
        </w:rPr>
        <w:t xml:space="preserve"> refugees registered with UNHCR (United Nations High Commissioner for Refugees) only in Lebanon. </w:t>
      </w:r>
      <w:r w:rsidRPr="00BB5C37">
        <w:rPr>
          <w:sz w:val="16"/>
        </w:rPr>
        <w:t xml:space="preserve">Massimiliano Cali points out that </w:t>
      </w:r>
      <w:r w:rsidRPr="00BB5C37">
        <w:rPr>
          <w:rStyle w:val="StyleUnderline"/>
        </w:rPr>
        <w:t>the economies of Lebanon, Turkey and Jordan continued to grow since the arrival of refugees</w:t>
      </w:r>
      <w:r w:rsidRPr="00BB5C37">
        <w:rPr>
          <w:sz w:val="16"/>
        </w:rPr>
        <w:t xml:space="preserve">. The Lebanese real GDP is estimated to increase by 2.5% this year, notwithstanding the negative effects that the war in Syria has caused in terms of investment and tourism in the neighbouring countries. A World Bank study shows that the wave of refugees has contributed significantly to Lebanese growth, increasing the demand for local services, financed through work salaries, savings, remittances and international humanitarian aid. Regarding the labour market, another World Bank study on the Turkish experience shows that Syrian refugees have somewhat substituted the local work force in the informal and part time sectors. However, employment rates of the Turkish workers increased in the formal sector, contributing to higher average wages. Fiscal sustainability can be increased through a better access to the labour market. He concludes that overall the experience in those countries shows that </w:t>
      </w:r>
      <w:r w:rsidRPr="00BB5C37">
        <w:rPr>
          <w:rStyle w:val="StyleUnderline"/>
        </w:rPr>
        <w:t>the European Union, with more coordination and solidarity, might be well equipped to absorb a number well above the one currently accepted.</w:t>
      </w:r>
      <w:r w:rsidR="002F2AAF" w:rsidRPr="00BB5C37">
        <w:rPr>
          <w:rStyle w:val="StyleUnderline"/>
        </w:rPr>
        <w:t xml:space="preserve"> </w:t>
      </w:r>
      <w:r w:rsidRPr="00BB5C37">
        <w:rPr>
          <w:sz w:val="16"/>
        </w:rPr>
        <w:t xml:space="preserve">The migration expert Hein de Haas told the Huffington Post in an interview that when it comes to the impact on European economies, a lot of research has shown that migration increases GDP because migrants add to the workforce. There’s very little real evidence to support the claim that migration is crowding out labour or bringing down wages. In public debates, </w:t>
      </w:r>
      <w:r w:rsidRPr="00BB5C37">
        <w:rPr>
          <w:rStyle w:val="StyleUnderline"/>
        </w:rPr>
        <w:t>the negative or positive effects of migration are generally exaggerated by adversaries or proponents of migration.</w:t>
      </w:r>
      <w:r w:rsidRPr="00BB5C37">
        <w:rPr>
          <w:sz w:val="16"/>
        </w:rPr>
        <w:t xml:space="preserve"> He states that</w:t>
      </w:r>
      <w:r w:rsidR="002F2AAF" w:rsidRPr="00BB5C37">
        <w:rPr>
          <w:sz w:val="16"/>
        </w:rPr>
        <w:t xml:space="preserve"> </w:t>
      </w:r>
      <w:r w:rsidRPr="00BB5C37">
        <w:rPr>
          <w:rStyle w:val="StyleUnderline"/>
        </w:rPr>
        <w:t>“It would be outrageous to suggest that migration is either the cause of structural unemployment, which is one example, or the precariousness of labor. Or, on the other hand, to propose that migration is a panacea for structural problems like aging.”</w:t>
      </w:r>
      <w:r w:rsidR="002F2AAF" w:rsidRPr="00BB5C37">
        <w:rPr>
          <w:rStyle w:val="StyleUnderline"/>
        </w:rPr>
        <w:t xml:space="preserve"> </w:t>
      </w:r>
      <w:r w:rsidRPr="00BB5C37">
        <w:rPr>
          <w:sz w:val="16"/>
        </w:rPr>
        <w:t>More generally, Hein de Haas points out that what is really missing is an understanding that if you create societies that are wealthy, open and de-regularized, then you also create much more demand for migrant labor. These societies inevitably attract migration, and if you close the door, we know what you get — you get more smuggling and more irregular migration because there are no legal channels to match the labor demand.</w:t>
      </w:r>
    </w:p>
    <w:p w14:paraId="46C7249F" w14:textId="4D603BBC" w:rsidR="00052CE6" w:rsidRPr="00BB5C37" w:rsidRDefault="00052CE6" w:rsidP="00934D07">
      <w:pPr>
        <w:pStyle w:val="Heading3"/>
      </w:pPr>
      <w:proofErr w:type="gramStart"/>
      <w:r w:rsidRPr="00BB5C37">
        <w:t>impact</w:t>
      </w:r>
      <w:proofErr w:type="gramEnd"/>
      <w:r w:rsidRPr="00BB5C37">
        <w:t xml:space="preserve"> defense – eu collapse</w:t>
      </w:r>
    </w:p>
    <w:p w14:paraId="7FE08B04" w14:textId="77777777" w:rsidR="00052CE6" w:rsidRPr="00BB5C37" w:rsidRDefault="00052CE6" w:rsidP="00052CE6">
      <w:pPr>
        <w:pStyle w:val="Heading4"/>
      </w:pPr>
      <w:r w:rsidRPr="00BB5C37">
        <w:t xml:space="preserve">EU is obsolete and useless </w:t>
      </w:r>
    </w:p>
    <w:p w14:paraId="644202A0" w14:textId="77777777" w:rsidR="00052CE6" w:rsidRPr="00BB5C37" w:rsidRDefault="00052CE6" w:rsidP="00052CE6">
      <w:pPr>
        <w:rPr>
          <w:sz w:val="16"/>
          <w:szCs w:val="16"/>
        </w:rPr>
      </w:pPr>
      <w:r w:rsidRPr="00BB5C37">
        <w:rPr>
          <w:rStyle w:val="Style13ptBold"/>
        </w:rPr>
        <w:t xml:space="preserve">Sked </w:t>
      </w:r>
      <w:r w:rsidRPr="00BB5C37">
        <w:t>3/14/</w:t>
      </w:r>
      <w:r w:rsidRPr="00BB5C37">
        <w:rPr>
          <w:rStyle w:val="Style13ptBold"/>
        </w:rPr>
        <w:t>12</w:t>
      </w:r>
      <w:r w:rsidRPr="00BB5C37">
        <w:rPr>
          <w:b/>
        </w:rPr>
        <w:t xml:space="preserve"> </w:t>
      </w:r>
      <w:r w:rsidRPr="00BB5C37">
        <w:rPr>
          <w:sz w:val="16"/>
          <w:szCs w:val="16"/>
        </w:rPr>
        <w:t xml:space="preserve">Alan, </w:t>
      </w:r>
      <w:r w:rsidRPr="00BB5C37">
        <w:rPr>
          <w:iCs/>
          <w:sz w:val="16"/>
          <w:szCs w:val="16"/>
        </w:rPr>
        <w:t>professor of international history and a former convener of European studies at the London School of Economics, “Why would anyone want to join the EU?” http://www.foreignpolicy.com/articles/2012/03/14/hey_serbia_be_careful_what_you_wish_for?page=0,1</w:t>
      </w:r>
    </w:p>
    <w:p w14:paraId="0346C780" w14:textId="626B34CB" w:rsidR="00052CE6" w:rsidRPr="00BB5C37" w:rsidRDefault="00052CE6" w:rsidP="00052CE6">
      <w:r w:rsidRPr="00BB5C37">
        <w:rPr>
          <w:rStyle w:val="StyleUnderline"/>
        </w:rPr>
        <w:t>Superficially</w:t>
      </w:r>
      <w:r w:rsidRPr="00BB5C37">
        <w:t xml:space="preserve">, </w:t>
      </w:r>
      <w:r w:rsidRPr="00BB5C37">
        <w:rPr>
          <w:rStyle w:val="StyleUnderline"/>
        </w:rPr>
        <w:t>the EU seems to have made great progress</w:t>
      </w:r>
      <w:r w:rsidRPr="00BB5C37">
        <w:t xml:space="preserve"> </w:t>
      </w:r>
      <w:r w:rsidRPr="00BB5C37">
        <w:rPr>
          <w:sz w:val="16"/>
          <w:szCs w:val="16"/>
        </w:rPr>
        <w:t xml:space="preserve">since the 1957 </w:t>
      </w:r>
      <w:r w:rsidRPr="00BB5C37">
        <w:rPr>
          <w:color w:val="000000"/>
          <w:sz w:val="16"/>
          <w:szCs w:val="16"/>
        </w:rPr>
        <w:t>Treaty of Rome</w:t>
      </w:r>
      <w:r w:rsidRPr="00BB5C37">
        <w:rPr>
          <w:sz w:val="16"/>
          <w:szCs w:val="16"/>
        </w:rPr>
        <w:t>. Almost every aspect of policy is now determined by bureaucrats in Brussels in combination with the European Council and the European Parliament. The EU even has its own foreign service and is struggling to create its own intelligence and federal police services. No wonder it impresses Arabs and Africans, whose own struggles for unity have, relatively speaking, gone nowhere. The trouble, however, is that</w:t>
      </w:r>
      <w:r w:rsidRPr="00BB5C37">
        <w:t xml:space="preserve"> </w:t>
      </w:r>
      <w:r w:rsidRPr="00BB5C37">
        <w:rPr>
          <w:rStyle w:val="StyleUnderline"/>
          <w:highlight w:val="yellow"/>
        </w:rPr>
        <w:t>the EU</w:t>
      </w:r>
      <w:r w:rsidRPr="00BB5C37">
        <w:rPr>
          <w:rStyle w:val="StyleUnderline"/>
        </w:rPr>
        <w:t xml:space="preserve"> </w:t>
      </w:r>
      <w:r w:rsidRPr="00BB5C37">
        <w:t>as a whole</w:t>
      </w:r>
      <w:r w:rsidRPr="00BB5C37">
        <w:rPr>
          <w:b/>
          <w:bCs/>
        </w:rPr>
        <w:t xml:space="preserve"> </w:t>
      </w:r>
      <w:r w:rsidRPr="00BB5C37">
        <w:rPr>
          <w:rStyle w:val="StyleUnderline"/>
          <w:highlight w:val="yellow"/>
        </w:rPr>
        <w:t xml:space="preserve">is in </w:t>
      </w:r>
      <w:r w:rsidRPr="00BB5C37">
        <w:rPr>
          <w:rStyle w:val="StyleUnderline"/>
          <w:color w:val="000000"/>
          <w:highlight w:val="yellow"/>
        </w:rPr>
        <w:t>absolute demographic decline</w:t>
      </w:r>
      <w:r w:rsidRPr="00BB5C37">
        <w:t xml:space="preserve"> and </w:t>
      </w:r>
      <w:r w:rsidRPr="00BB5C37">
        <w:rPr>
          <w:rStyle w:val="StyleUnderline"/>
          <w:highlight w:val="yellow"/>
        </w:rPr>
        <w:t>relative economic</w:t>
      </w:r>
      <w:r w:rsidRPr="00BB5C37">
        <w:t xml:space="preserve"> and </w:t>
      </w:r>
      <w:r w:rsidRPr="00BB5C37">
        <w:rPr>
          <w:rStyle w:val="StyleUnderline"/>
          <w:highlight w:val="yellow"/>
        </w:rPr>
        <w:t>technological</w:t>
      </w:r>
      <w:r w:rsidRPr="00BB5C37">
        <w:t xml:space="preserve"> </w:t>
      </w:r>
      <w:r w:rsidRPr="00BB5C37">
        <w:rPr>
          <w:rStyle w:val="StyleUnderline"/>
          <w:highlight w:val="yellow"/>
        </w:rPr>
        <w:t>decline</w:t>
      </w:r>
      <w:r w:rsidRPr="00BB5C37">
        <w:t xml:space="preserve">, and </w:t>
      </w:r>
      <w:r w:rsidRPr="00BB5C37">
        <w:rPr>
          <w:rStyle w:val="StyleUnderline"/>
          <w:highlight w:val="yellow"/>
        </w:rPr>
        <w:t>its major policies</w:t>
      </w:r>
      <w:r w:rsidRPr="00BB5C37">
        <w:t xml:space="preserve"> -- whether the common </w:t>
      </w:r>
      <w:r w:rsidRPr="00BB5C37">
        <w:rPr>
          <w:color w:val="000000"/>
        </w:rPr>
        <w:t>fisheries</w:t>
      </w:r>
      <w:r w:rsidRPr="00BB5C37">
        <w:t xml:space="preserve"> and </w:t>
      </w:r>
      <w:r w:rsidRPr="00BB5C37">
        <w:rPr>
          <w:color w:val="000000"/>
        </w:rPr>
        <w:t>agriculture</w:t>
      </w:r>
      <w:r w:rsidRPr="00BB5C37">
        <w:t xml:space="preserve"> policies or the euro and monetary union -- </w:t>
      </w:r>
      <w:r w:rsidRPr="00BB5C37">
        <w:rPr>
          <w:rStyle w:val="StyleUnderline"/>
          <w:highlight w:val="yellow"/>
        </w:rPr>
        <w:t>have failed.</w:t>
      </w:r>
      <w:r w:rsidRPr="00BB5C37">
        <w:rPr>
          <w:rStyle w:val="StyleUnderline"/>
        </w:rPr>
        <w:t xml:space="preserve"> </w:t>
      </w:r>
      <w:r w:rsidRPr="00BB5C37">
        <w:rPr>
          <w:rStyle w:val="StyleUnderline"/>
          <w:highlight w:val="yellow"/>
        </w:rPr>
        <w:t>In terms of foreign and security policies</w:t>
      </w:r>
      <w:r w:rsidRPr="00BB5C37">
        <w:rPr>
          <w:b/>
        </w:rPr>
        <w:t xml:space="preserve">, </w:t>
      </w:r>
      <w:r w:rsidRPr="00BB5C37">
        <w:rPr>
          <w:rStyle w:val="StyleUnderline"/>
          <w:highlight w:val="yellow"/>
        </w:rPr>
        <w:t>it is an international joke</w:t>
      </w:r>
      <w:r w:rsidRPr="00BB5C37">
        <w:t xml:space="preserve">. </w:t>
      </w:r>
      <w:r w:rsidRPr="00BB5C37">
        <w:rPr>
          <w:rStyle w:val="StyleUnderline"/>
          <w:highlight w:val="yellow"/>
        </w:rPr>
        <w:t>It spends next to nothing on defense</w:t>
      </w:r>
      <w:r w:rsidRPr="00BB5C37">
        <w:t xml:space="preserve">, and even </w:t>
      </w:r>
      <w:r w:rsidRPr="00BB5C37">
        <w:rPr>
          <w:rStyle w:val="StyleUnderline"/>
          <w:highlight w:val="yellow"/>
        </w:rPr>
        <w:t>its main contributors</w:t>
      </w:r>
      <w:r w:rsidRPr="00BB5C37">
        <w:t xml:space="preserve"> in this area, Britain and France, </w:t>
      </w:r>
      <w:r w:rsidRPr="00BB5C37">
        <w:rPr>
          <w:rStyle w:val="StyleUnderline"/>
          <w:highlight w:val="yellow"/>
        </w:rPr>
        <w:t>have seen</w:t>
      </w:r>
      <w:r w:rsidRPr="00BB5C37">
        <w:t xml:space="preserve"> their </w:t>
      </w:r>
      <w:r w:rsidRPr="00BB5C37">
        <w:rPr>
          <w:rStyle w:val="StyleUnderline"/>
          <w:highlight w:val="yellow"/>
        </w:rPr>
        <w:t>armed forces</w:t>
      </w:r>
      <w:r w:rsidRPr="00BB5C37">
        <w:t xml:space="preserve"> so </w:t>
      </w:r>
      <w:r w:rsidRPr="00BB5C37">
        <w:rPr>
          <w:rStyle w:val="StyleUnderline"/>
        </w:rPr>
        <w:t xml:space="preserve">severely </w:t>
      </w:r>
      <w:r w:rsidRPr="00BB5C37">
        <w:rPr>
          <w:rStyle w:val="StyleUnderline"/>
          <w:highlight w:val="yellow"/>
        </w:rPr>
        <w:t>cut</w:t>
      </w:r>
      <w:r w:rsidRPr="00BB5C37">
        <w:t xml:space="preserve"> recently that in the Libyan war, where Europe "took the lead," they were entirely dependent on U.S. logistics and supplies. </w:t>
      </w:r>
      <w:proofErr w:type="gramStart"/>
      <w:r w:rsidRPr="00BB5C37">
        <w:rPr>
          <w:rStyle w:val="StyleUnderline"/>
        </w:rPr>
        <w:t xml:space="preserve">If the </w:t>
      </w:r>
      <w:r w:rsidRPr="00BB5C37">
        <w:rPr>
          <w:rStyle w:val="StyleUnderline"/>
          <w:highlight w:val="yellow"/>
        </w:rPr>
        <w:t>EU boasts of its reliance on "soft power</w:t>
      </w:r>
      <w:r w:rsidRPr="00BB5C37">
        <w:rPr>
          <w:rStyle w:val="StyleUnderline"/>
        </w:rPr>
        <w:t>,"</w:t>
      </w:r>
      <w:r w:rsidRPr="00BB5C37">
        <w:t xml:space="preserve"> that is </w:t>
      </w:r>
      <w:r w:rsidRPr="00BB5C37">
        <w:rPr>
          <w:rStyle w:val="StyleUnderline"/>
          <w:highlight w:val="yellow"/>
        </w:rPr>
        <w:t>because it has no choice</w:t>
      </w:r>
      <w:r w:rsidRPr="00BB5C37">
        <w:t>.</w:t>
      </w:r>
      <w:proofErr w:type="gramEnd"/>
      <w:r w:rsidRPr="00BB5C37">
        <w:t xml:space="preserve"> Its </w:t>
      </w:r>
      <w:r w:rsidRPr="00BB5C37">
        <w:rPr>
          <w:rStyle w:val="StyleUnderline"/>
          <w:highlight w:val="yellow"/>
        </w:rPr>
        <w:t>head of</w:t>
      </w:r>
      <w:r w:rsidRPr="00BB5C37">
        <w:rPr>
          <w:rStyle w:val="StyleUnderline"/>
        </w:rPr>
        <w:t xml:space="preserve"> </w:t>
      </w:r>
      <w:r w:rsidRPr="00BB5C37">
        <w:rPr>
          <w:rStyle w:val="StyleUnderline"/>
          <w:highlight w:val="yellow"/>
        </w:rPr>
        <w:t>foreign affairs</w:t>
      </w:r>
      <w:r w:rsidRPr="00BB5C37">
        <w:rPr>
          <w:rStyle w:val="StyleUnderline"/>
        </w:rPr>
        <w:t>, the British baroness Catherine Ashton</w:t>
      </w:r>
      <w:r w:rsidRPr="00BB5C37">
        <w:t xml:space="preserve">, </w:t>
      </w:r>
      <w:r w:rsidRPr="00BB5C37">
        <w:rPr>
          <w:color w:val="000000"/>
        </w:rPr>
        <w:t>has been called</w:t>
      </w:r>
      <w:r w:rsidRPr="00BB5C37">
        <w:t xml:space="preserve"> "the world's highest-paid female politician," yet she </w:t>
      </w:r>
      <w:r w:rsidRPr="00BB5C37">
        <w:rPr>
          <w:rStyle w:val="StyleUnderline"/>
          <w:highlight w:val="yellow"/>
        </w:rPr>
        <w:t>remains anonymous</w:t>
      </w:r>
      <w:r w:rsidRPr="00BB5C37">
        <w:t xml:space="preserve"> </w:t>
      </w:r>
      <w:r w:rsidRPr="00BB5C37">
        <w:rPr>
          <w:rStyle w:val="StyleUnderline"/>
          <w:highlight w:val="yellow"/>
        </w:rPr>
        <w:t>and has no influence</w:t>
      </w:r>
      <w:r w:rsidRPr="00BB5C37">
        <w:t xml:space="preserve"> on world events whatsoever. Her position sums up </w:t>
      </w:r>
      <w:r w:rsidRPr="00BB5C37">
        <w:rPr>
          <w:rStyle w:val="StyleUnderline"/>
          <w:highlight w:val="yellow"/>
        </w:rPr>
        <w:t xml:space="preserve">everything </w:t>
      </w:r>
      <w:r w:rsidRPr="00BB5C37">
        <w:rPr>
          <w:rStyle w:val="StyleUnderline"/>
        </w:rPr>
        <w:t xml:space="preserve">that is </w:t>
      </w:r>
      <w:r w:rsidRPr="00BB5C37">
        <w:rPr>
          <w:rStyle w:val="StyleUnderline"/>
          <w:highlight w:val="yellow"/>
        </w:rPr>
        <w:t>wrong with</w:t>
      </w:r>
      <w:r w:rsidRPr="00BB5C37">
        <w:t xml:space="preserve"> </w:t>
      </w:r>
      <w:r w:rsidRPr="00BB5C37">
        <w:rPr>
          <w:rStyle w:val="StyleUnderline"/>
          <w:highlight w:val="yellow"/>
        </w:rPr>
        <w:t>the EU -- expensive but ineffective</w:t>
      </w:r>
      <w:r w:rsidRPr="00BB5C37">
        <w:t xml:space="preserve">. The fundamental problem with the EU, however, is that the </w:t>
      </w:r>
      <w:r w:rsidRPr="00BB5C37">
        <w:rPr>
          <w:rStyle w:val="StyleUnderline"/>
          <w:highlight w:val="yellow"/>
        </w:rPr>
        <w:t>people of Europe</w:t>
      </w:r>
      <w:r w:rsidRPr="00BB5C37">
        <w:t xml:space="preserve"> </w:t>
      </w:r>
      <w:r w:rsidRPr="00BB5C37">
        <w:rPr>
          <w:rStyle w:val="StyleUnderline"/>
          <w:highlight w:val="yellow"/>
        </w:rPr>
        <w:t>have no faith</w:t>
      </w:r>
      <w:r w:rsidRPr="00BB5C37">
        <w:t xml:space="preserve"> in it </w:t>
      </w:r>
      <w:r w:rsidRPr="00BB5C37">
        <w:rPr>
          <w:rStyle w:val="StyleUnderline"/>
          <w:highlight w:val="yellow"/>
        </w:rPr>
        <w:t>and do not identify with it</w:t>
      </w:r>
      <w:r w:rsidRPr="00BB5C37">
        <w:t xml:space="preserve">. A </w:t>
      </w:r>
      <w:r w:rsidRPr="00BB5C37">
        <w:rPr>
          <w:color w:val="000000"/>
        </w:rPr>
        <w:t>2010 Eurobarometer poll</w:t>
      </w:r>
      <w:r w:rsidRPr="00BB5C37">
        <w:t xml:space="preserve"> found that </w:t>
      </w:r>
      <w:r w:rsidRPr="00BB5C37">
        <w:rPr>
          <w:rStyle w:val="StyleUnderline"/>
          <w:highlight w:val="yellow"/>
        </w:rPr>
        <w:t>only 49 percent</w:t>
      </w:r>
      <w:r w:rsidRPr="00BB5C37">
        <w:t xml:space="preserve"> of EU citizens </w:t>
      </w:r>
      <w:r w:rsidRPr="00BB5C37">
        <w:rPr>
          <w:rStyle w:val="StyleUnderline"/>
          <w:highlight w:val="yellow"/>
        </w:rPr>
        <w:t>think</w:t>
      </w:r>
      <w:r w:rsidRPr="00BB5C37">
        <w:t xml:space="preserve"> their </w:t>
      </w:r>
      <w:r w:rsidRPr="00BB5C37">
        <w:rPr>
          <w:rStyle w:val="StyleUnderline"/>
          <w:highlight w:val="yellow"/>
        </w:rPr>
        <w:t>country's EU membership is a "good thing</w:t>
      </w:r>
      <w:r w:rsidRPr="00BB5C37">
        <w:t xml:space="preserve">," while only 42 percent trust EU institutions. Meanwhile, those </w:t>
      </w:r>
      <w:r w:rsidRPr="00BB5C37">
        <w:rPr>
          <w:rStyle w:val="StyleUnderline"/>
          <w:highlight w:val="yellow"/>
        </w:rPr>
        <w:t>institutions</w:t>
      </w:r>
      <w:r w:rsidRPr="00BB5C37">
        <w:t xml:space="preserve">, like the EU's whole ethos, </w:t>
      </w:r>
      <w:r w:rsidRPr="00BB5C37">
        <w:rPr>
          <w:rStyle w:val="StyleUnderline"/>
          <w:highlight w:val="yellow"/>
        </w:rPr>
        <w:t>are</w:t>
      </w:r>
      <w:r w:rsidRPr="00BB5C37">
        <w:t xml:space="preserve"> positively </w:t>
      </w:r>
      <w:r w:rsidRPr="00BB5C37">
        <w:rPr>
          <w:rStyle w:val="StyleUnderline"/>
          <w:highlight w:val="yellow"/>
        </w:rPr>
        <w:t>anti-democratic.</w:t>
      </w:r>
      <w:r w:rsidRPr="00BB5C37">
        <w:t xml:space="preserve"> Its key decision-making bodies -- the European Council, Court of Justice, and European Commission -- are, for all practical purposes, unelected, unaccountable, and </w:t>
      </w:r>
      <w:r w:rsidRPr="00BB5C37">
        <w:rPr>
          <w:rStyle w:val="StyleUnderline"/>
          <w:highlight w:val="yellow"/>
        </w:rPr>
        <w:t>removed from the people</w:t>
      </w:r>
      <w:r w:rsidRPr="00BB5C37">
        <w:t xml:space="preserve"> (</w:t>
      </w:r>
      <w:r w:rsidRPr="00BB5C37">
        <w:rPr>
          <w:sz w:val="16"/>
          <w:szCs w:val="16"/>
        </w:rPr>
        <w:t xml:space="preserve">commissioners are usually washed-up has-beens whose political careers in their home states have ended in failure). Their decisions are irreversible in national parliaments, and the European Parliament, while vested with powers of </w:t>
      </w:r>
      <w:r w:rsidRPr="00BB5C37">
        <w:rPr>
          <w:color w:val="000000"/>
          <w:sz w:val="16"/>
          <w:szCs w:val="16"/>
        </w:rPr>
        <w:t>co-decision-making</w:t>
      </w:r>
      <w:r w:rsidRPr="00BB5C37">
        <w:rPr>
          <w:b/>
          <w:bCs/>
          <w:sz w:val="16"/>
          <w:szCs w:val="16"/>
        </w:rPr>
        <w:t xml:space="preserve"> </w:t>
      </w:r>
      <w:r w:rsidRPr="00BB5C37">
        <w:rPr>
          <w:sz w:val="16"/>
          <w:szCs w:val="16"/>
        </w:rPr>
        <w:t>with the European Council, is also remote. The</w:t>
      </w:r>
      <w:r w:rsidRPr="00BB5C37">
        <w:t xml:space="preserve"> </w:t>
      </w:r>
      <w:r w:rsidRPr="00BB5C37">
        <w:rPr>
          <w:rStyle w:val="StyleUnderline"/>
          <w:highlight w:val="yellow"/>
        </w:rPr>
        <w:t>Parliament</w:t>
      </w:r>
      <w:r w:rsidRPr="00BB5C37">
        <w:t xml:space="preserve"> </w:t>
      </w:r>
      <w:r w:rsidRPr="00BB5C37">
        <w:rPr>
          <w:sz w:val="16"/>
          <w:szCs w:val="16"/>
        </w:rPr>
        <w:t>is a glorified debating society -- not a government with an official opposition -- and its parties cannot promise any fundamental policy changes in their election manifestos; indeed, its</w:t>
      </w:r>
      <w:r w:rsidRPr="00BB5C37">
        <w:t xml:space="preserve"> </w:t>
      </w:r>
      <w:r w:rsidRPr="00BB5C37">
        <w:rPr>
          <w:rStyle w:val="StyleUnderline"/>
          <w:highlight w:val="yellow"/>
        </w:rPr>
        <w:t>election outcomes rarely have</w:t>
      </w:r>
      <w:r w:rsidRPr="00BB5C37">
        <w:t xml:space="preserve"> an </w:t>
      </w:r>
      <w:r w:rsidRPr="00BB5C37">
        <w:rPr>
          <w:rStyle w:val="StyleUnderline"/>
          <w:highlight w:val="yellow"/>
        </w:rPr>
        <w:t>impact on the course of EU politics</w:t>
      </w:r>
      <w:r w:rsidRPr="00BB5C37">
        <w:t xml:space="preserve">. </w:t>
      </w:r>
      <w:r w:rsidRPr="00BB5C37">
        <w:rPr>
          <w:rStyle w:val="StyleUnderline"/>
          <w:highlight w:val="yellow"/>
        </w:rPr>
        <w:t>Its members</w:t>
      </w:r>
      <w:r w:rsidRPr="00BB5C37">
        <w:t xml:space="preserve"> </w:t>
      </w:r>
      <w:r w:rsidRPr="00BB5C37">
        <w:rPr>
          <w:rStyle w:val="StyleUnderline"/>
          <w:highlight w:val="yellow"/>
        </w:rPr>
        <w:t>are</w:t>
      </w:r>
      <w:r w:rsidRPr="00BB5C37">
        <w:t xml:space="preserve"> unknown and </w:t>
      </w:r>
      <w:r w:rsidRPr="00BB5C37">
        <w:rPr>
          <w:rStyle w:val="StyleUnderline"/>
          <w:highlight w:val="yellow"/>
        </w:rPr>
        <w:t>despised as opportunists</w:t>
      </w:r>
      <w:r w:rsidRPr="00BB5C37">
        <w:t xml:space="preserve"> who merely seek inflated salaries, perks, expenses, and pensions. </w:t>
      </w:r>
      <w:r w:rsidRPr="00BB5C37">
        <w:rPr>
          <w:rStyle w:val="StyleUnderline"/>
          <w:highlight w:val="yellow"/>
        </w:rPr>
        <w:t>Voter turnout</w:t>
      </w:r>
      <w:r w:rsidRPr="00BB5C37">
        <w:t xml:space="preserve"> in the EU's parliamentary elections </w:t>
      </w:r>
      <w:r w:rsidRPr="00BB5C37">
        <w:rPr>
          <w:rStyle w:val="StyleUnderline"/>
          <w:highlight w:val="yellow"/>
        </w:rPr>
        <w:t xml:space="preserve">is </w:t>
      </w:r>
      <w:r w:rsidRPr="00BB5C37">
        <w:rPr>
          <w:rStyle w:val="StyleUnderline"/>
          <w:color w:val="000000"/>
          <w:highlight w:val="yellow"/>
        </w:rPr>
        <w:t>low and falling</w:t>
      </w:r>
      <w:r w:rsidRPr="00BB5C37">
        <w:t xml:space="preserve">, </w:t>
      </w:r>
      <w:r w:rsidRPr="00BB5C37">
        <w:rPr>
          <w:rStyle w:val="StyleUnderline"/>
          <w:highlight w:val="yellow"/>
        </w:rPr>
        <w:t>reflecting</w:t>
      </w:r>
      <w:r w:rsidRPr="00BB5C37">
        <w:t xml:space="preserve"> the widely held </w:t>
      </w:r>
      <w:r w:rsidRPr="00BB5C37">
        <w:rPr>
          <w:highlight w:val="yellow"/>
        </w:rPr>
        <w:t>belief</w:t>
      </w:r>
      <w:r w:rsidRPr="00BB5C37">
        <w:t xml:space="preserve"> </w:t>
      </w:r>
      <w:r w:rsidRPr="00BB5C37">
        <w:rPr>
          <w:rStyle w:val="StyleUnderline"/>
          <w:highlight w:val="yellow"/>
        </w:rPr>
        <w:t>among</w:t>
      </w:r>
      <w:r w:rsidRPr="00BB5C37">
        <w:t xml:space="preserve"> EU </w:t>
      </w:r>
      <w:r w:rsidRPr="00BB5C37">
        <w:rPr>
          <w:rStyle w:val="StyleUnderline"/>
          <w:highlight w:val="yellow"/>
        </w:rPr>
        <w:t>citizens</w:t>
      </w:r>
      <w:r w:rsidRPr="00BB5C37">
        <w:t xml:space="preserve"> that the </w:t>
      </w:r>
      <w:r w:rsidRPr="00BB5C37">
        <w:rPr>
          <w:rStyle w:val="StyleUnderline"/>
          <w:highlight w:val="yellow"/>
        </w:rPr>
        <w:t xml:space="preserve">EU doesn't </w:t>
      </w:r>
      <w:r w:rsidRPr="00BB5C37">
        <w:rPr>
          <w:rStyle w:val="StyleUnderline"/>
        </w:rPr>
        <w:t>protect</w:t>
      </w:r>
      <w:r w:rsidRPr="00BB5C37">
        <w:t xml:space="preserve"> or </w:t>
      </w:r>
      <w:r w:rsidRPr="00BB5C37">
        <w:rPr>
          <w:rStyle w:val="StyleUnderline"/>
          <w:highlight w:val="yellow"/>
        </w:rPr>
        <w:t>represent their interests</w:t>
      </w:r>
      <w:r w:rsidRPr="00BB5C37">
        <w:t xml:space="preserve">. </w:t>
      </w:r>
      <w:r w:rsidRPr="00BB5C37">
        <w:rPr>
          <w:sz w:val="16"/>
          <w:szCs w:val="16"/>
        </w:rPr>
        <w:t>One of the most egregious examples of the lack of democracy in the EU is the practice of making small states that vote "no" in EU referenda vote again.</w:t>
      </w:r>
      <w:r w:rsidRPr="00BB5C37">
        <w:rPr>
          <w:b/>
          <w:bCs/>
          <w:sz w:val="16"/>
          <w:szCs w:val="16"/>
        </w:rPr>
        <w:t xml:space="preserve"> </w:t>
      </w:r>
      <w:r w:rsidRPr="00BB5C37">
        <w:rPr>
          <w:sz w:val="16"/>
          <w:szCs w:val="16"/>
        </w:rPr>
        <w:t xml:space="preserve">Denmark </w:t>
      </w:r>
      <w:r w:rsidRPr="00BB5C37">
        <w:rPr>
          <w:color w:val="000000"/>
          <w:sz w:val="16"/>
          <w:szCs w:val="16"/>
        </w:rPr>
        <w:t>had to vote</w:t>
      </w:r>
      <w:r w:rsidRPr="00BB5C37">
        <w:rPr>
          <w:sz w:val="16"/>
          <w:szCs w:val="16"/>
        </w:rPr>
        <w:t xml:space="preserve"> twice on the Maastricht Treaty, while Ireland was forced to go two rounds on the </w:t>
      </w:r>
      <w:r w:rsidRPr="00BB5C37">
        <w:rPr>
          <w:color w:val="000000"/>
          <w:sz w:val="16"/>
          <w:szCs w:val="16"/>
        </w:rPr>
        <w:t>Nice Treaty</w:t>
      </w:r>
      <w:r w:rsidRPr="00BB5C37">
        <w:rPr>
          <w:sz w:val="16"/>
          <w:szCs w:val="16"/>
        </w:rPr>
        <w:t xml:space="preserve"> and the </w:t>
      </w:r>
      <w:r w:rsidRPr="00BB5C37">
        <w:rPr>
          <w:color w:val="000000"/>
          <w:sz w:val="16"/>
          <w:szCs w:val="16"/>
        </w:rPr>
        <w:t>Lisbon Treaty</w:t>
      </w:r>
      <w:r w:rsidRPr="00BB5C37">
        <w:rPr>
          <w:sz w:val="16"/>
          <w:szCs w:val="16"/>
        </w:rPr>
        <w:t xml:space="preserve">. Big states are not immune from this kind of bullying treatment, either. When voters in France and the Netherlands </w:t>
      </w:r>
      <w:r w:rsidRPr="00BB5C37">
        <w:rPr>
          <w:color w:val="000000"/>
          <w:sz w:val="16"/>
          <w:szCs w:val="16"/>
        </w:rPr>
        <w:t>rejected</w:t>
      </w:r>
      <w:r w:rsidRPr="00BB5C37">
        <w:rPr>
          <w:sz w:val="16"/>
          <w:szCs w:val="16"/>
        </w:rPr>
        <w:t xml:space="preserve"> an EU constitution in 2005, European leaders tweaked about </w:t>
      </w:r>
      <w:r w:rsidRPr="00BB5C37">
        <w:rPr>
          <w:color w:val="000000"/>
          <w:sz w:val="16"/>
          <w:szCs w:val="16"/>
        </w:rPr>
        <w:t>4 percent</w:t>
      </w:r>
      <w:r w:rsidRPr="00BB5C37">
        <w:rPr>
          <w:sz w:val="16"/>
          <w:szCs w:val="16"/>
        </w:rPr>
        <w:t xml:space="preserve"> of the original wording, renamed the document the </w:t>
      </w:r>
      <w:r w:rsidRPr="00BB5C37">
        <w:rPr>
          <w:color w:val="000000"/>
          <w:sz w:val="16"/>
          <w:szCs w:val="16"/>
        </w:rPr>
        <w:t>Lisbon Treaty</w:t>
      </w:r>
      <w:r w:rsidRPr="00BB5C37">
        <w:rPr>
          <w:sz w:val="16"/>
          <w:szCs w:val="16"/>
        </w:rPr>
        <w:t xml:space="preserve">, and then rammed it through the French and Dutch parliaments despite the popular votes. When then Greek Prime Minister George Papandreou </w:t>
      </w:r>
      <w:r w:rsidRPr="00BB5C37">
        <w:rPr>
          <w:color w:val="000000"/>
          <w:sz w:val="16"/>
          <w:szCs w:val="16"/>
        </w:rPr>
        <w:t>suggested</w:t>
      </w:r>
      <w:r w:rsidRPr="00BB5C37">
        <w:rPr>
          <w:sz w:val="16"/>
          <w:szCs w:val="16"/>
        </w:rPr>
        <w:t xml:space="preserve"> a referendum on the Greek bailout last year, he was maneuvered out of office </w:t>
      </w:r>
      <w:r w:rsidRPr="00BB5C37">
        <w:rPr>
          <w:color w:val="000000"/>
          <w:sz w:val="16"/>
          <w:szCs w:val="16"/>
        </w:rPr>
        <w:t>within days</w:t>
      </w:r>
      <w:r w:rsidRPr="00BB5C37">
        <w:rPr>
          <w:sz w:val="16"/>
          <w:szCs w:val="16"/>
        </w:rPr>
        <w:t xml:space="preserve">. The EU does not believe in the tolerant British saying, "When in Rome, do as the Romans do." Instead, its policy is, "When in Rome, do as the Germans do." Altogether, the outlook in Brussels and Berlin is like that of Napoleon in George Orwell's </w:t>
      </w:r>
      <w:r w:rsidRPr="00BB5C37">
        <w:rPr>
          <w:i/>
          <w:iCs/>
          <w:color w:val="000000"/>
          <w:sz w:val="16"/>
          <w:szCs w:val="16"/>
        </w:rPr>
        <w:t>Animal Farm</w:t>
      </w:r>
      <w:r w:rsidRPr="00BB5C37">
        <w:rPr>
          <w:sz w:val="16"/>
          <w:szCs w:val="16"/>
        </w:rPr>
        <w:t xml:space="preserve">: "He would be only too happy to let you make your decisions for yourselves. But sometimes you might make the wrong decisions, comrades, and then where should we be?" The official German attitude is summed up by the regular fury from German politicians and the German media whenever an EU country calls for a referendum on initiatives from Brussels. When Ireland </w:t>
      </w:r>
      <w:r w:rsidRPr="00BB5C37">
        <w:rPr>
          <w:color w:val="000000"/>
          <w:sz w:val="16"/>
          <w:szCs w:val="16"/>
        </w:rPr>
        <w:t>announced</w:t>
      </w:r>
      <w:r w:rsidRPr="00BB5C37">
        <w:rPr>
          <w:sz w:val="16"/>
          <w:szCs w:val="16"/>
        </w:rPr>
        <w:t xml:space="preserve"> in February that it would hold a referendum on the EU's new fiscal treaty,</w:t>
      </w:r>
      <w:r w:rsidRPr="00BB5C37">
        <w:rPr>
          <w:b/>
          <w:bCs/>
          <w:sz w:val="16"/>
          <w:szCs w:val="16"/>
        </w:rPr>
        <w:t xml:space="preserve"> </w:t>
      </w:r>
      <w:r w:rsidRPr="00BB5C37">
        <w:rPr>
          <w:i/>
          <w:iCs/>
          <w:color w:val="000000"/>
          <w:sz w:val="16"/>
          <w:szCs w:val="16"/>
        </w:rPr>
        <w:t>Der Spiegel</w:t>
      </w:r>
      <w:r w:rsidRPr="00BB5C37">
        <w:rPr>
          <w:sz w:val="16"/>
          <w:szCs w:val="16"/>
        </w:rPr>
        <w:t xml:space="preserve"> marveled, "The Irish Again!" while </w:t>
      </w:r>
      <w:r w:rsidRPr="00BB5C37">
        <w:rPr>
          <w:i/>
          <w:iCs/>
          <w:sz w:val="16"/>
          <w:szCs w:val="16"/>
        </w:rPr>
        <w:t>Süddeutsche Zeitung</w:t>
      </w:r>
      <w:r w:rsidRPr="00BB5C37">
        <w:rPr>
          <w:sz w:val="16"/>
          <w:szCs w:val="16"/>
        </w:rPr>
        <w:t xml:space="preserve"> </w:t>
      </w:r>
      <w:r w:rsidRPr="00BB5C37">
        <w:rPr>
          <w:color w:val="000000"/>
          <w:sz w:val="16"/>
          <w:szCs w:val="16"/>
        </w:rPr>
        <w:t>declared</w:t>
      </w:r>
      <w:r w:rsidRPr="00BB5C37">
        <w:rPr>
          <w:sz w:val="16"/>
          <w:szCs w:val="16"/>
        </w:rPr>
        <w:t xml:space="preserve"> that if the Irish </w:t>
      </w:r>
      <w:proofErr w:type="gramStart"/>
      <w:r w:rsidRPr="00BB5C37">
        <w:rPr>
          <w:sz w:val="16"/>
          <w:szCs w:val="16"/>
        </w:rPr>
        <w:t>fail</w:t>
      </w:r>
      <w:proofErr w:type="gramEnd"/>
      <w:r w:rsidRPr="00BB5C37">
        <w:rPr>
          <w:sz w:val="16"/>
          <w:szCs w:val="16"/>
        </w:rPr>
        <w:t xml:space="preserve"> to realize that the fiscal pact "is in their national interest," Germany "will not be able to help them." Perhaps nothing captures Germany's elitist attitude better than an essay last summer in </w:t>
      </w:r>
      <w:r w:rsidRPr="00BB5C37">
        <w:rPr>
          <w:i/>
          <w:iCs/>
          <w:sz w:val="16"/>
          <w:szCs w:val="16"/>
        </w:rPr>
        <w:t>Der Spiegel</w:t>
      </w:r>
      <w:r w:rsidRPr="00BB5C37">
        <w:rPr>
          <w:sz w:val="16"/>
          <w:szCs w:val="16"/>
        </w:rPr>
        <w:t xml:space="preserve"> by German political scientist Herfried Münkler titled, "</w:t>
      </w:r>
      <w:r w:rsidRPr="00BB5C37">
        <w:rPr>
          <w:color w:val="000000"/>
          <w:sz w:val="16"/>
          <w:szCs w:val="16"/>
        </w:rPr>
        <w:t>Democratization Can't Save Europe: The Need for a Centralization of Power</w:t>
      </w:r>
      <w:r w:rsidRPr="00BB5C37">
        <w:rPr>
          <w:sz w:val="16"/>
          <w:szCs w:val="16"/>
        </w:rPr>
        <w:t>." Münkler argues that elections and referenda cannot be trusted in Europe because "the European population has never been and still is not a European people." EU elites, he adds, "need to improve -- and power has to be taken away from the periphery." Can you imagine a leading U.S. magazine printing such stuff about American elites and voters in certain states? But this is exactly what is happening in Europe today. Power is being taken away from the periphery by centralizing elites. But these elites are failing</w:t>
      </w:r>
      <w:r w:rsidRPr="00BB5C37">
        <w:t xml:space="preserve">. </w:t>
      </w:r>
      <w:r w:rsidRPr="00BB5C37">
        <w:rPr>
          <w:rStyle w:val="StyleUnderline"/>
          <w:highlight w:val="yellow"/>
        </w:rPr>
        <w:t xml:space="preserve">The EU's key policy -- monetary union -- </w:t>
      </w:r>
      <w:r w:rsidRPr="00BB5C37">
        <w:rPr>
          <w:rStyle w:val="StyleUnderline"/>
          <w:color w:val="000000"/>
          <w:highlight w:val="yellow"/>
        </w:rPr>
        <w:t>has been a disaster</w:t>
      </w:r>
      <w:r w:rsidRPr="00BB5C37">
        <w:t xml:space="preserve">. </w:t>
      </w:r>
      <w:r w:rsidRPr="00BB5C37">
        <w:rPr>
          <w:sz w:val="16"/>
          <w:szCs w:val="16"/>
        </w:rPr>
        <w:t>The simple fact is that you cannot have a successful monetary union without a political and fiscal union, with monetary</w:t>
      </w:r>
      <w:r w:rsidRPr="00BB5C37">
        <w:rPr>
          <w:b/>
          <w:bCs/>
          <w:sz w:val="16"/>
          <w:szCs w:val="16"/>
        </w:rPr>
        <w:t xml:space="preserve"> </w:t>
      </w:r>
      <w:r w:rsidRPr="00BB5C37">
        <w:rPr>
          <w:sz w:val="16"/>
          <w:szCs w:val="16"/>
        </w:rPr>
        <w:t>transfers between rich and poor areas legitimized by democratic institutions. (In a currency union of disparate economies where changes of interest and exchange rates are forbidden to members, weaker economies have no means of competing with stronger ones if there is no legal arrangement for democratic agreement among members that stronger economies will bail out weaker ones when they get into debt.)</w:t>
      </w:r>
      <w:r w:rsidRPr="00BB5C37">
        <w:t xml:space="preserve"> </w:t>
      </w:r>
    </w:p>
    <w:p w14:paraId="00221648" w14:textId="297E7AA1" w:rsidR="007E7171" w:rsidRPr="00BB5C37" w:rsidRDefault="00934D07" w:rsidP="00D03570">
      <w:pPr>
        <w:pStyle w:val="Heading3"/>
        <w:rPr>
          <w:rStyle w:val="StyleUnderline"/>
          <w:sz w:val="32"/>
        </w:rPr>
      </w:pPr>
      <w:proofErr w:type="gramStart"/>
      <w:r w:rsidRPr="00BB5C37">
        <w:t>impact</w:t>
      </w:r>
      <w:proofErr w:type="gramEnd"/>
      <w:r w:rsidRPr="00BB5C37">
        <w:t xml:space="preserve"> – eu collapse</w:t>
      </w:r>
    </w:p>
    <w:p w14:paraId="321AB90B" w14:textId="25AB961B" w:rsidR="00052FD9" w:rsidRPr="00BB5C37" w:rsidRDefault="00F25C8B" w:rsidP="00052FD9">
      <w:pPr>
        <w:pStyle w:val="Heading4"/>
      </w:pPr>
      <w:r>
        <w:t xml:space="preserve">EU collapse </w:t>
      </w:r>
      <w:r w:rsidR="00052FD9" w:rsidRPr="00BB5C37">
        <w:t>doesn’t collapse the global economy</w:t>
      </w:r>
    </w:p>
    <w:p w14:paraId="4639B822" w14:textId="1320040E" w:rsidR="00052FD9" w:rsidRPr="00BB5C37" w:rsidRDefault="00F25C8B" w:rsidP="00052FD9">
      <w:r w:rsidRPr="00F25C8B">
        <w:rPr>
          <w:rStyle w:val="Style13ptBold"/>
        </w:rPr>
        <w:t>Garret 17</w:t>
      </w:r>
      <w:r>
        <w:t xml:space="preserve"> (Oliver, </w:t>
      </w:r>
      <w:r w:rsidRPr="00F25C8B">
        <w:t xml:space="preserve">founding Partner and CEO of Mauldin Economics and Garret/Galland Research, leading publishers of financial research geared to individual investors and institutions </w:t>
      </w:r>
      <w:r>
        <w:t>, “</w:t>
      </w:r>
      <w:r w:rsidRPr="00F25C8B">
        <w:t>An Investor's Guide To The Collapse Of The European Union</w:t>
      </w:r>
      <w:r>
        <w:t xml:space="preserve">”, Forbes, </w:t>
      </w:r>
      <w:r w:rsidR="00052FD9" w:rsidRPr="00BB5C37">
        <w:t>https://www.forbes.com/sites/oliviergarret/2017/03/01/an-investors-guide-to-the-collapse-of-the-european-union/2/#49214e5e137d</w:t>
      </w:r>
    </w:p>
    <w:p w14:paraId="2F59C1BA" w14:textId="7EE95D92" w:rsidR="00052FD9" w:rsidRPr="00BB5C37" w:rsidRDefault="00052FD9" w:rsidP="00052FD9">
      <w:pPr>
        <w:rPr>
          <w:sz w:val="16"/>
        </w:rPr>
      </w:pPr>
      <w:r w:rsidRPr="00BB5C37">
        <w:rPr>
          <w:sz w:val="16"/>
        </w:rPr>
        <w:t xml:space="preserve">While Trump’s tweets grab the headlines, </w:t>
      </w:r>
      <w:r w:rsidRPr="00BB5C37">
        <w:rPr>
          <w:rStyle w:val="StyleUnderline"/>
        </w:rPr>
        <w:t>Europe’s perils are becoming harder to ignore</w:t>
      </w:r>
      <w:r w:rsidRPr="00BB5C37">
        <w:rPr>
          <w:sz w:val="16"/>
        </w:rPr>
        <w:t xml:space="preserve">. Greece’s fiscal follies have surfaced once again, but that’s not the EU’s biggest threat at the moment. That award goes to Italy’s banks. Currently, around 18% of Italian bank loans are nonperforming. For some context, nonperforming loans in the US only reached 7% at the height of the 2008 financial crisis. The same level of bad loans in the US banking system would equal $3.8 trillion. </w:t>
      </w:r>
      <w:r w:rsidRPr="00BB5C37">
        <w:rPr>
          <w:rStyle w:val="StyleUnderline"/>
        </w:rPr>
        <w:t>Political will has forestalled these problems for the last seven years</w:t>
      </w:r>
      <w:r w:rsidRPr="00BB5C37">
        <w:rPr>
          <w:sz w:val="16"/>
        </w:rPr>
        <w:t>. However, with German Chancellor Angela Merkel the only member of the old guard left standing</w:t>
      </w:r>
      <w:r w:rsidRPr="00BB5C37">
        <w:rPr>
          <w:rStyle w:val="StyleUnderline"/>
        </w:rPr>
        <w:t>, 2017 could be the year the EU collapses under its own weight.</w:t>
      </w:r>
      <w:r w:rsidRPr="00BB5C37">
        <w:rPr>
          <w:sz w:val="16"/>
        </w:rPr>
        <w:t xml:space="preserve"> As George Friedman has stated, </w:t>
      </w:r>
      <w:r w:rsidRPr="00BB5C37">
        <w:rPr>
          <w:sz w:val="16"/>
          <w:highlight w:val="yellow"/>
        </w:rPr>
        <w:t>“</w:t>
      </w:r>
      <w:r w:rsidRPr="00BB5C37">
        <w:rPr>
          <w:rStyle w:val="StyleUnderline"/>
          <w:highlight w:val="yellow"/>
        </w:rPr>
        <w:t>The EU is merely a treaty between nations</w:t>
      </w:r>
      <w:r w:rsidRPr="00BB5C37">
        <w:rPr>
          <w:rStyle w:val="StyleUnderline"/>
        </w:rPr>
        <w:t>, not a federation</w:t>
      </w:r>
      <w:r w:rsidRPr="00BB5C37">
        <w:rPr>
          <w:sz w:val="16"/>
        </w:rPr>
        <w:t>. As such</w:t>
      </w:r>
      <w:r w:rsidRPr="00BB5C37">
        <w:rPr>
          <w:rStyle w:val="StyleUnderline"/>
        </w:rPr>
        <w:t xml:space="preserve">, </w:t>
      </w:r>
      <w:r w:rsidRPr="00BB5C37">
        <w:rPr>
          <w:rStyle w:val="StyleUnderline"/>
          <w:highlight w:val="yellow"/>
        </w:rPr>
        <w:t>there is nothing holding it together except the promise of prosperity</w:t>
      </w:r>
      <w:r w:rsidRPr="00BB5C37">
        <w:rPr>
          <w:rStyle w:val="StyleUnderline"/>
        </w:rPr>
        <w:t>.</w:t>
      </w:r>
      <w:r w:rsidRPr="00BB5C37">
        <w:rPr>
          <w:sz w:val="16"/>
        </w:rPr>
        <w:t xml:space="preserve"> When that prosperity is no longer forthcoming, people will leave.” So, </w:t>
      </w:r>
      <w:r w:rsidRPr="00BB5C37">
        <w:rPr>
          <w:rStyle w:val="StyleUnderline"/>
        </w:rPr>
        <w:t xml:space="preserve">what does an EU breakup mean for the future of the Continent’s economy? </w:t>
      </w:r>
      <w:r w:rsidRPr="00BB5C37">
        <w:rPr>
          <w:sz w:val="16"/>
        </w:rPr>
        <w:t xml:space="preserve">De-Facto Defaults As uncertainty about the EU’s future </w:t>
      </w:r>
      <w:proofErr w:type="gramStart"/>
      <w:r w:rsidRPr="00BB5C37">
        <w:rPr>
          <w:sz w:val="16"/>
        </w:rPr>
        <w:t>grows,</w:t>
      </w:r>
      <w:proofErr w:type="gramEnd"/>
      <w:r w:rsidRPr="00BB5C37">
        <w:rPr>
          <w:sz w:val="16"/>
        </w:rPr>
        <w:t xml:space="preserve"> </w:t>
      </w:r>
      <w:r w:rsidRPr="00BB5C37">
        <w:rPr>
          <w:rStyle w:val="StyleUnderline"/>
        </w:rPr>
        <w:t>European bonds will sell-off sharply</w:t>
      </w:r>
      <w:r w:rsidRPr="00BB5C37">
        <w:rPr>
          <w:sz w:val="16"/>
        </w:rPr>
        <w:t xml:space="preserve">. During the 2011 European debt crisis, yields on sovereign debt spiked to record highs. </w:t>
      </w:r>
      <w:r w:rsidRPr="00BB5C37">
        <w:rPr>
          <w:rStyle w:val="StyleUnderline"/>
        </w:rPr>
        <w:t>This effectively locked countries out of credit markets.</w:t>
      </w:r>
      <w:r w:rsidRPr="00BB5C37">
        <w:rPr>
          <w:sz w:val="16"/>
        </w:rPr>
        <w:t xml:space="preserve"> Defaults were only averted because the IMF and ECB stepped in. Europe’s problems are now much larger, and </w:t>
      </w:r>
      <w:r w:rsidRPr="00BB5C37">
        <w:rPr>
          <w:rStyle w:val="StyleUnderline"/>
          <w:highlight w:val="yellow"/>
        </w:rPr>
        <w:t>bailouts won’t hold the EU together during the next crisis.</w:t>
      </w:r>
      <w:r w:rsidRPr="00BB5C37">
        <w:rPr>
          <w:sz w:val="16"/>
        </w:rPr>
        <w:t xml:space="preserve"> So, how might this mess play out? As history has proven, governments prefer soft defaults over hard ones. Therefore, re-denomination back into national currencies is the likeliest outcome. To avoid a hard default, </w:t>
      </w:r>
      <w:r w:rsidRPr="00BB5C37">
        <w:rPr>
          <w:rStyle w:val="StyleUnderline"/>
          <w:highlight w:val="yellow"/>
        </w:rPr>
        <w:t>fiscally weak nations—like Italy and Spain—could markedly devalue newly issued currencies</w:t>
      </w:r>
      <w:r w:rsidRPr="00BB5C37">
        <w:rPr>
          <w:sz w:val="16"/>
        </w:rPr>
        <w:t xml:space="preserve">. </w:t>
      </w:r>
      <w:r w:rsidRPr="00BB5C37">
        <w:rPr>
          <w:rStyle w:val="StyleUnderline"/>
          <w:highlight w:val="yellow"/>
        </w:rPr>
        <w:t>While creditors will be paid, it won’t be to the value of what was agreed upon</w:t>
      </w:r>
      <w:r w:rsidRPr="00BB5C37">
        <w:rPr>
          <w:sz w:val="16"/>
        </w:rPr>
        <w:t xml:space="preserve">. After new currencies are created, bank deposits would be automatically converted. With estimated devaluations of 60%+, the </w:t>
      </w:r>
      <w:r w:rsidRPr="00BB5C37">
        <w:rPr>
          <w:rStyle w:val="StyleUnderline"/>
          <w:highlight w:val="yellow"/>
        </w:rPr>
        <w:t>value of savings would be destroyed overnight.</w:t>
      </w:r>
      <w:r w:rsidRPr="00BB5C37">
        <w:rPr>
          <w:sz w:val="16"/>
        </w:rPr>
        <w:t xml:space="preserve"> Capital controls would have to be enacted to halt bank runs. This would be akin to what happened in Argentina in 2001. For fiscally strong countries like Germany, things may play out differently. If reinstated, the Deutschmark would likely appreciate. This would actually benefit Germany as it would lower the value of their liabilities. However, given their huge credit exposure to weaker nations, they wouldn’t escape unscathed. </w:t>
      </w:r>
      <w:r w:rsidRPr="00BB5C37">
        <w:rPr>
          <w:rStyle w:val="StyleUnderline"/>
          <w:highlight w:val="yellow"/>
        </w:rPr>
        <w:t>There’s another major issue for the Germans—trade</w:t>
      </w:r>
      <w:r w:rsidRPr="00BB5C37">
        <w:rPr>
          <w:sz w:val="16"/>
        </w:rPr>
        <w:t xml:space="preserve">. Germany exports 47% of its GDP, and most of that is within the Schengen Area. This area has no border controls and stretches the length of Europe, covering some 420,000,000 people. As a member, Germany can export throughout the bloc without the added cost of tariffs and other trade restrictions. As detailed above, </w:t>
      </w:r>
      <w:r w:rsidRPr="00BB5C37">
        <w:rPr>
          <w:rStyle w:val="Emphasis"/>
          <w:highlight w:val="yellow"/>
        </w:rPr>
        <w:t>there would be severe economic implications for European nations if the EU collapsed.</w:t>
      </w:r>
      <w:r w:rsidRPr="00BB5C37">
        <w:rPr>
          <w:sz w:val="16"/>
        </w:rPr>
        <w:t xml:space="preserve"> In such an event, </w:t>
      </w:r>
      <w:r w:rsidRPr="00BB5C37">
        <w:rPr>
          <w:rStyle w:val="StyleUnderline"/>
          <w:highlight w:val="yellow"/>
        </w:rPr>
        <w:t xml:space="preserve">it’s likely that countries will take steps to protect domestic industries, like reinstating borders and tariffs. This would raise the cost of trade, </w:t>
      </w:r>
      <w:r w:rsidRPr="00BB5C37">
        <w:rPr>
          <w:rStyle w:val="StyleUnderline"/>
        </w:rPr>
        <w:t>thus lowering demand for exports</w:t>
      </w:r>
      <w:r w:rsidRPr="00BB5C37">
        <w:rPr>
          <w:rStyle w:val="StyleUnderline"/>
          <w:highlight w:val="yellow"/>
        </w:rPr>
        <w:t>. The fact that every 10% drop in Germany’s exports means its GDP would fall roughly 5% is cause for concern</w:t>
      </w:r>
      <w:r w:rsidRPr="00BB5C37">
        <w:rPr>
          <w:sz w:val="16"/>
        </w:rPr>
        <w:t xml:space="preserve">. </w:t>
      </w:r>
    </w:p>
    <w:p w14:paraId="16BB7F98" w14:textId="77777777" w:rsidR="00052FD9" w:rsidRPr="00BB5C37" w:rsidRDefault="00052FD9" w:rsidP="00934D07">
      <w:pPr>
        <w:rPr>
          <w:rStyle w:val="StyleUnderline"/>
        </w:rPr>
      </w:pPr>
    </w:p>
    <w:p w14:paraId="6F362E17" w14:textId="23A26A1A" w:rsidR="00341BF8" w:rsidRPr="00BB5C37" w:rsidRDefault="00341BF8" w:rsidP="00341BF8">
      <w:pPr>
        <w:pStyle w:val="Heading3"/>
      </w:pPr>
      <w:proofErr w:type="gramStart"/>
      <w:r w:rsidRPr="00BB5C37">
        <w:t>impact</w:t>
      </w:r>
      <w:proofErr w:type="gramEnd"/>
      <w:r w:rsidRPr="00BB5C37">
        <w:t xml:space="preserve"> turn – eu collapse good</w:t>
      </w:r>
    </w:p>
    <w:p w14:paraId="6B39D819" w14:textId="77777777" w:rsidR="00341BF8" w:rsidRPr="00BB5C37" w:rsidRDefault="00341BF8" w:rsidP="00341BF8">
      <w:pPr>
        <w:pStyle w:val="Heading4"/>
      </w:pPr>
      <w:r w:rsidRPr="00BB5C37">
        <w:t>EU collapse sparks multilateralism – organizational failure absolves conservative fears of ‘global governance’</w:t>
      </w:r>
    </w:p>
    <w:p w14:paraId="252427B4" w14:textId="77777777" w:rsidR="00341BF8" w:rsidRPr="00BB5C37" w:rsidRDefault="00341BF8" w:rsidP="00341BF8">
      <w:r w:rsidRPr="00BB5C37">
        <w:rPr>
          <w:rStyle w:val="Style13ptBold"/>
        </w:rPr>
        <w:t xml:space="preserve">Bosco ’11 </w:t>
      </w:r>
      <w:r w:rsidRPr="00BB5C37">
        <w:t xml:space="preserve">(David Bosco, Foreign Policy contributing editor and assistant professor at American University's School of International Service, "Would an EU collapse change multilateralism?", </w:t>
      </w:r>
      <w:hyperlink r:id="rId176" w:history="1">
        <w:r w:rsidRPr="00BB5C37">
          <w:rPr>
            <w:rStyle w:val="Hyperlink"/>
          </w:rPr>
          <w:t>http://bosco.foreignpolicy.com/posts/2011/12/31/would_an_eu_collapse_change_multilateralism</w:t>
        </w:r>
      </w:hyperlink>
      <w:r w:rsidRPr="00BB5C37">
        <w:t xml:space="preserve">, December 31, 2011) </w:t>
      </w:r>
    </w:p>
    <w:p w14:paraId="7713D82A" w14:textId="77777777" w:rsidR="00341BF8" w:rsidRPr="00BB5C37" w:rsidRDefault="00341BF8" w:rsidP="00341BF8">
      <w:pPr>
        <w:rPr>
          <w:rStyle w:val="StyleUnderline"/>
          <w:sz w:val="16"/>
          <w:u w:val="none"/>
        </w:rPr>
      </w:pPr>
      <w:r w:rsidRPr="00BB5C37">
        <w:rPr>
          <w:sz w:val="16"/>
        </w:rPr>
        <w:t xml:space="preserve">But </w:t>
      </w:r>
      <w:r w:rsidRPr="00BB5C37">
        <w:rPr>
          <w:rStyle w:val="StyleUnderline"/>
          <w:highlight w:val="yellow"/>
        </w:rPr>
        <w:t>not all the consequences of an EU collapse would</w:t>
      </w:r>
      <w:r w:rsidRPr="00BB5C37">
        <w:rPr>
          <w:rStyle w:val="StyleUnderline"/>
        </w:rPr>
        <w:t xml:space="preserve"> necessarily </w:t>
      </w:r>
      <w:r w:rsidRPr="00BB5C37">
        <w:rPr>
          <w:rStyle w:val="StyleUnderline"/>
          <w:highlight w:val="yellow"/>
        </w:rPr>
        <w:t>be doleful for multilateralism</w:t>
      </w:r>
      <w:r w:rsidRPr="00BB5C37">
        <w:rPr>
          <w:rStyle w:val="StyleUnderline"/>
        </w:rPr>
        <w:t xml:space="preserve">. </w:t>
      </w:r>
      <w:r w:rsidRPr="00BB5C37">
        <w:rPr>
          <w:rStyle w:val="StyleUnderline"/>
          <w:highlight w:val="yellow"/>
        </w:rPr>
        <w:t>The cracking</w:t>
      </w:r>
      <w:r w:rsidRPr="00BB5C37">
        <w:rPr>
          <w:rStyle w:val="StyleUnderline"/>
        </w:rPr>
        <w:t xml:space="preserve"> of the </w:t>
      </w:r>
      <w:r w:rsidRPr="00BB5C37">
        <w:rPr>
          <w:rStyle w:val="StyleUnderline"/>
          <w:highlight w:val="yellow"/>
        </w:rPr>
        <w:t>EU</w:t>
      </w:r>
      <w:r w:rsidRPr="00BB5C37">
        <w:rPr>
          <w:rStyle w:val="StyleUnderline"/>
        </w:rPr>
        <w:t xml:space="preserve"> model </w:t>
      </w:r>
      <w:r w:rsidRPr="00BB5C37">
        <w:rPr>
          <w:rStyle w:val="StyleUnderline"/>
          <w:highlight w:val="yellow"/>
        </w:rPr>
        <w:t>might encourage less imitation and more innovation in regional organization</w:t>
      </w:r>
      <w:r w:rsidRPr="00BB5C37">
        <w:rPr>
          <w:sz w:val="16"/>
        </w:rPr>
        <w:t xml:space="preserve">; the idea that EU-type institutions could simply be transplanted to other regions was always far-fetched. </w:t>
      </w:r>
      <w:r w:rsidRPr="00BB5C37">
        <w:rPr>
          <w:rStyle w:val="StyleUnderline"/>
          <w:highlight w:val="yellow"/>
        </w:rPr>
        <w:t>In the U</w:t>
      </w:r>
      <w:r w:rsidRPr="00BB5C37">
        <w:rPr>
          <w:rStyle w:val="StyleUnderline"/>
        </w:rPr>
        <w:t xml:space="preserve">nited </w:t>
      </w:r>
      <w:r w:rsidRPr="00BB5C37">
        <w:rPr>
          <w:rStyle w:val="StyleUnderline"/>
          <w:highlight w:val="yellow"/>
        </w:rPr>
        <w:t>S</w:t>
      </w:r>
      <w:r w:rsidRPr="00BB5C37">
        <w:rPr>
          <w:rStyle w:val="StyleUnderline"/>
        </w:rPr>
        <w:t xml:space="preserve">tates, </w:t>
      </w:r>
      <w:r w:rsidRPr="00BB5C37">
        <w:rPr>
          <w:rStyle w:val="StyleUnderline"/>
          <w:highlight w:val="yellow"/>
        </w:rPr>
        <w:t>it's</w:t>
      </w:r>
      <w:r w:rsidRPr="00BB5C37">
        <w:rPr>
          <w:rStyle w:val="StyleUnderline"/>
        </w:rPr>
        <w:t xml:space="preserve"> even </w:t>
      </w:r>
      <w:r w:rsidRPr="00BB5C37">
        <w:rPr>
          <w:rStyle w:val="StyleUnderline"/>
          <w:highlight w:val="yellow"/>
        </w:rPr>
        <w:t>possible that a</w:t>
      </w:r>
      <w:r w:rsidRPr="00BB5C37">
        <w:rPr>
          <w:rStyle w:val="StyleUnderline"/>
        </w:rPr>
        <w:t xml:space="preserve">n EU </w:t>
      </w:r>
      <w:r w:rsidRPr="00BB5C37">
        <w:rPr>
          <w:rStyle w:val="StyleUnderline"/>
          <w:highlight w:val="yellow"/>
        </w:rPr>
        <w:t>crackup would improve the mood of conservatives about international cooperation.</w:t>
      </w:r>
      <w:r w:rsidRPr="00BB5C37">
        <w:rPr>
          <w:rStyle w:val="StyleUnderline"/>
        </w:rPr>
        <w:t xml:space="preserve"> </w:t>
      </w:r>
      <w:r w:rsidRPr="00BB5C37">
        <w:rPr>
          <w:rStyle w:val="StyleUnderline"/>
          <w:highlight w:val="yellow"/>
        </w:rPr>
        <w:t>The EU</w:t>
      </w:r>
      <w:r w:rsidRPr="00BB5C37">
        <w:rPr>
          <w:sz w:val="16"/>
        </w:rPr>
        <w:t xml:space="preserve">, after all, embodies several conservative fears about international cooperation. First, it </w:t>
      </w:r>
      <w:r w:rsidRPr="00BB5C37">
        <w:rPr>
          <w:rStyle w:val="StyleUnderline"/>
          <w:highlight w:val="yellow"/>
        </w:rPr>
        <w:t>suggests</w:t>
      </w:r>
      <w:r w:rsidRPr="00BB5C37">
        <w:rPr>
          <w:rStyle w:val="StyleUnderline"/>
        </w:rPr>
        <w:t xml:space="preserve"> that </w:t>
      </w:r>
      <w:r w:rsidRPr="00BB5C37">
        <w:rPr>
          <w:rStyle w:val="StyleUnderline"/>
          <w:highlight w:val="yellow"/>
        </w:rPr>
        <w:t>cooperation</w:t>
      </w:r>
      <w:r w:rsidRPr="00BB5C37">
        <w:rPr>
          <w:rStyle w:val="StyleUnderline"/>
        </w:rPr>
        <w:t xml:space="preserve"> will necessarily </w:t>
      </w:r>
      <w:r w:rsidRPr="00BB5C37">
        <w:rPr>
          <w:rStyle w:val="StyleUnderline"/>
          <w:highlight w:val="yellow"/>
        </w:rPr>
        <w:t>push states</w:t>
      </w:r>
      <w:r w:rsidRPr="00BB5C37">
        <w:rPr>
          <w:rStyle w:val="StyleUnderline"/>
        </w:rPr>
        <w:t xml:space="preserve"> leftward--</w:t>
      </w:r>
      <w:r w:rsidRPr="00BB5C37">
        <w:rPr>
          <w:rStyle w:val="StyleUnderline"/>
          <w:highlight w:val="yellow"/>
        </w:rPr>
        <w:t>toward</w:t>
      </w:r>
      <w:r w:rsidRPr="00BB5C37">
        <w:rPr>
          <w:rStyle w:val="StyleUnderline"/>
        </w:rPr>
        <w:t xml:space="preserve"> greater </w:t>
      </w:r>
      <w:r w:rsidRPr="00BB5C37">
        <w:rPr>
          <w:rStyle w:val="StyleUnderline"/>
          <w:highlight w:val="yellow"/>
        </w:rPr>
        <w:t>taxation</w:t>
      </w:r>
      <w:r w:rsidRPr="00BB5C37">
        <w:rPr>
          <w:rStyle w:val="StyleUnderline"/>
        </w:rPr>
        <w:t xml:space="preserve">, social spending, </w:t>
      </w:r>
      <w:r w:rsidRPr="00BB5C37">
        <w:rPr>
          <w:rStyle w:val="StyleUnderline"/>
          <w:highlight w:val="yellow"/>
        </w:rPr>
        <w:t>and</w:t>
      </w:r>
      <w:r w:rsidRPr="00BB5C37">
        <w:rPr>
          <w:rStyle w:val="StyleUnderline"/>
        </w:rPr>
        <w:t xml:space="preserve"> environmental </w:t>
      </w:r>
      <w:r w:rsidRPr="00BB5C37">
        <w:rPr>
          <w:rStyle w:val="StyleUnderline"/>
          <w:highlight w:val="yellow"/>
        </w:rPr>
        <w:t>regulation</w:t>
      </w:r>
      <w:r w:rsidRPr="00BB5C37">
        <w:rPr>
          <w:rStyle w:val="StyleUnderline"/>
        </w:rPr>
        <w:t xml:space="preserve">. Second, the EU project has strongly implied that modest, functional </w:t>
      </w:r>
      <w:r w:rsidRPr="00BB5C37">
        <w:rPr>
          <w:rStyle w:val="StyleUnderline"/>
          <w:highlight w:val="yellow"/>
        </w:rPr>
        <w:t>cooperation</w:t>
      </w:r>
      <w:r w:rsidRPr="00BB5C37">
        <w:rPr>
          <w:rStyle w:val="StyleUnderline"/>
        </w:rPr>
        <w:t xml:space="preserve"> between states </w:t>
      </w:r>
      <w:r w:rsidRPr="00BB5C37">
        <w:rPr>
          <w:rStyle w:val="StyleUnderline"/>
          <w:highlight w:val="yellow"/>
        </w:rPr>
        <w:t>leads</w:t>
      </w:r>
      <w:r w:rsidRPr="00BB5C37">
        <w:rPr>
          <w:rStyle w:val="StyleUnderline"/>
        </w:rPr>
        <w:t xml:space="preserve"> inexorably </w:t>
      </w:r>
      <w:r w:rsidRPr="00BB5C37">
        <w:rPr>
          <w:rStyle w:val="StyleUnderline"/>
          <w:highlight w:val="yellow"/>
        </w:rPr>
        <w:t>to the</w:t>
      </w:r>
      <w:r w:rsidRPr="00BB5C37">
        <w:rPr>
          <w:sz w:val="16"/>
        </w:rPr>
        <w:t xml:space="preserve"> shedding of important sovereignty and perhaps ultimately to the </w:t>
      </w:r>
      <w:r w:rsidRPr="00BB5C37">
        <w:rPr>
          <w:rStyle w:val="StyleUnderline"/>
          <w:highlight w:val="yellow"/>
        </w:rPr>
        <w:t>disappearance of the sovereign state. That fear is central to conservative qualms about</w:t>
      </w:r>
      <w:r w:rsidRPr="00BB5C37">
        <w:rPr>
          <w:rStyle w:val="StyleUnderline"/>
        </w:rPr>
        <w:t xml:space="preserve"> much more modest </w:t>
      </w:r>
      <w:r w:rsidRPr="00BB5C37">
        <w:rPr>
          <w:rStyle w:val="StyleUnderline"/>
          <w:highlight w:val="yellow"/>
        </w:rPr>
        <w:t>international organizations</w:t>
      </w:r>
      <w:r w:rsidRPr="00BB5C37">
        <w:rPr>
          <w:rStyle w:val="StyleUnderline"/>
        </w:rPr>
        <w:t>, including the UN</w:t>
      </w:r>
      <w:r w:rsidRPr="00BB5C37">
        <w:rPr>
          <w:sz w:val="16"/>
        </w:rPr>
        <w:t xml:space="preserve">. For the most part, conservatives don't object to UN peacekeeping missions in Sudan, WHO vaccination campaigns, or to the work of UNHCR with refugees around the world. </w:t>
      </w:r>
      <w:r w:rsidRPr="00BB5C37">
        <w:rPr>
          <w:rStyle w:val="StyleUnderline"/>
          <w:highlight w:val="yellow"/>
        </w:rPr>
        <w:t>What gives them nightmares is the</w:t>
      </w:r>
      <w:r w:rsidRPr="00BB5C37">
        <w:rPr>
          <w:rStyle w:val="StyleUnderline"/>
        </w:rPr>
        <w:t xml:space="preserve"> nebulous </w:t>
      </w:r>
      <w:r w:rsidRPr="00BB5C37">
        <w:rPr>
          <w:rStyle w:val="StyleUnderline"/>
          <w:highlight w:val="yellow"/>
        </w:rPr>
        <w:t>project of "global governance</w:t>
      </w:r>
      <w:r w:rsidRPr="00BB5C37">
        <w:rPr>
          <w:rStyle w:val="StyleUnderline"/>
        </w:rPr>
        <w:t xml:space="preserve">," pregnant as it is with more menacing possibilities. </w:t>
      </w:r>
      <w:r w:rsidRPr="00BB5C37">
        <w:rPr>
          <w:rStyle w:val="StyleUnderline"/>
          <w:highlight w:val="yellow"/>
        </w:rPr>
        <w:t>If the EU fails, so too has the most outlandish experiment in shared sovereignty</w:t>
      </w:r>
      <w:r w:rsidRPr="00BB5C37">
        <w:rPr>
          <w:rStyle w:val="StyleUnderline"/>
        </w:rPr>
        <w:t xml:space="preserve">. And </w:t>
      </w:r>
      <w:r w:rsidRPr="00BB5C37">
        <w:rPr>
          <w:rStyle w:val="StyleUnderline"/>
          <w:highlight w:val="yellow"/>
        </w:rPr>
        <w:t>that</w:t>
      </w:r>
      <w:r w:rsidRPr="00BB5C37">
        <w:rPr>
          <w:rStyle w:val="StyleUnderline"/>
        </w:rPr>
        <w:t xml:space="preserve"> just </w:t>
      </w:r>
      <w:r w:rsidRPr="00BB5C37">
        <w:rPr>
          <w:rStyle w:val="StyleUnderline"/>
          <w:highlight w:val="yellow"/>
        </w:rPr>
        <w:t>might make</w:t>
      </w:r>
      <w:r w:rsidRPr="00BB5C37">
        <w:rPr>
          <w:rStyle w:val="StyleUnderline"/>
        </w:rPr>
        <w:t xml:space="preserve"> some wary </w:t>
      </w:r>
      <w:r w:rsidRPr="00BB5C37">
        <w:rPr>
          <w:rStyle w:val="StyleUnderline"/>
          <w:highlight w:val="yellow"/>
        </w:rPr>
        <w:t>Americans</w:t>
      </w:r>
      <w:r w:rsidRPr="00BB5C37">
        <w:rPr>
          <w:rStyle w:val="StyleUnderline"/>
        </w:rPr>
        <w:t xml:space="preserve"> more </w:t>
      </w:r>
      <w:r w:rsidRPr="00BB5C37">
        <w:rPr>
          <w:rStyle w:val="StyleUnderline"/>
          <w:highlight w:val="yellow"/>
        </w:rPr>
        <w:t>amenable to</w:t>
      </w:r>
      <w:r w:rsidRPr="00BB5C37">
        <w:rPr>
          <w:rStyle w:val="StyleUnderline"/>
        </w:rPr>
        <w:t xml:space="preserve"> the very modest </w:t>
      </w:r>
      <w:r w:rsidRPr="00BB5C37">
        <w:rPr>
          <w:rStyle w:val="StyleUnderline"/>
          <w:highlight w:val="yellow"/>
        </w:rPr>
        <w:t>multilateralism</w:t>
      </w:r>
      <w:r w:rsidRPr="00BB5C37">
        <w:rPr>
          <w:sz w:val="16"/>
        </w:rPr>
        <w:t xml:space="preserve"> other international organizations offer.</w:t>
      </w:r>
    </w:p>
    <w:p w14:paraId="4F58B0CD" w14:textId="77777777" w:rsidR="00341BF8" w:rsidRPr="00BB5C37" w:rsidRDefault="00341BF8" w:rsidP="00341BF8">
      <w:pPr>
        <w:pStyle w:val="Heading4"/>
      </w:pPr>
      <w:r w:rsidRPr="00BB5C37">
        <w:t>Turns the AFF – solves and turns all case impacts</w:t>
      </w:r>
    </w:p>
    <w:p w14:paraId="188397E5" w14:textId="77777777" w:rsidR="00341BF8" w:rsidRPr="00BB5C37" w:rsidRDefault="00341BF8" w:rsidP="00341BF8">
      <w:r w:rsidRPr="00BB5C37">
        <w:rPr>
          <w:rStyle w:val="Style13ptBold"/>
        </w:rPr>
        <w:t>Dyer ‘4</w:t>
      </w:r>
      <w:r w:rsidRPr="00BB5C37">
        <w:t xml:space="preserve"> (Gwynne Dyer, London University Military History Ph.D, The end of war," Toronto Star</w:t>
      </w:r>
      <w:proofErr w:type="gramStart"/>
      <w:r w:rsidRPr="00BB5C37">
        <w:t>,12</w:t>
      </w:r>
      <w:proofErr w:type="gramEnd"/>
      <w:r w:rsidRPr="00BB5C37">
        <w:t xml:space="preserve">-30-2004, accessed: lexis nexis, 2004) </w:t>
      </w:r>
    </w:p>
    <w:p w14:paraId="0B66E37E" w14:textId="77777777" w:rsidR="00341BF8" w:rsidRPr="00BB5C37" w:rsidRDefault="00341BF8" w:rsidP="00341BF8">
      <w:pPr>
        <w:rPr>
          <w:u w:val="single"/>
        </w:rPr>
      </w:pPr>
      <w:r w:rsidRPr="00BB5C37">
        <w:rPr>
          <w:sz w:val="16"/>
        </w:rPr>
        <w:t xml:space="preserve">War is deeply embedded in our history and our culture, probably since before we were even fully human, but weaning ourselves away from it should not be a bigger mountain to climb than some of the other changes we have already made in the way we live, given the right incentives. And we have certainly been given the right incentives: The holiday from </w:t>
      </w:r>
      <w:r w:rsidRPr="00BB5C37">
        <w:rPr>
          <w:highlight w:val="yellow"/>
          <w:u w:val="single"/>
        </w:rPr>
        <w:t>history</w:t>
      </w:r>
      <w:r w:rsidRPr="00BB5C37">
        <w:rPr>
          <w:sz w:val="16"/>
        </w:rPr>
        <w:t xml:space="preserve"> that we have enjoyed since the early '90s </w:t>
      </w:r>
      <w:r w:rsidRPr="00BB5C37">
        <w:rPr>
          <w:highlight w:val="yellow"/>
          <w:u w:val="single"/>
        </w:rPr>
        <w:t>may be drawing to an end, and another great-power war</w:t>
      </w:r>
      <w:r w:rsidRPr="00BB5C37">
        <w:rPr>
          <w:sz w:val="16"/>
          <w:highlight w:val="yellow"/>
        </w:rPr>
        <w:t xml:space="preserve">, </w:t>
      </w:r>
      <w:r w:rsidRPr="00BB5C37">
        <w:rPr>
          <w:highlight w:val="yellow"/>
          <w:u w:val="single"/>
        </w:rPr>
        <w:t>fought next ontime with nuclear weapons</w:t>
      </w:r>
      <w:r w:rsidRPr="00BB5C37">
        <w:rPr>
          <w:sz w:val="16"/>
          <w:highlight w:val="yellow"/>
        </w:rPr>
        <w:t xml:space="preserve">, </w:t>
      </w:r>
      <w:r w:rsidRPr="00BB5C37">
        <w:rPr>
          <w:highlight w:val="yellow"/>
          <w:u w:val="single"/>
        </w:rPr>
        <w:t>may be lurking in our future</w:t>
      </w:r>
      <w:proofErr w:type="gramStart"/>
      <w:r w:rsidRPr="00BB5C37">
        <w:rPr>
          <w:u w:val="single"/>
        </w:rPr>
        <w:t>..</w:t>
      </w:r>
      <w:proofErr w:type="gramEnd"/>
      <w:r w:rsidRPr="00BB5C37">
        <w:rPr>
          <w:sz w:val="16"/>
        </w:rPr>
        <w:t xml:space="preserve"> The "firebreak" against nuclear weapons use that we began building after Hiroshima and Nagasaki has held for well over half a century now. But the </w:t>
      </w:r>
      <w:r w:rsidRPr="00BB5C37">
        <w:rPr>
          <w:u w:val="single"/>
        </w:rPr>
        <w:t>proliferation of nuclear weapons</w:t>
      </w:r>
      <w:r w:rsidRPr="00BB5C37">
        <w:rPr>
          <w:sz w:val="16"/>
        </w:rPr>
        <w:t xml:space="preserve"> to new powers </w:t>
      </w:r>
      <w:r w:rsidRPr="00BB5C37">
        <w:rPr>
          <w:u w:val="single"/>
        </w:rPr>
        <w:t>is a major challenge to the stability of the system. So are</w:t>
      </w:r>
      <w:r w:rsidRPr="00BB5C37">
        <w:rPr>
          <w:sz w:val="16"/>
        </w:rPr>
        <w:t xml:space="preserve"> the </w:t>
      </w:r>
      <w:r w:rsidRPr="00BB5C37">
        <w:rPr>
          <w:u w:val="single"/>
        </w:rPr>
        <w:t>coming crises</w:t>
      </w:r>
      <w:r w:rsidRPr="00BB5C37">
        <w:rPr>
          <w:sz w:val="16"/>
        </w:rPr>
        <w:t xml:space="preserve">, mostly </w:t>
      </w:r>
      <w:r w:rsidRPr="00BB5C37">
        <w:rPr>
          <w:u w:val="single"/>
        </w:rPr>
        <w:t>environmental in origin</w:t>
      </w:r>
      <w:r w:rsidRPr="00BB5C37">
        <w:rPr>
          <w:sz w:val="16"/>
        </w:rPr>
        <w:t xml:space="preserve">, which will hit some countries much harder than others, and may drive some to desperation. </w:t>
      </w:r>
      <w:r w:rsidRPr="00BB5C37">
        <w:rPr>
          <w:highlight w:val="yellow"/>
          <w:u w:val="single"/>
        </w:rPr>
        <w:t>Add in</w:t>
      </w:r>
      <w:r w:rsidRPr="00BB5C37">
        <w:rPr>
          <w:sz w:val="16"/>
        </w:rPr>
        <w:t xml:space="preserve"> the </w:t>
      </w:r>
      <w:r w:rsidRPr="00BB5C37">
        <w:rPr>
          <w:highlight w:val="yellow"/>
          <w:u w:val="single"/>
        </w:rPr>
        <w:t>huge impending shifts in the great-power system as China and India grow to rival the U</w:t>
      </w:r>
      <w:r w:rsidRPr="00BB5C37">
        <w:rPr>
          <w:sz w:val="16"/>
        </w:rPr>
        <w:t xml:space="preserve">nited </w:t>
      </w:r>
      <w:r w:rsidRPr="00BB5C37">
        <w:rPr>
          <w:highlight w:val="yellow"/>
          <w:u w:val="single"/>
        </w:rPr>
        <w:t>S</w:t>
      </w:r>
      <w:r w:rsidRPr="00BB5C37">
        <w:rPr>
          <w:sz w:val="16"/>
        </w:rPr>
        <w:t xml:space="preserve">tates in GDP over the next 30 or 40 years and </w:t>
      </w:r>
      <w:r w:rsidRPr="00BB5C37">
        <w:rPr>
          <w:highlight w:val="yellow"/>
          <w:u w:val="single"/>
        </w:rPr>
        <w:t>it will be hard to keep things from spinning out of control</w:t>
      </w:r>
      <w:r w:rsidRPr="00BB5C37">
        <w:rPr>
          <w:sz w:val="16"/>
        </w:rPr>
        <w:t xml:space="preserve">. </w:t>
      </w:r>
      <w:r w:rsidRPr="00BB5C37">
        <w:rPr>
          <w:highlight w:val="yellow"/>
          <w:u w:val="single"/>
        </w:rPr>
        <w:t>With</w:t>
      </w:r>
      <w:r w:rsidRPr="00BB5C37">
        <w:rPr>
          <w:sz w:val="16"/>
        </w:rPr>
        <w:t xml:space="preserve"> good luck and </w:t>
      </w:r>
      <w:r w:rsidRPr="00BB5C37">
        <w:rPr>
          <w:highlight w:val="yellow"/>
          <w:u w:val="single"/>
        </w:rPr>
        <w:t>good management, we may be able to ride out the next half-century without the</w:t>
      </w:r>
      <w:r w:rsidRPr="00BB5C37">
        <w:rPr>
          <w:sz w:val="16"/>
        </w:rPr>
        <w:t xml:space="preserve"> first-magnitude </w:t>
      </w:r>
      <w:r w:rsidRPr="00BB5C37">
        <w:rPr>
          <w:highlight w:val="yellow"/>
          <w:u w:val="single"/>
        </w:rPr>
        <w:t>catastrophe of a global nuclear war</w:t>
      </w:r>
      <w:r w:rsidRPr="00BB5C37">
        <w:rPr>
          <w:sz w:val="16"/>
          <w:highlight w:val="yellow"/>
        </w:rPr>
        <w:t xml:space="preserve">, </w:t>
      </w:r>
      <w:r w:rsidRPr="00BB5C37">
        <w:rPr>
          <w:highlight w:val="yellow"/>
          <w:u w:val="single"/>
        </w:rPr>
        <w:t>but</w:t>
      </w:r>
      <w:r w:rsidRPr="00BB5C37">
        <w:rPr>
          <w:sz w:val="16"/>
        </w:rPr>
        <w:t xml:space="preserve"> the </w:t>
      </w:r>
      <w:r w:rsidRPr="00BB5C37">
        <w:rPr>
          <w:highlight w:val="yellow"/>
          <w:u w:val="single"/>
        </w:rPr>
        <w:t>potential</w:t>
      </w:r>
      <w:r w:rsidRPr="00BB5C37">
        <w:rPr>
          <w:sz w:val="16"/>
        </w:rPr>
        <w:t xml:space="preserve"> certainly </w:t>
      </w:r>
      <w:r w:rsidRPr="00BB5C37">
        <w:rPr>
          <w:highlight w:val="yellow"/>
          <w:u w:val="single"/>
        </w:rPr>
        <w:t>exists for a major die-back</w:t>
      </w:r>
      <w:r w:rsidRPr="00BB5C37">
        <w:rPr>
          <w:sz w:val="16"/>
        </w:rPr>
        <w:t xml:space="preserve"> of human population. We cannot command the good luck, but </w:t>
      </w:r>
      <w:r w:rsidRPr="00BB5C37">
        <w:rPr>
          <w:highlight w:val="yellow"/>
          <w:u w:val="single"/>
        </w:rPr>
        <w:t>good management</w:t>
      </w:r>
      <w:r w:rsidRPr="00BB5C37">
        <w:rPr>
          <w:u w:val="single"/>
        </w:rPr>
        <w:t xml:space="preserve"> is something we can choose to provide.</w:t>
      </w:r>
      <w:r w:rsidRPr="00BB5C37">
        <w:rPr>
          <w:sz w:val="16"/>
        </w:rPr>
        <w:t xml:space="preserve"> </w:t>
      </w:r>
      <w:r w:rsidRPr="00BB5C37">
        <w:rPr>
          <w:u w:val="single"/>
        </w:rPr>
        <w:t xml:space="preserve">It </w:t>
      </w:r>
      <w:r w:rsidRPr="00BB5C37">
        <w:rPr>
          <w:highlight w:val="yellow"/>
          <w:u w:val="single"/>
        </w:rPr>
        <w:t>depends</w:t>
      </w:r>
      <w:r w:rsidRPr="00BB5C37">
        <w:rPr>
          <w:u w:val="single"/>
        </w:rPr>
        <w:t xml:space="preserve">, above all, </w:t>
      </w:r>
      <w:r w:rsidRPr="00BB5C37">
        <w:rPr>
          <w:highlight w:val="yellow"/>
          <w:u w:val="single"/>
        </w:rPr>
        <w:t>on</w:t>
      </w:r>
      <w:r w:rsidRPr="00BB5C37">
        <w:rPr>
          <w:u w:val="single"/>
        </w:rPr>
        <w:t xml:space="preserve"> preserving and </w:t>
      </w:r>
      <w:r w:rsidRPr="00BB5C37">
        <w:rPr>
          <w:highlight w:val="yellow"/>
          <w:u w:val="single"/>
        </w:rPr>
        <w:t>extending the multilateral system</w:t>
      </w:r>
      <w:r w:rsidRPr="00BB5C37">
        <w:rPr>
          <w:sz w:val="16"/>
        </w:rPr>
        <w:t xml:space="preserve"> that we have been building since the end of World War II. </w:t>
      </w:r>
      <w:r w:rsidRPr="00BB5C37">
        <w:rPr>
          <w:sz w:val="16"/>
          <w:highlight w:val="yellow"/>
        </w:rPr>
        <w:t xml:space="preserve">The </w:t>
      </w:r>
      <w:r w:rsidRPr="00BB5C37">
        <w:rPr>
          <w:highlight w:val="yellow"/>
          <w:u w:val="single"/>
        </w:rPr>
        <w:t>rising powers must be absorbed into a system that emphasizes co-operation</w:t>
      </w:r>
      <w:r w:rsidRPr="00BB5C37">
        <w:rPr>
          <w:sz w:val="16"/>
        </w:rPr>
        <w:t xml:space="preserve"> and makes room for them, rather than one that deals in confrontation and raw military power. </w:t>
      </w:r>
      <w:r w:rsidRPr="00BB5C37">
        <w:rPr>
          <w:u w:val="single"/>
        </w:rPr>
        <w:t>If they are obliged to play the</w:t>
      </w:r>
      <w:r w:rsidRPr="00BB5C37">
        <w:rPr>
          <w:sz w:val="16"/>
        </w:rPr>
        <w:t xml:space="preserve"> traditional great-power </w:t>
      </w:r>
      <w:r w:rsidRPr="00BB5C37">
        <w:rPr>
          <w:u w:val="single"/>
        </w:rPr>
        <w:t xml:space="preserve">game of winners and losers, then history will repeat itself and everybody loses. </w:t>
      </w:r>
      <w:r w:rsidRPr="00BB5C37">
        <w:rPr>
          <w:sz w:val="16"/>
        </w:rPr>
        <w:t xml:space="preserve">Our </w:t>
      </w:r>
      <w:r w:rsidRPr="00BB5C37">
        <w:rPr>
          <w:u w:val="single"/>
        </w:rPr>
        <w:t>hopes for mitigating the severity of</w:t>
      </w:r>
      <w:r w:rsidRPr="00BB5C37">
        <w:rPr>
          <w:sz w:val="16"/>
        </w:rPr>
        <w:t xml:space="preserve"> the coming </w:t>
      </w:r>
      <w:r w:rsidRPr="00BB5C37">
        <w:rPr>
          <w:u w:val="single"/>
        </w:rPr>
        <w:t>environmental crises</w:t>
      </w:r>
      <w:r w:rsidRPr="00BB5C37">
        <w:rPr>
          <w:sz w:val="16"/>
        </w:rPr>
        <w:t xml:space="preserve"> also </w:t>
      </w:r>
      <w:r w:rsidRPr="00BB5C37">
        <w:rPr>
          <w:u w:val="single"/>
        </w:rPr>
        <w:t>depend on</w:t>
      </w:r>
      <w:r w:rsidRPr="00BB5C37">
        <w:rPr>
          <w:sz w:val="16"/>
        </w:rPr>
        <w:t xml:space="preserve"> early and </w:t>
      </w:r>
      <w:r w:rsidRPr="00BB5C37">
        <w:rPr>
          <w:u w:val="single"/>
        </w:rPr>
        <w:t>concerted global action</w:t>
      </w:r>
      <w:r w:rsidRPr="00BB5C37">
        <w:rPr>
          <w:sz w:val="16"/>
        </w:rPr>
        <w:t xml:space="preserve"> of a sort that can only happen </w:t>
      </w:r>
      <w:r w:rsidRPr="00BB5C37">
        <w:rPr>
          <w:u w:val="single"/>
        </w:rPr>
        <w:t>in a</w:t>
      </w:r>
      <w:r w:rsidRPr="00BB5C37">
        <w:rPr>
          <w:sz w:val="16"/>
        </w:rPr>
        <w:t xml:space="preserve"> basically </w:t>
      </w:r>
      <w:r w:rsidRPr="00BB5C37">
        <w:rPr>
          <w:u w:val="single"/>
        </w:rPr>
        <w:t>co-operative international system</w:t>
      </w:r>
      <w:r w:rsidRPr="00BB5C37">
        <w:rPr>
          <w:sz w:val="16"/>
        </w:rPr>
        <w:t xml:space="preserve">. </w:t>
      </w:r>
      <w:r w:rsidRPr="00BB5C37">
        <w:rPr>
          <w:u w:val="single"/>
        </w:rPr>
        <w:t>When</w:t>
      </w:r>
      <w:r w:rsidRPr="00BB5C37">
        <w:rPr>
          <w:sz w:val="16"/>
        </w:rPr>
        <w:t xml:space="preserve"> the </w:t>
      </w:r>
      <w:r w:rsidRPr="00BB5C37">
        <w:rPr>
          <w:u w:val="single"/>
        </w:rPr>
        <w:t>great powers are locked into</w:t>
      </w:r>
      <w:r w:rsidRPr="00BB5C37">
        <w:rPr>
          <w:sz w:val="16"/>
        </w:rPr>
        <w:t xml:space="preserve"> a military </w:t>
      </w:r>
      <w:r w:rsidRPr="00BB5C37">
        <w:rPr>
          <w:u w:val="single"/>
        </w:rPr>
        <w:t>confrontation, there is simply not enough spare attention</w:t>
      </w:r>
      <w:r w:rsidRPr="00BB5C37">
        <w:rPr>
          <w:sz w:val="16"/>
        </w:rPr>
        <w:t xml:space="preserve">, let alone enough </w:t>
      </w:r>
      <w:r w:rsidRPr="00BB5C37">
        <w:rPr>
          <w:u w:val="single"/>
        </w:rPr>
        <w:t xml:space="preserve">trust, to make deals on </w:t>
      </w:r>
      <w:r w:rsidRPr="00BB5C37">
        <w:rPr>
          <w:sz w:val="16"/>
        </w:rPr>
        <w:t xml:space="preserve">those </w:t>
      </w:r>
      <w:r w:rsidRPr="00BB5C37">
        <w:rPr>
          <w:u w:val="single"/>
        </w:rPr>
        <w:t>issues</w:t>
      </w:r>
      <w:r w:rsidRPr="00BB5C37">
        <w:rPr>
          <w:sz w:val="16"/>
        </w:rPr>
        <w:t xml:space="preserve">, so </w:t>
      </w:r>
      <w:r w:rsidRPr="00BB5C37">
        <w:rPr>
          <w:highlight w:val="yellow"/>
          <w:u w:val="single"/>
        </w:rPr>
        <w:t>the highest priority at the moment is to keep the multilateral approach alive and avoid a drift back into alliance systems and arms races</w:t>
      </w:r>
      <w:r w:rsidRPr="00BB5C37">
        <w:rPr>
          <w:sz w:val="16"/>
        </w:rPr>
        <w:t xml:space="preserve">. And </w:t>
      </w:r>
      <w:r w:rsidRPr="00BB5C37">
        <w:rPr>
          <w:rStyle w:val="UnderlineChar"/>
        </w:rPr>
        <w:t>there is no point in dreaming</w:t>
      </w:r>
      <w:r w:rsidRPr="00BB5C37">
        <w:rPr>
          <w:sz w:val="16"/>
        </w:rPr>
        <w:t xml:space="preserve"> that </w:t>
      </w:r>
      <w:r w:rsidRPr="00BB5C37">
        <w:rPr>
          <w:rStyle w:val="UnderlineChar"/>
        </w:rPr>
        <w:t>we can leap straight into</w:t>
      </w:r>
      <w:r w:rsidRPr="00BB5C37">
        <w:rPr>
          <w:sz w:val="16"/>
        </w:rPr>
        <w:t xml:space="preserve"> some </w:t>
      </w:r>
      <w:r w:rsidRPr="00BB5C37">
        <w:rPr>
          <w:rStyle w:val="UnderlineChar"/>
        </w:rPr>
        <w:t>never-land</w:t>
      </w:r>
      <w:r w:rsidRPr="00BB5C37">
        <w:rPr>
          <w:sz w:val="16"/>
        </w:rPr>
        <w:t xml:space="preserve"> of universal brotherhood; </w:t>
      </w:r>
      <w:r w:rsidRPr="00BB5C37">
        <w:rPr>
          <w:u w:val="single"/>
        </w:rPr>
        <w:t>we will have to confront these challenges and solve the problem of war within the context of the existing state system.</w:t>
      </w:r>
    </w:p>
    <w:p w14:paraId="05320E34" w14:textId="77777777" w:rsidR="00341BF8" w:rsidRPr="00BB5C37" w:rsidRDefault="00341BF8" w:rsidP="00341BF8">
      <w:pPr>
        <w:rPr>
          <w:u w:val="single"/>
        </w:rPr>
      </w:pPr>
    </w:p>
    <w:p w14:paraId="139704DE" w14:textId="309E101F" w:rsidR="00341BF8" w:rsidRPr="00BB5C37" w:rsidRDefault="00341BF8" w:rsidP="00341BF8">
      <w:pPr>
        <w:pStyle w:val="Heading3"/>
      </w:pPr>
      <w:proofErr w:type="gramStart"/>
      <w:r w:rsidRPr="00BB5C37">
        <w:t>impact</w:t>
      </w:r>
      <w:proofErr w:type="gramEnd"/>
      <w:r w:rsidRPr="00BB5C37">
        <w:t xml:space="preserve"> turn – eu collapse good – nato</w:t>
      </w:r>
    </w:p>
    <w:p w14:paraId="39716FA7" w14:textId="77777777" w:rsidR="00341BF8" w:rsidRPr="00BB5C37" w:rsidRDefault="00341BF8" w:rsidP="00341BF8">
      <w:pPr>
        <w:pStyle w:val="Heading4"/>
      </w:pPr>
      <w:r w:rsidRPr="00BB5C37">
        <w:t>No impact and turn – EU collapse leads to NATO expansion – revitalizes the alliance and cushions European political fallout</w:t>
      </w:r>
    </w:p>
    <w:p w14:paraId="4FD53B86" w14:textId="77777777" w:rsidR="00341BF8" w:rsidRPr="00BB5C37" w:rsidRDefault="00341BF8" w:rsidP="00341BF8">
      <w:proofErr w:type="gramStart"/>
      <w:r w:rsidRPr="00BB5C37">
        <w:rPr>
          <w:rStyle w:val="Style13ptBold"/>
        </w:rPr>
        <w:t>Goure ’11</w:t>
      </w:r>
      <w:r w:rsidRPr="00BB5C37">
        <w:t xml:space="preserve"> (Lexington Institute President, 9-22-11 [Daniel, held senior positions in both the private sector and the U.S. Government.</w:t>
      </w:r>
      <w:proofErr w:type="gramEnd"/>
      <w:r w:rsidRPr="00BB5C37">
        <w:t xml:space="preserve"> Most recently, he was a member of the 2001 Department of Defense Transition Team. Dr. Goure spent two years in the U.S. Government as the director of the Office of Strategic Competitiveness in the Office of the Secretary of Defense. He also served as a senior analyst on national security and defense issues with the Center for Naval Analyses, Science Applications International Corporation, SRS Technologies, R&amp;D Associates and System Planning Corporation. </w:t>
      </w:r>
      <w:proofErr w:type="gramStart"/>
      <w:r w:rsidRPr="00BB5C37">
        <w:t>was</w:t>
      </w:r>
      <w:proofErr w:type="gramEnd"/>
      <w:r w:rsidRPr="00BB5C37">
        <w:t xml:space="preserve"> the Deputy Director, International Security Program at the Center for Strategic and International Studies., "Coming EU Collapse Could Re-energize NATO ", http://www.defpro.com/news/details/28104/?SID=50824a11d84c46b49aa469947308327b] </w:t>
      </w:r>
    </w:p>
    <w:p w14:paraId="42596610" w14:textId="77777777" w:rsidR="00341BF8" w:rsidRPr="00BB5C37" w:rsidRDefault="00341BF8" w:rsidP="00341BF8">
      <w:pPr>
        <w:rPr>
          <w:rStyle w:val="StyleUnderline"/>
        </w:rPr>
      </w:pPr>
      <w:r w:rsidRPr="00BB5C37">
        <w:rPr>
          <w:sz w:val="16"/>
        </w:rPr>
        <w:t xml:space="preserve">It is ironic that </w:t>
      </w:r>
      <w:r w:rsidRPr="00BB5C37">
        <w:rPr>
          <w:rStyle w:val="StyleUnderline"/>
          <w:highlight w:val="yellow"/>
        </w:rPr>
        <w:t xml:space="preserve">the Euro’s decline and the EU’s possible demise </w:t>
      </w:r>
      <w:proofErr w:type="gramStart"/>
      <w:r w:rsidRPr="00BB5C37">
        <w:rPr>
          <w:rStyle w:val="StyleUnderline"/>
          <w:highlight w:val="yellow"/>
        </w:rPr>
        <w:t>is</w:t>
      </w:r>
      <w:proofErr w:type="gramEnd"/>
      <w:r w:rsidRPr="00BB5C37">
        <w:rPr>
          <w:rStyle w:val="StyleUnderline"/>
          <w:highlight w:val="yellow"/>
        </w:rPr>
        <w:t xml:space="preserve"> likely to be a boon for NATO</w:t>
      </w:r>
      <w:r w:rsidRPr="00BB5C37">
        <w:rPr>
          <w:rStyle w:val="StyleUnderline"/>
        </w:rPr>
        <w:t xml:space="preserve">. </w:t>
      </w:r>
      <w:r w:rsidRPr="00BB5C37">
        <w:rPr>
          <w:rStyle w:val="StyleUnderline"/>
          <w:highlight w:val="yellow"/>
        </w:rPr>
        <w:t>Absent a strong and expanding EU, NATO will be the sole gravitational force exerting a cohesive influence across the continent. NATO already includes several countries who are not members of the EU; this number will grow significantly if a Euro crisis occurs.</w:t>
      </w:r>
      <w:r w:rsidRPr="00BB5C37">
        <w:rPr>
          <w:rStyle w:val="StyleUnderline"/>
        </w:rPr>
        <w:t xml:space="preserve"> </w:t>
      </w:r>
      <w:r w:rsidRPr="00BB5C37">
        <w:rPr>
          <w:sz w:val="16"/>
        </w:rPr>
        <w:t xml:space="preserve">Most important, </w:t>
      </w:r>
      <w:r w:rsidRPr="00BB5C37">
        <w:rPr>
          <w:rStyle w:val="StyleUnderline"/>
          <w:highlight w:val="yellow"/>
        </w:rPr>
        <w:t>NATO will</w:t>
      </w:r>
      <w:r w:rsidRPr="00BB5C37">
        <w:rPr>
          <w:rStyle w:val="StyleUnderline"/>
        </w:rPr>
        <w:t xml:space="preserve"> have to </w:t>
      </w:r>
      <w:r w:rsidRPr="00BB5C37">
        <w:rPr>
          <w:rStyle w:val="StyleUnderline"/>
          <w:highlight w:val="yellow"/>
        </w:rPr>
        <w:t>stand guard over Europe during a time that may come to resemble</w:t>
      </w:r>
      <w:r w:rsidRPr="00BB5C37">
        <w:rPr>
          <w:rStyle w:val="StyleUnderline"/>
        </w:rPr>
        <w:t xml:space="preserve"> economic and even politically </w:t>
      </w:r>
      <w:r w:rsidRPr="00BB5C37">
        <w:rPr>
          <w:rStyle w:val="StyleUnderline"/>
          <w:highlight w:val="yellow"/>
        </w:rPr>
        <w:t>the 1930s</w:t>
      </w:r>
      <w:r w:rsidRPr="00BB5C37">
        <w:rPr>
          <w:rStyle w:val="StyleUnderline"/>
        </w:rPr>
        <w:t xml:space="preserve">. </w:t>
      </w:r>
      <w:r w:rsidRPr="00BB5C37">
        <w:rPr>
          <w:rStyle w:val="StyleUnderline"/>
          <w:highlight w:val="yellow"/>
        </w:rPr>
        <w:t>NATO can</w:t>
      </w:r>
      <w:r w:rsidRPr="00BB5C37">
        <w:rPr>
          <w:rStyle w:val="StyleUnderline"/>
        </w:rPr>
        <w:t xml:space="preserve"> help </w:t>
      </w:r>
      <w:r w:rsidRPr="00BB5C37">
        <w:rPr>
          <w:rStyle w:val="StyleUnderline"/>
          <w:highlight w:val="yellow"/>
        </w:rPr>
        <w:t>stabilize weak European governments</w:t>
      </w:r>
      <w:r w:rsidRPr="00BB5C37">
        <w:rPr>
          <w:rStyle w:val="StyleUnderline"/>
        </w:rPr>
        <w:t xml:space="preserve"> under tremendous stress. </w:t>
      </w:r>
      <w:r w:rsidRPr="00BB5C37">
        <w:rPr>
          <w:rStyle w:val="StyleUnderline"/>
          <w:highlight w:val="yellow"/>
        </w:rPr>
        <w:t>It also can deter outside powers from seeking to take advantage of Europe's temporary weakness.</w:t>
      </w:r>
      <w:r w:rsidRPr="00BB5C37">
        <w:rPr>
          <w:rStyle w:val="StyleUnderline"/>
        </w:rPr>
        <w:t xml:space="preserve"> Finally, </w:t>
      </w:r>
      <w:r w:rsidRPr="00BB5C37">
        <w:rPr>
          <w:rStyle w:val="StyleUnderline"/>
          <w:highlight w:val="yellow"/>
        </w:rPr>
        <w:t>NATO provides the best means for leveraging what is likely to be a shrinking stock of trans-Atlantic military capabilities.</w:t>
      </w:r>
      <w:r w:rsidRPr="00BB5C37">
        <w:rPr>
          <w:rStyle w:val="StyleUnderline"/>
        </w:rPr>
        <w:t xml:space="preserve"> </w:t>
      </w:r>
      <w:r w:rsidRPr="00BB5C37">
        <w:rPr>
          <w:sz w:val="16"/>
        </w:rPr>
        <w:t xml:space="preserve">Despite its contributions to the conflicts in Afghanistan and Libya, </w:t>
      </w:r>
      <w:r w:rsidRPr="00BB5C37">
        <w:rPr>
          <w:rStyle w:val="StyleUnderline"/>
          <w:highlight w:val="yellow"/>
        </w:rPr>
        <w:t>it has become fashionable</w:t>
      </w:r>
      <w:r w:rsidRPr="00BB5C37">
        <w:rPr>
          <w:rStyle w:val="StyleUnderline"/>
        </w:rPr>
        <w:t xml:space="preserve"> in recent years in some circles </w:t>
      </w:r>
      <w:r w:rsidRPr="00BB5C37">
        <w:rPr>
          <w:rStyle w:val="StyleUnderline"/>
          <w:highlight w:val="yellow"/>
        </w:rPr>
        <w:t>to dismiss NATO as a quaint anachronism. It may well turn out that NATO will prove to be the most important US security relationship of the 21st Century.</w:t>
      </w:r>
      <w:r w:rsidRPr="00BB5C37">
        <w:rPr>
          <w:rStyle w:val="StyleUnderline"/>
        </w:rPr>
        <w:t xml:space="preserve"> </w:t>
      </w:r>
    </w:p>
    <w:p w14:paraId="7AAD3A3E" w14:textId="77777777" w:rsidR="00341BF8" w:rsidRPr="00BB5C37" w:rsidRDefault="00341BF8" w:rsidP="00341BF8">
      <w:pPr>
        <w:pStyle w:val="Heading4"/>
      </w:pPr>
      <w:r w:rsidRPr="00BB5C37">
        <w:t>Only scenario for their impacts - prevents hostile global shift and nuclear conflict</w:t>
      </w:r>
    </w:p>
    <w:p w14:paraId="62A052D5" w14:textId="77777777" w:rsidR="00341BF8" w:rsidRPr="00BB5C37" w:rsidRDefault="00341BF8" w:rsidP="00341BF8">
      <w:proofErr w:type="gramStart"/>
      <w:r w:rsidRPr="00BB5C37">
        <w:rPr>
          <w:rStyle w:val="Style13ptBold"/>
        </w:rPr>
        <w:t>Brzezinski ‘9</w:t>
      </w:r>
      <w:r w:rsidRPr="00BB5C37">
        <w:t xml:space="preserve"> [ZBIGNIEW BRZEZINSKI, 2009, U.S. National Security Adviser from 1977 to 1981.</w:t>
      </w:r>
      <w:proofErr w:type="gramEnd"/>
      <w:r w:rsidRPr="00BB5C37">
        <w:t xml:space="preserve"> His most recent book is Second Chance: Three Presidents and the Crisis of American Superpower, September 2009 - October 2009, (Foreign Affairs, SECTION: Pg. 2 Vol. 88 No. 5, HEADLINE: An Agenda for NATO Subtitle: Toward a Global Security Web, p. Lexis)]</w:t>
      </w:r>
    </w:p>
    <w:p w14:paraId="3B96AE64" w14:textId="77777777" w:rsidR="00341BF8" w:rsidRPr="00BB5C37" w:rsidRDefault="00341BF8" w:rsidP="00341BF8">
      <w:pPr>
        <w:jc w:val="both"/>
        <w:rPr>
          <w:sz w:val="16"/>
          <w:szCs w:val="16"/>
        </w:rPr>
      </w:pPr>
      <w:r w:rsidRPr="00BB5C37">
        <w:rPr>
          <w:sz w:val="16"/>
          <w:szCs w:val="16"/>
        </w:rPr>
        <w:t xml:space="preserve">ADJUSTING TO A TRANSFORMED WORLD </w:t>
      </w:r>
      <w:proofErr w:type="gramStart"/>
      <w:r w:rsidRPr="00BB5C37">
        <w:rPr>
          <w:sz w:val="16"/>
          <w:szCs w:val="16"/>
        </w:rPr>
        <w:t>And</w:t>
      </w:r>
      <w:proofErr w:type="gramEnd"/>
      <w:r w:rsidRPr="00BB5C37">
        <w:rPr>
          <w:sz w:val="16"/>
          <w:szCs w:val="16"/>
        </w:rPr>
        <w:t xml:space="preserve"> yet, it is fair to ask: </w:t>
      </w:r>
      <w:r w:rsidRPr="00BB5C37">
        <w:rPr>
          <w:b/>
          <w:szCs w:val="16"/>
          <w:highlight w:val="yellow"/>
          <w:u w:val="single"/>
        </w:rPr>
        <w:t>Is NATO living up to its extraordinary potential?</w:t>
      </w:r>
      <w:r w:rsidRPr="00BB5C37">
        <w:rPr>
          <w:szCs w:val="16"/>
          <w:highlight w:val="yellow"/>
        </w:rPr>
        <w:t xml:space="preserve"> </w:t>
      </w:r>
      <w:r w:rsidRPr="00BB5C37">
        <w:rPr>
          <w:szCs w:val="16"/>
          <w:highlight w:val="yellow"/>
          <w:u w:val="single"/>
        </w:rPr>
        <w:t>NATO</w:t>
      </w:r>
      <w:r w:rsidRPr="00BB5C37">
        <w:rPr>
          <w:sz w:val="16"/>
          <w:szCs w:val="16"/>
        </w:rPr>
        <w:t xml:space="preserve"> today </w:t>
      </w:r>
      <w:r w:rsidRPr="00BB5C37">
        <w:rPr>
          <w:szCs w:val="16"/>
          <w:highlight w:val="yellow"/>
          <w:u w:val="single"/>
        </w:rPr>
        <w:t>is without a doubt the most powerful military and political alliance</w:t>
      </w:r>
      <w:r w:rsidRPr="00BB5C37">
        <w:rPr>
          <w:szCs w:val="16"/>
          <w:u w:val="single"/>
        </w:rPr>
        <w:t xml:space="preserve"> in the world</w:t>
      </w:r>
      <w:r w:rsidRPr="00BB5C37">
        <w:rPr>
          <w:sz w:val="16"/>
          <w:szCs w:val="16"/>
        </w:rPr>
        <w:t xml:space="preserve">. Its 28 members come from the globe's two most productive, technologically advanced, socially modern, economically prosperous, and politically democratic regions. Its member states' 900 million people account for only 13 percent of the world's population but 45 percent of global GDP. NATO's potential is not primarily military. Although NATO is a collective-security alliance, its actual military power comes predominantly from the United States, and that reality is not likely to change anytime soon. </w:t>
      </w:r>
      <w:r w:rsidRPr="00BB5C37">
        <w:rPr>
          <w:szCs w:val="16"/>
          <w:highlight w:val="yellow"/>
          <w:u w:val="single"/>
        </w:rPr>
        <w:t>NATO's real power derives from the fact that it combines the U</w:t>
      </w:r>
      <w:r w:rsidRPr="00BB5C37">
        <w:rPr>
          <w:sz w:val="16"/>
          <w:szCs w:val="16"/>
        </w:rPr>
        <w:t xml:space="preserve">nited </w:t>
      </w:r>
      <w:r w:rsidRPr="00BB5C37">
        <w:rPr>
          <w:szCs w:val="16"/>
          <w:highlight w:val="yellow"/>
          <w:u w:val="single"/>
        </w:rPr>
        <w:t>S</w:t>
      </w:r>
      <w:r w:rsidRPr="00BB5C37">
        <w:rPr>
          <w:sz w:val="16"/>
          <w:szCs w:val="16"/>
        </w:rPr>
        <w:t xml:space="preserve">tates' </w:t>
      </w:r>
      <w:r w:rsidRPr="00BB5C37">
        <w:rPr>
          <w:szCs w:val="16"/>
          <w:u w:val="single"/>
        </w:rPr>
        <w:t xml:space="preserve">military capabilities and economic power </w:t>
      </w:r>
      <w:r w:rsidRPr="00BB5C37">
        <w:rPr>
          <w:szCs w:val="16"/>
          <w:highlight w:val="yellow"/>
          <w:u w:val="single"/>
        </w:rPr>
        <w:t>with Europe's</w:t>
      </w:r>
      <w:r w:rsidRPr="00BB5C37">
        <w:rPr>
          <w:szCs w:val="16"/>
          <w:u w:val="single"/>
        </w:rPr>
        <w:t xml:space="preserve"> collective political and economic weight</w:t>
      </w:r>
      <w:r w:rsidRPr="00BB5C37">
        <w:rPr>
          <w:sz w:val="16"/>
          <w:szCs w:val="16"/>
        </w:rPr>
        <w:t xml:space="preserve"> (and occasionally some limited European military forces). Together, </w:t>
      </w:r>
      <w:r w:rsidRPr="00BB5C37">
        <w:rPr>
          <w:szCs w:val="16"/>
          <w:highlight w:val="yellow"/>
          <w:u w:val="single"/>
        </w:rPr>
        <w:t>that combination makes NATO globally significant</w:t>
      </w:r>
      <w:r w:rsidRPr="00BB5C37">
        <w:rPr>
          <w:sz w:val="16"/>
          <w:szCs w:val="16"/>
        </w:rPr>
        <w:t xml:space="preserve">. It must therefore remain sensitive to the importance of safeguarding the geopolitical bond between the United States and Europe as it addresses new tasks. </w:t>
      </w:r>
      <w:r w:rsidRPr="00BB5C37">
        <w:rPr>
          <w:highlight w:val="yellow"/>
          <w:u w:val="single"/>
        </w:rPr>
        <w:t>The basic challenge that NATO now confronts is</w:t>
      </w:r>
      <w:r w:rsidRPr="00BB5C37">
        <w:t xml:space="preserve"> that </w:t>
      </w:r>
      <w:r w:rsidRPr="00BB5C37">
        <w:rPr>
          <w:highlight w:val="yellow"/>
          <w:u w:val="single"/>
        </w:rPr>
        <w:t>there are historically unprecedented risks to global security</w:t>
      </w:r>
      <w:r w:rsidRPr="00BB5C37">
        <w:rPr>
          <w:u w:val="single"/>
        </w:rPr>
        <w:t>.</w:t>
      </w:r>
      <w:r w:rsidRPr="00BB5C37">
        <w:t xml:space="preserve"> Today's world is threatened neither by the militant fanaticism of a territorially rapacious nationalist state nor by the coercive aspiration of a globally pretentious ideology embraced by an expansive imperial power. The paradox of our time is that the world, increasingly connected and economically interdependent for the first time in its entire history, is experiencing intensifying popular unrest made all the more menacing by the growing accessibility of weapons of mass destruction -- not just to states but also, potentially, to extremist religious and political movements. Yet </w:t>
      </w:r>
      <w:r w:rsidRPr="00BB5C37">
        <w:rPr>
          <w:highlight w:val="yellow"/>
          <w:u w:val="single"/>
        </w:rPr>
        <w:t>there is no effective global security mechanism for coping with the growing threat of violent political chaos stemming from humanity's recent political awakening</w:t>
      </w:r>
      <w:r w:rsidRPr="00BB5C37">
        <w:rPr>
          <w:u w:val="single"/>
        </w:rPr>
        <w:t>.</w:t>
      </w:r>
      <w:r w:rsidRPr="00BB5C37">
        <w:t xml:space="preserve"> The three great political contests of the twentieth century (the two world wars and the Cold War) accelerated the political awakening of mankind, which was initially unleashed in Europe by the French Revolution. Within a century of that revolution, spontaneous populist political activism had spread from Europe to East Asia. On their return home after World Wars I and II, the South Asians and the North Africans who had been conscripted by the British and French imperial armies propagated a new awareness of anticolonial nationalist and religious political identity among hitherto passive and pliant populations. The spread of literacy during the twentieth century and the wide-ranging impact of radio, television, and the Internet accelerated and intensified this mass global political awakening. In its early stages, such new political awareness tends to be expressed as a fanatical embrace of the most extreme ethnic or fundamentalist religious passions, with beliefs and resentments universalized in Manichaean categories. Unfortunately, in significant parts of the developing world, bitter memories of European colonialism and of more recent U.S. intrusion have given such newly aroused passions a distinctively anti-Western cast. Today,</w:t>
      </w:r>
      <w:r w:rsidRPr="00BB5C37">
        <w:rPr>
          <w:sz w:val="16"/>
          <w:szCs w:val="16"/>
        </w:rPr>
        <w:t xml:space="preserve"> </w:t>
      </w:r>
      <w:r w:rsidRPr="00BB5C37">
        <w:rPr>
          <w:szCs w:val="16"/>
          <w:highlight w:val="yellow"/>
          <w:u w:val="single"/>
        </w:rPr>
        <w:t>the most acute example</w:t>
      </w:r>
      <w:r w:rsidRPr="00BB5C37">
        <w:rPr>
          <w:szCs w:val="16"/>
          <w:u w:val="single"/>
        </w:rPr>
        <w:t xml:space="preserve"> of this phenomenon </w:t>
      </w:r>
      <w:r w:rsidRPr="00BB5C37">
        <w:rPr>
          <w:szCs w:val="16"/>
          <w:highlight w:val="yellow"/>
          <w:u w:val="single"/>
        </w:rPr>
        <w:t>is found in an area that stretches from Egypt to India.</w:t>
      </w:r>
      <w:r w:rsidRPr="00BB5C37">
        <w:rPr>
          <w:szCs w:val="16"/>
          <w:u w:val="single"/>
        </w:rPr>
        <w:t xml:space="preserve"> This area, inhabited by more than 500 million politically and religiously aroused peoples, is where NATO is becoming more deeply embroiled</w:t>
      </w:r>
      <w:r w:rsidRPr="00BB5C37">
        <w:rPr>
          <w:sz w:val="16"/>
          <w:szCs w:val="16"/>
        </w:rPr>
        <w:t xml:space="preserve">. </w:t>
      </w:r>
      <w:r w:rsidRPr="00BB5C37">
        <w:rPr>
          <w:szCs w:val="16"/>
          <w:highlight w:val="yellow"/>
          <w:u w:val="single"/>
        </w:rPr>
        <w:t xml:space="preserve">Additionally complicating is the fact that the dramatic rise of China and India and the quick recovery of Japan </w:t>
      </w:r>
      <w:r w:rsidRPr="00BB5C37">
        <w:rPr>
          <w:szCs w:val="16"/>
          <w:u w:val="single"/>
        </w:rPr>
        <w:t xml:space="preserve">within the last 50 years </w:t>
      </w:r>
      <w:r w:rsidRPr="00BB5C37">
        <w:rPr>
          <w:szCs w:val="16"/>
          <w:highlight w:val="yellow"/>
          <w:u w:val="single"/>
        </w:rPr>
        <w:t>have signaled that the global center of political and economic gravity is shifting away from the North Atlantic toward</w:t>
      </w:r>
      <w:r w:rsidRPr="00BB5C37">
        <w:rPr>
          <w:szCs w:val="16"/>
          <w:u w:val="single"/>
        </w:rPr>
        <w:t xml:space="preserve"> Asia and </w:t>
      </w:r>
      <w:r w:rsidRPr="00BB5C37">
        <w:rPr>
          <w:szCs w:val="16"/>
          <w:highlight w:val="yellow"/>
          <w:u w:val="single"/>
        </w:rPr>
        <w:t>the Pacific</w:t>
      </w:r>
      <w:r w:rsidRPr="00BB5C37">
        <w:rPr>
          <w:sz w:val="16"/>
          <w:szCs w:val="16"/>
        </w:rPr>
        <w:t xml:space="preserve">. And of the currently leading global powers -- the United States, the EU, China, Japan, Russia, and India -- at least two, or perhaps even three, </w:t>
      </w:r>
      <w:proofErr w:type="gramStart"/>
      <w:r w:rsidRPr="00BB5C37">
        <w:rPr>
          <w:sz w:val="16"/>
          <w:szCs w:val="16"/>
        </w:rPr>
        <w:t>are revisionist</w:t>
      </w:r>
      <w:proofErr w:type="gramEnd"/>
      <w:r w:rsidRPr="00BB5C37">
        <w:rPr>
          <w:sz w:val="16"/>
          <w:szCs w:val="16"/>
        </w:rPr>
        <w:t xml:space="preserve"> in their orientation. </w:t>
      </w:r>
      <w:r w:rsidRPr="00BB5C37">
        <w:rPr>
          <w:szCs w:val="16"/>
          <w:u w:val="single"/>
        </w:rPr>
        <w:t xml:space="preserve">Whether they are "rising peacefully" (a self-confident China), truculently (an imperially nostalgic Russia) or boastfully (an assertive India, despite its internal multiethnic and religious vulnerabilities), </w:t>
      </w:r>
      <w:r w:rsidRPr="00BB5C37">
        <w:rPr>
          <w:szCs w:val="16"/>
          <w:highlight w:val="yellow"/>
          <w:u w:val="single"/>
        </w:rPr>
        <w:t>they all desire a change in the global pecking order. The future conduct</w:t>
      </w:r>
      <w:r w:rsidRPr="00BB5C37">
        <w:rPr>
          <w:szCs w:val="16"/>
          <w:u w:val="single"/>
        </w:rPr>
        <w:t xml:space="preserve"> of and relationship </w:t>
      </w:r>
      <w:r w:rsidRPr="00BB5C37">
        <w:rPr>
          <w:szCs w:val="16"/>
          <w:highlight w:val="yellow"/>
          <w:u w:val="single"/>
        </w:rPr>
        <w:t>among these three</w:t>
      </w:r>
      <w:r w:rsidRPr="00BB5C37">
        <w:rPr>
          <w:szCs w:val="16"/>
          <w:u w:val="single"/>
        </w:rPr>
        <w:t xml:space="preserve"> still relatively cautious revisionist </w:t>
      </w:r>
      <w:r w:rsidRPr="00BB5C37">
        <w:rPr>
          <w:szCs w:val="16"/>
          <w:highlight w:val="yellow"/>
          <w:u w:val="single"/>
        </w:rPr>
        <w:t xml:space="preserve">powers </w:t>
      </w:r>
      <w:r w:rsidRPr="00BB5C37">
        <w:rPr>
          <w:b/>
          <w:szCs w:val="16"/>
          <w:highlight w:val="yellow"/>
          <w:u w:val="single"/>
        </w:rPr>
        <w:t>will further intensify the strategic uncertainty</w:t>
      </w:r>
      <w:r w:rsidRPr="00BB5C37">
        <w:rPr>
          <w:sz w:val="16"/>
          <w:szCs w:val="16"/>
          <w:highlight w:val="yellow"/>
        </w:rPr>
        <w:t xml:space="preserve">. </w:t>
      </w:r>
      <w:r w:rsidRPr="00BB5C37">
        <w:rPr>
          <w:szCs w:val="16"/>
          <w:highlight w:val="yellow"/>
          <w:u w:val="single"/>
        </w:rPr>
        <w:t>Visible on the horizon</w:t>
      </w:r>
      <w:r w:rsidRPr="00BB5C37">
        <w:rPr>
          <w:szCs w:val="16"/>
          <w:u w:val="single"/>
        </w:rPr>
        <w:t xml:space="preserve"> but not as powerful </w:t>
      </w:r>
      <w:r w:rsidRPr="00BB5C37">
        <w:rPr>
          <w:szCs w:val="16"/>
          <w:highlight w:val="yellow"/>
          <w:u w:val="single"/>
        </w:rPr>
        <w:t>are</w:t>
      </w:r>
      <w:r w:rsidRPr="00BB5C37">
        <w:rPr>
          <w:szCs w:val="16"/>
          <w:u w:val="single"/>
        </w:rPr>
        <w:t xml:space="preserve"> the emerging regional rebels</w:t>
      </w:r>
      <w:r w:rsidRPr="00BB5C37">
        <w:rPr>
          <w:sz w:val="16"/>
          <w:szCs w:val="16"/>
        </w:rPr>
        <w:t xml:space="preserve">, with some of them defiantly reaching for nuclear weapons. </w:t>
      </w:r>
      <w:r w:rsidRPr="00BB5C37">
        <w:rPr>
          <w:szCs w:val="16"/>
          <w:highlight w:val="yellow"/>
          <w:u w:val="single"/>
        </w:rPr>
        <w:t>North Korea</w:t>
      </w:r>
      <w:r w:rsidRPr="00BB5C37">
        <w:rPr>
          <w:szCs w:val="16"/>
        </w:rPr>
        <w:t xml:space="preserve"> </w:t>
      </w:r>
      <w:r w:rsidRPr="00BB5C37">
        <w:rPr>
          <w:sz w:val="16"/>
          <w:szCs w:val="16"/>
        </w:rPr>
        <w:t xml:space="preserve">has openly flouted the international community by producing (apparently successfully) its own nuclear weapons -- and also by profiting from their dissemination. At some point, its unpredictability </w:t>
      </w:r>
      <w:r w:rsidRPr="00BB5C37">
        <w:rPr>
          <w:b/>
          <w:szCs w:val="16"/>
          <w:highlight w:val="yellow"/>
          <w:u w:val="single"/>
        </w:rPr>
        <w:t xml:space="preserve">could precipitate </w:t>
      </w:r>
      <w:r w:rsidRPr="00BB5C37">
        <w:rPr>
          <w:b/>
          <w:szCs w:val="16"/>
          <w:highlight w:val="yellow"/>
          <w:u w:val="single"/>
          <w:bdr w:val="single" w:sz="4" w:space="0" w:color="auto"/>
        </w:rPr>
        <w:t>the first use of nuclear weapons</w:t>
      </w:r>
      <w:r w:rsidRPr="00BB5C37">
        <w:rPr>
          <w:sz w:val="16"/>
          <w:szCs w:val="16"/>
        </w:rPr>
        <w:t xml:space="preserve"> in anger since 1945. </w:t>
      </w:r>
      <w:r w:rsidRPr="00BB5C37">
        <w:rPr>
          <w:szCs w:val="16"/>
          <w:u w:val="single"/>
        </w:rPr>
        <w:t>Iran</w:t>
      </w:r>
      <w:r w:rsidRPr="00BB5C37">
        <w:rPr>
          <w:sz w:val="16"/>
          <w:szCs w:val="16"/>
        </w:rPr>
        <w:t xml:space="preserve">, in contrast, </w:t>
      </w:r>
      <w:r w:rsidRPr="00BB5C37">
        <w:rPr>
          <w:szCs w:val="16"/>
          <w:u w:val="single"/>
        </w:rPr>
        <w:t>has proclaimed that its nuclear program is entirely for peaceful purposes</w:t>
      </w:r>
      <w:r w:rsidRPr="00BB5C37">
        <w:rPr>
          <w:szCs w:val="16"/>
        </w:rPr>
        <w:t xml:space="preserve"> </w:t>
      </w:r>
      <w:r w:rsidRPr="00BB5C37">
        <w:rPr>
          <w:sz w:val="16"/>
          <w:szCs w:val="16"/>
        </w:rPr>
        <w:t xml:space="preserve">but so far has been unwilling to consider consensual arrangements with the international community that would provide credible assurances regarding these intentions. In nuclear-armed Pakistan, an extremist anti-Western religious movement is threatening the country's political stability. These changes together reflect the waning of the post-World War II global hierarchy and the simultaneous dispersal of global power. </w:t>
      </w:r>
      <w:r w:rsidRPr="00BB5C37">
        <w:rPr>
          <w:szCs w:val="16"/>
          <w:u w:val="single"/>
        </w:rPr>
        <w:t xml:space="preserve">Unfortunately, U.S. leadership in recent years unintentionally, but most unwisely, contributed to the currently threatening state of affairs. </w:t>
      </w:r>
      <w:r w:rsidRPr="00BB5C37">
        <w:rPr>
          <w:szCs w:val="16"/>
          <w:highlight w:val="yellow"/>
          <w:u w:val="single"/>
        </w:rPr>
        <w:t>The combination of Washington's arrogant unilateralism</w:t>
      </w:r>
      <w:r w:rsidRPr="00BB5C37">
        <w:rPr>
          <w:sz w:val="16"/>
          <w:szCs w:val="16"/>
        </w:rPr>
        <w:t xml:space="preserve"> in Iraq and its demagogic Islamophobic sloganeering </w:t>
      </w:r>
      <w:r w:rsidRPr="00BB5C37">
        <w:rPr>
          <w:b/>
          <w:szCs w:val="16"/>
          <w:highlight w:val="yellow"/>
          <w:u w:val="single"/>
        </w:rPr>
        <w:t>weakened the unity of NATO</w:t>
      </w:r>
      <w:r w:rsidRPr="00BB5C37">
        <w:rPr>
          <w:sz w:val="16"/>
          <w:szCs w:val="16"/>
        </w:rPr>
        <w:t xml:space="preserve"> and focused aroused Muslim resentments on the United States and the West more generally</w:t>
      </w:r>
    </w:p>
    <w:p w14:paraId="6651BF43" w14:textId="77777777" w:rsidR="00052CE6" w:rsidRPr="00BB5C37" w:rsidRDefault="00052CE6" w:rsidP="00052CE6">
      <w:pPr>
        <w:pStyle w:val="Heading4"/>
      </w:pPr>
      <w:r w:rsidRPr="00BB5C37">
        <w:t xml:space="preserve">Collapse of the EU leads to increased commitment to NATO—that’s good and the only way to contain conflict—prefer our </w:t>
      </w:r>
      <w:proofErr w:type="gramStart"/>
      <w:r w:rsidRPr="00BB5C37">
        <w:t>ev</w:t>
      </w:r>
      <w:proofErr w:type="gramEnd"/>
      <w:r w:rsidRPr="00BB5C37">
        <w:t xml:space="preserve"> which is post brexit</w:t>
      </w:r>
    </w:p>
    <w:p w14:paraId="69235FFA" w14:textId="77777777" w:rsidR="00052CE6" w:rsidRPr="00BB5C37" w:rsidRDefault="00052CE6" w:rsidP="00052CE6">
      <w:r w:rsidRPr="00BB5C37">
        <w:rPr>
          <w:rStyle w:val="Style13ptBold"/>
        </w:rPr>
        <w:t>Goure 16</w:t>
      </w:r>
      <w:r w:rsidRPr="00BB5C37">
        <w:t xml:space="preserve"> (Dan Goure, Dr. Goure is Senior Vice President with the Lexington Institute, a nonprofit public-policy research organization headquartered in Arlington, Virginia, From 1990 to 1991 he led a study for the U.S. Institute of Peace on deterrence after the INF Treaty. Dr. Goure has consulted for the Departments of State, Defense and Energy. He has taught or lectured at the Johns Hopkins University, the Foreign Service Institute, the National War College, the Naval War College, the Air War College, and the Inter-American Defense College. From 2001-2007, Dr. Goure was an adjunct professor in graduate programs at the Center for Peace and Security Studies at Georgetown University, Dr. Goure holds Masters and Ph.D. degrees in international relations and Russian Studies from Johns Hopkins University, “NATO Only Institution Uniting Europe Post Brexit, 6/28/16 </w:t>
      </w:r>
      <w:hyperlink r:id="rId177" w:history="1">
        <w:r w:rsidRPr="00BB5C37">
          <w:rPr>
            <w:rStyle w:val="Hyperlink"/>
          </w:rPr>
          <w:t>http://nationalinterest.org/blog/the-buzz/nato-only-institution-uniting-europe-post-brexit-16753</w:t>
        </w:r>
      </w:hyperlink>
      <w:r w:rsidRPr="00BB5C37">
        <w:t xml:space="preserve"> NLB)</w:t>
      </w:r>
    </w:p>
    <w:p w14:paraId="0D25F694" w14:textId="77777777" w:rsidR="00052CE6" w:rsidRPr="00BB5C37" w:rsidRDefault="00052CE6" w:rsidP="00052CE6">
      <w:pPr>
        <w:rPr>
          <w:rStyle w:val="StyleUnderline"/>
        </w:rPr>
      </w:pPr>
      <w:r w:rsidRPr="00BB5C37">
        <w:rPr>
          <w:sz w:val="16"/>
        </w:rPr>
        <w:t xml:space="preserve">The decision of the British people to exit the EU does not mean the end of the union, but it does suggest that </w:t>
      </w:r>
      <w:r w:rsidRPr="00BB5C37">
        <w:rPr>
          <w:rStyle w:val="StyleUnderline"/>
          <w:highlight w:val="yellow"/>
        </w:rPr>
        <w:t>the fundamental assumption behind the EU was defective.</w:t>
      </w:r>
      <w:r w:rsidRPr="00BB5C37">
        <w:rPr>
          <w:sz w:val="16"/>
        </w:rPr>
        <w:t xml:space="preserve"> As it turns out, economic integration and </w:t>
      </w:r>
      <w:r w:rsidRPr="00BB5C37">
        <w:rPr>
          <w:rStyle w:val="StyleUnderline"/>
          <w:highlight w:val="yellow"/>
        </w:rPr>
        <w:t>regulatory entanglements</w:t>
      </w:r>
      <w:r w:rsidRPr="00BB5C37">
        <w:rPr>
          <w:sz w:val="16"/>
        </w:rPr>
        <w:t xml:space="preserve">, even greater prosperity as a result of the common market, </w:t>
      </w:r>
      <w:r w:rsidRPr="00BB5C37">
        <w:rPr>
          <w:rStyle w:val="StyleUnderline"/>
          <w:highlight w:val="yellow"/>
        </w:rPr>
        <w:t>were not sufficient to trump nationalism</w:t>
      </w:r>
      <w:r w:rsidRPr="00BB5C37">
        <w:rPr>
          <w:sz w:val="16"/>
        </w:rPr>
        <w:t xml:space="preserve"> and the desire of peoples for self-rule. It is ironic, therefore, that virtually all the news coverage and most of the commentary since the vote on Thursday </w:t>
      </w:r>
      <w:proofErr w:type="gramStart"/>
      <w:r w:rsidRPr="00BB5C37">
        <w:rPr>
          <w:sz w:val="16"/>
        </w:rPr>
        <w:t>has</w:t>
      </w:r>
      <w:proofErr w:type="gramEnd"/>
      <w:r w:rsidRPr="00BB5C37">
        <w:rPr>
          <w:sz w:val="16"/>
        </w:rPr>
        <w:t xml:space="preserve"> focused on the economic consequences of Brexit, both immediate and longer-term. Clearly, the majority who cast ballots in the referendum were not voting with their pocketbooks. It is unclear how Britain’s departure will unfold. Nor is it certain that Britain’s exodus from the EU will be both the first and last. It seems clear that </w:t>
      </w:r>
      <w:r w:rsidRPr="00BB5C37">
        <w:rPr>
          <w:rStyle w:val="StyleUnderline"/>
          <w:highlight w:val="yellow"/>
        </w:rPr>
        <w:t>the project of building a united Europe has stalled</w:t>
      </w:r>
      <w:r w:rsidRPr="00BB5C37">
        <w:rPr>
          <w:sz w:val="16"/>
        </w:rPr>
        <w:t>, at least for the time being. So too has the further expansion of the EU. Turkey’s accession continues to be held up by skeptical governments among the 27 member states, but also by that country’s difficulties in meeting criteria for membership. Just liberalization of travel between the EU and Turkey requires that the latter meet 72 specific benchmarks with respect to law, data collection, passport authentication, etc. There have been several attempts over the past half century to place Europe’s security in European hands. First there was the Western European Union and then the EU’s European Security and Defense Policy, both of which excluded the United States. Whatever strides the EU made in economics, trade policy and the law have not been matched with respect to state security. Virtually no European country has been willing to place its security primarily in the hands of the EU</w:t>
      </w:r>
      <w:r w:rsidRPr="00BB5C37">
        <w:rPr>
          <w:rStyle w:val="StyleUnderline"/>
          <w:highlight w:val="yellow"/>
        </w:rPr>
        <w:t>. There is only one organization now that unites Europe</w:t>
      </w:r>
      <w:r w:rsidRPr="00BB5C37">
        <w:rPr>
          <w:sz w:val="16"/>
        </w:rPr>
        <w:t xml:space="preserve">. </w:t>
      </w:r>
      <w:r w:rsidRPr="00BB5C37">
        <w:rPr>
          <w:rStyle w:val="StyleUnderline"/>
          <w:highlight w:val="yellow"/>
        </w:rPr>
        <w:t>It is</w:t>
      </w:r>
      <w:r w:rsidRPr="00BB5C37">
        <w:rPr>
          <w:sz w:val="16"/>
        </w:rPr>
        <w:t xml:space="preserve"> the North Atlantic Treaty Organization (</w:t>
      </w:r>
      <w:r w:rsidRPr="00BB5C37">
        <w:rPr>
          <w:rStyle w:val="StyleUnderline"/>
          <w:highlight w:val="yellow"/>
        </w:rPr>
        <w:t>NATO</w:t>
      </w:r>
      <w:r w:rsidRPr="00BB5C37">
        <w:rPr>
          <w:sz w:val="16"/>
        </w:rPr>
        <w:t xml:space="preserve">). Sweden, Austria, Cyprus, Finland, Ireland and Malta are the only EU states which are not also NATO members. Turkey is one of NATO’s leading members. </w:t>
      </w:r>
      <w:r w:rsidRPr="00BB5C37">
        <w:rPr>
          <w:rStyle w:val="StyleUnderline"/>
          <w:highlight w:val="yellow"/>
        </w:rPr>
        <w:t>Most of the newly-democratic states of Eastern Europe wanted to be</w:t>
      </w:r>
      <w:r w:rsidRPr="00BB5C37">
        <w:rPr>
          <w:sz w:val="16"/>
        </w:rPr>
        <w:t xml:space="preserve"> in the EU for the economic benefits but also </w:t>
      </w:r>
      <w:r w:rsidRPr="00BB5C37">
        <w:rPr>
          <w:rStyle w:val="StyleUnderline"/>
          <w:highlight w:val="yellow"/>
        </w:rPr>
        <w:t>a part of NATO because it provided them an assurance of peace and security</w:t>
      </w:r>
      <w:r w:rsidRPr="00BB5C37">
        <w:rPr>
          <w:sz w:val="16"/>
        </w:rPr>
        <w:t xml:space="preserve">. Both </w:t>
      </w:r>
      <w:r w:rsidRPr="00BB5C37">
        <w:rPr>
          <w:rStyle w:val="StyleUnderline"/>
          <w:highlight w:val="yellow"/>
        </w:rPr>
        <w:t>Sweden and Finland</w:t>
      </w:r>
      <w:r w:rsidRPr="00BB5C37">
        <w:rPr>
          <w:sz w:val="16"/>
        </w:rPr>
        <w:t xml:space="preserve">, confronting the reality of an aggressive Russia, </w:t>
      </w:r>
      <w:r w:rsidRPr="00BB5C37">
        <w:rPr>
          <w:rStyle w:val="StyleUnderline"/>
          <w:highlight w:val="yellow"/>
        </w:rPr>
        <w:t>have begun to explore the possibility of NATO</w:t>
      </w:r>
      <w:r w:rsidRPr="00BB5C37">
        <w:rPr>
          <w:sz w:val="16"/>
        </w:rPr>
        <w:t xml:space="preserve"> membership. Even </w:t>
      </w:r>
      <w:r w:rsidRPr="00BB5C37">
        <w:rPr>
          <w:rStyle w:val="StyleUnderline"/>
          <w:highlight w:val="yellow"/>
        </w:rPr>
        <w:t>France</w:t>
      </w:r>
      <w:r w:rsidRPr="00BB5C37">
        <w:rPr>
          <w:sz w:val="16"/>
        </w:rPr>
        <w:t xml:space="preserve">, which had left NATO military command in 1966, </w:t>
      </w:r>
      <w:r w:rsidRPr="00BB5C37">
        <w:rPr>
          <w:rStyle w:val="StyleUnderline"/>
          <w:highlight w:val="yellow"/>
        </w:rPr>
        <w:t>decided to return</w:t>
      </w:r>
      <w:r w:rsidRPr="00BB5C37">
        <w:rPr>
          <w:sz w:val="16"/>
        </w:rPr>
        <w:t xml:space="preserve"> in 2009. </w:t>
      </w:r>
      <w:r w:rsidRPr="00BB5C37">
        <w:rPr>
          <w:rStyle w:val="StyleUnderline"/>
          <w:highlight w:val="yellow"/>
        </w:rPr>
        <w:t>NATO</w:t>
      </w:r>
      <w:r w:rsidRPr="00BB5C37">
        <w:rPr>
          <w:sz w:val="16"/>
        </w:rPr>
        <w:t xml:space="preserve"> is a security organization in which the UK has, since its inception, played a central role. It </w:t>
      </w:r>
      <w:r w:rsidRPr="00BB5C37">
        <w:rPr>
          <w:rStyle w:val="StyleUnderline"/>
          <w:highlight w:val="yellow"/>
        </w:rPr>
        <w:t>is more important today</w:t>
      </w:r>
      <w:r w:rsidRPr="00BB5C37">
        <w:rPr>
          <w:sz w:val="16"/>
        </w:rPr>
        <w:t xml:space="preserve">, in the face of Russian aggression and </w:t>
      </w:r>
      <w:r w:rsidRPr="00BB5C37">
        <w:rPr>
          <w:rStyle w:val="StyleUnderline"/>
          <w:highlight w:val="yellow"/>
        </w:rPr>
        <w:t>after the British referendum</w:t>
      </w:r>
      <w:r w:rsidRPr="00BB5C37">
        <w:rPr>
          <w:sz w:val="16"/>
        </w:rPr>
        <w:t xml:space="preserve"> than ever before. In a few weeks, </w:t>
      </w:r>
      <w:r w:rsidRPr="00BB5C37">
        <w:rPr>
          <w:rStyle w:val="StyleUnderline"/>
          <w:highlight w:val="yellow"/>
        </w:rPr>
        <w:t>the alliance</w:t>
      </w:r>
      <w:r w:rsidRPr="00BB5C37">
        <w:rPr>
          <w:sz w:val="16"/>
        </w:rPr>
        <w:t xml:space="preserve"> will hold a Summit in Warsaw. The focus of the exercise </w:t>
      </w:r>
      <w:r w:rsidRPr="00BB5C37">
        <w:rPr>
          <w:rStyle w:val="StyleUnderline"/>
          <w:highlight w:val="yellow"/>
        </w:rPr>
        <w:t>is</w:t>
      </w:r>
      <w:r w:rsidRPr="00BB5C37">
        <w:rPr>
          <w:sz w:val="16"/>
        </w:rPr>
        <w:t xml:space="preserve"> particularly directed </w:t>
      </w:r>
      <w:r w:rsidRPr="00BB5C37">
        <w:rPr>
          <w:rStyle w:val="StyleUnderline"/>
          <w:highlight w:val="yellow"/>
        </w:rPr>
        <w:t>at bolstering deterrence of further Russian aggression in Eastern Europe</w:t>
      </w:r>
      <w:r w:rsidRPr="00BB5C37">
        <w:rPr>
          <w:sz w:val="16"/>
        </w:rPr>
        <w:t xml:space="preserve">. This is the task for which NATO was created some 67 years ago and one that </w:t>
      </w:r>
      <w:r w:rsidRPr="00BB5C37">
        <w:rPr>
          <w:rStyle w:val="StyleUnderline"/>
          <w:highlight w:val="yellow"/>
        </w:rPr>
        <w:t>the entire continent plus Canada and the United States find</w:t>
      </w:r>
      <w:r w:rsidRPr="00BB5C37">
        <w:rPr>
          <w:rStyle w:val="StyleUnderline"/>
        </w:rPr>
        <w:t xml:space="preserve"> </w:t>
      </w:r>
      <w:r w:rsidRPr="00BB5C37">
        <w:rPr>
          <w:sz w:val="16"/>
        </w:rPr>
        <w:t xml:space="preserve">to have </w:t>
      </w:r>
      <w:r w:rsidRPr="00BB5C37">
        <w:rPr>
          <w:rStyle w:val="StyleUnderline"/>
          <w:highlight w:val="yellow"/>
        </w:rPr>
        <w:t>renewed relevance today.</w:t>
      </w:r>
    </w:p>
    <w:p w14:paraId="5576CE7D" w14:textId="1E4179CF" w:rsidR="00341BF8" w:rsidRDefault="00E0531F" w:rsidP="00E0531F">
      <w:pPr>
        <w:pStyle w:val="Heading3"/>
      </w:pPr>
      <w:proofErr w:type="gramStart"/>
      <w:r>
        <w:t>at</w:t>
      </w:r>
      <w:proofErr w:type="gramEnd"/>
      <w:r>
        <w:t xml:space="preserve"> disease add-on</w:t>
      </w:r>
    </w:p>
    <w:p w14:paraId="26BD2569" w14:textId="5E92DE06" w:rsidR="00E0531F" w:rsidRDefault="00E0531F" w:rsidP="00E0531F">
      <w:pPr>
        <w:pStyle w:val="Heading4"/>
      </w:pPr>
      <w:r>
        <w:t>Refugees don’t increase spread of diseases</w:t>
      </w:r>
    </w:p>
    <w:p w14:paraId="0F6CDE25" w14:textId="35AFF5C2" w:rsidR="00E0531F" w:rsidRPr="00E0531F" w:rsidRDefault="00E0531F" w:rsidP="00E0531F">
      <w:r w:rsidRPr="00E0531F">
        <w:rPr>
          <w:rStyle w:val="Style13ptBold"/>
        </w:rPr>
        <w:t>WHO n/d</w:t>
      </w:r>
      <w:r>
        <w:t xml:space="preserve"> (</w:t>
      </w:r>
      <w:proofErr w:type="gramStart"/>
      <w:r>
        <w:t>World  Health</w:t>
      </w:r>
      <w:proofErr w:type="gramEnd"/>
      <w:r>
        <w:t xml:space="preserve">  Organization, “</w:t>
      </w:r>
      <w:r w:rsidRPr="00E0531F">
        <w:t>Migration and health: key issues</w:t>
      </w:r>
      <w:r>
        <w:t xml:space="preserve">”, World Health Organization Regional Office For Europe, </w:t>
      </w:r>
      <w:r w:rsidRPr="00E0531F">
        <w:t>http://www.euro.who.int/en/health-topics/health-determinants/migration-and-health/migrant-health-in-the-european-region/migration-and-health-key-issues</w:t>
      </w:r>
      <w:r>
        <w:t>) ALH</w:t>
      </w:r>
    </w:p>
    <w:p w14:paraId="2539320A" w14:textId="2DAC586E" w:rsidR="00E0531F" w:rsidRPr="00E0531F" w:rsidRDefault="00E0531F" w:rsidP="00E0531F">
      <w:pPr>
        <w:rPr>
          <w:rStyle w:val="StyleUnderline"/>
        </w:rPr>
      </w:pPr>
      <w:r w:rsidRPr="00E0531F">
        <w:rPr>
          <w:sz w:val="16"/>
        </w:rPr>
        <w:t xml:space="preserve">Refugees and migrants: common health problems </w:t>
      </w:r>
      <w:proofErr w:type="gramStart"/>
      <w:r w:rsidRPr="00E0531F">
        <w:rPr>
          <w:rStyle w:val="StyleUnderline"/>
        </w:rPr>
        <w:t>The</w:t>
      </w:r>
      <w:proofErr w:type="gramEnd"/>
      <w:r w:rsidRPr="00E0531F">
        <w:rPr>
          <w:rStyle w:val="StyleUnderline"/>
        </w:rPr>
        <w:t xml:space="preserve"> health problems of refugees and migrants are similar to those of the rest of the population, although some groups may have a higher prevalence. The most frequent health problems of newly arrived refugees and migrants include accidental injuries, hypothermia, burns, gastrointestinal illnesses, cardiovascular events, pregnancy- and delivery-related complications, diabetes and hypertension.</w:t>
      </w:r>
      <w:r w:rsidRPr="00E0531F">
        <w:rPr>
          <w:sz w:val="16"/>
        </w:rPr>
        <w:t xml:space="preserve"> Female refugees and migrants frequently face specific challenges, particularly in maternal, newborn and child health, sexual and reproductive health, and violence. </w:t>
      </w:r>
      <w:r w:rsidRPr="00E0531F">
        <w:rPr>
          <w:rStyle w:val="StyleUnderline"/>
        </w:rPr>
        <w:t>The exposure of refugees and migrants to the risks associated with population movements</w:t>
      </w:r>
      <w:r w:rsidRPr="00E0531F">
        <w:rPr>
          <w:sz w:val="16"/>
        </w:rPr>
        <w:t xml:space="preserve"> – psychosocial disorders, reproductive health problems, higher newborn mortality, drug abuse, nutrition disorders, alcoholism and exposure to violence – increase their vulnerability to noncommunicable diseases (NCDs). The key issue with regard to NCDs is the interruption of care, due either to lack of access or to the decimation of health care systems and providers; displacement results in interruption of the continuous treatment that is crucial for chronic conditions. Vulnerable individuals, especially children, are prone to respiratory infections and gastrointestinal illnesses because of poor living conditions, suboptimal hygiene and deprivation during migration, and they require access to proper health care. Poor hygienic conditions can also lead to skin infections. Furthermore, the number of casualties and deaths among refugees and migrants crossing the Mediterranean Sea has increased rapidly, with over 3100 people estimated to have died or gone missing at sea in the first 10 months of 2015, according to the United Nations High Commissioner for Refugees (UNHCR). </w:t>
      </w:r>
      <w:r w:rsidRPr="00E0531F">
        <w:rPr>
          <w:rStyle w:val="StyleUnderline"/>
        </w:rPr>
        <w:t>Migration and communicable diseases: no systematic association</w:t>
      </w:r>
      <w:r>
        <w:rPr>
          <w:rStyle w:val="StyleUnderline"/>
        </w:rPr>
        <w:t xml:space="preserve"> </w:t>
      </w:r>
      <w:r w:rsidRPr="00E0531F">
        <w:rPr>
          <w:rStyle w:val="StyleUnderline"/>
        </w:rPr>
        <w:t xml:space="preserve">In spite of the common perception of an association between migration and the importation of infectious diseases, there is </w:t>
      </w:r>
      <w:proofErr w:type="gramStart"/>
      <w:r w:rsidRPr="00E0531F">
        <w:rPr>
          <w:rStyle w:val="StyleUnderline"/>
        </w:rPr>
        <w:t>no</w:t>
      </w:r>
      <w:proofErr w:type="gramEnd"/>
      <w:r w:rsidRPr="00E0531F">
        <w:rPr>
          <w:rStyle w:val="StyleUnderline"/>
        </w:rPr>
        <w:t xml:space="preserve"> systematic association. Communicable diseases are associated primarily with poverty. Migrants often come from communities affected by war, conflict or economic crisis and undertake long, exhausting journeys that increase their risks for diseases that include communicable diseases, particularly measles, and food- and waterborne diseases</w:t>
      </w:r>
      <w:r w:rsidRPr="00E0531F">
        <w:rPr>
          <w:sz w:val="16"/>
        </w:rPr>
        <w:t>. The European Region has a long experience of communicable diseases such as tuberculosis (TB), HIV/AIDS, hepatitis, measles and rubella and has significantly reduced their burden during economic development, through better housing conditions, access to safe water, adequate sanitation, efficient health systems and access to vaccines and antibiotics</w:t>
      </w:r>
      <w:r w:rsidRPr="00E0531F">
        <w:rPr>
          <w:rStyle w:val="StyleUnderline"/>
        </w:rPr>
        <w:t>. These diseases have not, however, been eliminated and still exist in the European Region, independently of migration</w:t>
      </w:r>
      <w:r w:rsidRPr="00E0531F">
        <w:rPr>
          <w:sz w:val="16"/>
        </w:rPr>
        <w:t xml:space="preserve">. This is also true of vector-borne diseases in the Mediterranean area, such as leishmaniasis, with outbreaks recently reported in the Syrian Arab Republic. Leishmaniasis is not transmitted from person to person and can be effectively treated. Typhoid and paratyphoid fever are also registered in the European region. </w:t>
      </w:r>
      <w:r w:rsidRPr="00E0531F">
        <w:rPr>
          <w:rStyle w:val="StyleUnderline"/>
        </w:rPr>
        <w:t>In the European Union, the vast majority of cases are related to travelling outside the EU. The risk for importation of exotic and rare infectious agents into Europe, such as Ebola, Marburg and Lassa viruses or Middle East respiratory syndrome (MERS), is extremely low</w:t>
      </w:r>
      <w:r w:rsidRPr="00E0531F">
        <w:rPr>
          <w:sz w:val="16"/>
        </w:rPr>
        <w:t xml:space="preserve">. Experience has shown that, when importation occurs, it involves regular travellers, tourists or health care workers rather than refugees or migrants. Tuberculosis </w:t>
      </w:r>
      <w:r w:rsidRPr="00E0531F">
        <w:rPr>
          <w:rStyle w:val="StyleUnderline"/>
        </w:rPr>
        <w:t>Migrants' risk for being infected or developing TB depends on: the TB incidence in their country of origin; the living and working conditions in the country of immigration, including access to health services and social protection; whether they have been in contact with an infectious case (including the level of infectiousness and how long they breathed the same air); and the way they travelled to Europe (the risk for infection is higher in poorly ventilated spaces).</w:t>
      </w:r>
      <w:r w:rsidRPr="00E0531F">
        <w:rPr>
          <w:sz w:val="16"/>
        </w:rPr>
        <w:t xml:space="preserve"> People with severe forms of infectious TB are often not fit to travel. The incidence of TB in the countries of origin varies from as low as 17 new cases per 100 000 population in the Syrian Arab Republic to 338 in Nigeria. The average TB rate in the European Region is 39 per 100 000 population. TB is not easily transmissible, and active disease occurs in only a proportion of those infected (from 10% lifetime risk to 10% per year in HIV-positive people) and within a few months or a few years after infection. TB is not often transmitted from migrants to the resident population because of limited contact. HIV infection and viral hepatitis </w:t>
      </w:r>
      <w:r w:rsidRPr="00E0531F">
        <w:rPr>
          <w:rStyle w:val="StyleUnderline"/>
        </w:rPr>
        <w:t>Conflict and emergencies can disrupt HIV services; however, the prevalence of HIV infection is generally low among people from the Middle East and North Africa. Hence, there is a low risk that HIV will be brought to Europe by migrants from these countries</w:t>
      </w:r>
      <w:r w:rsidRPr="00E0531F">
        <w:rPr>
          <w:sz w:val="16"/>
        </w:rPr>
        <w:t xml:space="preserve">. The proportion of migrants among people living with HIV varies widely in European countries, from below 10% in eastern and central Europe to 40% in most northern European countries; in </w:t>
      </w:r>
      <w:proofErr w:type="gramStart"/>
      <w:r w:rsidRPr="00E0531F">
        <w:rPr>
          <w:sz w:val="16"/>
        </w:rPr>
        <w:t>western</w:t>
      </w:r>
      <w:proofErr w:type="gramEnd"/>
      <w:r w:rsidRPr="00E0531F">
        <w:rPr>
          <w:sz w:val="16"/>
        </w:rPr>
        <w:t xml:space="preserve"> Europe, the proportion is 20–40%. Despite a decline during the past decade, migrants still constitute 35% of new HIV cases in the European Union and the European Economic Area; however, there is increasing evidence that some migrants acquire HIV after their arrival. As many developing countries have a high burden of viral hepatitis</w:t>
      </w:r>
      <w:r w:rsidRPr="00E0531F">
        <w:rPr>
          <w:rStyle w:val="StyleUnderline"/>
        </w:rPr>
        <w:t>, the increasing influx of refugees from highly endemic counties is changing the disease burden in Europe.</w:t>
      </w:r>
      <w:r>
        <w:rPr>
          <w:rStyle w:val="StyleUnderline"/>
        </w:rPr>
        <w:t xml:space="preserve"> </w:t>
      </w:r>
      <w:r w:rsidRPr="00E0531F">
        <w:rPr>
          <w:sz w:val="16"/>
        </w:rPr>
        <w:t xml:space="preserve">Influenza and other common respiratory infections </w:t>
      </w:r>
      <w:r w:rsidRPr="00E0531F">
        <w:rPr>
          <w:rStyle w:val="StyleUnderline"/>
        </w:rPr>
        <w:t>Refugees and migrants do not pose an increased threat for further spread of respiratory infections – from, for example, influenza viruses, respiratory syncytial virus, adenovirus, parainfluenza virus – to the populations of the receiving countries, where these are common infections that circulate widely. However, physical and mental stress and deprivation due to lack of housing, food and clean water increase refugees' risk for respiratory infections.</w:t>
      </w:r>
      <w:r w:rsidRPr="00E0531F">
        <w:rPr>
          <w:sz w:val="16"/>
        </w:rPr>
        <w:t xml:space="preserve"> Influenza can cause severe disease in known risk groups (pregnant women, children under the age of 5 years, people with chronic underlying conditions and the elderly). WHO supports policies to provide seasonal influenza vaccine to risk groups, irrespective of their legal </w:t>
      </w:r>
      <w:proofErr w:type="gramStart"/>
      <w:r w:rsidRPr="00E0531F">
        <w:rPr>
          <w:sz w:val="16"/>
        </w:rPr>
        <w:t>status.</w:t>
      </w:r>
      <w:proofErr w:type="gramEnd"/>
      <w:r w:rsidRPr="00E0531F">
        <w:rPr>
          <w:sz w:val="16"/>
        </w:rPr>
        <w:t xml:space="preserve"> In line with </w:t>
      </w:r>
      <w:proofErr w:type="gramStart"/>
      <w:r w:rsidRPr="00E0531F">
        <w:rPr>
          <w:sz w:val="16"/>
        </w:rPr>
        <w:t>WHO</w:t>
      </w:r>
      <w:proofErr w:type="gramEnd"/>
      <w:r w:rsidRPr="00E0531F">
        <w:rPr>
          <w:sz w:val="16"/>
        </w:rPr>
        <w:t xml:space="preserve"> recommendations, most countries of the WHO European Region recommend seasonal influenza vaccination for health care workers. Additional information about managing severe influenza cases Middle East respiratory syndrome coronavirus (MERS-CoV) Since September 2012, 15 laboratory-confirmed cases of MERS-CoV infection, with seven deaths, have been reported by eight countries in the WHO European Region. </w:t>
      </w:r>
      <w:r w:rsidRPr="00E0531F">
        <w:rPr>
          <w:rStyle w:val="StyleUnderline"/>
        </w:rPr>
        <w:t>Most of the cases were imported and did not result in further spread of the virus. The risk that another traveller infected with MERS-CoV will enter the European Region remains, but it is low</w:t>
      </w:r>
      <w:r w:rsidRPr="00E0531F">
        <w:rPr>
          <w:sz w:val="16"/>
        </w:rPr>
        <w:t xml:space="preserve">. Most travellers to Europe do not transit through the countries currently reporting MERS-CoV cases; if they do, they will probably not use local hospitals. The only unknown factor is their likelihood of contact with camels and camel products. While the risk of a larger outbreak in European Union countries is considered small, the outbreak in the Republic of Korea earlier this summer demonstrates that this possibility cannot be excluded. Vector-borne diseases </w:t>
      </w:r>
      <w:r w:rsidRPr="00E0531F">
        <w:rPr>
          <w:rStyle w:val="StyleUnderline"/>
        </w:rPr>
        <w:t>The risk for reintroduction and localized outbreaks of vector-borne diseases such as malaria and leishmaniasis can be increased by a mass influx of refugees,</w:t>
      </w:r>
      <w:r w:rsidRPr="00E0531F">
        <w:rPr>
          <w:sz w:val="16"/>
        </w:rPr>
        <w:t xml:space="preserve"> as seen by the recent resurgence of malaria in Greece that was directly linked to an influx of migrants from Pakistan. This experience highlights the continual threat of reintroduction and the need for continued vigilance to ensure that any resurgence can be rapidly contained</w:t>
      </w:r>
      <w:r w:rsidRPr="00E0531F">
        <w:rPr>
          <w:rStyle w:val="StyleUnderline"/>
        </w:rPr>
        <w:t>. At the moment, two countries in the WHO European Region, Tajikistan and Turkey, are at high risk for reintroduction of malaria due to importation from Afghanistan and the Syrian Arab Republic, respectively.</w:t>
      </w:r>
      <w:r>
        <w:rPr>
          <w:rStyle w:val="StyleUnderline"/>
        </w:rPr>
        <w:t xml:space="preserve"> </w:t>
      </w:r>
      <w:r w:rsidRPr="00E0531F">
        <w:rPr>
          <w:sz w:val="16"/>
        </w:rPr>
        <w:t xml:space="preserve">Antimicrobial resistance </w:t>
      </w:r>
      <w:r w:rsidRPr="00E0531F">
        <w:rPr>
          <w:rStyle w:val="StyleUnderline"/>
        </w:rPr>
        <w:t>Antimicrobial resistance is not a disease in itself but a complication of the treatment of disease. In situations such as the crowded settings with poor hygienic conditions of refugee camps, infections can easily occur and spread; whether they are caused by resistant pathogens depends on their origin, which can be the environment, animals, food or humans.</w:t>
      </w:r>
    </w:p>
    <w:p w14:paraId="6EEF9F31" w14:textId="7CEF3F12" w:rsidR="00B315F4" w:rsidRPr="00BB5C37" w:rsidRDefault="00F25C8B" w:rsidP="00B315F4">
      <w:pPr>
        <w:pStyle w:val="Heading2"/>
      </w:pPr>
      <w:proofErr w:type="gramStart"/>
      <w:r>
        <w:t>adv</w:t>
      </w:r>
      <w:proofErr w:type="gramEnd"/>
      <w:r>
        <w:t xml:space="preserve"> – </w:t>
      </w:r>
      <w:r w:rsidR="00B315F4" w:rsidRPr="00BB5C37">
        <w:t>soft power</w:t>
      </w:r>
    </w:p>
    <w:p w14:paraId="77095ACF" w14:textId="2F42B8D1" w:rsidR="00607411" w:rsidRPr="00BB5C37" w:rsidRDefault="00607411" w:rsidP="00607411">
      <w:pPr>
        <w:pStyle w:val="Heading3"/>
      </w:pPr>
      <w:proofErr w:type="gramStart"/>
      <w:r w:rsidRPr="00BB5C37">
        <w:t>uniqueness</w:t>
      </w:r>
      <w:proofErr w:type="gramEnd"/>
      <w:r w:rsidRPr="00BB5C37">
        <w:t xml:space="preserve"> – soft power high</w:t>
      </w:r>
    </w:p>
    <w:p w14:paraId="3766CBCD" w14:textId="77777777" w:rsidR="00607411" w:rsidRPr="00BB5C37" w:rsidRDefault="00607411" w:rsidP="00607411">
      <w:pPr>
        <w:pStyle w:val="Heading4"/>
      </w:pPr>
      <w:r w:rsidRPr="00BB5C37">
        <w:t>Edwards is wrong—no decline in soft power</w:t>
      </w:r>
    </w:p>
    <w:p w14:paraId="7DA53BBB" w14:textId="77777777" w:rsidR="00607411" w:rsidRPr="00BB5C37" w:rsidRDefault="00607411" w:rsidP="00607411">
      <w:r w:rsidRPr="00BB5C37">
        <w:rPr>
          <w:rStyle w:val="Style13ptBold"/>
        </w:rPr>
        <w:t xml:space="preserve">Rugh 2017 </w:t>
      </w:r>
      <w:r w:rsidRPr="00BB5C37">
        <w:t xml:space="preserve">(William Rugh, PhD (International Relations), Columbia University, professor of the practice in the Master of Science in Global Studies and International Relations program. In a 31-year career in the U.S. Foreign Service, he held nine diplomatic assignments in the Arab world. </w:t>
      </w:r>
      <w:proofErr w:type="gramStart"/>
      <w:r w:rsidRPr="00BB5C37">
        <w:t>American soft power and public diplomacy in the Arab world.</w:t>
      </w:r>
      <w:proofErr w:type="gramEnd"/>
      <w:r w:rsidRPr="00BB5C37">
        <w:t xml:space="preserve"> </w:t>
      </w:r>
      <w:proofErr w:type="gramStart"/>
      <w:r w:rsidRPr="00BB5C37">
        <w:t>Palgrave Communications.</w:t>
      </w:r>
      <w:proofErr w:type="gramEnd"/>
      <w:r w:rsidRPr="00BB5C37">
        <w:t xml:space="preserve"> Jan 2017 </w:t>
      </w:r>
      <w:hyperlink r:id="rId178" w:history="1">
        <w:r w:rsidRPr="00BB5C37">
          <w:rPr>
            <w:rStyle w:val="Hyperlink"/>
          </w:rPr>
          <w:t>https://www.nature.com/articles/palcomms2016104?WT.feed_name=subjects_politics-and-international-relations</w:t>
        </w:r>
      </w:hyperlink>
      <w:r w:rsidRPr="00BB5C37">
        <w:t xml:space="preserve"> NLB)</w:t>
      </w:r>
    </w:p>
    <w:p w14:paraId="46F160FB" w14:textId="77777777" w:rsidR="00607411" w:rsidRPr="00BB5C37" w:rsidRDefault="00607411" w:rsidP="00607411">
      <w:r w:rsidRPr="00BB5C37">
        <w:t>Has American power declined?</w:t>
      </w:r>
    </w:p>
    <w:p w14:paraId="35225454" w14:textId="77777777" w:rsidR="00607411" w:rsidRDefault="00607411" w:rsidP="00607411">
      <w:pPr>
        <w:rPr>
          <w:sz w:val="16"/>
        </w:rPr>
      </w:pPr>
      <w:r w:rsidRPr="00BB5C37">
        <w:rPr>
          <w:rStyle w:val="StyleUnderline"/>
        </w:rPr>
        <w:t>A</w:t>
      </w:r>
      <w:r w:rsidRPr="00BB5C37">
        <w:rPr>
          <w:sz w:val="16"/>
        </w:rPr>
        <w:t xml:space="preserve"> broader </w:t>
      </w:r>
      <w:r w:rsidRPr="00BB5C37">
        <w:rPr>
          <w:rStyle w:val="StyleUnderline"/>
        </w:rPr>
        <w:t>question</w:t>
      </w:r>
      <w:r w:rsidRPr="00BB5C37">
        <w:rPr>
          <w:sz w:val="16"/>
        </w:rPr>
        <w:t xml:space="preserve"> than the one considered above </w:t>
      </w:r>
      <w:r w:rsidRPr="00BB5C37">
        <w:rPr>
          <w:rStyle w:val="StyleUnderline"/>
        </w:rPr>
        <w:t>is whether American power generally has declined</w:t>
      </w:r>
      <w:r w:rsidRPr="00BB5C37">
        <w:rPr>
          <w:sz w:val="16"/>
        </w:rPr>
        <w:t xml:space="preserve">. This is being debated by scholars and others and it is related to the soft power issue, since the perception that American power has declined, implicitly means a corresponding decline in America’s soft power. In his book “After the American Century: the Ends of US Culture in the Middle East”, </w:t>
      </w:r>
      <w:r w:rsidRPr="00BB5C37">
        <w:rPr>
          <w:rStyle w:val="StyleUnderline"/>
        </w:rPr>
        <w:t>Brian Edwards argues</w:t>
      </w:r>
      <w:r w:rsidRPr="00BB5C37">
        <w:rPr>
          <w:sz w:val="16"/>
        </w:rPr>
        <w:t xml:space="preserve"> that the phrase “</w:t>
      </w:r>
      <w:r w:rsidRPr="00BB5C37">
        <w:rPr>
          <w:rStyle w:val="StyleUnderline"/>
        </w:rPr>
        <w:t>American Century</w:t>
      </w:r>
      <w:r w:rsidRPr="00BB5C37">
        <w:rPr>
          <w:sz w:val="16"/>
        </w:rPr>
        <w:t xml:space="preserve">” used by the publisher Henry Luce in 1941, describing American global dominance due in part to soft power, </w:t>
      </w:r>
      <w:r w:rsidRPr="00BB5C37">
        <w:rPr>
          <w:rStyle w:val="StyleUnderline"/>
        </w:rPr>
        <w:t>no longer applies</w:t>
      </w:r>
      <w:r w:rsidRPr="00BB5C37">
        <w:rPr>
          <w:sz w:val="16"/>
        </w:rPr>
        <w:t xml:space="preserve"> (Edwards, 2016: 21). Edwards argues </w:t>
      </w:r>
      <w:r w:rsidRPr="00BB5C37">
        <w:rPr>
          <w:rStyle w:val="StyleUnderline"/>
        </w:rPr>
        <w:t>that America</w:t>
      </w:r>
      <w:r w:rsidRPr="00BB5C37">
        <w:rPr>
          <w:sz w:val="16"/>
        </w:rPr>
        <w:t xml:space="preserve"> in the twenty-first century </w:t>
      </w:r>
      <w:r w:rsidRPr="00BB5C37">
        <w:rPr>
          <w:rStyle w:val="StyleUnderline"/>
        </w:rPr>
        <w:t>is no longer the hegemon.</w:t>
      </w:r>
      <w:r w:rsidRPr="00BB5C37">
        <w:rPr>
          <w:sz w:val="16"/>
        </w:rPr>
        <w:t xml:space="preserve"> </w:t>
      </w:r>
      <w:r w:rsidRPr="00BB5C37">
        <w:rPr>
          <w:rStyle w:val="StyleUnderline"/>
        </w:rPr>
        <w:t>He makes his case largely by discussing</w:t>
      </w:r>
      <w:r w:rsidRPr="00BB5C37">
        <w:rPr>
          <w:sz w:val="16"/>
        </w:rPr>
        <w:t xml:space="preserve"> American cultural products—that is, elements and evidence of our </w:t>
      </w:r>
      <w:r w:rsidRPr="00BB5C37">
        <w:rPr>
          <w:rStyle w:val="StyleUnderline"/>
        </w:rPr>
        <w:t>soft power</w:t>
      </w:r>
      <w:r w:rsidRPr="00BB5C37">
        <w:rPr>
          <w:sz w:val="16"/>
        </w:rPr>
        <w:t xml:space="preserve">—and saying that they are no longer ubiquitous in the Middle East as they were in the past century. </w:t>
      </w:r>
      <w:r w:rsidRPr="00BB5C37">
        <w:rPr>
          <w:rStyle w:val="Emphasis"/>
        </w:rPr>
        <w:t>The Edwards thesis can be challenged on two counts</w:t>
      </w:r>
      <w:r w:rsidRPr="00BB5C37">
        <w:rPr>
          <w:sz w:val="16"/>
        </w:rPr>
        <w:t xml:space="preserve">. </w:t>
      </w:r>
      <w:r w:rsidRPr="00BB5C37">
        <w:rPr>
          <w:rStyle w:val="StyleUnderline"/>
        </w:rPr>
        <w:t>First</w:t>
      </w:r>
      <w:r w:rsidRPr="00BB5C37">
        <w:rPr>
          <w:sz w:val="16"/>
        </w:rPr>
        <w:t xml:space="preserve">, by far </w:t>
      </w:r>
      <w:r w:rsidRPr="00BB5C37">
        <w:rPr>
          <w:rStyle w:val="StyleUnderline"/>
        </w:rPr>
        <w:t>the most common foreign cultural and commercial products</w:t>
      </w:r>
      <w:r w:rsidRPr="00BB5C37">
        <w:rPr>
          <w:sz w:val="16"/>
        </w:rPr>
        <w:t>—</w:t>
      </w:r>
      <w:r w:rsidRPr="00BB5C37">
        <w:rPr>
          <w:rStyle w:val="StyleUnderline"/>
        </w:rPr>
        <w:t>symbols and carriers of soft power—that enter the Arab world from outside are from America, not other countries.</w:t>
      </w:r>
      <w:r w:rsidRPr="00BB5C37">
        <w:rPr>
          <w:sz w:val="16"/>
        </w:rPr>
        <w:t xml:space="preserve"> In his writings about Arab opinion toward the United States, </w:t>
      </w:r>
      <w:r w:rsidRPr="00BB5C37">
        <w:rPr>
          <w:rStyle w:val="StyleUnderline"/>
        </w:rPr>
        <w:t>Middle East scholar Shibley Telhami points out that the primary Arab criticism is of US policy toward the region, but that Arabs admire many aspects of America. They admire our values such as freedom and democracy. They love fast food, American designer clothing, American music and sitcoms,</w:t>
      </w:r>
      <w:r w:rsidRPr="00BB5C37">
        <w:rPr>
          <w:sz w:val="16"/>
        </w:rPr>
        <w:t xml:space="preserve"> which are “hard to miss all over the Arab world” even in conservative Saudi Arabia. He says </w:t>
      </w:r>
      <w:r w:rsidRPr="00BB5C37">
        <w:rPr>
          <w:rStyle w:val="StyleUnderline"/>
        </w:rPr>
        <w:t xml:space="preserve">the United States maintains a “huge welcome presence in the Arab world” </w:t>
      </w:r>
      <w:r w:rsidRPr="00BB5C37">
        <w:rPr>
          <w:sz w:val="16"/>
        </w:rPr>
        <w:t xml:space="preserve">in television, and their thirst for Hollywood movies and stars is “hard to quench”. His 2009 poll found that 61% of the public in six Arab countries watch American or European movies, shows or music videos 5 or 6 times each week. He says </w:t>
      </w:r>
      <w:r w:rsidRPr="00BB5C37">
        <w:rPr>
          <w:rStyle w:val="StyleUnderline"/>
        </w:rPr>
        <w:t>only the Arab “fanatical fringe” has an aversion toward the United States</w:t>
      </w:r>
      <w:r w:rsidRPr="00BB5C37">
        <w:rPr>
          <w:sz w:val="16"/>
        </w:rPr>
        <w:t xml:space="preserve"> (Telhami pp. 105–18). </w:t>
      </w:r>
      <w:r w:rsidRPr="00BB5C37">
        <w:rPr>
          <w:rStyle w:val="StyleUnderline"/>
        </w:rPr>
        <w:t>Second, American hard power is still dominant globally</w:t>
      </w:r>
      <w:r w:rsidRPr="00BB5C37">
        <w:rPr>
          <w:sz w:val="16"/>
        </w:rPr>
        <w:t xml:space="preserve">. The US military budget is larger than the military budgets of the next seven countries combined, and US forces are a very visible presence around the world including in the Arab countries. And </w:t>
      </w:r>
      <w:r w:rsidRPr="00BB5C37">
        <w:rPr>
          <w:rStyle w:val="StyleUnderline"/>
        </w:rPr>
        <w:t xml:space="preserve">the US still has the world’s largest economy. </w:t>
      </w:r>
      <w:r w:rsidRPr="00BB5C37">
        <w:rPr>
          <w:sz w:val="16"/>
        </w:rPr>
        <w:t xml:space="preserve">So </w:t>
      </w:r>
      <w:r w:rsidRPr="00BB5C37">
        <w:rPr>
          <w:rStyle w:val="StyleUnderline"/>
        </w:rPr>
        <w:t>Edwards is premature to declare the American century over</w:t>
      </w:r>
      <w:r w:rsidRPr="00BB5C37">
        <w:rPr>
          <w:sz w:val="16"/>
        </w:rPr>
        <w:t>. Also, his use of the term “hegemon” is misleading.</w:t>
      </w:r>
    </w:p>
    <w:p w14:paraId="32863F55" w14:textId="77777777" w:rsidR="000E4A07" w:rsidRPr="00BB5C37" w:rsidRDefault="000E4A07" w:rsidP="00607411">
      <w:pPr>
        <w:rPr>
          <w:sz w:val="16"/>
        </w:rPr>
      </w:pPr>
    </w:p>
    <w:p w14:paraId="578286DA" w14:textId="77777777" w:rsidR="00607411" w:rsidRPr="00BB5C37" w:rsidRDefault="00607411" w:rsidP="00607411">
      <w:pPr>
        <w:pStyle w:val="Heading4"/>
      </w:pPr>
      <w:r w:rsidRPr="00BB5C37">
        <w:t>Despite dips in perception, soft power still high</w:t>
      </w:r>
    </w:p>
    <w:p w14:paraId="457C3103" w14:textId="77777777" w:rsidR="00607411" w:rsidRPr="00BB5C37" w:rsidRDefault="00607411" w:rsidP="00607411">
      <w:r w:rsidRPr="00BB5C37">
        <w:rPr>
          <w:rStyle w:val="Style13ptBold"/>
        </w:rPr>
        <w:t xml:space="preserve">Rugh 2017 </w:t>
      </w:r>
      <w:r w:rsidRPr="00BB5C37">
        <w:t xml:space="preserve">(William Rugh, PhD (International Relations), Columbia University, professor of the practice in the Master of Science in Global Studies and International Relations program. In a 31-year career in the U.S. Foreign Service, he held nine diplomatic assignments in the Arab world. </w:t>
      </w:r>
      <w:proofErr w:type="gramStart"/>
      <w:r w:rsidRPr="00BB5C37">
        <w:t>American soft power and public diplomacy in the Arab world.</w:t>
      </w:r>
      <w:proofErr w:type="gramEnd"/>
      <w:r w:rsidRPr="00BB5C37">
        <w:t xml:space="preserve"> </w:t>
      </w:r>
      <w:proofErr w:type="gramStart"/>
      <w:r w:rsidRPr="00BB5C37">
        <w:t>Palgrave Communications.</w:t>
      </w:r>
      <w:proofErr w:type="gramEnd"/>
      <w:r w:rsidRPr="00BB5C37">
        <w:t xml:space="preserve"> Jan 2017 </w:t>
      </w:r>
      <w:hyperlink r:id="rId179" w:history="1">
        <w:r w:rsidRPr="00BB5C37">
          <w:rPr>
            <w:rStyle w:val="Hyperlink"/>
          </w:rPr>
          <w:t>https://www.nature.com/articles/palcomms2016104?WT.feed_name=subjects_politics-and-international-relations</w:t>
        </w:r>
      </w:hyperlink>
      <w:r w:rsidRPr="00BB5C37">
        <w:t xml:space="preserve"> NLB)</w:t>
      </w:r>
    </w:p>
    <w:p w14:paraId="0AE5DC57" w14:textId="3BE62E03" w:rsidR="00607411" w:rsidRPr="00BB5C37" w:rsidRDefault="00607411" w:rsidP="00607411">
      <w:pPr>
        <w:rPr>
          <w:b/>
          <w:iCs/>
          <w:u w:val="single"/>
          <w:bdr w:val="single" w:sz="8" w:space="0" w:color="auto"/>
        </w:rPr>
      </w:pPr>
      <w:r w:rsidRPr="00BB5C37">
        <w:rPr>
          <w:sz w:val="16"/>
        </w:rPr>
        <w:t xml:space="preserve">Prominent scholars, like </w:t>
      </w:r>
      <w:r w:rsidRPr="00BB5C37">
        <w:rPr>
          <w:rStyle w:val="StyleUnderline"/>
        </w:rPr>
        <w:t>Nye</w:t>
      </w:r>
      <w:r w:rsidRPr="00BB5C37">
        <w:rPr>
          <w:sz w:val="16"/>
        </w:rPr>
        <w:t xml:space="preserve"> (1993</w:t>
      </w:r>
      <w:proofErr w:type="gramStart"/>
      <w:r w:rsidRPr="00BB5C37">
        <w:rPr>
          <w:sz w:val="16"/>
        </w:rPr>
        <w:t>,2016</w:t>
      </w:r>
      <w:proofErr w:type="gramEnd"/>
      <w:r w:rsidRPr="00BB5C37">
        <w:rPr>
          <w:sz w:val="16"/>
        </w:rPr>
        <w:t xml:space="preserve">), who coined the term “soft power”, </w:t>
      </w:r>
      <w:r w:rsidRPr="00BB5C37">
        <w:rPr>
          <w:rStyle w:val="StyleUnderline"/>
        </w:rPr>
        <w:t>argue that American international leadership is not in fact in decline</w:t>
      </w:r>
      <w:r w:rsidRPr="00BB5C37">
        <w:rPr>
          <w:sz w:val="16"/>
        </w:rPr>
        <w:t xml:space="preserve">. Nye’s view is that in fact </w:t>
      </w:r>
      <w:r w:rsidRPr="00BB5C37">
        <w:rPr>
          <w:rStyle w:val="StyleUnderline"/>
        </w:rPr>
        <w:t>America never was a “hegemon”</w:t>
      </w:r>
      <w:r w:rsidRPr="00BB5C37">
        <w:rPr>
          <w:sz w:val="16"/>
        </w:rPr>
        <w:t xml:space="preserve"> </w:t>
      </w:r>
      <w:r w:rsidRPr="00BB5C37">
        <w:rPr>
          <w:rStyle w:val="StyleUnderline"/>
        </w:rPr>
        <w:t>because</w:t>
      </w:r>
      <w:r w:rsidRPr="00BB5C37">
        <w:rPr>
          <w:sz w:val="16"/>
        </w:rPr>
        <w:t xml:space="preserve"> as powerful as it has been, </w:t>
      </w:r>
      <w:r w:rsidRPr="00BB5C37">
        <w:rPr>
          <w:rStyle w:val="StyleUnderline"/>
        </w:rPr>
        <w:t xml:space="preserve">it has never had the financial </w:t>
      </w:r>
      <w:proofErr w:type="gramStart"/>
      <w:r w:rsidRPr="00BB5C37">
        <w:rPr>
          <w:rStyle w:val="StyleUnderline"/>
        </w:rPr>
        <w:t>nor</w:t>
      </w:r>
      <w:proofErr w:type="gramEnd"/>
      <w:r w:rsidRPr="00BB5C37">
        <w:rPr>
          <w:rStyle w:val="StyleUnderline"/>
        </w:rPr>
        <w:t xml:space="preserve"> the military resources to impose a proper, formal, global hegemony</w:t>
      </w:r>
      <w:r w:rsidRPr="00BB5C37">
        <w:rPr>
          <w:sz w:val="16"/>
        </w:rPr>
        <w:t xml:space="preserve">. </w:t>
      </w:r>
      <w:r w:rsidRPr="00BB5C37">
        <w:rPr>
          <w:rStyle w:val="StyleUnderline"/>
        </w:rPr>
        <w:t>But</w:t>
      </w:r>
      <w:r w:rsidRPr="00BB5C37">
        <w:rPr>
          <w:sz w:val="16"/>
        </w:rPr>
        <w:t xml:space="preserve">, he says, </w:t>
      </w:r>
      <w:r w:rsidRPr="00BB5C37">
        <w:rPr>
          <w:rStyle w:val="StyleUnderline"/>
        </w:rPr>
        <w:t>America was and still is the dominant power in the world.</w:t>
      </w:r>
      <w:r w:rsidRPr="00BB5C37">
        <w:rPr>
          <w:sz w:val="16"/>
        </w:rPr>
        <w:t xml:space="preserve"> Professor Stephen </w:t>
      </w:r>
      <w:r w:rsidRPr="00BB5C37">
        <w:rPr>
          <w:rStyle w:val="StyleUnderline"/>
        </w:rPr>
        <w:t>Walt agrees</w:t>
      </w:r>
      <w:r w:rsidRPr="00BB5C37">
        <w:rPr>
          <w:sz w:val="16"/>
        </w:rPr>
        <w:t xml:space="preserve">. He says, “The happy truth is that </w:t>
      </w:r>
      <w:r w:rsidRPr="00BB5C37">
        <w:rPr>
          <w:rStyle w:val="StyleUnderline"/>
        </w:rPr>
        <w:t xml:space="preserve">the United States is </w:t>
      </w:r>
      <w:r w:rsidRPr="00BB5C37">
        <w:rPr>
          <w:sz w:val="16"/>
        </w:rPr>
        <w:t xml:space="preserve">already </w:t>
      </w:r>
      <w:r w:rsidRPr="00BB5C37">
        <w:rPr>
          <w:rStyle w:val="StyleUnderline"/>
        </w:rPr>
        <w:t>very secure, and</w:t>
      </w:r>
      <w:r w:rsidRPr="00BB5C37">
        <w:rPr>
          <w:sz w:val="16"/>
        </w:rPr>
        <w:t xml:space="preserve"> it </w:t>
      </w:r>
      <w:r w:rsidRPr="00BB5C37">
        <w:rPr>
          <w:rStyle w:val="StyleUnderline"/>
        </w:rPr>
        <w:t>enjoys geopolitical advantages</w:t>
      </w:r>
      <w:r w:rsidRPr="00BB5C37">
        <w:rPr>
          <w:sz w:val="16"/>
        </w:rPr>
        <w:t xml:space="preserve"> that other states can only dream about” (Walt, 2015). Fareed </w:t>
      </w:r>
      <w:r w:rsidRPr="00BB5C37">
        <w:rPr>
          <w:rStyle w:val="StyleUnderline"/>
        </w:rPr>
        <w:t>Zakaria also agrees</w:t>
      </w:r>
      <w:r w:rsidRPr="00BB5C37">
        <w:rPr>
          <w:sz w:val="16"/>
        </w:rPr>
        <w:t xml:space="preserve">. He argues that </w:t>
      </w:r>
      <w:r w:rsidRPr="00BB5C37">
        <w:rPr>
          <w:rStyle w:val="StyleUnderline"/>
        </w:rPr>
        <w:t>while</w:t>
      </w:r>
      <w:r w:rsidRPr="00BB5C37">
        <w:rPr>
          <w:sz w:val="16"/>
        </w:rPr>
        <w:t xml:space="preserve"> other countries such as </w:t>
      </w:r>
      <w:r w:rsidRPr="00BB5C37">
        <w:rPr>
          <w:rStyle w:val="StyleUnderline"/>
        </w:rPr>
        <w:t>China and India are becoming global players</w:t>
      </w:r>
      <w:r w:rsidRPr="00BB5C37">
        <w:rPr>
          <w:sz w:val="16"/>
        </w:rPr>
        <w:t xml:space="preserve"> in many fields, </w:t>
      </w:r>
      <w:r w:rsidRPr="00BB5C37">
        <w:rPr>
          <w:rStyle w:val="StyleUnderline"/>
        </w:rPr>
        <w:t xml:space="preserve">the US continues to dominate </w:t>
      </w:r>
      <w:r w:rsidRPr="00BB5C37">
        <w:rPr>
          <w:sz w:val="16"/>
        </w:rPr>
        <w:t xml:space="preserve">the world in terms of political-military power. He says that </w:t>
      </w:r>
      <w:r w:rsidRPr="00BB5C37">
        <w:rPr>
          <w:rStyle w:val="StyleUnderline"/>
        </w:rPr>
        <w:t>while a “post-American” world order is emerging, the United States will continue to be the most powerful nation even as its relative power will be diminished</w:t>
      </w:r>
      <w:r w:rsidRPr="00BB5C37">
        <w:rPr>
          <w:sz w:val="16"/>
        </w:rPr>
        <w:t xml:space="preserve"> (Zakaria, 2012). It is true that </w:t>
      </w:r>
      <w:r w:rsidRPr="00BB5C37">
        <w:rPr>
          <w:rStyle w:val="StyleUnderline"/>
        </w:rPr>
        <w:t>the Arab perception of American soft power has</w:t>
      </w:r>
      <w:r w:rsidRPr="00BB5C37">
        <w:rPr>
          <w:sz w:val="16"/>
        </w:rPr>
        <w:t xml:space="preserve"> therefore </w:t>
      </w:r>
      <w:r w:rsidRPr="00BB5C37">
        <w:rPr>
          <w:rStyle w:val="StyleUnderline"/>
        </w:rPr>
        <w:t>been somewhat damaged</w:t>
      </w:r>
      <w:r w:rsidRPr="00BB5C37">
        <w:rPr>
          <w:sz w:val="16"/>
        </w:rPr>
        <w:t xml:space="preserve"> in recent years due in part to the digital revolution that allows quick dissemination of American news, both negative and positive. </w:t>
      </w:r>
      <w:r w:rsidRPr="00BB5C37">
        <w:rPr>
          <w:rStyle w:val="StyleUnderline"/>
        </w:rPr>
        <w:t>Yet Arab appreciation for US</w:t>
      </w:r>
      <w:r w:rsidRPr="00BB5C37">
        <w:rPr>
          <w:sz w:val="16"/>
        </w:rPr>
        <w:t xml:space="preserve"> culture, education, the arts and technology as well as our political freedoms—all </w:t>
      </w:r>
      <w:r w:rsidRPr="00BB5C37">
        <w:rPr>
          <w:rStyle w:val="StyleUnderline"/>
        </w:rPr>
        <w:t>sources of positive soft power—remain strong</w:t>
      </w:r>
      <w:r w:rsidRPr="00BB5C37">
        <w:rPr>
          <w:sz w:val="16"/>
        </w:rPr>
        <w:t xml:space="preserve">. </w:t>
      </w:r>
      <w:r w:rsidRPr="00BB5C37">
        <w:rPr>
          <w:rStyle w:val="Emphasis"/>
        </w:rPr>
        <w:t>This is evidence that American soft power continues to be a potent force abroad.</w:t>
      </w:r>
    </w:p>
    <w:p w14:paraId="23FD34B4" w14:textId="5EDD666F" w:rsidR="00607411" w:rsidRPr="00BB5C37" w:rsidRDefault="00607411" w:rsidP="00B315F4">
      <w:pPr>
        <w:pStyle w:val="Heading3"/>
      </w:pPr>
      <w:r w:rsidRPr="00BB5C37">
        <w:t>US not key</w:t>
      </w:r>
    </w:p>
    <w:p w14:paraId="6EAF872A" w14:textId="77777777" w:rsidR="00607411" w:rsidRPr="00BB5C37" w:rsidRDefault="00607411" w:rsidP="00607411">
      <w:pPr>
        <w:pStyle w:val="Heading4"/>
      </w:pPr>
      <w:r w:rsidRPr="00BB5C37">
        <w:t>France is #1- not the US</w:t>
      </w:r>
    </w:p>
    <w:p w14:paraId="5EE1441A" w14:textId="77777777" w:rsidR="00607411" w:rsidRPr="00BB5C37" w:rsidRDefault="00607411" w:rsidP="00607411">
      <w:r w:rsidRPr="00BB5C37">
        <w:rPr>
          <w:rStyle w:val="Style13ptBold"/>
        </w:rPr>
        <w:t>Gray 17</w:t>
      </w:r>
      <w:r w:rsidRPr="00BB5C37">
        <w:t xml:space="preserve"> (Alex Gray, contributor, “France becomes the world No 1 for soft power,” World Economic Forum, Jul 27, 2017, </w:t>
      </w:r>
      <w:hyperlink r:id="rId180" w:history="1">
        <w:r w:rsidRPr="00BB5C37">
          <w:rPr>
            <w:rStyle w:val="Hyperlink"/>
          </w:rPr>
          <w:t>https://www.weforum.org/agenda/2017/07/france-new-world-leader-in-soft-power/</w:t>
        </w:r>
      </w:hyperlink>
      <w:r w:rsidRPr="00BB5C37">
        <w:t xml:space="preserve"> NLB)</w:t>
      </w:r>
    </w:p>
    <w:p w14:paraId="02FE7E61" w14:textId="77777777" w:rsidR="00607411" w:rsidRPr="00BB5C37" w:rsidRDefault="00607411" w:rsidP="00607411">
      <w:pPr>
        <w:rPr>
          <w:sz w:val="16"/>
        </w:rPr>
      </w:pPr>
      <w:r w:rsidRPr="00BB5C37">
        <w:rPr>
          <w:rStyle w:val="StyleUnderline"/>
        </w:rPr>
        <w:t>France is the most powerful nation in the world</w:t>
      </w:r>
      <w:r w:rsidRPr="00BB5C37">
        <w:rPr>
          <w:sz w:val="16"/>
        </w:rPr>
        <w:t xml:space="preserve">. At least, it is when it comes to a certain type of power. The election of President Emmanuel </w:t>
      </w:r>
      <w:r w:rsidRPr="00BB5C37">
        <w:rPr>
          <w:rStyle w:val="StyleUnderline"/>
        </w:rPr>
        <w:t>Macron</w:t>
      </w:r>
      <w:r w:rsidRPr="00BB5C37">
        <w:rPr>
          <w:sz w:val="16"/>
        </w:rPr>
        <w:t xml:space="preserve"> has </w:t>
      </w:r>
      <w:r w:rsidRPr="00BB5C37">
        <w:rPr>
          <w:rStyle w:val="StyleUnderline"/>
        </w:rPr>
        <w:t>propelled France to the top of the Soft Power league table.</w:t>
      </w:r>
      <w:r w:rsidRPr="00BB5C37">
        <w:rPr>
          <w:sz w:val="16"/>
        </w:rPr>
        <w:t xml:space="preserve"> Macron and his centrist government have leapfrogged the United Kingdom, United States, Germany and Canada to claim first place in the annual ranking of countries’ soft power. Since the results were announced, President </w:t>
      </w:r>
      <w:r w:rsidRPr="00BB5C37">
        <w:rPr>
          <w:rStyle w:val="StyleUnderline"/>
        </w:rPr>
        <w:t>Macron's</w:t>
      </w:r>
      <w:r w:rsidRPr="00BB5C37">
        <w:rPr>
          <w:sz w:val="16"/>
        </w:rPr>
        <w:t xml:space="preserve"> distinctive take on </w:t>
      </w:r>
      <w:r w:rsidRPr="00BB5C37">
        <w:rPr>
          <w:rStyle w:val="StyleUnderline"/>
        </w:rPr>
        <w:t>diplomacy has seen him give a live horse to</w:t>
      </w:r>
      <w:r w:rsidRPr="00BB5C37">
        <w:rPr>
          <w:sz w:val="16"/>
        </w:rPr>
        <w:t xml:space="preserve"> China's President </w:t>
      </w:r>
      <w:r w:rsidRPr="00BB5C37">
        <w:rPr>
          <w:rStyle w:val="StyleUnderline"/>
        </w:rPr>
        <w:t>Xi</w:t>
      </w:r>
      <w:r w:rsidRPr="00BB5C37">
        <w:rPr>
          <w:sz w:val="16"/>
        </w:rPr>
        <w:t xml:space="preserve"> Jinping </w:t>
      </w:r>
      <w:r w:rsidRPr="00BB5C37">
        <w:rPr>
          <w:rStyle w:val="StyleUnderline"/>
        </w:rPr>
        <w:t>and lend the Bayeux Tapestry to the UK</w:t>
      </w:r>
      <w:r w:rsidRPr="00BB5C37">
        <w:rPr>
          <w:sz w:val="16"/>
        </w:rPr>
        <w:t xml:space="preserve"> for the first time in history. What is soft power? When you think of a country’s might, you probably envision images of its military or economic prowess. But </w:t>
      </w:r>
      <w:r w:rsidRPr="00BB5C37">
        <w:rPr>
          <w:rStyle w:val="StyleUnderline"/>
        </w:rPr>
        <w:t>soft power</w:t>
      </w:r>
      <w:r w:rsidRPr="00BB5C37">
        <w:rPr>
          <w:sz w:val="16"/>
        </w:rPr>
        <w:t xml:space="preserve"> isn’t meted out down the barrel of a gun, or on the back of shareholder success: it’s </w:t>
      </w:r>
      <w:r w:rsidRPr="00BB5C37">
        <w:rPr>
          <w:rStyle w:val="StyleUnderline"/>
        </w:rPr>
        <w:t>a subtle measure of global influence.</w:t>
      </w:r>
      <w:r w:rsidRPr="00BB5C37">
        <w:rPr>
          <w:sz w:val="16"/>
        </w:rPr>
        <w:t xml:space="preserve"> And don’t let the word "soft" mislead you – </w:t>
      </w:r>
      <w:r w:rsidRPr="00BB5C37">
        <w:rPr>
          <w:rStyle w:val="StyleUnderline"/>
        </w:rPr>
        <w:t xml:space="preserve">it can be a highly effective way to exert influence. </w:t>
      </w:r>
      <w:r w:rsidRPr="00BB5C37">
        <w:rPr>
          <w:sz w:val="16"/>
        </w:rPr>
        <w:t xml:space="preserve">Essentially, soft power is the ability to encourage collaboration and build networks and relationships, according to Portland Communications, the UK-based public relations agency behind the index. The top five France’s vast diplomatic network, its cultural richness, not to mention Macron’s policies on cooperation and integration, have all contributed to the country’s No 1 position on this year’s Soft Power 30 index. </w:t>
      </w:r>
      <w:r w:rsidRPr="00BB5C37">
        <w:rPr>
          <w:rStyle w:val="Emphasis"/>
        </w:rPr>
        <w:t>Meanwhile, the US has fallen from first place to third in the past year</w:t>
      </w:r>
      <w:r w:rsidRPr="00BB5C37">
        <w:rPr>
          <w:sz w:val="16"/>
        </w:rPr>
        <w:t xml:space="preserve">. </w:t>
      </w:r>
      <w:r w:rsidRPr="00BB5C37">
        <w:rPr>
          <w:rStyle w:val="StyleUnderline"/>
        </w:rPr>
        <w:t>This may be due to</w:t>
      </w:r>
      <w:r w:rsidRPr="00BB5C37">
        <w:rPr>
          <w:sz w:val="16"/>
        </w:rPr>
        <w:t xml:space="preserve"> President Donald </w:t>
      </w:r>
      <w:r w:rsidRPr="00BB5C37">
        <w:rPr>
          <w:rStyle w:val="StyleUnderline"/>
        </w:rPr>
        <w:t>Trump’s "America first" policy</w:t>
      </w:r>
      <w:r w:rsidRPr="00BB5C37">
        <w:rPr>
          <w:sz w:val="16"/>
        </w:rPr>
        <w:t xml:space="preserve">, an approach that has “played poorly abroad, </w:t>
      </w:r>
      <w:r w:rsidRPr="00BB5C37">
        <w:rPr>
          <w:rStyle w:val="StyleUnderline"/>
        </w:rPr>
        <w:t>alienating allies and damaging links</w:t>
      </w:r>
      <w:r w:rsidRPr="00BB5C37">
        <w:rPr>
          <w:sz w:val="16"/>
        </w:rPr>
        <w:t xml:space="preserve"> with the rest of the world”, the report says. </w:t>
      </w:r>
      <w:r w:rsidRPr="00BB5C37">
        <w:rPr>
          <w:rStyle w:val="StyleUnderline"/>
        </w:rPr>
        <w:t>The US’s decline on the index is based on people’s changing perceptions,</w:t>
      </w:r>
      <w:r w:rsidRPr="00BB5C37">
        <w:rPr>
          <w:sz w:val="16"/>
        </w:rPr>
        <w:t xml:space="preserve"> not facts. The country is still unrivalled in higher education, cultural production and technological innovation, argues the report. American universities continue to dominate global league tables. The UK, in second place, is in a precarious position. Although it held on to its No 2 spot, it is one of only four countries to have scored lower in this year’s analysis, which ranks 30 countries overall. This is largely down to the Brexit vote, argues Portland. “It is hard to see how it will enjoy the same level of influence in Europe (and beyond) that it did as of 22 June 2016.” Still, the UK continues to have the world’s most trusted news source – the BBC World Service – as well as a flourishing cultural, tech and education sector. The top five soft power contenders have remained the same since the analysis was first published two years ago, but their order has changed. Germany, which has dealt with major issues including terrorist attacks and a wave of immigration, has fallen one place in this year’s index despite an improved overall score and widespread confidence in Chancellor Angela Merkel.</w:t>
      </w:r>
    </w:p>
    <w:p w14:paraId="55145D5A" w14:textId="094E24EF" w:rsidR="00BB69B7" w:rsidRPr="00BB5C37" w:rsidRDefault="00BB69B7" w:rsidP="00607411">
      <w:pPr>
        <w:pStyle w:val="Heading3"/>
      </w:pPr>
      <w:proofErr w:type="gramStart"/>
      <w:r w:rsidRPr="00BB5C37">
        <w:t>alt</w:t>
      </w:r>
      <w:proofErr w:type="gramEnd"/>
      <w:r w:rsidRPr="00BB5C37">
        <w:t xml:space="preserve"> causes</w:t>
      </w:r>
    </w:p>
    <w:p w14:paraId="12A8BF1E" w14:textId="77777777" w:rsidR="00BB69B7" w:rsidRPr="00BB5C37" w:rsidRDefault="00BB69B7" w:rsidP="00BB69B7">
      <w:pPr>
        <w:pStyle w:val="Heading4"/>
      </w:pPr>
      <w:r w:rsidRPr="00BB5C37">
        <w:t xml:space="preserve">Double-bind: Either Trump has done too many other things as president to repair US soft power, or US soft power is resilient enough that it will survive without the plan. </w:t>
      </w:r>
    </w:p>
    <w:p w14:paraId="6EB89419" w14:textId="77777777" w:rsidR="00BB69B7" w:rsidRPr="00BB5C37" w:rsidRDefault="00BB69B7" w:rsidP="00BB69B7">
      <w:pPr>
        <w:rPr>
          <w:rStyle w:val="Style13ptBold"/>
          <w:b w:val="0"/>
        </w:rPr>
      </w:pPr>
      <w:r w:rsidRPr="00BB5C37">
        <w:rPr>
          <w:rStyle w:val="Style13ptBold"/>
        </w:rPr>
        <w:t>Brands 18 (</w:t>
      </w:r>
      <w:r w:rsidRPr="00BB5C37">
        <w:rPr>
          <w:rStyle w:val="Style13ptBold"/>
          <w:b w:val="0"/>
        </w:rPr>
        <w:t xml:space="preserve">Hal Brands is the Henry Kissinger Distinguished Professor at Johns Hopkins University's School of Advanced International Studies and a senior fellow at the Center for Strategic and Budgetary Assessments. “Not Even Trump can Obliterate America’s Soft Power.” Bloomberg Opinion. </w:t>
      </w:r>
      <w:hyperlink r:id="rId181" w:history="1">
        <w:r w:rsidRPr="00BB5C37">
          <w:rPr>
            <w:rStyle w:val="Hyperlink"/>
            <w:sz w:val="26"/>
          </w:rPr>
          <w:t>https://www.bloomberg.com/view/articles/2018-01-18/not-even-trump-can-obliterate-america-s-soft-power</w:t>
        </w:r>
      </w:hyperlink>
      <w:r w:rsidRPr="00BB5C37">
        <w:rPr>
          <w:rStyle w:val="Style13ptBold"/>
          <w:b w:val="0"/>
        </w:rPr>
        <w:t>, AJ)</w:t>
      </w:r>
    </w:p>
    <w:p w14:paraId="3A1677BF" w14:textId="77777777" w:rsidR="00BB69B7" w:rsidRDefault="00BB69B7" w:rsidP="00BB69B7">
      <w:pPr>
        <w:rPr>
          <w:sz w:val="16"/>
        </w:rPr>
      </w:pPr>
      <w:r w:rsidRPr="00BB5C37">
        <w:rPr>
          <w:sz w:val="16"/>
        </w:rPr>
        <w:t xml:space="preserve">Based on his record so far, however, Trump appears to have little understanding of the benefits soft power can provide. He has repeatedly talked down the power of the American example by arguing that his own country is morally no better than, say, Vladimir Putin’s Russia. And during his first year in office, </w:t>
      </w:r>
      <w:r w:rsidRPr="00BB5C37">
        <w:rPr>
          <w:highlight w:val="yellow"/>
          <w:u w:val="single"/>
        </w:rPr>
        <w:t>Trump has undermined U.S. soft power in three</w:t>
      </w:r>
      <w:r w:rsidRPr="00BB5C37">
        <w:rPr>
          <w:sz w:val="16"/>
        </w:rPr>
        <w:t xml:space="preserve"> particular </w:t>
      </w:r>
      <w:r w:rsidRPr="00BB5C37">
        <w:rPr>
          <w:highlight w:val="yellow"/>
          <w:u w:val="single"/>
        </w:rPr>
        <w:t>ways</w:t>
      </w:r>
      <w:r w:rsidRPr="00BB5C37">
        <w:rPr>
          <w:sz w:val="16"/>
        </w:rPr>
        <w:t xml:space="preserve">. First, </w:t>
      </w:r>
      <w:r w:rsidRPr="00BB5C37">
        <w:rPr>
          <w:highlight w:val="yellow"/>
          <w:u w:val="single"/>
        </w:rPr>
        <w:t>he has sought crippling budget cuts for</w:t>
      </w:r>
      <w:r w:rsidRPr="00BB5C37">
        <w:rPr>
          <w:sz w:val="16"/>
        </w:rPr>
        <w:t xml:space="preserve"> the </w:t>
      </w:r>
      <w:r w:rsidRPr="00BB5C37">
        <w:rPr>
          <w:highlight w:val="yellow"/>
          <w:u w:val="single"/>
        </w:rPr>
        <w:t>institutions</w:t>
      </w:r>
      <w:r w:rsidRPr="00BB5C37">
        <w:rPr>
          <w:sz w:val="16"/>
        </w:rPr>
        <w:t xml:space="preserve"> that </w:t>
      </w:r>
      <w:r w:rsidRPr="00BB5C37">
        <w:rPr>
          <w:highlight w:val="yellow"/>
          <w:u w:val="single"/>
        </w:rPr>
        <w:t>the U.S. government uses to exercise nonmilitary influence overseas</w:t>
      </w:r>
      <w:r w:rsidRPr="00BB5C37">
        <w:rPr>
          <w:sz w:val="16"/>
        </w:rPr>
        <w:t xml:space="preserve">. Mick Mulvaney, the director of the Office of Management and Budget, described the president’s first budget submission as “not a soft-power budget.” Indeed, it included trims of nearly 30 percent for the State Department and the U.S. Agency for International Development, and therefore entailed drastic reductions in programs focusing on global public health, food security, women’s rights, and myriad other issues. The leaders of the Republican-controlled Congress promptly deemed the budget “dead on arrival,” because it would have severely weakened U.S. diplomacy, development aid and humanitarian assistance — all of which the chairman of the Joint Chiefs of Staff, General Joseph Dunford, has deemed critical to achieving a lasting defeat of the Islamic State and other foreign policy objectives. But Trump’s disdain for the State Department has still had profound effects: The president of the American Foreign Service Association warned last fall that accomplished diplomats were leaving the department in droves, taking enormous institutional knowledge with them. </w:t>
      </w:r>
      <w:r w:rsidRPr="00BB5C37">
        <w:rPr>
          <w:highlight w:val="yellow"/>
          <w:u w:val="single"/>
        </w:rPr>
        <w:t>Second, the president has attacked</w:t>
      </w:r>
      <w:r w:rsidRPr="00BB5C37">
        <w:rPr>
          <w:sz w:val="16"/>
        </w:rPr>
        <w:t xml:space="preserve"> — head-on — </w:t>
      </w:r>
      <w:r w:rsidRPr="00BB5C37">
        <w:rPr>
          <w:u w:val="single"/>
        </w:rPr>
        <w:t xml:space="preserve">the </w:t>
      </w:r>
      <w:r w:rsidRPr="00BB5C37">
        <w:rPr>
          <w:highlight w:val="yellow"/>
          <w:u w:val="single"/>
        </w:rPr>
        <w:t>idea that the U.S. should stand for something more than its own self-interest</w:t>
      </w:r>
      <w:r w:rsidRPr="00BB5C37">
        <w:rPr>
          <w:sz w:val="16"/>
        </w:rPr>
        <w:t xml:space="preserve">. A year ago, Trump used his inaugural address to frame U.S. foreign policy as a giveaway to an ungrateful world, and to call for a more narrowly nationalistic approach to American statecraft. The National Security Strategy released last month emphasized intense competition — not to preserve a liberal world order that benefits all nations who play by its rules, but on behalf of America's own economic and geopolitical interests. The president has also repeatedly derided America’s role as chief promoter of democracy and human rights, thereby undermining the ideological appeal of a nation that stands for universal values. In fact, he has undertaken policies — such as his persistent efforts to restrict immigration and exclude refugees from Muslim-majority nations — that are deemed cruel and discriminatory overseas. And, of course, he has described his foreign policy as “America First” — a label explicitly endorsing the idea that the U.S. must behave more selfishly in the world. Third, </w:t>
      </w:r>
      <w:r w:rsidRPr="00BB5C37">
        <w:rPr>
          <w:highlight w:val="yellow"/>
          <w:u w:val="single"/>
        </w:rPr>
        <w:t>Trump has weakened American soft power through his own behavior</w:t>
      </w:r>
      <w:r w:rsidRPr="00BB5C37">
        <w:rPr>
          <w:u w:val="single"/>
        </w:rPr>
        <w:t>.</w:t>
      </w:r>
      <w:r w:rsidRPr="00BB5C37">
        <w:rPr>
          <w:sz w:val="16"/>
        </w:rPr>
        <w:t xml:space="preserve"> He is hardly the only president to say loathsome things, but </w:t>
      </w:r>
      <w:r w:rsidRPr="00BB5C37">
        <w:rPr>
          <w:highlight w:val="yellow"/>
          <w:u w:val="single"/>
        </w:rPr>
        <w:t>he is unique in displaying his unattractive qualities so openly</w:t>
      </w:r>
      <w:r w:rsidRPr="00BB5C37">
        <w:rPr>
          <w:sz w:val="16"/>
        </w:rPr>
        <w:t xml:space="preserve">, so unembarrassedly, so repeatedly. The president’s use of racist and xenophobic appeals, his disdain for democratic norms, his generally crass style of rhetoric and action — all these characteristics have been dragging down global respect for America since the moment he took office. The outraged global reaction to the “shithole countries” incident was sadly familiar — it mimicked the criticism the president earned through his refusal to condemn white supremacists after the violence last summer in Charlottesville, Virginia, as well as several other episodes. There is no ambiguity about the effect this is having. As early as June 2017, </w:t>
      </w:r>
      <w:r w:rsidRPr="00BB5C37">
        <w:rPr>
          <w:highlight w:val="yellow"/>
          <w:u w:val="single"/>
        </w:rPr>
        <w:t>America’s global favorability</w:t>
      </w:r>
      <w:r w:rsidRPr="00BB5C37">
        <w:rPr>
          <w:sz w:val="16"/>
        </w:rPr>
        <w:t xml:space="preserve"> in the Pew poll of global attitudes and trends </w:t>
      </w:r>
      <w:r w:rsidRPr="00BB5C37">
        <w:rPr>
          <w:highlight w:val="yellow"/>
          <w:u w:val="single"/>
        </w:rPr>
        <w:t>had dropped from 64 percent</w:t>
      </w:r>
      <w:r w:rsidRPr="00BB5C37">
        <w:rPr>
          <w:sz w:val="16"/>
        </w:rPr>
        <w:t xml:space="preserve"> at the end of Barack Obama’s presidency </w:t>
      </w:r>
      <w:r w:rsidRPr="00BB5C37">
        <w:rPr>
          <w:highlight w:val="yellow"/>
          <w:u w:val="single"/>
        </w:rPr>
        <w:t>to 49 percent under Trump</w:t>
      </w:r>
      <w:r w:rsidRPr="00BB5C37">
        <w:rPr>
          <w:sz w:val="16"/>
        </w:rPr>
        <w:t xml:space="preserve">. Large majorities of global respondents described the American president as “intolerant,” “arrogant” and “dangerous.” Even Xi Jinping and Vladimir Putin — ambitious dictators of revisionist countries — had higher personal favorability ratings than Trump. As Trump’s own defense secretary, James Mattis, has remarked, the U.S. needs to “get the power of inspiration back.” That’s not going to happen as long as Trump is president. The real question is how long it will take American soft power to recover once he departs. The good news is that </w:t>
      </w:r>
      <w:r w:rsidRPr="00BB5C37">
        <w:rPr>
          <w:highlight w:val="yellow"/>
          <w:u w:val="single"/>
        </w:rPr>
        <w:t>U.S. soft power has</w:t>
      </w:r>
      <w:r w:rsidRPr="00BB5C37">
        <w:rPr>
          <w:u w:val="single"/>
        </w:rPr>
        <w:t xml:space="preserve"> traditionally </w:t>
      </w:r>
      <w:r w:rsidRPr="00BB5C37">
        <w:rPr>
          <w:highlight w:val="yellow"/>
          <w:u w:val="single"/>
        </w:rPr>
        <w:t>been</w:t>
      </w:r>
      <w:r w:rsidRPr="00BB5C37">
        <w:rPr>
          <w:sz w:val="16"/>
        </w:rPr>
        <w:t xml:space="preserve"> quite </w:t>
      </w:r>
      <w:r w:rsidRPr="00BB5C37">
        <w:rPr>
          <w:highlight w:val="yellow"/>
          <w:u w:val="single"/>
        </w:rPr>
        <w:t>resilient</w:t>
      </w:r>
      <w:r w:rsidRPr="00BB5C37">
        <w:rPr>
          <w:sz w:val="16"/>
        </w:rPr>
        <w:t xml:space="preserve"> — it has survived globally unpopular presidents before. The reason for this, as the Harvard scholar Joseph Nye points out, is that over the long term </w:t>
      </w:r>
      <w:r w:rsidRPr="00BB5C37">
        <w:rPr>
          <w:highlight w:val="yellow"/>
          <w:u w:val="single"/>
        </w:rPr>
        <w:t>U.S. soft power derives less from the image of any individual than from</w:t>
      </w:r>
      <w:r w:rsidRPr="00BB5C37">
        <w:rPr>
          <w:u w:val="single"/>
        </w:rPr>
        <w:t xml:space="preserve"> the broader attractiveness of </w:t>
      </w:r>
      <w:r w:rsidRPr="00BB5C37">
        <w:rPr>
          <w:highlight w:val="yellow"/>
          <w:u w:val="single"/>
        </w:rPr>
        <w:t>America’s society</w:t>
      </w:r>
      <w:r w:rsidRPr="00BB5C37">
        <w:rPr>
          <w:sz w:val="16"/>
        </w:rPr>
        <w:t>, culture and political values. The bad news, however, is that Trump can nonetheless do damage that will not be so easy to repair.</w:t>
      </w:r>
    </w:p>
    <w:p w14:paraId="2D213A44" w14:textId="77777777" w:rsidR="000E4A07" w:rsidRDefault="000E4A07" w:rsidP="00BB69B7">
      <w:pPr>
        <w:rPr>
          <w:sz w:val="16"/>
        </w:rPr>
      </w:pPr>
    </w:p>
    <w:p w14:paraId="6EC50529" w14:textId="77777777" w:rsidR="000E4A07" w:rsidRPr="00BB5C37" w:rsidRDefault="000E4A07" w:rsidP="00BB69B7">
      <w:pPr>
        <w:rPr>
          <w:sz w:val="16"/>
        </w:rPr>
      </w:pPr>
    </w:p>
    <w:p w14:paraId="0AFCAD30" w14:textId="77777777" w:rsidR="00BB69B7" w:rsidRPr="00BB5C37" w:rsidRDefault="00BB69B7" w:rsidP="00BB69B7">
      <w:pPr>
        <w:pStyle w:val="Heading4"/>
      </w:pPr>
      <w:r w:rsidRPr="00BB5C37">
        <w:t xml:space="preserve">Many alt causes to soft power—the Aff isn’t enough. </w:t>
      </w:r>
    </w:p>
    <w:p w14:paraId="1A8CB2E7" w14:textId="77777777" w:rsidR="00BB69B7" w:rsidRPr="00BB5C37" w:rsidRDefault="00BB69B7" w:rsidP="00BB69B7">
      <w:pPr>
        <w:rPr>
          <w:rStyle w:val="Style13ptBold"/>
          <w:b w:val="0"/>
        </w:rPr>
      </w:pPr>
      <w:r w:rsidRPr="00BB5C37">
        <w:rPr>
          <w:rStyle w:val="Style13ptBold"/>
        </w:rPr>
        <w:t>Boot 18 (</w:t>
      </w:r>
      <w:r w:rsidRPr="00BB5C37">
        <w:rPr>
          <w:rStyle w:val="Style13ptBold"/>
          <w:b w:val="0"/>
        </w:rPr>
        <w:t xml:space="preserve">Max Boot is the Jeane J. Kirkpatrick senior fellow for national security studies at the Council on Foreign Relations. “Trump is the Worst Salesman America has ever had.” Foreign Policy, </w:t>
      </w:r>
      <w:hyperlink r:id="rId182" w:history="1">
        <w:r w:rsidRPr="00BB5C37">
          <w:rPr>
            <w:rStyle w:val="Hyperlink"/>
            <w:sz w:val="26"/>
          </w:rPr>
          <w:t>https://foreignpolicy.com/2018/01/22/trump-has-already-destroyed-americas-soft-power/</w:t>
        </w:r>
      </w:hyperlink>
      <w:r w:rsidRPr="00BB5C37">
        <w:rPr>
          <w:rStyle w:val="Style13ptBold"/>
          <w:b w:val="0"/>
        </w:rPr>
        <w:t>, AJ)</w:t>
      </w:r>
    </w:p>
    <w:p w14:paraId="64B86FE0" w14:textId="07B29DAD" w:rsidR="00BB69B7" w:rsidRPr="00BB5C37" w:rsidRDefault="00BB69B7" w:rsidP="00BB69B7">
      <w:pPr>
        <w:rPr>
          <w:sz w:val="16"/>
        </w:rPr>
      </w:pPr>
      <w:r w:rsidRPr="00BB5C37">
        <w:rPr>
          <w:sz w:val="16"/>
        </w:rPr>
        <w:t xml:space="preserve">For years, as a seller of real estate and star of reality TV, Donald </w:t>
      </w:r>
      <w:r w:rsidRPr="00BB5C37">
        <w:rPr>
          <w:highlight w:val="yellow"/>
          <w:u w:val="single"/>
        </w:rPr>
        <w:t>Trump</w:t>
      </w:r>
      <w:r w:rsidRPr="00BB5C37">
        <w:rPr>
          <w:sz w:val="16"/>
        </w:rPr>
        <w:t xml:space="preserve"> made a living wooing customers and viewers. His selling skills were good enough that he even convinced voters to elect him as president in spite of his near-total lack of qualifications. Yet once in office, he </w:t>
      </w:r>
      <w:r w:rsidRPr="00BB5C37">
        <w:rPr>
          <w:highlight w:val="yellow"/>
          <w:u w:val="single"/>
        </w:rPr>
        <w:t>has proved to be the worst salesman that America has ever had</w:t>
      </w:r>
      <w:r w:rsidRPr="00BB5C37">
        <w:rPr>
          <w:sz w:val="16"/>
        </w:rPr>
        <w:t xml:space="preserve">. Far from winning over other countries, he is actively repelling and repulsing them. </w:t>
      </w:r>
      <w:r w:rsidRPr="00BB5C37">
        <w:rPr>
          <w:highlight w:val="yellow"/>
          <w:u w:val="single"/>
        </w:rPr>
        <w:t>Trump</w:t>
      </w:r>
      <w:r w:rsidRPr="00BB5C37">
        <w:rPr>
          <w:u w:val="single"/>
        </w:rPr>
        <w:t xml:space="preserve"> </w:t>
      </w:r>
      <w:r w:rsidRPr="00BB5C37">
        <w:rPr>
          <w:highlight w:val="yellow"/>
          <w:u w:val="single"/>
        </w:rPr>
        <w:t>is</w:t>
      </w:r>
      <w:r w:rsidRPr="00BB5C37">
        <w:rPr>
          <w:u w:val="single"/>
        </w:rPr>
        <w:t xml:space="preserve"> </w:t>
      </w:r>
      <w:r w:rsidRPr="00BB5C37">
        <w:rPr>
          <w:sz w:val="16"/>
        </w:rPr>
        <w:t xml:space="preserve">singularly </w:t>
      </w:r>
      <w:r w:rsidRPr="00BB5C37">
        <w:rPr>
          <w:highlight w:val="yellow"/>
          <w:u w:val="single"/>
        </w:rPr>
        <w:t>failing to “close the deal” for America abroad</w:t>
      </w:r>
      <w:r w:rsidRPr="00BB5C37">
        <w:rPr>
          <w:sz w:val="16"/>
        </w:rPr>
        <w:t xml:space="preserve">. Note that, while it’s within his power to unilaterally end supposedly “bad deals” like the Trans-Pacific Partnership or NAFTA, his promises to conclude “great deals” are utterly hollow. </w:t>
      </w:r>
      <w:r w:rsidRPr="00BB5C37">
        <w:rPr>
          <w:highlight w:val="yellow"/>
          <w:u w:val="single"/>
        </w:rPr>
        <w:t>He hasn’t made any appreciable progress on any new trade negotiations</w:t>
      </w:r>
      <w:r w:rsidRPr="00BB5C37">
        <w:rPr>
          <w:sz w:val="16"/>
        </w:rPr>
        <w:t xml:space="preserve">, even the bilateral ones that he favors for mysterious reasons over multilateral (and hence more beneficial) accords. </w:t>
      </w:r>
      <w:r w:rsidRPr="00BB5C37">
        <w:rPr>
          <w:highlight w:val="yellow"/>
          <w:u w:val="single"/>
        </w:rPr>
        <w:t>Nor</w:t>
      </w:r>
      <w:r w:rsidRPr="00BB5C37">
        <w:rPr>
          <w:sz w:val="16"/>
        </w:rPr>
        <w:t xml:space="preserve">, needless to say, </w:t>
      </w:r>
      <w:r w:rsidRPr="00BB5C37">
        <w:rPr>
          <w:highlight w:val="yellow"/>
          <w:u w:val="single"/>
        </w:rPr>
        <w:t>has he had any success in renegotiating the Paris climate accord</w:t>
      </w:r>
      <w:r w:rsidRPr="00BB5C37">
        <w:rPr>
          <w:sz w:val="16"/>
        </w:rPr>
        <w:t xml:space="preserve">, which he (wrongly) claims is harmful to America. Trump has managed to convince the United Nations Security Council to toughen sanctions on North Korea, but only because Russia and China have no intention of enforcing the resolutions. </w:t>
      </w:r>
      <w:r w:rsidRPr="00BB5C37">
        <w:rPr>
          <w:highlight w:val="yellow"/>
          <w:u w:val="single"/>
        </w:rPr>
        <w:t>He had no luck in selling his decision to move the U.S. Embassy in Israel</w:t>
      </w:r>
      <w:r w:rsidRPr="00BB5C37">
        <w:rPr>
          <w:u w:val="single"/>
        </w:rPr>
        <w:t xml:space="preserve"> to Jerusalem </w:t>
      </w:r>
      <w:r w:rsidRPr="00BB5C37">
        <w:rPr>
          <w:sz w:val="16"/>
        </w:rPr>
        <w:t xml:space="preserve">or his desire to redo the Iran nuclear deal. </w:t>
      </w:r>
      <w:r w:rsidRPr="00BB5C37">
        <w:rPr>
          <w:highlight w:val="yellow"/>
          <w:u w:val="single"/>
        </w:rPr>
        <w:t>Allies simply don’t want to help America</w:t>
      </w:r>
      <w:r w:rsidRPr="00BB5C37">
        <w:rPr>
          <w:sz w:val="16"/>
        </w:rPr>
        <w:t xml:space="preserve">, no matter how much Trump blusters and bluffs </w:t>
      </w:r>
      <w:proofErr w:type="gramStart"/>
      <w:r w:rsidRPr="00BB5C37">
        <w:rPr>
          <w:sz w:val="16"/>
        </w:rPr>
        <w:t>The</w:t>
      </w:r>
      <w:proofErr w:type="gramEnd"/>
      <w:r w:rsidRPr="00BB5C37">
        <w:rPr>
          <w:sz w:val="16"/>
        </w:rPr>
        <w:t xml:space="preserve"> numbers tell the story: According to Gallup, “</w:t>
      </w:r>
      <w:r w:rsidRPr="00BB5C37">
        <w:rPr>
          <w:highlight w:val="yellow"/>
          <w:u w:val="single"/>
        </w:rPr>
        <w:t>approval of U.S. leadership</w:t>
      </w:r>
      <w:r w:rsidRPr="00BB5C37">
        <w:rPr>
          <w:u w:val="single"/>
        </w:rPr>
        <w:t xml:space="preserve"> across 134 countries and areas </w:t>
      </w:r>
      <w:r w:rsidRPr="00BB5C37">
        <w:rPr>
          <w:highlight w:val="yellow"/>
          <w:u w:val="single"/>
        </w:rPr>
        <w:t>stands at a new low of 30%</w:t>
      </w:r>
      <w:r w:rsidRPr="00BB5C37">
        <w:rPr>
          <w:u w:val="single"/>
        </w:rPr>
        <w:t>.”</w:t>
      </w:r>
      <w:r w:rsidRPr="00BB5C37">
        <w:rPr>
          <w:sz w:val="16"/>
        </w:rPr>
        <w:t xml:space="preserve"> That’s lower than the 34 percent approval during the last year of George W. Bush’s administration, in the wake of fiascos such as the Iraq War. Republicans used to bash President Barack Obama for alienating American allies, but </w:t>
      </w:r>
      <w:r w:rsidRPr="00BB5C37">
        <w:rPr>
          <w:highlight w:val="yellow"/>
          <w:u w:val="single"/>
        </w:rPr>
        <w:t>Trump is turning off our partners like no one ever has</w:t>
      </w:r>
      <w:r w:rsidRPr="00BB5C37">
        <w:rPr>
          <w:sz w:val="16"/>
        </w:rPr>
        <w:t xml:space="preserve">. According to Gallup, “Portugal, Belgium, Norway and Canada led the declines worldwide, with approval ratings of U.S. leadership dropping 40 points or more in each country.” All four of those countries are NATO members — i.e., among the closest allies that America has. The situation has gotten so bad that Trump can’t even visit the United Kingdom, America’s closest friend for the past century. </w:t>
      </w:r>
      <w:proofErr w:type="gramStart"/>
      <w:r w:rsidRPr="00BB5C37">
        <w:rPr>
          <w:sz w:val="16"/>
        </w:rPr>
        <w:t xml:space="preserve">Remarkably enough, </w:t>
      </w:r>
      <w:r w:rsidRPr="00BB5C37">
        <w:rPr>
          <w:u w:val="single"/>
        </w:rPr>
        <w:t>there was more approval in this international survey for Germany</w:t>
      </w:r>
      <w:r w:rsidRPr="00BB5C37">
        <w:rPr>
          <w:sz w:val="16"/>
        </w:rPr>
        <w:t xml:space="preserve"> (41 percent) </w:t>
      </w:r>
      <w:r w:rsidRPr="00BB5C37">
        <w:rPr>
          <w:u w:val="single"/>
        </w:rPr>
        <w:t>and China</w:t>
      </w:r>
      <w:r w:rsidRPr="00BB5C37">
        <w:rPr>
          <w:sz w:val="16"/>
        </w:rPr>
        <w:t xml:space="preserve"> (31 percent) </w:t>
      </w:r>
      <w:r w:rsidRPr="00BB5C37">
        <w:rPr>
          <w:u w:val="single"/>
        </w:rPr>
        <w:t>as world leaders than there was for the United States</w:t>
      </w:r>
      <w:r w:rsidRPr="00BB5C37">
        <w:rPr>
          <w:sz w:val="16"/>
        </w:rPr>
        <w:t xml:space="preserve"> (30 percent) — the country that has, in fact, led the free world since 1942.</w:t>
      </w:r>
      <w:proofErr w:type="gramEnd"/>
      <w:r w:rsidRPr="00BB5C37">
        <w:rPr>
          <w:sz w:val="16"/>
        </w:rPr>
        <w:t xml:space="preserve"> To say this is an ominous trend is to put it mildly. </w:t>
      </w:r>
      <w:r w:rsidRPr="00BB5C37">
        <w:rPr>
          <w:highlight w:val="yellow"/>
          <w:u w:val="single"/>
        </w:rPr>
        <w:t>Trump is entirely focused on American hard power</w:t>
      </w:r>
      <w:r w:rsidRPr="00BB5C37">
        <w:rPr>
          <w:sz w:val="16"/>
        </w:rPr>
        <w:t xml:space="preserve"> — military and economic might. What he doesn’t realize is that much of America’s success as a superpower has rested on our “soft power.” America is an empire by invitation: We have troops in more than 170 countries and military alliances with as many as 60 countries, because most other nations do not feel threatened by American power. Anti-Americanism is a fact of life, but the United States simply has not engendered the same kind of fear and loathing that less altruistic, more militaristic would-be hegemons have done — whether Habsburg Spain and Napoleonic France or Nazi Germany and the Soviet Union. Today, China and Russia, both illiberal great powers, have a few satraps but almost no real friends. They are regarded with suspicion and hostility by their neighbors. With his “America first” mantra and his crude attacks on other countries and regions (e.g., the “shitholes” of Africa, Haiti, and El Salvador), </w:t>
      </w:r>
      <w:r w:rsidRPr="00BB5C37">
        <w:rPr>
          <w:highlight w:val="yellow"/>
          <w:u w:val="single"/>
        </w:rPr>
        <w:t>Trump seems intent on changing America’s image abroad from largely positive to unremittingly hostile</w:t>
      </w:r>
      <w:r w:rsidRPr="00BB5C37">
        <w:rPr>
          <w:sz w:val="16"/>
        </w:rPr>
        <w:t>. He cares so little about this troubling trend that he is wrecking the State Department, which is supposed to represent America abroad. Morale at Foggy Bottom is at rock bottom, as indicated by statistics showing that “</w:t>
      </w:r>
      <w:r w:rsidRPr="00BB5C37">
        <w:rPr>
          <w:highlight w:val="yellow"/>
          <w:u w:val="single"/>
        </w:rPr>
        <w:t>60 percent of the State Departments’ top-ranking career diplomats have left</w:t>
      </w:r>
      <w:r w:rsidRPr="00BB5C37">
        <w:rPr>
          <w:sz w:val="16"/>
        </w:rPr>
        <w:t xml:space="preserve"> and new applications to join the </w:t>
      </w:r>
      <w:proofErr w:type="gramStart"/>
      <w:r w:rsidRPr="00BB5C37">
        <w:rPr>
          <w:sz w:val="16"/>
        </w:rPr>
        <w:t>foreign service</w:t>
      </w:r>
      <w:proofErr w:type="gramEnd"/>
      <w:r w:rsidRPr="00BB5C37">
        <w:rPr>
          <w:sz w:val="16"/>
        </w:rPr>
        <w:t xml:space="preserve"> have fallen by half.”</w:t>
      </w:r>
    </w:p>
    <w:p w14:paraId="43DBB5E2" w14:textId="09783C92" w:rsidR="00607411" w:rsidRPr="00BB5C37" w:rsidRDefault="00BB69B7" w:rsidP="00607411">
      <w:pPr>
        <w:pStyle w:val="Heading3"/>
      </w:pPr>
      <w:proofErr w:type="gramStart"/>
      <w:r w:rsidRPr="00BB5C37">
        <w:t>adv</w:t>
      </w:r>
      <w:proofErr w:type="gramEnd"/>
      <w:r w:rsidRPr="00BB5C37">
        <w:t xml:space="preserve"> cp</w:t>
      </w:r>
      <w:r w:rsidR="00607411" w:rsidRPr="00BB5C37">
        <w:t xml:space="preserve"> – elmo</w:t>
      </w:r>
    </w:p>
    <w:p w14:paraId="777B9C20" w14:textId="74BF4348" w:rsidR="0019479F" w:rsidRPr="00BB5C37" w:rsidRDefault="0019479F" w:rsidP="0019479F">
      <w:pPr>
        <w:pStyle w:val="Heading4"/>
      </w:pPr>
      <w:r w:rsidRPr="00BB5C37">
        <w:t xml:space="preserve">CP: The United States federal government should fully fund Corporation for Public Broadcasting. </w:t>
      </w:r>
    </w:p>
    <w:p w14:paraId="4CE6886C" w14:textId="77777777" w:rsidR="00607411" w:rsidRPr="00BB5C37" w:rsidRDefault="00607411" w:rsidP="00607411">
      <w:pPr>
        <w:pStyle w:val="Heading4"/>
      </w:pPr>
      <w:r w:rsidRPr="00BB5C37">
        <w:t>Elmo solves the terror DA- studies prove</w:t>
      </w:r>
    </w:p>
    <w:p w14:paraId="430C7498" w14:textId="77777777" w:rsidR="00607411" w:rsidRPr="00BB5C37" w:rsidRDefault="00607411" w:rsidP="00607411">
      <w:r w:rsidRPr="00BB5C37">
        <w:rPr>
          <w:rStyle w:val="Style13ptBold"/>
        </w:rPr>
        <w:t>Gramer 17</w:t>
      </w:r>
      <w:r w:rsidRPr="00BB5C37">
        <w:t xml:space="preserve"> (Robbie Gramer is a diplomacy and national security reporter at Foreign Policy, “Elmo Joins the Forever War,” Foreign Policy, Apr 21, 2017, </w:t>
      </w:r>
      <w:hyperlink r:id="rId183" w:history="1">
        <w:r w:rsidRPr="00BB5C37">
          <w:rPr>
            <w:rStyle w:val="Hyperlink"/>
          </w:rPr>
          <w:t>https://foreignpolicy.com/2017/04/21/elmo-goes-to-war-syria-refugee-camps-countering-violent-extremism-counter-terror/</w:t>
        </w:r>
      </w:hyperlink>
      <w:r w:rsidRPr="00BB5C37">
        <w:t xml:space="preserve"> NLB)</w:t>
      </w:r>
    </w:p>
    <w:p w14:paraId="06E11634" w14:textId="252ECCA8" w:rsidR="00607411" w:rsidRPr="00BB5C37" w:rsidRDefault="00607411" w:rsidP="00607411">
      <w:pPr>
        <w:rPr>
          <w:sz w:val="16"/>
        </w:rPr>
      </w:pPr>
      <w:r w:rsidRPr="00BB5C37">
        <w:rPr>
          <w:sz w:val="16"/>
        </w:rPr>
        <w:t xml:space="preserve">The Muppets are getting ready to embark on a new mission: venturing to camps holding millions of child refugees from the Syrian civil war. In Turkey, Jordan, Iraq, and Lebanon, there are some 2 million Syrian children who have fled the horrors of the 6-year-old civil war to live in primitive camps. Aid organizations struggle to ensure they get the basics — food, shelter, and (relative) safety — but little else. That’s where the team behind Sesame Street saw an opening, said Sherrie Rollins Westin, executive vice president of the show’s nonprofit arm, Sesame Workshop. “If there are major issues that have an impact on children, we look for where we can make a difference,” Westin said, speaking this month on the sidelines of Foreign Policy’s CultureSummit in Abu Dhabi. Sesame Street teamed up with the International Rescue Committee, a global humanitarian aid organization, to begin testing programming for children in Syrian refugee camps in Jordan in 2016. If all goes well, they hope to have Sesame Street programming running in the camps within a few years, tailored to children whose lives were upended by conflict. </w:t>
      </w:r>
      <w:r w:rsidRPr="00BB5C37">
        <w:rPr>
          <w:rStyle w:val="StyleUnderline"/>
        </w:rPr>
        <w:t xml:space="preserve">Bringing furry American Muppets to Syrian refugee camps may sound like the fuzziest kind of soft power. </w:t>
      </w:r>
      <w:r w:rsidRPr="00BB5C37">
        <w:rPr>
          <w:sz w:val="16"/>
        </w:rPr>
        <w:t xml:space="preserve">But it could offer a glimmer of hope to children who’ve been robbed of a childhood. And retired </w:t>
      </w:r>
      <w:r w:rsidRPr="00BB5C37">
        <w:rPr>
          <w:rStyle w:val="StyleUnderline"/>
        </w:rPr>
        <w:t>military and</w:t>
      </w:r>
      <w:r w:rsidRPr="00BB5C37">
        <w:rPr>
          <w:sz w:val="16"/>
        </w:rPr>
        <w:t xml:space="preserve"> former </w:t>
      </w:r>
      <w:r w:rsidRPr="00BB5C37">
        <w:rPr>
          <w:rStyle w:val="StyleUnderline"/>
        </w:rPr>
        <w:t>government officials say it could have another big side effect: helping starve terrorist groups like the Islamic State of its next generation of fighters. Cookie Monster, Elmo, and friends</w:t>
      </w:r>
      <w:r w:rsidRPr="00BB5C37">
        <w:rPr>
          <w:sz w:val="16"/>
        </w:rPr>
        <w:t xml:space="preserve">, that is, </w:t>
      </w:r>
      <w:r w:rsidRPr="00BB5C37">
        <w:rPr>
          <w:rStyle w:val="StyleUnderline"/>
        </w:rPr>
        <w:t xml:space="preserve">could pack </w:t>
      </w:r>
      <w:r w:rsidRPr="00BB5C37">
        <w:rPr>
          <w:rStyle w:val="Emphasis"/>
        </w:rPr>
        <w:t>as powerful a punch as a drone strike.</w:t>
      </w:r>
      <w:r w:rsidRPr="00BB5C37">
        <w:rPr>
          <w:sz w:val="16"/>
        </w:rPr>
        <w:t xml:space="preserve"> “I think it’s a brilliant idea and phenomenally positive,” said David Barno, a retired U.S. Army ranger and former commander of the U.S. military mission in Afghanistan. </w:t>
      </w:r>
      <w:r w:rsidRPr="00BB5C37">
        <w:rPr>
          <w:rStyle w:val="StyleUnderline"/>
        </w:rPr>
        <w:t xml:space="preserve">The military alone could never root out </w:t>
      </w:r>
      <w:proofErr w:type="gramStart"/>
      <w:r w:rsidRPr="00BB5C37">
        <w:rPr>
          <w:rStyle w:val="StyleUnderline"/>
        </w:rPr>
        <w:t>terrorism</w:t>
      </w:r>
      <w:r w:rsidRPr="00BB5C37">
        <w:rPr>
          <w:sz w:val="16"/>
        </w:rPr>
        <w:t>,</w:t>
      </w:r>
      <w:proofErr w:type="gramEnd"/>
      <w:r w:rsidRPr="00BB5C37">
        <w:rPr>
          <w:sz w:val="16"/>
        </w:rPr>
        <w:t xml:space="preserve"> he told FP, </w:t>
      </w:r>
      <w:r w:rsidRPr="00BB5C37">
        <w:rPr>
          <w:rStyle w:val="StyleUnderline"/>
        </w:rPr>
        <w:t>while childhood education is one of the most potent and underappreciated antidotes to extremism</w:t>
      </w:r>
      <w:r w:rsidRPr="00BB5C37">
        <w:rPr>
          <w:sz w:val="16"/>
        </w:rPr>
        <w:t xml:space="preserve">. “If we’re not doing enough in aid, development, childhood education, we’re going to have to keep fighting terrorists,” he said. “Almost all military folks who served out in Afghanistan and Iraq recognize that.” </w:t>
      </w:r>
      <w:r w:rsidRPr="00BB5C37">
        <w:rPr>
          <w:rStyle w:val="StyleUnderline"/>
        </w:rPr>
        <w:t>The Islamic State</w:t>
      </w:r>
      <w:r w:rsidRPr="00BB5C37">
        <w:rPr>
          <w:sz w:val="16"/>
        </w:rPr>
        <w:t xml:space="preserve"> certainly does. The terrorist group </w:t>
      </w:r>
      <w:r w:rsidRPr="00BB5C37">
        <w:rPr>
          <w:rStyle w:val="StyleUnderline"/>
        </w:rPr>
        <w:t>set up its own education programs to groom the next generation of fighters</w:t>
      </w:r>
      <w:r w:rsidRPr="00BB5C37">
        <w:rPr>
          <w:sz w:val="16"/>
        </w:rPr>
        <w:t xml:space="preserve"> in Iraq and Syria. Through textbooks and phone apps, the Islamic State teaches kids math with AK-47s and grammar with tanks. “The </w:t>
      </w:r>
      <w:r w:rsidRPr="00BB5C37">
        <w:rPr>
          <w:rStyle w:val="StyleUnderline"/>
        </w:rPr>
        <w:t>extremists are preying upon younger and younger children</w:t>
      </w:r>
      <w:r w:rsidRPr="00BB5C37">
        <w:rPr>
          <w:sz w:val="16"/>
        </w:rPr>
        <w:t>,” said Farah Pandith, who held senior positions in three Republican and Democratic administrations. “</w:t>
      </w:r>
      <w:r w:rsidRPr="00BB5C37">
        <w:rPr>
          <w:rStyle w:val="StyleUnderline"/>
        </w:rPr>
        <w:t>It isn’t just 25-, but 8-, 10-, 12-year-olds we need to focus on</w:t>
      </w:r>
      <w:r w:rsidRPr="00BB5C37">
        <w:rPr>
          <w:sz w:val="16"/>
        </w:rPr>
        <w:t xml:space="preserve">,” said Pandith, former U.S. special representative to Muslim communities. </w:t>
      </w:r>
      <w:r w:rsidRPr="00BB5C37">
        <w:rPr>
          <w:rStyle w:val="StyleUnderline"/>
        </w:rPr>
        <w:t>The United Nations recorded 274 cases of the Islamic State recruiting child soldiers in 2016</w:t>
      </w:r>
      <w:r w:rsidRPr="00BB5C37">
        <w:rPr>
          <w:sz w:val="16"/>
        </w:rPr>
        <w:t xml:space="preserve">, </w:t>
      </w:r>
      <w:r w:rsidRPr="00BB5C37">
        <w:rPr>
          <w:rStyle w:val="StyleUnderline"/>
        </w:rPr>
        <w:t>using children to fight, execute hostages, and carry out suicide bombings</w:t>
      </w:r>
      <w:r w:rsidRPr="00BB5C37">
        <w:rPr>
          <w:sz w:val="16"/>
        </w:rPr>
        <w:t xml:space="preserve">. </w:t>
      </w:r>
      <w:r w:rsidRPr="00BB5C37">
        <w:rPr>
          <w:rStyle w:val="Emphasis"/>
        </w:rPr>
        <w:t>Sesame Street offers a real alternative</w:t>
      </w:r>
      <w:r w:rsidRPr="00BB5C37">
        <w:rPr>
          <w:sz w:val="16"/>
        </w:rPr>
        <w:t xml:space="preserve">, said Ammar al-Sabban, a “Muppeteer” for the Arabic version of Sesame Street based in the United Arab Emirates; younger fans would know him better as Cookie Monster or Elmo. His passion for childhood education drove him to dump a cushy, 10-year career as an architect to grab hold instead of a red, fuzzy, bug-eyed critter. The first Arabic version of Sesame Street kicked off in 1978 but came to an abrupt end in 1990, when its studio in Kuwait was destroyed in the first Gulf War. The United Arab Emirates revived the regional broadcast in 2015, and Sabban joined shortly thereafter. “We don’t flat-out talk about it here, but whatever extremism happens usually happens because there’s no alternative for people,” he said. “That’s where I think </w:t>
      </w:r>
      <w:r w:rsidRPr="00BB5C37">
        <w:rPr>
          <w:rStyle w:val="StyleUnderline"/>
        </w:rPr>
        <w:t>we make a huge difference</w:t>
      </w:r>
      <w:r w:rsidRPr="00BB5C37">
        <w:rPr>
          <w:sz w:val="16"/>
        </w:rPr>
        <w:t>. We get to deliver really positive messages of equality, of tolerance, of acceptance for other peoples,” he said — all antithetical to the Islamic State’s ideology. “</w:t>
      </w:r>
      <w:r w:rsidRPr="00BB5C37">
        <w:rPr>
          <w:rStyle w:val="Emphasis"/>
        </w:rPr>
        <w:t>Education is what can counter extremism</w:t>
      </w:r>
      <w:r w:rsidRPr="00BB5C37">
        <w:rPr>
          <w:sz w:val="16"/>
        </w:rPr>
        <w:t xml:space="preserve">.” </w:t>
      </w:r>
      <w:r w:rsidRPr="00BB5C37">
        <w:rPr>
          <w:rStyle w:val="StyleUnderline"/>
        </w:rPr>
        <w:t>If it sounds corny, there’s hard research to back it up.</w:t>
      </w:r>
      <w:r w:rsidRPr="00BB5C37">
        <w:rPr>
          <w:sz w:val="16"/>
        </w:rPr>
        <w:t xml:space="preserve"> </w:t>
      </w:r>
      <w:r w:rsidRPr="00BB5C37">
        <w:rPr>
          <w:rStyle w:val="StyleUnderline"/>
        </w:rPr>
        <w:t>A slew of neuroscience studies show the greatest return on investment is early childhood education, where brains under 5 develop at the fastest rate — and when they are most affected by conflict or trauma.</w:t>
      </w:r>
      <w:r w:rsidRPr="00BB5C37">
        <w:rPr>
          <w:sz w:val="16"/>
        </w:rPr>
        <w:t xml:space="preserve"> Sesame Street is in 150 countries around the world, and </w:t>
      </w:r>
      <w:r w:rsidRPr="00BB5C37">
        <w:rPr>
          <w:rStyle w:val="StyleUnderline"/>
        </w:rPr>
        <w:t xml:space="preserve">local versions do indeed appear to have made a difference. </w:t>
      </w:r>
      <w:proofErr w:type="gramStart"/>
      <w:r w:rsidRPr="00BB5C37">
        <w:rPr>
          <w:rStyle w:val="StyleUnderline"/>
        </w:rPr>
        <w:t>Take Sesame Street’s show in Afghanistan,</w:t>
      </w:r>
      <w:r w:rsidRPr="00BB5C37">
        <w:rPr>
          <w:sz w:val="16"/>
        </w:rPr>
        <w:t xml:space="preserve"> Baghch-e-Simsim, for example.</w:t>
      </w:r>
      <w:proofErr w:type="gramEnd"/>
      <w:r w:rsidRPr="00BB5C37">
        <w:rPr>
          <w:sz w:val="16"/>
        </w:rPr>
        <w:t xml:space="preserve"> </w:t>
      </w:r>
      <w:r w:rsidRPr="00BB5C37">
        <w:rPr>
          <w:rStyle w:val="StyleUnderline"/>
        </w:rPr>
        <w:t>The show reaches 3 million children around the country</w:t>
      </w:r>
      <w:r w:rsidRPr="00BB5C37">
        <w:rPr>
          <w:sz w:val="16"/>
        </w:rPr>
        <w:t xml:space="preserve">. </w:t>
      </w:r>
      <w:r w:rsidRPr="00BB5C37">
        <w:rPr>
          <w:rStyle w:val="StyleUnderline"/>
        </w:rPr>
        <w:t>It features Zari, a wildly popular female Muppet that focuses on female empowerment and education in a country where the United Nations estimates only 17 percent of women and girls can read or write.</w:t>
      </w:r>
      <w:r w:rsidRPr="00BB5C37">
        <w:rPr>
          <w:sz w:val="16"/>
        </w:rPr>
        <w:t xml:space="preserve"> </w:t>
      </w:r>
      <w:r w:rsidRPr="00BB5C37">
        <w:rPr>
          <w:rStyle w:val="StyleUnderline"/>
        </w:rPr>
        <w:t>One study</w:t>
      </w:r>
      <w:r w:rsidRPr="00BB5C37">
        <w:rPr>
          <w:sz w:val="16"/>
        </w:rPr>
        <w:t xml:space="preserve"> of 101 children who watched Baghch-e-Simsim </w:t>
      </w:r>
      <w:r w:rsidRPr="00BB5C37">
        <w:rPr>
          <w:rStyle w:val="Emphasis"/>
        </w:rPr>
        <w:t xml:space="preserve">showed a 29 percent increase in measures of gender equity </w:t>
      </w:r>
      <w:r w:rsidRPr="00BB5C37">
        <w:rPr>
          <w:rStyle w:val="StyleUnderline"/>
        </w:rPr>
        <w:t>than among children who didn’t watch the show</w:t>
      </w:r>
      <w:r w:rsidRPr="00BB5C37">
        <w:rPr>
          <w:sz w:val="16"/>
        </w:rPr>
        <w:t xml:space="preserve">. Or Sisimpur, the Bangladeshi version of Sesame Street that reaches 11.5 million children. Sesame Workshop commissioned </w:t>
      </w:r>
      <w:r w:rsidRPr="00BB5C37">
        <w:rPr>
          <w:rStyle w:val="StyleUnderline"/>
        </w:rPr>
        <w:t>a study that found 4-year-olds who watch the show scored 67 percent higher on math and literacy</w:t>
      </w:r>
      <w:r w:rsidRPr="00BB5C37">
        <w:rPr>
          <w:sz w:val="16"/>
        </w:rPr>
        <w:t xml:space="preserve"> than those who didn’t watch. Or Takalani Sesame, </w:t>
      </w:r>
      <w:r w:rsidRPr="00BB5C37">
        <w:rPr>
          <w:rStyle w:val="StyleUnderline"/>
        </w:rPr>
        <w:t>the South African version</w:t>
      </w:r>
      <w:r w:rsidRPr="00BB5C37">
        <w:rPr>
          <w:sz w:val="16"/>
        </w:rPr>
        <w:t xml:space="preserve"> that </w:t>
      </w:r>
      <w:r w:rsidRPr="00BB5C37">
        <w:rPr>
          <w:rStyle w:val="StyleUnderline"/>
        </w:rPr>
        <w:t>was</w:t>
      </w:r>
      <w:r w:rsidRPr="00BB5C37">
        <w:rPr>
          <w:sz w:val="16"/>
        </w:rPr>
        <w:t xml:space="preserve"> widely </w:t>
      </w:r>
      <w:r w:rsidRPr="00BB5C37">
        <w:rPr>
          <w:rStyle w:val="StyleUnderline"/>
        </w:rPr>
        <w:t>lauded by international organizations for introducing</w:t>
      </w:r>
      <w:r w:rsidRPr="00BB5C37">
        <w:rPr>
          <w:sz w:val="16"/>
        </w:rPr>
        <w:t xml:space="preserve"> Kami, </w:t>
      </w:r>
      <w:r w:rsidRPr="00BB5C37">
        <w:rPr>
          <w:rStyle w:val="StyleUnderline"/>
        </w:rPr>
        <w:t xml:space="preserve">an HIV-positive Muppet, in 2002 </w:t>
      </w:r>
      <w:r w:rsidRPr="00BB5C37">
        <w:rPr>
          <w:sz w:val="16"/>
        </w:rPr>
        <w:t xml:space="preserve">at the height of the country’s AIDS epidemic. </w:t>
      </w:r>
      <w:r w:rsidRPr="00BB5C37">
        <w:rPr>
          <w:rStyle w:val="StyleUnderline"/>
        </w:rPr>
        <w:t xml:space="preserve">Westin said the show hopes to have a similar impact in Syrian refugee camps, where countering violent extremism is but a welcome byproduct of the main goal: childhood education. </w:t>
      </w:r>
      <w:r w:rsidRPr="00BB5C37">
        <w:rPr>
          <w:sz w:val="16"/>
        </w:rPr>
        <w:t xml:space="preserve">Something more is sorely needed on that front, she noted. </w:t>
      </w:r>
      <w:r w:rsidRPr="00BB5C37">
        <w:rPr>
          <w:rStyle w:val="StyleUnderline"/>
        </w:rPr>
        <w:t>Only 2 percent of funding for refugees worldwide goes toward education</w:t>
      </w:r>
      <w:r w:rsidRPr="00BB5C37">
        <w:rPr>
          <w:sz w:val="16"/>
        </w:rPr>
        <w:t>, and only a sliver of that is focused on the early years. “</w:t>
      </w:r>
      <w:r w:rsidRPr="00BB5C37">
        <w:rPr>
          <w:rStyle w:val="StyleUnderline"/>
        </w:rPr>
        <w:t>This is now about how do you create a future,”</w:t>
      </w:r>
      <w:r w:rsidRPr="00BB5C37">
        <w:rPr>
          <w:sz w:val="16"/>
        </w:rPr>
        <w:t xml:space="preserve"> she said. “If we’re not reaching children with education, then what is their path?” </w:t>
      </w:r>
      <w:r w:rsidRPr="00BB5C37">
        <w:rPr>
          <w:rStyle w:val="StyleUnderline"/>
        </w:rPr>
        <w:t>Reaching refugee children is as important as it has been in decades</w:t>
      </w:r>
      <w:r w:rsidRPr="00BB5C37">
        <w:rPr>
          <w:sz w:val="16"/>
        </w:rPr>
        <w:t xml:space="preserve">. The U.N. said that refugee numbers in 2016 are higher than at any time since World War II. Of the 65 million refugees worldwide, nearly half are children. Of those, 8 million are under the age of 8. And they’re not stuck in refugee camps for short stays. </w:t>
      </w:r>
      <w:r w:rsidRPr="00BB5C37">
        <w:rPr>
          <w:rStyle w:val="StyleUnderline"/>
        </w:rPr>
        <w:t>The average refugee lives in a camp for 17 years</w:t>
      </w:r>
      <w:r w:rsidRPr="00BB5C37">
        <w:rPr>
          <w:sz w:val="16"/>
        </w:rPr>
        <w:t xml:space="preserve">. Pandith said </w:t>
      </w:r>
      <w:r w:rsidRPr="00BB5C37">
        <w:rPr>
          <w:rStyle w:val="Emphasis"/>
        </w:rPr>
        <w:t>the soft-power approach has to be part of a bigger, sustained effort.</w:t>
      </w:r>
      <w:r w:rsidRPr="00BB5C37">
        <w:rPr>
          <w:sz w:val="16"/>
        </w:rPr>
        <w:t xml:space="preserve"> “We tend to look at a program and say, Can this thing solve everything? It isn’t just a one-off,” she said. She lauded Sesame Workshop’s plan, and said, “We need to build it into a larger mosaic of experiences.” But she said the “U.S. government is very slow in understanding that.” </w:t>
      </w:r>
      <w:r w:rsidRPr="00BB5C37">
        <w:rPr>
          <w:rStyle w:val="StyleUnderline"/>
        </w:rPr>
        <w:t>It’s getting slower</w:t>
      </w:r>
      <w:r w:rsidRPr="00BB5C37">
        <w:rPr>
          <w:sz w:val="16"/>
        </w:rPr>
        <w:t xml:space="preserve">. President Donald </w:t>
      </w:r>
      <w:r w:rsidRPr="00BB5C37">
        <w:rPr>
          <w:rStyle w:val="StyleUnderline"/>
        </w:rPr>
        <w:t>Trump’s</w:t>
      </w:r>
      <w:r w:rsidRPr="00BB5C37">
        <w:rPr>
          <w:sz w:val="16"/>
        </w:rPr>
        <w:t xml:space="preserve"> proposed bu</w:t>
      </w:r>
      <w:r w:rsidRPr="00BB5C37">
        <w:rPr>
          <w:rStyle w:val="StyleUnderline"/>
        </w:rPr>
        <w:t>dget would cut all funding for the Corporation for Public Broadcasting, the public TV that usually carries Sesame Street</w:t>
      </w:r>
      <w:r w:rsidRPr="00BB5C37">
        <w:rPr>
          <w:sz w:val="16"/>
        </w:rPr>
        <w:t xml:space="preserve">. </w:t>
      </w:r>
      <w:r w:rsidRPr="00BB5C37">
        <w:rPr>
          <w:rStyle w:val="StyleUnderline"/>
        </w:rPr>
        <w:t>And he has vowed to gut the “soft power” side of American power like the State Department and USAID,</w:t>
      </w:r>
      <w:r w:rsidRPr="00BB5C37">
        <w:rPr>
          <w:sz w:val="16"/>
        </w:rPr>
        <w:t xml:space="preserve"> a move widely criticized by military veterans and experienced diplomats and development experts. “</w:t>
      </w:r>
      <w:r w:rsidRPr="00BB5C37">
        <w:rPr>
          <w:rStyle w:val="StyleUnderline"/>
        </w:rPr>
        <w:t xml:space="preserve">We don’t do soft power,” </w:t>
      </w:r>
      <w:r w:rsidRPr="00BB5C37">
        <w:rPr>
          <w:sz w:val="16"/>
        </w:rPr>
        <w:t>Nikki Haley, Trump’s U.N. envoy, said in April. Barno calls that type of thinking “strategic malpractice.” But Westin and her team aren’t waiting for the debate in Washington to play out. They’ve begun testing programming tailored to children in refugee camps, and Sabban and his friends Elmo and Cookie Monster are hopeful. “</w:t>
      </w:r>
      <w:r w:rsidRPr="00BB5C37">
        <w:rPr>
          <w:rStyle w:val="StyleUnderline"/>
        </w:rPr>
        <w:t>These puppets can really pack a huge punch</w:t>
      </w:r>
      <w:r w:rsidRPr="00BB5C37">
        <w:rPr>
          <w:sz w:val="16"/>
        </w:rPr>
        <w:t>,” Sabban said.</w:t>
      </w:r>
    </w:p>
    <w:p w14:paraId="2875774F" w14:textId="475797AC" w:rsidR="00B315F4" w:rsidRPr="00BB5C37" w:rsidRDefault="00B315F4" w:rsidP="00B315F4">
      <w:pPr>
        <w:pStyle w:val="Heading3"/>
      </w:pPr>
      <w:proofErr w:type="gramStart"/>
      <w:r w:rsidRPr="00BB5C37">
        <w:t>decline</w:t>
      </w:r>
      <w:proofErr w:type="gramEnd"/>
      <w:r w:rsidRPr="00BB5C37">
        <w:t xml:space="preserve"> inev – trump</w:t>
      </w:r>
    </w:p>
    <w:p w14:paraId="3D6EDFA0" w14:textId="77777777" w:rsidR="00B315F4" w:rsidRPr="00BB5C37" w:rsidRDefault="00B315F4" w:rsidP="00B315F4">
      <w:pPr>
        <w:pStyle w:val="Heading4"/>
      </w:pPr>
      <w:r w:rsidRPr="00BB5C37">
        <w:rPr>
          <w:rStyle w:val="Style13ptBold"/>
          <w:b/>
        </w:rPr>
        <w:t>Trump will inevitably damage soft power</w:t>
      </w:r>
    </w:p>
    <w:p w14:paraId="6185D35E" w14:textId="77777777" w:rsidR="00B315F4" w:rsidRPr="00BB5C37" w:rsidRDefault="00B315F4" w:rsidP="00B315F4">
      <w:r w:rsidRPr="00BB5C37">
        <w:rPr>
          <w:rStyle w:val="Style13ptBold"/>
        </w:rPr>
        <w:t>Brands 18</w:t>
      </w:r>
      <w:r w:rsidRPr="00BB5C37">
        <w:t xml:space="preserve"> (Hal, Bloomberg Opinion columnist and the Henry Kissinger Distinguished Professor at Johns Hopkins University's School of Advanced International Studies and a senior fellow at the Center for Strategic and Budgetary Assessments, “Not Even Trump Can Obliterate America's Soft Power”, Bloomberg, https://www.bloomberg.com/view/articles/2018-07-05/china-s-weapons-of-trade-destruction-are-missing) ALH</w:t>
      </w:r>
    </w:p>
    <w:p w14:paraId="660A999C" w14:textId="77777777" w:rsidR="00B315F4" w:rsidRDefault="00B315F4" w:rsidP="00B315F4">
      <w:pPr>
        <w:rPr>
          <w:sz w:val="16"/>
        </w:rPr>
      </w:pPr>
      <w:r w:rsidRPr="00BB5C37">
        <w:rPr>
          <w:rStyle w:val="StyleUnderline"/>
        </w:rPr>
        <w:t xml:space="preserve">The downsides of President Donald Trump’s first year in office are legion, but among the most serious has undoubtedly been his effect on American soft power. </w:t>
      </w:r>
      <w:r w:rsidRPr="00BB5C37">
        <w:rPr>
          <w:sz w:val="16"/>
        </w:rPr>
        <w:t xml:space="preserve">Case in point is the global response to the president’s alleged remarks that the U.S. should no longer accept immigrants from “shithole countries” such as Haiti and various African nations — an episode that has once again shown how Trump excels at using the bully pulpit to bring down international condemnation on his own country. Yet, as I argue in my new book, “American Grand Strategy in the Age of Trump,” </w:t>
      </w:r>
      <w:r w:rsidRPr="00BB5C37">
        <w:rPr>
          <w:rStyle w:val="StyleUnderline"/>
        </w:rPr>
        <w:t>the president’s entire first year has represented a veritable assault on American soft power — one that will likely cause damage outlasting Trump’s time in office.</w:t>
      </w:r>
      <w:r w:rsidRPr="00BB5C37">
        <w:rPr>
          <w:sz w:val="16"/>
        </w:rPr>
        <w:t xml:space="preserve"> When we talk about America’s soft power, we are talking about several related things: the global perception that America is a flawed but basically admirable society; the sense that U.S. foreign policy serves not just its self-interest but the broader common well-being; the use of non-coercive tools to achieve diplomatic goals. </w:t>
      </w:r>
      <w:r w:rsidRPr="00BB5C37">
        <w:rPr>
          <w:rStyle w:val="StyleUnderline"/>
        </w:rPr>
        <w:t>Over the decades, the U.S. has benefited enormously from all these forms of soft power</w:t>
      </w:r>
      <w:r w:rsidRPr="00BB5C37">
        <w:rPr>
          <w:sz w:val="16"/>
        </w:rPr>
        <w:t xml:space="preserve">. During the Cold War, for instance, humanitarian assistance to needy countries and economic initiatives such as the Marshall Plan produced international goodwill that proved a crucial tool in the competition with the Soviet Union. Similarly, America’s democratic ideals have long allowed it to appeal to populations around the world, and the attractiveness of U.S. culture and society have given Washington influence with the citizenry of allies and adversaries alike. </w:t>
      </w:r>
      <w:r w:rsidRPr="00BB5C37">
        <w:rPr>
          <w:rStyle w:val="StyleUnderline"/>
        </w:rPr>
        <w:t>Soft power can easily be overestimated, of course:</w:t>
      </w:r>
      <w:r w:rsidRPr="00BB5C37">
        <w:rPr>
          <w:sz w:val="16"/>
        </w:rPr>
        <w:t xml:space="preserve"> The country of the Bill of Rights and “all men are created equal” is also the country with a tragic history of slavery and segregation. And the effect of U.S. soft power would be far less if Washington did not possess hard-power dominance. But on the whole, </w:t>
      </w:r>
      <w:r w:rsidRPr="00BB5C37">
        <w:rPr>
          <w:rStyle w:val="StyleUnderline"/>
        </w:rPr>
        <w:t xml:space="preserve">soft power acts as a significant force-multiplier, facilitating cooperation with friends, providing ideological advantages over enemies, and generally enhancing the impact of U.S. policy. </w:t>
      </w:r>
      <w:r w:rsidRPr="00BB5C37">
        <w:rPr>
          <w:sz w:val="16"/>
        </w:rPr>
        <w:t xml:space="preserve">Based on his record so far, however, </w:t>
      </w:r>
      <w:r w:rsidRPr="00BB5C37">
        <w:rPr>
          <w:rStyle w:val="StyleUnderline"/>
        </w:rPr>
        <w:t xml:space="preserve">Trump appears to have little understanding of the benefits soft power can provide. He has repeatedly talked down the power of the American example by arguing that his own country is morally no better than, say, Vladimir Putin’s Russia. And during his first year in office, Trump has undermined U.S. soft power in three particular ways. </w:t>
      </w:r>
      <w:r w:rsidRPr="00BB5C37">
        <w:rPr>
          <w:sz w:val="16"/>
        </w:rPr>
        <w:t xml:space="preserve">First, </w:t>
      </w:r>
      <w:r w:rsidRPr="00BB5C37">
        <w:rPr>
          <w:rStyle w:val="StyleUnderline"/>
        </w:rPr>
        <w:t>he has sought crippling budget cuts for the institutions that the U.S. government uses to exercise nonmilitary influence overseas</w:t>
      </w:r>
      <w:r w:rsidRPr="00BB5C37">
        <w:rPr>
          <w:sz w:val="16"/>
        </w:rPr>
        <w:t>. Mick Mulvaney, the director of the Office of Management and Budget, described the president’s first budget submission as “not a soft-power budget.” Indeed</w:t>
      </w:r>
      <w:r w:rsidRPr="00BB5C37">
        <w:rPr>
          <w:rStyle w:val="StyleUnderline"/>
        </w:rPr>
        <w:t>, it included trims of nearly 30 percent for the State Department and the U.S. Agency for International Development</w:t>
      </w:r>
      <w:r w:rsidRPr="00BB5C37">
        <w:rPr>
          <w:sz w:val="16"/>
        </w:rPr>
        <w:t xml:space="preserve">, and </w:t>
      </w:r>
      <w:r w:rsidRPr="00BB5C37">
        <w:rPr>
          <w:rStyle w:val="StyleUnderline"/>
        </w:rPr>
        <w:t>therefore</w:t>
      </w:r>
      <w:r w:rsidRPr="00BB5C37">
        <w:rPr>
          <w:sz w:val="16"/>
        </w:rPr>
        <w:t xml:space="preserve"> entailed </w:t>
      </w:r>
      <w:r w:rsidRPr="00BB5C37">
        <w:rPr>
          <w:rStyle w:val="StyleUnderline"/>
        </w:rPr>
        <w:t xml:space="preserve">drastic reductions in programs focusing on global public health, food security, women’s rights, and myriad other issues. </w:t>
      </w:r>
      <w:r w:rsidRPr="00BB5C37">
        <w:rPr>
          <w:sz w:val="16"/>
        </w:rPr>
        <w:t xml:space="preserve">The leaders of the Republican-controlled Congress promptly deemed the budget “dead on arrival,” because </w:t>
      </w:r>
      <w:r w:rsidRPr="00BB5C37">
        <w:rPr>
          <w:rStyle w:val="StyleUnderline"/>
        </w:rPr>
        <w:t>it would have severely weakened U.S. diplomacy, development aid and humanitarian assistance</w:t>
      </w:r>
      <w:r w:rsidRPr="00BB5C37">
        <w:rPr>
          <w:sz w:val="16"/>
        </w:rPr>
        <w:t xml:space="preserve"> — all of which the chairman of the Joint Chiefs of Staff, General Joseph Dunford, has deemed critical to achieving a lasting defeat of the Islamic State and other foreign policy objectives. But Trump’s disdain for the State Department has still had profound effects: The president of the American Foreign Service Association warned last fall that accomplished diplomats were leaving the department in droves, taking enormous institutional knowledge with them. Second, </w:t>
      </w:r>
      <w:r w:rsidRPr="00BB5C37">
        <w:rPr>
          <w:rStyle w:val="StyleUnderline"/>
        </w:rPr>
        <w:t>the president has attacked — head-on — the idea that the U.S. should stand for something more than its own self-interest.</w:t>
      </w:r>
      <w:r w:rsidRPr="00BB5C37">
        <w:rPr>
          <w:sz w:val="16"/>
        </w:rPr>
        <w:t xml:space="preserve"> A year ago, Trump used his inaugural address to frame U.S. foreign policy as a giveaway to an ungrateful world, and to call for a more narrowly nationalistic approach to American statecraft. The National Security Strategy released last month emphasized intense competition — not to preserve a liberal world order that benefits all nations who play by its rules, but on behalf of America's own economic and geopolitical interests. </w:t>
      </w:r>
      <w:r w:rsidRPr="00BB5C37">
        <w:rPr>
          <w:rStyle w:val="StyleUnderline"/>
        </w:rPr>
        <w:t>The president has also repeatedly derided America’s role as chief promoter of democracy and human rights</w:t>
      </w:r>
      <w:r w:rsidRPr="00BB5C37">
        <w:rPr>
          <w:sz w:val="16"/>
        </w:rPr>
        <w:t xml:space="preserve">, thereby undermining the ideological appeal of a nation that stands for universal values. In fact, he has undertaken policies — such as his persistent efforts to restrict immigration and exclude refugees from Muslim-majority nations — that are deemed cruel and discriminatory overseas. And, of course, </w:t>
      </w:r>
      <w:r w:rsidRPr="00BB5C37">
        <w:rPr>
          <w:rStyle w:val="StyleUnderline"/>
        </w:rPr>
        <w:t xml:space="preserve">he has described his foreign policy as “America First” — a label explicitly endorsing the idea that the U.S. must behave more selfishly in the world. </w:t>
      </w:r>
      <w:r w:rsidRPr="00BB5C37">
        <w:rPr>
          <w:sz w:val="16"/>
        </w:rPr>
        <w:t xml:space="preserve">Third, Trump has weakened American soft power through his own behavior. </w:t>
      </w:r>
      <w:r w:rsidRPr="00BB5C37">
        <w:rPr>
          <w:rStyle w:val="StyleUnderline"/>
        </w:rPr>
        <w:t>He is hardly the only president to say loathsome things, but he is unique in displaying his unattractive qualities so openly, so unembarrassedly, so repeatedly. The president’s use of racist and xenophobic appeals, his disdain for democratic norms, his generally crass style of rhetoric and action — all these characteristics have been dragging down global respect for America</w:t>
      </w:r>
      <w:r w:rsidRPr="00BB5C37">
        <w:rPr>
          <w:sz w:val="16"/>
        </w:rPr>
        <w:t xml:space="preserve"> since the moment he took office. The outraged global reaction to the “shithole countries” incident was sadly familiar — it mimicked the criticism the president earned through his refusal to condemn white supremacists after the violence last summer in Charlottesville, Virginia, as well as several other episodes. There is no ambiguity about the effect this is having. As early as June 2017, America’s global favorability in the Pew poll of global attitudes and trends had dropped from 64 percent at the end of Barack Obama’s presidency to 49 percent under Trump. Large majorities of global respondents described the American president as “intolerant,” “arrogant” and “dangerous.” Even Xi Jinping and Vladimir Putin — ambitious dictators of revisionist countries — had higher personal favorability ratings than Trump. As Trump’s own defense secretary, James Mattis, has remarked, the U.S. needs to “get the power of inspiration back.” That’s not going to happen as long as Trump is president. The real question is how long it will take American soft power to recover once he departs. </w:t>
      </w:r>
      <w:r w:rsidRPr="00BB5C37">
        <w:rPr>
          <w:rStyle w:val="StyleUnderline"/>
        </w:rPr>
        <w:t>The good news is that U.S. soft power has traditionally been quite resilient — it has survived globally unpopular presidents before</w:t>
      </w:r>
      <w:r w:rsidRPr="00BB5C37">
        <w:rPr>
          <w:sz w:val="16"/>
        </w:rPr>
        <w:t xml:space="preserve">. The reason for this, as the Harvard scholar Joseph Nye points out, is that </w:t>
      </w:r>
      <w:r w:rsidRPr="00BB5C37">
        <w:rPr>
          <w:rStyle w:val="StyleUnderline"/>
        </w:rPr>
        <w:t>over the long term U.S. soft power derives less from the image of any individual than from the broader attractiveness of America’s society, culture and political values.</w:t>
      </w:r>
      <w:r w:rsidRPr="00BB5C37">
        <w:rPr>
          <w:sz w:val="16"/>
        </w:rPr>
        <w:t xml:space="preserve"> The bad news, however, is that </w:t>
      </w:r>
      <w:r w:rsidRPr="00BB5C37">
        <w:rPr>
          <w:rStyle w:val="StyleUnderline"/>
        </w:rPr>
        <w:t xml:space="preserve">Trump can nonetheless do damage that will not be so easy to repair. </w:t>
      </w:r>
      <w:r w:rsidRPr="00BB5C37">
        <w:rPr>
          <w:sz w:val="16"/>
        </w:rPr>
        <w:t xml:space="preserve">As Nicholas Burns and Ryan Crocker, two of America’s most distinguished diplomats, have noted, the brain drain affecting the State Department today will have a lasting effect on America’s ability to exert non-military power effectively, because the department is losing so many individuals with experience that takes years or even decades to develop. (The fact that applications for entry-level spots in the Foreign Service are also down will make replacing that expertise all the harder.) More problematic still, even if Trump does not succeed in making the U.S. a less tolerant, less democratic, less attractive society, he may affect global views of America even after he leaves office. Once Trump is gone, most governments and populations around the world will probably breathe a sigh of relief. But they won’t forget that </w:t>
      </w:r>
      <w:r w:rsidRPr="00BB5C37">
        <w:rPr>
          <w:rStyle w:val="StyleUnderline"/>
        </w:rPr>
        <w:t xml:space="preserve">Americans elected such an individual as its president, and they will surely wonder what that says about the judgment and the character of the nation that has long claimed to be the “last, best hope of mankind.” </w:t>
      </w:r>
      <w:r w:rsidRPr="00BB5C37">
        <w:rPr>
          <w:sz w:val="16"/>
        </w:rPr>
        <w:t>Most of the countries the U.S. has traditionally worked with will be eager for their relationships with the superpower to get back to normal. Yet they will have seen what the U.S. electoral system is capable of producing, and so it will be a long time before the world ever looks at America quite the same way again.</w:t>
      </w:r>
    </w:p>
    <w:p w14:paraId="583A732B" w14:textId="77777777" w:rsidR="000E4A07" w:rsidRDefault="000E4A07" w:rsidP="00B315F4">
      <w:pPr>
        <w:rPr>
          <w:sz w:val="16"/>
        </w:rPr>
      </w:pPr>
    </w:p>
    <w:p w14:paraId="55612A5C" w14:textId="77777777" w:rsidR="000E4A07" w:rsidRPr="00BB5C37" w:rsidRDefault="000E4A07" w:rsidP="00B315F4">
      <w:pPr>
        <w:rPr>
          <w:sz w:val="16"/>
        </w:rPr>
      </w:pPr>
    </w:p>
    <w:p w14:paraId="18EE60B8" w14:textId="77777777" w:rsidR="005F1503" w:rsidRPr="00BB5C37" w:rsidRDefault="005F1503" w:rsidP="005F1503">
      <w:pPr>
        <w:pStyle w:val="Heading3"/>
      </w:pPr>
      <w:proofErr w:type="gramStart"/>
      <w:r w:rsidRPr="00BB5C37">
        <w:t>turn</w:t>
      </w:r>
      <w:proofErr w:type="gramEnd"/>
      <w:r w:rsidRPr="00BB5C37">
        <w:t xml:space="preserve"> – terror !</w:t>
      </w:r>
    </w:p>
    <w:p w14:paraId="0C0139E1" w14:textId="77777777" w:rsidR="005F1503" w:rsidRPr="00BB5C37" w:rsidRDefault="005F1503" w:rsidP="005F1503">
      <w:pPr>
        <w:pStyle w:val="Heading4"/>
      </w:pPr>
      <w:r w:rsidRPr="00BB5C37">
        <w:t xml:space="preserve">The plan increases the chance of a terrorist attack on American soil by a significant amount—there’s no vetting system that can find that out. </w:t>
      </w:r>
    </w:p>
    <w:p w14:paraId="261627B5" w14:textId="77777777" w:rsidR="005F1503" w:rsidRPr="00BB5C37" w:rsidRDefault="005F1503" w:rsidP="005F1503">
      <w:pPr>
        <w:rPr>
          <w:rStyle w:val="Style13ptBold"/>
          <w:b w:val="0"/>
        </w:rPr>
      </w:pPr>
      <w:r w:rsidRPr="00BB5C37">
        <w:rPr>
          <w:rStyle w:val="Style13ptBold"/>
        </w:rPr>
        <w:t>Phillips 15 (</w:t>
      </w:r>
      <w:r w:rsidRPr="00BB5C37">
        <w:rPr>
          <w:rStyle w:val="Style13ptBold"/>
          <w:b w:val="0"/>
        </w:rPr>
        <w:t xml:space="preserve">John Phillips is a CNN political commentator who has a Bachelors in political science and studied American politics. “Accepting Syrians a risk US should not take.” OC Register. </w:t>
      </w:r>
      <w:hyperlink r:id="rId184" w:history="1">
        <w:r w:rsidRPr="00BB5C37">
          <w:rPr>
            <w:rStyle w:val="Hyperlink"/>
            <w:sz w:val="26"/>
          </w:rPr>
          <w:t>https://www.ocregister.com/2015/11/23/accepting-syrians-a-risk-us-should-not-take/</w:t>
        </w:r>
      </w:hyperlink>
      <w:r w:rsidRPr="00BB5C37">
        <w:rPr>
          <w:rStyle w:val="Style13ptBold"/>
          <w:b w:val="0"/>
        </w:rPr>
        <w:t>, AJ)</w:t>
      </w:r>
    </w:p>
    <w:p w14:paraId="3AFE22B8" w14:textId="77777777" w:rsidR="005F1503" w:rsidRPr="00BB5C37" w:rsidRDefault="005F1503" w:rsidP="005F1503">
      <w:pPr>
        <w:rPr>
          <w:sz w:val="16"/>
        </w:rPr>
      </w:pPr>
      <w:r w:rsidRPr="00BB5C37">
        <w:rPr>
          <w:sz w:val="16"/>
        </w:rPr>
        <w:t xml:space="preserve">I also predicted that </w:t>
      </w:r>
      <w:r w:rsidRPr="00BB5C37">
        <w:rPr>
          <w:highlight w:val="yellow"/>
          <w:u w:val="single"/>
        </w:rPr>
        <w:t>our generosity could result in</w:t>
      </w:r>
      <w:r w:rsidRPr="00BB5C37">
        <w:rPr>
          <w:u w:val="single"/>
        </w:rPr>
        <w:t xml:space="preserve"> importing </w:t>
      </w:r>
      <w:r w:rsidRPr="00BB5C37">
        <w:rPr>
          <w:highlight w:val="yellow"/>
          <w:u w:val="single"/>
        </w:rPr>
        <w:t>an undetermined number of Islamic extremists</w:t>
      </w:r>
      <w:r w:rsidRPr="00BB5C37">
        <w:rPr>
          <w:sz w:val="16"/>
        </w:rPr>
        <w:t xml:space="preserve">. “In addition to costing a fortune, </w:t>
      </w:r>
      <w:r w:rsidRPr="00BB5C37">
        <w:rPr>
          <w:u w:val="single"/>
        </w:rPr>
        <w:t xml:space="preserve">this could </w:t>
      </w:r>
      <w:r w:rsidRPr="00BB5C37">
        <w:rPr>
          <w:sz w:val="16"/>
        </w:rPr>
        <w:t xml:space="preserve">also </w:t>
      </w:r>
      <w:r w:rsidRPr="00BB5C37">
        <w:rPr>
          <w:u w:val="single"/>
        </w:rPr>
        <w:t>be a threat to our national security</w:t>
      </w:r>
      <w:r w:rsidRPr="00BB5C37">
        <w:rPr>
          <w:sz w:val="16"/>
        </w:rPr>
        <w:t xml:space="preserve">. Islamic militants play a prominent role in the Syrian rebel forces, and security officials worry that al-Qaida could use this as an opportunity to infiltrate the U.S.” I concluded, “When it comes to immigration, we get first pick in the draft. We shouldn’t be turning away skilled professionals who pose no security threat in favor of badly damaged people likely in need of every form of public assistance, especially when the consequences could be so costly and deadly.” After publishing that column, I received any number of emails telling me that I was “paranoid,” “mean” and “lacked empathy.” Oddly, I’m not hearing much from those people today. Reports indicate that </w:t>
      </w:r>
      <w:r w:rsidRPr="00BB5C37">
        <w:rPr>
          <w:highlight w:val="yellow"/>
          <w:u w:val="single"/>
        </w:rPr>
        <w:t>at least one man with a Syrian passport</w:t>
      </w:r>
      <w:r w:rsidRPr="00BB5C37">
        <w:rPr>
          <w:u w:val="single"/>
        </w:rPr>
        <w:t xml:space="preserve"> and who had recently entered Europe</w:t>
      </w:r>
      <w:r w:rsidRPr="00BB5C37">
        <w:rPr>
          <w:sz w:val="16"/>
        </w:rPr>
        <w:t xml:space="preserve"> from Greece </w:t>
      </w:r>
      <w:r w:rsidRPr="00BB5C37">
        <w:rPr>
          <w:highlight w:val="yellow"/>
          <w:u w:val="single"/>
        </w:rPr>
        <w:t>was among the seven terrorists</w:t>
      </w:r>
      <w:r w:rsidRPr="00BB5C37">
        <w:rPr>
          <w:sz w:val="16"/>
        </w:rPr>
        <w:t xml:space="preserve"> killed in this month’s attacks </w:t>
      </w:r>
      <w:r w:rsidRPr="00BB5C37">
        <w:rPr>
          <w:highlight w:val="yellow"/>
          <w:u w:val="single"/>
        </w:rPr>
        <w:t>in Paris</w:t>
      </w:r>
      <w:r w:rsidRPr="00BB5C37">
        <w:rPr>
          <w:sz w:val="16"/>
        </w:rPr>
        <w:t xml:space="preserve">. Clearly, </w:t>
      </w:r>
      <w:r w:rsidRPr="00BB5C37">
        <w:rPr>
          <w:highlight w:val="yellow"/>
          <w:u w:val="single"/>
        </w:rPr>
        <w:t>whatever vetting process Europeans were using broke down</w:t>
      </w:r>
      <w:r w:rsidRPr="00BB5C37">
        <w:rPr>
          <w:u w:val="single"/>
        </w:rPr>
        <w:t xml:space="preserve"> entirely</w:t>
      </w:r>
      <w:r w:rsidRPr="00BB5C37">
        <w:rPr>
          <w:sz w:val="16"/>
        </w:rPr>
        <w:t xml:space="preserve">. </w:t>
      </w:r>
      <w:proofErr w:type="gramStart"/>
      <w:r w:rsidRPr="00BB5C37">
        <w:rPr>
          <w:u w:val="single"/>
        </w:rPr>
        <w:t>Which is</w:t>
      </w:r>
      <w:r w:rsidRPr="00BB5C37">
        <w:rPr>
          <w:sz w:val="16"/>
        </w:rPr>
        <w:t xml:space="preserve"> a </w:t>
      </w:r>
      <w:r w:rsidRPr="00BB5C37">
        <w:rPr>
          <w:u w:val="single"/>
        </w:rPr>
        <w:t>scary</w:t>
      </w:r>
      <w:r w:rsidRPr="00BB5C37">
        <w:rPr>
          <w:sz w:val="16"/>
        </w:rPr>
        <w:t xml:space="preserve"> thought </w:t>
      </w:r>
      <w:r w:rsidRPr="00BB5C37">
        <w:rPr>
          <w:u w:val="single"/>
        </w:rPr>
        <w:t>because</w:t>
      </w:r>
      <w:r w:rsidRPr="00BB5C37">
        <w:rPr>
          <w:sz w:val="16"/>
        </w:rPr>
        <w:t xml:space="preserve">, according to a senior French official speaking to the Wall Street Journal, some </w:t>
      </w:r>
      <w:r w:rsidRPr="00BB5C37">
        <w:rPr>
          <w:u w:val="single"/>
        </w:rPr>
        <w:t>800,000 Syrian refugees have poured into Europe</w:t>
      </w:r>
      <w:r w:rsidRPr="00BB5C37">
        <w:rPr>
          <w:sz w:val="16"/>
        </w:rPr>
        <w:t xml:space="preserve"> this year.</w:t>
      </w:r>
      <w:proofErr w:type="gramEnd"/>
      <w:r w:rsidRPr="00BB5C37">
        <w:rPr>
          <w:sz w:val="16"/>
        </w:rPr>
        <w:t xml:space="preserve"> You’d think that, after all of this, American officials would, at a minimum, tap the brakes on taking in Syrian refugees until we figured out where the Europeans dropped the ball. And you’d be wrong. The Obama administration and its allies are doubling down on their pledge to take in tens of thousands of Syrian refugees. A day after the Paris attacks, Hillary Clinton was asked at the Democratic primary debate in Iowa about taking in Syrian refugees. She said, “I think that is the No. 1 requirement. I also said that </w:t>
      </w:r>
      <w:r w:rsidRPr="00BB5C37">
        <w:rPr>
          <w:highlight w:val="yellow"/>
          <w:u w:val="single"/>
        </w:rPr>
        <w:t>we should take increased numbers of refugees</w:t>
      </w:r>
      <w:r w:rsidRPr="00BB5C37">
        <w:rPr>
          <w:sz w:val="16"/>
        </w:rPr>
        <w:t xml:space="preserve">. The [Obama] administration originally said 10 [thousand]. I said we should go to 65 [thousand], but </w:t>
      </w:r>
      <w:r w:rsidRPr="00BB5C37">
        <w:rPr>
          <w:highlight w:val="yellow"/>
          <w:u w:val="single"/>
        </w:rPr>
        <w:t>only if we have as careful a screening and vetting process as we can imagine</w:t>
      </w:r>
      <w:r w:rsidRPr="00BB5C37">
        <w:rPr>
          <w:sz w:val="16"/>
        </w:rPr>
        <w:t xml:space="preserve">, whatever resources it takes. I do not want us to in any way inadvertently allow people who wish us harm to come into our country.” Here’s the problem: </w:t>
      </w:r>
      <w:r w:rsidRPr="00BB5C37">
        <w:rPr>
          <w:highlight w:val="yellow"/>
          <w:u w:val="single"/>
        </w:rPr>
        <w:t>Nobody has been able to demonstrate that this kind of vetting process exists</w:t>
      </w:r>
      <w:r w:rsidRPr="00BB5C37">
        <w:rPr>
          <w:sz w:val="16"/>
        </w:rPr>
        <w:t>. If you don’t believe me, listen to GOP presidential candidate Marco Rubio. Speaking to ABC News, Rubio said, “</w:t>
      </w:r>
      <w:r w:rsidRPr="00BB5C37">
        <w:rPr>
          <w:highlight w:val="yellow"/>
          <w:u w:val="single"/>
        </w:rPr>
        <w:t>You can have a thousand people come in</w:t>
      </w:r>
      <w:r w:rsidRPr="00BB5C37">
        <w:rPr>
          <w:u w:val="single"/>
        </w:rPr>
        <w:t>, and 999 of them are just poor people fleeing oppression</w:t>
      </w:r>
      <w:r w:rsidRPr="00BB5C37">
        <w:rPr>
          <w:sz w:val="16"/>
        </w:rPr>
        <w:t xml:space="preserve"> and violence. … But </w:t>
      </w:r>
      <w:r w:rsidRPr="00BB5C37">
        <w:rPr>
          <w:highlight w:val="yellow"/>
          <w:u w:val="single"/>
        </w:rPr>
        <w:t>one of them is an ISIS fighter</w:t>
      </w:r>
      <w:r w:rsidRPr="00BB5C37">
        <w:rPr>
          <w:sz w:val="16"/>
        </w:rPr>
        <w:t xml:space="preserve"> – if that’s the case, you have a problem. </w:t>
      </w:r>
      <w:r w:rsidRPr="00BB5C37">
        <w:rPr>
          <w:highlight w:val="yellow"/>
          <w:u w:val="single"/>
        </w:rPr>
        <w:t>There’s no way to vet that out</w:t>
      </w:r>
      <w:r w:rsidRPr="00BB5C37">
        <w:rPr>
          <w:sz w:val="16"/>
          <w:highlight w:val="yellow"/>
        </w:rPr>
        <w:t xml:space="preserve">. </w:t>
      </w:r>
      <w:r w:rsidRPr="00BB5C37">
        <w:rPr>
          <w:highlight w:val="yellow"/>
          <w:u w:val="single"/>
        </w:rPr>
        <w:t>There’s no background check system in the world that allows us to find that out</w:t>
      </w:r>
      <w:r w:rsidRPr="00BB5C37">
        <w:rPr>
          <w:sz w:val="16"/>
        </w:rPr>
        <w:t xml:space="preserve"> because who do you call in Syria to background check them?” Pretending there is </w:t>
      </w:r>
      <w:proofErr w:type="gramStart"/>
      <w:r w:rsidRPr="00BB5C37">
        <w:rPr>
          <w:sz w:val="16"/>
        </w:rPr>
        <w:t>no danger from Syrian refugees isn’t just reckless</w:t>
      </w:r>
      <w:proofErr w:type="gramEnd"/>
      <w:r w:rsidRPr="00BB5C37">
        <w:rPr>
          <w:sz w:val="16"/>
        </w:rPr>
        <w:t>, it’s suicidal.</w:t>
      </w:r>
    </w:p>
    <w:p w14:paraId="586113D1" w14:textId="7658798A" w:rsidR="00283666" w:rsidRPr="00BB5C37" w:rsidRDefault="00283666" w:rsidP="00283666">
      <w:pPr>
        <w:pStyle w:val="Heading3"/>
      </w:pPr>
      <w:proofErr w:type="gramStart"/>
      <w:r w:rsidRPr="00BB5C37">
        <w:t>impact</w:t>
      </w:r>
      <w:proofErr w:type="gramEnd"/>
      <w:r w:rsidRPr="00BB5C37">
        <w:t xml:space="preserve"> – at ISIS</w:t>
      </w:r>
    </w:p>
    <w:p w14:paraId="1F421B29" w14:textId="77777777" w:rsidR="00283666" w:rsidRPr="00BB5C37" w:rsidRDefault="00283666" w:rsidP="00283666">
      <w:pPr>
        <w:pStyle w:val="Heading4"/>
      </w:pPr>
      <w:r w:rsidRPr="00BB5C37">
        <w:t xml:space="preserve">Their evidence is just exaggerated reports of ISIS’ threat—there’s zero risk of a large attack. </w:t>
      </w:r>
    </w:p>
    <w:p w14:paraId="4618AC64" w14:textId="77777777" w:rsidR="00283666" w:rsidRPr="00BB5C37" w:rsidRDefault="00283666" w:rsidP="00283666">
      <w:pPr>
        <w:rPr>
          <w:rStyle w:val="Style13ptBold"/>
          <w:b w:val="0"/>
        </w:rPr>
      </w:pPr>
      <w:r w:rsidRPr="00BB5C37">
        <w:rPr>
          <w:rStyle w:val="Style13ptBold"/>
        </w:rPr>
        <w:t>Benjamin 14 (</w:t>
      </w:r>
      <w:r w:rsidRPr="00BB5C37">
        <w:rPr>
          <w:rStyle w:val="Style13ptBold"/>
          <w:b w:val="0"/>
        </w:rPr>
        <w:t xml:space="preserve">Daniel Benjamin is a nonresident senior fellow at the Center for 21st Century Security and Intelligence in the Foreign Policy program and the Norman E. McCulloch Jr. director of the John Sloan Dickey Center for International Understanding. “Hawks Exaggerate Islamic State Threat to the United States”. Brookings. </w:t>
      </w:r>
      <w:hyperlink r:id="rId185" w:history="1">
        <w:r w:rsidRPr="00BB5C37">
          <w:rPr>
            <w:rStyle w:val="Hyperlink"/>
            <w:sz w:val="26"/>
          </w:rPr>
          <w:t>https://www.brookings.edu/opinions/hawks-exaggerate-islamic-state-threat-to-the-united-states/</w:t>
        </w:r>
      </w:hyperlink>
      <w:r w:rsidRPr="00BB5C37">
        <w:rPr>
          <w:rStyle w:val="Style13ptBold"/>
          <w:b w:val="0"/>
        </w:rPr>
        <w:t>, AJ)</w:t>
      </w:r>
    </w:p>
    <w:p w14:paraId="3B9A5085" w14:textId="77777777" w:rsidR="00283666" w:rsidRPr="00BB5C37" w:rsidRDefault="00283666" w:rsidP="00283666">
      <w:pPr>
        <w:rPr>
          <w:sz w:val="16"/>
        </w:rPr>
      </w:pPr>
      <w:r w:rsidRPr="00BB5C37">
        <w:rPr>
          <w:highlight w:val="yellow"/>
          <w:u w:val="single"/>
        </w:rPr>
        <w:t>To judge by the doom-laden prophecies</w:t>
      </w:r>
      <w:r w:rsidRPr="00BB5C37">
        <w:rPr>
          <w:sz w:val="16"/>
        </w:rPr>
        <w:t xml:space="preserve"> cascading in from Washington, </w:t>
      </w:r>
      <w:r w:rsidRPr="00BB5C37">
        <w:rPr>
          <w:highlight w:val="yellow"/>
          <w:u w:val="single"/>
        </w:rPr>
        <w:t>the United States faces a towering and imminent threat</w:t>
      </w:r>
      <w:r w:rsidRPr="00BB5C37">
        <w:rPr>
          <w:sz w:val="16"/>
        </w:rPr>
        <w:t xml:space="preserve"> </w:t>
      </w:r>
      <w:r w:rsidRPr="00BB5C37">
        <w:rPr>
          <w:u w:val="single"/>
        </w:rPr>
        <w:t>in</w:t>
      </w:r>
      <w:r w:rsidRPr="00BB5C37">
        <w:rPr>
          <w:sz w:val="16"/>
        </w:rPr>
        <w:t xml:space="preserve"> the form of the militant group calling itself the Islamic State, or </w:t>
      </w:r>
      <w:r w:rsidRPr="00BB5C37">
        <w:rPr>
          <w:u w:val="single"/>
        </w:rPr>
        <w:t>ISIS</w:t>
      </w:r>
      <w:r w:rsidRPr="00BB5C37">
        <w:rPr>
          <w:sz w:val="16"/>
        </w:rPr>
        <w:t xml:space="preserve">. “They are coming here,” Republican Senator Lindsey Graham of South Carolina intoned on Fox News Sunday. “I think of an American city in flames because of the terrorists’ ability to operate in Syria and Iraq.” Senator Graham’s friend Senator John McCain is no </w:t>
      </w:r>
      <w:proofErr w:type="gramStart"/>
      <w:r w:rsidRPr="00BB5C37">
        <w:rPr>
          <w:sz w:val="16"/>
        </w:rPr>
        <w:t>less alarmist</w:t>
      </w:r>
      <w:proofErr w:type="gramEnd"/>
      <w:r w:rsidRPr="00BB5C37">
        <w:rPr>
          <w:sz w:val="16"/>
        </w:rPr>
        <w:t xml:space="preserve">. Calling for immediate air strikes in Iraq and Syria, he declared, “They are getting stronger all the time . . . And their goal . . . is destruction of the United States of America.” Stoking the panic has been a very excitable press. On CNN last week, I was asked if Islamic State fighters represented an “existential threat” to the United States. </w:t>
      </w:r>
      <w:r w:rsidRPr="00BB5C37">
        <w:rPr>
          <w:highlight w:val="yellow"/>
          <w:u w:val="single"/>
        </w:rPr>
        <w:t>Set aside that absurdity; no terrorist group threatens our existence</w:t>
      </w:r>
      <w:r w:rsidRPr="00BB5C37">
        <w:rPr>
          <w:u w:val="single"/>
        </w:rPr>
        <w:t>.</w:t>
      </w:r>
      <w:r w:rsidRPr="00BB5C37">
        <w:rPr>
          <w:sz w:val="16"/>
        </w:rPr>
        <w:t xml:space="preserve"> (America has faced one existential threat in modern times — the Soviet nuclear arsenal — and that is it.) But is the Islamic State a huge and menacing terrorist threat? </w:t>
      </w:r>
      <w:proofErr w:type="gramStart"/>
      <w:r w:rsidRPr="00BB5C37">
        <w:rPr>
          <w:highlight w:val="yellow"/>
          <w:u w:val="single"/>
        </w:rPr>
        <w:t>Certainly not</w:t>
      </w:r>
      <w:r w:rsidRPr="00BB5C37">
        <w:rPr>
          <w:u w:val="single"/>
        </w:rPr>
        <w:t xml:space="preserve"> </w:t>
      </w:r>
      <w:r w:rsidRPr="00BB5C37">
        <w:rPr>
          <w:highlight w:val="yellow"/>
          <w:u w:val="single"/>
        </w:rPr>
        <w:t>to the United States</w:t>
      </w:r>
      <w:r w:rsidRPr="00BB5C37">
        <w:rPr>
          <w:u w:val="single"/>
        </w:rPr>
        <w:t xml:space="preserve"> today</w:t>
      </w:r>
      <w:r w:rsidRPr="00BB5C37">
        <w:rPr>
          <w:sz w:val="16"/>
        </w:rPr>
        <w:t>.</w:t>
      </w:r>
      <w:proofErr w:type="gramEnd"/>
      <w:r w:rsidRPr="00BB5C37">
        <w:rPr>
          <w:sz w:val="16"/>
        </w:rPr>
        <w:t xml:space="preserve"> The danger to Iraq and its neighbors is real. The Islamic State has shown itself to be a formidable insurgency. Its focus is on ripping apart Iraq and Syria, sowing sectarian conflict, and creating in its midst a new jihadist state or caliphate. (That very word seems to incite fearmongers: “Every day that goes by, ISIS builds up its caliphate, and it becomes a direct threat to the United States,” said New York Representative Peter King, conjuring an image of a new Golden Horde with nuclear-tipped scimitars.) If the insurgency grows, and the threat to Jordan or Lebanon increases, we may have to act. But, for now, it’s important to understand that even if marauding operatives in Land Cruisers may be humiliating Iraq’s hollowed-out military, that doesn’t mean they have genuine terrorist skills. Consider the details: </w:t>
      </w:r>
      <w:r w:rsidRPr="00BB5C37">
        <w:rPr>
          <w:highlight w:val="yellow"/>
          <w:u w:val="single"/>
        </w:rPr>
        <w:t>The Islamic State has never carried out a significant attack outside of its neighborhood</w:t>
      </w:r>
      <w:r w:rsidRPr="00BB5C37">
        <w:rPr>
          <w:sz w:val="16"/>
        </w:rPr>
        <w:t xml:space="preserve">. In 2005, when its operatives were still part of Al Qaeda in Iraq, operatives carried out hotel bombings in Jordan and tried and failed to attack an American warship in the Red Sea. More recently, four people were killed in an apparent lone-wolf attack at the Jewish museum in Brussels by a young man trained in Syria. In other words, we’ve seen no demonstrated ability to carry out the kind of complex international strike that kills dozens or hundreds, let alone engulfs a US city in flames. That is not to say Islamic State militants couldn’t develop those capabilities. As I wrote on this page in June, a vast ungoverned area has opened up in Syria and Iraq, opening up more space for terrorism to thrive. Additionally, the Islamic State’s </w:t>
      </w:r>
      <w:proofErr w:type="gramStart"/>
      <w:r w:rsidRPr="00BB5C37">
        <w:rPr>
          <w:sz w:val="16"/>
        </w:rPr>
        <w:t>cause</w:t>
      </w:r>
      <w:proofErr w:type="gramEnd"/>
      <w:r w:rsidRPr="00BB5C37">
        <w:rPr>
          <w:sz w:val="16"/>
        </w:rPr>
        <w:t xml:space="preserve"> has attracted foreign fighters from Europe and, in small numbers, America. Those are the people to worry about, since they have useful passports and the ability to operate in the West. What’s more, the group appears to be attracting attention from other jihadist organizations. Possibly the greatest risk today continues to be from Yemen, home to the same bomb makers who armed a young Nigerian, Umar Farouk Abdulmutallab, with a hard-to-detect explosive sewn into his underwear and put him on a 2009 flight bound for Detroit. If these technicians join forces with the Islamic State, the threat level will go up markedly. These risks, however, don’t argue for abandoning the administration’s current targeted strategy in Iraq and instead launching a wide-ranging air campaign. To begin with, bombing insurgent formations isn’t going to reduce terrorism. The cells to worry over aren’t headed toward Erbil or Baghdad. More importantly, </w:t>
      </w:r>
      <w:r w:rsidRPr="00BB5C37">
        <w:rPr>
          <w:u w:val="single"/>
        </w:rPr>
        <w:t>to deal with a terrorist group like the Islamic State requires local partners</w:t>
      </w:r>
      <w:r w:rsidRPr="00BB5C37">
        <w:rPr>
          <w:sz w:val="16"/>
        </w:rPr>
        <w:t xml:space="preserve">, and those partners will have to be Iraqis. That’s why it is vital that a new government is formed in Baghdad with a renewed effort at inclusiveness among Shia, Sunnis, and Kurds. As the White House recognizes, if that effort fails, and the sectarianism persists, Iraq will disintegrate. And if the United States takes ownership of fighting the Islamic State, Iraq’s common security problem, there’d be little incentive for cooperation. Ultimately, a more fearsome civil war will occur, and the danger to the West will expand exponentially. Terrorists thrive in conflict zones. Yes, we probably have a confrontation with the Islamic State — a group with a desire to kill Americans in its DNA — in our future. It’s a good bet that within a year or two, there will be extensive American intelligence operations throughout Iraq, and US drones flying its skies. As we head toward that eventuality, however, we should remember the critical advances (despite Edward Snowden) in US intelligence gathering since 9/11. We can’t stop every solo operative who gets his hands on a rifle or even gunpowder and ball bearings — but </w:t>
      </w:r>
      <w:r w:rsidRPr="00BB5C37">
        <w:rPr>
          <w:highlight w:val="yellow"/>
          <w:u w:val="single"/>
        </w:rPr>
        <w:t>that reality doesn’t threaten our existence.</w:t>
      </w:r>
      <w:r w:rsidRPr="00BB5C37">
        <w:rPr>
          <w:sz w:val="16"/>
        </w:rPr>
        <w:t xml:space="preserve"> And hysteria and missteps in the field aren’t going to make us safer.</w:t>
      </w:r>
    </w:p>
    <w:p w14:paraId="2A0FD024" w14:textId="77777777" w:rsidR="00283666" w:rsidRPr="00BB5C37" w:rsidRDefault="00283666" w:rsidP="00283666">
      <w:pPr>
        <w:pStyle w:val="Heading4"/>
      </w:pPr>
      <w:r w:rsidRPr="00BB5C37">
        <w:t xml:space="preserve">ISIS doesn’t have the experience to utilize their weapons and chemicals effectively. </w:t>
      </w:r>
    </w:p>
    <w:p w14:paraId="3BB0B60B" w14:textId="77777777" w:rsidR="00283666" w:rsidRPr="00BB5C37" w:rsidRDefault="00283666" w:rsidP="00283666">
      <w:pPr>
        <w:rPr>
          <w:rStyle w:val="Style13ptBold"/>
          <w:b w:val="0"/>
        </w:rPr>
      </w:pPr>
      <w:r w:rsidRPr="00BB5C37">
        <w:rPr>
          <w:rStyle w:val="Style13ptBold"/>
        </w:rPr>
        <w:t>Wood 17 (</w:t>
      </w:r>
      <w:r w:rsidRPr="00BB5C37">
        <w:rPr>
          <w:rStyle w:val="Style13ptBold"/>
          <w:b w:val="0"/>
        </w:rPr>
        <w:t xml:space="preserve">Graeme Wood is a national correspondent for The Atlantic and the author of The Way of the Strangers: Encounters </w:t>
      </w:r>
      <w:proofErr w:type="gramStart"/>
      <w:r w:rsidRPr="00BB5C37">
        <w:rPr>
          <w:rStyle w:val="Style13ptBold"/>
          <w:b w:val="0"/>
        </w:rPr>
        <w:t>With</w:t>
      </w:r>
      <w:proofErr w:type="gramEnd"/>
      <w:r w:rsidRPr="00BB5C37">
        <w:rPr>
          <w:rStyle w:val="Style13ptBold"/>
          <w:b w:val="0"/>
        </w:rPr>
        <w:t xml:space="preserve"> the Islamic State. “Why hasn’t ISIS nuked America yet?” </w:t>
      </w:r>
      <w:proofErr w:type="gramStart"/>
      <w:r w:rsidRPr="00BB5C37">
        <w:rPr>
          <w:rStyle w:val="Style13ptBold"/>
          <w:b w:val="0"/>
        </w:rPr>
        <w:t>The Atlantic.</w:t>
      </w:r>
      <w:proofErr w:type="gramEnd"/>
      <w:r w:rsidRPr="00BB5C37">
        <w:rPr>
          <w:rStyle w:val="Style13ptBold"/>
          <w:b w:val="0"/>
        </w:rPr>
        <w:t xml:space="preserve"> </w:t>
      </w:r>
      <w:hyperlink r:id="rId186" w:history="1">
        <w:r w:rsidRPr="00BB5C37">
          <w:rPr>
            <w:rStyle w:val="Hyperlink"/>
            <w:sz w:val="26"/>
          </w:rPr>
          <w:t>https://www.theatlantic.com/international/archive/2017/07/why-hasnt-isis-nuked-us-yet/534738/</w:t>
        </w:r>
      </w:hyperlink>
      <w:r w:rsidRPr="00BB5C37">
        <w:rPr>
          <w:rStyle w:val="Style13ptBold"/>
          <w:b w:val="0"/>
        </w:rPr>
        <w:t>, AJ)</w:t>
      </w:r>
    </w:p>
    <w:p w14:paraId="45974C90" w14:textId="00A0A176" w:rsidR="00283666" w:rsidRPr="00BB5C37" w:rsidRDefault="00283666" w:rsidP="00BB5C37">
      <w:pPr>
        <w:rPr>
          <w:sz w:val="16"/>
        </w:rPr>
      </w:pPr>
      <w:r w:rsidRPr="00BB5C37">
        <w:rPr>
          <w:sz w:val="16"/>
        </w:rPr>
        <w:t xml:space="preserve">In the last three years, I have not spent much time wondering whether ISIS has access to radioactive material. I know they have had access, because I had a hand in getting it to them. In 2005, while working for an air cargo company in Mosul, I delivered a large wooden box, marked for consignment to the University of Mosul. To fly it in, we needed a special plane, an Antonov-12, whose cargo hold was cavernous compared to our usual 727s and DC-8s. The box contained, according to its air waybill, radiological imaging equipment for the university’s teaching hospital. The next day, workers from the hospital met me at my office, and I gently forklifted the crate into their truck. The load seemed off-balance, and I winced when I heard a corner of the box splinter as we strapped it down. But they drove away, and unless that million-dollar piece of medical equipment fell off the back of the truck and ended up strewn across the road, it probably made it safely to the hospital, where it was captured by ISIS nine years later. </w:t>
      </w:r>
      <w:r w:rsidRPr="00BB5C37">
        <w:rPr>
          <w:highlight w:val="yellow"/>
          <w:u w:val="single"/>
        </w:rPr>
        <w:t>ISIS</w:t>
      </w:r>
      <w:r w:rsidRPr="00BB5C37">
        <w:rPr>
          <w:sz w:val="16"/>
        </w:rPr>
        <w:t xml:space="preserve"> controlled that hospital for three years, and according to a report by Joby Warrick and Loveday Morris in The Washington Post, they </w:t>
      </w:r>
      <w:r w:rsidRPr="00BB5C37">
        <w:rPr>
          <w:highlight w:val="yellow"/>
          <w:u w:val="single"/>
        </w:rPr>
        <w:t>left its most dangerous radioactive material</w:t>
      </w:r>
      <w:r w:rsidRPr="00BB5C37">
        <w:rPr>
          <w:u w:val="single"/>
        </w:rPr>
        <w:t xml:space="preserve">, a stash of cobalt-60, </w:t>
      </w:r>
      <w:r w:rsidRPr="00BB5C37">
        <w:rPr>
          <w:highlight w:val="yellow"/>
          <w:u w:val="single"/>
        </w:rPr>
        <w:t>undisturbed</w:t>
      </w:r>
      <w:r w:rsidRPr="00BB5C37">
        <w:rPr>
          <w:sz w:val="16"/>
        </w:rPr>
        <w:t>. Used therapeutically, cobalt-60 burns away tumors. When blown to smithereens, however—perhaps in a populated area—</w:t>
      </w:r>
      <w:r w:rsidRPr="00BB5C37">
        <w:rPr>
          <w:highlight w:val="yellow"/>
          <w:u w:val="single"/>
        </w:rPr>
        <w:t>it can poison and kill people and contaminate the surroundings</w:t>
      </w:r>
      <w:r w:rsidRPr="00BB5C37">
        <w:rPr>
          <w:sz w:val="16"/>
        </w:rPr>
        <w:t xml:space="preserve">, as the dirty ingredient in a “dirty bomb.” No dirty bomb has ever been used. Warrick and Morris suggest that </w:t>
      </w:r>
      <w:r w:rsidRPr="00BB5C37">
        <w:rPr>
          <w:highlight w:val="yellow"/>
          <w:u w:val="single"/>
        </w:rPr>
        <w:t>ISIS refrained from weaponizing their cobalt-60</w:t>
      </w:r>
      <w:r w:rsidRPr="00BB5C37">
        <w:rPr>
          <w:u w:val="single"/>
        </w:rPr>
        <w:t xml:space="preserve"> because </w:t>
      </w:r>
      <w:r w:rsidRPr="00BB5C37">
        <w:rPr>
          <w:highlight w:val="yellow"/>
          <w:u w:val="single"/>
        </w:rPr>
        <w:t>they</w:t>
      </w:r>
      <w:r w:rsidRPr="00BB5C37">
        <w:rPr>
          <w:u w:val="single"/>
        </w:rPr>
        <w:t xml:space="preserve"> either </w:t>
      </w:r>
      <w:r w:rsidRPr="00BB5C37">
        <w:rPr>
          <w:highlight w:val="yellow"/>
          <w:u w:val="single"/>
        </w:rPr>
        <w:t>didn’t know what they had</w:t>
      </w:r>
      <w:r w:rsidRPr="00BB5C37">
        <w:rPr>
          <w:u w:val="single"/>
        </w:rPr>
        <w:t xml:space="preserve">, or </w:t>
      </w:r>
      <w:r w:rsidRPr="00BB5C37">
        <w:rPr>
          <w:highlight w:val="yellow"/>
          <w:u w:val="single"/>
        </w:rPr>
        <w:t>doubted their ability to experiment with it</w:t>
      </w:r>
      <w:r w:rsidRPr="00BB5C37">
        <w:rPr>
          <w:sz w:val="16"/>
        </w:rPr>
        <w:t xml:space="preserve"> without killing themselves in the process. We have plenty of reason to be confident that if ISIS could reliably and easily make a dirty bomb, they would do so. In 2003, the Saudi jihadist Nasir bin Hammad al-Fahd issued a religious ruling, now famous, that justified use of nuclear and radiological weapons against infidels. Classical Islamic law limits armies from </w:t>
      </w:r>
      <w:proofErr w:type="gramStart"/>
      <w:r w:rsidRPr="00BB5C37">
        <w:rPr>
          <w:sz w:val="16"/>
        </w:rPr>
        <w:t>laying</w:t>
      </w:r>
      <w:proofErr w:type="gramEnd"/>
      <w:r w:rsidRPr="00BB5C37">
        <w:rPr>
          <w:sz w:val="16"/>
        </w:rPr>
        <w:t xml:space="preserve"> absolute waste to their enemies’ land and people. Poisoning wells, devastating crops, and salting the earth are forbidden except in exceptional circumstances. Luckily for a nuclear-armed jihadi, Fahd wrote, we live in precisely such circumstances. A WMD strike would serve as a lump-sum repayment for the countless bombs directed at Muslims—and it might in fact be the only way Muslims could preserve themselves from domination by nonbelievers. Two years ago, according to reports, Fahd pledged allegiance to the Islamic State from his jail cell in Saudi Arabia. If they did know what they had, I think </w:t>
      </w:r>
      <w:r w:rsidRPr="00BB5C37">
        <w:rPr>
          <w:highlight w:val="yellow"/>
          <w:u w:val="single"/>
        </w:rPr>
        <w:t>they were wise to leave it warehoused away</w:t>
      </w:r>
      <w:r w:rsidRPr="00BB5C37">
        <w:rPr>
          <w:sz w:val="16"/>
        </w:rPr>
        <w:t xml:space="preserve">, like the hazardous cargo at the end of The Raiders of the Lost Ark. </w:t>
      </w:r>
      <w:r w:rsidRPr="00BB5C37">
        <w:rPr>
          <w:highlight w:val="yellow"/>
          <w:u w:val="single"/>
        </w:rPr>
        <w:t>Radiological weapons take training to handle safely</w:t>
      </w:r>
      <w:r w:rsidRPr="00BB5C37">
        <w:rPr>
          <w:sz w:val="16"/>
          <w:highlight w:val="yellow"/>
        </w:rPr>
        <w:t xml:space="preserve">. </w:t>
      </w:r>
      <w:r w:rsidRPr="00BB5C37">
        <w:rPr>
          <w:highlight w:val="yellow"/>
          <w:u w:val="single"/>
        </w:rPr>
        <w:t>Three minutes in a room</w:t>
      </w:r>
      <w:r w:rsidRPr="00BB5C37">
        <w:rPr>
          <w:u w:val="single"/>
        </w:rPr>
        <w:t xml:space="preserve"> with unshielded cobalt-60 </w:t>
      </w:r>
      <w:r w:rsidRPr="00BB5C37">
        <w:rPr>
          <w:highlight w:val="yellow"/>
          <w:u w:val="single"/>
        </w:rPr>
        <w:t>will kill you</w:t>
      </w:r>
      <w:r w:rsidRPr="00BB5C37">
        <w:rPr>
          <w:sz w:val="16"/>
        </w:rPr>
        <w:t>. Try to synthesize nerve gas, and you’re likely to be your own first victim. It’s not clear it would have been a good use of their top talent to spend weeks or months wearing lead pajamas and poking gingerly at a container of cobalt. Moreover, conventional weapons have worked beautifully for the Islamic State. The Kalashnikov is the spring-loaded mousetrap of the arms industry, highly resistant to improvement. And although the Islamic State has innovated in the field of weaponry—witness their remarkable industry in building suicide car-bombs and armed drones—they have also, in a way, pruned back their imagination to return to simpler forms of brutality. Al-Qaeda operatives never ceased daydreaming about diverse plots and targets: bombing gas stations; crop-dusting cities with napalm; snipping suspension cables on the Brooklyn Bridge; sinking oil tankers; and many other plots that we never heard about. The Islamic State has an R &amp; D team as well, but it sometimes seems that its first observation was that these imaginative plots tended to happen only in the plotters’ imaginations. The simple ones—stabbing random people, or setting off bombs, or driving a truck through a crowd, or blocking exits at a concert and machine-gunning everyone in sight—frequently come to fruition, and kill more people than the daydreamers’ plots would have, even if successfully pulled off. The most creative terrorist plots (</w:t>
      </w:r>
      <w:proofErr w:type="gramStart"/>
      <w:r w:rsidRPr="00BB5C37">
        <w:rPr>
          <w:sz w:val="16"/>
        </w:rPr>
        <w:t>think</w:t>
      </w:r>
      <w:proofErr w:type="gramEnd"/>
      <w:r w:rsidRPr="00BB5C37">
        <w:rPr>
          <w:sz w:val="16"/>
        </w:rPr>
        <w:t xml:space="preserve"> September 11 as the epitome of creativity) are not necessarily the most effective. The Islamic State realized this, and adapted. A dozen stabbings collectively generate as much fear as a single successful spectacular attack—or a hundred unsuccessful spectacular attacks. And no one can control access to knives, at least not until the government starts monitoring sales in the cutlery section of Crate and Barrel. By comparison, nuclear and radiological material is much more easily controlled. </w:t>
      </w:r>
      <w:r w:rsidRPr="00BB5C37">
        <w:rPr>
          <w:highlight w:val="yellow"/>
          <w:u w:val="single"/>
        </w:rPr>
        <w:t>If any government notices an ISIS cell with access to radioactive</w:t>
      </w:r>
      <w:r w:rsidRPr="00BB5C37">
        <w:rPr>
          <w:u w:val="single"/>
        </w:rPr>
        <w:t xml:space="preserve"> or even fissile </w:t>
      </w:r>
      <w:r w:rsidRPr="00BB5C37">
        <w:rPr>
          <w:highlight w:val="yellow"/>
          <w:u w:val="single"/>
        </w:rPr>
        <w:t>material</w:t>
      </w:r>
      <w:r w:rsidRPr="00BB5C37">
        <w:rPr>
          <w:u w:val="single"/>
        </w:rPr>
        <w:t xml:space="preserve">, </w:t>
      </w:r>
      <w:r w:rsidRPr="00BB5C37">
        <w:rPr>
          <w:highlight w:val="yellow"/>
          <w:u w:val="single"/>
        </w:rPr>
        <w:t>the United States and other governments will almost certainly devote immense resources to making sure it is never used.</w:t>
      </w:r>
      <w:r w:rsidRPr="00BB5C37">
        <w:rPr>
          <w:u w:val="single"/>
        </w:rPr>
        <w:t xml:space="preserve"> Will ISIS nuke us</w:t>
      </w:r>
      <w:r w:rsidRPr="00BB5C37">
        <w:rPr>
          <w:sz w:val="16"/>
        </w:rPr>
        <w:t xml:space="preserve">, or render part of a city uninhabitable with a dirty bomb? Yes, </w:t>
      </w:r>
      <w:r w:rsidRPr="00BB5C37">
        <w:rPr>
          <w:u w:val="single"/>
        </w:rPr>
        <w:t>if they can</w:t>
      </w:r>
      <w:r w:rsidRPr="00BB5C37">
        <w:rPr>
          <w:sz w:val="16"/>
        </w:rPr>
        <w:t xml:space="preserve">. But so far, it isn’t entirely irrational for them not even to have tried. </w:t>
      </w:r>
    </w:p>
    <w:p w14:paraId="14E20F57" w14:textId="40A6ABB3" w:rsidR="008065A1" w:rsidRDefault="008065A1" w:rsidP="00BB5C37">
      <w:pPr>
        <w:pStyle w:val="Heading2"/>
      </w:pPr>
      <w:proofErr w:type="gramStart"/>
      <w:r>
        <w:t>framing</w:t>
      </w:r>
      <w:proofErr w:type="gramEnd"/>
    </w:p>
    <w:p w14:paraId="1CD57E2C" w14:textId="14D40BEB" w:rsidR="00A77CA2" w:rsidRDefault="00A77CA2" w:rsidP="00A77CA2">
      <w:pPr>
        <w:pStyle w:val="Heading4"/>
      </w:pPr>
      <w:r>
        <w:t xml:space="preserve">Preventing extinction is the most ethical framework </w:t>
      </w:r>
    </w:p>
    <w:p w14:paraId="455624F1" w14:textId="285285B9" w:rsidR="00A77CA2" w:rsidRPr="00A77CA2" w:rsidRDefault="00A77CA2" w:rsidP="004F1FC5">
      <w:r w:rsidRPr="004F1FC5">
        <w:rPr>
          <w:rStyle w:val="Style13ptBold"/>
        </w:rPr>
        <w:t>Bostrom 13</w:t>
      </w:r>
      <w:r>
        <w:t xml:space="preserve"> ( nick, </w:t>
      </w:r>
      <w:r w:rsidR="004F1FC5" w:rsidRPr="004F1FC5">
        <w:t xml:space="preserve">Swedish philosopher at the University of Oxford </w:t>
      </w:r>
      <w:r w:rsidR="004F1FC5">
        <w:t xml:space="preserve">,“Existential Risk Prevention as Global Priority”, University of Oxford, Global Policy, Vol 4, No 1, </w:t>
      </w:r>
      <w:r w:rsidR="004F1FC5" w:rsidRPr="004F1FC5">
        <w:t>http://www.existential-risk.org/concept.pdf</w:t>
      </w:r>
      <w:r w:rsidR="004F1FC5">
        <w:t>)</w:t>
      </w:r>
    </w:p>
    <w:p w14:paraId="36E8F815" w14:textId="00572170" w:rsidR="00A77CA2" w:rsidRPr="004F1FC5" w:rsidRDefault="008065A1" w:rsidP="00A77CA2">
      <w:pPr>
        <w:rPr>
          <w:rStyle w:val="StyleUnderline"/>
        </w:rPr>
      </w:pPr>
      <w:r w:rsidRPr="004F1FC5">
        <w:rPr>
          <w:sz w:val="16"/>
        </w:rPr>
        <w:t>Some other ethical perspectives</w:t>
      </w:r>
      <w:r w:rsidR="004F1FC5" w:rsidRPr="004F1FC5">
        <w:rPr>
          <w:sz w:val="16"/>
        </w:rPr>
        <w:t xml:space="preserve"> </w:t>
      </w:r>
      <w:proofErr w:type="gramStart"/>
      <w:r w:rsidRPr="004F1FC5">
        <w:rPr>
          <w:sz w:val="16"/>
        </w:rPr>
        <w:t>We</w:t>
      </w:r>
      <w:proofErr w:type="gramEnd"/>
      <w:r w:rsidRPr="004F1FC5">
        <w:rPr>
          <w:sz w:val="16"/>
        </w:rPr>
        <w:t xml:space="preserve"> have thus far considered existential risk from the perspective</w:t>
      </w:r>
      <w:r w:rsidR="004F1FC5" w:rsidRPr="004F1FC5">
        <w:rPr>
          <w:sz w:val="16"/>
        </w:rPr>
        <w:t xml:space="preserve"> </w:t>
      </w:r>
      <w:r w:rsidRPr="004F1FC5">
        <w:rPr>
          <w:sz w:val="16"/>
        </w:rPr>
        <w:t>of utilitarianism (combined with several simplifying</w:t>
      </w:r>
      <w:r w:rsidR="004F1FC5" w:rsidRPr="004F1FC5">
        <w:rPr>
          <w:sz w:val="16"/>
        </w:rPr>
        <w:t xml:space="preserve"> </w:t>
      </w:r>
      <w:r w:rsidRPr="004F1FC5">
        <w:rPr>
          <w:sz w:val="16"/>
        </w:rPr>
        <w:t>assumptions). We may briefly consider how the issue</w:t>
      </w:r>
      <w:r w:rsidR="004F1FC5" w:rsidRPr="004F1FC5">
        <w:rPr>
          <w:sz w:val="16"/>
        </w:rPr>
        <w:t xml:space="preserve"> </w:t>
      </w:r>
      <w:r w:rsidRPr="004F1FC5">
        <w:rPr>
          <w:sz w:val="16"/>
        </w:rPr>
        <w:t>might appear when viewed through the lenses of some</w:t>
      </w:r>
      <w:r w:rsidR="004F1FC5" w:rsidRPr="004F1FC5">
        <w:rPr>
          <w:sz w:val="16"/>
        </w:rPr>
        <w:t xml:space="preserve"> </w:t>
      </w:r>
      <w:r w:rsidRPr="004F1FC5">
        <w:rPr>
          <w:sz w:val="16"/>
        </w:rPr>
        <w:t>other ethical outlooks. For example, the philosopher</w:t>
      </w:r>
      <w:r w:rsidR="004F1FC5" w:rsidRPr="004F1FC5">
        <w:rPr>
          <w:sz w:val="16"/>
        </w:rPr>
        <w:t xml:space="preserve"> </w:t>
      </w:r>
      <w:r w:rsidRPr="004F1FC5">
        <w:rPr>
          <w:sz w:val="16"/>
        </w:rPr>
        <w:t>Robert Adams outlines a different view on these matters:</w:t>
      </w:r>
      <w:r w:rsidR="004F1FC5" w:rsidRPr="004F1FC5">
        <w:rPr>
          <w:sz w:val="16"/>
        </w:rPr>
        <w:t xml:space="preserve"> </w:t>
      </w:r>
      <w:r w:rsidRPr="004F1FC5">
        <w:rPr>
          <w:sz w:val="16"/>
        </w:rPr>
        <w:t xml:space="preserve">I believe </w:t>
      </w:r>
      <w:r w:rsidRPr="004F1FC5">
        <w:rPr>
          <w:rStyle w:val="StyleUnderline"/>
        </w:rPr>
        <w:t>a better basis for ethical theory in this</w:t>
      </w:r>
      <w:r w:rsidR="004F1FC5">
        <w:rPr>
          <w:rStyle w:val="StyleUnderline"/>
        </w:rPr>
        <w:t xml:space="preserve"> </w:t>
      </w:r>
      <w:r w:rsidRPr="004F1FC5">
        <w:rPr>
          <w:rStyle w:val="StyleUnderline"/>
        </w:rPr>
        <w:t>area can be found in quite a different direction—in</w:t>
      </w:r>
      <w:r w:rsidR="004F1FC5">
        <w:rPr>
          <w:rStyle w:val="StyleUnderline"/>
        </w:rPr>
        <w:t xml:space="preserve"> </w:t>
      </w:r>
      <w:r w:rsidRPr="004F1FC5">
        <w:rPr>
          <w:rStyle w:val="StyleUnderline"/>
        </w:rPr>
        <w:t>a commitment to the future of humanity</w:t>
      </w:r>
      <w:r w:rsidR="004F1FC5">
        <w:rPr>
          <w:rStyle w:val="StyleUnderline"/>
        </w:rPr>
        <w:t xml:space="preserve"> </w:t>
      </w:r>
      <w:r w:rsidRPr="004F1FC5">
        <w:rPr>
          <w:rStyle w:val="StyleUnderline"/>
        </w:rPr>
        <w:t>as a vast project</w:t>
      </w:r>
      <w:r w:rsidRPr="004F1FC5">
        <w:rPr>
          <w:sz w:val="16"/>
        </w:rPr>
        <w:t>, or network of overlapping</w:t>
      </w:r>
      <w:r w:rsidR="004F1FC5" w:rsidRPr="004F1FC5">
        <w:rPr>
          <w:sz w:val="16"/>
        </w:rPr>
        <w:t xml:space="preserve"> </w:t>
      </w:r>
      <w:r w:rsidRPr="004F1FC5">
        <w:rPr>
          <w:sz w:val="16"/>
        </w:rPr>
        <w:t xml:space="preserve">projects, </w:t>
      </w:r>
      <w:r w:rsidRPr="004F1FC5">
        <w:rPr>
          <w:rStyle w:val="StyleUnderline"/>
        </w:rPr>
        <w:t>that is generally shared by the human</w:t>
      </w:r>
      <w:r w:rsidR="004F1FC5">
        <w:rPr>
          <w:rStyle w:val="StyleUnderline"/>
        </w:rPr>
        <w:t xml:space="preserve"> </w:t>
      </w:r>
      <w:r w:rsidRPr="004F1FC5">
        <w:rPr>
          <w:rStyle w:val="StyleUnderline"/>
        </w:rPr>
        <w:t>race. The aspiration for a better society—more</w:t>
      </w:r>
      <w:r w:rsidR="004F1FC5">
        <w:rPr>
          <w:rStyle w:val="StyleUnderline"/>
        </w:rPr>
        <w:t xml:space="preserve"> </w:t>
      </w:r>
      <w:r w:rsidRPr="004F1FC5">
        <w:rPr>
          <w:rStyle w:val="StyleUnderline"/>
        </w:rPr>
        <w:t>just, more rewarding, and more peaceful—is a</w:t>
      </w:r>
      <w:r w:rsidR="004F1FC5">
        <w:rPr>
          <w:rStyle w:val="StyleUnderline"/>
        </w:rPr>
        <w:t xml:space="preserve"> </w:t>
      </w:r>
      <w:r w:rsidRPr="004F1FC5">
        <w:rPr>
          <w:rStyle w:val="StyleUnderline"/>
        </w:rPr>
        <w:t>part of this project</w:t>
      </w:r>
      <w:r w:rsidRPr="004F1FC5">
        <w:rPr>
          <w:sz w:val="16"/>
        </w:rPr>
        <w:t>. So are the potentially endless</w:t>
      </w:r>
      <w:r w:rsidR="004F1FC5" w:rsidRPr="004F1FC5">
        <w:rPr>
          <w:sz w:val="16"/>
        </w:rPr>
        <w:t xml:space="preserve"> </w:t>
      </w:r>
      <w:r w:rsidRPr="004F1FC5">
        <w:rPr>
          <w:sz w:val="16"/>
        </w:rPr>
        <w:t>quests for scientific knowledge and philosophical</w:t>
      </w:r>
      <w:r w:rsidR="004F1FC5" w:rsidRPr="004F1FC5">
        <w:rPr>
          <w:sz w:val="16"/>
        </w:rPr>
        <w:t xml:space="preserve"> </w:t>
      </w:r>
      <w:r w:rsidRPr="004F1FC5">
        <w:rPr>
          <w:sz w:val="16"/>
        </w:rPr>
        <w:t>understanding, and the development</w:t>
      </w:r>
      <w:r w:rsidR="004F1FC5" w:rsidRPr="004F1FC5">
        <w:rPr>
          <w:sz w:val="16"/>
        </w:rPr>
        <w:t xml:space="preserve"> </w:t>
      </w:r>
      <w:r w:rsidRPr="004F1FC5">
        <w:rPr>
          <w:sz w:val="16"/>
        </w:rPr>
        <w:t>of artistic and other cultural traditions. This</w:t>
      </w:r>
      <w:r w:rsidR="004F1FC5" w:rsidRPr="004F1FC5">
        <w:rPr>
          <w:sz w:val="16"/>
        </w:rPr>
        <w:t xml:space="preserve"> </w:t>
      </w:r>
      <w:r w:rsidRPr="004F1FC5">
        <w:rPr>
          <w:sz w:val="16"/>
        </w:rPr>
        <w:t>includes the particular cultural traditions to</w:t>
      </w:r>
      <w:r w:rsidR="004F1FC5" w:rsidRPr="004F1FC5">
        <w:rPr>
          <w:sz w:val="16"/>
        </w:rPr>
        <w:t xml:space="preserve"> </w:t>
      </w:r>
      <w:r w:rsidRPr="004F1FC5">
        <w:rPr>
          <w:sz w:val="16"/>
        </w:rPr>
        <w:t>which we belong, in all their accidental historic</w:t>
      </w:r>
      <w:r w:rsidR="004F1FC5" w:rsidRPr="004F1FC5">
        <w:rPr>
          <w:sz w:val="16"/>
        </w:rPr>
        <w:t xml:space="preserve"> </w:t>
      </w:r>
      <w:r w:rsidRPr="004F1FC5">
        <w:rPr>
          <w:sz w:val="16"/>
        </w:rPr>
        <w:t xml:space="preserve">and ethnic diversity. </w:t>
      </w:r>
      <w:r w:rsidRPr="004F1FC5">
        <w:rPr>
          <w:rStyle w:val="StyleUnderline"/>
        </w:rPr>
        <w:t>It also includes our interest</w:t>
      </w:r>
      <w:r w:rsidR="004F1FC5">
        <w:rPr>
          <w:rStyle w:val="StyleUnderline"/>
        </w:rPr>
        <w:t xml:space="preserve"> </w:t>
      </w:r>
      <w:r w:rsidRPr="004F1FC5">
        <w:rPr>
          <w:rStyle w:val="StyleUnderline"/>
        </w:rPr>
        <w:t>in the lives of our children and grandchildren,</w:t>
      </w:r>
      <w:r w:rsidR="004F1FC5">
        <w:rPr>
          <w:rStyle w:val="StyleUnderline"/>
        </w:rPr>
        <w:t xml:space="preserve"> </w:t>
      </w:r>
      <w:r w:rsidRPr="004F1FC5">
        <w:rPr>
          <w:rStyle w:val="StyleUnderline"/>
        </w:rPr>
        <w:t>and the hope that they will be able, in turn, to</w:t>
      </w:r>
      <w:r w:rsidR="004F1FC5">
        <w:rPr>
          <w:rStyle w:val="StyleUnderline"/>
        </w:rPr>
        <w:t xml:space="preserve"> </w:t>
      </w:r>
      <w:r w:rsidRPr="004F1FC5">
        <w:rPr>
          <w:rStyle w:val="StyleUnderline"/>
        </w:rPr>
        <w:t>have the lives of their children and grandchildren</w:t>
      </w:r>
      <w:r w:rsidR="004F1FC5">
        <w:rPr>
          <w:rStyle w:val="StyleUnderline"/>
        </w:rPr>
        <w:t xml:space="preserve"> </w:t>
      </w:r>
      <w:r w:rsidRPr="004F1FC5">
        <w:rPr>
          <w:rStyle w:val="StyleUnderline"/>
        </w:rPr>
        <w:t>as projects</w:t>
      </w:r>
      <w:r w:rsidRPr="004F1FC5">
        <w:rPr>
          <w:sz w:val="16"/>
        </w:rPr>
        <w:t xml:space="preserve">. To the extent that </w:t>
      </w:r>
      <w:r w:rsidRPr="004F1FC5">
        <w:rPr>
          <w:rStyle w:val="StyleUnderline"/>
        </w:rPr>
        <w:t>a policy</w:t>
      </w:r>
      <w:r w:rsidRPr="004F1FC5">
        <w:rPr>
          <w:sz w:val="16"/>
        </w:rPr>
        <w:t xml:space="preserve"> or</w:t>
      </w:r>
      <w:r w:rsidR="004F1FC5" w:rsidRPr="004F1FC5">
        <w:rPr>
          <w:sz w:val="16"/>
        </w:rPr>
        <w:t xml:space="preserve"> </w:t>
      </w:r>
      <w:r w:rsidRPr="004F1FC5">
        <w:rPr>
          <w:sz w:val="16"/>
        </w:rPr>
        <w:t xml:space="preserve">practice </w:t>
      </w:r>
      <w:r w:rsidRPr="004F1FC5">
        <w:rPr>
          <w:rStyle w:val="StyleUnderline"/>
        </w:rPr>
        <w:t>seems likely to be favorable or unfavorable</w:t>
      </w:r>
      <w:r w:rsidR="004F1FC5">
        <w:rPr>
          <w:rStyle w:val="StyleUnderline"/>
        </w:rPr>
        <w:t xml:space="preserve"> </w:t>
      </w:r>
      <w:r w:rsidRPr="004F1FC5">
        <w:rPr>
          <w:rStyle w:val="StyleUnderline"/>
        </w:rPr>
        <w:t>to the carrying out of this complex of projects</w:t>
      </w:r>
      <w:r w:rsidR="004F1FC5">
        <w:rPr>
          <w:rStyle w:val="StyleUnderline"/>
        </w:rPr>
        <w:t xml:space="preserve"> </w:t>
      </w:r>
      <w:r w:rsidRPr="004F1FC5">
        <w:rPr>
          <w:rStyle w:val="StyleUnderline"/>
        </w:rPr>
        <w:t>in the nearer or further future,</w:t>
      </w:r>
      <w:r w:rsidRPr="004F1FC5">
        <w:rPr>
          <w:sz w:val="16"/>
        </w:rPr>
        <w:t xml:space="preserve"> we have</w:t>
      </w:r>
      <w:r w:rsidR="004F1FC5" w:rsidRPr="004F1FC5">
        <w:rPr>
          <w:sz w:val="16"/>
        </w:rPr>
        <w:t xml:space="preserve"> </w:t>
      </w:r>
      <w:r w:rsidRPr="004F1FC5">
        <w:rPr>
          <w:sz w:val="16"/>
        </w:rPr>
        <w:t>reason to pursue or avoid it. … Continuity is as</w:t>
      </w:r>
      <w:r w:rsidR="004F1FC5" w:rsidRPr="004F1FC5">
        <w:rPr>
          <w:sz w:val="16"/>
        </w:rPr>
        <w:t xml:space="preserve"> </w:t>
      </w:r>
      <w:r w:rsidRPr="004F1FC5">
        <w:rPr>
          <w:sz w:val="16"/>
        </w:rPr>
        <w:t>important to our commitment to the project of</w:t>
      </w:r>
      <w:r w:rsidR="004F1FC5" w:rsidRPr="004F1FC5">
        <w:rPr>
          <w:sz w:val="16"/>
        </w:rPr>
        <w:t xml:space="preserve"> </w:t>
      </w:r>
      <w:r w:rsidRPr="004F1FC5">
        <w:rPr>
          <w:sz w:val="16"/>
        </w:rPr>
        <w:t>the future of humanity as it is to our commitment</w:t>
      </w:r>
      <w:r w:rsidR="004F1FC5" w:rsidRPr="004F1FC5">
        <w:rPr>
          <w:sz w:val="16"/>
        </w:rPr>
        <w:t xml:space="preserve"> </w:t>
      </w:r>
      <w:r w:rsidRPr="004F1FC5">
        <w:rPr>
          <w:sz w:val="16"/>
        </w:rPr>
        <w:t>to the projects of our own personal</w:t>
      </w:r>
      <w:r w:rsidR="004F1FC5" w:rsidRPr="004F1FC5">
        <w:rPr>
          <w:sz w:val="16"/>
        </w:rPr>
        <w:t xml:space="preserve"> </w:t>
      </w:r>
      <w:r w:rsidRPr="004F1FC5">
        <w:rPr>
          <w:sz w:val="16"/>
        </w:rPr>
        <w:t>futures. Just as the shape of my whole life, and</w:t>
      </w:r>
      <w:r w:rsidR="004F1FC5" w:rsidRPr="004F1FC5">
        <w:rPr>
          <w:sz w:val="16"/>
        </w:rPr>
        <w:t xml:space="preserve"> </w:t>
      </w:r>
      <w:r w:rsidRPr="004F1FC5">
        <w:rPr>
          <w:sz w:val="16"/>
        </w:rPr>
        <w:t>its connection with my present and past, have</w:t>
      </w:r>
      <w:r w:rsidR="004F1FC5" w:rsidRPr="004F1FC5">
        <w:rPr>
          <w:sz w:val="16"/>
        </w:rPr>
        <w:t xml:space="preserve"> </w:t>
      </w:r>
      <w:r w:rsidRPr="004F1FC5">
        <w:rPr>
          <w:sz w:val="16"/>
        </w:rPr>
        <w:t>an interest that goes beyond that of any isolated</w:t>
      </w:r>
      <w:r w:rsidR="004F1FC5" w:rsidRPr="004F1FC5">
        <w:rPr>
          <w:sz w:val="16"/>
        </w:rPr>
        <w:t xml:space="preserve"> </w:t>
      </w:r>
      <w:r w:rsidRPr="004F1FC5">
        <w:rPr>
          <w:sz w:val="16"/>
        </w:rPr>
        <w:t>experience, so too the shape of human</w:t>
      </w:r>
      <w:r w:rsidR="004F1FC5" w:rsidRPr="004F1FC5">
        <w:rPr>
          <w:sz w:val="16"/>
        </w:rPr>
        <w:t xml:space="preserve"> </w:t>
      </w:r>
      <w:r w:rsidRPr="004F1FC5">
        <w:rPr>
          <w:sz w:val="16"/>
        </w:rPr>
        <w:t>history over an extended period of the future,</w:t>
      </w:r>
      <w:r w:rsidR="004F1FC5" w:rsidRPr="004F1FC5">
        <w:rPr>
          <w:sz w:val="16"/>
        </w:rPr>
        <w:t xml:space="preserve"> </w:t>
      </w:r>
      <w:r w:rsidRPr="004F1FC5">
        <w:rPr>
          <w:sz w:val="16"/>
        </w:rPr>
        <w:t xml:space="preserve">and </w:t>
      </w:r>
      <w:r w:rsidRPr="004F1FC5">
        <w:rPr>
          <w:rStyle w:val="StyleUnderline"/>
        </w:rPr>
        <w:t>its connection with the human present and</w:t>
      </w:r>
      <w:r w:rsidR="004F1FC5">
        <w:rPr>
          <w:rStyle w:val="StyleUnderline"/>
        </w:rPr>
        <w:t xml:space="preserve"> </w:t>
      </w:r>
      <w:r w:rsidRPr="004F1FC5">
        <w:rPr>
          <w:rStyle w:val="StyleUnderline"/>
        </w:rPr>
        <w:t>past, have an interest that goes beyond that of</w:t>
      </w:r>
      <w:r w:rsidR="004F1FC5">
        <w:rPr>
          <w:rStyle w:val="StyleUnderline"/>
        </w:rPr>
        <w:t xml:space="preserve"> </w:t>
      </w:r>
      <w:r w:rsidRPr="004F1FC5">
        <w:rPr>
          <w:rStyle w:val="StyleUnderline"/>
        </w:rPr>
        <w:t>the (total or average) quality of life of a population-at-a-time,</w:t>
      </w:r>
      <w:r w:rsidR="004F1FC5">
        <w:rPr>
          <w:rStyle w:val="StyleUnderline"/>
        </w:rPr>
        <w:t xml:space="preserve"> </w:t>
      </w:r>
      <w:r w:rsidRPr="004F1FC5">
        <w:rPr>
          <w:rStyle w:val="StyleUnderline"/>
        </w:rPr>
        <w:t>considered in isolation from how</w:t>
      </w:r>
      <w:r w:rsidR="004F1FC5">
        <w:rPr>
          <w:rStyle w:val="StyleUnderline"/>
        </w:rPr>
        <w:t xml:space="preserve"> </w:t>
      </w:r>
      <w:r w:rsidRPr="004F1FC5">
        <w:rPr>
          <w:rStyle w:val="StyleUnderline"/>
        </w:rPr>
        <w:t>it got that way.</w:t>
      </w:r>
      <w:r w:rsidR="004F1FC5">
        <w:rPr>
          <w:rStyle w:val="StyleUnderline"/>
        </w:rPr>
        <w:t xml:space="preserve"> </w:t>
      </w:r>
      <w:r w:rsidRPr="004F1FC5">
        <w:rPr>
          <w:rStyle w:val="StyleUnderline"/>
        </w:rPr>
        <w:t>We owe, I think, some loyalty to this project of</w:t>
      </w:r>
      <w:r w:rsidR="004F1FC5">
        <w:rPr>
          <w:rStyle w:val="StyleUnderline"/>
        </w:rPr>
        <w:t xml:space="preserve"> </w:t>
      </w:r>
      <w:r w:rsidRPr="004F1FC5">
        <w:rPr>
          <w:rStyle w:val="StyleUnderline"/>
        </w:rPr>
        <w:t>the human future. We also owe it a respect that</w:t>
      </w:r>
      <w:r w:rsidR="004F1FC5">
        <w:rPr>
          <w:rStyle w:val="StyleUnderline"/>
        </w:rPr>
        <w:t xml:space="preserve"> </w:t>
      </w:r>
      <w:r w:rsidRPr="004F1FC5">
        <w:rPr>
          <w:rStyle w:val="StyleUnderline"/>
        </w:rPr>
        <w:t>we would owe it even if we were not of the</w:t>
      </w:r>
      <w:r w:rsidR="004F1FC5">
        <w:rPr>
          <w:rStyle w:val="StyleUnderline"/>
        </w:rPr>
        <w:t xml:space="preserve"> </w:t>
      </w:r>
      <w:r w:rsidRPr="004F1FC5">
        <w:rPr>
          <w:rStyle w:val="StyleUnderline"/>
        </w:rPr>
        <w:t>human race ourselves</w:t>
      </w:r>
      <w:r w:rsidRPr="004F1FC5">
        <w:rPr>
          <w:sz w:val="16"/>
        </w:rPr>
        <w:t>, but beings from another</w:t>
      </w:r>
      <w:r w:rsidR="004F1FC5" w:rsidRPr="004F1FC5">
        <w:rPr>
          <w:sz w:val="16"/>
        </w:rPr>
        <w:t xml:space="preserve"> </w:t>
      </w:r>
      <w:r w:rsidRPr="004F1FC5">
        <w:rPr>
          <w:sz w:val="16"/>
        </w:rPr>
        <w:t xml:space="preserve">planet </w:t>
      </w:r>
      <w:proofErr w:type="gramStart"/>
      <w:r w:rsidRPr="004F1FC5">
        <w:rPr>
          <w:sz w:val="16"/>
        </w:rPr>
        <w:t>who</w:t>
      </w:r>
      <w:proofErr w:type="gramEnd"/>
      <w:r w:rsidRPr="004F1FC5">
        <w:rPr>
          <w:sz w:val="16"/>
        </w:rPr>
        <w:t xml:space="preserve"> had some understanding of it</w:t>
      </w:r>
      <w:r w:rsidR="004F1FC5" w:rsidRPr="004F1FC5">
        <w:rPr>
          <w:sz w:val="16"/>
        </w:rPr>
        <w:t xml:space="preserve"> </w:t>
      </w:r>
      <w:r w:rsidRPr="004F1FC5">
        <w:rPr>
          <w:sz w:val="16"/>
        </w:rPr>
        <w:t>(Adams, 1989, pp. 472–473).</w:t>
      </w:r>
      <w:r w:rsidR="004F1FC5" w:rsidRPr="004F1FC5">
        <w:rPr>
          <w:sz w:val="16"/>
        </w:rPr>
        <w:t xml:space="preserve"> </w:t>
      </w:r>
      <w:r w:rsidRPr="004F1FC5">
        <w:rPr>
          <w:rStyle w:val="StyleUnderline"/>
        </w:rPr>
        <w:t>Since an existential catastrophe would either put an</w:t>
      </w:r>
      <w:r w:rsidR="004F1FC5">
        <w:rPr>
          <w:rStyle w:val="StyleUnderline"/>
        </w:rPr>
        <w:t xml:space="preserve"> </w:t>
      </w:r>
      <w:r w:rsidRPr="004F1FC5">
        <w:rPr>
          <w:rStyle w:val="StyleUnderline"/>
        </w:rPr>
        <w:t>end to the project of the future of humanity or drastically</w:t>
      </w:r>
      <w:r w:rsidR="004F1FC5">
        <w:rPr>
          <w:rStyle w:val="StyleUnderline"/>
        </w:rPr>
        <w:t xml:space="preserve"> </w:t>
      </w:r>
      <w:r w:rsidRPr="004F1FC5">
        <w:rPr>
          <w:rStyle w:val="StyleUnderline"/>
        </w:rPr>
        <w:t>curtail its scope for development, we would seem</w:t>
      </w:r>
      <w:r w:rsidR="004F1FC5">
        <w:rPr>
          <w:rStyle w:val="StyleUnderline"/>
        </w:rPr>
        <w:t xml:space="preserve"> </w:t>
      </w:r>
      <w:r w:rsidRPr="004F1FC5">
        <w:rPr>
          <w:rStyle w:val="StyleUnderline"/>
        </w:rPr>
        <w:t>to have a strong prima facie reason to avoid it, in</w:t>
      </w:r>
      <w:r w:rsidR="004F1FC5">
        <w:rPr>
          <w:rStyle w:val="StyleUnderline"/>
        </w:rPr>
        <w:t xml:space="preserve"> </w:t>
      </w:r>
      <w:r w:rsidRPr="004F1FC5">
        <w:rPr>
          <w:rStyle w:val="StyleUnderline"/>
        </w:rPr>
        <w:t>Adams’ view.</w:t>
      </w:r>
      <w:r w:rsidR="004F1FC5">
        <w:rPr>
          <w:rStyle w:val="StyleUnderline"/>
        </w:rPr>
        <w:t xml:space="preserve"> </w:t>
      </w:r>
      <w:r w:rsidRPr="004F1FC5">
        <w:rPr>
          <w:sz w:val="16"/>
        </w:rPr>
        <w:t>We also note that an existential catastrophe would</w:t>
      </w:r>
      <w:r w:rsidR="004F1FC5" w:rsidRPr="004F1FC5">
        <w:rPr>
          <w:sz w:val="16"/>
        </w:rPr>
        <w:t xml:space="preserve"> </w:t>
      </w:r>
      <w:r w:rsidRPr="004F1FC5">
        <w:rPr>
          <w:sz w:val="16"/>
        </w:rPr>
        <w:t>entail the frustration of many strong preferences, suggesting</w:t>
      </w:r>
      <w:r w:rsidR="004F1FC5" w:rsidRPr="004F1FC5">
        <w:rPr>
          <w:sz w:val="16"/>
        </w:rPr>
        <w:t xml:space="preserve"> </w:t>
      </w:r>
      <w:r w:rsidRPr="004F1FC5">
        <w:rPr>
          <w:sz w:val="16"/>
        </w:rPr>
        <w:t>that from a preference-satisfactionist perspective</w:t>
      </w:r>
      <w:r w:rsidR="004F1FC5" w:rsidRPr="004F1FC5">
        <w:rPr>
          <w:sz w:val="16"/>
        </w:rPr>
        <w:t xml:space="preserve"> </w:t>
      </w:r>
      <w:r w:rsidRPr="004F1FC5">
        <w:rPr>
          <w:sz w:val="16"/>
        </w:rPr>
        <w:t xml:space="preserve">it would be a bad thing. In a similar vein, </w:t>
      </w:r>
      <w:r w:rsidRPr="004F1FC5">
        <w:rPr>
          <w:rStyle w:val="Emphasis"/>
        </w:rPr>
        <w:t>an ethical view</w:t>
      </w:r>
      <w:r w:rsidR="004F1FC5">
        <w:rPr>
          <w:rStyle w:val="Emphasis"/>
        </w:rPr>
        <w:t xml:space="preserve"> </w:t>
      </w:r>
      <w:r w:rsidRPr="004F1FC5">
        <w:rPr>
          <w:rStyle w:val="Emphasis"/>
        </w:rPr>
        <w:t>emphasising that public policy should be determined</w:t>
      </w:r>
      <w:r w:rsidR="004F1FC5">
        <w:rPr>
          <w:rStyle w:val="Emphasis"/>
        </w:rPr>
        <w:t xml:space="preserve"> </w:t>
      </w:r>
      <w:r w:rsidRPr="004F1FC5">
        <w:rPr>
          <w:rStyle w:val="Emphasis"/>
        </w:rPr>
        <w:t>through informed democratic deliberation by all stakeholders</w:t>
      </w:r>
      <w:r w:rsidR="004F1FC5">
        <w:rPr>
          <w:rStyle w:val="Emphasis"/>
        </w:rPr>
        <w:t xml:space="preserve"> </w:t>
      </w:r>
      <w:r w:rsidRPr="004F1FC5">
        <w:rPr>
          <w:rStyle w:val="Emphasis"/>
        </w:rPr>
        <w:t>would favour existential-risk mitigation</w:t>
      </w:r>
      <w:r w:rsidRPr="004F1FC5">
        <w:rPr>
          <w:sz w:val="16"/>
        </w:rPr>
        <w:t xml:space="preserve"> if we</w:t>
      </w:r>
      <w:r w:rsidR="004F1FC5" w:rsidRPr="004F1FC5">
        <w:rPr>
          <w:sz w:val="16"/>
        </w:rPr>
        <w:t xml:space="preserve"> </w:t>
      </w:r>
      <w:r w:rsidRPr="004F1FC5">
        <w:rPr>
          <w:sz w:val="16"/>
        </w:rPr>
        <w:t>suppose, as is plausible, that a majority of the world’s</w:t>
      </w:r>
      <w:r w:rsidR="004F1FC5" w:rsidRPr="004F1FC5">
        <w:rPr>
          <w:sz w:val="16"/>
        </w:rPr>
        <w:t xml:space="preserve"> </w:t>
      </w:r>
      <w:r w:rsidRPr="004F1FC5">
        <w:rPr>
          <w:sz w:val="16"/>
        </w:rPr>
        <w:t>population would come to favour such policies upon</w:t>
      </w:r>
      <w:r w:rsidR="004F1FC5" w:rsidRPr="004F1FC5">
        <w:rPr>
          <w:sz w:val="16"/>
        </w:rPr>
        <w:t xml:space="preserve"> </w:t>
      </w:r>
      <w:r w:rsidRPr="004F1FC5">
        <w:rPr>
          <w:sz w:val="16"/>
        </w:rPr>
        <w:t>reasonable deliberation (even if hypothetical future people</w:t>
      </w:r>
      <w:r w:rsidR="004F1FC5" w:rsidRPr="004F1FC5">
        <w:rPr>
          <w:sz w:val="16"/>
        </w:rPr>
        <w:t xml:space="preserve"> </w:t>
      </w:r>
      <w:r w:rsidRPr="004F1FC5">
        <w:rPr>
          <w:sz w:val="16"/>
        </w:rPr>
        <w:t>are not included as stakeholders). We might also</w:t>
      </w:r>
      <w:r w:rsidR="004F1FC5" w:rsidRPr="004F1FC5">
        <w:rPr>
          <w:sz w:val="16"/>
        </w:rPr>
        <w:t xml:space="preserve"> </w:t>
      </w:r>
      <w:r w:rsidRPr="004F1FC5">
        <w:rPr>
          <w:sz w:val="16"/>
        </w:rPr>
        <w:t>have custodial duties to preserve the inheritance of</w:t>
      </w:r>
      <w:r w:rsidR="004F1FC5" w:rsidRPr="004F1FC5">
        <w:rPr>
          <w:sz w:val="16"/>
        </w:rPr>
        <w:t xml:space="preserve"> </w:t>
      </w:r>
      <w:r w:rsidRPr="004F1FC5">
        <w:rPr>
          <w:sz w:val="16"/>
        </w:rPr>
        <w:t>humanity passed on to us by our ancestors and convey</w:t>
      </w:r>
      <w:r w:rsidR="004F1FC5" w:rsidRPr="004F1FC5">
        <w:rPr>
          <w:sz w:val="16"/>
        </w:rPr>
        <w:t xml:space="preserve"> </w:t>
      </w:r>
      <w:r w:rsidRPr="004F1FC5">
        <w:rPr>
          <w:sz w:val="16"/>
        </w:rPr>
        <w:t>it safely to our descendants.23 We do not want to be the</w:t>
      </w:r>
      <w:r w:rsidR="004F1FC5" w:rsidRPr="004F1FC5">
        <w:rPr>
          <w:sz w:val="16"/>
        </w:rPr>
        <w:t xml:space="preserve"> </w:t>
      </w:r>
      <w:r w:rsidRPr="004F1FC5">
        <w:rPr>
          <w:sz w:val="16"/>
        </w:rPr>
        <w:t>failing link in the chain of generations, and we ought</w:t>
      </w:r>
      <w:r w:rsidR="004F1FC5" w:rsidRPr="004F1FC5">
        <w:rPr>
          <w:sz w:val="16"/>
        </w:rPr>
        <w:t xml:space="preserve"> </w:t>
      </w:r>
      <w:r w:rsidRPr="004F1FC5">
        <w:rPr>
          <w:sz w:val="16"/>
        </w:rPr>
        <w:t>not to delete or abandon the great epic of human civilisation</w:t>
      </w:r>
      <w:r w:rsidR="004F1FC5" w:rsidRPr="004F1FC5">
        <w:rPr>
          <w:sz w:val="16"/>
        </w:rPr>
        <w:t xml:space="preserve"> </w:t>
      </w:r>
      <w:r w:rsidRPr="004F1FC5">
        <w:rPr>
          <w:sz w:val="16"/>
        </w:rPr>
        <w:t>that humankind has been working on for thousands</w:t>
      </w:r>
      <w:r w:rsidR="004F1FC5" w:rsidRPr="004F1FC5">
        <w:rPr>
          <w:sz w:val="16"/>
        </w:rPr>
        <w:t xml:space="preserve"> </w:t>
      </w:r>
      <w:r w:rsidRPr="004F1FC5">
        <w:rPr>
          <w:sz w:val="16"/>
        </w:rPr>
        <w:t>of years, when it is clear that the narrative is far</w:t>
      </w:r>
      <w:r w:rsidR="004F1FC5" w:rsidRPr="004F1FC5">
        <w:rPr>
          <w:sz w:val="16"/>
        </w:rPr>
        <w:t xml:space="preserve"> </w:t>
      </w:r>
      <w:r w:rsidRPr="004F1FC5">
        <w:rPr>
          <w:sz w:val="16"/>
        </w:rPr>
        <w:t>from having reached a natural terminus. Further, many</w:t>
      </w:r>
      <w:r w:rsidR="004F1FC5" w:rsidRPr="004F1FC5">
        <w:rPr>
          <w:sz w:val="16"/>
        </w:rPr>
        <w:t xml:space="preserve"> </w:t>
      </w:r>
      <w:r w:rsidRPr="004F1FC5">
        <w:rPr>
          <w:sz w:val="16"/>
        </w:rPr>
        <w:t>theological perspectives deplore naturalistic existential</w:t>
      </w:r>
      <w:r w:rsidR="004F1FC5" w:rsidRPr="004F1FC5">
        <w:rPr>
          <w:sz w:val="16"/>
        </w:rPr>
        <w:t xml:space="preserve"> </w:t>
      </w:r>
      <w:r w:rsidRPr="004F1FC5">
        <w:rPr>
          <w:sz w:val="16"/>
        </w:rPr>
        <w:t>catastrophes, especially ones induced by human activities:</w:t>
      </w:r>
      <w:r w:rsidR="004F1FC5" w:rsidRPr="004F1FC5">
        <w:rPr>
          <w:sz w:val="16"/>
        </w:rPr>
        <w:t xml:space="preserve"> </w:t>
      </w:r>
      <w:r w:rsidRPr="004F1FC5">
        <w:rPr>
          <w:sz w:val="16"/>
        </w:rPr>
        <w:t>If God created the world and the human species,</w:t>
      </w:r>
      <w:r w:rsidR="004F1FC5" w:rsidRPr="004F1FC5">
        <w:rPr>
          <w:sz w:val="16"/>
        </w:rPr>
        <w:t xml:space="preserve"> </w:t>
      </w:r>
      <w:r w:rsidRPr="004F1FC5">
        <w:rPr>
          <w:sz w:val="16"/>
        </w:rPr>
        <w:t>one would imagine that He might be displeased if we</w:t>
      </w:r>
      <w:r w:rsidR="004F1FC5" w:rsidRPr="004F1FC5">
        <w:rPr>
          <w:sz w:val="16"/>
        </w:rPr>
        <w:t xml:space="preserve"> </w:t>
      </w:r>
      <w:r w:rsidRPr="004F1FC5">
        <w:rPr>
          <w:sz w:val="16"/>
        </w:rPr>
        <w:t>took it upon ourselves to smash His masterpiece (or if,</w:t>
      </w:r>
      <w:r w:rsidR="004F1FC5" w:rsidRPr="004F1FC5">
        <w:rPr>
          <w:sz w:val="16"/>
        </w:rPr>
        <w:t xml:space="preserve"> </w:t>
      </w:r>
      <w:r w:rsidRPr="004F1FC5">
        <w:rPr>
          <w:sz w:val="16"/>
        </w:rPr>
        <w:t>through our negligence or hubris, we allowed it to come</w:t>
      </w:r>
      <w:r w:rsidR="004F1FC5" w:rsidRPr="004F1FC5">
        <w:rPr>
          <w:sz w:val="16"/>
        </w:rPr>
        <w:t xml:space="preserve"> </w:t>
      </w:r>
      <w:r w:rsidRPr="004F1FC5">
        <w:rPr>
          <w:sz w:val="16"/>
        </w:rPr>
        <w:t>to irreparable harm).24</w:t>
      </w:r>
      <w:r w:rsidR="004F1FC5" w:rsidRPr="004F1FC5">
        <w:rPr>
          <w:sz w:val="16"/>
        </w:rPr>
        <w:t xml:space="preserve"> </w:t>
      </w:r>
      <w:r w:rsidRPr="004F1FC5">
        <w:rPr>
          <w:sz w:val="16"/>
        </w:rPr>
        <w:t>We might also consider the issue from a less theoretical</w:t>
      </w:r>
      <w:r w:rsidR="004F1FC5" w:rsidRPr="004F1FC5">
        <w:rPr>
          <w:sz w:val="16"/>
        </w:rPr>
        <w:t xml:space="preserve"> </w:t>
      </w:r>
      <w:r w:rsidRPr="004F1FC5">
        <w:rPr>
          <w:sz w:val="16"/>
        </w:rPr>
        <w:t>standpoint and try to form an evaluation instead by</w:t>
      </w:r>
      <w:r w:rsidR="004F1FC5" w:rsidRPr="004F1FC5">
        <w:rPr>
          <w:sz w:val="16"/>
        </w:rPr>
        <w:t xml:space="preserve"> </w:t>
      </w:r>
      <w:r w:rsidRPr="004F1FC5">
        <w:rPr>
          <w:sz w:val="16"/>
        </w:rPr>
        <w:t>considering analogous cases about which we have definite</w:t>
      </w:r>
      <w:r w:rsidR="004F1FC5" w:rsidRPr="004F1FC5">
        <w:rPr>
          <w:sz w:val="16"/>
        </w:rPr>
        <w:t xml:space="preserve"> </w:t>
      </w:r>
      <w:r w:rsidRPr="004F1FC5">
        <w:rPr>
          <w:sz w:val="16"/>
        </w:rPr>
        <w:t xml:space="preserve">moral intuitions. Thus, for example, </w:t>
      </w:r>
      <w:r w:rsidRPr="004F1FC5">
        <w:rPr>
          <w:rStyle w:val="StyleUnderline"/>
        </w:rPr>
        <w:t>if we feel confident</w:t>
      </w:r>
      <w:r w:rsidR="004F1FC5">
        <w:rPr>
          <w:rStyle w:val="StyleUnderline"/>
        </w:rPr>
        <w:t xml:space="preserve"> </w:t>
      </w:r>
      <w:r w:rsidRPr="004F1FC5">
        <w:rPr>
          <w:rStyle w:val="StyleUnderline"/>
        </w:rPr>
        <w:t>that committing a small genocide is wrong, and</w:t>
      </w:r>
      <w:r w:rsidR="004F1FC5">
        <w:rPr>
          <w:rStyle w:val="StyleUnderline"/>
        </w:rPr>
        <w:t xml:space="preserve"> </w:t>
      </w:r>
      <w:r w:rsidRPr="004F1FC5">
        <w:rPr>
          <w:rStyle w:val="StyleUnderline"/>
        </w:rPr>
        <w:t>that committing a large genocide is no less wrong, we</w:t>
      </w:r>
      <w:r w:rsidR="004F1FC5">
        <w:rPr>
          <w:rStyle w:val="StyleUnderline"/>
        </w:rPr>
        <w:t xml:space="preserve"> </w:t>
      </w:r>
      <w:r w:rsidRPr="004F1FC5">
        <w:rPr>
          <w:rStyle w:val="StyleUnderline"/>
        </w:rPr>
        <w:t>might conjecture that committing omnicide is also</w:t>
      </w:r>
      <w:r w:rsidR="004F1FC5">
        <w:rPr>
          <w:rStyle w:val="StyleUnderline"/>
        </w:rPr>
        <w:t xml:space="preserve"> </w:t>
      </w:r>
      <w:r w:rsidRPr="004F1FC5">
        <w:rPr>
          <w:rStyle w:val="StyleUnderline"/>
        </w:rPr>
        <w:t>wrong.25 And if we believe we have some moral reason</w:t>
      </w:r>
      <w:r w:rsidR="004F1FC5">
        <w:rPr>
          <w:rStyle w:val="StyleUnderline"/>
        </w:rPr>
        <w:t xml:space="preserve"> </w:t>
      </w:r>
      <w:r w:rsidRPr="004F1FC5">
        <w:rPr>
          <w:rStyle w:val="StyleUnderline"/>
        </w:rPr>
        <w:t>to prevent natural catastrophes that would kill a small</w:t>
      </w:r>
      <w:r w:rsidR="00A77CA2" w:rsidRPr="004F1FC5">
        <w:rPr>
          <w:rStyle w:val="StyleUnderline"/>
        </w:rPr>
        <w:t xml:space="preserve"> number of people, and a stronger moral reason to prevent</w:t>
      </w:r>
      <w:r w:rsidR="004F1FC5">
        <w:rPr>
          <w:rStyle w:val="StyleUnderline"/>
        </w:rPr>
        <w:t xml:space="preserve"> </w:t>
      </w:r>
      <w:r w:rsidR="00A77CA2" w:rsidRPr="004F1FC5">
        <w:rPr>
          <w:rStyle w:val="StyleUnderline"/>
        </w:rPr>
        <w:t>natural catastrophes that would kill a larger number</w:t>
      </w:r>
      <w:r w:rsidR="004F1FC5">
        <w:rPr>
          <w:rStyle w:val="StyleUnderline"/>
        </w:rPr>
        <w:t xml:space="preserve"> </w:t>
      </w:r>
      <w:r w:rsidR="00A77CA2" w:rsidRPr="004F1FC5">
        <w:rPr>
          <w:rStyle w:val="StyleUnderline"/>
        </w:rPr>
        <w:t>of people, we might conjecture that we have an even</w:t>
      </w:r>
      <w:r w:rsidR="004F1FC5">
        <w:rPr>
          <w:rStyle w:val="StyleUnderline"/>
        </w:rPr>
        <w:t xml:space="preserve"> </w:t>
      </w:r>
      <w:r w:rsidR="00A77CA2" w:rsidRPr="004F1FC5">
        <w:rPr>
          <w:rStyle w:val="StyleUnderline"/>
        </w:rPr>
        <w:t>stronger moral reason to prevent catastrophes that</w:t>
      </w:r>
      <w:r w:rsidR="004F1FC5">
        <w:rPr>
          <w:rStyle w:val="StyleUnderline"/>
        </w:rPr>
        <w:t xml:space="preserve"> </w:t>
      </w:r>
      <w:r w:rsidR="00A77CA2" w:rsidRPr="004F1FC5">
        <w:rPr>
          <w:rStyle w:val="StyleUnderline"/>
        </w:rPr>
        <w:t>would kill the entire human population.</w:t>
      </w:r>
    </w:p>
    <w:p w14:paraId="5A66437F" w14:textId="16D801FA" w:rsidR="00D31BA6" w:rsidRPr="00BB5C37" w:rsidRDefault="00BB5C37" w:rsidP="00BB5C37">
      <w:pPr>
        <w:pStyle w:val="Heading2"/>
      </w:pPr>
      <w:proofErr w:type="gramStart"/>
      <w:r w:rsidRPr="00BB5C37">
        <w:t>t</w:t>
      </w:r>
      <w:proofErr w:type="gramEnd"/>
      <w:r w:rsidRPr="00BB5C37">
        <w:t xml:space="preserve"> </w:t>
      </w:r>
    </w:p>
    <w:p w14:paraId="1142BF4D" w14:textId="17339127" w:rsidR="00BB5C37" w:rsidRPr="00BB5C37" w:rsidRDefault="00BB5C37" w:rsidP="00BB5C37">
      <w:pPr>
        <w:pStyle w:val="Heading3"/>
        <w:rPr>
          <w:shd w:val="clear" w:color="auto" w:fill="FFFFFF"/>
        </w:rPr>
      </w:pPr>
      <w:proofErr w:type="gramStart"/>
      <w:r w:rsidRPr="00BB5C37">
        <w:rPr>
          <w:shd w:val="clear" w:color="auto" w:fill="FFFFFF"/>
        </w:rPr>
        <w:t>legal</w:t>
      </w:r>
      <w:proofErr w:type="gramEnd"/>
      <w:r w:rsidRPr="00BB5C37">
        <w:rPr>
          <w:shd w:val="clear" w:color="auto" w:fill="FFFFFF"/>
        </w:rPr>
        <w:t xml:space="preserve"> immigration</w:t>
      </w:r>
    </w:p>
    <w:p w14:paraId="48B1998E" w14:textId="77777777" w:rsidR="00BB5C37" w:rsidRPr="00BB5C37" w:rsidRDefault="00BB5C37" w:rsidP="00BB5C37">
      <w:pPr>
        <w:pStyle w:val="Heading4"/>
        <w:rPr>
          <w:shd w:val="clear" w:color="auto" w:fill="FFFFFF"/>
        </w:rPr>
      </w:pPr>
      <w:r w:rsidRPr="00BB5C37">
        <w:rPr>
          <w:shd w:val="clear" w:color="auto" w:fill="FFFFFF"/>
        </w:rPr>
        <w:t>Refugees are not considered immigrants</w:t>
      </w:r>
    </w:p>
    <w:p w14:paraId="605CB958" w14:textId="77777777" w:rsidR="00BB5C37" w:rsidRPr="00BB5C37" w:rsidRDefault="00BB5C37" w:rsidP="00BB5C37">
      <w:r w:rsidRPr="00BB5C37">
        <w:t>Iwanenko No Date</w:t>
      </w:r>
    </w:p>
    <w:p w14:paraId="603F6039" w14:textId="77777777" w:rsidR="00BB5C37" w:rsidRPr="00BB5C37" w:rsidRDefault="00BB5C37" w:rsidP="00BB5C37">
      <w:r w:rsidRPr="00BB5C37">
        <w:rPr>
          <w:shd w:val="clear" w:color="auto" w:fill="FFFFFF"/>
        </w:rPr>
        <w:t xml:space="preserve"> </w:t>
      </w:r>
      <w:r w:rsidRPr="00BB5C37">
        <w:t xml:space="preserve">(Alexandria Iwaneko, Summer Institute of Buffalo for Human Rights and Genocide Studies, Refugees are NOT Immigrants, No Date, </w:t>
      </w:r>
      <w:hyperlink r:id="rId187" w:history="1">
        <w:r w:rsidRPr="00BB5C37">
          <w:rPr>
            <w:rStyle w:val="Hyperlink"/>
          </w:rPr>
          <w:t>http://www.iamsyria.org/refugees-are-not-immigrants.html</w:t>
        </w:r>
      </w:hyperlink>
      <w:r w:rsidRPr="00BB5C37">
        <w:t>, HR)</w:t>
      </w:r>
    </w:p>
    <w:p w14:paraId="7A5B6330" w14:textId="77777777" w:rsidR="00BB5C37" w:rsidRPr="00BB5C37" w:rsidRDefault="00BB5C37" w:rsidP="00BB5C37">
      <w:pPr>
        <w:rPr>
          <w:rFonts w:cstheme="minorHAnsi"/>
          <w:sz w:val="12"/>
          <w:shd w:val="clear" w:color="auto" w:fill="FFFFFF"/>
        </w:rPr>
      </w:pPr>
      <w:r w:rsidRPr="00BB5C37">
        <w:rPr>
          <w:rFonts w:cstheme="minorHAnsi"/>
          <w:b/>
          <w:u w:val="single"/>
          <w:shd w:val="clear" w:color="auto" w:fill="FFFFFF"/>
        </w:rPr>
        <w:t>Refugees are not immigrants.  An immigrant is someone who chooses to resettle to another country. The United States has a legal process for that immigrant to seek legal residency and eventually citizenship.</w:t>
      </w:r>
      <w:r w:rsidRPr="00BB5C37">
        <w:rPr>
          <w:rFonts w:cstheme="minorHAnsi"/>
          <w:shd w:val="clear" w:color="auto" w:fill="FFFFFF"/>
        </w:rPr>
        <w:t xml:space="preserve"> </w:t>
      </w:r>
      <w:r w:rsidRPr="00BB5C37">
        <w:rPr>
          <w:rFonts w:cstheme="minorHAnsi"/>
          <w:sz w:val="12"/>
          <w:shd w:val="clear" w:color="auto" w:fill="FFFFFF"/>
        </w:rPr>
        <w:t>No refugee chooses to be a refugee. Refugees have no say in the country that they are resettled in and they don't come to the United States because they want to. Refugees are given a loan for a plane ticket which they must pay back and they are placed in the country they were approved for.</w:t>
      </w:r>
      <w:r w:rsidRPr="00BB5C37">
        <w:rPr>
          <w:rFonts w:cstheme="minorHAnsi"/>
          <w:shd w:val="clear" w:color="auto" w:fill="FFFFFF"/>
        </w:rPr>
        <w:t xml:space="preserve"> </w:t>
      </w:r>
      <w:r w:rsidRPr="00BB5C37">
        <w:rPr>
          <w:rFonts w:cstheme="minorHAnsi"/>
          <w:b/>
          <w:u w:val="single"/>
          <w:shd w:val="clear" w:color="auto" w:fill="FFFFFF"/>
        </w:rPr>
        <w:t>Refugees want to go back to their home country</w:t>
      </w:r>
      <w:r w:rsidRPr="00BB5C37">
        <w:rPr>
          <w:rFonts w:cstheme="minorHAnsi"/>
          <w:shd w:val="clear" w:color="auto" w:fill="FFFFFF"/>
        </w:rPr>
        <w:t xml:space="preserve"> </w:t>
      </w:r>
      <w:r w:rsidRPr="00BB5C37">
        <w:rPr>
          <w:rFonts w:cstheme="minorHAnsi"/>
          <w:sz w:val="12"/>
          <w:shd w:val="clear" w:color="auto" w:fill="FFFFFF"/>
        </w:rPr>
        <w:t>when it is safe, to be with their family and friends that they had to leave when they were forced to flee. Refugees are here because they have no choice but to be here if they want to live.</w:t>
      </w:r>
    </w:p>
    <w:p w14:paraId="1EF92BA4" w14:textId="77777777" w:rsidR="00BB5C37" w:rsidRPr="00BB5C37" w:rsidRDefault="00BB5C37" w:rsidP="00BB5C37">
      <w:pPr>
        <w:rPr>
          <w:rFonts w:cstheme="minorHAnsi"/>
          <w:sz w:val="12"/>
          <w:shd w:val="clear" w:color="auto" w:fill="FFFFFF"/>
        </w:rPr>
      </w:pPr>
    </w:p>
    <w:p w14:paraId="580BE827" w14:textId="77777777" w:rsidR="00BB5C37" w:rsidRPr="00BB5C37" w:rsidRDefault="00BB5C37" w:rsidP="00BB5C37">
      <w:pPr>
        <w:pStyle w:val="Heading4"/>
        <w:rPr>
          <w:shd w:val="clear" w:color="auto" w:fill="FFFFFF"/>
        </w:rPr>
      </w:pPr>
      <w:r w:rsidRPr="00BB5C37">
        <w:rPr>
          <w:shd w:val="clear" w:color="auto" w:fill="FFFFFF"/>
        </w:rPr>
        <w:t xml:space="preserve">Immigrants and Refugees are functionally different </w:t>
      </w:r>
    </w:p>
    <w:p w14:paraId="5BD5F523" w14:textId="77777777" w:rsidR="00BB5C37" w:rsidRPr="00BB5C37" w:rsidRDefault="00BB5C37" w:rsidP="00BB5C37">
      <w:pPr>
        <w:rPr>
          <w:b/>
        </w:rPr>
      </w:pPr>
      <w:r w:rsidRPr="00BB5C37">
        <w:rPr>
          <w:b/>
        </w:rPr>
        <w:t>Department of Homeland Security 18</w:t>
      </w:r>
    </w:p>
    <w:p w14:paraId="3A2A18CE" w14:textId="77777777" w:rsidR="00BB5C37" w:rsidRPr="00BB5C37" w:rsidRDefault="00BB5C37" w:rsidP="00BB5C37">
      <w:r w:rsidRPr="00BB5C37">
        <w:t xml:space="preserve">(Department of Homeland Security, Immigrants and Refugees, May 29, 2018, </w:t>
      </w:r>
      <w:hyperlink r:id="rId188" w:history="1">
        <w:r w:rsidRPr="00BB5C37">
          <w:rPr>
            <w:rStyle w:val="Hyperlink"/>
          </w:rPr>
          <w:t>http://guides.libraries.psu.edu/c.php?g=623034&amp;p=4339995</w:t>
        </w:r>
      </w:hyperlink>
      <w:r w:rsidRPr="00BB5C37">
        <w:t>, HR)</w:t>
      </w:r>
    </w:p>
    <w:p w14:paraId="7C066F8C" w14:textId="77777777" w:rsidR="00BB5C37" w:rsidRPr="00BB5C37" w:rsidRDefault="00BB5C37" w:rsidP="00BB5C37">
      <w:r w:rsidRPr="00BB5C37">
        <w:t xml:space="preserve">Permanent Resident Alien - An alien admitted to the United States as a lawful permanent resident. Permanent residents are also commonly referred to as immigrants; however, </w:t>
      </w:r>
      <w:r w:rsidRPr="00BB5C37">
        <w:rPr>
          <w:b/>
          <w:u w:val="single"/>
        </w:rPr>
        <w:t>the Immigration and Nationality Act</w:t>
      </w:r>
      <w:r w:rsidRPr="00BB5C37">
        <w:t xml:space="preserve"> </w:t>
      </w:r>
      <w:r w:rsidRPr="00BB5C37">
        <w:rPr>
          <w:b/>
          <w:highlight w:val="yellow"/>
          <w:u w:val="single"/>
        </w:rPr>
        <w:t>(INA)</w:t>
      </w:r>
      <w:r w:rsidRPr="00BB5C37">
        <w:t xml:space="preserve"> broadly </w:t>
      </w:r>
      <w:r w:rsidRPr="00BB5C37">
        <w:rPr>
          <w:b/>
          <w:highlight w:val="yellow"/>
          <w:u w:val="single"/>
        </w:rPr>
        <w:t>defines</w:t>
      </w:r>
      <w:r w:rsidRPr="00BB5C37">
        <w:t xml:space="preserve"> an </w:t>
      </w:r>
      <w:r w:rsidRPr="00BB5C37">
        <w:rPr>
          <w:b/>
          <w:u w:val="single"/>
        </w:rPr>
        <w:t xml:space="preserve">immigrant as any alien in the United States, except one </w:t>
      </w:r>
      <w:r w:rsidRPr="00BB5C37">
        <w:rPr>
          <w:b/>
          <w:highlight w:val="yellow"/>
          <w:u w:val="single"/>
        </w:rPr>
        <w:t>legally admitted under specific nonimmigrant categories</w:t>
      </w:r>
      <w:r w:rsidRPr="00BB5C37">
        <w:t xml:space="preserve"> (INA section 101(a</w:t>
      </w:r>
      <w:proofErr w:type="gramStart"/>
      <w:r w:rsidRPr="00BB5C37">
        <w:t>)(</w:t>
      </w:r>
      <w:proofErr w:type="gramEnd"/>
      <w:r w:rsidRPr="00BB5C37">
        <w:t xml:space="preserve">15)). An illegal alien who entered the United States without inspection, for example, would be strictly defined as an immigrant under the INA but is not a permanent resident alien. Lawful permanent residents are legally accorded the privilege of residing permanently in the United States. They may be issued immigrant visas by the Department of State overseas or adjusted to permanent resident status by the Department of Homeland Security in the United States. </w:t>
      </w:r>
      <w:r w:rsidRPr="00BB5C37">
        <w:rPr>
          <w:b/>
          <w:highlight w:val="yellow"/>
          <w:u w:val="single"/>
        </w:rPr>
        <w:t>Refugee - Any person who is outside his or her country of nationality who is unable or unwilling to return to that country because of persecution</w:t>
      </w:r>
      <w:r w:rsidRPr="00BB5C37">
        <w:t xml:space="preserve"> or a well-founded fear of persecution. Persecution or the fear thereof must be based on the alien's race, religion, nationality, membership in a particular social group, or political opinion. People with no nationality must generally be outside their country of last habitual residence to qualify as a refugee. </w:t>
      </w:r>
      <w:r w:rsidRPr="00BB5C37">
        <w:rPr>
          <w:b/>
          <w:u w:val="single"/>
        </w:rPr>
        <w:t>Refugees are subject to ceilings by geographic area set annually by the President in consultation with Congress and are eligible to adjust to lawful permanent resident status after one year of continuous presence in the United States.</w:t>
      </w:r>
      <w:r w:rsidRPr="00BB5C37">
        <w:t xml:space="preserve"> </w:t>
      </w:r>
    </w:p>
    <w:p w14:paraId="50559B7C" w14:textId="7C29827B" w:rsidR="00166371" w:rsidRPr="00166371" w:rsidRDefault="00166371" w:rsidP="00166371">
      <w:pPr>
        <w:pStyle w:val="Heading3"/>
      </w:pPr>
      <w:r w:rsidRPr="00BB5C37">
        <w:t>S</w:t>
      </w:r>
      <w:r w:rsidR="00BB5C37" w:rsidRPr="00BB5C37">
        <w:t>ubstantial</w:t>
      </w:r>
    </w:p>
    <w:p w14:paraId="1375C3D0" w14:textId="7D4B2FCE" w:rsidR="00BB5C37" w:rsidRPr="00BB5C37" w:rsidRDefault="00BB5C37" w:rsidP="00BB5C37">
      <w:pPr>
        <w:pStyle w:val="Heading4"/>
      </w:pPr>
      <w:r w:rsidRPr="00BB5C37">
        <w:t xml:space="preserve">Refugees are only 10% of immigration – that isn’t substantial </w:t>
      </w:r>
    </w:p>
    <w:p w14:paraId="27E5B272" w14:textId="77777777" w:rsidR="00BB5C37" w:rsidRPr="00BB5C37" w:rsidRDefault="00BB5C37" w:rsidP="00BB5C37">
      <w:r w:rsidRPr="00BB5C37">
        <w:rPr>
          <w:rStyle w:val="Style13ptBold"/>
        </w:rPr>
        <w:t>CAFARO 2014</w:t>
      </w:r>
      <w:r w:rsidRPr="00BB5C37">
        <w:t xml:space="preserve"> </w:t>
      </w:r>
      <w:r w:rsidRPr="00BB5C37">
        <w:rPr>
          <w:sz w:val="18"/>
        </w:rPr>
        <w:t xml:space="preserve">(Philip Cafaro is professor of philosophy and an affiliated faculty member in the School of Global Environmental Sustainability at Colorado State University, How Many is Too Many? The Progressive Argument for Reducing Immigration </w:t>
      </w:r>
      <w:proofErr w:type="gramStart"/>
      <w:r w:rsidRPr="00BB5C37">
        <w:rPr>
          <w:sz w:val="18"/>
        </w:rPr>
        <w:t>Into</w:t>
      </w:r>
      <w:proofErr w:type="gramEnd"/>
      <w:r w:rsidRPr="00BB5C37">
        <w:rPr>
          <w:sz w:val="18"/>
        </w:rPr>
        <w:t xml:space="preserve"> the United States, google books, HR)</w:t>
      </w:r>
    </w:p>
    <w:p w14:paraId="31FB7583" w14:textId="77777777" w:rsidR="00BB5C37" w:rsidRPr="00BB5C37" w:rsidRDefault="00BB5C37" w:rsidP="00BB5C37">
      <w:pPr>
        <w:rPr>
          <w:sz w:val="16"/>
        </w:rPr>
      </w:pPr>
      <w:r w:rsidRPr="00BB5C37">
        <w:rPr>
          <w:sz w:val="16"/>
        </w:rPr>
        <w:t xml:space="preserve">Note, too, that I do not deny the right of legitimate refugees to asylum from persecution, both as a matter of morality and of binding international law. The United States, like all states that are members of the United Nations and signatories to the Universal Declaration of Human Rights, is obligated to provide such refuge. My immigration reform proposal takes this commitment into account. However, </w:t>
      </w:r>
      <w:r w:rsidRPr="00BB5C37">
        <w:rPr>
          <w:b/>
          <w:highlight w:val="yellow"/>
          <w:u w:val="single"/>
        </w:rPr>
        <w:t>the refuge provided may often be temporary, and in any case, only about 10% of annual immigrants into the United States are asylum seekers or refugees.</w:t>
      </w:r>
      <w:r w:rsidRPr="00BB5C37">
        <w:rPr>
          <w:sz w:val="16"/>
        </w:rPr>
        <w:t xml:space="preserve"> Such a policy would allow many of the benefits of immigration to continue, such as providing asylum for political refugees and allowing small influxes of workers with special skills. At the same time, it would reduce unemployment by reserving most new jobs for American workers, alleviate the downward pressure on wages caused by flooded labor markets, and reduce overall economic inequality. My proposal would also move the United States toward population stabilization, a sine qua non of sustainability. Because America’s current total fertility rate of 2.05 is very close to replacement rate and because reducing immigration would likely help drive that rate even lower, such stabilization is possible—provided we are willing to limit immigration</w:t>
      </w:r>
    </w:p>
    <w:p w14:paraId="7A1C342C" w14:textId="0B6DCBC9" w:rsidR="00BB5C37" w:rsidRPr="00BB5C37" w:rsidRDefault="00BB5C37" w:rsidP="00BB5C37">
      <w:pPr>
        <w:pStyle w:val="Heading3"/>
      </w:pPr>
      <w:proofErr w:type="gramStart"/>
      <w:r w:rsidRPr="00BB5C37">
        <w:t>vagueness</w:t>
      </w:r>
      <w:proofErr w:type="gramEnd"/>
    </w:p>
    <w:p w14:paraId="0E2F8D9A" w14:textId="77777777" w:rsidR="00BB5C37" w:rsidRPr="00BB5C37" w:rsidRDefault="00BB5C37" w:rsidP="00BB5C37">
      <w:pPr>
        <w:pStyle w:val="Heading4"/>
        <w:shd w:val="clear" w:color="auto" w:fill="FFFFFF"/>
        <w:spacing w:line="278" w:lineRule="atLeast"/>
        <w:rPr>
          <w:rFonts w:cs="Calibri"/>
          <w:color w:val="222222"/>
        </w:rPr>
      </w:pPr>
      <w:r w:rsidRPr="00BB5C37">
        <w:rPr>
          <w:rFonts w:cs="Calibri"/>
          <w:color w:val="222222"/>
        </w:rPr>
        <w:t>Vague laws in the context of immigration policy invite arbitrary and corrupt judicial decisions.</w:t>
      </w:r>
    </w:p>
    <w:p w14:paraId="51580D88" w14:textId="77777777" w:rsidR="00BB5C37" w:rsidRPr="00BB5C37" w:rsidRDefault="00BB5C37" w:rsidP="00BB5C37">
      <w:pPr>
        <w:shd w:val="clear" w:color="auto" w:fill="FFFFFF"/>
        <w:spacing w:line="235" w:lineRule="atLeast"/>
        <w:rPr>
          <w:color w:val="222222"/>
        </w:rPr>
      </w:pPr>
      <w:r w:rsidRPr="00BB5C37">
        <w:rPr>
          <w:rStyle w:val="m6870182701426140728gmail-style13ptbold"/>
          <w:b/>
          <w:bCs/>
          <w:color w:val="222222"/>
          <w:sz w:val="26"/>
        </w:rPr>
        <w:t>O'BRIEN 4/18</w:t>
      </w:r>
      <w:r w:rsidRPr="00BB5C37">
        <w:rPr>
          <w:color w:val="222222"/>
        </w:rPr>
        <w:t> (MATT O'BRIEN, former chief of the National Security Division within the Fraud Detection and National Security Directorate at U.S. Citizenship and Immigration Services, “Supreme Court case shows how vague immigration law invites arbitrary decisions,” The Hill, </w:t>
      </w:r>
      <w:hyperlink r:id="rId189" w:tgtFrame="_blank" w:history="1">
        <w:r w:rsidRPr="00BB5C37">
          <w:rPr>
            <w:rStyle w:val="Hyperlink"/>
          </w:rPr>
          <w:t>http://thehill.com/opinion/immigration/383812-supreme-court-case-shows-how-vague-immigration-law-invites-arbitrary</w:t>
        </w:r>
      </w:hyperlink>
      <w:r w:rsidRPr="00BB5C37">
        <w:rPr>
          <w:color w:val="222222"/>
        </w:rPr>
        <w:t>, accessed on 7/6/18, AB)</w:t>
      </w:r>
    </w:p>
    <w:p w14:paraId="0BC4CC90" w14:textId="27236B8F" w:rsidR="008065A1" w:rsidRPr="008065A1" w:rsidRDefault="00BB5C37" w:rsidP="008065A1">
      <w:pPr>
        <w:shd w:val="clear" w:color="auto" w:fill="FFFFFF"/>
        <w:spacing w:line="235" w:lineRule="atLeast"/>
        <w:rPr>
          <w:color w:val="222222"/>
        </w:rPr>
      </w:pPr>
      <w:r w:rsidRPr="00BB5C37">
        <w:rPr>
          <w:color w:val="222222"/>
          <w:sz w:val="14"/>
          <w:szCs w:val="14"/>
        </w:rPr>
        <w:t>In Sessions v. Dimaya, the Supreme Court recently struck down a provision of the Immigration and Nationality Act (INA), which renders deportable any foreign national who has been convicted of a “crime of violence.” According to the High Court, the federal statute defining a crime-of-violence isn’t specific enough for aliens with criminal convictions from the court to determine if they would be subject to removal under it. In rendering its decision, </w:t>
      </w:r>
      <w:r w:rsidRPr="00BB5C37">
        <w:rPr>
          <w:rStyle w:val="m6870182701426140728gmail-styleunderline"/>
          <w:b/>
          <w:color w:val="222222"/>
          <w:u w:val="single"/>
          <w:shd w:val="clear" w:color="auto" w:fill="FFFF00"/>
        </w:rPr>
        <w:t>the court relied on</w:t>
      </w:r>
      <w:r w:rsidRPr="00BB5C37">
        <w:rPr>
          <w:color w:val="222222"/>
          <w:sz w:val="14"/>
          <w:szCs w:val="14"/>
        </w:rPr>
        <w:t> a collection of </w:t>
      </w:r>
      <w:r w:rsidRPr="00BB5C37">
        <w:rPr>
          <w:rStyle w:val="m6870182701426140728gmail-styleunderline"/>
          <w:color w:val="222222"/>
        </w:rPr>
        <w:t>legal principles known as “</w:t>
      </w:r>
      <w:r w:rsidRPr="00BB5C37">
        <w:rPr>
          <w:rStyle w:val="m6870182701426140728gmail-styleunderline"/>
          <w:b/>
          <w:color w:val="222222"/>
          <w:u w:val="single"/>
          <w:shd w:val="clear" w:color="auto" w:fill="FFFF00"/>
        </w:rPr>
        <w:t>vagueness doctrine</w:t>
      </w:r>
      <w:r w:rsidRPr="00BB5C37">
        <w:rPr>
          <w:color w:val="222222"/>
          <w:sz w:val="14"/>
          <w:szCs w:val="14"/>
        </w:rPr>
        <w:t>.” Under American constitutional jurisprudence, a statute may be deemed unenforceable if it is too ambiguous. This is </w:t>
      </w:r>
      <w:r w:rsidRPr="00BB5C37">
        <w:rPr>
          <w:rStyle w:val="m6870182701426140728gmail-styleunderline"/>
          <w:b/>
          <w:color w:val="222222"/>
          <w:u w:val="single"/>
        </w:rPr>
        <w:t>an extension of the concept of due process</w:t>
      </w:r>
      <w:r w:rsidRPr="00BB5C37">
        <w:rPr>
          <w:b/>
          <w:color w:val="222222"/>
          <w:sz w:val="14"/>
          <w:szCs w:val="14"/>
          <w:u w:val="single"/>
        </w:rPr>
        <w:t>. </w:t>
      </w:r>
      <w:r w:rsidRPr="00BB5C37">
        <w:rPr>
          <w:rStyle w:val="m6870182701426140728gmail-styleunderline"/>
          <w:b/>
          <w:color w:val="222222"/>
          <w:u w:val="single"/>
        </w:rPr>
        <w:t>And</w:t>
      </w:r>
      <w:r w:rsidRPr="00BB5C37">
        <w:rPr>
          <w:b/>
          <w:color w:val="222222"/>
          <w:sz w:val="14"/>
          <w:szCs w:val="14"/>
          <w:u w:val="single"/>
        </w:rPr>
        <w:t> it </w:t>
      </w:r>
      <w:r w:rsidRPr="00BB5C37">
        <w:rPr>
          <w:rStyle w:val="m6870182701426140728gmail-styleunderline"/>
          <w:b/>
          <w:color w:val="222222"/>
          <w:u w:val="single"/>
        </w:rPr>
        <w:t>is</w:t>
      </w:r>
      <w:r w:rsidRPr="00BB5C37">
        <w:rPr>
          <w:rStyle w:val="m6870182701426140728gmail-styleunderline"/>
          <w:color w:val="222222"/>
        </w:rPr>
        <w:t> </w:t>
      </w:r>
      <w:r w:rsidRPr="00BB5C37">
        <w:rPr>
          <w:rStyle w:val="m6870182701426140728gmail-styleunderline"/>
          <w:b/>
          <w:color w:val="222222"/>
          <w:u w:val="single"/>
          <w:shd w:val="clear" w:color="auto" w:fill="FFFF00"/>
        </w:rPr>
        <w:t>based</w:t>
      </w:r>
      <w:r w:rsidRPr="00BB5C37">
        <w:rPr>
          <w:rStyle w:val="m6870182701426140728gmail-styleunderline"/>
          <w:color w:val="222222"/>
        </w:rPr>
        <w:t> </w:t>
      </w:r>
      <w:r w:rsidRPr="00BB5C37">
        <w:rPr>
          <w:rStyle w:val="m6870182701426140728gmail-styleunderline"/>
          <w:b/>
          <w:color w:val="222222"/>
          <w:u w:val="single"/>
        </w:rPr>
        <w:t>on the notion that </w:t>
      </w:r>
      <w:r w:rsidRPr="00BB5C37">
        <w:rPr>
          <w:rStyle w:val="m6870182701426140728gmail-styleunderline"/>
          <w:b/>
          <w:color w:val="222222"/>
          <w:u w:val="single"/>
          <w:shd w:val="clear" w:color="auto" w:fill="FFFF00"/>
        </w:rPr>
        <w:t>the government</w:t>
      </w:r>
      <w:r w:rsidRPr="00BB5C37">
        <w:rPr>
          <w:rStyle w:val="m6870182701426140728gmail-styleunderline"/>
          <w:b/>
          <w:color w:val="222222"/>
          <w:u w:val="single"/>
        </w:rPr>
        <w:t>has an affirmative </w:t>
      </w:r>
      <w:r w:rsidRPr="00BB5C37">
        <w:rPr>
          <w:rStyle w:val="m6870182701426140728gmail-styleunderline"/>
          <w:b/>
          <w:color w:val="222222"/>
          <w:u w:val="single"/>
          <w:shd w:val="clear" w:color="auto" w:fill="FFFF00"/>
        </w:rPr>
        <w:t>obligation to give the people adequate notice of what behavior is proscribed by the law</w:t>
      </w:r>
      <w:r w:rsidRPr="00BB5C37">
        <w:rPr>
          <w:rStyle w:val="m6870182701426140728gmail-styleunderline"/>
          <w:b/>
          <w:color w:val="222222"/>
          <w:u w:val="single"/>
        </w:rPr>
        <w:t>. </w:t>
      </w:r>
      <w:r w:rsidRPr="00BB5C37">
        <w:rPr>
          <w:b/>
          <w:color w:val="222222"/>
          <w:sz w:val="14"/>
          <w:szCs w:val="14"/>
          <w:u w:val="single"/>
        </w:rPr>
        <w:t>While </w:t>
      </w:r>
      <w:r w:rsidRPr="00BB5C37">
        <w:rPr>
          <w:rStyle w:val="m6870182701426140728gmail-styleunderline"/>
          <w:b/>
          <w:color w:val="222222"/>
          <w:u w:val="single"/>
        </w:rPr>
        <w:t>the void-for-vagueness doctrine</w:t>
      </w:r>
      <w:r w:rsidRPr="00BB5C37">
        <w:rPr>
          <w:color w:val="222222"/>
          <w:sz w:val="14"/>
          <w:szCs w:val="14"/>
        </w:rPr>
        <w:t> is, technically, applicable to both criminal and civil statutes</w:t>
      </w:r>
      <w:r w:rsidRPr="00BB5C37">
        <w:rPr>
          <w:rStyle w:val="m6870182701426140728gmail-styleunderline"/>
          <w:color w:val="222222"/>
        </w:rPr>
        <w:t xml:space="preserve">, </w:t>
      </w:r>
      <w:r w:rsidRPr="00BB5C37">
        <w:rPr>
          <w:rStyle w:val="m6870182701426140728gmail-styleunderline"/>
          <w:b/>
          <w:color w:val="222222"/>
          <w:u w:val="single"/>
        </w:rPr>
        <w:t>in practice</w:t>
      </w:r>
      <w:r w:rsidRPr="00BB5C37">
        <w:rPr>
          <w:b/>
          <w:color w:val="222222"/>
          <w:sz w:val="14"/>
          <w:szCs w:val="14"/>
          <w:u w:val="single"/>
        </w:rPr>
        <w:t> it </w:t>
      </w:r>
      <w:r w:rsidRPr="00BB5C37">
        <w:rPr>
          <w:rStyle w:val="m6870182701426140728gmail-styleunderline"/>
          <w:b/>
          <w:color w:val="222222"/>
          <w:u w:val="single"/>
        </w:rPr>
        <w:t>is very sparingly applied</w:t>
      </w:r>
      <w:r w:rsidRPr="00BB5C37">
        <w:rPr>
          <w:color w:val="222222"/>
          <w:sz w:val="14"/>
          <w:szCs w:val="14"/>
        </w:rPr>
        <w:t> outside the criminal law context. On those rare occasions when it is applied to non-criminal matters (almost always in First Amendment, free-speech cases) it is applied using a more relaxed civil standard. The government argued that the looser civil standard should be applied in Dimaya. But the court rejected that argument out of hand. And that should be a major cause for concern to anyone who cares about restoring the rule of law to our immigration system. Over one hundred years ago, </w:t>
      </w:r>
      <w:r w:rsidRPr="00BB5C37">
        <w:rPr>
          <w:rStyle w:val="m6870182701426140728gmail-styleunderline"/>
          <w:color w:val="222222"/>
        </w:rPr>
        <w:t xml:space="preserve">in </w:t>
      </w:r>
      <w:r w:rsidRPr="00BB5C37">
        <w:rPr>
          <w:rStyle w:val="m6870182701426140728gmail-styleunderline"/>
          <w:b/>
          <w:color w:val="222222"/>
          <w:u w:val="single"/>
        </w:rPr>
        <w:t>Fong Yue Ting, the Supreme Court held that deportation is merely the process of returning an alien who has failed to comply with the conditions of</w:t>
      </w:r>
      <w:r w:rsidRPr="00BB5C37">
        <w:rPr>
          <w:b/>
          <w:color w:val="222222"/>
          <w:sz w:val="14"/>
          <w:szCs w:val="14"/>
          <w:u w:val="single"/>
        </w:rPr>
        <w:t> his </w:t>
      </w:r>
      <w:r w:rsidRPr="00BB5C37">
        <w:rPr>
          <w:rStyle w:val="m6870182701426140728gmail-styleunderline"/>
          <w:b/>
          <w:color w:val="222222"/>
          <w:u w:val="single"/>
        </w:rPr>
        <w:t>admission to the country</w:t>
      </w:r>
      <w:r w:rsidRPr="00BB5C37">
        <w:rPr>
          <w:b/>
          <w:color w:val="222222"/>
          <w:sz w:val="14"/>
          <w:szCs w:val="14"/>
          <w:u w:val="single"/>
        </w:rPr>
        <w:t>where he/she holds full citizenship rights. It’s roughly akin to a civil eviction. </w:t>
      </w:r>
      <w:r w:rsidRPr="00BB5C37">
        <w:rPr>
          <w:rStyle w:val="m6870182701426140728gmail-styleunderline"/>
          <w:b/>
          <w:color w:val="222222"/>
          <w:u w:val="single"/>
        </w:rPr>
        <w:t>That means that aliens in removal proceedings are not entitled to the same Fifth and Sixth Amendment due process protections accorded to criminal defendants</w:t>
      </w:r>
      <w:r w:rsidRPr="00BB5C37">
        <w:rPr>
          <w:color w:val="222222"/>
          <w:sz w:val="14"/>
          <w:szCs w:val="14"/>
        </w:rPr>
        <w:t>, such as a free lawyer at taxpayer expense. And that has been an eternal source of frustration to the open-borders advocates, who fully understand that treating removal proceedings as criminal trials would effectively eliminate any meaningful control of over our borders. In Dimaya, the court evaluated the definition of crime-of-violence in a criminal context, employing the type of Fifth Amendment due process criteria applicable to criminal proceedings. In so doing, it takes another step down the dangerous path that the Court recently began treading in Padilla v. Kentucky, where </w:t>
      </w:r>
      <w:r w:rsidRPr="00BB5C37">
        <w:rPr>
          <w:rStyle w:val="m6870182701426140728gmail-styleunderline"/>
          <w:b/>
          <w:color w:val="222222"/>
          <w:u w:val="single"/>
        </w:rPr>
        <w:t>it implied</w:t>
      </w:r>
      <w:r w:rsidRPr="00BB5C37">
        <w:rPr>
          <w:color w:val="222222"/>
          <w:sz w:val="14"/>
          <w:szCs w:val="14"/>
        </w:rPr>
        <w:t>, without formally finding, </w:t>
      </w:r>
      <w:r w:rsidRPr="00BB5C37">
        <w:rPr>
          <w:rStyle w:val="m6870182701426140728gmail-styleunderline"/>
          <w:b/>
          <w:color w:val="222222"/>
          <w:u w:val="single"/>
        </w:rPr>
        <w:t>that removal is a “drastic” measure, the significant effects of which render it analogous</w:t>
      </w:r>
      <w:r w:rsidRPr="00BB5C37">
        <w:rPr>
          <w:b/>
          <w:color w:val="222222"/>
          <w:sz w:val="14"/>
          <w:szCs w:val="14"/>
          <w:u w:val="single"/>
        </w:rPr>
        <w:t xml:space="preserve">, </w:t>
      </w:r>
      <w:r w:rsidRPr="00BB5C37">
        <w:rPr>
          <w:color w:val="222222"/>
          <w:sz w:val="14"/>
          <w:szCs w:val="14"/>
        </w:rPr>
        <w:t>in some respects, </w:t>
      </w:r>
      <w:r w:rsidRPr="00BB5C37">
        <w:rPr>
          <w:rStyle w:val="m6870182701426140728gmail-styleunderline"/>
          <w:b/>
          <w:color w:val="222222"/>
          <w:u w:val="single"/>
        </w:rPr>
        <w:t>to punitive incarceration</w:t>
      </w:r>
      <w:r w:rsidRPr="00BB5C37">
        <w:rPr>
          <w:b/>
          <w:color w:val="222222"/>
          <w:sz w:val="14"/>
          <w:szCs w:val="14"/>
          <w:u w:val="single"/>
        </w:rPr>
        <w:t>. And </w:t>
      </w:r>
      <w:r w:rsidRPr="00BB5C37">
        <w:rPr>
          <w:rStyle w:val="Emphasis"/>
          <w:b w:val="0"/>
          <w:bCs/>
          <w:i/>
          <w:color w:val="222222"/>
          <w:bdr w:val="none" w:sz="0" w:space="0" w:color="auto" w:frame="1"/>
        </w:rPr>
        <w:t>that’s a step closer to a disastrous judicial finding</w:t>
      </w:r>
      <w:r w:rsidRPr="00BB5C37">
        <w:rPr>
          <w:color w:val="222222"/>
          <w:sz w:val="14"/>
          <w:szCs w:val="14"/>
        </w:rPr>
        <w:t xml:space="preserve"> that all deportation orders must be issued by an Article III judicial court because they involve the functional equivalent of a penal sentence. </w:t>
      </w:r>
      <w:proofErr w:type="gramStart"/>
      <w:r w:rsidRPr="00BB5C37">
        <w:rPr>
          <w:color w:val="222222"/>
          <w:sz w:val="14"/>
          <w:szCs w:val="14"/>
        </w:rPr>
        <w:t>In his concurring opinion in Dimaya, Justice Gorsuch grandiosely declares, “</w:t>
      </w:r>
      <w:r w:rsidRPr="00BB5C37">
        <w:rPr>
          <w:rStyle w:val="Emphasis"/>
          <w:bCs/>
          <w:i/>
          <w:color w:val="222222"/>
          <w:bdr w:val="none" w:sz="0" w:space="0" w:color="auto" w:frame="1"/>
          <w:shd w:val="clear" w:color="auto" w:fill="FFFF00"/>
        </w:rPr>
        <w:t>Vague laws invite arbitrary power</w:t>
      </w:r>
      <w:r w:rsidRPr="00BB5C37">
        <w:rPr>
          <w:color w:val="222222"/>
          <w:sz w:val="14"/>
          <w:szCs w:val="14"/>
        </w:rPr>
        <w:t>,” analogizing the INA’s crime-of-violence provisions to Britain’s notoriously ambiguous, pre-Revolution treason law.</w:t>
      </w:r>
      <w:proofErr w:type="gramEnd"/>
      <w:r w:rsidRPr="00BB5C37">
        <w:rPr>
          <w:color w:val="222222"/>
          <w:sz w:val="14"/>
          <w:szCs w:val="14"/>
        </w:rPr>
        <w:t xml:space="preserve"> That is a curious assertion. Particularly in light of the fact that the Court previously found the INA crime-of-violence definition to be both clear and easily applicable in Leocal v. Ashcroft, and the provision has been successfully applied by the courts for at least two decades.</w:t>
      </w:r>
    </w:p>
    <w:p w14:paraId="7DD72F90" w14:textId="77777777" w:rsidR="00987292" w:rsidRPr="00BB5C37" w:rsidRDefault="00987292" w:rsidP="00987292">
      <w:pPr>
        <w:pStyle w:val="Heading2"/>
      </w:pPr>
      <w:proofErr w:type="gramStart"/>
      <w:r w:rsidRPr="00BB5C37">
        <w:t>politics</w:t>
      </w:r>
      <w:proofErr w:type="gramEnd"/>
    </w:p>
    <w:p w14:paraId="641313CA" w14:textId="77777777" w:rsidR="00C62DDF" w:rsidRPr="00BB5C37" w:rsidRDefault="00C62DDF" w:rsidP="00C62DDF">
      <w:pPr>
        <w:pStyle w:val="Heading3"/>
      </w:pPr>
      <w:proofErr w:type="gramStart"/>
      <w:r w:rsidRPr="00BB5C37">
        <w:t>unpopular</w:t>
      </w:r>
      <w:proofErr w:type="gramEnd"/>
      <w:r w:rsidRPr="00BB5C37">
        <w:t xml:space="preserve"> – republicans </w:t>
      </w:r>
    </w:p>
    <w:p w14:paraId="4AEB0B04" w14:textId="77777777" w:rsidR="00C62DDF" w:rsidRPr="00BB5C37" w:rsidRDefault="00C62DDF" w:rsidP="00C62DDF">
      <w:pPr>
        <w:pStyle w:val="Heading4"/>
      </w:pPr>
      <w:r w:rsidRPr="00BB5C37">
        <w:t>Refugee resettlement is historically unpopular with republicans</w:t>
      </w:r>
    </w:p>
    <w:p w14:paraId="3612821A" w14:textId="77777777" w:rsidR="00C62DDF" w:rsidRPr="00BB5C37" w:rsidRDefault="00C62DDF" w:rsidP="00C62DDF">
      <w:r w:rsidRPr="00BB5C37">
        <w:rPr>
          <w:rStyle w:val="Style13ptBold"/>
        </w:rPr>
        <w:t>Seipel 15</w:t>
      </w:r>
      <w:r w:rsidRPr="00BB5C37">
        <w:t xml:space="preserve"> (Arnie, NPR Editor of Washington Desk, “30 Governors Call </w:t>
      </w:r>
      <w:proofErr w:type="gramStart"/>
      <w:r w:rsidRPr="00BB5C37">
        <w:t>For</w:t>
      </w:r>
      <w:proofErr w:type="gramEnd"/>
      <w:r w:rsidRPr="00BB5C37">
        <w:t xml:space="preserve"> Halt To U.S. Resettlement Of Syrian Refugees”, NPR, https://www.npr.org/2015/11/17/456336432/more-governors-oppose-u-s-resettlement-of-syrian-refugees) alh</w:t>
      </w:r>
    </w:p>
    <w:p w14:paraId="7F15FDA0" w14:textId="77777777" w:rsidR="00C62DDF" w:rsidRPr="00BB5C37" w:rsidRDefault="00C62DDF" w:rsidP="00C62DDF">
      <w:pPr>
        <w:rPr>
          <w:rStyle w:val="StyleUnderline"/>
        </w:rPr>
      </w:pPr>
      <w:r w:rsidRPr="00BB5C37">
        <w:rPr>
          <w:rStyle w:val="StyleUnderline"/>
          <w:highlight w:val="yellow"/>
        </w:rPr>
        <w:t>Governors in 30 states</w:t>
      </w:r>
      <w:r w:rsidRPr="00BB5C37">
        <w:rPr>
          <w:rStyle w:val="StyleUnderline"/>
        </w:rPr>
        <w:t xml:space="preserve"> across the country </w:t>
      </w:r>
      <w:r w:rsidRPr="00BB5C37">
        <w:rPr>
          <w:rStyle w:val="StyleUnderline"/>
          <w:highlight w:val="yellow"/>
        </w:rPr>
        <w:t>have</w:t>
      </w:r>
      <w:r w:rsidRPr="00BB5C37">
        <w:rPr>
          <w:rStyle w:val="StyleUnderline"/>
        </w:rPr>
        <w:t xml:space="preserve"> now publicly </w:t>
      </w:r>
      <w:r w:rsidRPr="00BB5C37">
        <w:rPr>
          <w:rStyle w:val="StyleUnderline"/>
          <w:highlight w:val="yellow"/>
        </w:rPr>
        <w:t>asked for the resettlement of Syrian refugees to stop</w:t>
      </w:r>
      <w:r w:rsidRPr="00BB5C37">
        <w:rPr>
          <w:rStyle w:val="StyleUnderline"/>
        </w:rPr>
        <w:t xml:space="preserve"> until security concerns can be addressed. </w:t>
      </w:r>
      <w:r w:rsidRPr="00BB5C37">
        <w:rPr>
          <w:sz w:val="16"/>
        </w:rPr>
        <w:t xml:space="preserve">Those states include: Alabama, Arizona, Arkansas, Florida, Georgia, Idaho, Illinois, Indiana, Iowa, Kansas, Louisiana, Maine, Maryland, Massachusetts, Michigan, Mississippi, Ohio, Oklahoma, Nebraska, Nevada, New Hampshire, New Jersey, New Mexico, North Carolina, North Dakota, South Carolina, Tennessee, Texas, Wisconsin and Wyoming. </w:t>
      </w:r>
      <w:r w:rsidRPr="00BB5C37">
        <w:rPr>
          <w:rStyle w:val="StyleUnderline"/>
          <w:highlight w:val="yellow"/>
        </w:rPr>
        <w:t>All but one of those states has a Republican governor</w:t>
      </w:r>
      <w:r w:rsidRPr="00BB5C37">
        <w:rPr>
          <w:rStyle w:val="StyleUnderline"/>
        </w:rPr>
        <w:t xml:space="preserve">, with New Hampshire's Maggie Hassan as the lone Democrat. </w:t>
      </w:r>
      <w:r w:rsidRPr="00BB5C37">
        <w:rPr>
          <w:rStyle w:val="StyleUnderline"/>
          <w:highlight w:val="yellow"/>
        </w:rPr>
        <w:t>Their objections rolled in by the hour yesterday</w:t>
      </w:r>
      <w:r w:rsidRPr="00BB5C37">
        <w:rPr>
          <w:rStyle w:val="StyleUnderline"/>
        </w:rPr>
        <w:t>, with some offering simple objections to refugees coming into their states and others issuing executive orders that instructed state agencies to do what they can to block Syrian refugees from being resettled in their states.</w:t>
      </w:r>
      <w:r w:rsidRPr="00BB5C37">
        <w:rPr>
          <w:sz w:val="16"/>
        </w:rPr>
        <w:t xml:space="preserve"> A senior Obama administration official said that a call was planned with governors and mayors across the country at some point on Tuesday. It's not clear that governors have authority in this area given that immigration is a federal matter. When asked about it yesterday, State Department Deputy Spokesman Mark Toner said, "I think our lawyer is looking at that." Iowa Gov. </w:t>
      </w:r>
      <w:r w:rsidRPr="00BB5C37">
        <w:rPr>
          <w:rStyle w:val="StyleUnderline"/>
        </w:rPr>
        <w:t xml:space="preserve">Terry Branstad, one of 25 Republicans raising such objections, </w:t>
      </w:r>
      <w:r w:rsidRPr="00BB5C37">
        <w:rPr>
          <w:sz w:val="16"/>
        </w:rPr>
        <w:t>originally</w:t>
      </w:r>
      <w:r w:rsidRPr="00BB5C37">
        <w:rPr>
          <w:rStyle w:val="StyleUnderline"/>
        </w:rPr>
        <w:t xml:space="preserve"> said </w:t>
      </w:r>
      <w:r w:rsidRPr="00BB5C37">
        <w:rPr>
          <w:sz w:val="16"/>
        </w:rPr>
        <w:t>yesterday, "I don't know that the states have the authority to decide whether or not we can take refugees</w:t>
      </w:r>
      <w:r w:rsidRPr="00BB5C37">
        <w:rPr>
          <w:rStyle w:val="StyleUnderline"/>
        </w:rPr>
        <w:t>." Later in the day, Branstad put out a statement saying, "</w:t>
      </w:r>
      <w:r w:rsidRPr="00BB5C37">
        <w:rPr>
          <w:rStyle w:val="StyleUnderline"/>
          <w:highlight w:val="yellow"/>
        </w:rPr>
        <w:t>Until a thorough and thoughtful review is conducted by the intelligence community and the safety of Iowans can be assured, the federal government should not resettle any Syrian refugees</w:t>
      </w:r>
      <w:r w:rsidRPr="00BB5C37">
        <w:rPr>
          <w:rStyle w:val="StyleUnderline"/>
        </w:rPr>
        <w:t xml:space="preserve"> in Iowa</w:t>
      </w:r>
      <w:r w:rsidRPr="00BB5C37">
        <w:rPr>
          <w:sz w:val="16"/>
        </w:rPr>
        <w:t>." As we've reported, the Obama administration has pledged to bring in 10,000 refugees over the next year. So far, fewer than 2,000 have come in. The numbers remain relatively low because of the arduous security screening process that's in place, with coordination among federal law enforcement and intelligence agencies. Administration officials say those procedures involve a review of all known biographical and biometric data. For Syrian refugees, there is a special layer of screening that includes in-person interviews with specially-trained staff to elicit testimony credibly. On average, it takes a Syrian refugee 18-24 months to gain admittance into the U.S. Advocates for refugees have sharply criticized the governors' statements. Alison Parker of Human Rights Watch said, "The governors' announcements amount to fear-mongering attempts to block Syrians from joining the generous religious groups and communities who step forward to welcome them." Presidential candidates have also weighed in, with Florida Sen. Marco Rubio telling ABC News on Sunday, "There is no background-check system in the world that allows us to find that out, because who do you call in Syria to background-check them?" There are two Republican governors who are not asking for a pause on resettlements. Utah's Republican Gov. Gary Herbert released a statement through his spokesman to the Salt Lake Tribune: "Utahns are well known for our compassion for those who are fleeing the violence in their homeland, and we will work to do all we can to ease their suffering without compromising public safety." South Dakota's Republican Gov. Dennis Daugaard's chief of staff told the Argus Leader newspaper, "South Dakota has not received any Syrian refugees, and we do not believe we are going to." Several Democratic governors affirmed that their states remain open to refugees from Syria, including those of Connecticut, Pennsylvania, Colorado, Washington and Hawaii. A spokesman for Connecticut Gov. Dan Malloy, a Democrat, told the Hartford Courant, "We are continuing to work with and await guidance from the appropriate federal agencies on screening measures that will be taken. With that said</w:t>
      </w:r>
      <w:proofErr w:type="gramStart"/>
      <w:r w:rsidRPr="00BB5C37">
        <w:rPr>
          <w:sz w:val="16"/>
        </w:rPr>
        <w:t>,</w:t>
      </w:r>
      <w:proofErr w:type="gramEnd"/>
      <w:r w:rsidRPr="00BB5C37">
        <w:rPr>
          <w:sz w:val="16"/>
        </w:rPr>
        <w:t xml:space="preserve"> if refugees — many who are children fleeing a horrific, war-torn country — seek and are granted asylum after a rigorous security process, we should and will welcome them in Connecticut." So on both sides of the aisle, there are calls for further explanation from federal officials about how the screening process works. And </w:t>
      </w:r>
      <w:r w:rsidRPr="00BB5C37">
        <w:rPr>
          <w:rStyle w:val="StyleUnderline"/>
        </w:rPr>
        <w:t xml:space="preserve">from the states, </w:t>
      </w:r>
      <w:r w:rsidRPr="00BB5C37">
        <w:rPr>
          <w:rStyle w:val="StyleUnderline"/>
          <w:highlight w:val="yellow"/>
        </w:rPr>
        <w:t>this debate will quickly move to Congress</w:t>
      </w:r>
      <w:r w:rsidRPr="00BB5C37">
        <w:rPr>
          <w:rStyle w:val="StyleUnderline"/>
        </w:rPr>
        <w:t xml:space="preserve">, </w:t>
      </w:r>
      <w:r w:rsidRPr="00BB5C37">
        <w:rPr>
          <w:rStyle w:val="StyleUnderline"/>
          <w:highlight w:val="yellow"/>
        </w:rPr>
        <w:t>where</w:t>
      </w:r>
      <w:r w:rsidRPr="00BB5C37">
        <w:rPr>
          <w:rStyle w:val="StyleUnderline"/>
        </w:rPr>
        <w:t xml:space="preserve"> House Speaker </w:t>
      </w:r>
      <w:r w:rsidRPr="00BB5C37">
        <w:rPr>
          <w:rStyle w:val="StyleUnderline"/>
          <w:highlight w:val="yellow"/>
        </w:rPr>
        <w:t>Paul Ryan</w:t>
      </w:r>
      <w:r w:rsidRPr="00BB5C37">
        <w:rPr>
          <w:rStyle w:val="StyleUnderline"/>
        </w:rPr>
        <w:t xml:space="preserve">, R-Wisc., </w:t>
      </w:r>
      <w:r w:rsidRPr="00BB5C37">
        <w:rPr>
          <w:rStyle w:val="StyleUnderline"/>
          <w:highlight w:val="yellow"/>
        </w:rPr>
        <w:t>called for a pause on Syrian refugee</w:t>
      </w:r>
      <w:r w:rsidRPr="00BB5C37">
        <w:rPr>
          <w:rStyle w:val="StyleUnderline"/>
        </w:rPr>
        <w:t>s and Republican lawmakers put together a task force on the issue.</w:t>
      </w:r>
    </w:p>
    <w:p w14:paraId="09AFEFB2" w14:textId="77777777" w:rsidR="00C62DDF" w:rsidRPr="00BB5C37" w:rsidRDefault="00C62DDF" w:rsidP="00C62DDF">
      <w:pPr>
        <w:pStyle w:val="Heading3"/>
        <w:rPr>
          <w:rStyle w:val="StyleUnderline"/>
          <w:sz w:val="32"/>
        </w:rPr>
      </w:pPr>
      <w:proofErr w:type="gramStart"/>
      <w:r w:rsidRPr="00BB5C37">
        <w:rPr>
          <w:rStyle w:val="StyleUnderline"/>
          <w:sz w:val="32"/>
        </w:rPr>
        <w:t>unpopular</w:t>
      </w:r>
      <w:proofErr w:type="gramEnd"/>
      <w:r w:rsidRPr="00BB5C37">
        <w:rPr>
          <w:rStyle w:val="StyleUnderline"/>
          <w:sz w:val="32"/>
        </w:rPr>
        <w:t xml:space="preserve"> -- public</w:t>
      </w:r>
    </w:p>
    <w:p w14:paraId="3D8B29D9" w14:textId="77777777" w:rsidR="00C62DDF" w:rsidRPr="00BB5C37" w:rsidRDefault="00C62DDF" w:rsidP="00C62DDF">
      <w:pPr>
        <w:pStyle w:val="Heading4"/>
        <w:rPr>
          <w:rStyle w:val="StyleUnderline"/>
          <w:sz w:val="26"/>
          <w:u w:val="none"/>
        </w:rPr>
      </w:pPr>
      <w:r w:rsidRPr="00BB5C37">
        <w:rPr>
          <w:rStyle w:val="StyleUnderline"/>
          <w:sz w:val="26"/>
          <w:u w:val="none"/>
        </w:rPr>
        <w:t xml:space="preserve">Syrian refugee resettlement is unpopular with the public </w:t>
      </w:r>
    </w:p>
    <w:p w14:paraId="1ED14DCA" w14:textId="77777777" w:rsidR="00C62DDF" w:rsidRPr="00BB5C37" w:rsidRDefault="00C62DDF" w:rsidP="00C62DDF">
      <w:r w:rsidRPr="00BB5C37">
        <w:rPr>
          <w:rStyle w:val="Style13ptBold"/>
        </w:rPr>
        <w:t>McElvein 16</w:t>
      </w:r>
      <w:r w:rsidRPr="00BB5C37">
        <w:t xml:space="preserve"> (Elizabeth, Elizabeth McElvein was formerly a research assistant in the Governance Studies Program at the Brookings Institution. She is a graduate of Scripps College, where she majored in politics, international relations, and French. “What do Americans really think about Syrian refugees?</w:t>
      </w:r>
      <w:proofErr w:type="gramStart"/>
      <w:r w:rsidRPr="00BB5C37">
        <w:t>”,</w:t>
      </w:r>
      <w:proofErr w:type="gramEnd"/>
      <w:r w:rsidRPr="00BB5C37">
        <w:t xml:space="preserve"> Brookings Institute, https://www.brookings.edu/blog/markaz/2016/03/04/what-do-americans-really-think-about-syrian-refugees/) ALH</w:t>
      </w:r>
    </w:p>
    <w:p w14:paraId="5EA1FDB2" w14:textId="77777777" w:rsidR="00C62DDF" w:rsidRPr="00BB5C37" w:rsidRDefault="00C62DDF" w:rsidP="00C62DDF">
      <w:pPr>
        <w:rPr>
          <w:rStyle w:val="StyleUnderline"/>
        </w:rPr>
      </w:pPr>
      <w:r w:rsidRPr="00BB5C37">
        <w:rPr>
          <w:sz w:val="16"/>
        </w:rPr>
        <w:t xml:space="preserve">What do Americans really think about the Syrian refugee crisis, and how have their views changed in light of the Paris attack last November and the San Bernardino attack in December? Brookings’s Governance Studies Senior Fellow Bill Galston has explored these questions in depth. At a Brookings event in February, he traced the transition in public sentiment from humanitarian sympathy to national security anxiety. </w:t>
      </w:r>
      <w:r w:rsidRPr="00BB5C37">
        <w:rPr>
          <w:rStyle w:val="StyleUnderline"/>
        </w:rPr>
        <w:t xml:space="preserve">As recently as September 2015, Galston said, the Pew Research Center reported that </w:t>
      </w:r>
      <w:r w:rsidRPr="00BB5C37">
        <w:rPr>
          <w:rStyle w:val="StyleUnderline"/>
          <w:highlight w:val="yellow"/>
        </w:rPr>
        <w:t>three quarters of Americans supported the Obama administration’s proposition to accept 10,000 refugees</w:t>
      </w:r>
      <w:r w:rsidRPr="00BB5C37">
        <w:rPr>
          <w:rStyle w:val="StyleUnderline"/>
        </w:rPr>
        <w:t xml:space="preserve"> into the United States. </w:t>
      </w:r>
      <w:r w:rsidRPr="00BB5C37">
        <w:rPr>
          <w:rStyle w:val="StyleUnderline"/>
          <w:highlight w:val="yellow"/>
        </w:rPr>
        <w:t>44 percent felt the U.S. should be doing more to deal with the crisis</w:t>
      </w:r>
      <w:r w:rsidRPr="00BB5C37">
        <w:rPr>
          <w:rStyle w:val="StyleUnderline"/>
        </w:rPr>
        <w:t xml:space="preserve">, while just 19 percent thought the country should be doing less. </w:t>
      </w:r>
      <w:r w:rsidRPr="00BB5C37">
        <w:rPr>
          <w:rStyle w:val="StyleUnderline"/>
          <w:highlight w:val="yellow"/>
        </w:rPr>
        <w:t>A strong majority</w:t>
      </w:r>
      <w:r w:rsidRPr="00BB5C37">
        <w:rPr>
          <w:rStyle w:val="StyleUnderline"/>
        </w:rPr>
        <w:t xml:space="preserve"> (83 percent</w:t>
      </w:r>
      <w:r w:rsidRPr="00BB5C37">
        <w:rPr>
          <w:rStyle w:val="StyleUnderline"/>
          <w:highlight w:val="yellow"/>
        </w:rPr>
        <w:t>) said that the United States should provide direct humanitarian assistance</w:t>
      </w:r>
      <w:r w:rsidRPr="00BB5C37">
        <w:rPr>
          <w:rStyle w:val="StyleUnderline"/>
        </w:rPr>
        <w:t xml:space="preserve"> to the refugees</w:t>
      </w:r>
      <w:r w:rsidRPr="00BB5C37">
        <w:rPr>
          <w:sz w:val="16"/>
        </w:rPr>
        <w:t xml:space="preserve">, and three in four (73 percent) thought the U.S. should support European search and rescue operations in the Mediterranean Sea. Americans’ humanitarian sentiments were linked to a sense of liability, Galston suggested, highlighting a CNN-ORC poll in which more than half of Americans (54 percent) felt that the United States and its allies bore some responsibility for the migrant crisis. This sentiment was shared broadly by 56 percent of Democrats, 54 percent of Independents, and 50 percent of Republicans. </w:t>
      </w:r>
      <w:r w:rsidRPr="00BB5C37">
        <w:rPr>
          <w:rStyle w:val="StyleUnderline"/>
          <w:highlight w:val="yellow"/>
        </w:rPr>
        <w:t>Public opinion began to shift</w:t>
      </w:r>
      <w:r w:rsidRPr="00BB5C37">
        <w:rPr>
          <w:rStyle w:val="StyleUnderline"/>
        </w:rPr>
        <w:t xml:space="preserve">, however, </w:t>
      </w:r>
      <w:r w:rsidRPr="00BB5C37">
        <w:rPr>
          <w:rStyle w:val="StyleUnderline"/>
          <w:highlight w:val="yellow"/>
        </w:rPr>
        <w:t>in the wake of</w:t>
      </w:r>
      <w:r w:rsidRPr="00BB5C37">
        <w:rPr>
          <w:rStyle w:val="StyleUnderline"/>
        </w:rPr>
        <w:t xml:space="preserve"> November 13 terror attacks in </w:t>
      </w:r>
      <w:r w:rsidRPr="00BB5C37">
        <w:rPr>
          <w:rStyle w:val="StyleUnderline"/>
          <w:highlight w:val="yellow"/>
        </w:rPr>
        <w:t>Paris</w:t>
      </w:r>
      <w:r w:rsidRPr="00BB5C37">
        <w:rPr>
          <w:sz w:val="16"/>
        </w:rPr>
        <w:t>. Asked about the best approach to take with refugees fleeing the civil war in Syria</w:t>
      </w:r>
      <w:r w:rsidRPr="00BB5C37">
        <w:rPr>
          <w:rStyle w:val="StyleUnderline"/>
        </w:rPr>
        <w:t xml:space="preserve">, </w:t>
      </w:r>
      <w:r w:rsidRPr="00BB5C37">
        <w:rPr>
          <w:rStyle w:val="StyleUnderline"/>
          <w:highlight w:val="yellow"/>
        </w:rPr>
        <w:t>53 percent of Americans said that the United States should stop accepting refugees altogether</w:t>
      </w:r>
      <w:r w:rsidRPr="00BB5C37">
        <w:rPr>
          <w:rStyle w:val="StyleUnderline"/>
        </w:rPr>
        <w:t xml:space="preserve"> (69 percent of Republicans and 36 percent of Democrats).</w:t>
      </w:r>
      <w:r w:rsidRPr="00BB5C37">
        <w:rPr>
          <w:sz w:val="16"/>
        </w:rPr>
        <w:t xml:space="preserve"> 11 percent of Americans, including 9 percent of Democrats and 11 percent of Republicans, reported that the United States should accept Christians only. Although sentiment shifted, humanitarian concern did not disappear entirely. When asked to consider the process by which the U.S. government vets migrants, the Public Religion Research Institute (PRRI) found that a slim majority (53 percent) believed refugees should be admitted to the United States if they successfully complete a security clearance process. </w:t>
      </w:r>
      <w:r w:rsidRPr="00BB5C37">
        <w:rPr>
          <w:rStyle w:val="StyleUnderline"/>
        </w:rPr>
        <w:t xml:space="preserve">Concern for personal safety and national security, Galston said, has led to broad support for an aggressive U.S. foreign policy. </w:t>
      </w:r>
      <w:r w:rsidRPr="00BB5C37">
        <w:rPr>
          <w:sz w:val="16"/>
        </w:rPr>
        <w:t xml:space="preserve">Concern for personal safety and national security became paramount after the December 2 terror attacks in San Bernardino. </w:t>
      </w:r>
      <w:r w:rsidRPr="00BB5C37">
        <w:rPr>
          <w:rStyle w:val="StyleUnderline"/>
          <w:highlight w:val="yellow"/>
        </w:rPr>
        <w:t>83 percent of those polled by Qunnipiac University thought a major terrorist attack was “very likely</w:t>
      </w:r>
      <w:r w:rsidRPr="00BB5C37">
        <w:rPr>
          <w:rStyle w:val="StyleUnderline"/>
        </w:rPr>
        <w:t xml:space="preserve">” or “somewhat likely” to occur in the United States in the near future. </w:t>
      </w:r>
      <w:r w:rsidRPr="00BB5C37">
        <w:rPr>
          <w:sz w:val="16"/>
        </w:rPr>
        <w:t xml:space="preserve">58 percent said that homegrown jihadists posed the greatest threat to U.S. security, while just 16 percent cited terrorists hiding among Syrian refugees. A slim majority of Americans (52percent) remained opposed to accepting refugees into the United States, but the partisan break intensified, with Republicans opposed 84-14 percent and Democrats 23-68 percent. </w:t>
      </w:r>
      <w:r w:rsidRPr="00BB5C37">
        <w:rPr>
          <w:rStyle w:val="StyleUnderline"/>
          <w:highlight w:val="yellow"/>
        </w:rPr>
        <w:t>The attacks</w:t>
      </w:r>
      <w:r w:rsidRPr="00BB5C37">
        <w:rPr>
          <w:rStyle w:val="StyleUnderline"/>
        </w:rPr>
        <w:t xml:space="preserve"> in Paris and San Bernardino </w:t>
      </w:r>
      <w:r w:rsidRPr="00BB5C37">
        <w:rPr>
          <w:rStyle w:val="StyleUnderline"/>
          <w:highlight w:val="yellow"/>
        </w:rPr>
        <w:t>broke through the consciousness of the American people</w:t>
      </w:r>
      <w:r w:rsidRPr="00BB5C37">
        <w:rPr>
          <w:sz w:val="16"/>
        </w:rPr>
        <w:t xml:space="preserve">, Galston said, citing a NBC/ WSJ poll in which Americans identified the attacks as the defining news events of the year. 65 percent of Americans expressed concern that they or someone they love would be the victim of a terrorist attack, that 60 percent disapproved of the president’s strategy to combat ISIS, and that 63 percent believe the United States is losing the war against ISIS. Concern for personal safety and national security, Galston said, has led to broad support for an aggressive U.S. foreign policy. Indeed, 78 percent of Americans favor some kind of military action against ISIS, while 42 percent think that action should include both combat troops and air strikes. Just 12 percent believe the U.S. should take no military action. </w:t>
      </w:r>
      <w:r w:rsidRPr="00BB5C37">
        <w:rPr>
          <w:rStyle w:val="StyleUnderline"/>
        </w:rPr>
        <w:t>Americans’ hawkish temperament heading into the 2016 election stands in sharp contrast to public mood just eight years ago, when then-Senator Obama campaigned as a peace maker. The tectonic shift in opinion of U.S. foreign policy, Galston concluded, underscores impact of high profile events and the plasticity of public sentiment.</w:t>
      </w:r>
    </w:p>
    <w:p w14:paraId="078E822A" w14:textId="77777777" w:rsidR="00C62DDF" w:rsidRPr="00BB5C37" w:rsidRDefault="00C62DDF" w:rsidP="00C62DDF">
      <w:pPr>
        <w:pStyle w:val="Heading4"/>
      </w:pPr>
      <w:r w:rsidRPr="00BB5C37">
        <w:t>Most midterm voters don’t support refugee resettlement</w:t>
      </w:r>
    </w:p>
    <w:p w14:paraId="01243956" w14:textId="77777777" w:rsidR="00C62DDF" w:rsidRPr="00BB5C37" w:rsidRDefault="00C62DDF" w:rsidP="00C62DDF">
      <w:r w:rsidRPr="00BB5C37">
        <w:rPr>
          <w:rStyle w:val="Style13ptBold"/>
        </w:rPr>
        <w:t>Beck 17</w:t>
      </w:r>
      <w:r w:rsidRPr="00BB5C37">
        <w:t xml:space="preserve"> (Roy, Founder &amp;President of NumbersUSA, “POLL: Most voters want refugee numbers cut to 25,000 or less”, NumbersUSA, https://www.numbersusa.com/blog/poll-most-voters-want-refugee-numbers-cut-25000-or-less) ALH</w:t>
      </w:r>
    </w:p>
    <w:p w14:paraId="65B854EF" w14:textId="77777777" w:rsidR="00C62DDF" w:rsidRPr="00BB5C37" w:rsidRDefault="00C62DDF" w:rsidP="00C62DDF">
      <w:pPr>
        <w:rPr>
          <w:sz w:val="16"/>
        </w:rPr>
      </w:pPr>
      <w:r w:rsidRPr="00BB5C37">
        <w:rPr>
          <w:rStyle w:val="StyleUnderline"/>
        </w:rPr>
        <w:t xml:space="preserve">Amid reports that the White House is wrestling over whether to cap next year's refugee admissions at 50,000 or a lower number, </w:t>
      </w:r>
      <w:r w:rsidRPr="00BB5C37">
        <w:rPr>
          <w:rStyle w:val="StyleUnderline"/>
          <w:highlight w:val="yellow"/>
        </w:rPr>
        <w:t>a national poll of likely voters found that most would prefer a lower number</w:t>
      </w:r>
      <w:r w:rsidRPr="00BB5C37">
        <w:rPr>
          <w:rStyle w:val="StyleUnderline"/>
        </w:rPr>
        <w:t>.</w:t>
      </w:r>
      <w:r w:rsidRPr="00BB5C37">
        <w:rPr>
          <w:sz w:val="16"/>
        </w:rPr>
        <w:t xml:space="preserve"> And most of them prefer MUCH lower. The wording of poll questions and the choices provided for answers are always important to know. Many news stories fail to provide them when reporting paraphrases of polling. Here is the exact wording for this Pulse Opinion Research survey: On the issue of helping refugees, the U.S. government has settled an average of 63,000 refugees in local U.S. communities every year for the last decade. Next year how many refugees should the United States </w:t>
      </w:r>
      <w:proofErr w:type="gramStart"/>
      <w:r w:rsidRPr="00BB5C37">
        <w:rPr>
          <w:sz w:val="16"/>
        </w:rPr>
        <w:t>admit</w:t>
      </w:r>
      <w:proofErr w:type="gramEnd"/>
      <w:r w:rsidRPr="00BB5C37">
        <w:rPr>
          <w:sz w:val="16"/>
        </w:rPr>
        <w:t xml:space="preserve"> -- more than 100,000, 75000, 50000, 25000, fewer than 25000, or none and instead assist refugees in safe zones close to their home countries?" </w:t>
      </w:r>
      <w:r w:rsidRPr="00BB5C37">
        <w:rPr>
          <w:rStyle w:val="StyleUnderline"/>
        </w:rPr>
        <w:t xml:space="preserve">The scientific survey of 1,000 voters likely to vote in next year's midterm congressional elections found them answering in this way: 18% Admit more than 100,000 refugees next year 9% Admit 75,000 11% Admit 50,000 5% Admit 25,000 </w:t>
      </w:r>
      <w:r w:rsidRPr="00BB5C37">
        <w:rPr>
          <w:rStyle w:val="StyleUnderline"/>
          <w:highlight w:val="yellow"/>
        </w:rPr>
        <w:t>8% Admit fewer than 25,000</w:t>
      </w:r>
      <w:r w:rsidRPr="00BB5C37">
        <w:rPr>
          <w:rStyle w:val="StyleUnderline"/>
        </w:rPr>
        <w:t xml:space="preserve"> </w:t>
      </w:r>
      <w:r w:rsidRPr="00BB5C37">
        <w:rPr>
          <w:rStyle w:val="StyleUnderline"/>
          <w:highlight w:val="yellow"/>
        </w:rPr>
        <w:t>39% Admit none and instead assist refugees in safe zones</w:t>
      </w:r>
      <w:r w:rsidRPr="00BB5C37">
        <w:rPr>
          <w:rStyle w:val="StyleUnderline"/>
        </w:rPr>
        <w:t xml:space="preserve"> close to their home countries 10% Not sure </w:t>
      </w:r>
      <w:r w:rsidRPr="00BB5C37">
        <w:rPr>
          <w:sz w:val="16"/>
        </w:rPr>
        <w:t xml:space="preserve">Refugee resettlement agencies and others are arguing for a level of at least 75,000, but </w:t>
      </w:r>
      <w:r w:rsidRPr="00BB5C37">
        <w:rPr>
          <w:rStyle w:val="StyleUnderline"/>
          <w:highlight w:val="yellow"/>
        </w:rPr>
        <w:t>the poll taken on Aug. 24-25 found little support among likely voters</w:t>
      </w:r>
      <w:r w:rsidRPr="00BB5C37">
        <w:rPr>
          <w:rStyle w:val="StyleUnderline"/>
        </w:rPr>
        <w:t xml:space="preserve"> as a whole.</w:t>
      </w:r>
      <w:r w:rsidRPr="00BB5C37">
        <w:rPr>
          <w:sz w:val="16"/>
        </w:rPr>
        <w:t xml:space="preserve"> </w:t>
      </w:r>
      <w:r w:rsidRPr="00BB5C37">
        <w:rPr>
          <w:rStyle w:val="StyleUnderline"/>
        </w:rPr>
        <w:t xml:space="preserve">27% of all likely voters preferred 75,000 or more 11% chose 50,000 as the preferred level </w:t>
      </w:r>
      <w:r w:rsidRPr="00BB5C37">
        <w:rPr>
          <w:rStyle w:val="StyleUnderline"/>
          <w:highlight w:val="yellow"/>
        </w:rPr>
        <w:t>52% preferred 25,000 or less</w:t>
      </w:r>
      <w:r w:rsidRPr="00BB5C37">
        <w:rPr>
          <w:rStyle w:val="StyleUnderline"/>
        </w:rPr>
        <w:t xml:space="preserve"> </w:t>
      </w:r>
      <w:r w:rsidRPr="00BB5C37">
        <w:rPr>
          <w:sz w:val="16"/>
        </w:rPr>
        <w:t xml:space="preserve">Church groups dominate among the national non-profit agencies </w:t>
      </w:r>
      <w:proofErr w:type="gramStart"/>
      <w:r w:rsidRPr="00BB5C37">
        <w:rPr>
          <w:sz w:val="16"/>
        </w:rPr>
        <w:t>who</w:t>
      </w:r>
      <w:proofErr w:type="gramEnd"/>
      <w:r w:rsidRPr="00BB5C37">
        <w:rPr>
          <w:sz w:val="16"/>
        </w:rPr>
        <w:t xml:space="preserve"> are paid by the government to resettle refugees in local communities. But support for their preferred floor of 75,000 is very low among voters who identify with the three main church groups. </w:t>
      </w:r>
      <w:r w:rsidRPr="00BB5C37">
        <w:rPr>
          <w:rStyle w:val="StyleUnderline"/>
        </w:rPr>
        <w:t xml:space="preserve">SUPPORT FOR 75,000 REFUGEES OR MORE IS VERY LOW AMONG MOST GROUPS </w:t>
      </w:r>
      <w:r w:rsidRPr="00BB5C37">
        <w:rPr>
          <w:sz w:val="16"/>
        </w:rPr>
        <w:t xml:space="preserve">14% of Evangelicals 27% of Protestants 20% of Catholics 40% of Others 27% of Whites 24% of Blacks 27% of Hispanics 31% of Other Ethnicities 34% of Voters in Major Cities 33% of Voters in Suburbs 24% of Voters in Small Cities, Towns &amp; Rural 33% of College Graduates 17% of Non-college Graduates </w:t>
      </w:r>
      <w:r w:rsidRPr="00BB5C37">
        <w:rPr>
          <w:rStyle w:val="StyleUnderline"/>
          <w:highlight w:val="yellow"/>
        </w:rPr>
        <w:t>STRONG SUPPORT FOR CUTTING AT LEAST TO 50,000 (but most of those voters want NONE</w:t>
      </w:r>
      <w:r w:rsidRPr="00BB5C37">
        <w:rPr>
          <w:rStyle w:val="StyleUnderline"/>
        </w:rPr>
        <w:t xml:space="preserve"> </w:t>
      </w:r>
      <w:r w:rsidRPr="00BB5C37">
        <w:rPr>
          <w:sz w:val="16"/>
        </w:rPr>
        <w:t>The President is required each year to report to Congress on a ceiling for how many refugees will be resettled in the next year. Congress can accept or reject. The number is used for appropriation purposes. The poll suggests that Pres</w:t>
      </w:r>
      <w:r w:rsidRPr="00BB5C37">
        <w:rPr>
          <w:rStyle w:val="StyleUnderline"/>
        </w:rPr>
        <w:t xml:space="preserve">. Trump is on popular ground to set next year's number at a level somewhat lower than any request from a President for many years. </w:t>
      </w:r>
      <w:r w:rsidRPr="00BB5C37">
        <w:rPr>
          <w:sz w:val="16"/>
        </w:rPr>
        <w:t xml:space="preserve">But the reported likely White House choice of 50,000 doesn't get a lot of support as a favorite level of resettlements. By far the most popular option among likely voters is NONE, which is the favorite choice of 4 of every 10 respondents who said they always or usually vote in mid-term congressional elections that don't have presidential candidates. Part of the popularity of the NONE option may have been the wording that reminded people of where most refugees are. The choice was: "none and instead assist refugees in safe zones close to their home countries." Of course, regardless of the numerical choice, most of the world's some 20 million refugees would have to be helped somewhere else. </w:t>
      </w:r>
      <w:r w:rsidRPr="00BB5C37">
        <w:rPr>
          <w:rStyle w:val="StyleUnderline"/>
          <w:highlight w:val="yellow"/>
        </w:rPr>
        <w:t>But the popularity of the NONE option may indicate that many Americans are hearing the arguments that the money spent on resettling refugees in the United States can be used to help at least 10 times as many refugees in their home regions.</w:t>
      </w:r>
      <w:r w:rsidRPr="00BB5C37">
        <w:rPr>
          <w:rStyle w:val="StyleUnderline"/>
        </w:rPr>
        <w:t xml:space="preserve"> The polarization of voters can be seen in the fact that the top two choices in the survey were the lowest and highest options: None (39%) and more than 100,000 (18%). But among voters who are most passionate about immigration issues, listing them as in their top 3 issues: </w:t>
      </w:r>
      <w:r w:rsidRPr="00BB5C37">
        <w:rPr>
          <w:rStyle w:val="StyleUnderline"/>
          <w:highlight w:val="yellow"/>
        </w:rPr>
        <w:t>55% chose NONE only 9% chose "more than 100,000</w:t>
      </w:r>
      <w:r w:rsidRPr="00BB5C37">
        <w:rPr>
          <w:rStyle w:val="StyleUnderline"/>
        </w:rPr>
        <w:t xml:space="preserve">" </w:t>
      </w:r>
      <w:r w:rsidRPr="00BB5C37">
        <w:rPr>
          <w:sz w:val="16"/>
        </w:rPr>
        <w:t xml:space="preserve">NumbersUSA commissioned this survey of 1,000 likely midterm </w:t>
      </w:r>
      <w:proofErr w:type="gramStart"/>
      <w:r w:rsidRPr="00BB5C37">
        <w:rPr>
          <w:sz w:val="16"/>
        </w:rPr>
        <w:t>voters .</w:t>
      </w:r>
      <w:proofErr w:type="gramEnd"/>
      <w:r w:rsidRPr="00BB5C37">
        <w:rPr>
          <w:sz w:val="16"/>
        </w:rPr>
        <w:t xml:space="preserve"> It was conducted on Aug. 24-25, 2017 by Pulse Opinion Research, LLC which describes itself as an "independent public opinion research firm using automated polling methodology and procedures licensed from Rasmussen Reports, LLC. The margin of sampling error for the full sample was +/- 3.0% percentage points with a 95% level of confidence."</w:t>
      </w:r>
    </w:p>
    <w:p w14:paraId="6B9F339B" w14:textId="77777777" w:rsidR="00C62DDF" w:rsidRPr="00BB5C37" w:rsidRDefault="00C62DDF" w:rsidP="00C62DDF">
      <w:pPr>
        <w:rPr>
          <w:rStyle w:val="StyleUnderline"/>
        </w:rPr>
      </w:pPr>
    </w:p>
    <w:p w14:paraId="558BC45B" w14:textId="77777777" w:rsidR="00C62DDF" w:rsidRPr="00BB5C37" w:rsidRDefault="00C62DDF" w:rsidP="00C62DDF">
      <w:pPr>
        <w:pStyle w:val="Heading3"/>
      </w:pPr>
      <w:proofErr w:type="gramStart"/>
      <w:r w:rsidRPr="00BB5C37">
        <w:t>popular</w:t>
      </w:r>
      <w:proofErr w:type="gramEnd"/>
      <w:r w:rsidRPr="00BB5C37">
        <w:t xml:space="preserve"> – public</w:t>
      </w:r>
    </w:p>
    <w:p w14:paraId="6DF8CB6B" w14:textId="77777777" w:rsidR="00C62DDF" w:rsidRPr="00BB5C37" w:rsidRDefault="00C62DDF" w:rsidP="00C62DDF">
      <w:pPr>
        <w:pStyle w:val="Heading4"/>
      </w:pPr>
      <w:r w:rsidRPr="00BB5C37">
        <w:t>The majority of the public supports resettling refugees</w:t>
      </w:r>
    </w:p>
    <w:p w14:paraId="7CA0CB71" w14:textId="77777777" w:rsidR="00C62DDF" w:rsidRPr="00BB5C37" w:rsidRDefault="00C62DDF" w:rsidP="00C62DDF">
      <w:r w:rsidRPr="00BB5C37">
        <w:rPr>
          <w:rStyle w:val="Style13ptBold"/>
        </w:rPr>
        <w:t>IRC 18</w:t>
      </w:r>
      <w:r w:rsidRPr="00BB5C37">
        <w:t xml:space="preserve"> (International Rescue Committee, “IRC Poll: As Syria war turns seven, American public says ‘don’t send refugees back’ until Syria is safe”, https://www.rescue.org/press-release/irc-poll-syria-war-turns-seven-american-public-says-dont-send-refugees-back-until) ALH</w:t>
      </w:r>
    </w:p>
    <w:p w14:paraId="3FA9ACC1" w14:textId="77777777" w:rsidR="00C62DDF" w:rsidRPr="00BB5C37" w:rsidRDefault="00C62DDF" w:rsidP="00C62DDF">
      <w:pPr>
        <w:rPr>
          <w:sz w:val="16"/>
        </w:rPr>
      </w:pPr>
      <w:r w:rsidRPr="00BB5C37">
        <w:rPr>
          <w:sz w:val="16"/>
        </w:rPr>
        <w:t xml:space="preserve">New York, NY, March 13, 2018 — As the Syrian conflict marks its grim seven year milestone, </w:t>
      </w:r>
      <w:r w:rsidRPr="00BB5C37">
        <w:rPr>
          <w:rStyle w:val="StyleUnderline"/>
        </w:rPr>
        <w:t xml:space="preserve">a YouGov survey commissioned by the International Rescue Committee found </w:t>
      </w:r>
      <w:r w:rsidRPr="00BB5C37">
        <w:rPr>
          <w:rStyle w:val="StyleUnderline"/>
          <w:highlight w:val="yellow"/>
        </w:rPr>
        <w:t>the majority of Americans (60%), believe Syrians should not have to return home before its safe</w:t>
      </w:r>
      <w:r w:rsidRPr="00BB5C37">
        <w:rPr>
          <w:rStyle w:val="StyleUnderline"/>
        </w:rPr>
        <w:t xml:space="preserve">- with </w:t>
      </w:r>
      <w:r w:rsidRPr="00BB5C37">
        <w:rPr>
          <w:rStyle w:val="StyleUnderline"/>
          <w:highlight w:val="yellow"/>
        </w:rPr>
        <w:t>59%% agreeing the war is not winding down</w:t>
      </w:r>
      <w:r w:rsidRPr="00BB5C37">
        <w:rPr>
          <w:rStyle w:val="StyleUnderline"/>
        </w:rPr>
        <w:t>.</w:t>
      </w:r>
      <w:r w:rsidRPr="00BB5C37">
        <w:rPr>
          <w:sz w:val="16"/>
        </w:rPr>
        <w:t xml:space="preserve"> </w:t>
      </w:r>
      <w:r w:rsidRPr="00BB5C37">
        <w:rPr>
          <w:rStyle w:val="StyleUnderline"/>
        </w:rPr>
        <w:t>Americans agree (80%) that Syria is still dangerous</w:t>
      </w:r>
      <w:r w:rsidRPr="00BB5C37">
        <w:rPr>
          <w:sz w:val="16"/>
        </w:rPr>
        <w:t xml:space="preserve">, despite international interventions and initiatives such as ‘de-escalation zones’ and humanitarian pauses, as well as parallel political negotiations at the UN and at Astana. In a bleak and hopeless assessment of the future of Syria, just 4% of Americans believe there will be peace in the country within the next year. As brutal offensives continue in Eastern Ghouta and Idlib, Syrian refugees are being increasingly pressured to return to Syria before their safety can be assured. In 2017, nearly 10,000 people a day fled their homes in Syria because of fighting. </w:t>
      </w:r>
      <w:r w:rsidRPr="00BB5C37">
        <w:rPr>
          <w:rStyle w:val="Emphasis"/>
          <w:highlight w:val="yellow"/>
        </w:rPr>
        <w:t>The poll found that 60% of Americans who expressed an opinion are supportive of resettling refugees in the US</w:t>
      </w:r>
      <w:r w:rsidRPr="00BB5C37">
        <w:rPr>
          <w:rStyle w:val="Emphasis"/>
        </w:rPr>
        <w:t xml:space="preserve">, </w:t>
      </w:r>
      <w:r w:rsidRPr="00BB5C37">
        <w:rPr>
          <w:sz w:val="16"/>
        </w:rPr>
        <w:t xml:space="preserve">yet the Trump administration is not only on track to miss its own historically low resettlement target this year, while IRC analysis projects only approximately 100 Syrian refugees will be resettled to the US in 2018 (compared to over 6,500 last year) - this represents 0.002% of all Syrian refugees. </w:t>
      </w:r>
      <w:r w:rsidRPr="00BB5C37">
        <w:rPr>
          <w:rStyle w:val="StyleUnderline"/>
          <w:highlight w:val="yellow"/>
        </w:rPr>
        <w:t>The poll also reveals an increasingly politically-polarized view of refugees</w:t>
      </w:r>
      <w:r w:rsidRPr="00BB5C37">
        <w:rPr>
          <w:rStyle w:val="StyleUnderline"/>
        </w:rPr>
        <w:t xml:space="preserve"> in the United States. Of those who gave an opinion, </w:t>
      </w:r>
      <w:r w:rsidRPr="00BB5C37">
        <w:rPr>
          <w:rStyle w:val="StyleUnderline"/>
          <w:highlight w:val="yellow"/>
        </w:rPr>
        <w:t>74% of Clinton supporters are in favour</w:t>
      </w:r>
      <w:r w:rsidRPr="00BB5C37">
        <w:rPr>
          <w:rStyle w:val="StyleUnderline"/>
        </w:rPr>
        <w:t xml:space="preserve"> of the government providing support to Syrians and Syrian refugees, </w:t>
      </w:r>
      <w:r w:rsidRPr="00BB5C37">
        <w:rPr>
          <w:rStyle w:val="StyleUnderline"/>
          <w:highlight w:val="yellow"/>
        </w:rPr>
        <w:t>compared to 45% of Trump supporters</w:t>
      </w:r>
      <w:r w:rsidRPr="00BB5C37">
        <w:rPr>
          <w:rStyle w:val="StyleUnderline"/>
        </w:rPr>
        <w:t xml:space="preserve">. Half of Trump supporters think that the US should not host any refugees from Syria, while only 7% of Clinton supporters share this view. </w:t>
      </w:r>
      <w:r w:rsidRPr="00BB5C37">
        <w:rPr>
          <w:sz w:val="16"/>
        </w:rPr>
        <w:t xml:space="preserve">And, of those who gave an opinion, while 93% of Clinton supporters do not believe Syrians should be sent back before </w:t>
      </w:r>
      <w:proofErr w:type="gramStart"/>
      <w:r w:rsidRPr="00BB5C37">
        <w:rPr>
          <w:sz w:val="16"/>
        </w:rPr>
        <w:t>it’s</w:t>
      </w:r>
      <w:proofErr w:type="gramEnd"/>
      <w:r w:rsidRPr="00BB5C37">
        <w:rPr>
          <w:sz w:val="16"/>
        </w:rPr>
        <w:t xml:space="preserve"> safe, only 71% of Trump supporters agree. </w:t>
      </w:r>
    </w:p>
    <w:p w14:paraId="6B5547F2" w14:textId="77777777" w:rsidR="00C62DDF" w:rsidRPr="00BB5C37" w:rsidRDefault="00C62DDF" w:rsidP="00C62DDF">
      <w:pPr>
        <w:pStyle w:val="Heading4"/>
      </w:pPr>
      <w:r w:rsidRPr="00BB5C37">
        <w:t>There’s high support for Syrian refugee admissions</w:t>
      </w:r>
    </w:p>
    <w:p w14:paraId="41B5F4F7" w14:textId="77777777" w:rsidR="00C62DDF" w:rsidRPr="00BB5C37" w:rsidRDefault="00C62DDF" w:rsidP="00C62DDF">
      <w:r w:rsidRPr="00BB5C37">
        <w:rPr>
          <w:rStyle w:val="Style13ptBold"/>
        </w:rPr>
        <w:t>AV Press 15</w:t>
      </w:r>
      <w:r w:rsidRPr="00BB5C37">
        <w:t xml:space="preserve"> (America’s Voice, “New Poll: Americans Support Syrian Refugee Admissions, Strongly Favor Legalization over Deportation and View Immigrants as Strengthening the Nation”, https://americasvoice.org/press_releases/new-poll-americans-support-syrian-refugee-admissions-strongly-favor-legalization-over-deportation-and-view-immigrants-as-strengthening-the-nation/) ALH</w:t>
      </w:r>
    </w:p>
    <w:p w14:paraId="7C8390DA" w14:textId="77777777" w:rsidR="00C62DDF" w:rsidRPr="00BB5C37" w:rsidRDefault="00C62DDF" w:rsidP="00C62DDF">
      <w:pPr>
        <w:rPr>
          <w:sz w:val="16"/>
        </w:rPr>
      </w:pPr>
      <w:r w:rsidRPr="00BB5C37">
        <w:rPr>
          <w:rStyle w:val="StyleUnderline"/>
        </w:rPr>
        <w:t xml:space="preserve">Amidst ongoing attention to the vile rhetoric and nativist proposals from Donald Trump – and strongly backed by his supporters – new polling from Public Religion Research Institute (PRRI) adds a welcome reminder that </w:t>
      </w:r>
      <w:r w:rsidRPr="00BB5C37">
        <w:rPr>
          <w:rStyle w:val="StyleUnderline"/>
          <w:highlight w:val="yellow"/>
        </w:rPr>
        <w:t>the majority of Americans are not swayed by Trump’s fearmongering</w:t>
      </w:r>
      <w:r w:rsidRPr="00BB5C37">
        <w:rPr>
          <w:rStyle w:val="StyleUnderline"/>
        </w:rPr>
        <w:t xml:space="preserve">. PRRI is a high-respected non-partisan public opinion research organization, and the key findings regarding refugees and immigrants are as follows: </w:t>
      </w:r>
      <w:r w:rsidRPr="00BB5C37">
        <w:rPr>
          <w:sz w:val="16"/>
        </w:rPr>
        <w:t xml:space="preserve">A Majority of Americans Support Syrian Refugee Resettlement in America: </w:t>
      </w:r>
      <w:r w:rsidRPr="00BB5C37">
        <w:rPr>
          <w:rStyle w:val="StyleUnderline"/>
        </w:rPr>
        <w:t xml:space="preserve">When asked their preference if the U.S. should “allow refugees from Syria into the United States as long as they go through a security clearance process” or if the U.S. “should not allow any refugees from Syria into the United States at this time,” </w:t>
      </w:r>
      <w:r w:rsidRPr="00BB5C37">
        <w:rPr>
          <w:rStyle w:val="StyleUnderline"/>
          <w:highlight w:val="yellow"/>
        </w:rPr>
        <w:t>Americans support allowing Syrian refugees to resettle in America by a 53%-41% margin</w:t>
      </w:r>
      <w:r w:rsidRPr="00BB5C37">
        <w:rPr>
          <w:rStyle w:val="StyleUnderline"/>
        </w:rPr>
        <w:t xml:space="preserve">. </w:t>
      </w:r>
      <w:r w:rsidRPr="00BB5C37">
        <w:rPr>
          <w:sz w:val="16"/>
        </w:rPr>
        <w:t>As PRRI’s poll summary recaps, “Despite heightened concerns about terrorism—and political rhetoric linking Muslim refugees to the threat of terrorism—</w:t>
      </w:r>
      <w:r w:rsidRPr="00BB5C37">
        <w:rPr>
          <w:rStyle w:val="StyleUnderline"/>
        </w:rPr>
        <w:t xml:space="preserve">a </w:t>
      </w:r>
      <w:r w:rsidRPr="00BB5C37">
        <w:rPr>
          <w:rStyle w:val="StyleUnderline"/>
          <w:highlight w:val="yellow"/>
        </w:rPr>
        <w:t>majority (53%) of Americans support allowing Syrian refugees to come to the U.S</w:t>
      </w:r>
      <w:r w:rsidRPr="00BB5C37">
        <w:rPr>
          <w:rStyle w:val="StyleUnderline"/>
        </w:rPr>
        <w:t xml:space="preserve">. provided </w:t>
      </w:r>
      <w:r w:rsidRPr="00BB5C37">
        <w:rPr>
          <w:rStyle w:val="StyleUnderline"/>
          <w:highlight w:val="yellow"/>
        </w:rPr>
        <w:t>they go through a security clearance process</w:t>
      </w:r>
      <w:r w:rsidRPr="00BB5C37">
        <w:rPr>
          <w:rStyle w:val="StyleUnderline"/>
        </w:rPr>
        <w:t xml:space="preserve">. However, more than four in ten (41%) oppose admitting Syrian refugees into the country. There are major partisan divisions in views about admitting Syrian refugees. </w:t>
      </w:r>
      <w:r w:rsidRPr="00BB5C37">
        <w:rPr>
          <w:rStyle w:val="StyleUnderline"/>
          <w:highlight w:val="yellow"/>
        </w:rPr>
        <w:t>Democrats are much more likely</w:t>
      </w:r>
      <w:r w:rsidRPr="00BB5C37">
        <w:rPr>
          <w:rStyle w:val="StyleUnderline"/>
        </w:rPr>
        <w:t xml:space="preserve"> than Republicans to support allowing Syrian refugees into the U.S. (63% vs. 35%, respectively). </w:t>
      </w:r>
      <w:r w:rsidRPr="00BB5C37">
        <w:rPr>
          <w:rStyle w:val="StyleUnderline"/>
          <w:highlight w:val="yellow"/>
        </w:rPr>
        <w:t>A majority (56%) of independents also favor admitting Syrian refugees</w:t>
      </w:r>
      <w:r w:rsidRPr="00BB5C37">
        <w:rPr>
          <w:rStyle w:val="StyleUnderline"/>
        </w:rPr>
        <w:t xml:space="preserve">.” </w:t>
      </w:r>
      <w:r w:rsidRPr="00BB5C37">
        <w:rPr>
          <w:sz w:val="16"/>
        </w:rPr>
        <w:t xml:space="preserve">By a 4:1 Margin, Public Supports “Stay Here” over “Get Out” Policies for Undocumented Immigrants: By a 4:1 margin (78% to 18%), Americans back either a pathway to citizenship (63%) or legalization short of citizenship (15%) instead of deportation-focused policies (18%). As the PRRI poll summary states, “support for comprehensive immigration reform also continues to be robust. More than six in ten (63%) say that the immigration system should allow immigrants who are now living in the U.S. illegally a way to become citizens provided they meet certain requirements; 15 percent of the public say immigrants should be allowed to become permanent legal residents, but should not be granted citizenship; and roughly one in five (18%) say all immigrants living in the U.S. illegally should be deported. Support for a path to citizenship for immigrants currently living in the country illegally has been incredibly stable since early 2013.” </w:t>
      </w:r>
      <w:r w:rsidRPr="00BB5C37">
        <w:rPr>
          <w:rStyle w:val="StyleUnderline"/>
        </w:rPr>
        <w:t>More Americans View Immigrants as Strengthening America</w:t>
      </w:r>
      <w:r w:rsidRPr="00BB5C37">
        <w:rPr>
          <w:sz w:val="16"/>
        </w:rPr>
        <w:t xml:space="preserve">: When asked about “the growing numbers of newcomers from other countries,” Americans still view immigrants as </w:t>
      </w:r>
      <w:proofErr w:type="gramStart"/>
      <w:r w:rsidRPr="00BB5C37">
        <w:rPr>
          <w:sz w:val="16"/>
        </w:rPr>
        <w:t>a strength</w:t>
      </w:r>
      <w:proofErr w:type="gramEnd"/>
      <w:r w:rsidRPr="00BB5C37">
        <w:rPr>
          <w:sz w:val="16"/>
        </w:rPr>
        <w:t>, not a threat. According to PRRI’s poll summary, “</w:t>
      </w:r>
      <w:r w:rsidRPr="00BB5C37">
        <w:rPr>
          <w:rStyle w:val="StyleUnderline"/>
          <w:highlight w:val="yellow"/>
        </w:rPr>
        <w:t>Roughly half (48%) of Americans say the growing number of newcomers from other countries strengthen American society</w:t>
      </w:r>
      <w:r w:rsidRPr="00BB5C37">
        <w:rPr>
          <w:rStyle w:val="StyleUnderline"/>
        </w:rPr>
        <w:t>, compared to 35% who say they threaten traditional American customs and values.</w:t>
      </w:r>
      <w:r w:rsidRPr="00BB5C37">
        <w:rPr>
          <w:sz w:val="16"/>
        </w:rPr>
        <w:t xml:space="preserve"> Roughly one in ten (11%) Americans agree with both or neither statements, while seven percent offer no opinion. </w:t>
      </w:r>
      <w:r w:rsidRPr="00BB5C37">
        <w:rPr>
          <w:rStyle w:val="StyleUnderline"/>
        </w:rPr>
        <w:t xml:space="preserve">Stark partisan differences in views about immigration endure. Republicans are roughly twice as likely as Democrats to say that newcomers from other countries represent a threat to traditional American customs and values (53% vs. 27%, respectively). </w:t>
      </w:r>
      <w:r w:rsidRPr="00BB5C37">
        <w:rPr>
          <w:rStyle w:val="StyleUnderline"/>
          <w:highlight w:val="yellow"/>
        </w:rPr>
        <w:t>A majority (56%) of Democrats say that immigrants strengthen American society</w:t>
      </w:r>
      <w:r w:rsidRPr="00BB5C37">
        <w:rPr>
          <w:rStyle w:val="StyleUnderline"/>
        </w:rPr>
        <w:t xml:space="preserve">. </w:t>
      </w:r>
      <w:r w:rsidRPr="00BB5C37">
        <w:rPr>
          <w:sz w:val="16"/>
        </w:rPr>
        <w:t>The views of independents are nearly identical to the views of Americans overall.” Of note and despite what we’re witnessing from Trump and his fellow GOP presidential contenders, the first two times PRRI asked this question (in August 2011 and February 2013), the percentage of respondents viewing newcomers as “threatening” American society was actually higher than currently (42% and 40% respectively, compared to 35% now). According to Frank Sharry, Executive Director of America’s Voice, “</w:t>
      </w:r>
      <w:r w:rsidRPr="00BB5C37">
        <w:rPr>
          <w:rStyle w:val="StyleUnderline"/>
        </w:rPr>
        <w:t>The findings underscore a growing partisan gap</w:t>
      </w:r>
      <w:r w:rsidRPr="00BB5C37">
        <w:rPr>
          <w:sz w:val="16"/>
        </w:rPr>
        <w:t>. While most Americans embrace newcomers and policies that welcome them, most Republicans do not. This strongly suggests that current spasm of xenophobic rhetoric and proposals says much more about the state of today’s GOP than it says about the extent of nativism in today’s America. Let us hope that enough Republicans regain their senses and move their party to join with the majority of Americans so that we strengthen our tradition as a nation of immigrants and a haven for the persecuted. If not, they will find themselves on the losing side of the upcoming national election and the wrong side of history.”</w:t>
      </w:r>
    </w:p>
    <w:p w14:paraId="15C8745B" w14:textId="77777777" w:rsidR="00C62DDF" w:rsidRPr="00BB5C37" w:rsidRDefault="00C62DDF" w:rsidP="00C62DDF">
      <w:pPr>
        <w:pStyle w:val="Heading3"/>
      </w:pPr>
      <w:proofErr w:type="gramStart"/>
      <w:r w:rsidRPr="00BB5C37">
        <w:t>polls</w:t>
      </w:r>
      <w:proofErr w:type="gramEnd"/>
      <w:r w:rsidRPr="00BB5C37">
        <w:t xml:space="preserve"> inconclusive</w:t>
      </w:r>
    </w:p>
    <w:p w14:paraId="46247C8F" w14:textId="77777777" w:rsidR="00C62DDF" w:rsidRPr="00BB5C37" w:rsidRDefault="00C62DDF" w:rsidP="00C62DDF">
      <w:pPr>
        <w:pStyle w:val="Heading4"/>
      </w:pPr>
      <w:r w:rsidRPr="00BB5C37">
        <w:t>Polls are inconclusive – there’s no clear way to survey attitudes about specific refugee policies</w:t>
      </w:r>
    </w:p>
    <w:p w14:paraId="00CB47F4" w14:textId="77777777" w:rsidR="00C62DDF" w:rsidRPr="00BB5C37" w:rsidRDefault="00C62DDF" w:rsidP="00C62DDF">
      <w:r w:rsidRPr="00BB5C37">
        <w:rPr>
          <w:rStyle w:val="Style13ptBold"/>
        </w:rPr>
        <w:t>Neufeld 17</w:t>
      </w:r>
      <w:r w:rsidRPr="00BB5C37">
        <w:t xml:space="preserve"> (Jeremy L, He is a graduate of the University of Maryland, College Park, where he received a B.S. in Economics, “WHAT AMERICANS THINK ABOUT REFUGEES IS MORE COMPLICATED THAN YOU THINK”, Niskanen Center, https://niskanencenter.org/blog/americans-attitudes-refugees/) ALH</w:t>
      </w:r>
    </w:p>
    <w:p w14:paraId="78961DC0" w14:textId="32003A03" w:rsidR="00C62DDF" w:rsidRPr="00BB5C37" w:rsidRDefault="00C62DDF" w:rsidP="00C62DDF">
      <w:pPr>
        <w:rPr>
          <w:sz w:val="16"/>
        </w:rPr>
      </w:pPr>
      <w:r w:rsidRPr="00BB5C37">
        <w:rPr>
          <w:sz w:val="16"/>
        </w:rPr>
        <w:t xml:space="preserve">This piece is a close examination of public opinion polling on the question of refugee resettlement specifically. This reveals a more fragmented picture. </w:t>
      </w:r>
      <w:r w:rsidRPr="00BB5C37">
        <w:rPr>
          <w:rStyle w:val="StyleUnderline"/>
        </w:rPr>
        <w:t xml:space="preserve">Americans’ attitudes toward refugees aren’t overly welcoming, but neither are they overly hostile. </w:t>
      </w:r>
      <w:r w:rsidRPr="00BB5C37">
        <w:rPr>
          <w:rStyle w:val="StyleUnderline"/>
          <w:highlight w:val="yellow"/>
        </w:rPr>
        <w:t>The most accurate way to summarize public opinion on refugees is: it’s complicated</w:t>
      </w:r>
      <w:r w:rsidRPr="00BB5C37">
        <w:rPr>
          <w:rStyle w:val="StyleUnderline"/>
        </w:rPr>
        <w:t xml:space="preserve">. </w:t>
      </w:r>
      <w:r w:rsidRPr="00BB5C37">
        <w:rPr>
          <w:sz w:val="16"/>
        </w:rPr>
        <w:t>THE BAD Looking back at polls from the last few years, whiz kid Harry Enten from FiveThirtyEight, concluded that “</w:t>
      </w:r>
      <w:r w:rsidRPr="00BB5C37">
        <w:rPr>
          <w:rStyle w:val="StyleUnderline"/>
        </w:rPr>
        <w:t>Americans seem OK with lowering the number of refugees accepted by the U.S</w:t>
      </w:r>
      <w:r w:rsidRPr="00BB5C37">
        <w:rPr>
          <w:sz w:val="16"/>
        </w:rPr>
        <w:t xml:space="preserve">., but outright bans are not likely to be popular.” Enten is right that </w:t>
      </w:r>
      <w:r w:rsidRPr="00BB5C37">
        <w:rPr>
          <w:rStyle w:val="StyleUnderline"/>
        </w:rPr>
        <w:t xml:space="preserve">Americans have historically supported reductions in refugee resettlement. Old Gallup polls purport to track public support for refugees (more on this later) and the results do not portray Americans in most humanitarian light. They show that recent minority support for accepting 10,000 Syrian refugees was higher than the support for a plan to accept Jewish children fleeing the Nazis years ago. </w:t>
      </w:r>
      <w:r w:rsidRPr="00BB5C37">
        <w:rPr>
          <w:sz w:val="16"/>
        </w:rPr>
        <w:t xml:space="preserve">This historic anti-refugee bias of public opinion should give us immediate pause in how good a guide public support is in the first place, especially considering all of the economic, national security, and humanitarian reasons in favor of resettlement. However, </w:t>
      </w:r>
      <w:r w:rsidRPr="00BB5C37">
        <w:rPr>
          <w:rStyle w:val="StyleUnderline"/>
        </w:rPr>
        <w:t>untangling public opinion polling complicates the narrative,</w:t>
      </w:r>
      <w:r w:rsidRPr="00BB5C37">
        <w:rPr>
          <w:sz w:val="16"/>
        </w:rPr>
        <w:t xml:space="preserve"> revealing a messier story than appears at first glance. AND THE UGLY </w:t>
      </w:r>
      <w:r w:rsidRPr="00BB5C37">
        <w:rPr>
          <w:rStyle w:val="StyleUnderline"/>
          <w:highlight w:val="yellow"/>
        </w:rPr>
        <w:t>The survey results below show much more variation than the simple summary we so often hear and repeated above</w:t>
      </w:r>
      <w:r w:rsidRPr="00BB5C37">
        <w:rPr>
          <w:rStyle w:val="StyleUnderline"/>
        </w:rPr>
        <w:t xml:space="preserve">—that Americans reject refugees. In fact, </w:t>
      </w:r>
      <w:r w:rsidRPr="00BB5C37">
        <w:rPr>
          <w:rStyle w:val="StyleUnderline"/>
          <w:highlight w:val="yellow"/>
        </w:rPr>
        <w:t>most polls show net support for Syrian refugee resettlement</w:t>
      </w:r>
      <w:r w:rsidRPr="00BB5C37">
        <w:rPr>
          <w:rStyle w:val="StyleUnderline"/>
        </w:rPr>
        <w:t>. Even if we did want to rely heavily on the polling in crafting policy</w:t>
      </w:r>
      <w:r w:rsidRPr="00BB5C37">
        <w:rPr>
          <w:rStyle w:val="StyleUnderline"/>
          <w:highlight w:val="yellow"/>
        </w:rPr>
        <w:t xml:space="preserve">, </w:t>
      </w:r>
      <w:r w:rsidRPr="00BB5C37">
        <w:rPr>
          <w:rStyle w:val="Emphasis"/>
          <w:highlight w:val="yellow"/>
        </w:rPr>
        <w:t>it’s not clear which polls we should use or how we ought to interpret the conflicting answers</w:t>
      </w:r>
      <w:r w:rsidRPr="00BB5C37">
        <w:rPr>
          <w:rStyle w:val="Emphasis"/>
        </w:rPr>
        <w:t xml:space="preserve">. </w:t>
      </w:r>
      <w:proofErr w:type="gramStart"/>
      <w:r w:rsidRPr="00BB5C37">
        <w:rPr>
          <w:sz w:val="16"/>
        </w:rPr>
        <w:t>polls1</w:t>
      </w:r>
      <w:proofErr w:type="gramEnd"/>
      <w:r w:rsidRPr="00BB5C37">
        <w:rPr>
          <w:sz w:val="16"/>
        </w:rPr>
        <w:t xml:space="preserve"> </w:t>
      </w:r>
      <w:r w:rsidRPr="00BB5C37">
        <w:rPr>
          <w:rStyle w:val="StyleUnderline"/>
        </w:rPr>
        <w:t>Some polling questions</w:t>
      </w:r>
      <w:r w:rsidRPr="00BB5C37">
        <w:rPr>
          <w:sz w:val="16"/>
        </w:rPr>
        <w:t xml:space="preserve">, like the Brookings poll which shows double digit net support for refugees, </w:t>
      </w:r>
      <w:r w:rsidRPr="00BB5C37">
        <w:rPr>
          <w:rStyle w:val="StyleUnderline"/>
        </w:rPr>
        <w:t xml:space="preserve">give basic and unbiased information about the refugee program, which we should care about if we are interested in informed opinion. </w:t>
      </w:r>
      <w:r w:rsidRPr="00BB5C37">
        <w:rPr>
          <w:sz w:val="16"/>
        </w:rPr>
        <w:t xml:space="preserve">For instance, </w:t>
      </w:r>
      <w:r w:rsidRPr="00BB5C37">
        <w:rPr>
          <w:rStyle w:val="StyleUnderline"/>
          <w:highlight w:val="yellow"/>
        </w:rPr>
        <w:t>polls can give the definition of what a refugee is or describe the process by which refugees are admitted</w:t>
      </w:r>
      <w:r w:rsidRPr="00BB5C37">
        <w:rPr>
          <w:rStyle w:val="StyleUnderline"/>
        </w:rPr>
        <w:t xml:space="preserve">, and this apparently increases support for resettlement. Other polls, however, </w:t>
      </w:r>
      <w:r w:rsidRPr="00BB5C37">
        <w:rPr>
          <w:rStyle w:val="StyleUnderline"/>
          <w:highlight w:val="yellow"/>
        </w:rPr>
        <w:t>posit hypothetical policies that were never seriously proposed</w:t>
      </w:r>
      <w:r w:rsidRPr="00BB5C37">
        <w:rPr>
          <w:rStyle w:val="StyleUnderline"/>
        </w:rPr>
        <w:t xml:space="preserve"> as described</w:t>
      </w:r>
      <w:r w:rsidRPr="00BB5C37">
        <w:rPr>
          <w:sz w:val="16"/>
        </w:rPr>
        <w:t xml:space="preserve">, like the Bloomberg poll that brings up the idea of a religious test for refugees. This decreases overall support reported by the poll. </w:t>
      </w:r>
      <w:proofErr w:type="gramStart"/>
      <w:r w:rsidRPr="00BB5C37">
        <w:rPr>
          <w:sz w:val="16"/>
        </w:rPr>
        <w:t>polls2</w:t>
      </w:r>
      <w:proofErr w:type="gramEnd"/>
      <w:r w:rsidRPr="00BB5C37">
        <w:rPr>
          <w:sz w:val="16"/>
        </w:rPr>
        <w:t xml:space="preserve"> This polling done on specific policy proposals is even harder to draw conclusions from because it is ambiguous what opposition to the policy represents. A person may respond that he opposes admitting 10,000 Syrian refugees because he thinks the number is too high, or because he thinks it too low. This problem plagues all of the Gallup polling which purports to show consistent historical opposition to refugees. And, </w:t>
      </w:r>
      <w:r w:rsidRPr="00BB5C37">
        <w:rPr>
          <w:rStyle w:val="StyleUnderline"/>
          <w:highlight w:val="yellow"/>
        </w:rPr>
        <w:t>without sufficient background knowledge</w:t>
      </w:r>
      <w:r w:rsidRPr="00BB5C37">
        <w:rPr>
          <w:rStyle w:val="StyleUnderline"/>
        </w:rPr>
        <w:t xml:space="preserve"> of the relative size of proposed admissions and the refugee program as a whole, </w:t>
      </w:r>
      <w:r w:rsidRPr="00BB5C37">
        <w:rPr>
          <w:rStyle w:val="StyleUnderline"/>
          <w:highlight w:val="yellow"/>
        </w:rPr>
        <w:t>respondents are more likely to report that they are opposed to the plan</w:t>
      </w:r>
      <w:r w:rsidRPr="00BB5C37">
        <w:rPr>
          <w:rStyle w:val="StyleUnderline"/>
        </w:rPr>
        <w:t>.</w:t>
      </w:r>
      <w:r w:rsidRPr="00BB5C37">
        <w:rPr>
          <w:sz w:val="16"/>
        </w:rPr>
        <w:t xml:space="preserve"> </w:t>
      </w:r>
      <w:r w:rsidRPr="00BB5C37">
        <w:rPr>
          <w:rStyle w:val="StyleUnderline"/>
        </w:rPr>
        <w:t xml:space="preserve">Not to mention, </w:t>
      </w:r>
      <w:r w:rsidRPr="00BB5C37">
        <w:rPr>
          <w:rStyle w:val="StyleUnderline"/>
          <w:highlight w:val="yellow"/>
        </w:rPr>
        <w:t>the mere association of a policy with the President who proposed it can skew</w:t>
      </w:r>
      <w:r w:rsidRPr="00BB5C37">
        <w:rPr>
          <w:rStyle w:val="StyleUnderline"/>
        </w:rPr>
        <w:t xml:space="preserve"> the results. </w:t>
      </w:r>
      <w:r w:rsidRPr="00BB5C37">
        <w:rPr>
          <w:sz w:val="16"/>
        </w:rPr>
        <w:t>For all the ambiguity</w:t>
      </w:r>
      <w:r w:rsidRPr="00BB5C37">
        <w:rPr>
          <w:rStyle w:val="StyleUnderline"/>
        </w:rPr>
        <w:t xml:space="preserve">, we see widespread reporting on these problematic polls as if they were clear-cut and definitive. </w:t>
      </w:r>
      <w:r w:rsidRPr="00BB5C37">
        <w:rPr>
          <w:sz w:val="16"/>
        </w:rPr>
        <w:t xml:space="preserve">Still other polls were widely reported on but should be dismissed entirely since the survey questions contained factually incorrect information. For instance, a 2016 Rasmussen poll supposedly showed a rejection of Obama’s proposed policies but falsely claimed in the question that Obama wanted to bring in 110,000 refugees in one year from Africa and the Middle East alone—leading to an unsurprising reduction in the support for refugees. </w:t>
      </w:r>
      <w:r w:rsidRPr="00BB5C37">
        <w:rPr>
          <w:rStyle w:val="StyleUnderline"/>
        </w:rPr>
        <w:t xml:space="preserve">Other </w:t>
      </w:r>
      <w:r w:rsidRPr="00BB5C37">
        <w:rPr>
          <w:rStyle w:val="StyleUnderline"/>
          <w:highlight w:val="yellow"/>
        </w:rPr>
        <w:t>polls</w:t>
      </w:r>
      <w:r w:rsidRPr="00BB5C37">
        <w:rPr>
          <w:rStyle w:val="StyleUnderline"/>
        </w:rPr>
        <w:t xml:space="preserve">, like the 2016 GlobeScan poll, </w:t>
      </w:r>
      <w:r w:rsidRPr="00BB5C37">
        <w:rPr>
          <w:rStyle w:val="StyleUnderline"/>
          <w:highlight w:val="yellow"/>
        </w:rPr>
        <w:t>used unconventional methods and generous interpretation</w:t>
      </w:r>
      <w:r w:rsidRPr="00BB5C37">
        <w:rPr>
          <w:rStyle w:val="StyleUnderline"/>
        </w:rPr>
        <w:t xml:space="preserve">, exaggerating American support for refugees. </w:t>
      </w:r>
      <w:r w:rsidRPr="00BB5C37">
        <w:rPr>
          <w:sz w:val="16"/>
        </w:rPr>
        <w:t xml:space="preserve">All this is to say, </w:t>
      </w:r>
      <w:r w:rsidRPr="00BB5C37">
        <w:rPr>
          <w:rStyle w:val="StyleUnderline"/>
          <w:highlight w:val="yellow"/>
        </w:rPr>
        <w:t>polling reveals a complicated picture</w:t>
      </w:r>
      <w:r w:rsidRPr="00BB5C37">
        <w:rPr>
          <w:rStyle w:val="StyleUnderline"/>
        </w:rPr>
        <w:t>. It is inaccurate to say Americans have been overwhelmingly open to refugees but it is also inaccurate to say they have been consistently opposed to allowing refugees.</w:t>
      </w:r>
      <w:r w:rsidRPr="00BB5C37">
        <w:rPr>
          <w:sz w:val="16"/>
        </w:rPr>
        <w:t xml:space="preserve"> The oversimplification of public opinion gives ideologues on either side the chance to say their case is on the side of the “the people” or alternatively, gives some cause to dismiss the public altogether. </w:t>
      </w:r>
      <w:proofErr w:type="gramStart"/>
      <w:r w:rsidRPr="00BB5C37">
        <w:rPr>
          <w:sz w:val="16"/>
        </w:rPr>
        <w:t>But the truth is far messier, and public opinion often trails elite opinion rather than vice versa.</w:t>
      </w:r>
      <w:proofErr w:type="gramEnd"/>
      <w:r w:rsidRPr="00BB5C37">
        <w:rPr>
          <w:sz w:val="16"/>
        </w:rPr>
        <w:t xml:space="preserve"> Ultimately, polling is at best an imperfect guide to public opinion, which remains elusive. More honestly, it is a distraction, when we ought to judge policy on its merits and not on transient and indeterminate popularity.</w:t>
      </w:r>
    </w:p>
    <w:p w14:paraId="6BE2F5F3" w14:textId="5EFC555C" w:rsidR="00D36503" w:rsidRDefault="00D36503" w:rsidP="005F1503">
      <w:pPr>
        <w:pStyle w:val="Heading2"/>
      </w:pPr>
      <w:proofErr w:type="gramStart"/>
      <w:r w:rsidRPr="00BB5C37">
        <w:t>econ</w:t>
      </w:r>
      <w:proofErr w:type="gramEnd"/>
      <w:r w:rsidRPr="00BB5C37">
        <w:t xml:space="preserve"> da</w:t>
      </w:r>
    </w:p>
    <w:p w14:paraId="62A1B526" w14:textId="77777777" w:rsidR="000E4A07" w:rsidRPr="00BB5C37" w:rsidRDefault="000E4A07" w:rsidP="000E4A07">
      <w:pPr>
        <w:pStyle w:val="Heading4"/>
      </w:pPr>
      <w:bookmarkStart w:id="4" w:name="_GoBack"/>
      <w:r w:rsidRPr="00BB5C37">
        <w:rPr>
          <w:rStyle w:val="Style13ptBold"/>
          <w:b/>
        </w:rPr>
        <w:t>Trump will inevitably damage soft power</w:t>
      </w:r>
    </w:p>
    <w:p w14:paraId="70AF4DEA" w14:textId="77777777" w:rsidR="000E4A07" w:rsidRPr="00BB5C37" w:rsidRDefault="000E4A07" w:rsidP="000E4A07">
      <w:r w:rsidRPr="00BB5C37">
        <w:rPr>
          <w:rStyle w:val="Style13ptBold"/>
        </w:rPr>
        <w:t>Brands 18</w:t>
      </w:r>
      <w:r w:rsidRPr="00BB5C37">
        <w:t xml:space="preserve"> (Hal, Bloomberg Opinion columnist and the Henry Kissinger Distinguished Professor at Johns Hopkins University's School of Advanced International Studies and a senior fellow at the Center for Strategic and Budgetary Assessments, “Not Even Trump Can Obliterate America's Soft Power”, Bloomberg, https://www.bloomberg.com/view/articles/2018-07-05/china-s-weapons-of-trade-destruction-are-missing) ALH</w:t>
      </w:r>
    </w:p>
    <w:p w14:paraId="104D056B" w14:textId="77777777" w:rsidR="000E4A07" w:rsidRDefault="000E4A07" w:rsidP="000E4A07">
      <w:pPr>
        <w:rPr>
          <w:sz w:val="16"/>
        </w:rPr>
      </w:pPr>
      <w:r w:rsidRPr="00BB5C37">
        <w:rPr>
          <w:rStyle w:val="StyleUnderline"/>
        </w:rPr>
        <w:t xml:space="preserve">The downsides of President Donald Trump’s first year in office are legion, but among the most serious has undoubtedly been his effect on American soft power. </w:t>
      </w:r>
      <w:r w:rsidRPr="00BB5C37">
        <w:rPr>
          <w:sz w:val="16"/>
        </w:rPr>
        <w:t xml:space="preserve">Case in point is the global response to the president’s alleged remarks that the U.S. should no longer accept immigrants from “shithole countries” such as Haiti and various African nations — an episode that has once again shown how Trump excels at using the bully pulpit to bring down international condemnation on his own country. Yet, as I argue in my new book, “American Grand Strategy in the Age of Trump,” </w:t>
      </w:r>
      <w:r w:rsidRPr="00BB5C37">
        <w:rPr>
          <w:rStyle w:val="StyleUnderline"/>
        </w:rPr>
        <w:t>the president’s entire first year has represented a veritable assault on American soft power — one that will likely cause damage outlasting Trump’s time in office.</w:t>
      </w:r>
      <w:r w:rsidRPr="00BB5C37">
        <w:rPr>
          <w:sz w:val="16"/>
        </w:rPr>
        <w:t xml:space="preserve"> When we talk about America’s soft power, we are talking about several related things: the global perception that America is a flawed but basically admirable society; the sense that U.S. foreign policy serves not just its self-interest but the broader common well-being; the use of non-coercive tools to achieve diplomatic goals. </w:t>
      </w:r>
      <w:r w:rsidRPr="00BB5C37">
        <w:rPr>
          <w:rStyle w:val="StyleUnderline"/>
        </w:rPr>
        <w:t>Over the decades, the U.S. has benefited enormously from all these forms of soft power</w:t>
      </w:r>
      <w:r w:rsidRPr="00BB5C37">
        <w:rPr>
          <w:sz w:val="16"/>
        </w:rPr>
        <w:t xml:space="preserve">. During the Cold War, for instance, humanitarian assistance to needy countries and economic initiatives such as the Marshall Plan produced international goodwill that proved a crucial tool in the competition with the Soviet Union. Similarly, America’s democratic ideals have long allowed it to appeal to populations around the world, and the attractiveness of U.S. culture and society have given Washington influence with the citizenry of allies and adversaries alike. </w:t>
      </w:r>
      <w:r w:rsidRPr="00BB5C37">
        <w:rPr>
          <w:rStyle w:val="StyleUnderline"/>
        </w:rPr>
        <w:t>Soft power can easily be overestimated, of course:</w:t>
      </w:r>
      <w:r w:rsidRPr="00BB5C37">
        <w:rPr>
          <w:sz w:val="16"/>
        </w:rPr>
        <w:t xml:space="preserve"> The country of the Bill of Rights and “all men are created equal” is also the country with a tragic history of slavery and segregation. And the effect of U.S. soft power would be far less if Washington did not possess hard-power dominance. But on the whole, </w:t>
      </w:r>
      <w:r w:rsidRPr="00BB5C37">
        <w:rPr>
          <w:rStyle w:val="StyleUnderline"/>
        </w:rPr>
        <w:t xml:space="preserve">soft power acts as a significant force-multiplier, facilitating cooperation with friends, providing ideological advantages over enemies, and generally enhancing the impact of U.S. policy. </w:t>
      </w:r>
      <w:r w:rsidRPr="00BB5C37">
        <w:rPr>
          <w:sz w:val="16"/>
        </w:rPr>
        <w:t xml:space="preserve">Based on his record so far, however, </w:t>
      </w:r>
      <w:r w:rsidRPr="00BB5C37">
        <w:rPr>
          <w:rStyle w:val="StyleUnderline"/>
        </w:rPr>
        <w:t xml:space="preserve">Trump appears to have little understanding of the benefits soft power can provide. He has repeatedly talked down the power of the American example by arguing that his own country is morally no better than, say, Vladimir Putin’s Russia. And during his first year in office, Trump has undermined U.S. soft power in three particular ways. </w:t>
      </w:r>
      <w:r w:rsidRPr="00BB5C37">
        <w:rPr>
          <w:sz w:val="16"/>
        </w:rPr>
        <w:t xml:space="preserve">First, </w:t>
      </w:r>
      <w:r w:rsidRPr="00BB5C37">
        <w:rPr>
          <w:rStyle w:val="StyleUnderline"/>
        </w:rPr>
        <w:t>he has sought crippling budget cuts for the institutions that the U.S. government uses to exercise nonmilitary influence overseas</w:t>
      </w:r>
      <w:r w:rsidRPr="00BB5C37">
        <w:rPr>
          <w:sz w:val="16"/>
        </w:rPr>
        <w:t>. Mick Mulvaney, the director of the Office of Management and Budget, described the president’s first budget submission as “not a soft-power budget.” Indeed</w:t>
      </w:r>
      <w:r w:rsidRPr="00BB5C37">
        <w:rPr>
          <w:rStyle w:val="StyleUnderline"/>
        </w:rPr>
        <w:t>, it included trims of nearly 30 percent for the State Department and the U.S. Agency for International Development</w:t>
      </w:r>
      <w:r w:rsidRPr="00BB5C37">
        <w:rPr>
          <w:sz w:val="16"/>
        </w:rPr>
        <w:t xml:space="preserve">, and </w:t>
      </w:r>
      <w:r w:rsidRPr="00BB5C37">
        <w:rPr>
          <w:rStyle w:val="StyleUnderline"/>
        </w:rPr>
        <w:t>therefore</w:t>
      </w:r>
      <w:r w:rsidRPr="00BB5C37">
        <w:rPr>
          <w:sz w:val="16"/>
        </w:rPr>
        <w:t xml:space="preserve"> entailed </w:t>
      </w:r>
      <w:r w:rsidRPr="00BB5C37">
        <w:rPr>
          <w:rStyle w:val="StyleUnderline"/>
        </w:rPr>
        <w:t xml:space="preserve">drastic reductions in programs focusing on global public health, food security, women’s rights, and myriad other issues. </w:t>
      </w:r>
      <w:r w:rsidRPr="00BB5C37">
        <w:rPr>
          <w:sz w:val="16"/>
        </w:rPr>
        <w:t xml:space="preserve">The leaders of the Republican-controlled Congress promptly deemed the budget “dead on arrival,” because </w:t>
      </w:r>
      <w:r w:rsidRPr="00BB5C37">
        <w:rPr>
          <w:rStyle w:val="StyleUnderline"/>
        </w:rPr>
        <w:t>it would have severely weakened U.S. diplomacy, development aid and humanitarian assistance</w:t>
      </w:r>
      <w:r w:rsidRPr="00BB5C37">
        <w:rPr>
          <w:sz w:val="16"/>
        </w:rPr>
        <w:t xml:space="preserve"> — all of which the chairman of the Joint Chiefs of Staff, General Joseph Dunford, has deemed critical to achieving a lasting defeat of the Islamic State and other foreign policy objectives. But Trump’s disdain for the State Department has still had profound effects: The president of the American Foreign Service Association warned last fall that accomplished diplomats were leaving the department in droves, taking enormous institutional knowledge with them. Second, </w:t>
      </w:r>
      <w:r w:rsidRPr="00BB5C37">
        <w:rPr>
          <w:rStyle w:val="StyleUnderline"/>
        </w:rPr>
        <w:t>the president has attacked — head-on — the idea that the U.S. should stand for something more than its own self-interest.</w:t>
      </w:r>
      <w:r w:rsidRPr="00BB5C37">
        <w:rPr>
          <w:sz w:val="16"/>
        </w:rPr>
        <w:t xml:space="preserve"> A year ago, Trump used his inaugural address to frame U.S. foreign policy as a giveaway to an ungrateful world, and to call for a more narrowly nationalistic approach to American statecraft. The National Security Strategy released last month emphasized intense competition — not to preserve a liberal world order that benefits all nations who play by its rules, but on behalf of America's own economic and geopolitical interests. </w:t>
      </w:r>
      <w:r w:rsidRPr="00BB5C37">
        <w:rPr>
          <w:rStyle w:val="StyleUnderline"/>
        </w:rPr>
        <w:t>The president has also repeatedly derided America’s role as chief promoter of democracy and human rights</w:t>
      </w:r>
      <w:r w:rsidRPr="00BB5C37">
        <w:rPr>
          <w:sz w:val="16"/>
        </w:rPr>
        <w:t xml:space="preserve">, thereby undermining the ideological appeal of a nation that stands for universal values. In fact, he has undertaken policies — such as his persistent efforts to restrict immigration and exclude refugees from Muslim-majority nations — that are deemed cruel and discriminatory overseas. And, of course, </w:t>
      </w:r>
      <w:r w:rsidRPr="00BB5C37">
        <w:rPr>
          <w:rStyle w:val="StyleUnderline"/>
        </w:rPr>
        <w:t xml:space="preserve">he has described his foreign policy as “America First” — a label explicitly endorsing the idea that the U.S. must behave more selfishly in the world. </w:t>
      </w:r>
      <w:r w:rsidRPr="00BB5C37">
        <w:rPr>
          <w:sz w:val="16"/>
        </w:rPr>
        <w:t xml:space="preserve">Third, Trump has weakened American soft power through his own behavior. </w:t>
      </w:r>
      <w:r w:rsidRPr="00BB5C37">
        <w:rPr>
          <w:rStyle w:val="StyleUnderline"/>
        </w:rPr>
        <w:t>He is hardly the only president to say loathsome things, but he is unique in displaying his unattractive qualities so openly, so unembarrassedly, so repeatedly. The president’s use of racist and xenophobic appeals, his disdain for democratic norms, his generally crass style of rhetoric and action — all these characteristics have been dragging down global respect for America</w:t>
      </w:r>
      <w:r w:rsidRPr="00BB5C37">
        <w:rPr>
          <w:sz w:val="16"/>
        </w:rPr>
        <w:t xml:space="preserve"> since the moment he took office. The outraged global reaction to the “shithole countries” incident was sadly familiar — it mimicked the criticism the president earned through his refusal to condemn white supremacists after the violence last summer in Charlottesville, Virginia, as well as several other episodes. There is no ambiguity about the effect this is having. As early as June 2017, America’s global favorability in the Pew poll of global attitudes and trends had dropped from 64 percent at the end of Barack Obama’s presidency to 49 percent under Trump. Large majorities of global respondents described the American president as “intolerant,” “arrogant” and “dangerous.” Even Xi Jinping and Vladimir Putin — ambitious dictators of revisionist countries — had higher personal favorability ratings than Trump. As Trump’s own defense secretary, James Mattis, has remarked, the U.S. needs to “get the power of inspiration back.” That’s not going to happen as long as Trump is president. The real question is how long it will take American soft power to recover once he departs. </w:t>
      </w:r>
      <w:r w:rsidRPr="00BB5C37">
        <w:rPr>
          <w:rStyle w:val="StyleUnderline"/>
        </w:rPr>
        <w:t>The good news is that U.S. soft power has traditionally been quite resilient — it has survived globally unpopular presidents before</w:t>
      </w:r>
      <w:r w:rsidRPr="00BB5C37">
        <w:rPr>
          <w:sz w:val="16"/>
        </w:rPr>
        <w:t xml:space="preserve">. The reason for this, as the Harvard scholar Joseph Nye points out, is that </w:t>
      </w:r>
      <w:r w:rsidRPr="00BB5C37">
        <w:rPr>
          <w:rStyle w:val="StyleUnderline"/>
        </w:rPr>
        <w:t>over the long term U.S. soft power derives less from the image of any individual than from the broader attractiveness of America’s society, culture and political values.</w:t>
      </w:r>
      <w:r w:rsidRPr="00BB5C37">
        <w:rPr>
          <w:sz w:val="16"/>
        </w:rPr>
        <w:t xml:space="preserve"> The bad news, however, is that </w:t>
      </w:r>
      <w:r w:rsidRPr="00BB5C37">
        <w:rPr>
          <w:rStyle w:val="StyleUnderline"/>
        </w:rPr>
        <w:t xml:space="preserve">Trump can nonetheless do damage that will not be so easy to repair. </w:t>
      </w:r>
      <w:r w:rsidRPr="00BB5C37">
        <w:rPr>
          <w:sz w:val="16"/>
        </w:rPr>
        <w:t xml:space="preserve">As Nicholas Burns and Ryan Crocker, two of America’s most distinguished diplomats, have noted, the brain drain affecting the State Department today will have a lasting effect on America’s ability to exert non-military power effectively, because the department is losing so many individuals with experience that takes years or even decades to develop. (The fact that applications for entry-level spots in the Foreign Service are also down will make replacing that expertise all the harder.) More problematic still, even if Trump does not succeed in making the U.S. a less tolerant, less democratic, less attractive society, he may affect global views of America even after he leaves office. Once Trump is gone, most governments and populations around the world will probably breathe a sigh of relief. But they won’t forget that </w:t>
      </w:r>
      <w:r w:rsidRPr="00BB5C37">
        <w:rPr>
          <w:rStyle w:val="StyleUnderline"/>
        </w:rPr>
        <w:t xml:space="preserve">Americans elected such an individual as its president, and they will surely wonder what that says about the judgment and the character of the nation that has long claimed to be the “last, best hope of mankind.” </w:t>
      </w:r>
      <w:r w:rsidRPr="00BB5C37">
        <w:rPr>
          <w:sz w:val="16"/>
        </w:rPr>
        <w:t>Most of the countries the U.S. has traditionally worked with will be eager for their relationships with the superpower to get back to normal. Yet they will have seen what the U.S. electoral system is capable of producing, and so it will be a long time before the world ever looks at America quite the same way again.</w:t>
      </w:r>
    </w:p>
    <w:p w14:paraId="75D593A3" w14:textId="77777777" w:rsidR="000E4A07" w:rsidRDefault="000E4A07" w:rsidP="000E4A07">
      <w:pPr>
        <w:rPr>
          <w:sz w:val="16"/>
        </w:rPr>
      </w:pPr>
    </w:p>
    <w:p w14:paraId="1D8DD625" w14:textId="77777777" w:rsidR="000E4A07" w:rsidRPr="00BB5C37" w:rsidRDefault="000E4A07" w:rsidP="000E4A07">
      <w:pPr>
        <w:pStyle w:val="Heading4"/>
      </w:pPr>
      <w:r w:rsidRPr="00BB5C37">
        <w:t>Edwards is wrong—no decline in soft power</w:t>
      </w:r>
    </w:p>
    <w:p w14:paraId="655CFBB7" w14:textId="77777777" w:rsidR="000E4A07" w:rsidRPr="00BB5C37" w:rsidRDefault="000E4A07" w:rsidP="000E4A07">
      <w:r w:rsidRPr="00BB5C37">
        <w:rPr>
          <w:rStyle w:val="Style13ptBold"/>
        </w:rPr>
        <w:t xml:space="preserve">Rugh 2017 </w:t>
      </w:r>
      <w:r w:rsidRPr="00BB5C37">
        <w:t xml:space="preserve">(William Rugh, PhD (International Relations), Columbia University, professor of the practice in the Master of Science in Global Studies and International Relations program. In a 31-year career in the U.S. Foreign Service, he held nine diplomatic assignments in the Arab world. </w:t>
      </w:r>
      <w:proofErr w:type="gramStart"/>
      <w:r w:rsidRPr="00BB5C37">
        <w:t>American soft power and public diplomacy in the Arab world.</w:t>
      </w:r>
      <w:proofErr w:type="gramEnd"/>
      <w:r w:rsidRPr="00BB5C37">
        <w:t xml:space="preserve"> </w:t>
      </w:r>
      <w:proofErr w:type="gramStart"/>
      <w:r w:rsidRPr="00BB5C37">
        <w:t>Palgrave Communications.</w:t>
      </w:r>
      <w:proofErr w:type="gramEnd"/>
      <w:r w:rsidRPr="00BB5C37">
        <w:t xml:space="preserve"> Jan 2017 </w:t>
      </w:r>
      <w:hyperlink r:id="rId190" w:history="1">
        <w:r w:rsidRPr="00BB5C37">
          <w:rPr>
            <w:rStyle w:val="Hyperlink"/>
          </w:rPr>
          <w:t>https://www.nature.com/articles/palcomms2016104?WT.feed_name=subjects_politics-and-international-relations</w:t>
        </w:r>
      </w:hyperlink>
      <w:r w:rsidRPr="00BB5C37">
        <w:t xml:space="preserve"> NLB)</w:t>
      </w:r>
    </w:p>
    <w:p w14:paraId="3B31971D" w14:textId="77777777" w:rsidR="000E4A07" w:rsidRPr="00BB5C37" w:rsidRDefault="000E4A07" w:rsidP="000E4A07">
      <w:r w:rsidRPr="00BB5C37">
        <w:t>Has American power declined?</w:t>
      </w:r>
    </w:p>
    <w:p w14:paraId="787F0222" w14:textId="77777777" w:rsidR="000E4A07" w:rsidRDefault="000E4A07" w:rsidP="000E4A07">
      <w:pPr>
        <w:rPr>
          <w:sz w:val="16"/>
        </w:rPr>
      </w:pPr>
      <w:r w:rsidRPr="00BB5C37">
        <w:rPr>
          <w:rStyle w:val="StyleUnderline"/>
        </w:rPr>
        <w:t>A</w:t>
      </w:r>
      <w:r w:rsidRPr="00BB5C37">
        <w:rPr>
          <w:sz w:val="16"/>
        </w:rPr>
        <w:t xml:space="preserve"> broader </w:t>
      </w:r>
      <w:r w:rsidRPr="00BB5C37">
        <w:rPr>
          <w:rStyle w:val="StyleUnderline"/>
        </w:rPr>
        <w:t>question</w:t>
      </w:r>
      <w:r w:rsidRPr="00BB5C37">
        <w:rPr>
          <w:sz w:val="16"/>
        </w:rPr>
        <w:t xml:space="preserve"> than the one considered above </w:t>
      </w:r>
      <w:r w:rsidRPr="00BB5C37">
        <w:rPr>
          <w:rStyle w:val="StyleUnderline"/>
        </w:rPr>
        <w:t>is whether American power generally has declined</w:t>
      </w:r>
      <w:r w:rsidRPr="00BB5C37">
        <w:rPr>
          <w:sz w:val="16"/>
        </w:rPr>
        <w:t xml:space="preserve">. This is being debated by scholars and others and it is related to the soft power issue, since the perception that American power has declined, implicitly means a corresponding decline in America’s soft power. In his book “After the American Century: the Ends of US Culture in the Middle East”, </w:t>
      </w:r>
      <w:r w:rsidRPr="00BB5C37">
        <w:rPr>
          <w:rStyle w:val="StyleUnderline"/>
        </w:rPr>
        <w:t>Brian Edwards argues</w:t>
      </w:r>
      <w:r w:rsidRPr="00BB5C37">
        <w:rPr>
          <w:sz w:val="16"/>
        </w:rPr>
        <w:t xml:space="preserve"> that the phrase “</w:t>
      </w:r>
      <w:r w:rsidRPr="00BB5C37">
        <w:rPr>
          <w:rStyle w:val="StyleUnderline"/>
        </w:rPr>
        <w:t>American Century</w:t>
      </w:r>
      <w:r w:rsidRPr="00BB5C37">
        <w:rPr>
          <w:sz w:val="16"/>
        </w:rPr>
        <w:t xml:space="preserve">” used by the publisher Henry Luce in 1941, describing American global dominance due in part to soft power, </w:t>
      </w:r>
      <w:r w:rsidRPr="00BB5C37">
        <w:rPr>
          <w:rStyle w:val="StyleUnderline"/>
        </w:rPr>
        <w:t>no longer applies</w:t>
      </w:r>
      <w:r w:rsidRPr="00BB5C37">
        <w:rPr>
          <w:sz w:val="16"/>
        </w:rPr>
        <w:t xml:space="preserve"> (Edwards, 2016: 21). Edwards argues </w:t>
      </w:r>
      <w:r w:rsidRPr="00BB5C37">
        <w:rPr>
          <w:rStyle w:val="StyleUnderline"/>
        </w:rPr>
        <w:t>that America</w:t>
      </w:r>
      <w:r w:rsidRPr="00BB5C37">
        <w:rPr>
          <w:sz w:val="16"/>
        </w:rPr>
        <w:t xml:space="preserve"> in the twenty-first century </w:t>
      </w:r>
      <w:r w:rsidRPr="00BB5C37">
        <w:rPr>
          <w:rStyle w:val="StyleUnderline"/>
        </w:rPr>
        <w:t>is no longer the hegemon.</w:t>
      </w:r>
      <w:r w:rsidRPr="00BB5C37">
        <w:rPr>
          <w:sz w:val="16"/>
        </w:rPr>
        <w:t xml:space="preserve"> </w:t>
      </w:r>
      <w:r w:rsidRPr="00BB5C37">
        <w:rPr>
          <w:rStyle w:val="StyleUnderline"/>
        </w:rPr>
        <w:t>He makes his case largely by discussing</w:t>
      </w:r>
      <w:r w:rsidRPr="00BB5C37">
        <w:rPr>
          <w:sz w:val="16"/>
        </w:rPr>
        <w:t xml:space="preserve"> American cultural products—that is, elements and evidence of our </w:t>
      </w:r>
      <w:r w:rsidRPr="00BB5C37">
        <w:rPr>
          <w:rStyle w:val="StyleUnderline"/>
        </w:rPr>
        <w:t>soft power</w:t>
      </w:r>
      <w:r w:rsidRPr="00BB5C37">
        <w:rPr>
          <w:sz w:val="16"/>
        </w:rPr>
        <w:t xml:space="preserve">—and saying that they are no longer ubiquitous in the Middle East as they were in the past century. </w:t>
      </w:r>
      <w:r w:rsidRPr="00BB5C37">
        <w:rPr>
          <w:rStyle w:val="Emphasis"/>
        </w:rPr>
        <w:t>The Edwards thesis can be challenged on two counts</w:t>
      </w:r>
      <w:r w:rsidRPr="00BB5C37">
        <w:rPr>
          <w:sz w:val="16"/>
        </w:rPr>
        <w:t xml:space="preserve">. </w:t>
      </w:r>
      <w:r w:rsidRPr="00BB5C37">
        <w:rPr>
          <w:rStyle w:val="StyleUnderline"/>
        </w:rPr>
        <w:t>First</w:t>
      </w:r>
      <w:r w:rsidRPr="00BB5C37">
        <w:rPr>
          <w:sz w:val="16"/>
        </w:rPr>
        <w:t xml:space="preserve">, by far </w:t>
      </w:r>
      <w:r w:rsidRPr="00BB5C37">
        <w:rPr>
          <w:rStyle w:val="StyleUnderline"/>
        </w:rPr>
        <w:t>the most common foreign cultural and commercial products</w:t>
      </w:r>
      <w:r w:rsidRPr="00BB5C37">
        <w:rPr>
          <w:sz w:val="16"/>
        </w:rPr>
        <w:t>—</w:t>
      </w:r>
      <w:r w:rsidRPr="00BB5C37">
        <w:rPr>
          <w:rStyle w:val="StyleUnderline"/>
        </w:rPr>
        <w:t>symbols and carriers of soft power—that enter the Arab world from outside are from America, not other countries.</w:t>
      </w:r>
      <w:r w:rsidRPr="00BB5C37">
        <w:rPr>
          <w:sz w:val="16"/>
        </w:rPr>
        <w:t xml:space="preserve"> In his writings about Arab opinion toward the United States, </w:t>
      </w:r>
      <w:r w:rsidRPr="00BB5C37">
        <w:rPr>
          <w:rStyle w:val="StyleUnderline"/>
        </w:rPr>
        <w:t>Middle East scholar Shibley Telhami points out that the primary Arab criticism is of US policy toward the region, but that Arabs admire many aspects of America. They admire our values such as freedom and democracy. They love fast food, American designer clothing, American music and sitcoms,</w:t>
      </w:r>
      <w:r w:rsidRPr="00BB5C37">
        <w:rPr>
          <w:sz w:val="16"/>
        </w:rPr>
        <w:t xml:space="preserve"> which are “hard to miss all over the Arab world” even in conservative Saudi Arabia. He says </w:t>
      </w:r>
      <w:r w:rsidRPr="00BB5C37">
        <w:rPr>
          <w:rStyle w:val="StyleUnderline"/>
        </w:rPr>
        <w:t xml:space="preserve">the United States maintains a “huge welcome presence in the Arab world” </w:t>
      </w:r>
      <w:r w:rsidRPr="00BB5C37">
        <w:rPr>
          <w:sz w:val="16"/>
        </w:rPr>
        <w:t xml:space="preserve">in television, and their thirst for Hollywood movies and stars is “hard to quench”. His 2009 poll found that 61% of the public in six Arab countries watch American or European movies, shows or music videos 5 or 6 times each week. He says </w:t>
      </w:r>
      <w:r w:rsidRPr="00BB5C37">
        <w:rPr>
          <w:rStyle w:val="StyleUnderline"/>
        </w:rPr>
        <w:t>only the Arab “fanatical fringe” has an aversion toward the United States</w:t>
      </w:r>
      <w:r w:rsidRPr="00BB5C37">
        <w:rPr>
          <w:sz w:val="16"/>
        </w:rPr>
        <w:t xml:space="preserve"> (Telhami pp. 105–18). </w:t>
      </w:r>
      <w:r w:rsidRPr="00BB5C37">
        <w:rPr>
          <w:rStyle w:val="StyleUnderline"/>
        </w:rPr>
        <w:t>Second, American hard power is still dominant globally</w:t>
      </w:r>
      <w:r w:rsidRPr="00BB5C37">
        <w:rPr>
          <w:sz w:val="16"/>
        </w:rPr>
        <w:t xml:space="preserve">. The US military budget is larger than the military budgets of the next seven countries combined, and US forces are a very visible presence around the world including in the Arab countries. And </w:t>
      </w:r>
      <w:r w:rsidRPr="00BB5C37">
        <w:rPr>
          <w:rStyle w:val="StyleUnderline"/>
        </w:rPr>
        <w:t xml:space="preserve">the US still has the world’s largest economy. </w:t>
      </w:r>
      <w:r w:rsidRPr="00BB5C37">
        <w:rPr>
          <w:sz w:val="16"/>
        </w:rPr>
        <w:t xml:space="preserve">So </w:t>
      </w:r>
      <w:r w:rsidRPr="00BB5C37">
        <w:rPr>
          <w:rStyle w:val="StyleUnderline"/>
        </w:rPr>
        <w:t>Edwards is premature to declare the American century over</w:t>
      </w:r>
      <w:r w:rsidRPr="00BB5C37">
        <w:rPr>
          <w:sz w:val="16"/>
        </w:rPr>
        <w:t>. Also, his use of the term “hegemon” is misleading.</w:t>
      </w:r>
    </w:p>
    <w:p w14:paraId="3B81C0F2" w14:textId="77777777" w:rsidR="000E4A07" w:rsidRPr="00BB5C37" w:rsidRDefault="000E4A07" w:rsidP="000E4A07">
      <w:pPr>
        <w:pStyle w:val="Heading4"/>
      </w:pPr>
      <w:r w:rsidRPr="00BB5C37">
        <w:t xml:space="preserve">Collapse of the EU leads to increased commitment to NATO—that’s good and the only way to contain conflict—prefer our </w:t>
      </w:r>
      <w:proofErr w:type="gramStart"/>
      <w:r w:rsidRPr="00BB5C37">
        <w:t>ev</w:t>
      </w:r>
      <w:proofErr w:type="gramEnd"/>
      <w:r w:rsidRPr="00BB5C37">
        <w:t xml:space="preserve"> which is post brexit</w:t>
      </w:r>
    </w:p>
    <w:p w14:paraId="7BD3E1A5" w14:textId="77777777" w:rsidR="000E4A07" w:rsidRPr="00BB5C37" w:rsidRDefault="000E4A07" w:rsidP="000E4A07">
      <w:r w:rsidRPr="00BB5C37">
        <w:rPr>
          <w:rStyle w:val="Style13ptBold"/>
        </w:rPr>
        <w:t>Goure 16</w:t>
      </w:r>
      <w:r w:rsidRPr="00BB5C37">
        <w:t xml:space="preserve"> (Dan Goure, Dr. Goure is Senior Vice President with the Lexington Institute, a nonprofit public-policy research organization headquartered in Arlington, Virginia, From 1990 to 1991 he led a study for the U.S. Institute of Peace on deterrence after the INF Treaty. Dr. Goure has consulted for the Departments of State, Defense and Energy. He has taught or lectured at the Johns Hopkins University, the Foreign Service Institute, the National War College, the Naval War College, the Air War College, and the Inter-American Defense College. From 2001-2007, Dr. Goure was an adjunct professor in graduate programs at the Center for Peace and Security Studies at Georgetown University, Dr. Goure holds Masters and Ph.D. degrees in international relations and Russian Studies from Johns Hopkins University, “NATO Only Institution Uniting Europe Post Brexit, 6/28/16 </w:t>
      </w:r>
      <w:hyperlink r:id="rId191" w:history="1">
        <w:r w:rsidRPr="00BB5C37">
          <w:rPr>
            <w:rStyle w:val="Hyperlink"/>
          </w:rPr>
          <w:t>http://nationalinterest.org/blog/the-buzz/nato-only-institution-uniting-europe-post-brexit-16753</w:t>
        </w:r>
      </w:hyperlink>
      <w:r w:rsidRPr="00BB5C37">
        <w:t xml:space="preserve"> NLB)</w:t>
      </w:r>
    </w:p>
    <w:p w14:paraId="0A848010" w14:textId="77777777" w:rsidR="000E4A07" w:rsidRPr="00BB5C37" w:rsidRDefault="000E4A07" w:rsidP="000E4A07">
      <w:pPr>
        <w:rPr>
          <w:rStyle w:val="StyleUnderline"/>
        </w:rPr>
      </w:pPr>
      <w:r w:rsidRPr="00BB5C37">
        <w:rPr>
          <w:sz w:val="16"/>
        </w:rPr>
        <w:t xml:space="preserve">The decision of the British people to exit the EU does not mean the end of the union, but it does suggest that </w:t>
      </w:r>
      <w:r w:rsidRPr="00BB5C37">
        <w:rPr>
          <w:rStyle w:val="StyleUnderline"/>
          <w:highlight w:val="yellow"/>
        </w:rPr>
        <w:t>the fundamental assumption behind the EU was defective.</w:t>
      </w:r>
      <w:r w:rsidRPr="00BB5C37">
        <w:rPr>
          <w:sz w:val="16"/>
        </w:rPr>
        <w:t xml:space="preserve"> As it turns out, economic integration and </w:t>
      </w:r>
      <w:r w:rsidRPr="00BB5C37">
        <w:rPr>
          <w:rStyle w:val="StyleUnderline"/>
          <w:highlight w:val="yellow"/>
        </w:rPr>
        <w:t>regulatory entanglements</w:t>
      </w:r>
      <w:r w:rsidRPr="00BB5C37">
        <w:rPr>
          <w:sz w:val="16"/>
        </w:rPr>
        <w:t xml:space="preserve">, even greater prosperity as a result of the common market, </w:t>
      </w:r>
      <w:r w:rsidRPr="00BB5C37">
        <w:rPr>
          <w:rStyle w:val="StyleUnderline"/>
          <w:highlight w:val="yellow"/>
        </w:rPr>
        <w:t>were not sufficient to trump nationalism</w:t>
      </w:r>
      <w:r w:rsidRPr="00BB5C37">
        <w:rPr>
          <w:sz w:val="16"/>
        </w:rPr>
        <w:t xml:space="preserve"> and the desire of peoples for self-rule. It is ironic, therefore, that virtually all the news coverage and most of the commentary since the vote on Thursday </w:t>
      </w:r>
      <w:proofErr w:type="gramStart"/>
      <w:r w:rsidRPr="00BB5C37">
        <w:rPr>
          <w:sz w:val="16"/>
        </w:rPr>
        <w:t>has</w:t>
      </w:r>
      <w:proofErr w:type="gramEnd"/>
      <w:r w:rsidRPr="00BB5C37">
        <w:rPr>
          <w:sz w:val="16"/>
        </w:rPr>
        <w:t xml:space="preserve"> focused on the economic consequences of Brexit, both immediate and longer-term. Clearly, the majority who cast ballots in the referendum were not voting with their pocketbooks. It is unclear how Britain’s departure will unfold. Nor is it certain that Britain’s exodus from the EU will be both the first and last. It seems clear that </w:t>
      </w:r>
      <w:r w:rsidRPr="00BB5C37">
        <w:rPr>
          <w:rStyle w:val="StyleUnderline"/>
          <w:highlight w:val="yellow"/>
        </w:rPr>
        <w:t>the project of building a united Europe has stalled</w:t>
      </w:r>
      <w:r w:rsidRPr="00BB5C37">
        <w:rPr>
          <w:sz w:val="16"/>
        </w:rPr>
        <w:t>, at least for the time being. So too has the further expansion of the EU. Turkey’s accession continues to be held up by skeptical governments among the 27 member states, but also by that country’s difficulties in meeting criteria for membership. Just liberalization of travel between the EU and Turkey requires that the latter meet 72 specific benchmarks with respect to law, data collection, passport authentication, etc. There have been several attempts over the past half century to place Europe’s security in European hands. First there was the Western European Union and then the EU’s European Security and Defense Policy, both of which excluded the United States. Whatever strides the EU made in economics, trade policy and the law have not been matched with respect to state security. Virtually no European country has been willing to place its security primarily in the hands of the EU</w:t>
      </w:r>
      <w:r w:rsidRPr="00BB5C37">
        <w:rPr>
          <w:rStyle w:val="StyleUnderline"/>
          <w:highlight w:val="yellow"/>
        </w:rPr>
        <w:t>. There is only one organization now that unites Europe</w:t>
      </w:r>
      <w:r w:rsidRPr="00BB5C37">
        <w:rPr>
          <w:sz w:val="16"/>
        </w:rPr>
        <w:t xml:space="preserve">. </w:t>
      </w:r>
      <w:r w:rsidRPr="00BB5C37">
        <w:rPr>
          <w:rStyle w:val="StyleUnderline"/>
          <w:highlight w:val="yellow"/>
        </w:rPr>
        <w:t>It is</w:t>
      </w:r>
      <w:r w:rsidRPr="00BB5C37">
        <w:rPr>
          <w:sz w:val="16"/>
        </w:rPr>
        <w:t xml:space="preserve"> the North Atlantic Treaty Organization (</w:t>
      </w:r>
      <w:r w:rsidRPr="00BB5C37">
        <w:rPr>
          <w:rStyle w:val="StyleUnderline"/>
          <w:highlight w:val="yellow"/>
        </w:rPr>
        <w:t>NATO</w:t>
      </w:r>
      <w:r w:rsidRPr="00BB5C37">
        <w:rPr>
          <w:sz w:val="16"/>
        </w:rPr>
        <w:t xml:space="preserve">). Sweden, Austria, Cyprus, Finland, Ireland and Malta are the only EU states which are not also NATO members. Turkey is one of NATO’s leading members. </w:t>
      </w:r>
      <w:r w:rsidRPr="00BB5C37">
        <w:rPr>
          <w:rStyle w:val="StyleUnderline"/>
          <w:highlight w:val="yellow"/>
        </w:rPr>
        <w:t>Most of the newly-democratic states of Eastern Europe wanted to be</w:t>
      </w:r>
      <w:r w:rsidRPr="00BB5C37">
        <w:rPr>
          <w:sz w:val="16"/>
        </w:rPr>
        <w:t xml:space="preserve"> in the EU for the economic benefits but also </w:t>
      </w:r>
      <w:r w:rsidRPr="00BB5C37">
        <w:rPr>
          <w:rStyle w:val="StyleUnderline"/>
          <w:highlight w:val="yellow"/>
        </w:rPr>
        <w:t>a part of NATO because it provided them an assurance of peace and security</w:t>
      </w:r>
      <w:r w:rsidRPr="00BB5C37">
        <w:rPr>
          <w:sz w:val="16"/>
        </w:rPr>
        <w:t xml:space="preserve">. Both </w:t>
      </w:r>
      <w:r w:rsidRPr="00BB5C37">
        <w:rPr>
          <w:rStyle w:val="StyleUnderline"/>
          <w:highlight w:val="yellow"/>
        </w:rPr>
        <w:t>Sweden and Finland</w:t>
      </w:r>
      <w:r w:rsidRPr="00BB5C37">
        <w:rPr>
          <w:sz w:val="16"/>
        </w:rPr>
        <w:t xml:space="preserve">, confronting the reality of an aggressive Russia, </w:t>
      </w:r>
      <w:r w:rsidRPr="00BB5C37">
        <w:rPr>
          <w:rStyle w:val="StyleUnderline"/>
          <w:highlight w:val="yellow"/>
        </w:rPr>
        <w:t>have begun to explore the possibility of NATO</w:t>
      </w:r>
      <w:r w:rsidRPr="00BB5C37">
        <w:rPr>
          <w:sz w:val="16"/>
        </w:rPr>
        <w:t xml:space="preserve"> membership. Even </w:t>
      </w:r>
      <w:r w:rsidRPr="00BB5C37">
        <w:rPr>
          <w:rStyle w:val="StyleUnderline"/>
          <w:highlight w:val="yellow"/>
        </w:rPr>
        <w:t>France</w:t>
      </w:r>
      <w:r w:rsidRPr="00BB5C37">
        <w:rPr>
          <w:sz w:val="16"/>
        </w:rPr>
        <w:t xml:space="preserve">, which had left NATO military command in 1966, </w:t>
      </w:r>
      <w:r w:rsidRPr="00BB5C37">
        <w:rPr>
          <w:rStyle w:val="StyleUnderline"/>
          <w:highlight w:val="yellow"/>
        </w:rPr>
        <w:t>decided to return</w:t>
      </w:r>
      <w:r w:rsidRPr="00BB5C37">
        <w:rPr>
          <w:sz w:val="16"/>
        </w:rPr>
        <w:t xml:space="preserve"> in 2009. </w:t>
      </w:r>
      <w:r w:rsidRPr="00BB5C37">
        <w:rPr>
          <w:rStyle w:val="StyleUnderline"/>
          <w:highlight w:val="yellow"/>
        </w:rPr>
        <w:t>NATO</w:t>
      </w:r>
      <w:r w:rsidRPr="00BB5C37">
        <w:rPr>
          <w:sz w:val="16"/>
        </w:rPr>
        <w:t xml:space="preserve"> is a security organization in which the UK has, since its inception, played a central role. It </w:t>
      </w:r>
      <w:r w:rsidRPr="00BB5C37">
        <w:rPr>
          <w:rStyle w:val="StyleUnderline"/>
          <w:highlight w:val="yellow"/>
        </w:rPr>
        <w:t>is more important today</w:t>
      </w:r>
      <w:r w:rsidRPr="00BB5C37">
        <w:rPr>
          <w:sz w:val="16"/>
        </w:rPr>
        <w:t xml:space="preserve">, in the face of Russian aggression and </w:t>
      </w:r>
      <w:r w:rsidRPr="00BB5C37">
        <w:rPr>
          <w:rStyle w:val="StyleUnderline"/>
          <w:highlight w:val="yellow"/>
        </w:rPr>
        <w:t>after the British referendum</w:t>
      </w:r>
      <w:r w:rsidRPr="00BB5C37">
        <w:rPr>
          <w:sz w:val="16"/>
        </w:rPr>
        <w:t xml:space="preserve"> than ever before. In a few weeks, </w:t>
      </w:r>
      <w:r w:rsidRPr="00BB5C37">
        <w:rPr>
          <w:rStyle w:val="StyleUnderline"/>
          <w:highlight w:val="yellow"/>
        </w:rPr>
        <w:t>the alliance</w:t>
      </w:r>
      <w:r w:rsidRPr="00BB5C37">
        <w:rPr>
          <w:sz w:val="16"/>
        </w:rPr>
        <w:t xml:space="preserve"> will hold a Summit in Warsaw. The focus of the exercise </w:t>
      </w:r>
      <w:r w:rsidRPr="00BB5C37">
        <w:rPr>
          <w:rStyle w:val="StyleUnderline"/>
          <w:highlight w:val="yellow"/>
        </w:rPr>
        <w:t>is</w:t>
      </w:r>
      <w:r w:rsidRPr="00BB5C37">
        <w:rPr>
          <w:sz w:val="16"/>
        </w:rPr>
        <w:t xml:space="preserve"> particularly directed </w:t>
      </w:r>
      <w:r w:rsidRPr="00BB5C37">
        <w:rPr>
          <w:rStyle w:val="StyleUnderline"/>
          <w:highlight w:val="yellow"/>
        </w:rPr>
        <w:t>at bolstering deterrence of further Russian aggression in Eastern Europe</w:t>
      </w:r>
      <w:r w:rsidRPr="00BB5C37">
        <w:rPr>
          <w:sz w:val="16"/>
        </w:rPr>
        <w:t xml:space="preserve">. This is the task for which NATO was created some 67 years ago and one that </w:t>
      </w:r>
      <w:r w:rsidRPr="00BB5C37">
        <w:rPr>
          <w:rStyle w:val="StyleUnderline"/>
          <w:highlight w:val="yellow"/>
        </w:rPr>
        <w:t>the entire continent plus Canada and the United States find</w:t>
      </w:r>
      <w:r w:rsidRPr="00BB5C37">
        <w:rPr>
          <w:rStyle w:val="StyleUnderline"/>
        </w:rPr>
        <w:t xml:space="preserve"> </w:t>
      </w:r>
      <w:r w:rsidRPr="00BB5C37">
        <w:rPr>
          <w:sz w:val="16"/>
        </w:rPr>
        <w:t xml:space="preserve">to have </w:t>
      </w:r>
      <w:r w:rsidRPr="00BB5C37">
        <w:rPr>
          <w:rStyle w:val="StyleUnderline"/>
          <w:highlight w:val="yellow"/>
        </w:rPr>
        <w:t>renewed relevance today.</w:t>
      </w:r>
    </w:p>
    <w:p w14:paraId="1831A8E0" w14:textId="77777777" w:rsidR="000E4A07" w:rsidRPr="00BB5C37" w:rsidRDefault="000E4A07" w:rsidP="000E4A07">
      <w:pPr>
        <w:rPr>
          <w:sz w:val="16"/>
        </w:rPr>
      </w:pPr>
    </w:p>
    <w:p w14:paraId="442862A8" w14:textId="77777777" w:rsidR="000E4A07" w:rsidRPr="00BB5C37" w:rsidRDefault="000E4A07" w:rsidP="000E4A07">
      <w:pPr>
        <w:pStyle w:val="Heading4"/>
      </w:pPr>
      <w:r w:rsidRPr="00BB5C37">
        <w:t xml:space="preserve">Many alt causes to soft power—the Aff isn’t enough. </w:t>
      </w:r>
    </w:p>
    <w:p w14:paraId="5C5D933B" w14:textId="77777777" w:rsidR="000E4A07" w:rsidRPr="00BB5C37" w:rsidRDefault="000E4A07" w:rsidP="000E4A07">
      <w:pPr>
        <w:rPr>
          <w:rStyle w:val="Style13ptBold"/>
          <w:b w:val="0"/>
        </w:rPr>
      </w:pPr>
      <w:r w:rsidRPr="00BB5C37">
        <w:rPr>
          <w:rStyle w:val="Style13ptBold"/>
        </w:rPr>
        <w:t>Boot 18 (</w:t>
      </w:r>
      <w:r w:rsidRPr="00BB5C37">
        <w:rPr>
          <w:rStyle w:val="Style13ptBold"/>
          <w:b w:val="0"/>
        </w:rPr>
        <w:t xml:space="preserve">Max Boot is the Jeane J. Kirkpatrick senior fellow for national security studies at the Council on Foreign Relations. “Trump is the Worst Salesman America has ever had.” Foreign Policy, </w:t>
      </w:r>
      <w:hyperlink r:id="rId192" w:history="1">
        <w:r w:rsidRPr="00BB5C37">
          <w:rPr>
            <w:rStyle w:val="Hyperlink"/>
            <w:sz w:val="26"/>
          </w:rPr>
          <w:t>https://foreignpolicy.com/2018/01/22/trump-has-already-destroyed-americas-soft-power/</w:t>
        </w:r>
      </w:hyperlink>
      <w:r w:rsidRPr="00BB5C37">
        <w:rPr>
          <w:rStyle w:val="Style13ptBold"/>
          <w:b w:val="0"/>
        </w:rPr>
        <w:t>, AJ)</w:t>
      </w:r>
    </w:p>
    <w:p w14:paraId="0CE63439" w14:textId="77777777" w:rsidR="000E4A07" w:rsidRPr="00BB5C37" w:rsidRDefault="000E4A07" w:rsidP="000E4A07">
      <w:pPr>
        <w:rPr>
          <w:sz w:val="16"/>
        </w:rPr>
      </w:pPr>
      <w:r w:rsidRPr="00BB5C37">
        <w:rPr>
          <w:sz w:val="16"/>
        </w:rPr>
        <w:t xml:space="preserve">For years, as a seller of real estate and star of reality TV, Donald </w:t>
      </w:r>
      <w:r w:rsidRPr="00BB5C37">
        <w:rPr>
          <w:highlight w:val="yellow"/>
          <w:u w:val="single"/>
        </w:rPr>
        <w:t>Trump</w:t>
      </w:r>
      <w:r w:rsidRPr="00BB5C37">
        <w:rPr>
          <w:sz w:val="16"/>
        </w:rPr>
        <w:t xml:space="preserve"> made a living wooing customers and viewers. His selling skills were good enough that he even convinced voters to elect him as president in spite of his near-total lack of qualifications. Yet once in office, he </w:t>
      </w:r>
      <w:r w:rsidRPr="00BB5C37">
        <w:rPr>
          <w:highlight w:val="yellow"/>
          <w:u w:val="single"/>
        </w:rPr>
        <w:t>has proved to be the worst salesman that America has ever had</w:t>
      </w:r>
      <w:r w:rsidRPr="00BB5C37">
        <w:rPr>
          <w:sz w:val="16"/>
        </w:rPr>
        <w:t xml:space="preserve">. Far from winning over other countries, he is actively repelling and repulsing them. </w:t>
      </w:r>
      <w:r w:rsidRPr="00BB5C37">
        <w:rPr>
          <w:highlight w:val="yellow"/>
          <w:u w:val="single"/>
        </w:rPr>
        <w:t>Trump</w:t>
      </w:r>
      <w:r w:rsidRPr="00BB5C37">
        <w:rPr>
          <w:u w:val="single"/>
        </w:rPr>
        <w:t xml:space="preserve"> </w:t>
      </w:r>
      <w:r w:rsidRPr="00BB5C37">
        <w:rPr>
          <w:highlight w:val="yellow"/>
          <w:u w:val="single"/>
        </w:rPr>
        <w:t>is</w:t>
      </w:r>
      <w:r w:rsidRPr="00BB5C37">
        <w:rPr>
          <w:u w:val="single"/>
        </w:rPr>
        <w:t xml:space="preserve"> </w:t>
      </w:r>
      <w:r w:rsidRPr="00BB5C37">
        <w:rPr>
          <w:sz w:val="16"/>
        </w:rPr>
        <w:t xml:space="preserve">singularly </w:t>
      </w:r>
      <w:r w:rsidRPr="00BB5C37">
        <w:rPr>
          <w:highlight w:val="yellow"/>
          <w:u w:val="single"/>
        </w:rPr>
        <w:t>failing to “close the deal” for America abroad</w:t>
      </w:r>
      <w:r w:rsidRPr="00BB5C37">
        <w:rPr>
          <w:sz w:val="16"/>
        </w:rPr>
        <w:t xml:space="preserve">. Note that, while it’s within his power to unilaterally end supposedly “bad deals” like the Trans-Pacific Partnership or NAFTA, his promises to conclude “great deals” are utterly hollow. </w:t>
      </w:r>
      <w:r w:rsidRPr="00BB5C37">
        <w:rPr>
          <w:highlight w:val="yellow"/>
          <w:u w:val="single"/>
        </w:rPr>
        <w:t>He hasn’t made any appreciable progress on any new trade negotiations</w:t>
      </w:r>
      <w:r w:rsidRPr="00BB5C37">
        <w:rPr>
          <w:sz w:val="16"/>
        </w:rPr>
        <w:t xml:space="preserve">, even the bilateral ones that he favors for mysterious reasons over multilateral (and hence more beneficial) accords. </w:t>
      </w:r>
      <w:r w:rsidRPr="00BB5C37">
        <w:rPr>
          <w:highlight w:val="yellow"/>
          <w:u w:val="single"/>
        </w:rPr>
        <w:t>Nor</w:t>
      </w:r>
      <w:r w:rsidRPr="00BB5C37">
        <w:rPr>
          <w:sz w:val="16"/>
        </w:rPr>
        <w:t xml:space="preserve">, needless to say, </w:t>
      </w:r>
      <w:r w:rsidRPr="00BB5C37">
        <w:rPr>
          <w:highlight w:val="yellow"/>
          <w:u w:val="single"/>
        </w:rPr>
        <w:t>has he had any success in renegotiating the Paris climate accord</w:t>
      </w:r>
      <w:r w:rsidRPr="00BB5C37">
        <w:rPr>
          <w:sz w:val="16"/>
        </w:rPr>
        <w:t xml:space="preserve">, which he (wrongly) claims is harmful to America. Trump has managed to convince the United Nations Security Council to toughen sanctions on North Korea, but only because Russia and China have no intention of enforcing the resolutions. </w:t>
      </w:r>
      <w:r w:rsidRPr="00BB5C37">
        <w:rPr>
          <w:highlight w:val="yellow"/>
          <w:u w:val="single"/>
        </w:rPr>
        <w:t>He had no luck in selling his decision to move the U.S. Embassy in Israel</w:t>
      </w:r>
      <w:r w:rsidRPr="00BB5C37">
        <w:rPr>
          <w:u w:val="single"/>
        </w:rPr>
        <w:t xml:space="preserve"> to Jerusalem </w:t>
      </w:r>
      <w:r w:rsidRPr="00BB5C37">
        <w:rPr>
          <w:sz w:val="16"/>
        </w:rPr>
        <w:t xml:space="preserve">or his desire to redo the Iran nuclear deal. </w:t>
      </w:r>
      <w:r w:rsidRPr="00BB5C37">
        <w:rPr>
          <w:highlight w:val="yellow"/>
          <w:u w:val="single"/>
        </w:rPr>
        <w:t>Allies simply don’t want to help America</w:t>
      </w:r>
      <w:r w:rsidRPr="00BB5C37">
        <w:rPr>
          <w:sz w:val="16"/>
        </w:rPr>
        <w:t xml:space="preserve">, no matter how much Trump blusters and bluffs </w:t>
      </w:r>
      <w:proofErr w:type="gramStart"/>
      <w:r w:rsidRPr="00BB5C37">
        <w:rPr>
          <w:sz w:val="16"/>
        </w:rPr>
        <w:t>The</w:t>
      </w:r>
      <w:proofErr w:type="gramEnd"/>
      <w:r w:rsidRPr="00BB5C37">
        <w:rPr>
          <w:sz w:val="16"/>
        </w:rPr>
        <w:t xml:space="preserve"> numbers tell the story: According to Gallup, “</w:t>
      </w:r>
      <w:r w:rsidRPr="00BB5C37">
        <w:rPr>
          <w:highlight w:val="yellow"/>
          <w:u w:val="single"/>
        </w:rPr>
        <w:t>approval of U.S. leadership</w:t>
      </w:r>
      <w:r w:rsidRPr="00BB5C37">
        <w:rPr>
          <w:u w:val="single"/>
        </w:rPr>
        <w:t xml:space="preserve"> across 134 countries and areas </w:t>
      </w:r>
      <w:r w:rsidRPr="00BB5C37">
        <w:rPr>
          <w:highlight w:val="yellow"/>
          <w:u w:val="single"/>
        </w:rPr>
        <w:t>stands at a new low of 30%</w:t>
      </w:r>
      <w:r w:rsidRPr="00BB5C37">
        <w:rPr>
          <w:u w:val="single"/>
        </w:rPr>
        <w:t>.”</w:t>
      </w:r>
      <w:r w:rsidRPr="00BB5C37">
        <w:rPr>
          <w:sz w:val="16"/>
        </w:rPr>
        <w:t xml:space="preserve"> That’s lower than the 34 percent approval during the last year of George W. Bush’s administration, in the wake of fiascos such as the Iraq War. Republicans used to bash President Barack Obama for alienating American allies, but </w:t>
      </w:r>
      <w:r w:rsidRPr="00BB5C37">
        <w:rPr>
          <w:highlight w:val="yellow"/>
          <w:u w:val="single"/>
        </w:rPr>
        <w:t>Trump is turning off our partners like no one ever has</w:t>
      </w:r>
      <w:r w:rsidRPr="00BB5C37">
        <w:rPr>
          <w:sz w:val="16"/>
        </w:rPr>
        <w:t xml:space="preserve">. According to Gallup, “Portugal, Belgium, Norway and Canada led the declines worldwide, with approval ratings of U.S. leadership dropping 40 points or more in each country.” All four of those countries are NATO members — i.e., among the closest allies that America has. The situation has gotten so bad that Trump can’t even visit the United Kingdom, America’s closest friend for the past century. </w:t>
      </w:r>
      <w:proofErr w:type="gramStart"/>
      <w:r w:rsidRPr="00BB5C37">
        <w:rPr>
          <w:sz w:val="16"/>
        </w:rPr>
        <w:t xml:space="preserve">Remarkably enough, </w:t>
      </w:r>
      <w:r w:rsidRPr="00BB5C37">
        <w:rPr>
          <w:u w:val="single"/>
        </w:rPr>
        <w:t>there was more approval in this international survey for Germany</w:t>
      </w:r>
      <w:r w:rsidRPr="00BB5C37">
        <w:rPr>
          <w:sz w:val="16"/>
        </w:rPr>
        <w:t xml:space="preserve"> (41 percent) </w:t>
      </w:r>
      <w:r w:rsidRPr="00BB5C37">
        <w:rPr>
          <w:u w:val="single"/>
        </w:rPr>
        <w:t>and China</w:t>
      </w:r>
      <w:r w:rsidRPr="00BB5C37">
        <w:rPr>
          <w:sz w:val="16"/>
        </w:rPr>
        <w:t xml:space="preserve"> (31 percent) </w:t>
      </w:r>
      <w:r w:rsidRPr="00BB5C37">
        <w:rPr>
          <w:u w:val="single"/>
        </w:rPr>
        <w:t>as world leaders than there was for the United States</w:t>
      </w:r>
      <w:r w:rsidRPr="00BB5C37">
        <w:rPr>
          <w:sz w:val="16"/>
        </w:rPr>
        <w:t xml:space="preserve"> (30 percent) — the country that has, in fact, led the free world since 1942.</w:t>
      </w:r>
      <w:proofErr w:type="gramEnd"/>
      <w:r w:rsidRPr="00BB5C37">
        <w:rPr>
          <w:sz w:val="16"/>
        </w:rPr>
        <w:t xml:space="preserve"> To say this is an ominous trend is to put it mildly. </w:t>
      </w:r>
      <w:r w:rsidRPr="00BB5C37">
        <w:rPr>
          <w:highlight w:val="yellow"/>
          <w:u w:val="single"/>
        </w:rPr>
        <w:t>Trump is entirely focused on American hard power</w:t>
      </w:r>
      <w:r w:rsidRPr="00BB5C37">
        <w:rPr>
          <w:sz w:val="16"/>
        </w:rPr>
        <w:t xml:space="preserve"> — military and economic might. What he doesn’t realize is that much of America’s success as a superpower has rested on our “soft power.” America is an empire by invitation: We have troops in more than 170 countries and military alliances with as many as 60 countries, because most other nations do not feel threatened by American power. Anti-Americanism is a fact of life, but the United States simply has not engendered the same kind of fear and loathing that less altruistic, more militaristic would-be hegemons have done — whether Habsburg Spain and Napoleonic France or Nazi Germany and the Soviet Union. Today, China and Russia, both illiberal great powers, have a few satraps but almost no real friends. They are regarded with suspicion and hostility by their neighbors. With his “America first” mantra and his crude attacks on other countries and regions (e.g., the “shitholes” of Africa, Haiti, and El Salvador), </w:t>
      </w:r>
      <w:r w:rsidRPr="00BB5C37">
        <w:rPr>
          <w:highlight w:val="yellow"/>
          <w:u w:val="single"/>
        </w:rPr>
        <w:t>Trump seems intent on changing America’s image abroad from largely positive to unremittingly hostile</w:t>
      </w:r>
      <w:r w:rsidRPr="00BB5C37">
        <w:rPr>
          <w:sz w:val="16"/>
        </w:rPr>
        <w:t>. He cares so little about this troubling trend that he is wrecking the State Department, which is supposed to represent America abroad. Morale at Foggy Bottom is at rock bottom, as indicated by statistics showing that “</w:t>
      </w:r>
      <w:r w:rsidRPr="00BB5C37">
        <w:rPr>
          <w:highlight w:val="yellow"/>
          <w:u w:val="single"/>
        </w:rPr>
        <w:t>60 percent of the State Departments’ top-ranking career diplomats have left</w:t>
      </w:r>
      <w:r w:rsidRPr="00BB5C37">
        <w:rPr>
          <w:sz w:val="16"/>
        </w:rPr>
        <w:t xml:space="preserve"> and new applications to join the </w:t>
      </w:r>
      <w:proofErr w:type="gramStart"/>
      <w:r w:rsidRPr="00BB5C37">
        <w:rPr>
          <w:sz w:val="16"/>
        </w:rPr>
        <w:t>foreign service</w:t>
      </w:r>
      <w:proofErr w:type="gramEnd"/>
      <w:r w:rsidRPr="00BB5C37">
        <w:rPr>
          <w:sz w:val="16"/>
        </w:rPr>
        <w:t xml:space="preserve"> have fallen by half.”</w:t>
      </w:r>
    </w:p>
    <w:p w14:paraId="2EDCAB3B" w14:textId="77777777" w:rsidR="000E4A07" w:rsidRPr="000E4A07" w:rsidRDefault="000E4A07" w:rsidP="000E4A07"/>
    <w:p w14:paraId="116397BF" w14:textId="77777777" w:rsidR="00D36503" w:rsidRPr="00BB5C37" w:rsidRDefault="00D36503" w:rsidP="00D36503">
      <w:pPr>
        <w:pStyle w:val="Heading4"/>
      </w:pPr>
      <w:r w:rsidRPr="00BB5C37">
        <w:t xml:space="preserve">Refugees are largely unemployed and create a drag on the economy, and force natives out of their jobs </w:t>
      </w:r>
    </w:p>
    <w:p w14:paraId="34C12E63" w14:textId="77777777" w:rsidR="00D36503" w:rsidRPr="00BB5C37" w:rsidRDefault="00D36503" w:rsidP="00D36503">
      <w:pPr>
        <w:rPr>
          <w:b/>
        </w:rPr>
      </w:pPr>
      <w:r w:rsidRPr="00BB5C37">
        <w:rPr>
          <w:b/>
        </w:rPr>
        <w:t>THE Economist 16</w:t>
      </w:r>
    </w:p>
    <w:p w14:paraId="721D680D" w14:textId="77777777" w:rsidR="00D36503" w:rsidRPr="00BB5C37" w:rsidRDefault="00D36503" w:rsidP="00D36503">
      <w:r w:rsidRPr="00BB5C37">
        <w:t xml:space="preserve">(The Economist, No Author, Jan 23, 2016, For Good or Ill, </w:t>
      </w:r>
      <w:hyperlink r:id="rId193" w:history="1">
        <w:r w:rsidRPr="00BB5C37">
          <w:rPr>
            <w:rStyle w:val="Hyperlink"/>
          </w:rPr>
          <w:t>https://www.economist.com/finance-and-economics/2016/01/23/for-good-or-ill</w:t>
        </w:r>
      </w:hyperlink>
      <w:r w:rsidRPr="00BB5C37">
        <w:t xml:space="preserve">, HR) </w:t>
      </w:r>
    </w:p>
    <w:p w14:paraId="6D2D9DA0" w14:textId="77777777" w:rsidR="00D36503" w:rsidRPr="00BB5C37" w:rsidRDefault="00D36503" w:rsidP="00D36503">
      <w:r w:rsidRPr="00BB5C37">
        <w:rPr>
          <w:sz w:val="12"/>
        </w:rPr>
        <w:t xml:space="preserve">THE welcome accorded the 1.1m </w:t>
      </w:r>
      <w:proofErr w:type="gramStart"/>
      <w:r w:rsidRPr="00BB5C37">
        <w:rPr>
          <w:sz w:val="12"/>
        </w:rPr>
        <w:t>refugees arriving in Germany in 2015 is</w:t>
      </w:r>
      <w:proofErr w:type="gramEnd"/>
      <w:r w:rsidRPr="00BB5C37">
        <w:rPr>
          <w:sz w:val="12"/>
        </w:rPr>
        <w:t xml:space="preserve"> cooling fast. On January 19th 44 members of parliament in the governing coalition sent a cross letter to their boss, Angela Merkel, who is the refugees’ chief advocate. “Our country is about to be overwhelmed,” they complained. Yet more migrants may be on their way: there are 8m displaced people within Syria, and 4m more in neighbouring countries. </w:t>
      </w:r>
      <w:r w:rsidRPr="00BB5C37">
        <w:rPr>
          <w:b/>
          <w:u w:val="single"/>
        </w:rPr>
        <w:t xml:space="preserve">Humanity dictates that the rich </w:t>
      </w:r>
      <w:proofErr w:type="gramStart"/>
      <w:r w:rsidRPr="00BB5C37">
        <w:rPr>
          <w:b/>
          <w:u w:val="single"/>
        </w:rPr>
        <w:t>world admit</w:t>
      </w:r>
      <w:proofErr w:type="gramEnd"/>
      <w:r w:rsidRPr="00BB5C37">
        <w:rPr>
          <w:b/>
          <w:u w:val="single"/>
        </w:rPr>
        <w:t xml:space="preserve"> refugees, irrespective of the economic impact. But </w:t>
      </w:r>
      <w:r w:rsidRPr="00BB5C37">
        <w:rPr>
          <w:b/>
          <w:highlight w:val="yellow"/>
          <w:u w:val="single"/>
        </w:rPr>
        <w:t>the economics of the influx still matters</w:t>
      </w:r>
      <w:r w:rsidRPr="00BB5C37">
        <w:rPr>
          <w:b/>
          <w:u w:val="single"/>
        </w:rPr>
        <w:t xml:space="preserve">, not least because it colours perceptions of the new arrivals. One fear is that </w:t>
      </w:r>
      <w:r w:rsidRPr="00BB5C37">
        <w:rPr>
          <w:b/>
          <w:highlight w:val="yellow"/>
          <w:u w:val="single"/>
        </w:rPr>
        <w:t>immigrants will compete for work and drag down wages</w:t>
      </w:r>
      <w:r w:rsidRPr="00BB5C37">
        <w:rPr>
          <w:b/>
          <w:u w:val="single"/>
        </w:rPr>
        <w:t>.</w:t>
      </w:r>
      <w:r w:rsidRPr="00BB5C37">
        <w:t xml:space="preserve"> </w:t>
      </w:r>
      <w:r w:rsidRPr="00BB5C37">
        <w:rPr>
          <w:sz w:val="12"/>
        </w:rPr>
        <w:t>Another is that they will pinch the public purse. When it comes to their pay packets, Germans need not fret. Evidence suggests that immigration has only a small impact on employment or wages</w:t>
      </w:r>
      <w:r w:rsidRPr="00BB5C37">
        <w:rPr>
          <w:b/>
          <w:sz w:val="12"/>
          <w:u w:val="single"/>
        </w:rPr>
        <w:t xml:space="preserve">. </w:t>
      </w:r>
      <w:r w:rsidRPr="00BB5C37">
        <w:rPr>
          <w:b/>
          <w:highlight w:val="yellow"/>
          <w:u w:val="single"/>
        </w:rPr>
        <w:t>Unskilled workers and existing migrants are most vulnerable,</w:t>
      </w:r>
      <w:r w:rsidRPr="00BB5C37">
        <w:rPr>
          <w:b/>
          <w:u w:val="single"/>
        </w:rPr>
        <w:t xml:space="preserve"> as they are the closest substitutes for the new arrivals</w:t>
      </w:r>
      <w:r w:rsidRPr="00BB5C37">
        <w:t xml:space="preserve">. </w:t>
      </w:r>
      <w:r w:rsidRPr="00BB5C37">
        <w:rPr>
          <w:sz w:val="12"/>
        </w:rPr>
        <w:t xml:space="preserve">But the effects are still measly. For example, a recent paper by Stephen Nickell of Oxford University and Jumana Saleheen of </w:t>
      </w:r>
      <w:r w:rsidRPr="00BB5C37">
        <w:rPr>
          <w:b/>
          <w:highlight w:val="yellow"/>
          <w:u w:val="single"/>
        </w:rPr>
        <w:t>the Bank of England found that a ten-percentage-point rise in the share of migrants working in menial jobs</w:t>
      </w:r>
      <w:r w:rsidRPr="00BB5C37">
        <w:rPr>
          <w:b/>
          <w:u w:val="single"/>
        </w:rPr>
        <w:t xml:space="preserve">, such as cleaning, </w:t>
      </w:r>
      <w:r w:rsidRPr="00BB5C37">
        <w:rPr>
          <w:b/>
          <w:highlight w:val="yellow"/>
          <w:u w:val="single"/>
        </w:rPr>
        <w:t>depressed wages for such positions by</w:t>
      </w:r>
      <w:r w:rsidRPr="00BB5C37">
        <w:rPr>
          <w:b/>
          <w:u w:val="single"/>
        </w:rPr>
        <w:t xml:space="preserve"> just </w:t>
      </w:r>
      <w:r w:rsidRPr="00BB5C37">
        <w:rPr>
          <w:b/>
          <w:highlight w:val="yellow"/>
          <w:u w:val="single"/>
        </w:rPr>
        <w:t>2%</w:t>
      </w:r>
      <w:r w:rsidRPr="00BB5C37">
        <w:rPr>
          <w:b/>
          <w:u w:val="single"/>
        </w:rPr>
        <w:t>.</w:t>
      </w:r>
      <w:r w:rsidRPr="00BB5C37">
        <w:t xml:space="preserve"> </w:t>
      </w:r>
      <w:r w:rsidRPr="00BB5C37">
        <w:rPr>
          <w:sz w:val="12"/>
        </w:rPr>
        <w:t xml:space="preserve">This wage-dampening can even have positive side-effects. </w:t>
      </w:r>
      <w:r w:rsidRPr="00BB5C37">
        <w:t xml:space="preserve">Mette Foged and Giovanni Peri </w:t>
      </w:r>
      <w:r w:rsidRPr="00BB5C37">
        <w:rPr>
          <w:b/>
          <w:u w:val="single"/>
        </w:rPr>
        <w:t xml:space="preserve">studied refugees arriving in Denmark between 1991 and 2008, </w:t>
      </w:r>
      <w:r w:rsidRPr="00BB5C37">
        <w:rPr>
          <w:b/>
          <w:highlight w:val="yellow"/>
          <w:u w:val="single"/>
        </w:rPr>
        <w:t>and found that they did nudge low-educated natives out of lowly jobs</w:t>
      </w:r>
      <w:r w:rsidRPr="00BB5C37">
        <w:t xml:space="preserve">. </w:t>
      </w:r>
      <w:r w:rsidRPr="00BB5C37">
        <w:rPr>
          <w:sz w:val="12"/>
        </w:rPr>
        <w:t xml:space="preserve">But rather than sulking on the dole, the displaced natives switched to jobs that involved less manual labour, sometimes with higher salaries. The evidence on the likely fiscal impact of refugees is murkier, as adding up the tax paid and benefits received by any individual or group is tricky. Those who try tend to find only small differences between immigrants and natives. The OECD, a club of mostly rich countries, assessed </w:t>
      </w:r>
      <w:r w:rsidRPr="00BB5C37">
        <w:rPr>
          <w:b/>
          <w:u w:val="single"/>
        </w:rPr>
        <w:t>the effect of immigrants</w:t>
      </w:r>
      <w:r w:rsidRPr="00BB5C37">
        <w:t xml:space="preserve"> </w:t>
      </w:r>
      <w:r w:rsidRPr="00BB5C37">
        <w:rPr>
          <w:sz w:val="12"/>
        </w:rPr>
        <w:t xml:space="preserve">on its members’ finances in 2007-09. </w:t>
      </w:r>
      <w:r w:rsidRPr="00BB5C37">
        <w:rPr>
          <w:b/>
          <w:u w:val="single"/>
        </w:rPr>
        <w:t>It found they made a net fiscal contribution of around 0.35% of GDP on average, with relatively little</w:t>
      </w:r>
      <w:r w:rsidRPr="00BB5C37">
        <w:t xml:space="preserve"> </w:t>
      </w:r>
      <w:r w:rsidRPr="00BB5C37">
        <w:rPr>
          <w:sz w:val="12"/>
        </w:rPr>
        <w:t>variation from country to country. But the experience of past immigrants may not be much use in assessing the impact of the new lot.</w:t>
      </w:r>
      <w:r w:rsidRPr="00BB5C37">
        <w:t xml:space="preserve"> </w:t>
      </w:r>
      <w:r w:rsidRPr="00BB5C37">
        <w:rPr>
          <w:b/>
          <w:highlight w:val="yellow"/>
          <w:u w:val="single"/>
        </w:rPr>
        <w:t>Immigrants were a fiscal burden in Germany in part because lots of them are pensioners, who tend to drain the public finances. The new arrivals, in contrast, are young, with a long working life ahead of them</w:t>
      </w:r>
      <w:r w:rsidRPr="00BB5C37">
        <w:rPr>
          <w:b/>
          <w:u w:val="single"/>
        </w:rPr>
        <w:t xml:space="preserve">. </w:t>
      </w:r>
      <w:r w:rsidRPr="00BB5C37">
        <w:rPr>
          <w:sz w:val="12"/>
        </w:rPr>
        <w:t xml:space="preserve">There are also differences between refugees and other legal migrants. A new paper from the IMF uses existing immigrants to Europe from Afghanistan, Eritrea, Iran, Iraq, Somalia, Syria and the former Yugoslavia as proxies for the latest wave of refugees, since most of them come from those countries. Relative to other immigrants, people from those countries who have been in Europe for less than six years are 17 percentage points more likely to rely on benefits as their main source of income and 15 percentage points less likely to be employed, even after controlling for things like age, education and gender. </w:t>
      </w:r>
      <w:r w:rsidRPr="00BB5C37">
        <w:rPr>
          <w:b/>
          <w:highlight w:val="yellow"/>
          <w:u w:val="single"/>
        </w:rPr>
        <w:t xml:space="preserve">This gap </w:t>
      </w:r>
      <w:proofErr w:type="gramStart"/>
      <w:r w:rsidRPr="00BB5C37">
        <w:rPr>
          <w:b/>
          <w:highlight w:val="yellow"/>
          <w:u w:val="single"/>
        </w:rPr>
        <w:t>does</w:t>
      </w:r>
      <w:proofErr w:type="gramEnd"/>
      <w:r w:rsidRPr="00BB5C37">
        <w:rPr>
          <w:b/>
          <w:highlight w:val="yellow"/>
          <w:u w:val="single"/>
        </w:rPr>
        <w:t xml:space="preserve"> shrink the longer the migrants have been in Europe, but it is still there for refugees who have been in residence for more than 20 years</w:t>
      </w:r>
      <w:r w:rsidRPr="00BB5C37">
        <w:rPr>
          <w:b/>
          <w:u w:val="single"/>
        </w:rPr>
        <w:t>. These barriers suggest that it will be a while before refugees pay more in tax than they receive in state support. A study of Australian refugees found that they paid less tax than they received in benefits for their first 15-20 years of residency</w:t>
      </w:r>
      <w:r w:rsidRPr="00BB5C37">
        <w:t xml:space="preserve">. </w:t>
      </w:r>
      <w:r w:rsidRPr="00BB5C37">
        <w:rPr>
          <w:sz w:val="12"/>
        </w:rPr>
        <w:t>Of course, the newest arrivals in Europe could be very different. Information on their education is scarce, but there are some glimmers of evidence that they are relatively skilled. Still, given that most European countries redistribute income from rich to poor, as long as they are poorer than the average native, they will probably receive net transfers. The influx will not be bank-breaking, however. In the very short run</w:t>
      </w:r>
      <w:r w:rsidRPr="00BB5C37">
        <w:rPr>
          <w:highlight w:val="yellow"/>
        </w:rPr>
        <w:t xml:space="preserve">, </w:t>
      </w:r>
      <w:r w:rsidRPr="00BB5C37">
        <w:rPr>
          <w:b/>
          <w:highlight w:val="yellow"/>
          <w:u w:val="single"/>
        </w:rPr>
        <w:t>the IMF estimates</w:t>
      </w:r>
      <w:r w:rsidRPr="00BB5C37">
        <w:t xml:space="preserve"> </w:t>
      </w:r>
      <w:r w:rsidRPr="00BB5C37">
        <w:rPr>
          <w:sz w:val="12"/>
        </w:rPr>
        <w:t xml:space="preserve">that refugees will add around 0.19% of GDP to public expenditure in the European Union (0.35% in Germany) in 2016. This will add to public debt, and </w:t>
      </w:r>
      <w:r w:rsidRPr="00BB5C37">
        <w:rPr>
          <w:b/>
          <w:highlight w:val="yellow"/>
          <w:u w:val="single"/>
        </w:rPr>
        <w:t>given higher joblessness among refugees, unemployment will rise.</w:t>
      </w:r>
      <w:r w:rsidRPr="00BB5C37">
        <w:t xml:space="preserve"> </w:t>
      </w:r>
      <w:r w:rsidRPr="00BB5C37">
        <w:rPr>
          <w:sz w:val="10"/>
        </w:rPr>
        <w:t>But looking only at their fiscal impact is too narrow a focus. Later on, as the new arrivals integrate into the workforce, they are expected to boost annual output by 0.1% for the EU as a whole, and 0.3% in Germany. They should also help (a little bit) to reverse the upward creep of the cost of state pensions as a share of GDP, given their relative youth. Of course, these figures are highly uncertain, and depend on how many more refugees arrive, how quickly their asylum applications are processed and how soon they find jobs. Governments can make their impact more benign by accelerating all those steps.</w:t>
      </w:r>
    </w:p>
    <w:p w14:paraId="7DB1B7D9" w14:textId="77777777" w:rsidR="00122CB9" w:rsidRPr="00BB5C37" w:rsidRDefault="00122CB9" w:rsidP="00122CB9">
      <w:pPr>
        <w:pStyle w:val="Heading4"/>
      </w:pPr>
      <w:r>
        <w:t xml:space="preserve">Even small increases in refugee numbers cause a mass influx of </w:t>
      </w:r>
      <w:r w:rsidRPr="00BB5C37">
        <w:t>immigrants due to chain migration.</w:t>
      </w:r>
    </w:p>
    <w:p w14:paraId="25E6EDFB" w14:textId="77777777" w:rsidR="00122CB9" w:rsidRPr="00BB5C37" w:rsidRDefault="00122CB9" w:rsidP="00122CB9">
      <w:pPr>
        <w:rPr>
          <w:rStyle w:val="Style13ptBold"/>
          <w:b w:val="0"/>
        </w:rPr>
      </w:pPr>
      <w:r w:rsidRPr="00BB5C37">
        <w:rPr>
          <w:rStyle w:val="Style13ptBold"/>
        </w:rPr>
        <w:t>Rubenstein 16 (</w:t>
      </w:r>
      <w:r w:rsidRPr="00BB5C37">
        <w:rPr>
          <w:rStyle w:val="Style13ptBold"/>
          <w:b w:val="0"/>
        </w:rPr>
        <w:t>Edwin S. Rubenstein is the president of ESR research. “THE IMPACT OF REFUGEES ON THE SIZE</w:t>
      </w:r>
    </w:p>
    <w:p w14:paraId="27446A43" w14:textId="77777777" w:rsidR="00122CB9" w:rsidRPr="00BB5C37" w:rsidRDefault="00122CB9" w:rsidP="00122CB9">
      <w:pPr>
        <w:rPr>
          <w:rStyle w:val="Style13ptBold"/>
          <w:b w:val="0"/>
        </w:rPr>
      </w:pPr>
      <w:r w:rsidRPr="00BB5C37">
        <w:rPr>
          <w:rStyle w:val="Style13ptBold"/>
          <w:b w:val="0"/>
        </w:rPr>
        <w:t xml:space="preserve">AND SECURITY OF THE U.S. POPULATION,” Negative Population Growth, INC. </w:t>
      </w:r>
      <w:hyperlink r:id="rId194" w:history="1">
        <w:r w:rsidRPr="00BB5C37">
          <w:rPr>
            <w:rStyle w:val="Hyperlink"/>
            <w:sz w:val="26"/>
          </w:rPr>
          <w:t>http://www.npg.org/wp-content/uploads/2016/05/Impact-of-Refugees2016rev.pdf</w:t>
        </w:r>
      </w:hyperlink>
      <w:r w:rsidRPr="00BB5C37">
        <w:rPr>
          <w:rStyle w:val="Style13ptBold"/>
          <w:b w:val="0"/>
        </w:rPr>
        <w:t>, AJ)</w:t>
      </w:r>
    </w:p>
    <w:p w14:paraId="0A04FA57" w14:textId="40D796B1" w:rsidR="00D36503" w:rsidRPr="00122CB9" w:rsidRDefault="00122CB9" w:rsidP="00D36503">
      <w:pPr>
        <w:rPr>
          <w:sz w:val="16"/>
        </w:rPr>
      </w:pPr>
      <w:r w:rsidRPr="00BB5C37">
        <w:rPr>
          <w:sz w:val="16"/>
        </w:rPr>
        <w:t>Even at its peak, the refugee/asylee influx seems quite small compared to the number of legal immigrants entering the country. Legal immigration, as measured by the number of individuals granted Legal Permanent Resident (LPR) status, averaged 875,000 per year over the 1975 to 2015 period. However</w:t>
      </w:r>
      <w:r w:rsidRPr="00BB5C37">
        <w:rPr>
          <w:u w:val="single"/>
        </w:rPr>
        <w:t xml:space="preserve">, </w:t>
      </w:r>
      <w:r w:rsidRPr="00BB5C37">
        <w:rPr>
          <w:highlight w:val="yellow"/>
          <w:u w:val="single"/>
        </w:rPr>
        <w:t>the impact of refugees on American population growth is far greater than their numbers alone would suggest</w:t>
      </w:r>
      <w:r w:rsidRPr="00BB5C37">
        <w:rPr>
          <w:sz w:val="16"/>
        </w:rPr>
        <w:t xml:space="preserve">: • </w:t>
      </w:r>
      <w:proofErr w:type="gramStart"/>
      <w:r w:rsidRPr="00BB5C37">
        <w:rPr>
          <w:sz w:val="16"/>
        </w:rPr>
        <w:t>For</w:t>
      </w:r>
      <w:proofErr w:type="gramEnd"/>
      <w:r w:rsidRPr="00BB5C37">
        <w:rPr>
          <w:sz w:val="16"/>
        </w:rPr>
        <w:t xml:space="preserve"> two years after their arrival, </w:t>
      </w:r>
      <w:r w:rsidRPr="00BB5C37">
        <w:rPr>
          <w:highlight w:val="yellow"/>
          <w:u w:val="single"/>
        </w:rPr>
        <w:t>refugees can petition to have</w:t>
      </w:r>
      <w:r w:rsidRPr="00BB5C37">
        <w:rPr>
          <w:u w:val="single"/>
        </w:rPr>
        <w:t xml:space="preserve"> immediate </w:t>
      </w:r>
      <w:r w:rsidRPr="00BB5C37">
        <w:rPr>
          <w:highlight w:val="yellow"/>
          <w:u w:val="single"/>
        </w:rPr>
        <w:t>family members</w:t>
      </w:r>
      <w:r w:rsidRPr="00BB5C37">
        <w:rPr>
          <w:sz w:val="16"/>
        </w:rPr>
        <w:t xml:space="preserve"> – spouses, children, and parents – </w:t>
      </w:r>
      <w:r w:rsidRPr="00BB5C37">
        <w:rPr>
          <w:u w:val="single"/>
        </w:rPr>
        <w:t xml:space="preserve">join them </w:t>
      </w:r>
      <w:r w:rsidRPr="00BB5C37">
        <w:rPr>
          <w:highlight w:val="yellow"/>
          <w:u w:val="single"/>
        </w:rPr>
        <w:t>as legal immigrants</w:t>
      </w:r>
      <w:r w:rsidRPr="00BB5C37">
        <w:rPr>
          <w:sz w:val="16"/>
        </w:rPr>
        <w:t xml:space="preserve">. • </w:t>
      </w:r>
      <w:r w:rsidRPr="00BB5C37">
        <w:rPr>
          <w:u w:val="single"/>
        </w:rPr>
        <w:t>Refugees themselves are required to apply for LPR status one year after their arrival</w:t>
      </w:r>
      <w:r w:rsidRPr="00BB5C37">
        <w:rPr>
          <w:sz w:val="16"/>
        </w:rPr>
        <w:t xml:space="preserve">. • Five years after becoming an LPR, refugees may apply for U.S. citizenship. • As a naturalized citizen, they can petition to have other family members – adult sons and daughters (married or unmarried), brothers and sisters – enter as legal immigrants. </w:t>
      </w:r>
      <w:r w:rsidRPr="00BB5C37">
        <w:rPr>
          <w:u w:val="single"/>
        </w:rPr>
        <w:t>This chain migration process is replete with fraud</w:t>
      </w:r>
      <w:r w:rsidRPr="00BB5C37">
        <w:rPr>
          <w:sz w:val="16"/>
        </w:rPr>
        <w:t xml:space="preserve">. DNA testing reveals that as much as 90% of “family connection” claims in some refugee groups are false.2 This explains why </w:t>
      </w:r>
      <w:r w:rsidRPr="00BB5C37">
        <w:rPr>
          <w:highlight w:val="yellow"/>
          <w:u w:val="single"/>
        </w:rPr>
        <w:t>refugee groups from small, sparsely populated countries</w:t>
      </w:r>
      <w:r w:rsidRPr="00BB5C37">
        <w:rPr>
          <w:sz w:val="16"/>
        </w:rPr>
        <w:t xml:space="preserve"> often </w:t>
      </w:r>
      <w:r w:rsidRPr="00BB5C37">
        <w:rPr>
          <w:highlight w:val="yellow"/>
          <w:u w:val="single"/>
        </w:rPr>
        <w:t>trigger unexpectedly large inflows of</w:t>
      </w:r>
      <w:r w:rsidRPr="00BB5C37">
        <w:rPr>
          <w:u w:val="single"/>
        </w:rPr>
        <w:t xml:space="preserve"> legal and illegal </w:t>
      </w:r>
      <w:r w:rsidRPr="00BB5C37">
        <w:rPr>
          <w:highlight w:val="yellow"/>
          <w:u w:val="single"/>
        </w:rPr>
        <w:t>immigrants</w:t>
      </w:r>
      <w:r w:rsidRPr="00BB5C37">
        <w:rPr>
          <w:u w:val="single"/>
        </w:rPr>
        <w:t>.</w:t>
      </w:r>
      <w:r w:rsidRPr="00BB5C37">
        <w:rPr>
          <w:sz w:val="16"/>
        </w:rPr>
        <w:t xml:space="preserve"> The nexus between today’s refugees and tomorrow’s legal immigrants is rarely discussed, yet it has troubling implications for the size of the U.S. population. The Vietnam experience is particularly instructive. In recent years, </w:t>
      </w:r>
      <w:r w:rsidRPr="00BB5C37">
        <w:rPr>
          <w:highlight w:val="yellow"/>
          <w:u w:val="single"/>
        </w:rPr>
        <w:t>the number of Vietnamese refugees</w:t>
      </w:r>
      <w:r w:rsidRPr="00BB5C37">
        <w:rPr>
          <w:u w:val="single"/>
        </w:rPr>
        <w:t xml:space="preserve"> </w:t>
      </w:r>
      <w:r w:rsidRPr="00BB5C37">
        <w:rPr>
          <w:highlight w:val="yellow"/>
          <w:u w:val="single"/>
        </w:rPr>
        <w:t>admitted to the U.S. has dwindled to less than 100</w:t>
      </w:r>
      <w:r w:rsidRPr="00BB5C37">
        <w:rPr>
          <w:u w:val="single"/>
        </w:rPr>
        <w:t xml:space="preserve"> </w:t>
      </w:r>
      <w:r w:rsidRPr="00BB5C37">
        <w:rPr>
          <w:sz w:val="16"/>
        </w:rPr>
        <w:t xml:space="preserve">– only 35 were admitted in 2015. Yet </w:t>
      </w:r>
      <w:r w:rsidRPr="00BB5C37">
        <w:rPr>
          <w:highlight w:val="yellow"/>
          <w:u w:val="single"/>
        </w:rPr>
        <w:t>an average of 30,000 Vietnamese obtained LPR status each year since 2003</w:t>
      </w:r>
      <w:r w:rsidRPr="00BB5C37">
        <w:rPr>
          <w:sz w:val="16"/>
        </w:rPr>
        <w:t xml:space="preserve">. Similarly, after averaging 40,000 to 60,000 per year following the collapse of the Soviet Union, the number of communist bloc refugees fell steadily to 8,700 in 2003. From 2004 to 2015, not a single refugee has been admitted from the former Soviet Union. Over this period, however, an average of roughly 30,000 individuals from Russia, the Ukraine, and other components of the former Soviet Union have been granted LPR status each year. </w:t>
      </w:r>
      <w:r w:rsidRPr="00BB5C37">
        <w:rPr>
          <w:highlight w:val="yellow"/>
          <w:u w:val="single"/>
        </w:rPr>
        <w:t>The same holds for Cuba</w:t>
      </w:r>
      <w:r w:rsidRPr="00BB5C37">
        <w:rPr>
          <w:u w:val="single"/>
        </w:rPr>
        <w:t>, whose modest refugee totals</w:t>
      </w:r>
      <w:r w:rsidRPr="00BB5C37">
        <w:rPr>
          <w:sz w:val="16"/>
        </w:rPr>
        <w:t xml:space="preserve"> – about 2,000 per year since 2010 – </w:t>
      </w:r>
      <w:r w:rsidRPr="00BB5C37">
        <w:rPr>
          <w:u w:val="single"/>
        </w:rPr>
        <w:t>coincide with an LPR influx that currently averages about 35,000 per year</w:t>
      </w:r>
      <w:r w:rsidRPr="00BB5C37">
        <w:rPr>
          <w:sz w:val="16"/>
        </w:rPr>
        <w:t>. The chain migration process – by which one generation of refugees can spawn future generations of legal immigrants – has been part of U.S. immigration policy since the 1965 Immigration Act. That law was supposed to cap legal immigration at about 200,000 per year, but the cap was waived for immigrants with relatives already in the U.S. Like compound interest, its impact unfolds over a long period of time, but may be imperceptible in the short-run.</w:t>
      </w:r>
    </w:p>
    <w:p w14:paraId="7C048EC7" w14:textId="77777777" w:rsidR="00D36503" w:rsidRPr="00BB5C37" w:rsidRDefault="00D36503" w:rsidP="00D36503">
      <w:pPr>
        <w:pStyle w:val="Heading4"/>
      </w:pPr>
      <w:r w:rsidRPr="00BB5C37">
        <w:t xml:space="preserve">Welfare for refugees has an overwhelmingly negative impact on the host countries   </w:t>
      </w:r>
    </w:p>
    <w:p w14:paraId="55E66AD1" w14:textId="77777777" w:rsidR="00D36503" w:rsidRPr="00BB5C37" w:rsidRDefault="00D36503" w:rsidP="00D36503">
      <w:pPr>
        <w:rPr>
          <w:b/>
        </w:rPr>
      </w:pPr>
      <w:r w:rsidRPr="00BB5C37">
        <w:rPr>
          <w:b/>
        </w:rPr>
        <w:t>Zetter No Date</w:t>
      </w:r>
    </w:p>
    <w:p w14:paraId="039CBDF4" w14:textId="77777777" w:rsidR="00D36503" w:rsidRPr="00BB5C37" w:rsidRDefault="00D36503" w:rsidP="00D36503">
      <w:r w:rsidRPr="00BB5C37">
        <w:t>(Roger Zetter, No Date, Are refugees an economic burden or benefit</w:t>
      </w:r>
      <w:proofErr w:type="gramStart"/>
      <w:r w:rsidRPr="00BB5C37">
        <w:t>?,</w:t>
      </w:r>
      <w:proofErr w:type="gramEnd"/>
      <w:r w:rsidRPr="00BB5C37">
        <w:t xml:space="preserve"> http://www.fmreview.org/sites/fmr/files/FMRdownloads/en/preventing/zetter.pdf)</w:t>
      </w:r>
    </w:p>
    <w:p w14:paraId="2F2FEDF1" w14:textId="77777777" w:rsidR="00D36503" w:rsidRPr="00BB5C37" w:rsidRDefault="00D36503" w:rsidP="00D36503">
      <w:r w:rsidRPr="00BB5C37">
        <w:rPr>
          <w:b/>
          <w:highlight w:val="yellow"/>
          <w:u w:val="single"/>
        </w:rPr>
        <w:t>For the host country</w:t>
      </w:r>
      <w:r w:rsidRPr="00BB5C37">
        <w:rPr>
          <w:b/>
          <w:u w:val="single"/>
        </w:rPr>
        <w:t xml:space="preserve"> public sector </w:t>
      </w:r>
      <w:r w:rsidRPr="00BB5C37">
        <w:rPr>
          <w:b/>
          <w:highlight w:val="yellow"/>
          <w:u w:val="single"/>
        </w:rPr>
        <w:t>there are fiscal costs and impacts in providing social and welfare assistance</w:t>
      </w:r>
      <w:r w:rsidRPr="00BB5C37">
        <w:rPr>
          <w:b/>
          <w:u w:val="single"/>
        </w:rPr>
        <w:t xml:space="preserve"> for refugees</w:t>
      </w:r>
      <w:r w:rsidRPr="00BB5C37">
        <w:t xml:space="preserve"> </w:t>
      </w:r>
      <w:r w:rsidRPr="00BB5C37">
        <w:rPr>
          <w:sz w:val="12"/>
        </w:rPr>
        <w:t xml:space="preserve">– eg </w:t>
      </w:r>
      <w:r w:rsidRPr="00BB5C37">
        <w:rPr>
          <w:b/>
          <w:u w:val="single"/>
        </w:rPr>
        <w:t>increased medical</w:t>
      </w:r>
      <w:r w:rsidRPr="00BB5C37">
        <w:t xml:space="preserve"> and </w:t>
      </w:r>
      <w:r w:rsidRPr="00BB5C37">
        <w:rPr>
          <w:b/>
          <w:u w:val="single"/>
        </w:rPr>
        <w:t>education</w:t>
      </w:r>
      <w:r w:rsidRPr="00BB5C37">
        <w:t xml:space="preserve"> </w:t>
      </w:r>
      <w:r w:rsidRPr="00BB5C37">
        <w:rPr>
          <w:sz w:val="12"/>
        </w:rPr>
        <w:t xml:space="preserve">provision, increased </w:t>
      </w:r>
      <w:r w:rsidRPr="00BB5C37">
        <w:rPr>
          <w:b/>
          <w:u w:val="single"/>
        </w:rPr>
        <w:t>demand for utilities such as water</w:t>
      </w:r>
      <w:r w:rsidRPr="00BB5C37">
        <w:rPr>
          <w:sz w:val="12"/>
        </w:rPr>
        <w:t xml:space="preserve"> – and longerterm capital costs and impacts such as infrastructure investment.</w:t>
      </w:r>
      <w:r w:rsidRPr="00BB5C37">
        <w:t xml:space="preserve"> </w:t>
      </w:r>
      <w:r w:rsidRPr="00BB5C37">
        <w:rPr>
          <w:b/>
          <w:highlight w:val="yellow"/>
          <w:u w:val="single"/>
        </w:rPr>
        <w:t>In the short term, the impacts of increased refugee-derived demand are likely to be negative for the host community;</w:t>
      </w:r>
      <w:r w:rsidRPr="00BB5C37">
        <w:rPr>
          <w:b/>
          <w:u w:val="single"/>
        </w:rPr>
        <w:t xml:space="preserve"> for example, a decline in the quality of service provision</w:t>
      </w:r>
      <w:r w:rsidRPr="00BB5C37">
        <w:t xml:space="preserve"> </w:t>
      </w:r>
      <w:r w:rsidRPr="00BB5C37">
        <w:rPr>
          <w:sz w:val="12"/>
        </w:rPr>
        <w:t xml:space="preserve">is likely with higher demand for existing services such as healthcare or education or water supply. In the longer term, the impacts are likely to be reflected in expanded investment in capital assets such as medical centres, classrooms or road access to refugee camps. In the absence of a methodology such as that discussed in the Guidelines, it has not been possible to fully expose and assess these fiscal impacts and their consequences. For example, </w:t>
      </w:r>
      <w:r w:rsidRPr="00BB5C37">
        <w:rPr>
          <w:b/>
          <w:highlight w:val="yellow"/>
          <w:u w:val="single"/>
        </w:rPr>
        <w:t>the host community is likely to face an increase in taxation</w:t>
      </w:r>
      <w:r w:rsidRPr="00BB5C37">
        <w:rPr>
          <w:b/>
          <w:u w:val="single"/>
        </w:rPr>
        <w:t xml:space="preserve"> to pay for the investment in capital assets or may pay an opportunity cost by forgoing alternative public sector investment options, or the costs may be covered by externally funded humanitarian and development assistance</w:t>
      </w:r>
      <w:r w:rsidRPr="00BB5C37">
        <w:t>.</w:t>
      </w:r>
    </w:p>
    <w:bookmarkEnd w:id="4"/>
    <w:p w14:paraId="7D025ED0" w14:textId="336DF05E" w:rsidR="00D36503" w:rsidRPr="00BB5C37" w:rsidRDefault="002079B5" w:rsidP="00283666">
      <w:pPr>
        <w:pStyle w:val="Heading2"/>
      </w:pPr>
      <w:proofErr w:type="gramStart"/>
      <w:r w:rsidRPr="00BB5C37">
        <w:t>federalism</w:t>
      </w:r>
      <w:proofErr w:type="gramEnd"/>
      <w:r w:rsidRPr="00BB5C37">
        <w:t xml:space="preserve"> da</w:t>
      </w:r>
    </w:p>
    <w:p w14:paraId="1BAB0F35" w14:textId="77777777" w:rsidR="002079B5" w:rsidRPr="00BB5C37" w:rsidRDefault="002079B5" w:rsidP="002079B5">
      <w:pPr>
        <w:pStyle w:val="Heading4"/>
      </w:pPr>
      <w:r w:rsidRPr="00BB5C37">
        <w:t xml:space="preserve">Devolution now in refugee policy </w:t>
      </w:r>
    </w:p>
    <w:p w14:paraId="36F4CC03" w14:textId="7A4BC497" w:rsidR="002079B5" w:rsidRPr="00BB5C37" w:rsidRDefault="002079B5" w:rsidP="002079B5">
      <w:r w:rsidRPr="00BB5C37">
        <w:rPr>
          <w:rStyle w:val="Style13ptBold"/>
        </w:rPr>
        <w:t>Kuczera 17</w:t>
      </w:r>
      <w:r w:rsidRPr="00BB5C37">
        <w:t xml:space="preserve"> (Reiss Kuczera Management and Program Analyst, U.S. Immigration and Customs Enforcement, Office of Professional Responsibility BS, Rutgers University, 2006 MS, University of Illinois, 2013, U.S. REFUGEE POLICY IN THE ERA OF HOMELAND SECURITY: A COMPARATIVE GOVERNMENT ANALYSIS, Thesis, Naval Postgraduate School, Dec 2017, pp 9-10 NLB)</w:t>
      </w:r>
    </w:p>
    <w:p w14:paraId="6843561F" w14:textId="77777777" w:rsidR="002079B5" w:rsidRPr="00BB5C37" w:rsidRDefault="002079B5" w:rsidP="002079B5">
      <w:pPr>
        <w:rPr>
          <w:rStyle w:val="StyleUnderline"/>
        </w:rPr>
      </w:pPr>
      <w:r w:rsidRPr="00BB5C37">
        <w:rPr>
          <w:sz w:val="16"/>
        </w:rPr>
        <w:t xml:space="preserve">In 2015, the Panel on the Integration of Immigrants into American Society published a summation of historical immigration policy and law, which characterizes three general historical periods of U.S. immigration policy evolution. During the first century (approximately 1776–1875), immigration regulation rested firmly with states and localities.28 </w:t>
      </w:r>
      <w:proofErr w:type="gramStart"/>
      <w:r w:rsidRPr="00BB5C37">
        <w:rPr>
          <w:sz w:val="16"/>
        </w:rPr>
        <w:t>As</w:t>
      </w:r>
      <w:proofErr w:type="gramEnd"/>
      <w:r w:rsidRPr="00BB5C37">
        <w:rPr>
          <w:sz w:val="16"/>
        </w:rPr>
        <w:t xml:space="preserve"> a result, there was wide variation in procedures and citizenship nationwide. From the end of the Civil War </w:t>
      </w:r>
      <w:r w:rsidRPr="00BB5C37">
        <w:rPr>
          <w:rStyle w:val="StyleUnderline"/>
        </w:rPr>
        <w:t>through much of the 20th century (</w:t>
      </w:r>
      <w:r w:rsidRPr="00BB5C37">
        <w:rPr>
          <w:sz w:val="16"/>
        </w:rPr>
        <w:t xml:space="preserve">1875– 1970), </w:t>
      </w:r>
      <w:r w:rsidRPr="00BB5C37">
        <w:rPr>
          <w:rStyle w:val="StyleUnderline"/>
        </w:rPr>
        <w:t>immigration federalism began to take shape, and friction grew between the state and federal governments over control and regulation of immigration. This friction remains today</w:t>
      </w:r>
      <w:r w:rsidRPr="00BB5C37">
        <w:rPr>
          <w:sz w:val="16"/>
        </w:rPr>
        <w:t xml:space="preserve">. </w:t>
      </w:r>
      <w:r w:rsidRPr="00BB5C37">
        <w:rPr>
          <w:rStyle w:val="StyleUnderline"/>
        </w:rPr>
        <w:t>The 1965 Hart-Celler Act</w:t>
      </w:r>
      <w:r w:rsidRPr="00BB5C37">
        <w:rPr>
          <w:sz w:val="16"/>
        </w:rPr>
        <w:t xml:space="preserve"> (and other civil rights laws) </w:t>
      </w:r>
      <w:r w:rsidRPr="00BB5C37">
        <w:rPr>
          <w:rStyle w:val="StyleUnderline"/>
        </w:rPr>
        <w:t>put the United States on an expansionary immigration trajector</w:t>
      </w:r>
      <w:r w:rsidRPr="00BB5C37">
        <w:rPr>
          <w:sz w:val="16"/>
        </w:rPr>
        <w:t xml:space="preserve">y starting in the 1970s, </w:t>
      </w:r>
      <w:r w:rsidRPr="00BB5C37">
        <w:rPr>
          <w:rStyle w:val="StyleUnderline"/>
        </w:rPr>
        <w:t>but</w:t>
      </w:r>
      <w:r w:rsidRPr="00BB5C37">
        <w:rPr>
          <w:sz w:val="16"/>
        </w:rPr>
        <w:t xml:space="preserve"> it </w:t>
      </w:r>
      <w:r w:rsidRPr="00BB5C37">
        <w:rPr>
          <w:rStyle w:val="StyleUnderline"/>
        </w:rPr>
        <w:t xml:space="preserve">also served as the foundation for the increasingly complex immigration system </w:t>
      </w:r>
      <w:r w:rsidRPr="00BB5C37">
        <w:rPr>
          <w:sz w:val="16"/>
        </w:rPr>
        <w:t xml:space="preserve">of the 21st century. An analysis by Jaggers, Gabbard, and Jaggers closely follows this timeline.29 The authors find </w:t>
      </w:r>
      <w:r w:rsidRPr="00BB5C37">
        <w:rPr>
          <w:rStyle w:val="StyleUnderline"/>
        </w:rPr>
        <w:t xml:space="preserve">an open-door policy during the early years of the nation followed by the eras of </w:t>
      </w:r>
      <w:r w:rsidRPr="00BB5C37">
        <w:rPr>
          <w:sz w:val="16"/>
        </w:rPr>
        <w:t xml:space="preserve">regulation, restriction, liberalization, and </w:t>
      </w:r>
      <w:r w:rsidRPr="00BB5C37">
        <w:rPr>
          <w:rStyle w:val="Emphasis"/>
        </w:rPr>
        <w:t>most recently, devolution</w:t>
      </w:r>
      <w:r w:rsidRPr="00BB5C37">
        <w:rPr>
          <w:sz w:val="16"/>
        </w:rPr>
        <w:t xml:space="preserve"> (starting after 9/11). </w:t>
      </w:r>
      <w:r w:rsidRPr="00BB5C37">
        <w:rPr>
          <w:rStyle w:val="StyleUnderline"/>
        </w:rPr>
        <w:t>The authors characterize devolution as the shift in immigration policy actions from the federal to state and local levels. Examples include both expansive and restrictive measures. For instance, the Maryland Dream Act expanded rights, offering education relief to undocumented immigrant children in Maryland, while the Arizona and Alabama passed legislation to restrict the services and employment available to undocumented immigrants in those states.</w:t>
      </w:r>
    </w:p>
    <w:p w14:paraId="7C89CB38" w14:textId="182A53E3" w:rsidR="00283666" w:rsidRPr="00BB5C37" w:rsidRDefault="00283666" w:rsidP="00283666">
      <w:pPr>
        <w:pStyle w:val="Heading2"/>
      </w:pPr>
      <w:proofErr w:type="gramStart"/>
      <w:r w:rsidRPr="00BB5C37">
        <w:t>private</w:t>
      </w:r>
      <w:proofErr w:type="gramEnd"/>
      <w:r w:rsidRPr="00BB5C37">
        <w:t xml:space="preserve"> actor cp</w:t>
      </w:r>
    </w:p>
    <w:p w14:paraId="2AE0DE91" w14:textId="5E2E578E" w:rsidR="00283666" w:rsidRPr="00BB5C37" w:rsidRDefault="00283666" w:rsidP="00283666">
      <w:pPr>
        <w:pStyle w:val="Heading4"/>
      </w:pPr>
      <w:r w:rsidRPr="00BB5C37">
        <w:t xml:space="preserve">CP Text: The private sector should take charge of the refugee crisis by providing humanitarian relief on the frontlines.  </w:t>
      </w:r>
    </w:p>
    <w:p w14:paraId="0FC735DF" w14:textId="77777777" w:rsidR="00283666" w:rsidRPr="00BB5C37" w:rsidRDefault="00283666" w:rsidP="00283666">
      <w:r w:rsidRPr="00BB5C37">
        <w:t xml:space="preserve">Although you could do both it’s the worst option, the perm links to all the DA. All perms on the topic are not mutually excusive. Links to labor markets and Politics  </w:t>
      </w:r>
    </w:p>
    <w:p w14:paraId="686A73A4" w14:textId="77777777" w:rsidR="00283666" w:rsidRPr="00BB5C37" w:rsidRDefault="00283666" w:rsidP="00283666">
      <w:pPr>
        <w:pStyle w:val="Heading4"/>
      </w:pPr>
      <w:r w:rsidRPr="00BB5C37">
        <w:t xml:space="preserve">The Private sector is key to economic growth development and a long term solution  </w:t>
      </w:r>
    </w:p>
    <w:p w14:paraId="56E34D4B" w14:textId="77777777" w:rsidR="00283666" w:rsidRPr="00BB5C37" w:rsidRDefault="00283666" w:rsidP="00283666">
      <w:pPr>
        <w:rPr>
          <w:b/>
        </w:rPr>
      </w:pPr>
      <w:r w:rsidRPr="00BB5C37">
        <w:rPr>
          <w:b/>
        </w:rPr>
        <w:t>Rojas and Ross 16</w:t>
      </w:r>
    </w:p>
    <w:p w14:paraId="6919139B" w14:textId="77777777" w:rsidR="00283666" w:rsidRPr="00BB5C37" w:rsidRDefault="00283666" w:rsidP="00283666">
      <w:proofErr w:type="gramStart"/>
      <w:r w:rsidRPr="00BB5C37">
        <w:t>(</w:t>
      </w:r>
      <w:hyperlink r:id="rId195" w:history="1">
        <w:r w:rsidRPr="00BB5C37">
          <w:rPr>
            <w:rStyle w:val="Hyperlink"/>
          </w:rPr>
          <w:t>Maria Teresa Rojas</w:t>
        </w:r>
      </w:hyperlink>
      <w:r w:rsidRPr="00BB5C37">
        <w:t xml:space="preserve">, </w:t>
      </w:r>
      <w:hyperlink r:id="rId196" w:history="1">
        <w:r w:rsidRPr="00BB5C37">
          <w:rPr>
            <w:rStyle w:val="Hyperlink"/>
          </w:rPr>
          <w:t>Alyssa Ross</w:t>
        </w:r>
      </w:hyperlink>
      <w:r w:rsidRPr="00BB5C37">
        <w:t>, Director, International Migration Initiative, The International Migration Initiative works to improve protections for refugees and vulnerable migrants, to tackle the exploitation of migrant workers, and to build stronger ties between host communities and newcomers.</w:t>
      </w:r>
      <w:proofErr w:type="gramEnd"/>
      <w:r w:rsidRPr="00BB5C37">
        <w:t xml:space="preserve"> The role of the private sector in alleviating the refugee crisis</w:t>
      </w:r>
      <w:proofErr w:type="gramStart"/>
      <w:r w:rsidRPr="00BB5C37">
        <w:t>,30</w:t>
      </w:r>
      <w:proofErr w:type="gramEnd"/>
      <w:r w:rsidRPr="00BB5C37">
        <w:t xml:space="preserve"> March 2016, </w:t>
      </w:r>
      <w:hyperlink r:id="rId197" w:history="1">
        <w:r w:rsidRPr="00BB5C37">
          <w:rPr>
            <w:rStyle w:val="Hyperlink"/>
          </w:rPr>
          <w:t>https://www.devex.com/news/the-role-of-the-private-sector-in-alleviating-the-refugee-crisis-87901</w:t>
        </w:r>
      </w:hyperlink>
      <w:r w:rsidRPr="00BB5C37">
        <w:t>, HR)</w:t>
      </w:r>
    </w:p>
    <w:p w14:paraId="02120797" w14:textId="77777777" w:rsidR="00283666" w:rsidRPr="00BB5C37" w:rsidRDefault="00283666" w:rsidP="00283666">
      <w:pPr>
        <w:rPr>
          <w:b/>
          <w:u w:val="single"/>
        </w:rPr>
      </w:pPr>
      <w:r w:rsidRPr="00BB5C37">
        <w:rPr>
          <w:b/>
          <w:highlight w:val="yellow"/>
          <w:u w:val="single"/>
        </w:rPr>
        <w:t>The scale of the</w:t>
      </w:r>
      <w:r w:rsidRPr="00BB5C37">
        <w:rPr>
          <w:b/>
          <w:u w:val="single"/>
        </w:rPr>
        <w:t xml:space="preserve"> current </w:t>
      </w:r>
      <w:r w:rsidRPr="00BB5C37">
        <w:rPr>
          <w:b/>
          <w:highlight w:val="yellow"/>
          <w:u w:val="single"/>
        </w:rPr>
        <w:t>Syrian refugee crisis has generated significant involvement from private actors</w:t>
      </w:r>
      <w:r w:rsidRPr="00BB5C37">
        <w:rPr>
          <w:b/>
          <w:u w:val="single"/>
        </w:rPr>
        <w:t xml:space="preserve">, including corporations and individuals. </w:t>
      </w:r>
      <w:r w:rsidRPr="00BB5C37">
        <w:rPr>
          <w:b/>
          <w:highlight w:val="yellow"/>
          <w:u w:val="single"/>
        </w:rPr>
        <w:t>With governments overwhelmed and unable to adequately address the situation, the private sector has a critical role to play in providing for immediate humanitarian needs, as well as supporting refugee resettlement and integration. Private sector involvement in economic development and job creation is also a key component of the long-term solution</w:t>
      </w:r>
      <w:r w:rsidRPr="00BB5C37">
        <w:rPr>
          <w:b/>
          <w:u w:val="single"/>
        </w:rPr>
        <w:t>, which goes beyond this current crisis</w:t>
      </w:r>
      <w:r w:rsidRPr="00BB5C37">
        <w:t xml:space="preserve">. </w:t>
      </w:r>
      <w:r w:rsidRPr="00BB5C37">
        <w:rPr>
          <w:b/>
          <w:u w:val="single"/>
        </w:rPr>
        <w:t xml:space="preserve">While Syrians trying to reach Europe have dominated headlines, </w:t>
      </w:r>
      <w:r w:rsidRPr="00BB5C37">
        <w:rPr>
          <w:b/>
          <w:highlight w:val="yellow"/>
          <w:u w:val="single"/>
        </w:rPr>
        <w:t>there are many other large refugee populations from a wide variety of countries,</w:t>
      </w:r>
      <w:r w:rsidRPr="00BB5C37">
        <w:rPr>
          <w:b/>
          <w:u w:val="single"/>
        </w:rPr>
        <w:t xml:space="preserve"> including Afghanistan, the Central African Republic, Democratic Republic of the Congo, Eritrea, Iraq, Myanmar, Somalia and Sudan.</w:t>
      </w:r>
      <w:r w:rsidRPr="00BB5C37">
        <w:t xml:space="preserve"> </w:t>
      </w:r>
      <w:r w:rsidRPr="00BB5C37">
        <w:rPr>
          <w:sz w:val="12"/>
        </w:rPr>
        <w:t xml:space="preserve">While some of these situations have endured for decades, others are relatively new, or have worsened in recent years. These refugees have settled throughout the world, from Kenya to India, Russia, Pakistan and Chad. By the end of 2015, 1 in 122 people in the world had been forced to flee his or her home. More than 20 million people are currently refugees, the highest number in over two decades. Millions of others have been forced to move within their own countries: counting both refugees and internally displaced persons, </w:t>
      </w:r>
      <w:r w:rsidRPr="00BB5C37">
        <w:rPr>
          <w:b/>
          <w:highlight w:val="yellow"/>
          <w:u w:val="single"/>
        </w:rPr>
        <w:t>the United Nations estimates that as many as 60 million are currently displaced</w:t>
      </w:r>
      <w:r w:rsidRPr="00BB5C37">
        <w:t xml:space="preserve">, </w:t>
      </w:r>
      <w:r w:rsidRPr="00BB5C37">
        <w:rPr>
          <w:sz w:val="12"/>
        </w:rPr>
        <w:t>a number that has risen rapidly from the 45.2 million reported in 2012</w:t>
      </w:r>
      <w:r w:rsidRPr="00BB5C37">
        <w:t xml:space="preserve">. </w:t>
      </w:r>
      <w:r w:rsidRPr="00BB5C37">
        <w:rPr>
          <w:b/>
          <w:highlight w:val="yellow"/>
          <w:u w:val="single"/>
        </w:rPr>
        <w:t>The sheer volume has made it difficult for the U</w:t>
      </w:r>
      <w:r w:rsidRPr="00BB5C37">
        <w:rPr>
          <w:b/>
          <w:u w:val="single"/>
        </w:rPr>
        <w:t xml:space="preserve">nited </w:t>
      </w:r>
      <w:r w:rsidRPr="00BB5C37">
        <w:rPr>
          <w:b/>
          <w:highlight w:val="yellow"/>
          <w:u w:val="single"/>
        </w:rPr>
        <w:t>N</w:t>
      </w:r>
      <w:r w:rsidRPr="00BB5C37">
        <w:rPr>
          <w:b/>
          <w:u w:val="single"/>
        </w:rPr>
        <w:t xml:space="preserve">ations refugee agency, </w:t>
      </w:r>
      <w:hyperlink r:id="rId198" w:history="1">
        <w:r w:rsidRPr="00BB5C37">
          <w:rPr>
            <w:rStyle w:val="Hyperlink"/>
            <w:b/>
            <w:u w:val="single"/>
          </w:rPr>
          <w:t>UNHCR</w:t>
        </w:r>
      </w:hyperlink>
      <w:r w:rsidRPr="00BB5C37">
        <w:rPr>
          <w:b/>
          <w:u w:val="single"/>
        </w:rPr>
        <w:t xml:space="preserve">, </w:t>
      </w:r>
      <w:r w:rsidRPr="00BB5C37">
        <w:rPr>
          <w:b/>
          <w:highlight w:val="yellow"/>
          <w:u w:val="single"/>
        </w:rPr>
        <w:t>and host governments to cope.</w:t>
      </w:r>
      <w:r w:rsidRPr="00BB5C37">
        <w:rPr>
          <w:b/>
          <w:u w:val="single"/>
        </w:rPr>
        <w:t xml:space="preserve"> Asylum applications were up 78 percen</w:t>
      </w:r>
      <w:r w:rsidRPr="00BB5C37">
        <w:t xml:space="preserve">t </w:t>
      </w:r>
      <w:r w:rsidRPr="00BB5C37">
        <w:rPr>
          <w:sz w:val="12"/>
        </w:rPr>
        <w:t xml:space="preserve">from 2014 to 2015, and </w:t>
      </w:r>
      <w:r w:rsidRPr="00BB5C37">
        <w:rPr>
          <w:b/>
          <w:highlight w:val="yellow"/>
          <w:u w:val="single"/>
        </w:rPr>
        <w:t>the pressure</w:t>
      </w:r>
      <w:r w:rsidRPr="00BB5C37">
        <w:rPr>
          <w:b/>
          <w:u w:val="single"/>
        </w:rPr>
        <w:t xml:space="preserve"> on host countries </w:t>
      </w:r>
      <w:r w:rsidRPr="00BB5C37">
        <w:rPr>
          <w:b/>
          <w:highlight w:val="yellow"/>
          <w:u w:val="single"/>
        </w:rPr>
        <w:t>has grown significantly</w:t>
      </w:r>
      <w:r w:rsidRPr="00BB5C37">
        <w:rPr>
          <w:b/>
          <w:u w:val="single"/>
        </w:rPr>
        <w:t>.  Private sector engagement “A coordinated response would contribute in ways that benefit businesses, refugees and host societies alike</w:t>
      </w:r>
      <w:r w:rsidRPr="00BB5C37">
        <w:rPr>
          <w:b/>
          <w:sz w:val="12"/>
          <w:u w:val="single"/>
        </w:rPr>
        <w:t>.”</w:t>
      </w:r>
      <w:r w:rsidRPr="00BB5C37">
        <w:rPr>
          <w:sz w:val="12"/>
        </w:rPr>
        <w:t xml:space="preserve"> — Open Society Foundation's Maria Teresa Rojas and Alyssa Ross Businesses and other </w:t>
      </w:r>
      <w:r w:rsidRPr="00BB5C37">
        <w:rPr>
          <w:b/>
          <w:u w:val="single"/>
        </w:rPr>
        <w:t>private entities have responded in a number of ways. Many companies have been working to integrate migrants quickly into host country job markets, an effort that benefits both refugees and businesses.</w:t>
      </w:r>
      <w:r w:rsidRPr="00BB5C37">
        <w:t xml:space="preserve"> </w:t>
      </w:r>
      <w:r w:rsidRPr="00BB5C37">
        <w:rPr>
          <w:sz w:val="12"/>
        </w:rPr>
        <w:t xml:space="preserve">At U.S.-based Chobani, the world’s largest yogurt factory, refugees account for around 30 percent of a total workforce of 2,000 people. Chobani’s CEO, Hamdi Ulukaya, who also created the Tent Foundation to funnel money and technology into programs that help refugees, has called on corporate leaders to step up and provide job training, employment opportunities, and direct assistance. In Germany, where an aging population has resulted in more than half a million unfilled jobs, corporations have called for an overhaul of laws to allow asylum-seekers to enter the labor force more quickly. Last September, Germany’s four main employers’ associations, which represent hundreds of thousands of companies, requested that the country give approved asylum-seekers faster access to the labor market, as well as to language and skills training. German companies have also developed business to business networks to facilitate the hiring and training of refugees. Some private entities have offered internships, scholarships, and training courses for refugees, while others have been providing educational opportunities. In Europe, a number of corporations have been hiring refugees as paid interns. These include Deutsche Telekom, Evonik, Bosch Group, Uniqlo and Siemens. Other companies have focused on improving access to education for young refugees. For example, the Vodafone Foundation has created a digital “school in a box” to bring tablet-based teaching to young refugees living in the Dadaab region of Kenya. The initiative, started in partnership with UNHCR, brings an instant classroom, which can be assembled in 20 minutes, to areas where electricity and internet connectivity are unreliable or nonexistent. Get development's most important headlines in your inbox every day. Top of Form Subscribe Bottom of Form In an effort to better integrate refugees into German society, the football club Bayern Munich has created a “training camp,” which offers food, German language classes, and football equipment. The club also raised 1 million euros ($1.11 million) at a friendly match to support integration projects in Germany. The impact of private sponsorship In Canada, companies, communities, and other groups are able to directly sponsor resettlement. Up to 40 percent of refugee places are reserved for privately sponsored refugees. Groups of private citizens pay for transportation, medical costs, rent, and arrival expenses, and help families enroll in schools, set up bank accounts, and look for employment. Most recently, companies and individuals have begun sponsoring Syrian families: the CEO of Canadian appliance company Danby, for example, has pledged $1.5 million to resettle 50 families. The program has enabled Canada to resettle more than 10,000 people in just the last three months. While Canada’s program, which has existed since 1979, is somewhat unique, private sponsorship exists in Australia, New Zealand, Germany and Argentina, and could potentially be expanded to other countries. One of the most significant problems refugees face is a lack of access to banks and finance systems. The private sector has stepped up with solutions: in Finland, for example, a for-profit company has partnered with the government to provide prepaid debit card and mobile payment accounts to refugees. Another equally important area of engagement for the private sector is long-term development solutions. Microfinance initiatives have given refugees the capital they need to start and maintain their own businesses. In addition, </w:t>
      </w:r>
      <w:r w:rsidRPr="00BB5C37">
        <w:rPr>
          <w:b/>
          <w:highlight w:val="yellow"/>
          <w:u w:val="single"/>
        </w:rPr>
        <w:t>the private sector can assist host communities, particularly in frontline countries</w:t>
      </w:r>
      <w:r w:rsidRPr="00BB5C37">
        <w:rPr>
          <w:b/>
          <w:u w:val="single"/>
        </w:rPr>
        <w:t xml:space="preserve"> like Jordan, Lebanon and Turkey, by investing in ways that create jobs for both nationals and refugees. Impact investment and job creation is an essential part of the solution to displacement and integration.  Greater private sector involvement would add much-needed resources to those invested by the public sector, enhance the efficiency of projects, and improve prospects for success</w:t>
      </w:r>
      <w:r w:rsidRPr="00BB5C37">
        <w:rPr>
          <w:b/>
          <w:highlight w:val="yellow"/>
          <w:u w:val="single"/>
        </w:rPr>
        <w:t>. A coordinated response would contribute in ways that benefit businesses, refugees, and host societies alike. This is a critical moment for expanding private sector involvement, and for building upon the work that is already being done.</w:t>
      </w:r>
    </w:p>
    <w:p w14:paraId="08B9DD03" w14:textId="77777777" w:rsidR="00283666" w:rsidRPr="00BB5C37" w:rsidRDefault="00283666" w:rsidP="00283666">
      <w:pPr>
        <w:pStyle w:val="Heading4"/>
      </w:pPr>
      <w:r w:rsidRPr="00BB5C37">
        <w:t xml:space="preserve">There is never going to be a guarantee that developed nations continue to be generous and thus the private sectors development is net more stable than the plan </w:t>
      </w:r>
    </w:p>
    <w:p w14:paraId="5D607590" w14:textId="77777777" w:rsidR="00283666" w:rsidRPr="00BB5C37" w:rsidRDefault="00283666" w:rsidP="00283666">
      <w:pPr>
        <w:rPr>
          <w:b/>
        </w:rPr>
      </w:pPr>
      <w:r w:rsidRPr="00BB5C37">
        <w:rPr>
          <w:b/>
        </w:rPr>
        <w:t>Deva 17</w:t>
      </w:r>
    </w:p>
    <w:p w14:paraId="588AEBFE" w14:textId="77777777" w:rsidR="00283666" w:rsidRPr="00BB5C37" w:rsidRDefault="00283666" w:rsidP="00283666">
      <w:r w:rsidRPr="00BB5C37">
        <w:t xml:space="preserve"> (</w:t>
      </w:r>
      <w:hyperlink r:id="rId199" w:history="1">
        <w:r w:rsidRPr="00BB5C37">
          <w:rPr>
            <w:rStyle w:val="Hyperlink"/>
          </w:rPr>
          <w:t>NIRJ DEVA</w:t>
        </w:r>
      </w:hyperlink>
      <w:r w:rsidRPr="00BB5C37">
        <w:t xml:space="preserve">, vice president of the international development committee, A Private-Sector Solution to the Refugee Crisis Jun 8, 2017, </w:t>
      </w:r>
      <w:hyperlink r:id="rId200" w:history="1">
        <w:r w:rsidRPr="00BB5C37">
          <w:rPr>
            <w:rStyle w:val="Hyperlink"/>
          </w:rPr>
          <w:t>https://www.project-syndicate.org/commentary/private-sector-economic-development-aid-by-nirj-deva-2017-06</w:t>
        </w:r>
      </w:hyperlink>
      <w:r w:rsidRPr="00BB5C37">
        <w:t xml:space="preserve">, HR) </w:t>
      </w:r>
    </w:p>
    <w:p w14:paraId="648C6642" w14:textId="77777777" w:rsidR="00283666" w:rsidRPr="00BB5C37" w:rsidRDefault="00283666" w:rsidP="00283666">
      <w:pPr>
        <w:rPr>
          <w:b/>
          <w:u w:val="single"/>
        </w:rPr>
      </w:pPr>
      <w:r w:rsidRPr="00BB5C37">
        <w:rPr>
          <w:b/>
          <w:highlight w:val="yellow"/>
          <w:u w:val="single"/>
        </w:rPr>
        <w:t>The time has come to adapt</w:t>
      </w:r>
      <w:r w:rsidRPr="00BB5C37">
        <w:rPr>
          <w:b/>
          <w:u w:val="single"/>
        </w:rPr>
        <w:t xml:space="preserve"> development policies</w:t>
      </w:r>
      <w:r w:rsidRPr="00BB5C37">
        <w:t xml:space="preserve"> </w:t>
      </w:r>
      <w:r w:rsidRPr="00BB5C37">
        <w:rPr>
          <w:sz w:val="12"/>
        </w:rPr>
        <w:t xml:space="preserve">to the reality of what makes economies grow. Rather than simply handing money from one state to another, </w:t>
      </w:r>
      <w:r w:rsidRPr="00BB5C37">
        <w:rPr>
          <w:b/>
          <w:highlight w:val="yellow"/>
          <w:u w:val="single"/>
        </w:rPr>
        <w:t>development funds must be used to mobilize the private sector</w:t>
      </w:r>
      <w:r w:rsidRPr="00BB5C37">
        <w:rPr>
          <w:sz w:val="12"/>
        </w:rPr>
        <w:t xml:space="preserve">. BRUSSELS – International development is not just about alleviating poverty; it is also about delivering security, stability, and economic opportunities to poor and fragile communities, thereby preventing citizens from having to flee their home country in search of a better life. For a West eager to stem the flows of refugees and migrants from Africa and the Middle East, supporting development is a much more effective approach than building walls and razor wire fences.  </w:t>
      </w:r>
      <w:proofErr w:type="gramStart"/>
      <w:r w:rsidRPr="00BB5C37">
        <w:rPr>
          <w:sz w:val="12"/>
        </w:rPr>
        <w:t>says</w:t>
      </w:r>
      <w:proofErr w:type="gramEnd"/>
      <w:r w:rsidRPr="00BB5C37">
        <w:rPr>
          <w:sz w:val="12"/>
        </w:rPr>
        <w:t xml:space="preserve"> the US Supreme Court no longer provides a check on legislative, executive, and corporate abuses of power. </w:t>
      </w:r>
      <w:hyperlink r:id="rId201" w:history="1">
        <w:r w:rsidRPr="00BB5C37">
          <w:rPr>
            <w:rStyle w:val="Hyperlink"/>
            <w:sz w:val="12"/>
          </w:rPr>
          <w:t>117</w:t>
        </w:r>
      </w:hyperlink>
      <w:hyperlink r:id="rId202" w:history="1">
        <w:r w:rsidRPr="00BB5C37">
          <w:rPr>
            <w:rStyle w:val="Hyperlink"/>
            <w:sz w:val="12"/>
          </w:rPr>
          <w:t>Add to Bookmarks</w:t>
        </w:r>
      </w:hyperlink>
      <w:r w:rsidRPr="00BB5C37">
        <w:rPr>
          <w:sz w:val="12"/>
        </w:rPr>
        <w:t xml:space="preserve"> PreviousNext But too often development is forced to take a back seat in policymaking. The so-called War on Terror that began in 2001 has evolved into multiple brutal conflicts that are destabilizing the entire Middle East, eroding people’s freedoms, undermining their safety, and transforming the very nature of their societies. This is driving people from their homes, and often from their countries. The ongoing conflict in Syria, in particular, has already displaced some five million people. It is,</w:t>
      </w:r>
      <w:r w:rsidRPr="00BB5C37">
        <w:t xml:space="preserve"> </w:t>
      </w:r>
      <w:r w:rsidRPr="00BB5C37">
        <w:rPr>
          <w:b/>
          <w:u w:val="single"/>
        </w:rPr>
        <w:t>of course, sensible to say that refugees should stay in the first safe country they can reach. But many, nonetheless, clamor to escape the instability of their region altogether. They dream of a life of security and</w:t>
      </w:r>
      <w:r w:rsidRPr="00BB5C37">
        <w:t xml:space="preserve"> opportunity in Europe, and </w:t>
      </w:r>
      <w:r w:rsidRPr="00BB5C37">
        <w:rPr>
          <w:b/>
          <w:u w:val="single"/>
        </w:rPr>
        <w:t>are willing to go to great lengths to obtain it</w:t>
      </w:r>
      <w:r w:rsidRPr="00BB5C37">
        <w:t xml:space="preserve"> </w:t>
      </w:r>
      <w:r w:rsidRPr="00BB5C37">
        <w:rPr>
          <w:sz w:val="12"/>
        </w:rPr>
        <w:t xml:space="preserve">– even embarking on a life-threatening journey across the Mediterranean Sea. For Europe, turning our backs on these refugees is not an option – desperate people will continue to march toward safety and hope – though many continue to believe that it is. When German Chancellor Angela Merkel agreed to accept a million refugees into Germany, she was praised by many – and opposed by many others. </w:t>
      </w:r>
      <w:r w:rsidRPr="00BB5C37">
        <w:rPr>
          <w:b/>
          <w:u w:val="single"/>
        </w:rPr>
        <w:t xml:space="preserve">But </w:t>
      </w:r>
      <w:r w:rsidRPr="00BB5C37">
        <w:rPr>
          <w:b/>
          <w:highlight w:val="yellow"/>
          <w:u w:val="single"/>
        </w:rPr>
        <w:t>simply absorbing the refugee flows is not really an option</w:t>
      </w:r>
      <w:r w:rsidRPr="00BB5C37">
        <w:rPr>
          <w:b/>
          <w:u w:val="single"/>
        </w:rPr>
        <w:t xml:space="preserve"> either, at least not a complete one. </w:t>
      </w:r>
      <w:r w:rsidRPr="00BB5C37">
        <w:rPr>
          <w:b/>
          <w:highlight w:val="yellow"/>
          <w:u w:val="single"/>
        </w:rPr>
        <w:t>What if Egypt were to explode in the way that Syria has? Developed countries – some of which have resisted accepting any refugees at all – would not simply accept 20 million newly displaced people. The only real option for tackling the refugee crisis is to address the causes of people’s displacement</w:t>
      </w:r>
      <w:r w:rsidRPr="00BB5C37">
        <w:rPr>
          <w:highlight w:val="yellow"/>
        </w:rPr>
        <w:t>,</w:t>
      </w:r>
      <w:r w:rsidRPr="00BB5C37">
        <w:t xml:space="preserve"> </w:t>
      </w:r>
      <w:r w:rsidRPr="00BB5C37">
        <w:rPr>
          <w:b/>
          <w:u w:val="single"/>
        </w:rPr>
        <w:t xml:space="preserve">including terrorism, hunger, disease, oppression, inadequate infrastructure, </w:t>
      </w:r>
      <w:proofErr w:type="gramStart"/>
      <w:r w:rsidRPr="00BB5C37">
        <w:rPr>
          <w:b/>
          <w:u w:val="single"/>
        </w:rPr>
        <w:t>scarce</w:t>
      </w:r>
      <w:proofErr w:type="gramEnd"/>
      <w:r w:rsidRPr="00BB5C37">
        <w:rPr>
          <w:b/>
          <w:u w:val="single"/>
        </w:rPr>
        <w:t xml:space="preserve"> vital resources, a lack of jobs and economic prospects, and falling standards of living</w:t>
      </w:r>
      <w:r w:rsidRPr="00BB5C37">
        <w:rPr>
          <w:sz w:val="12"/>
        </w:rPr>
        <w:t>. Seen in this light,</w:t>
      </w:r>
      <w:r w:rsidRPr="00BB5C37">
        <w:t xml:space="preserve"> </w:t>
      </w:r>
      <w:r w:rsidRPr="00BB5C37">
        <w:rPr>
          <w:b/>
          <w:u w:val="single"/>
        </w:rPr>
        <w:t xml:space="preserve">supporting international development is not some discretionary act of generosity; it is a matter of mutual survival. </w:t>
      </w:r>
      <w:proofErr w:type="gramStart"/>
      <w:r w:rsidRPr="00BB5C37">
        <w:rPr>
          <w:sz w:val="12"/>
        </w:rPr>
        <w:t>SUBSCRIBE NOW Exclusive explainers, thematic deep dives, interviews with world leaders, and our Year Ahead magazine.</w:t>
      </w:r>
      <w:proofErr w:type="gramEnd"/>
      <w:r w:rsidRPr="00BB5C37">
        <w:rPr>
          <w:sz w:val="12"/>
        </w:rPr>
        <w:t xml:space="preserve"> Choose an On Point experience that’s right for you. LEARN MORE </w:t>
      </w:r>
      <w:proofErr w:type="gramStart"/>
      <w:r w:rsidRPr="00BB5C37">
        <w:rPr>
          <w:sz w:val="12"/>
        </w:rPr>
        <w:t>To</w:t>
      </w:r>
      <w:proofErr w:type="gramEnd"/>
      <w:r w:rsidRPr="00BB5C37">
        <w:rPr>
          <w:sz w:val="12"/>
        </w:rPr>
        <w:t xml:space="preserve"> succeed, however, requires adapting development policies to economic reality. Rather than simply handing money from one state to another, as the world has done for the last 60 years, development funds must be used to mobilize the private sector – the real engine of economic growth and development. Indeed, in developing economies, </w:t>
      </w:r>
      <w:hyperlink r:id="rId203" w:tgtFrame="_blank" w:history="1">
        <w:r w:rsidRPr="00BB5C37">
          <w:rPr>
            <w:rStyle w:val="Hyperlink"/>
            <w:sz w:val="12"/>
          </w:rPr>
          <w:t>the private sector accounts for 90% of jobs</w:t>
        </w:r>
      </w:hyperlink>
      <w:r w:rsidRPr="00BB5C37">
        <w:rPr>
          <w:sz w:val="12"/>
        </w:rPr>
        <w:t xml:space="preserve">. With the right approach, the €20 billion ($21.9 billion) in annual development funding provided by the European Union could be leveraged to mobilize €300 billion of capital for the developing world, changing millions of people’s lives for the better. The model is straightforward: first, </w:t>
      </w:r>
      <w:r w:rsidRPr="00BB5C37">
        <w:rPr>
          <w:b/>
          <w:highlight w:val="yellow"/>
          <w:u w:val="single"/>
        </w:rPr>
        <w:t>blend public, private,</w:t>
      </w:r>
      <w:r w:rsidRPr="00BB5C37">
        <w:rPr>
          <w:b/>
          <w:u w:val="single"/>
        </w:rPr>
        <w:t xml:space="preserve"> and charitable </w:t>
      </w:r>
      <w:r w:rsidRPr="00BB5C37">
        <w:rPr>
          <w:b/>
          <w:highlight w:val="yellow"/>
          <w:u w:val="single"/>
        </w:rPr>
        <w:t>contributions</w:t>
      </w:r>
      <w:r w:rsidRPr="00BB5C37">
        <w:rPr>
          <w:b/>
          <w:u w:val="single"/>
        </w:rPr>
        <w:t xml:space="preserve">; second, </w:t>
      </w:r>
      <w:r w:rsidRPr="00BB5C37">
        <w:rPr>
          <w:b/>
          <w:highlight w:val="yellow"/>
          <w:u w:val="single"/>
        </w:rPr>
        <w:t>invest the funds under rigorous private-sector standards, rather than entrusting</w:t>
      </w:r>
      <w:r w:rsidRPr="00BB5C37">
        <w:rPr>
          <w:b/>
          <w:u w:val="single"/>
        </w:rPr>
        <w:t xml:space="preserve"> them to profligate </w:t>
      </w:r>
      <w:r w:rsidRPr="00BB5C37">
        <w:rPr>
          <w:b/>
          <w:highlight w:val="yellow"/>
          <w:u w:val="single"/>
        </w:rPr>
        <w:t>public-sector actors who often treat donor money with contempt</w:t>
      </w:r>
      <w:r w:rsidRPr="00BB5C37">
        <w:rPr>
          <w:b/>
          <w:u w:val="single"/>
        </w:rPr>
        <w:t xml:space="preserve">. Such </w:t>
      </w:r>
      <w:r w:rsidRPr="00BB5C37">
        <w:rPr>
          <w:b/>
          <w:highlight w:val="yellow"/>
          <w:u w:val="single"/>
        </w:rPr>
        <w:t>blended finance vehicles</w:t>
      </w:r>
      <w:r w:rsidRPr="00BB5C37">
        <w:rPr>
          <w:b/>
          <w:u w:val="single"/>
        </w:rPr>
        <w:t xml:space="preserve">, though in their infancy, </w:t>
      </w:r>
      <w:r w:rsidRPr="00BB5C37">
        <w:rPr>
          <w:b/>
          <w:highlight w:val="yellow"/>
          <w:u w:val="single"/>
        </w:rPr>
        <w:t>have already been shown to work</w:t>
      </w:r>
      <w:r w:rsidRPr="00BB5C37">
        <w:rPr>
          <w:b/>
          <w:u w:val="single"/>
        </w:rPr>
        <w:t xml:space="preserve"> well elsewhere in the world.</w:t>
      </w:r>
      <w:r w:rsidRPr="00BB5C37">
        <w:t xml:space="preserve"> </w:t>
      </w:r>
      <w:r w:rsidRPr="00BB5C37">
        <w:rPr>
          <w:sz w:val="12"/>
        </w:rPr>
        <w:t xml:space="preserve">A </w:t>
      </w:r>
      <w:hyperlink r:id="rId204" w:tgtFrame="_blank" w:history="1">
        <w:r w:rsidRPr="00BB5C37">
          <w:rPr>
            <w:rStyle w:val="Hyperlink"/>
            <w:sz w:val="12"/>
          </w:rPr>
          <w:t>World Economic Forum survey</w:t>
        </w:r>
      </w:hyperlink>
      <w:r w:rsidRPr="00BB5C37">
        <w:rPr>
          <w:sz w:val="12"/>
        </w:rPr>
        <w:t xml:space="preserve"> found that every $1 of public money invested in such initiatives attracted as much as $20 of private investment. And this does not even account for the benefits implied by improved accounting, tendering, and reporting procedures – </w:t>
      </w:r>
      <w:r w:rsidRPr="00BB5C37">
        <w:rPr>
          <w:b/>
          <w:u w:val="single"/>
        </w:rPr>
        <w:t xml:space="preserve">all by-products of greater </w:t>
      </w:r>
      <w:r w:rsidRPr="00BB5C37">
        <w:rPr>
          <w:b/>
          <w:highlight w:val="yellow"/>
          <w:u w:val="single"/>
        </w:rPr>
        <w:t>private-sector involvement</w:t>
      </w:r>
      <w:r w:rsidRPr="00BB5C37">
        <w:rPr>
          <w:b/>
          <w:u w:val="single"/>
        </w:rPr>
        <w:t xml:space="preserve">. This approach </w:t>
      </w:r>
      <w:r w:rsidRPr="00BB5C37">
        <w:rPr>
          <w:b/>
          <w:highlight w:val="yellow"/>
          <w:u w:val="single"/>
        </w:rPr>
        <w:t>is</w:t>
      </w:r>
      <w:r w:rsidRPr="00BB5C37">
        <w:rPr>
          <w:b/>
          <w:u w:val="single"/>
        </w:rPr>
        <w:t xml:space="preserve"> especially </w:t>
      </w:r>
      <w:r w:rsidRPr="00BB5C37">
        <w:rPr>
          <w:b/>
          <w:highlight w:val="yellow"/>
          <w:u w:val="single"/>
        </w:rPr>
        <w:t>appropriate</w:t>
      </w:r>
      <w:r w:rsidRPr="00BB5C37">
        <w:rPr>
          <w:b/>
          <w:u w:val="single"/>
        </w:rPr>
        <w:t xml:space="preserve"> at a time </w:t>
      </w:r>
      <w:r w:rsidRPr="00BB5C37">
        <w:rPr>
          <w:b/>
          <w:highlight w:val="yellow"/>
          <w:u w:val="single"/>
        </w:rPr>
        <w:t>when</w:t>
      </w:r>
      <w:r w:rsidRPr="00BB5C37">
        <w:t xml:space="preserve"> </w:t>
      </w:r>
      <w:r w:rsidRPr="00BB5C37">
        <w:rPr>
          <w:sz w:val="12"/>
        </w:rPr>
        <w:t xml:space="preserve">many European </w:t>
      </w:r>
      <w:r w:rsidRPr="00BB5C37">
        <w:rPr>
          <w:b/>
          <w:highlight w:val="yellow"/>
          <w:u w:val="single"/>
        </w:rPr>
        <w:t>countries are struggling with</w:t>
      </w:r>
      <w:r w:rsidRPr="00BB5C37">
        <w:rPr>
          <w:b/>
          <w:u w:val="single"/>
        </w:rPr>
        <w:t xml:space="preserve"> sluggish </w:t>
      </w:r>
      <w:r w:rsidRPr="00BB5C37">
        <w:rPr>
          <w:b/>
          <w:highlight w:val="yellow"/>
          <w:u w:val="single"/>
        </w:rPr>
        <w:t>growth</w:t>
      </w:r>
      <w:r w:rsidRPr="00BB5C37">
        <w:rPr>
          <w:b/>
          <w:u w:val="single"/>
        </w:rPr>
        <w:t xml:space="preserve"> and face tight fiscal constraints.</w:t>
      </w:r>
      <w:r w:rsidRPr="00BB5C37">
        <w:t xml:space="preserve"> </w:t>
      </w:r>
      <w:r w:rsidRPr="00BB5C37">
        <w:rPr>
          <w:sz w:val="12"/>
        </w:rPr>
        <w:t xml:space="preserve">Only four EU members now spend the globally agreed 0.7% of gross national income on development aid. The good news is that European governments increasingly seem to recognize the need to tap the potential of the private sector to support development. Last month, at a European Parliament plenary session in Strasbourg, the European Commission threw its support behind </w:t>
      </w:r>
      <w:hyperlink r:id="rId205" w:tgtFrame="_blank" w:history="1">
        <w:r w:rsidRPr="00BB5C37">
          <w:rPr>
            <w:rStyle w:val="Hyperlink"/>
            <w:sz w:val="12"/>
          </w:rPr>
          <w:t>my plan</w:t>
        </w:r>
      </w:hyperlink>
      <w:r w:rsidRPr="00BB5C37">
        <w:rPr>
          <w:sz w:val="12"/>
        </w:rPr>
        <w:t xml:space="preserve"> to put the private sector front and center in development projects. But establishing private-sector investment as a key component of Europe’s development strategy is just the first step. The Commission must now put words into action, which means </w:t>
      </w:r>
      <w:r w:rsidRPr="00BB5C37">
        <w:rPr>
          <w:b/>
          <w:u w:val="single"/>
        </w:rPr>
        <w:t>engaging directly with the private sector and business communities</w:t>
      </w:r>
      <w:r w:rsidRPr="00BB5C37">
        <w:rPr>
          <w:sz w:val="12"/>
        </w:rPr>
        <w:t xml:space="preserve">. By </w:t>
      </w:r>
      <w:r w:rsidRPr="00BB5C37">
        <w:rPr>
          <w:b/>
          <w:u w:val="single"/>
        </w:rPr>
        <w:t xml:space="preserve">stabilizing Middle Eastern societies and advancing their economic development, </w:t>
      </w:r>
      <w:r w:rsidRPr="00BB5C37">
        <w:rPr>
          <w:sz w:val="12"/>
        </w:rPr>
        <w:t>Europe can help to stem the influx of migrants and asylum-seekers today, while securing new markets, business opportunities, and partnerships tomorrow.</w:t>
      </w:r>
    </w:p>
    <w:p w14:paraId="793BDCE5" w14:textId="77777777" w:rsidR="00283666" w:rsidRPr="00BB5C37" w:rsidRDefault="00283666" w:rsidP="00283666">
      <w:pPr>
        <w:pStyle w:val="Heading4"/>
      </w:pPr>
      <w:r w:rsidRPr="00BB5C37">
        <w:t xml:space="preserve">Private sector investment key to clean energy development </w:t>
      </w:r>
    </w:p>
    <w:p w14:paraId="0896451D" w14:textId="77777777" w:rsidR="00283666" w:rsidRPr="00BB5C37" w:rsidRDefault="00283666" w:rsidP="00283666">
      <w:pPr>
        <w:rPr>
          <w:b/>
        </w:rPr>
      </w:pPr>
      <w:r w:rsidRPr="00BB5C37">
        <w:rPr>
          <w:b/>
        </w:rPr>
        <w:t>Guilbert 17</w:t>
      </w:r>
    </w:p>
    <w:p w14:paraId="07E63032" w14:textId="77777777" w:rsidR="00283666" w:rsidRPr="00BB5C37" w:rsidRDefault="00283666" w:rsidP="00283666">
      <w:r w:rsidRPr="00BB5C37">
        <w:t>(</w:t>
      </w:r>
      <w:hyperlink r:id="rId206" w:tgtFrame="_blank" w:history="1">
        <w:r w:rsidRPr="00BB5C37">
          <w:rPr>
            <w:rStyle w:val="Hyperlink"/>
          </w:rPr>
          <w:t>Kieran Guilbert</w:t>
        </w:r>
      </w:hyperlink>
      <w:r w:rsidRPr="00BB5C37">
        <w:t xml:space="preserve">, the editor for the Thomas Reuters Foundation, Private sector power for refugee camps could light up rural communities, MARCH 14, 2017, </w:t>
      </w:r>
      <w:hyperlink r:id="rId207" w:history="1">
        <w:r w:rsidRPr="00BB5C37">
          <w:rPr>
            <w:rStyle w:val="Hyperlink"/>
          </w:rPr>
          <w:t>https://www.reuters.com/article/us-energy-refugees/private-sector-power-for-refugee-camps-could-light-up-rural-communities-experts-idUSKBN16L241</w:t>
        </w:r>
      </w:hyperlink>
      <w:r w:rsidRPr="00BB5C37">
        <w:t xml:space="preserve">, HR) </w:t>
      </w:r>
    </w:p>
    <w:p w14:paraId="24D3ACA8" w14:textId="77777777" w:rsidR="00283666" w:rsidRPr="00BB5C37" w:rsidRDefault="00283666" w:rsidP="00283666">
      <w:r w:rsidRPr="00BB5C37">
        <w:rPr>
          <w:b/>
          <w:highlight w:val="yellow"/>
          <w:u w:val="single"/>
        </w:rPr>
        <w:t>Attracting private sector investment</w:t>
      </w:r>
      <w:r w:rsidRPr="00BB5C37">
        <w:rPr>
          <w:b/>
          <w:u w:val="single"/>
        </w:rPr>
        <w:t xml:space="preserve"> </w:t>
      </w:r>
      <w:r w:rsidRPr="00BB5C37">
        <w:rPr>
          <w:b/>
          <w:highlight w:val="yellow"/>
          <w:u w:val="single"/>
        </w:rPr>
        <w:t>to provide clean energy</w:t>
      </w:r>
      <w:r w:rsidRPr="00BB5C37">
        <w:rPr>
          <w:b/>
          <w:u w:val="single"/>
        </w:rPr>
        <w:t xml:space="preserve"> in refugee camps </w:t>
      </w:r>
      <w:r w:rsidRPr="00BB5C37">
        <w:rPr>
          <w:b/>
          <w:highlight w:val="yellow"/>
          <w:u w:val="single"/>
        </w:rPr>
        <w:t>would</w:t>
      </w:r>
      <w:r w:rsidRPr="00BB5C37">
        <w:rPr>
          <w:b/>
          <w:u w:val="single"/>
        </w:rPr>
        <w:t xml:space="preserve"> not only </w:t>
      </w:r>
      <w:r w:rsidRPr="00BB5C37">
        <w:rPr>
          <w:b/>
          <w:highlight w:val="yellow"/>
          <w:u w:val="single"/>
        </w:rPr>
        <w:t>end</w:t>
      </w:r>
      <w:r w:rsidRPr="00BB5C37">
        <w:rPr>
          <w:b/>
          <w:u w:val="single"/>
        </w:rPr>
        <w:t xml:space="preserve"> their </w:t>
      </w:r>
      <w:r w:rsidRPr="00BB5C37">
        <w:rPr>
          <w:b/>
          <w:highlight w:val="yellow"/>
          <w:u w:val="single"/>
        </w:rPr>
        <w:t>reliance on dangerous fuels and create job opportunities</w:t>
      </w:r>
      <w:r w:rsidRPr="00BB5C37">
        <w:rPr>
          <w:b/>
          <w:u w:val="single"/>
        </w:rPr>
        <w:t>, but could also help local communities get on the grid</w:t>
      </w:r>
      <w:r w:rsidRPr="00BB5C37">
        <w:t xml:space="preserve">, </w:t>
      </w:r>
      <w:r w:rsidRPr="00BB5C37">
        <w:rPr>
          <w:sz w:val="12"/>
        </w:rPr>
        <w:t xml:space="preserve">energy experts said on Tuesday. </w:t>
      </w:r>
      <w:r w:rsidRPr="00BB5C37">
        <w:rPr>
          <w:b/>
          <w:highlight w:val="yellow"/>
          <w:u w:val="single"/>
        </w:rPr>
        <w:t>Refugees</w:t>
      </w:r>
      <w:r w:rsidRPr="00BB5C37">
        <w:rPr>
          <w:b/>
          <w:u w:val="single"/>
        </w:rPr>
        <w:t xml:space="preserve"> worldwide </w:t>
      </w:r>
      <w:r w:rsidRPr="00BB5C37">
        <w:rPr>
          <w:b/>
          <w:highlight w:val="yellow"/>
          <w:u w:val="single"/>
        </w:rPr>
        <w:t>struggle to access energy</w:t>
      </w:r>
      <w:r w:rsidRPr="00BB5C37">
        <w:rPr>
          <w:b/>
          <w:u w:val="single"/>
        </w:rPr>
        <w:t>, and often pay high costs for primitive fuels</w:t>
      </w:r>
      <w:r w:rsidRPr="00BB5C37">
        <w:t xml:space="preserve"> </w:t>
      </w:r>
      <w:r w:rsidRPr="00BB5C37">
        <w:rPr>
          <w:sz w:val="12"/>
        </w:rPr>
        <w:t xml:space="preserve">like firewood, according to the Moving Energy Initiative (MEI), a partnership between charities, the British government and the United Nations’ refugee agency. With a record 65.3 million people uprooted by conflict or persecution in 2015, </w:t>
      </w:r>
      <w:r w:rsidRPr="00BB5C37">
        <w:rPr>
          <w:b/>
          <w:highlight w:val="yellow"/>
          <w:u w:val="single"/>
        </w:rPr>
        <w:t>aid experts are seeking to increase the provision of sustainable energy</w:t>
      </w:r>
      <w:r w:rsidRPr="00BB5C37">
        <w:rPr>
          <w:b/>
          <w:u w:val="single"/>
        </w:rPr>
        <w:t xml:space="preserve"> for refugees and the displaced. Encouraging private developers to light up refugee camps - by using solar or wind powered mini-grids - could be a launchpad for providing power to nearby communities who lack access to energy</w:t>
      </w:r>
      <w:r w:rsidRPr="00BB5C37">
        <w:rPr>
          <w:sz w:val="12"/>
        </w:rPr>
        <w:t>, said Owen Grafham of the thinktank Chatham House. “Camps offer a good starting point to develop local energy markets,” the energy researcher told the Thomson Reuters Foundation by phone from the Goudoubo camp in northeastern Burkina Faso, which is home to some 15,000 Malian refugees. “Camp communities are tightly bonded - like mini cities - and are generally able and willing to pay for energy ... they are a good market opportunity for the private sector,” he added. More than nine in 10 households in the Goudoubo camp are willing to pay for electricity, with the average family currently spending up to a tenth of their income on harmful fuels like firewood and charcoal, according to the MEI.</w:t>
      </w:r>
      <w:r w:rsidRPr="00BB5C37">
        <w:t xml:space="preserve"> </w:t>
      </w:r>
      <w:r w:rsidRPr="00BB5C37">
        <w:rPr>
          <w:b/>
          <w:highlight w:val="yellow"/>
          <w:u w:val="single"/>
        </w:rPr>
        <w:t>At least 20,000 displaced people die prematurely</w:t>
      </w:r>
      <w:r w:rsidRPr="00BB5C37">
        <w:rPr>
          <w:b/>
          <w:u w:val="single"/>
        </w:rPr>
        <w:t xml:space="preserve"> from respiratory conditions </w:t>
      </w:r>
      <w:r w:rsidRPr="00BB5C37">
        <w:rPr>
          <w:b/>
          <w:highlight w:val="yellow"/>
          <w:u w:val="single"/>
        </w:rPr>
        <w:t>due to their dependency on</w:t>
      </w:r>
      <w:r w:rsidRPr="00BB5C37">
        <w:rPr>
          <w:b/>
          <w:u w:val="single"/>
        </w:rPr>
        <w:t xml:space="preserve"> such </w:t>
      </w:r>
      <w:r w:rsidRPr="00BB5C37">
        <w:rPr>
          <w:b/>
          <w:highlight w:val="yellow"/>
          <w:u w:val="single"/>
        </w:rPr>
        <w:t>fuels for cooking</w:t>
      </w:r>
      <w:r w:rsidRPr="00BB5C37">
        <w:rPr>
          <w:sz w:val="12"/>
        </w:rPr>
        <w:t xml:space="preserve">, according to a report by the London-based Chatham House. The limited electricity in Goudoubo - there </w:t>
      </w:r>
      <w:proofErr w:type="gramStart"/>
      <w:r w:rsidRPr="00BB5C37">
        <w:rPr>
          <w:sz w:val="12"/>
        </w:rPr>
        <w:t>are</w:t>
      </w:r>
      <w:proofErr w:type="gramEnd"/>
      <w:r w:rsidRPr="00BB5C37">
        <w:rPr>
          <w:sz w:val="12"/>
        </w:rPr>
        <w:t xml:space="preserve"> just three generators to power water pumps and a health clinic - means women and girls are scared to leave their homes after dark and children find it difficult to study at night, MEI experts said. The lack of power also holds back entrepreneurship and commerce in the refugee camp, according to Mattia Vianello, a consultant from the development charity Practical Action. </w:t>
      </w:r>
      <w:r w:rsidRPr="00BB5C37">
        <w:rPr>
          <w:b/>
          <w:u w:val="single"/>
        </w:rPr>
        <w:t>“</w:t>
      </w:r>
      <w:r w:rsidRPr="00BB5C37">
        <w:rPr>
          <w:b/>
          <w:highlight w:val="yellow"/>
          <w:u w:val="single"/>
        </w:rPr>
        <w:t>Private sector involvement would enable camp residents to be more connected</w:t>
      </w:r>
      <w:r w:rsidRPr="00BB5C37">
        <w:rPr>
          <w:b/>
          <w:u w:val="single"/>
        </w:rPr>
        <w:t xml:space="preserve"> - through mobiles, radios, televisions and the internet - and boost business and job creation,”</w:t>
      </w:r>
      <w:r w:rsidRPr="00BB5C37">
        <w:t xml:space="preserve"> </w:t>
      </w:r>
      <w:r w:rsidRPr="00BB5C37">
        <w:rPr>
          <w:sz w:val="12"/>
        </w:rPr>
        <w:t>he said. The MEI said it was considering solutions for Goudoubo such as looking to the private sector to install a mini-grid, working with the national energy company to connect the camp to the national grid, and using current aid spending on firewood to pay for cleaner fuel instead.</w:t>
      </w:r>
    </w:p>
    <w:p w14:paraId="67936F3D" w14:textId="77777777" w:rsidR="00283666" w:rsidRPr="00BB5C37" w:rsidRDefault="00283666" w:rsidP="00283666">
      <w:pPr>
        <w:pStyle w:val="Heading4"/>
      </w:pPr>
      <w:r w:rsidRPr="00BB5C37">
        <w:t xml:space="preserve">Cp is critical for the continuation of beneficial immigration policies </w:t>
      </w:r>
    </w:p>
    <w:p w14:paraId="1E1F5892" w14:textId="77777777" w:rsidR="00283666" w:rsidRPr="00BB5C37" w:rsidRDefault="00283666" w:rsidP="00283666">
      <w:r w:rsidRPr="00BB5C37">
        <w:t>Lahav no date</w:t>
      </w:r>
    </w:p>
    <w:p w14:paraId="3395919C" w14:textId="77777777" w:rsidR="00283666" w:rsidRPr="00BB5C37" w:rsidRDefault="00283666" w:rsidP="00283666">
      <w:r w:rsidRPr="00BB5C37">
        <w:t xml:space="preserve"> (Gallya Lahav, MIGRATION AND SECURITY: THE ROLE OF NON-STATE ACTORS AND CIVIL LIBERTIES IN LIBERAL DEMOCRACIES, </w:t>
      </w:r>
      <w:hyperlink r:id="rId208" w:history="1">
        <w:r w:rsidRPr="00BB5C37">
          <w:rPr>
            <w:rStyle w:val="Hyperlink"/>
          </w:rPr>
          <w:t>http://www.un.org/esa/population/meetings/secoord2003/ITT_COOR2_CH16_Lahav.pdf</w:t>
        </w:r>
      </w:hyperlink>
      <w:r w:rsidRPr="00BB5C37">
        <w:t xml:space="preserve">, HR) </w:t>
      </w:r>
    </w:p>
    <w:p w14:paraId="0BFFECD6" w14:textId="77777777" w:rsidR="00283666" w:rsidRPr="00BB5C37" w:rsidRDefault="00283666" w:rsidP="00283666">
      <w:pPr>
        <w:rPr>
          <w:sz w:val="12"/>
        </w:rPr>
      </w:pPr>
      <w:r w:rsidRPr="00BB5C37">
        <w:rPr>
          <w:b/>
          <w:highlight w:val="yellow"/>
          <w:u w:val="single"/>
        </w:rPr>
        <w:t>Private actors</w:t>
      </w:r>
      <w:r w:rsidRPr="00BB5C37">
        <w:t xml:space="preserve">, </w:t>
      </w:r>
      <w:r w:rsidRPr="00BB5C37">
        <w:rPr>
          <w:sz w:val="12"/>
        </w:rPr>
        <w:t xml:space="preserve">or independent authorities who rely on market forces </w:t>
      </w:r>
      <w:r w:rsidRPr="00BB5C37">
        <w:rPr>
          <w:b/>
          <w:highlight w:val="yellow"/>
          <w:u w:val="single"/>
        </w:rPr>
        <w:t>have become crucial immigration agents</w:t>
      </w:r>
      <w:r w:rsidRPr="00BB5C37">
        <w:t xml:space="preserve"> </w:t>
      </w:r>
      <w:r w:rsidRPr="00BB5C37">
        <w:rPr>
          <w:sz w:val="12"/>
        </w:rPr>
        <w:t>in extending the area of what is referred to as “remote control” immigration policy (Zolberg, 1999). These actors include airlines, shipping carriers, transport companies, security services for entry; employer groups for work; universities, propriety schools such as language or aviation facilities, hotels, health care services and civic actors, such as churches, families, trade unions and NGOs for immigrant stays. They also include detention centers, for-profit security services and space for deportation and exit. Often constrained by international agreements, these actors are either incorporated by the State or contracted out. To the extent that their functions have evolved from contractors into regulators – from the public to the private sphere, we can speak about these processes as a ‘privatization of regulation’. The incentives for cooperation are economic; the constraints are sanctions or fines. Thus,</w:t>
      </w:r>
      <w:r w:rsidRPr="00BB5C37">
        <w:t xml:space="preserve"> </w:t>
      </w:r>
      <w:r w:rsidRPr="00BB5C37">
        <w:rPr>
          <w:b/>
          <w:highlight w:val="yellow"/>
          <w:u w:val="single"/>
        </w:rPr>
        <w:t>with little training</w:t>
      </w:r>
      <w:r w:rsidRPr="00BB5C37">
        <w:rPr>
          <w:b/>
          <w:u w:val="single"/>
        </w:rPr>
        <w:t xml:space="preserve"> investments, private carriers and agencies are able to partake in an enlarged migration control as agents of the State. </w:t>
      </w:r>
      <w:r w:rsidRPr="00BB5C37">
        <w:rPr>
          <w:b/>
          <w:highlight w:val="yellow"/>
          <w:u w:val="single"/>
        </w:rPr>
        <w:t>In return for government cooperation, they are assured a smoother flow of business</w:t>
      </w:r>
      <w:r w:rsidRPr="00BB5C37">
        <w:rPr>
          <w:b/>
          <w:u w:val="single"/>
        </w:rPr>
        <w:t xml:space="preserve">, trade, labor, and tourism. </w:t>
      </w:r>
      <w:r w:rsidRPr="00BB5C37">
        <w:rPr>
          <w:b/>
          <w:highlight w:val="yellow"/>
          <w:u w:val="single"/>
        </w:rPr>
        <w:t>A core actor in the enlarged control system at the entry level is transport or carrier companies</w:t>
      </w:r>
      <w:r w:rsidRPr="00BB5C37">
        <w:rPr>
          <w:b/>
          <w:u w:val="single"/>
        </w:rPr>
        <w:t>.</w:t>
      </w:r>
      <w:r w:rsidRPr="00BB5C37">
        <w:t xml:space="preserve"> </w:t>
      </w:r>
      <w:r w:rsidRPr="00BB5C37">
        <w:rPr>
          <w:sz w:val="12"/>
        </w:rPr>
        <w:t xml:space="preserve">This is not new. Carriers have long been obliged, at their own expense, to transport inadmissible passengers back to their countries of departure. Sanctions against ships have been in force in the United States, since the Passenger Act of 1902. However, since the adoption of guidelines established by the 1944 Convention on International Civil Aviation (ICAO), transport companies have been increasingly forced to assume the role of international immigration officers imposed on them by States. The standards of the convention established 93 the airline’s responsibility to ensure that passengers have the necessary travel documents. </w:t>
      </w:r>
    </w:p>
    <w:p w14:paraId="4D462C9D" w14:textId="77777777" w:rsidR="00283666" w:rsidRPr="00BB5C37" w:rsidRDefault="00283666" w:rsidP="00283666"/>
    <w:p w14:paraId="23674A77" w14:textId="2DC5137F" w:rsidR="00283666" w:rsidRPr="00BB5C37" w:rsidRDefault="00283666" w:rsidP="00283666">
      <w:pPr>
        <w:pStyle w:val="Heading2"/>
      </w:pPr>
      <w:proofErr w:type="gramStart"/>
      <w:r w:rsidRPr="00BB5C37">
        <w:t>restrictions</w:t>
      </w:r>
      <w:proofErr w:type="gramEnd"/>
      <w:r w:rsidRPr="00BB5C37">
        <w:t xml:space="preserve"> cp</w:t>
      </w:r>
    </w:p>
    <w:p w14:paraId="10811B49" w14:textId="77777777" w:rsidR="00283666" w:rsidRPr="00BB5C37" w:rsidRDefault="00283666" w:rsidP="00283666">
      <w:pPr>
        <w:pStyle w:val="Heading4"/>
      </w:pPr>
      <w:r w:rsidRPr="00BB5C37">
        <w:t xml:space="preserve">Plan:  The United States Federal Government should substantially decrease legal immigration and allow 150,000 refugees into the US. </w:t>
      </w:r>
    </w:p>
    <w:p w14:paraId="44006F53" w14:textId="77777777" w:rsidR="00283666" w:rsidRPr="00BB5C37" w:rsidRDefault="00283666" w:rsidP="00283666">
      <w:r w:rsidRPr="00BB5C37">
        <w:t>Run with over population and/or labor markets</w:t>
      </w:r>
    </w:p>
    <w:p w14:paraId="5FBB98A5" w14:textId="478C1FA1" w:rsidR="00283666" w:rsidRPr="00BB5C37" w:rsidRDefault="00283666" w:rsidP="00283666">
      <w:pPr>
        <w:pStyle w:val="Heading4"/>
      </w:pPr>
      <w:r w:rsidRPr="00BB5C37">
        <w:t xml:space="preserve">CP stops market saturation and over population </w:t>
      </w:r>
      <w:r w:rsidR="00E84E5F">
        <w:t>while</w:t>
      </w:r>
      <w:r w:rsidRPr="00BB5C37">
        <w:t xml:space="preserve"> still managing our national and moral obligation to refugee resettlement </w:t>
      </w:r>
    </w:p>
    <w:p w14:paraId="3ADBD572" w14:textId="77777777" w:rsidR="00283666" w:rsidRPr="00BB5C37" w:rsidRDefault="00283666" w:rsidP="00283666">
      <w:r w:rsidRPr="00BB5C37">
        <w:rPr>
          <w:rStyle w:val="Style13ptBold"/>
        </w:rPr>
        <w:t>CAFARO 2014</w:t>
      </w:r>
      <w:r w:rsidRPr="00BB5C37">
        <w:t xml:space="preserve"> </w:t>
      </w:r>
      <w:r w:rsidRPr="00BB5C37">
        <w:rPr>
          <w:sz w:val="18"/>
        </w:rPr>
        <w:t xml:space="preserve">(Philip Cafaro is professor of philosophy and an affiliated faculty member in the School of Global Environmental Sustainability at Colorado State University, How Many is Too Many? The Progressive Argument for Reducing Immigration </w:t>
      </w:r>
      <w:proofErr w:type="gramStart"/>
      <w:r w:rsidRPr="00BB5C37">
        <w:rPr>
          <w:sz w:val="18"/>
        </w:rPr>
        <w:t>Into</w:t>
      </w:r>
      <w:proofErr w:type="gramEnd"/>
      <w:r w:rsidRPr="00BB5C37">
        <w:rPr>
          <w:sz w:val="18"/>
        </w:rPr>
        <w:t xml:space="preserve"> the United States, google books, HR)</w:t>
      </w:r>
    </w:p>
    <w:p w14:paraId="1E9858A6" w14:textId="77777777" w:rsidR="00283666" w:rsidRPr="00BB5C37" w:rsidRDefault="00283666" w:rsidP="00283666">
      <w:pPr>
        <w:rPr>
          <w:sz w:val="12"/>
        </w:rPr>
      </w:pPr>
      <w:r w:rsidRPr="00BB5C37">
        <w:rPr>
          <w:b/>
          <w:highlight w:val="yellow"/>
          <w:u w:val="single"/>
        </w:rPr>
        <w:t>I propose that we cut</w:t>
      </w:r>
      <w:r w:rsidRPr="00BB5C37">
        <w:rPr>
          <w:b/>
          <w:u w:val="single"/>
        </w:rPr>
        <w:t xml:space="preserve"> legal </w:t>
      </w:r>
      <w:r w:rsidRPr="00BB5C37">
        <w:rPr>
          <w:b/>
          <w:highlight w:val="yellow"/>
          <w:u w:val="single"/>
        </w:rPr>
        <w:t>immigration from</w:t>
      </w:r>
      <w:r w:rsidRPr="00BB5C37">
        <w:rPr>
          <w:b/>
          <w:u w:val="single"/>
        </w:rPr>
        <w:t xml:space="preserve"> the current </w:t>
      </w:r>
      <w:r w:rsidRPr="00BB5C37">
        <w:rPr>
          <w:b/>
          <w:highlight w:val="yellow"/>
          <w:u w:val="single"/>
        </w:rPr>
        <w:t>1.1 million per year to 300,000 per year</w:t>
      </w:r>
      <w:r w:rsidRPr="00BB5C37">
        <w:rPr>
          <w:sz w:val="12"/>
        </w:rPr>
        <w:t>. This would still be 50% above the average level allowed during the four decades prior to 1965</w:t>
      </w:r>
      <w:r w:rsidRPr="00BB5C37">
        <w:rPr>
          <w:b/>
          <w:u w:val="single"/>
        </w:rPr>
        <w:t xml:space="preserve">. </w:t>
      </w:r>
      <w:r w:rsidRPr="00BB5C37">
        <w:rPr>
          <w:b/>
          <w:highlight w:val="yellow"/>
          <w:u w:val="single"/>
        </w:rPr>
        <w:t>I</w:t>
      </w:r>
      <w:r w:rsidRPr="00BB5C37">
        <w:rPr>
          <w:b/>
          <w:u w:val="single"/>
        </w:rPr>
        <w:t xml:space="preserve"> further </w:t>
      </w:r>
      <w:r w:rsidRPr="00BB5C37">
        <w:rPr>
          <w:b/>
          <w:highlight w:val="yellow"/>
          <w:u w:val="single"/>
        </w:rPr>
        <w:t>recommend</w:t>
      </w:r>
      <w:r w:rsidRPr="00BB5C37">
        <w:rPr>
          <w:b/>
          <w:u w:val="single"/>
        </w:rPr>
        <w:t xml:space="preserve"> that </w:t>
      </w:r>
      <w:r w:rsidRPr="00BB5C37">
        <w:rPr>
          <w:b/>
          <w:highlight w:val="yellow"/>
          <w:u w:val="single"/>
        </w:rPr>
        <w:t>we reserve</w:t>
      </w:r>
      <w:r w:rsidRPr="00BB5C37">
        <w:rPr>
          <w:b/>
          <w:u w:val="single"/>
        </w:rPr>
        <w:t xml:space="preserve"> most of </w:t>
      </w:r>
      <w:r w:rsidRPr="00BB5C37">
        <w:rPr>
          <w:b/>
          <w:highlight w:val="yellow"/>
          <w:u w:val="single"/>
        </w:rPr>
        <w:t>these slots for those who most need them</w:t>
      </w:r>
      <w:r w:rsidRPr="00BB5C37">
        <w:rPr>
          <w:sz w:val="12"/>
        </w:rPr>
        <w:t xml:space="preserve">: binational couples who want to marry and settle in this country; </w:t>
      </w:r>
      <w:r w:rsidRPr="00BB5C37">
        <w:rPr>
          <w:b/>
          <w:highlight w:val="yellow"/>
          <w:u w:val="single"/>
        </w:rPr>
        <w:t>refugees</w:t>
      </w:r>
      <w:r w:rsidRPr="00BB5C37">
        <w:t xml:space="preserve"> </w:t>
      </w:r>
      <w:r w:rsidRPr="00BB5C37">
        <w:rPr>
          <w:sz w:val="12"/>
        </w:rPr>
        <w:t xml:space="preserve">who cannot return home safely; and spouses, parents, and young children who want or need to be reunited. </w:t>
      </w:r>
      <w:r w:rsidRPr="00BB5C37">
        <w:rPr>
          <w:b/>
          <w:highlight w:val="yellow"/>
          <w:u w:val="single"/>
        </w:rPr>
        <w:t>This will allow us to</w:t>
      </w:r>
      <w:r w:rsidRPr="00BB5C37">
        <w:rPr>
          <w:b/>
          <w:u w:val="single"/>
        </w:rPr>
        <w:t xml:space="preserve"> </w:t>
      </w:r>
      <w:r w:rsidRPr="00BB5C37">
        <w:rPr>
          <w:b/>
          <w:highlight w:val="yellow"/>
          <w:u w:val="single"/>
        </w:rPr>
        <w:t>meet</w:t>
      </w:r>
      <w:r w:rsidRPr="00BB5C37">
        <w:rPr>
          <w:b/>
          <w:u w:val="single"/>
        </w:rPr>
        <w:t xml:space="preserve"> some of the most </w:t>
      </w:r>
      <w:r w:rsidRPr="00BB5C37">
        <w:rPr>
          <w:b/>
          <w:highlight w:val="yellow"/>
          <w:u w:val="single"/>
        </w:rPr>
        <w:t>important interests</w:t>
      </w:r>
      <w:r w:rsidRPr="00BB5C37">
        <w:rPr>
          <w:b/>
          <w:u w:val="single"/>
        </w:rPr>
        <w:t xml:space="preserve"> involved </w:t>
      </w:r>
      <w:r w:rsidRPr="00BB5C37">
        <w:rPr>
          <w:b/>
          <w:highlight w:val="yellow"/>
          <w:u w:val="single"/>
        </w:rPr>
        <w:t>without undermining our country’s economic and ecological well-being</w:t>
      </w:r>
      <w:r w:rsidRPr="00BB5C37">
        <w:rPr>
          <w:b/>
          <w:u w:val="single"/>
        </w:rPr>
        <w:t xml:space="preserve">. It will allow us to continue to offer significant opportunities to poor people from around the world, </w:t>
      </w:r>
      <w:r w:rsidRPr="00BB5C37">
        <w:rPr>
          <w:b/>
          <w:highlight w:val="yellow"/>
          <w:u w:val="single"/>
        </w:rPr>
        <w:t>without doing so at the expense of poor American citizens</w:t>
      </w:r>
      <w:r w:rsidRPr="00BB5C37">
        <w:rPr>
          <w:u w:val="single"/>
        </w:rPr>
        <w:t xml:space="preserve"> </w:t>
      </w:r>
      <w:r w:rsidRPr="00BB5C37">
        <w:rPr>
          <w:sz w:val="12"/>
        </w:rPr>
        <w:t xml:space="preserve">and previous immigrants. It will allow for some “new blood” while also helping rein in unsustainable population growth. From 1.1 million to 300,000 annually is a steep cut, but I think the case for it is clear. Less sweeping changes are possible. We could, for example, cut immigration in half, as recommended in 1997 by the US Commission on Immigration Reform (commonly called the Jordan Commission after its chairman, liberal icon Barbara Jordan),3 or by even smaller amounts. </w:t>
      </w:r>
      <w:r w:rsidRPr="00BB5C37">
        <w:rPr>
          <w:b/>
          <w:highlight w:val="yellow"/>
          <w:u w:val="single"/>
        </w:rPr>
        <w:t>Such measures would slow growing inequality and rapid population growth and would to that extent be improvements over current policy</w:t>
      </w:r>
      <w:r w:rsidRPr="00BB5C37">
        <w:t xml:space="preserve">. </w:t>
      </w:r>
      <w:r w:rsidRPr="00BB5C37">
        <w:rPr>
          <w:sz w:val="12"/>
        </w:rPr>
        <w:t>But as progressives, we should be committed to reversing these trends, not just slowing them down. Accomplishing that will require firmer action. How would such cuts look in detail? As previously discussed, legal immigrants enter the United States under a complicated system of quotas and programs, with annual immigration numbers over the past three years breaking down approximately as follows4: Family-sponsored 710,000 Refugees and asylum seekers 160,000 Employment-based 145,000 Diversity programs 50,000 Other minor categories 25,000 Total legal immigration: 1,090,000 184 CHAPTER NINE I suggest changing these numbers along these lines: Family-sponsored 100,000 Refugees and asylum seekers 150,000 Employment-based 50,000 Diversity programs 0 Other minor categories 0 Total legal immigration: 300,000 Let me say a few words about the specific changes proposed, with the understanding that they are made within a framework that recognizes the need to significantly decrease overall numbers. For a start,</w:t>
      </w:r>
      <w:r w:rsidRPr="00BB5C37">
        <w:t xml:space="preserve"> </w:t>
      </w:r>
      <w:r w:rsidRPr="00BB5C37">
        <w:rPr>
          <w:b/>
          <w:u w:val="single"/>
        </w:rPr>
        <w:t xml:space="preserve">I would keep refugee resettlement numbers at their current levels. </w:t>
      </w:r>
      <w:r w:rsidRPr="00BB5C37">
        <w:rPr>
          <w:b/>
          <w:highlight w:val="yellow"/>
          <w:u w:val="single"/>
        </w:rPr>
        <w:t>Doing so will help us continue to fulfill our moral obligation to aid legitimate political refugees. This is also a legal obligation under international law</w:t>
      </w:r>
      <w:r w:rsidRPr="00BB5C37">
        <w:rPr>
          <w:sz w:val="12"/>
        </w:rPr>
        <w:t xml:space="preserve">. The United States is an original signatory to the UN Universal Declaration of Human Rights, whose article 14 states: “Everyone has the right to seek and to enjoy in other countries asylum from persecution.” Although this right can often be secured through temporary asylum, conditions in refugees’ countries of origin sometimes demand longer or even permanent stays. Rather than create large numbers of “long-term temporary” residents, it is often better to grant such asylum seekers citizenship and help them start new lives in the United States. Note that the argument above pertains only to legitimate political refugees: those who face persecution in their countries of origin. In recent years, there have been numerous proposals to grant refugee status to economic migrants and to those said to be displaced by climate change. In effect, this would create a legal right for half the world to immigrate into the United States, while encouraging developing nations to ignore overpopulation. I believe such proposals are largely without merit and discuss them more fully in the following chapter. The current level </w:t>
      </w:r>
      <w:r w:rsidRPr="00BB5C37">
        <w:rPr>
          <w:b/>
          <w:u w:val="single"/>
        </w:rPr>
        <w:t xml:space="preserve">of </w:t>
      </w:r>
      <w:r w:rsidRPr="00BB5C37">
        <w:rPr>
          <w:b/>
          <w:highlight w:val="yellow"/>
          <w:u w:val="single"/>
        </w:rPr>
        <w:t>approximately 150,000 annual slots for refugees and asylum seekers seems adequate to fulfill our valid responsibilities</w:t>
      </w:r>
      <w:r w:rsidRPr="00BB5C37">
        <w:rPr>
          <w:b/>
          <w:u w:val="single"/>
        </w:rPr>
        <w:t xml:space="preserve"> in this area.</w:t>
      </w:r>
      <w:r w:rsidRPr="00BB5C37">
        <w:t xml:space="preserve"> </w:t>
      </w:r>
      <w:r w:rsidRPr="00BB5C37">
        <w:rPr>
          <w:sz w:val="12"/>
        </w:rPr>
        <w:t>On the other hand, family sponsorship programs, which currently bring in more legal immigrants than all other categories put together, have ballooned far beyond what is reasonable or ever intended by Congress. These programs allow individuals to sponsor brothers, sisters, parents, and adult 185 SOLUTIONS children for permanent residency, with no limit on the annual numbers. As currently constituted these programs encourage endless chain migration. For example, an immigrant woman might marry a man who is a US citizen. They can then sponsor her brothers and sisters for citizenship, who can bring over their spouses and children, etc. The current approach unfairly skews US immigration toward immigration from a few favored countries, particularly Mexico, and toward less-skilled, less-educated immigrants. Combined with periodic amnesties, the system also rewards people who break US immigration laws, rather than those who play by the rules and wait their turn. Many undocumented immigrants have sponsored relatives once they themselves were granted amnesty</w:t>
      </w:r>
    </w:p>
    <w:p w14:paraId="558D90CD" w14:textId="77777777" w:rsidR="00283666" w:rsidRPr="00BB5C37" w:rsidRDefault="00283666" w:rsidP="00283666">
      <w:pPr>
        <w:pStyle w:val="Heading4"/>
      </w:pPr>
      <w:r w:rsidRPr="00BB5C37">
        <w:t xml:space="preserve">Refugees are only 10% of immigration significantly helping the economy </w:t>
      </w:r>
    </w:p>
    <w:p w14:paraId="32F8E0AA" w14:textId="77777777" w:rsidR="00283666" w:rsidRPr="00BB5C37" w:rsidRDefault="00283666" w:rsidP="00283666">
      <w:r w:rsidRPr="00BB5C37">
        <w:rPr>
          <w:rStyle w:val="Style13ptBold"/>
        </w:rPr>
        <w:t>CAFARO 2014</w:t>
      </w:r>
      <w:r w:rsidRPr="00BB5C37">
        <w:t xml:space="preserve"> </w:t>
      </w:r>
      <w:r w:rsidRPr="00BB5C37">
        <w:rPr>
          <w:sz w:val="18"/>
        </w:rPr>
        <w:t xml:space="preserve">(Philip Cafaro is professor of philosophy and an affiliated faculty member in the School of Global Environmental Sustainability at Colorado State University, How Many is Too Many? The Progressive Argument for Reducing Immigration </w:t>
      </w:r>
      <w:proofErr w:type="gramStart"/>
      <w:r w:rsidRPr="00BB5C37">
        <w:rPr>
          <w:sz w:val="18"/>
        </w:rPr>
        <w:t>Into</w:t>
      </w:r>
      <w:proofErr w:type="gramEnd"/>
      <w:r w:rsidRPr="00BB5C37">
        <w:rPr>
          <w:sz w:val="18"/>
        </w:rPr>
        <w:t xml:space="preserve"> the United States, google books, HR)</w:t>
      </w:r>
    </w:p>
    <w:p w14:paraId="369FC21D" w14:textId="40C0BFE5" w:rsidR="00283666" w:rsidRPr="00BB5C37" w:rsidRDefault="00283666" w:rsidP="00283666">
      <w:pPr>
        <w:rPr>
          <w:sz w:val="2"/>
        </w:rPr>
      </w:pPr>
      <w:r w:rsidRPr="00BB5C37">
        <w:rPr>
          <w:sz w:val="12"/>
        </w:rPr>
        <w:t xml:space="preserve">Note, too, that I do not deny the right of legitimate refugees to asylum from persecution, both as a matter of morality and of binding international law. The United States, like all states that are members of the United Nations and signatories to the Universal Declaration of Human Rights, is obligated to provide such refuge. My immigration reform proposal takes this commitment into account. However, </w:t>
      </w:r>
      <w:r w:rsidRPr="00BB5C37">
        <w:rPr>
          <w:b/>
          <w:u w:val="single"/>
        </w:rPr>
        <w:t xml:space="preserve">the </w:t>
      </w:r>
      <w:r w:rsidRPr="00BB5C37">
        <w:rPr>
          <w:b/>
          <w:highlight w:val="yellow"/>
          <w:u w:val="single"/>
        </w:rPr>
        <w:t>refuge</w:t>
      </w:r>
      <w:r w:rsidRPr="00BB5C37">
        <w:rPr>
          <w:b/>
          <w:u w:val="single"/>
        </w:rPr>
        <w:t xml:space="preserve"> provided </w:t>
      </w:r>
      <w:r w:rsidRPr="00BB5C37">
        <w:rPr>
          <w:b/>
          <w:highlight w:val="yellow"/>
          <w:u w:val="single"/>
        </w:rPr>
        <w:t>may</w:t>
      </w:r>
      <w:r w:rsidRPr="00BB5C37">
        <w:rPr>
          <w:b/>
          <w:u w:val="single"/>
        </w:rPr>
        <w:t xml:space="preserve"> often </w:t>
      </w:r>
      <w:r w:rsidRPr="00BB5C37">
        <w:rPr>
          <w:b/>
          <w:highlight w:val="yellow"/>
          <w:u w:val="single"/>
        </w:rPr>
        <w:t>be temporary</w:t>
      </w:r>
      <w:r w:rsidRPr="00BB5C37">
        <w:rPr>
          <w:b/>
          <w:u w:val="single"/>
        </w:rPr>
        <w:t xml:space="preserve">, and in any case, </w:t>
      </w:r>
      <w:r w:rsidRPr="00BB5C37">
        <w:rPr>
          <w:b/>
          <w:highlight w:val="yellow"/>
          <w:u w:val="single"/>
        </w:rPr>
        <w:t>only about 10% of</w:t>
      </w:r>
      <w:r w:rsidRPr="00BB5C37">
        <w:rPr>
          <w:b/>
          <w:u w:val="single"/>
        </w:rPr>
        <w:t xml:space="preserve"> annual </w:t>
      </w:r>
      <w:r w:rsidRPr="00BB5C37">
        <w:rPr>
          <w:b/>
          <w:highlight w:val="yellow"/>
          <w:u w:val="single"/>
        </w:rPr>
        <w:t>immigrants</w:t>
      </w:r>
      <w:r w:rsidRPr="00BB5C37">
        <w:rPr>
          <w:b/>
          <w:u w:val="single"/>
        </w:rPr>
        <w:t xml:space="preserve"> into the United States </w:t>
      </w:r>
      <w:r w:rsidRPr="00BB5C37">
        <w:rPr>
          <w:b/>
          <w:highlight w:val="yellow"/>
          <w:u w:val="single"/>
        </w:rPr>
        <w:t>are</w:t>
      </w:r>
      <w:r w:rsidRPr="00BB5C37">
        <w:rPr>
          <w:b/>
          <w:u w:val="single"/>
        </w:rPr>
        <w:t xml:space="preserve"> asylum seekers or </w:t>
      </w:r>
      <w:r w:rsidRPr="00BB5C37">
        <w:rPr>
          <w:b/>
          <w:highlight w:val="yellow"/>
          <w:u w:val="single"/>
        </w:rPr>
        <w:t>refugees.</w:t>
      </w:r>
      <w:r w:rsidRPr="00BB5C37">
        <w:t xml:space="preserve"> Such </w:t>
      </w:r>
      <w:r w:rsidRPr="00BB5C37">
        <w:rPr>
          <w:b/>
          <w:highlight w:val="yellow"/>
          <w:u w:val="single"/>
        </w:rPr>
        <w:t>a policy would allow many of the benefits</w:t>
      </w:r>
      <w:r w:rsidRPr="00BB5C37">
        <w:rPr>
          <w:b/>
          <w:u w:val="single"/>
        </w:rPr>
        <w:t xml:space="preserve"> of immigration </w:t>
      </w:r>
      <w:r w:rsidRPr="00BB5C37">
        <w:rPr>
          <w:b/>
          <w:highlight w:val="yellow"/>
          <w:u w:val="single"/>
        </w:rPr>
        <w:t>to continue</w:t>
      </w:r>
      <w:r w:rsidRPr="00BB5C37">
        <w:rPr>
          <w:b/>
          <w:u w:val="single"/>
        </w:rPr>
        <w:t xml:space="preserve">, such as providing asylum for political refugees and </w:t>
      </w:r>
      <w:r w:rsidRPr="00BB5C37">
        <w:rPr>
          <w:b/>
          <w:highlight w:val="yellow"/>
          <w:u w:val="single"/>
        </w:rPr>
        <w:t>allowing small influxes of workers with special skills</w:t>
      </w:r>
      <w:r w:rsidRPr="00BB5C37">
        <w:rPr>
          <w:b/>
          <w:u w:val="single"/>
        </w:rPr>
        <w:t xml:space="preserve">. At the same time, </w:t>
      </w:r>
      <w:r w:rsidRPr="00BB5C37">
        <w:rPr>
          <w:b/>
          <w:highlight w:val="yellow"/>
          <w:u w:val="single"/>
        </w:rPr>
        <w:t>it would reduce unemployment</w:t>
      </w:r>
      <w:r w:rsidRPr="00BB5C37">
        <w:rPr>
          <w:b/>
          <w:u w:val="single"/>
        </w:rPr>
        <w:t xml:space="preserve"> by </w:t>
      </w:r>
      <w:r w:rsidRPr="00BB5C37">
        <w:rPr>
          <w:b/>
          <w:highlight w:val="yellow"/>
          <w:u w:val="single"/>
        </w:rPr>
        <w:t>reserving</w:t>
      </w:r>
      <w:r w:rsidRPr="00BB5C37">
        <w:rPr>
          <w:b/>
          <w:u w:val="single"/>
        </w:rPr>
        <w:t xml:space="preserve"> most </w:t>
      </w:r>
      <w:r w:rsidRPr="00BB5C37">
        <w:rPr>
          <w:b/>
          <w:highlight w:val="yellow"/>
          <w:u w:val="single"/>
        </w:rPr>
        <w:t>new jobs for American</w:t>
      </w:r>
      <w:r w:rsidRPr="00BB5C37">
        <w:rPr>
          <w:b/>
          <w:u w:val="single"/>
        </w:rPr>
        <w:t xml:space="preserve"> workers, </w:t>
      </w:r>
      <w:r w:rsidRPr="00BB5C37">
        <w:rPr>
          <w:b/>
          <w:highlight w:val="yellow"/>
          <w:u w:val="single"/>
        </w:rPr>
        <w:t>alleviate th</w:t>
      </w:r>
      <w:r w:rsidRPr="00BB5C37">
        <w:rPr>
          <w:b/>
          <w:u w:val="single"/>
        </w:rPr>
        <w:t xml:space="preserve">e downward </w:t>
      </w:r>
      <w:r w:rsidRPr="00BB5C37">
        <w:rPr>
          <w:b/>
          <w:highlight w:val="yellow"/>
          <w:u w:val="single"/>
        </w:rPr>
        <w:t>pressure on wages</w:t>
      </w:r>
      <w:r w:rsidRPr="00BB5C37">
        <w:rPr>
          <w:b/>
          <w:u w:val="single"/>
        </w:rPr>
        <w:t xml:space="preserve"> caused by flooded labor markets, </w:t>
      </w:r>
      <w:r w:rsidRPr="00BB5C37">
        <w:rPr>
          <w:b/>
          <w:highlight w:val="yellow"/>
          <w:u w:val="single"/>
        </w:rPr>
        <w:t>and reduce overall economic inequality</w:t>
      </w:r>
      <w:r w:rsidRPr="00BB5C37">
        <w:rPr>
          <w:b/>
          <w:u w:val="single"/>
        </w:rPr>
        <w:t>. My proposal would also move the United States toward population stabilization</w:t>
      </w:r>
      <w:r w:rsidRPr="00BB5C37">
        <w:t xml:space="preserve">, </w:t>
      </w:r>
      <w:r w:rsidRPr="00BB5C37">
        <w:rPr>
          <w:sz w:val="12"/>
        </w:rPr>
        <w:t>a sine qua non of sustainability. Because America’s current total fertility rate of 2.05 is very close to replacement rate and because reducing immigration would likely help drive that rate even lower, such stabilization is possible—provided we are willing to limit immigration.</w:t>
      </w:r>
    </w:p>
    <w:p w14:paraId="4CF74789" w14:textId="3E62706C" w:rsidR="005F1503" w:rsidRPr="00BB5C37" w:rsidRDefault="005F1503" w:rsidP="005F1503">
      <w:pPr>
        <w:pStyle w:val="Heading2"/>
      </w:pPr>
      <w:proofErr w:type="gramStart"/>
      <w:r w:rsidRPr="00BB5C37">
        <w:t>anti-blackness</w:t>
      </w:r>
      <w:proofErr w:type="gramEnd"/>
      <w:r w:rsidRPr="00BB5C37">
        <w:t xml:space="preserve"> link</w:t>
      </w:r>
    </w:p>
    <w:p w14:paraId="4580359A" w14:textId="77777777" w:rsidR="005F1503" w:rsidRPr="00BB5C37" w:rsidRDefault="005F1503" w:rsidP="005F1503">
      <w:pPr>
        <w:pStyle w:val="Heading4"/>
      </w:pPr>
      <w:r w:rsidRPr="00BB5C37">
        <w:t>The Aff’s focus on Syrian refugees exemplifies the anti-Blackness prevalent in the media. They fail to acknowledge the underlying systems of anti-Blackness in the refugee crisis.</w:t>
      </w:r>
    </w:p>
    <w:p w14:paraId="62951ED3" w14:textId="77777777" w:rsidR="005F1503" w:rsidRPr="00BB5C37" w:rsidRDefault="005F1503" w:rsidP="005F1503">
      <w:pPr>
        <w:rPr>
          <w:rStyle w:val="Style13ptBold"/>
          <w:b w:val="0"/>
        </w:rPr>
      </w:pPr>
      <w:r w:rsidRPr="00BB5C37">
        <w:rPr>
          <w:rStyle w:val="Style13ptBold"/>
        </w:rPr>
        <w:t>Aberra 17 (</w:t>
      </w:r>
      <w:r w:rsidRPr="00BB5C37">
        <w:rPr>
          <w:rStyle w:val="Style13ptBold"/>
          <w:b w:val="0"/>
        </w:rPr>
        <w:t xml:space="preserve">Nesima Aberra is the Audience Engagement Editor at the Center for Public Integrity. “How Anti-Blackness is </w:t>
      </w:r>
      <w:proofErr w:type="gramStart"/>
      <w:r w:rsidRPr="00BB5C37">
        <w:rPr>
          <w:rStyle w:val="Style13ptBold"/>
          <w:b w:val="0"/>
        </w:rPr>
        <w:t>Making</w:t>
      </w:r>
      <w:proofErr w:type="gramEnd"/>
      <w:r w:rsidRPr="00BB5C37">
        <w:rPr>
          <w:rStyle w:val="Style13ptBold"/>
          <w:b w:val="0"/>
        </w:rPr>
        <w:t xml:space="preserve"> the World Ignore African Refugees.” </w:t>
      </w:r>
      <w:proofErr w:type="gramStart"/>
      <w:r w:rsidRPr="00BB5C37">
        <w:rPr>
          <w:rStyle w:val="Style13ptBold"/>
          <w:b w:val="0"/>
        </w:rPr>
        <w:t>Everyday Feminism.</w:t>
      </w:r>
      <w:proofErr w:type="gramEnd"/>
      <w:r w:rsidRPr="00BB5C37">
        <w:rPr>
          <w:rStyle w:val="Style13ptBold"/>
          <w:b w:val="0"/>
        </w:rPr>
        <w:t xml:space="preserve"> </w:t>
      </w:r>
      <w:hyperlink r:id="rId209" w:history="1">
        <w:r w:rsidRPr="00BB5C37">
          <w:rPr>
            <w:rStyle w:val="Hyperlink"/>
            <w:sz w:val="26"/>
          </w:rPr>
          <w:t>https://everydayfeminism.com/2017/10/anti-blackness-african-refugees/</w:t>
        </w:r>
      </w:hyperlink>
      <w:r w:rsidRPr="00BB5C37">
        <w:rPr>
          <w:rStyle w:val="Style13ptBold"/>
          <w:b w:val="0"/>
        </w:rPr>
        <w:t>, AJ)</w:t>
      </w:r>
    </w:p>
    <w:p w14:paraId="0DCC623E" w14:textId="77777777" w:rsidR="005F1503" w:rsidRPr="00BB5C37" w:rsidRDefault="005F1503" w:rsidP="005F1503">
      <w:pPr>
        <w:rPr>
          <w:sz w:val="16"/>
        </w:rPr>
      </w:pPr>
      <w:r w:rsidRPr="00BB5C37">
        <w:rPr>
          <w:sz w:val="16"/>
        </w:rPr>
        <w:t xml:space="preserve">These numbers are shocking and yet, somehow, </w:t>
      </w:r>
      <w:r w:rsidRPr="00BB5C37">
        <w:rPr>
          <w:u w:val="single"/>
        </w:rPr>
        <w:t>the</w:t>
      </w:r>
      <w:r w:rsidRPr="00BB5C37">
        <w:rPr>
          <w:sz w:val="16"/>
        </w:rPr>
        <w:t xml:space="preserve"> heart-wrenching </w:t>
      </w:r>
      <w:r w:rsidRPr="00BB5C37">
        <w:rPr>
          <w:highlight w:val="yellow"/>
          <w:u w:val="single"/>
        </w:rPr>
        <w:t>pictures and stories</w:t>
      </w:r>
      <w:r w:rsidRPr="00BB5C37">
        <w:rPr>
          <w:u w:val="single"/>
        </w:rPr>
        <w:t xml:space="preserve"> that are </w:t>
      </w:r>
      <w:r w:rsidRPr="00BB5C37">
        <w:rPr>
          <w:highlight w:val="yellow"/>
          <w:u w:val="single"/>
        </w:rPr>
        <w:t>circulated in the media</w:t>
      </w:r>
      <w:r w:rsidRPr="00BB5C37">
        <w:rPr>
          <w:sz w:val="16"/>
        </w:rPr>
        <w:t xml:space="preserve"> about refugees </w:t>
      </w:r>
      <w:r w:rsidRPr="00BB5C37">
        <w:rPr>
          <w:highlight w:val="yellow"/>
          <w:u w:val="single"/>
        </w:rPr>
        <w:t>are</w:t>
      </w:r>
      <w:r w:rsidRPr="00BB5C37">
        <w:rPr>
          <w:u w:val="single"/>
        </w:rPr>
        <w:t xml:space="preserve"> mostly </w:t>
      </w:r>
      <w:r w:rsidRPr="00BB5C37">
        <w:rPr>
          <w:highlight w:val="yellow"/>
          <w:u w:val="single"/>
        </w:rPr>
        <w:t>light-skinned</w:t>
      </w:r>
      <w:r w:rsidRPr="00BB5C37">
        <w:rPr>
          <w:u w:val="single"/>
        </w:rPr>
        <w:t xml:space="preserve">, </w:t>
      </w:r>
      <w:r w:rsidRPr="00BB5C37">
        <w:rPr>
          <w:highlight w:val="yellow"/>
          <w:u w:val="single"/>
        </w:rPr>
        <w:t>conventionally attractive and Arab</w:t>
      </w:r>
      <w:r w:rsidRPr="00BB5C37">
        <w:rPr>
          <w:sz w:val="16"/>
        </w:rPr>
        <w:t xml:space="preserve">. </w:t>
      </w:r>
      <w:r w:rsidRPr="00BB5C37">
        <w:rPr>
          <w:highlight w:val="yellow"/>
          <w:u w:val="single"/>
        </w:rPr>
        <w:t>Why do we not grieve the loss of African life?</w:t>
      </w:r>
      <w:r w:rsidRPr="00BB5C37">
        <w:rPr>
          <w:u w:val="single"/>
        </w:rPr>
        <w:t xml:space="preserve"> Why do we not know their stories? Why do we not give the same attention and resources to refugees from Africa, who </w:t>
      </w:r>
      <w:proofErr w:type="gramStart"/>
      <w:r w:rsidRPr="00BB5C37">
        <w:rPr>
          <w:u w:val="single"/>
        </w:rPr>
        <w:t>have</w:t>
      </w:r>
      <w:proofErr w:type="gramEnd"/>
      <w:r w:rsidRPr="00BB5C37">
        <w:rPr>
          <w:u w:val="single"/>
        </w:rPr>
        <w:t xml:space="preserve"> been the most affected by this crisis for far longer? </w:t>
      </w:r>
      <w:r w:rsidRPr="00BB5C37">
        <w:rPr>
          <w:sz w:val="16"/>
        </w:rPr>
        <w:t xml:space="preserve">If </w:t>
      </w:r>
      <w:r w:rsidRPr="00BB5C37">
        <w:rPr>
          <w:highlight w:val="yellow"/>
          <w:u w:val="single"/>
        </w:rPr>
        <w:t>your empathy</w:t>
      </w:r>
      <w:r w:rsidRPr="00BB5C37">
        <w:rPr>
          <w:sz w:val="16"/>
        </w:rPr>
        <w:t xml:space="preserve"> for refugees </w:t>
      </w:r>
      <w:r w:rsidRPr="00BB5C37">
        <w:rPr>
          <w:highlight w:val="yellow"/>
          <w:u w:val="single"/>
        </w:rPr>
        <w:t>is reserved strictly for those whose make you feel comfortable because of their lighter skin</w:t>
      </w:r>
      <w:r w:rsidRPr="00BB5C37">
        <w:rPr>
          <w:sz w:val="16"/>
        </w:rPr>
        <w:t xml:space="preserve">, </w:t>
      </w:r>
      <w:proofErr w:type="gramStart"/>
      <w:r w:rsidRPr="00BB5C37">
        <w:rPr>
          <w:sz w:val="16"/>
        </w:rPr>
        <w:t>who</w:t>
      </w:r>
      <w:proofErr w:type="gramEnd"/>
      <w:r w:rsidRPr="00BB5C37">
        <w:rPr>
          <w:sz w:val="16"/>
        </w:rPr>
        <w:t xml:space="preserve"> look like you or fit your definition of goodness, then </w:t>
      </w:r>
      <w:r w:rsidRPr="00BB5C37">
        <w:rPr>
          <w:u w:val="single"/>
        </w:rPr>
        <w:t>you are helping perpetuate the system of racism</w:t>
      </w:r>
      <w:r w:rsidRPr="00BB5C37">
        <w:rPr>
          <w:sz w:val="16"/>
        </w:rPr>
        <w:t xml:space="preserve">. Black and brown people in other countries are expected to just deal with daily violence, poverty, and authoritarianism, but if the same events were to occur in Western countries, the media and policymakers feel “appropriately” pressured to give their attention. With more than 65.3 million refugees in the world fleeing civil war, ethnic cleansing, poverty and other disasters, it can seem difficult to keep up, but what’s happening — or not happening — to African refugees cannot be swept to the side. Here are </w:t>
      </w:r>
      <w:r w:rsidRPr="00BB5C37">
        <w:rPr>
          <w:highlight w:val="yellow"/>
          <w:u w:val="single"/>
        </w:rPr>
        <w:t>some facts that demonstrate how entrenched anti-Blackness is in the migration narrative</w:t>
      </w:r>
      <w:r w:rsidRPr="00BB5C37">
        <w:rPr>
          <w:u w:val="single"/>
        </w:rPr>
        <w:t>:</w:t>
      </w:r>
      <w:r w:rsidRPr="00BB5C37">
        <w:rPr>
          <w:sz w:val="16"/>
        </w:rPr>
        <w:t xml:space="preserve"> In 2016</w:t>
      </w:r>
      <w:proofErr w:type="gramStart"/>
      <w:r w:rsidRPr="00BB5C37">
        <w:rPr>
          <w:sz w:val="16"/>
        </w:rPr>
        <w:t>,16,370</w:t>
      </w:r>
      <w:proofErr w:type="gramEnd"/>
      <w:r w:rsidRPr="00BB5C37">
        <w:rPr>
          <w:sz w:val="16"/>
        </w:rPr>
        <w:t xml:space="preserve"> Congolese refugees were admitted to the United States, the highest number of refugees from any nation, according to Pew Research, but you’ve probably never heard much about Democratic Republic Congo outside the Ebola outbreak or the fact that they have the most displaced people in the world from conflict. </w:t>
      </w:r>
      <w:r w:rsidRPr="00BB5C37">
        <w:rPr>
          <w:highlight w:val="yellow"/>
          <w:u w:val="single"/>
        </w:rPr>
        <w:t>Somalia is suffering from a drought,</w:t>
      </w:r>
      <w:r w:rsidRPr="00BB5C37">
        <w:rPr>
          <w:u w:val="single"/>
        </w:rPr>
        <w:t xml:space="preserve"> </w:t>
      </w:r>
      <w:r w:rsidRPr="00BB5C37">
        <w:rPr>
          <w:sz w:val="16"/>
        </w:rPr>
        <w:t xml:space="preserve">the closure of Dadaab, the biggest refugee camp in Africa where its refugees have been living for years and most recently, </w:t>
      </w:r>
      <w:r w:rsidRPr="00BB5C37">
        <w:rPr>
          <w:highlight w:val="yellow"/>
          <w:u w:val="single"/>
        </w:rPr>
        <w:t>a truck bombing</w:t>
      </w:r>
      <w:r w:rsidRPr="00BB5C37">
        <w:rPr>
          <w:u w:val="single"/>
        </w:rPr>
        <w:t xml:space="preserve"> that killed 300 people, yet </w:t>
      </w:r>
      <w:r w:rsidRPr="00BB5C37">
        <w:rPr>
          <w:highlight w:val="yellow"/>
          <w:u w:val="single"/>
        </w:rPr>
        <w:t>Trump still lists the country in his travel ban</w:t>
      </w:r>
      <w:r w:rsidRPr="00BB5C37">
        <w:rPr>
          <w:sz w:val="16"/>
        </w:rPr>
        <w:t xml:space="preserve">. </w:t>
      </w:r>
      <w:r w:rsidRPr="00BB5C37">
        <w:rPr>
          <w:highlight w:val="yellow"/>
          <w:u w:val="single"/>
        </w:rPr>
        <w:t>Nigeria hosts more refugees than all of Europe</w:t>
      </w:r>
      <w:r w:rsidRPr="00BB5C37">
        <w:rPr>
          <w:sz w:val="16"/>
        </w:rPr>
        <w:t xml:space="preserve">, but President Macron of France and </w:t>
      </w:r>
      <w:r w:rsidRPr="00BB5C37">
        <w:rPr>
          <w:u w:val="single"/>
        </w:rPr>
        <w:t xml:space="preserve">other </w:t>
      </w:r>
      <w:r w:rsidRPr="00BB5C37">
        <w:rPr>
          <w:highlight w:val="yellow"/>
          <w:u w:val="single"/>
        </w:rPr>
        <w:t>EU leaders wants to stop African refugees from seeking asylum</w:t>
      </w:r>
      <w:r w:rsidRPr="00BB5C37">
        <w:rPr>
          <w:sz w:val="16"/>
        </w:rPr>
        <w:t xml:space="preserve"> in Europe. </w:t>
      </w:r>
      <w:r w:rsidRPr="00BB5C37">
        <w:rPr>
          <w:highlight w:val="yellow"/>
          <w:u w:val="single"/>
        </w:rPr>
        <w:t>Israel has implemented a secret program to get rid of African refugees</w:t>
      </w:r>
      <w:r w:rsidRPr="00BB5C37">
        <w:rPr>
          <w:sz w:val="16"/>
        </w:rPr>
        <w:t xml:space="preserve"> by pressuring them to illegally cross into other countries and leaving them vulnerable to smuggling, detention or abuse. A Norwegian official wanted to send Eritrean asylum seekers back home, claiming that they don’t truly need the protection. It’s clear that Africa, as a continent, is more overburdened by refugees than non-African continents, yet there is no huge movement to help relieve this problem. </w:t>
      </w:r>
      <w:r w:rsidRPr="00BB5C37">
        <w:rPr>
          <w:u w:val="single"/>
        </w:rPr>
        <w:t>Most people aren’t even aware these African countries even exist</w:t>
      </w:r>
      <w:r w:rsidRPr="00BB5C37">
        <w:rPr>
          <w:sz w:val="16"/>
        </w:rPr>
        <w:t xml:space="preserve">, let alone know about the history of their conflicts stemming from the time of colonization from European countries. As a daughter of Eritrean refugees, I’ve grown up with an intimate knowledge of Eritrea, a small East African country bordering the Red Sea, where my family is from. Eritrea is one of the top refugee-producing countries in the world because of crushing poverty and an oppressive regime. The Eritrean government forces its citizens into indefinite military service, offers no freedom of expression or political participation, tortures dissidents and fails to provide adequate education, jobs, and food. And yet, though I have a Google Alert set up for ‘Eritrean refugees’ so I can track the number of published reports and articles, I only get a few hits every other week — mostly from bloggers in the diaspora. One of the only times I’ve seen this unfair disparity acknowledged is in a 2015 piece by Caitlin Chandler on the ‘Africa is a Country’ blog. In it, Chandler challenges the Western media bias towards extensively reporting on Syrian refugees from inside the country and the international community’s response. </w:t>
      </w:r>
      <w:r w:rsidRPr="00BB5C37">
        <w:rPr>
          <w:highlight w:val="yellow"/>
          <w:u w:val="single"/>
        </w:rPr>
        <w:t>There are hardly any stories chronicling the nuances of the Eritrean refugee crisis</w:t>
      </w:r>
      <w:r w:rsidRPr="00BB5C37">
        <w:rPr>
          <w:sz w:val="16"/>
        </w:rPr>
        <w:t xml:space="preserve">, the conflict and the high number of deaths. The top stories I have read on Eritrea are tragic and should be grabbing our attention. Thousands of Eritrean refugees are dying in the Mediterranean Sea trying to reach Europe by boat and are stuck indefinitely in refugee camps in Sudan with very little options to make money. Their stories are horrific. </w:t>
      </w:r>
      <w:r w:rsidRPr="00BB5C37">
        <w:rPr>
          <w:highlight w:val="yellow"/>
          <w:u w:val="single"/>
        </w:rPr>
        <w:t>Many of them</w:t>
      </w:r>
      <w:r w:rsidRPr="00BB5C37">
        <w:rPr>
          <w:u w:val="single"/>
        </w:rPr>
        <w:t xml:space="preserve"> are </w:t>
      </w:r>
      <w:r w:rsidRPr="00BB5C37">
        <w:rPr>
          <w:highlight w:val="yellow"/>
          <w:u w:val="single"/>
        </w:rPr>
        <w:t>captured for organ harvesting</w:t>
      </w:r>
      <w:r w:rsidRPr="00BB5C37">
        <w:rPr>
          <w:sz w:val="16"/>
        </w:rPr>
        <w:t xml:space="preserve"> after taking their chances with a smuggler. </w:t>
      </w:r>
      <w:r w:rsidRPr="00BB5C37">
        <w:rPr>
          <w:u w:val="single"/>
        </w:rPr>
        <w:t>Young women are</w:t>
      </w:r>
      <w:r w:rsidRPr="00BB5C37">
        <w:rPr>
          <w:sz w:val="16"/>
        </w:rPr>
        <w:t xml:space="preserve"> often </w:t>
      </w:r>
      <w:r w:rsidRPr="00BB5C37">
        <w:rPr>
          <w:highlight w:val="yellow"/>
          <w:u w:val="single"/>
        </w:rPr>
        <w:t>trafficked into domestic labor</w:t>
      </w:r>
      <w:r w:rsidRPr="00BB5C37">
        <w:rPr>
          <w:sz w:val="16"/>
        </w:rPr>
        <w:t xml:space="preserve"> in the Middle East and Europe, where they are blackmailed into never trying to contact the authorities. Eritrea has little to offer the West, so it’s not surprising that the coverage of their crisis is nothing compared to refugees from the Middle East, who are associated with the risk of terrorism and the U.S. political agenda. Because of that, the Eritrean government is able to shrug off sporadic reports on the refugee crisis as mere propaganda. </w:t>
      </w:r>
      <w:r w:rsidRPr="00BB5C37">
        <w:rPr>
          <w:highlight w:val="yellow"/>
          <w:u w:val="single"/>
        </w:rPr>
        <w:t>There are hardly any rallies</w:t>
      </w:r>
      <w:r w:rsidRPr="00BB5C37">
        <w:rPr>
          <w:u w:val="single"/>
        </w:rPr>
        <w:t xml:space="preserve">, </w:t>
      </w:r>
      <w:r w:rsidRPr="00BB5C37">
        <w:rPr>
          <w:sz w:val="16"/>
        </w:rPr>
        <w:t xml:space="preserve">fundraisers or campaigns </w:t>
      </w:r>
      <w:r w:rsidRPr="00BB5C37">
        <w:rPr>
          <w:highlight w:val="yellow"/>
          <w:u w:val="single"/>
        </w:rPr>
        <w:t>pressuring action to admit more Eritreans</w:t>
      </w:r>
      <w:r w:rsidRPr="00BB5C37">
        <w:rPr>
          <w:sz w:val="16"/>
        </w:rPr>
        <w:t xml:space="preserve">. In fact, just last month the U.S. government announced it wants to deport more Eritreans, even though these refugees pose no threat whatsoever. This lack of media attention is dangerous because it turns into a bias against African refugees in the resettlement process. As a refugee resettlement case manager, Hadiya remembers one attempt to find immediate housing for two African asylees in New York. She reached out to community religious organizations to get some options. </w:t>
      </w:r>
      <w:r w:rsidRPr="00BB5C37">
        <w:rPr>
          <w:highlight w:val="yellow"/>
          <w:u w:val="single"/>
        </w:rPr>
        <w:t>When she stated that she was looking for housing for ‘refugees</w:t>
      </w:r>
      <w:r w:rsidRPr="00BB5C37">
        <w:rPr>
          <w:u w:val="single"/>
        </w:rPr>
        <w:t>/</w:t>
      </w:r>
      <w:r w:rsidRPr="00BB5C37">
        <w:rPr>
          <w:sz w:val="16"/>
        </w:rPr>
        <w:t xml:space="preserve">asylees,’ </w:t>
      </w:r>
      <w:r w:rsidRPr="00BB5C37">
        <w:rPr>
          <w:highlight w:val="yellow"/>
          <w:u w:val="single"/>
        </w:rPr>
        <w:t>she was asked</w:t>
      </w:r>
      <w:r w:rsidRPr="00BB5C37">
        <w:rPr>
          <w:sz w:val="16"/>
        </w:rPr>
        <w:t xml:space="preserve">, more than once, </w:t>
      </w:r>
      <w:r w:rsidRPr="00BB5C37">
        <w:rPr>
          <w:highlight w:val="yellow"/>
          <w:u w:val="single"/>
        </w:rPr>
        <w:t>if they were Syrian</w:t>
      </w:r>
      <w:r w:rsidRPr="00BB5C37">
        <w:rPr>
          <w:sz w:val="16"/>
        </w:rPr>
        <w:t xml:space="preserve"> and </w:t>
      </w:r>
      <w:r w:rsidRPr="00BB5C37">
        <w:rPr>
          <w:highlight w:val="yellow"/>
          <w:u w:val="single"/>
        </w:rPr>
        <w:t xml:space="preserve">when she said they were not, received uninterested reactions </w:t>
      </w:r>
      <w:r w:rsidRPr="00BB5C37">
        <w:rPr>
          <w:u w:val="single"/>
        </w:rPr>
        <w:t>before the phone call ended</w:t>
      </w:r>
      <w:r w:rsidRPr="00BB5C37">
        <w:rPr>
          <w:sz w:val="16"/>
        </w:rPr>
        <w:t xml:space="preserve">. Hadiya ended up referring them to a YMCA for temporary housing until she was able to give convince someone that they, too, were affected by the refugee crisis we’ve all been hearing about. The angry self-awareness was incredibly painful to hear. </w:t>
      </w:r>
      <w:r w:rsidRPr="00BB5C37">
        <w:rPr>
          <w:highlight w:val="yellow"/>
          <w:u w:val="single"/>
        </w:rPr>
        <w:t>No one is born less deserving than someone else</w:t>
      </w:r>
      <w:r w:rsidRPr="00BB5C37">
        <w:rPr>
          <w:sz w:val="16"/>
        </w:rPr>
        <w:t xml:space="preserve">. No one should be more ‘accustomed’ to lack of safety, rights, and comfort than others. African bodies aren’t more susceptible or more deserving in calling the Mediterranean </w:t>
      </w:r>
      <w:proofErr w:type="gramStart"/>
      <w:r w:rsidRPr="00BB5C37">
        <w:rPr>
          <w:sz w:val="16"/>
        </w:rPr>
        <w:t>sea</w:t>
      </w:r>
      <w:proofErr w:type="gramEnd"/>
      <w:r w:rsidRPr="00BB5C37">
        <w:rPr>
          <w:sz w:val="16"/>
        </w:rPr>
        <w:t xml:space="preserve"> their eternal home. </w:t>
      </w:r>
      <w:r w:rsidRPr="00BB5C37">
        <w:rPr>
          <w:highlight w:val="yellow"/>
          <w:u w:val="single"/>
        </w:rPr>
        <w:t>We should be ashamed that these conversations about bias are not</w:t>
      </w:r>
      <w:r w:rsidRPr="00BB5C37">
        <w:rPr>
          <w:u w:val="single"/>
        </w:rPr>
        <w:t xml:space="preserve"> only </w:t>
      </w:r>
      <w:r w:rsidRPr="00BB5C37">
        <w:rPr>
          <w:highlight w:val="yellow"/>
          <w:u w:val="single"/>
        </w:rPr>
        <w:t>taking place in academia and advocacy circles</w:t>
      </w:r>
      <w:r w:rsidRPr="00BB5C37">
        <w:rPr>
          <w:sz w:val="16"/>
        </w:rPr>
        <w:t>, but also by those actually living through the refugee experience. They are embarking on dangerous journeys knowing that their grievances aren’t validated by their own government or the international community, but that hasn’t stopped them from believing their life is worthy enough to try.</w:t>
      </w:r>
    </w:p>
    <w:p w14:paraId="74E192FA" w14:textId="298D6D45" w:rsidR="005F1503" w:rsidRPr="00BB5C37" w:rsidRDefault="005F1503" w:rsidP="005F1503">
      <w:pPr>
        <w:pStyle w:val="Heading2"/>
      </w:pPr>
      <w:proofErr w:type="gramStart"/>
      <w:r w:rsidRPr="00BB5C37">
        <w:t>cap</w:t>
      </w:r>
      <w:proofErr w:type="gramEnd"/>
      <w:r w:rsidRPr="00BB5C37">
        <w:t xml:space="preserve"> link</w:t>
      </w:r>
    </w:p>
    <w:p w14:paraId="0CD07257" w14:textId="77777777" w:rsidR="005F1503" w:rsidRPr="00BB5C37" w:rsidRDefault="005F1503" w:rsidP="005F1503">
      <w:pPr>
        <w:pStyle w:val="Heading4"/>
      </w:pPr>
      <w:r w:rsidRPr="00BB5C37">
        <w:t>The Aff fails to address the underlying capitalist ideology behind the refugee crisis.</w:t>
      </w:r>
    </w:p>
    <w:p w14:paraId="33BF2E47" w14:textId="77777777" w:rsidR="005F1503" w:rsidRPr="00BB5C37" w:rsidRDefault="005F1503" w:rsidP="005F1503">
      <w:pPr>
        <w:rPr>
          <w:rStyle w:val="Style13ptBold"/>
          <w:b w:val="0"/>
        </w:rPr>
      </w:pPr>
      <w:r w:rsidRPr="00BB5C37">
        <w:rPr>
          <w:rStyle w:val="Style13ptBold"/>
        </w:rPr>
        <w:t>Mojab 16 (</w:t>
      </w:r>
      <w:r w:rsidRPr="00BB5C37">
        <w:rPr>
          <w:rStyle w:val="Style13ptBold"/>
          <w:b w:val="0"/>
        </w:rPr>
        <w:t xml:space="preserve">Shahrzad Mojab is an academic activist and professor, teaching at the Department of Leadership, Higher and Adult Education and Women and Gender Studies Institute, at the University of Toronto. </w:t>
      </w:r>
      <w:proofErr w:type="gramStart"/>
      <w:r w:rsidRPr="00BB5C37">
        <w:rPr>
          <w:rStyle w:val="Style13ptBold"/>
          <w:b w:val="0"/>
        </w:rPr>
        <w:t>“Refugees and Capitalism.”</w:t>
      </w:r>
      <w:proofErr w:type="gramEnd"/>
      <w:r w:rsidRPr="00BB5C37">
        <w:rPr>
          <w:rStyle w:val="Style13ptBold"/>
          <w:b w:val="0"/>
        </w:rPr>
        <w:t xml:space="preserve"> </w:t>
      </w:r>
      <w:proofErr w:type="gramStart"/>
      <w:r w:rsidRPr="00BB5C37">
        <w:rPr>
          <w:rStyle w:val="Style13ptBold"/>
          <w:b w:val="0"/>
        </w:rPr>
        <w:t>Solidarity.</w:t>
      </w:r>
      <w:proofErr w:type="gramEnd"/>
      <w:r w:rsidRPr="00BB5C37">
        <w:rPr>
          <w:rStyle w:val="Style13ptBold"/>
          <w:b w:val="0"/>
        </w:rPr>
        <w:t xml:space="preserve"> </w:t>
      </w:r>
      <w:hyperlink r:id="rId210" w:history="1">
        <w:r w:rsidRPr="00BB5C37">
          <w:rPr>
            <w:rStyle w:val="Hyperlink"/>
            <w:sz w:val="26"/>
          </w:rPr>
          <w:t>https://solidarity-us.org/atc/183/p4693/</w:t>
        </w:r>
      </w:hyperlink>
      <w:r w:rsidRPr="00BB5C37">
        <w:rPr>
          <w:rStyle w:val="Style13ptBold"/>
          <w:b w:val="0"/>
        </w:rPr>
        <w:t>, AJ)</w:t>
      </w:r>
    </w:p>
    <w:p w14:paraId="485F15E3" w14:textId="77777777" w:rsidR="005F1503" w:rsidRPr="00BB5C37" w:rsidRDefault="005F1503" w:rsidP="005F1503">
      <w:pPr>
        <w:rPr>
          <w:sz w:val="16"/>
        </w:rPr>
      </w:pPr>
      <w:r w:rsidRPr="00BB5C37">
        <w:rPr>
          <w:highlight w:val="yellow"/>
          <w:u w:val="single"/>
        </w:rPr>
        <w:t>This</w:t>
      </w:r>
      <w:r w:rsidRPr="00BB5C37">
        <w:rPr>
          <w:sz w:val="16"/>
        </w:rPr>
        <w:t xml:space="preserve"> human </w:t>
      </w:r>
      <w:r w:rsidRPr="00BB5C37">
        <w:rPr>
          <w:highlight w:val="yellow"/>
          <w:u w:val="single"/>
        </w:rPr>
        <w:t>catastrophe is called a “refugee crisis</w:t>
      </w:r>
      <w:r w:rsidRPr="00BB5C37">
        <w:rPr>
          <w:u w:val="single"/>
        </w:rPr>
        <w:t>.</w:t>
      </w:r>
      <w:r w:rsidRPr="00BB5C37">
        <w:rPr>
          <w:sz w:val="16"/>
        </w:rPr>
        <w:t xml:space="preserve">” However, a </w:t>
      </w:r>
      <w:r w:rsidRPr="00BB5C37">
        <w:rPr>
          <w:u w:val="single"/>
        </w:rPr>
        <w:t xml:space="preserve">closer look can reveal </w:t>
      </w:r>
      <w:r w:rsidRPr="00BB5C37">
        <w:rPr>
          <w:highlight w:val="yellow"/>
          <w:u w:val="single"/>
        </w:rPr>
        <w:t>a much deeper crisis that is shaking humanity</w:t>
      </w:r>
      <w:r w:rsidRPr="00BB5C37">
        <w:rPr>
          <w:sz w:val="16"/>
        </w:rPr>
        <w:t>. The terminology of “</w:t>
      </w:r>
      <w:r w:rsidRPr="00BB5C37">
        <w:rPr>
          <w:highlight w:val="yellow"/>
          <w:u w:val="single"/>
        </w:rPr>
        <w:t>crisis” is an ideological masking of the world capitalist crisis</w:t>
      </w:r>
      <w:r w:rsidRPr="00BB5C37">
        <w:rPr>
          <w:u w:val="single"/>
        </w:rPr>
        <w:t>.</w:t>
      </w:r>
      <w:r w:rsidRPr="00BB5C37">
        <w:rPr>
          <w:sz w:val="16"/>
        </w:rPr>
        <w:t xml:space="preserve"> It is “ideological” because it is presented to us as both “unavoidable” and as an “isolated” incident. </w:t>
      </w:r>
      <w:r w:rsidRPr="00BB5C37">
        <w:rPr>
          <w:highlight w:val="yellow"/>
          <w:u w:val="single"/>
        </w:rPr>
        <w:t>This</w:t>
      </w:r>
      <w:r w:rsidRPr="00BB5C37">
        <w:rPr>
          <w:sz w:val="16"/>
        </w:rPr>
        <w:t xml:space="preserve"> perilous condition, however, </w:t>
      </w:r>
      <w:r w:rsidRPr="00BB5C37">
        <w:rPr>
          <w:highlight w:val="yellow"/>
          <w:u w:val="single"/>
        </w:rPr>
        <w:t>is the creation of the capitalist imperialist order</w:t>
      </w:r>
      <w:r w:rsidRPr="00BB5C37">
        <w:rPr>
          <w:u w:val="single"/>
        </w:rPr>
        <w:t xml:space="preserve"> in an effort </w:t>
      </w:r>
      <w:r w:rsidRPr="00BB5C37">
        <w:rPr>
          <w:highlight w:val="yellow"/>
          <w:u w:val="single"/>
        </w:rPr>
        <w:t>to resolve many of its deep contradictions.</w:t>
      </w:r>
      <w:r w:rsidRPr="00BB5C37">
        <w:rPr>
          <w:u w:val="single"/>
        </w:rPr>
        <w:t xml:space="preserve"> </w:t>
      </w:r>
      <w:r w:rsidRPr="00BB5C37">
        <w:rPr>
          <w:sz w:val="16"/>
        </w:rPr>
        <w:t xml:space="preserve">Among them, and </w:t>
      </w:r>
      <w:r w:rsidRPr="00BB5C37">
        <w:rPr>
          <w:u w:val="single"/>
        </w:rPr>
        <w:t>t</w:t>
      </w:r>
      <w:r w:rsidRPr="00BB5C37">
        <w:rPr>
          <w:highlight w:val="yellow"/>
          <w:u w:val="single"/>
        </w:rPr>
        <w:t>he principal one, is the global-based mass socialization of production and the anarchy embedded in the privatization of the wealth</w:t>
      </w:r>
      <w:r w:rsidRPr="00BB5C37">
        <w:rPr>
          <w:sz w:val="16"/>
        </w:rPr>
        <w:t xml:space="preserve"> being produced by millions of laboring women and men. </w:t>
      </w:r>
      <w:r w:rsidRPr="00BB5C37">
        <w:rPr>
          <w:u w:val="single"/>
        </w:rPr>
        <w:t>Millions of people are circulating around the world in search of work</w:t>
      </w:r>
      <w:r w:rsidRPr="00BB5C37">
        <w:rPr>
          <w:sz w:val="16"/>
        </w:rPr>
        <w:t xml:space="preserve">. Women from the Philippines, Bangladesh and Sri Lanka are leaving their families behind to look after the families of strangers in the Gulf States, North America and Europe. Their men are recruited by construction industries to build monumental towers under slave-like working conditions. Workers from Mexico and the Carib­bean are entering the United States and Canada as seasonal migrant workers to pick fruits and vegetables to cheapen the cost of labor for corporate agribusiness. </w:t>
      </w:r>
      <w:r w:rsidRPr="00BB5C37">
        <w:rPr>
          <w:highlight w:val="yellow"/>
          <w:u w:val="single"/>
        </w:rPr>
        <w:t>Most of us are affected by this “mass socialization of production</w:t>
      </w:r>
      <w:r w:rsidRPr="00BB5C37">
        <w:rPr>
          <w:sz w:val="16"/>
        </w:rPr>
        <w:t xml:space="preserve">” through selling our power to labor. The capitalist owners are in competition in buying, selling and exchanging commodities, ranging from labor power to finance capital or other forms of commodities such as food, garments or technology. Anarchy in the market requires the intervention of the capitalist state to regulate, moderate and control this anarchy on behalf of the capitalist class. </w:t>
      </w:r>
      <w:r w:rsidRPr="00BB5C37">
        <w:rPr>
          <w:u w:val="single"/>
        </w:rPr>
        <w:t xml:space="preserve">This unjust system has made life intolerable for the majority of the world population. </w:t>
      </w:r>
      <w:r w:rsidRPr="00BB5C37">
        <w:rPr>
          <w:highlight w:val="yellow"/>
          <w:u w:val="single"/>
        </w:rPr>
        <w:t>The capitalist state often resorts to unrelenting wars, invasions, occupations or genocide</w:t>
      </w:r>
      <w:r w:rsidRPr="00BB5C37">
        <w:rPr>
          <w:u w:val="single"/>
        </w:rPr>
        <w:t xml:space="preserve">. </w:t>
      </w:r>
      <w:r w:rsidRPr="00BB5C37">
        <w:rPr>
          <w:sz w:val="16"/>
        </w:rPr>
        <w:t>The predacious class controlling this state has left open the wounds of colonialism and centuries of slavery that have damaged the social fabric of communities and societies. Homes, neighborhoods, villages and cities are ruined beyond recognition and</w:t>
      </w:r>
      <w:r w:rsidRPr="00BB5C37">
        <w:rPr>
          <w:u w:val="single"/>
        </w:rPr>
        <w:t xml:space="preserve">, </w:t>
      </w:r>
      <w:r w:rsidRPr="00BB5C37">
        <w:rPr>
          <w:highlight w:val="yellow"/>
          <w:u w:val="single"/>
        </w:rPr>
        <w:t>in the process of this unfathomable destruction</w:t>
      </w:r>
      <w:r w:rsidRPr="00BB5C37">
        <w:rPr>
          <w:sz w:val="16"/>
        </w:rPr>
        <w:t xml:space="preserve">, other entrenched forces of annihilation such as </w:t>
      </w:r>
      <w:r w:rsidRPr="00BB5C37">
        <w:rPr>
          <w:highlight w:val="yellow"/>
          <w:u w:val="single"/>
        </w:rPr>
        <w:t>religious extremisms have emerged</w:t>
      </w:r>
      <w:r w:rsidRPr="00BB5C37">
        <w:rPr>
          <w:sz w:val="16"/>
        </w:rPr>
        <w:t xml:space="preserve">. Western imperialism, now in conflict with its former Islamist allies such as the Taliban and Al-Qaeda, fights fire with fire: While resources are focused on war, there is considerable effort to also promote “moderate” or “reformist” religious tendencies as an alternative to ISIS, Boko Haram or Al-Shabaab. In more than two decades of military intervention in the MENA region, </w:t>
      </w:r>
      <w:r w:rsidRPr="00BB5C37">
        <w:rPr>
          <w:highlight w:val="yellow"/>
          <w:u w:val="single"/>
        </w:rPr>
        <w:t>the imperialist collusion</w:t>
      </w:r>
      <w:r w:rsidRPr="00BB5C37">
        <w:rPr>
          <w:u w:val="single"/>
        </w:rPr>
        <w:t xml:space="preserve"> and collision </w:t>
      </w:r>
      <w:r w:rsidRPr="00BB5C37">
        <w:rPr>
          <w:highlight w:val="yellow"/>
          <w:u w:val="single"/>
        </w:rPr>
        <w:t>with religious patriarchy has strengthened the rule of religion</w:t>
      </w:r>
      <w:r w:rsidRPr="00BB5C37">
        <w:rPr>
          <w:u w:val="single"/>
        </w:rPr>
        <w:t xml:space="preserve"> and has shrunk the secular spaces and possibilities in most of these societies</w:t>
      </w:r>
      <w:r w:rsidRPr="00BB5C37">
        <w:rPr>
          <w:sz w:val="16"/>
        </w:rPr>
        <w:t xml:space="preserve">. Let us consider the impact of these relations in the lives of Syrian refugees. Among the 10 million displaced </w:t>
      </w:r>
      <w:r w:rsidRPr="00BB5C37">
        <w:rPr>
          <w:highlight w:val="yellow"/>
          <w:u w:val="single"/>
        </w:rPr>
        <w:t>Syrians</w:t>
      </w:r>
      <w:r w:rsidRPr="00BB5C37">
        <w:rPr>
          <w:sz w:val="16"/>
        </w:rPr>
        <w:t xml:space="preserve">, the majority are women and children. They </w:t>
      </w:r>
      <w:r w:rsidRPr="00BB5C37">
        <w:rPr>
          <w:highlight w:val="yellow"/>
          <w:u w:val="single"/>
        </w:rPr>
        <w:t>flee war zones, but cannot escape patriarchal religious violence</w:t>
      </w:r>
      <w:r w:rsidRPr="00BB5C37">
        <w:rPr>
          <w:u w:val="single"/>
        </w:rPr>
        <w:t>.</w:t>
      </w:r>
      <w:r w:rsidRPr="00BB5C37">
        <w:rPr>
          <w:sz w:val="16"/>
        </w:rPr>
        <w:t xml:space="preserve"> </w:t>
      </w:r>
      <w:r w:rsidRPr="00BB5C37">
        <w:rPr>
          <w:u w:val="single"/>
        </w:rPr>
        <w:t>Rape and sexual assault are a frequent occurrence at checkpoints</w:t>
      </w:r>
      <w:r w:rsidRPr="00BB5C37">
        <w:rPr>
          <w:sz w:val="16"/>
        </w:rPr>
        <w:t xml:space="preserve">, on the borders, or in the camps. </w:t>
      </w:r>
      <w:r w:rsidRPr="00BB5C37">
        <w:rPr>
          <w:highlight w:val="yellow"/>
          <w:u w:val="single"/>
        </w:rPr>
        <w:t>Displacement adds to economic insecurity and therefore forces young girls into early marriage</w:t>
      </w:r>
      <w:r w:rsidRPr="00BB5C37">
        <w:rPr>
          <w:sz w:val="16"/>
        </w:rPr>
        <w:t xml:space="preserve"> or prostitution. </w:t>
      </w:r>
      <w:proofErr w:type="gramStart"/>
      <w:r w:rsidRPr="00BB5C37">
        <w:rPr>
          <w:sz w:val="16"/>
        </w:rPr>
        <w:t>Hibaaq Osman (2016) reports that “the rate of child marriage among Syrians in Jordan” doubled between 2011 and 2012, making “them more vulnerable to abuse.”</w:t>
      </w:r>
      <w:proofErr w:type="gramEnd"/>
      <w:r w:rsidRPr="00BB5C37">
        <w:rPr>
          <w:sz w:val="16"/>
        </w:rPr>
        <w:t xml:space="preserve"> The patriarchal relations under the condition of war and displacement have forced women to effectively live “under house arrest.” </w:t>
      </w:r>
      <w:proofErr w:type="gramStart"/>
      <w:r w:rsidRPr="00BB5C37">
        <w:rPr>
          <w:sz w:val="16"/>
        </w:rPr>
        <w:t>(Ibid.)</w:t>
      </w:r>
      <w:proofErr w:type="gramEnd"/>
      <w:r w:rsidRPr="00BB5C37">
        <w:rPr>
          <w:sz w:val="16"/>
        </w:rPr>
        <w:t xml:space="preserve"> It is well-established that rape and sexual violence are weapons of war. But other forms of violence against women such as domestic violence, abduction, forced </w:t>
      </w:r>
      <w:proofErr w:type="gramStart"/>
      <w:r w:rsidRPr="00BB5C37">
        <w:rPr>
          <w:sz w:val="16"/>
        </w:rPr>
        <w:t>prostitution,</w:t>
      </w:r>
      <w:proofErr w:type="gramEnd"/>
      <w:r w:rsidRPr="00BB5C37">
        <w:rPr>
          <w:sz w:val="16"/>
        </w:rPr>
        <w:t xml:space="preserve"> early marriage and sexual exploitation are daily experienced by women and young girls in the disruption of life by war. Osman writes that “an estimated 250,000 Syrians have been killed in the last five years, the slaughter has left thousands of women as head of their household” and that the burden of care for the elderly and disabled is on their backs. Sex trafficking gangs are organized to transfer girls over 16 to the Gulf States. Continuation of Colonial War What appear as </w:t>
      </w:r>
      <w:r w:rsidRPr="00BB5C37">
        <w:rPr>
          <w:u w:val="single"/>
        </w:rPr>
        <w:t>“</w:t>
      </w:r>
      <w:r w:rsidRPr="00BB5C37">
        <w:rPr>
          <w:highlight w:val="yellow"/>
          <w:u w:val="single"/>
        </w:rPr>
        <w:t>civil” wars</w:t>
      </w:r>
      <w:r w:rsidRPr="00BB5C37">
        <w:rPr>
          <w:u w:val="single"/>
        </w:rPr>
        <w:t xml:space="preserve"> in Syria, Iraq, Libya, Yemen or </w:t>
      </w:r>
      <w:r w:rsidRPr="00BB5C37">
        <w:rPr>
          <w:highlight w:val="yellow"/>
          <w:u w:val="single"/>
        </w:rPr>
        <w:t>throughout the MENA region are</w:t>
      </w:r>
      <w:r w:rsidRPr="00BB5C37">
        <w:rPr>
          <w:sz w:val="16"/>
        </w:rPr>
        <w:t xml:space="preserve"> in fact </w:t>
      </w:r>
      <w:r w:rsidRPr="00BB5C37">
        <w:rPr>
          <w:highlight w:val="yellow"/>
          <w:u w:val="single"/>
        </w:rPr>
        <w:t>continuations of colonialist wars, reinforcing and realigning patriarchal, racialized and colonized forces</w:t>
      </w:r>
      <w:r w:rsidRPr="00BB5C37">
        <w:rPr>
          <w:sz w:val="16"/>
        </w:rPr>
        <w:t xml:space="preserve">. The horrific atrocities committed against women under these conditions leads us to conclude that imperialist wars are symbolically and literally fought on and over women’s bodies. Women signify land, nation, culture, ethnicity, religion and community to be captured, controlled, veiled or securitized. A forgotten group of “refugees” within the border of Syria are Palestinians who have endured displacement for 65 years: from their homeland Palestine in 1948, and now since 2012 with the outbreak of war in Syria. About half a million Palestinian refugees are registered in twelve Palestinian refugee camps in Syria; all are displaced again. According to reports, in a single day in April 2013, 6000 Palestinian camp residents in Ein al Tal Camp were displaced. The population of Yarmouk camp in southern Damascus, which once numbered some 160,000 people, has dwindled to a mere 30,000 following mass displacement in December 2012. (Al-Hardan, 2012) A total of 235,000 Palestinian refugees are now internally displaced within Syria. (White, 2013) My point, so far, has been that </w:t>
      </w:r>
      <w:r w:rsidRPr="00BB5C37">
        <w:rPr>
          <w:highlight w:val="yellow"/>
          <w:u w:val="single"/>
        </w:rPr>
        <w:t>the “crisis” of refugees is a manifestation of a multilayered crisis of capitalist imperialism</w:t>
      </w:r>
      <w:r w:rsidRPr="00BB5C37">
        <w:rPr>
          <w:u w:val="single"/>
        </w:rPr>
        <w:t xml:space="preserve"> wherein different wars</w:t>
      </w:r>
      <w:r w:rsidRPr="00BB5C37">
        <w:rPr>
          <w:sz w:val="16"/>
        </w:rPr>
        <w:t xml:space="preserve">, from Syria to Ukraine, Somalia, Libya or Congo, </w:t>
      </w:r>
      <w:r w:rsidRPr="00BB5C37">
        <w:rPr>
          <w:u w:val="single"/>
        </w:rPr>
        <w:t>are overlapping and interacting</w:t>
      </w:r>
      <w:r w:rsidRPr="00BB5C37">
        <w:rPr>
          <w:sz w:val="16"/>
        </w:rPr>
        <w:t>. In Europe and North America, this “crisis” is hastening the growth of virulent fascist and neo-fascist currents.</w:t>
      </w:r>
    </w:p>
    <w:p w14:paraId="64C03650" w14:textId="77777777" w:rsidR="00607411" w:rsidRPr="00BB5C37" w:rsidRDefault="00607411" w:rsidP="00607411"/>
    <w:p w14:paraId="127ECB4F" w14:textId="77777777" w:rsidR="005F1503" w:rsidRPr="00BB5C37" w:rsidRDefault="005F1503" w:rsidP="005F1503"/>
    <w:sectPr w:rsidR="005F1503" w:rsidRPr="00BB5C37" w:rsidSect="00072718">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6D56FF4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DB6D4C8"/>
    <w:lvl w:ilvl="0">
      <w:start w:val="1"/>
      <w:numFmt w:val="decimal"/>
      <w:lvlText w:val="%1."/>
      <w:lvlJc w:val="left"/>
      <w:pPr>
        <w:tabs>
          <w:tab w:val="num" w:pos="1800"/>
        </w:tabs>
        <w:ind w:left="1800" w:hanging="360"/>
      </w:pPr>
    </w:lvl>
  </w:abstractNum>
  <w:abstractNum w:abstractNumId="2">
    <w:nsid w:val="FFFFFF7D"/>
    <w:multiLevelType w:val="singleLevel"/>
    <w:tmpl w:val="A4DAAE24"/>
    <w:lvl w:ilvl="0">
      <w:start w:val="1"/>
      <w:numFmt w:val="decimal"/>
      <w:lvlText w:val="%1."/>
      <w:lvlJc w:val="left"/>
      <w:pPr>
        <w:tabs>
          <w:tab w:val="num" w:pos="1440"/>
        </w:tabs>
        <w:ind w:left="1440" w:hanging="360"/>
      </w:pPr>
    </w:lvl>
  </w:abstractNum>
  <w:abstractNum w:abstractNumId="3">
    <w:nsid w:val="FFFFFF7E"/>
    <w:multiLevelType w:val="singleLevel"/>
    <w:tmpl w:val="56C88DA2"/>
    <w:lvl w:ilvl="0">
      <w:start w:val="1"/>
      <w:numFmt w:val="decimal"/>
      <w:lvlText w:val="%1."/>
      <w:lvlJc w:val="left"/>
      <w:pPr>
        <w:tabs>
          <w:tab w:val="num" w:pos="1080"/>
        </w:tabs>
        <w:ind w:left="1080" w:hanging="360"/>
      </w:pPr>
    </w:lvl>
  </w:abstractNum>
  <w:abstractNum w:abstractNumId="4">
    <w:nsid w:val="FFFFFF7F"/>
    <w:multiLevelType w:val="singleLevel"/>
    <w:tmpl w:val="0B5AE9C4"/>
    <w:lvl w:ilvl="0">
      <w:start w:val="1"/>
      <w:numFmt w:val="decimal"/>
      <w:lvlText w:val="%1."/>
      <w:lvlJc w:val="left"/>
      <w:pPr>
        <w:tabs>
          <w:tab w:val="num" w:pos="720"/>
        </w:tabs>
        <w:ind w:left="720" w:hanging="360"/>
      </w:pPr>
    </w:lvl>
  </w:abstractNum>
  <w:abstractNum w:abstractNumId="5">
    <w:nsid w:val="FFFFFF80"/>
    <w:multiLevelType w:val="singleLevel"/>
    <w:tmpl w:val="D7568DE6"/>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84D20108"/>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BFE06E5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C388EC32"/>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7576CBB0"/>
    <w:lvl w:ilvl="0">
      <w:start w:val="1"/>
      <w:numFmt w:val="decimal"/>
      <w:lvlText w:val="%1."/>
      <w:lvlJc w:val="left"/>
      <w:pPr>
        <w:tabs>
          <w:tab w:val="num" w:pos="360"/>
        </w:tabs>
        <w:ind w:left="360" w:hanging="360"/>
      </w:pPr>
    </w:lvl>
  </w:abstractNum>
  <w:abstractNum w:abstractNumId="10">
    <w:nsid w:val="FFFFFF89"/>
    <w:multiLevelType w:val="singleLevel"/>
    <w:tmpl w:val="D7C8D072"/>
    <w:lvl w:ilvl="0">
      <w:start w:val="1"/>
      <w:numFmt w:val="bullet"/>
      <w:lvlText w:val=""/>
      <w:lvlJc w:val="left"/>
      <w:pPr>
        <w:tabs>
          <w:tab w:val="num" w:pos="360"/>
        </w:tabs>
        <w:ind w:left="360" w:hanging="360"/>
      </w:pPr>
      <w:rPr>
        <w:rFonts w:ascii="Symbol" w:hAnsi="Symbol" w:hint="default"/>
      </w:rPr>
    </w:lvl>
  </w:abstractNum>
  <w:abstractNum w:abstractNumId="11">
    <w:nsid w:val="2A5A7B37"/>
    <w:multiLevelType w:val="hybridMultilevel"/>
    <w:tmpl w:val="D5163716"/>
    <w:lvl w:ilvl="0" w:tplc="E1CC1422">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FA3DE1"/>
    <w:multiLevelType w:val="hybridMultilevel"/>
    <w:tmpl w:val="18307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CF63E13"/>
    <w:multiLevelType w:val="hybridMultilevel"/>
    <w:tmpl w:val="7D2ECFA0"/>
    <w:lvl w:ilvl="0" w:tplc="8722AB76">
      <w:start w:val="1"/>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1"/>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proofState w:grammar="clean"/>
  <w:attachedTemplate r:id="rId1"/>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reator" w:val="?"/>
    <w:docVar w:name="VerbatimMac" w:val="True"/>
    <w:docVar w:name="VerbatimVersion" w:val="5.0"/>
  </w:docVars>
  <w:rsids>
    <w:rsidRoot w:val="00BE666C"/>
    <w:rsid w:val="000029E3"/>
    <w:rsid w:val="000029E8"/>
    <w:rsid w:val="00004225"/>
    <w:rsid w:val="000066CA"/>
    <w:rsid w:val="00007264"/>
    <w:rsid w:val="000076A9"/>
    <w:rsid w:val="00014FAD"/>
    <w:rsid w:val="00015D2A"/>
    <w:rsid w:val="0002490B"/>
    <w:rsid w:val="00026465"/>
    <w:rsid w:val="00030204"/>
    <w:rsid w:val="000312A0"/>
    <w:rsid w:val="0003396C"/>
    <w:rsid w:val="00035337"/>
    <w:rsid w:val="00040E42"/>
    <w:rsid w:val="000517F6"/>
    <w:rsid w:val="00052CE6"/>
    <w:rsid w:val="00052FB1"/>
    <w:rsid w:val="00052FD9"/>
    <w:rsid w:val="00054276"/>
    <w:rsid w:val="000547B1"/>
    <w:rsid w:val="0006091E"/>
    <w:rsid w:val="000638C1"/>
    <w:rsid w:val="00065FEE"/>
    <w:rsid w:val="00066E3C"/>
    <w:rsid w:val="000717F8"/>
    <w:rsid w:val="00072718"/>
    <w:rsid w:val="000733D5"/>
    <w:rsid w:val="0007381E"/>
    <w:rsid w:val="00076094"/>
    <w:rsid w:val="0008785F"/>
    <w:rsid w:val="00090CBE"/>
    <w:rsid w:val="00094DEC"/>
    <w:rsid w:val="00094E1B"/>
    <w:rsid w:val="000A2D8A"/>
    <w:rsid w:val="000D126B"/>
    <w:rsid w:val="000D26A6"/>
    <w:rsid w:val="000D2B90"/>
    <w:rsid w:val="000D4FC5"/>
    <w:rsid w:val="000D6ED8"/>
    <w:rsid w:val="000D717B"/>
    <w:rsid w:val="000E4A07"/>
    <w:rsid w:val="000F645C"/>
    <w:rsid w:val="00100B28"/>
    <w:rsid w:val="00117316"/>
    <w:rsid w:val="001209B4"/>
    <w:rsid w:val="00122CB9"/>
    <w:rsid w:val="00166371"/>
    <w:rsid w:val="00167521"/>
    <w:rsid w:val="00175012"/>
    <w:rsid w:val="001761FC"/>
    <w:rsid w:val="00182655"/>
    <w:rsid w:val="001840F2"/>
    <w:rsid w:val="00185134"/>
    <w:rsid w:val="001856C6"/>
    <w:rsid w:val="00191B5F"/>
    <w:rsid w:val="00192487"/>
    <w:rsid w:val="00193416"/>
    <w:rsid w:val="0019479F"/>
    <w:rsid w:val="00195073"/>
    <w:rsid w:val="0019668D"/>
    <w:rsid w:val="001A25FD"/>
    <w:rsid w:val="001A5371"/>
    <w:rsid w:val="001A551A"/>
    <w:rsid w:val="001A72C7"/>
    <w:rsid w:val="001B73E3"/>
    <w:rsid w:val="001C316D"/>
    <w:rsid w:val="001D1A0D"/>
    <w:rsid w:val="001D36BF"/>
    <w:rsid w:val="001D4298"/>
    <w:rsid w:val="001D4C28"/>
    <w:rsid w:val="001D6C55"/>
    <w:rsid w:val="001E0B1F"/>
    <w:rsid w:val="001E0C0F"/>
    <w:rsid w:val="001E1E0B"/>
    <w:rsid w:val="001F1173"/>
    <w:rsid w:val="002005A8"/>
    <w:rsid w:val="0020318A"/>
    <w:rsid w:val="00203DD8"/>
    <w:rsid w:val="00204E1D"/>
    <w:rsid w:val="002059BD"/>
    <w:rsid w:val="002079B5"/>
    <w:rsid w:val="00207FD8"/>
    <w:rsid w:val="00210FAF"/>
    <w:rsid w:val="00213B1E"/>
    <w:rsid w:val="00215284"/>
    <w:rsid w:val="002168F2"/>
    <w:rsid w:val="00220979"/>
    <w:rsid w:val="0022589F"/>
    <w:rsid w:val="002343FE"/>
    <w:rsid w:val="00235F7B"/>
    <w:rsid w:val="00237871"/>
    <w:rsid w:val="002502CF"/>
    <w:rsid w:val="00250917"/>
    <w:rsid w:val="00261C86"/>
    <w:rsid w:val="00267EBB"/>
    <w:rsid w:val="0027023B"/>
    <w:rsid w:val="00272F3F"/>
    <w:rsid w:val="00274EDB"/>
    <w:rsid w:val="0027729E"/>
    <w:rsid w:val="00283666"/>
    <w:rsid w:val="002843B2"/>
    <w:rsid w:val="00284ED6"/>
    <w:rsid w:val="00290C5A"/>
    <w:rsid w:val="00290C92"/>
    <w:rsid w:val="00293B2A"/>
    <w:rsid w:val="0029647A"/>
    <w:rsid w:val="00296504"/>
    <w:rsid w:val="002B5511"/>
    <w:rsid w:val="002B7ACF"/>
    <w:rsid w:val="002D17B6"/>
    <w:rsid w:val="002D51B1"/>
    <w:rsid w:val="002E0643"/>
    <w:rsid w:val="002E392E"/>
    <w:rsid w:val="002E6B5C"/>
    <w:rsid w:val="002E6BBC"/>
    <w:rsid w:val="002F1598"/>
    <w:rsid w:val="002F1BA9"/>
    <w:rsid w:val="002F2AAF"/>
    <w:rsid w:val="002F6E74"/>
    <w:rsid w:val="003106B3"/>
    <w:rsid w:val="0031239D"/>
    <w:rsid w:val="0031385D"/>
    <w:rsid w:val="003171AB"/>
    <w:rsid w:val="00317493"/>
    <w:rsid w:val="003223B2"/>
    <w:rsid w:val="00322A67"/>
    <w:rsid w:val="00330E13"/>
    <w:rsid w:val="003333E0"/>
    <w:rsid w:val="00335839"/>
    <w:rsid w:val="00335A23"/>
    <w:rsid w:val="00337FF9"/>
    <w:rsid w:val="00340707"/>
    <w:rsid w:val="00341BF8"/>
    <w:rsid w:val="00341C61"/>
    <w:rsid w:val="00346A3F"/>
    <w:rsid w:val="00351841"/>
    <w:rsid w:val="003624A6"/>
    <w:rsid w:val="00364151"/>
    <w:rsid w:val="00364ADF"/>
    <w:rsid w:val="00365C8D"/>
    <w:rsid w:val="003670D9"/>
    <w:rsid w:val="00370B41"/>
    <w:rsid w:val="00371B27"/>
    <w:rsid w:val="003726C3"/>
    <w:rsid w:val="00375D2E"/>
    <w:rsid w:val="0038113F"/>
    <w:rsid w:val="003811D0"/>
    <w:rsid w:val="00383071"/>
    <w:rsid w:val="00383B19"/>
    <w:rsid w:val="00384CBC"/>
    <w:rsid w:val="003933F9"/>
    <w:rsid w:val="00395864"/>
    <w:rsid w:val="00396557"/>
    <w:rsid w:val="00397316"/>
    <w:rsid w:val="003A248F"/>
    <w:rsid w:val="003A4D9C"/>
    <w:rsid w:val="003A5834"/>
    <w:rsid w:val="003B0ACC"/>
    <w:rsid w:val="003B1668"/>
    <w:rsid w:val="003C5F4C"/>
    <w:rsid w:val="003D5EA8"/>
    <w:rsid w:val="003D7B28"/>
    <w:rsid w:val="003D7F6F"/>
    <w:rsid w:val="003E305E"/>
    <w:rsid w:val="003E34DB"/>
    <w:rsid w:val="003E5302"/>
    <w:rsid w:val="003E5BF1"/>
    <w:rsid w:val="003F2452"/>
    <w:rsid w:val="003F41EA"/>
    <w:rsid w:val="003F5A61"/>
    <w:rsid w:val="003F7DF0"/>
    <w:rsid w:val="004039AF"/>
    <w:rsid w:val="00407AFF"/>
    <w:rsid w:val="0041155D"/>
    <w:rsid w:val="00416D99"/>
    <w:rsid w:val="004170BF"/>
    <w:rsid w:val="00422FCD"/>
    <w:rsid w:val="0042405D"/>
    <w:rsid w:val="004270E3"/>
    <w:rsid w:val="004348DC"/>
    <w:rsid w:val="00434921"/>
    <w:rsid w:val="00435973"/>
    <w:rsid w:val="0044106A"/>
    <w:rsid w:val="00442018"/>
    <w:rsid w:val="00446567"/>
    <w:rsid w:val="00447B10"/>
    <w:rsid w:val="00452EE4"/>
    <w:rsid w:val="00452F0B"/>
    <w:rsid w:val="004536D6"/>
    <w:rsid w:val="0045531F"/>
    <w:rsid w:val="00456912"/>
    <w:rsid w:val="00457224"/>
    <w:rsid w:val="00465D06"/>
    <w:rsid w:val="004744D9"/>
    <w:rsid w:val="0047482C"/>
    <w:rsid w:val="00475436"/>
    <w:rsid w:val="0048047E"/>
    <w:rsid w:val="00482AF9"/>
    <w:rsid w:val="004856B3"/>
    <w:rsid w:val="00486D74"/>
    <w:rsid w:val="00496BB2"/>
    <w:rsid w:val="00496D4B"/>
    <w:rsid w:val="004B37B4"/>
    <w:rsid w:val="004B4976"/>
    <w:rsid w:val="004B72B4"/>
    <w:rsid w:val="004C0314"/>
    <w:rsid w:val="004C0D3D"/>
    <w:rsid w:val="004C213E"/>
    <w:rsid w:val="004C376C"/>
    <w:rsid w:val="004C657F"/>
    <w:rsid w:val="004C7E79"/>
    <w:rsid w:val="004D17D8"/>
    <w:rsid w:val="004D52D8"/>
    <w:rsid w:val="004E355B"/>
    <w:rsid w:val="004F1FC5"/>
    <w:rsid w:val="004F23B6"/>
    <w:rsid w:val="004F52BC"/>
    <w:rsid w:val="005028E5"/>
    <w:rsid w:val="00502D23"/>
    <w:rsid w:val="00503735"/>
    <w:rsid w:val="005072AC"/>
    <w:rsid w:val="005144EF"/>
    <w:rsid w:val="00515EED"/>
    <w:rsid w:val="00516A88"/>
    <w:rsid w:val="00522065"/>
    <w:rsid w:val="005224F2"/>
    <w:rsid w:val="00533F1C"/>
    <w:rsid w:val="00536D8B"/>
    <w:rsid w:val="005379C3"/>
    <w:rsid w:val="005452EC"/>
    <w:rsid w:val="00551487"/>
    <w:rsid w:val="005519C2"/>
    <w:rsid w:val="005523E0"/>
    <w:rsid w:val="0055320F"/>
    <w:rsid w:val="0055699B"/>
    <w:rsid w:val="0056020A"/>
    <w:rsid w:val="00563D3D"/>
    <w:rsid w:val="005659AA"/>
    <w:rsid w:val="005676E8"/>
    <w:rsid w:val="00574BA1"/>
    <w:rsid w:val="00576826"/>
    <w:rsid w:val="00577C12"/>
    <w:rsid w:val="00580BD7"/>
    <w:rsid w:val="00580BFC"/>
    <w:rsid w:val="00581048"/>
    <w:rsid w:val="00581203"/>
    <w:rsid w:val="0058349C"/>
    <w:rsid w:val="0058371B"/>
    <w:rsid w:val="00585FBE"/>
    <w:rsid w:val="005870E8"/>
    <w:rsid w:val="0058789C"/>
    <w:rsid w:val="005900CD"/>
    <w:rsid w:val="005A4D4E"/>
    <w:rsid w:val="005A7237"/>
    <w:rsid w:val="005B21FA"/>
    <w:rsid w:val="005B30FC"/>
    <w:rsid w:val="005B3244"/>
    <w:rsid w:val="005B6EE8"/>
    <w:rsid w:val="005B7731"/>
    <w:rsid w:val="005C13E1"/>
    <w:rsid w:val="005C4515"/>
    <w:rsid w:val="005C5602"/>
    <w:rsid w:val="005C74A6"/>
    <w:rsid w:val="005D1239"/>
    <w:rsid w:val="005D3B4D"/>
    <w:rsid w:val="005D615C"/>
    <w:rsid w:val="005D6FC0"/>
    <w:rsid w:val="005E1860"/>
    <w:rsid w:val="005E69F1"/>
    <w:rsid w:val="005F063B"/>
    <w:rsid w:val="005F1503"/>
    <w:rsid w:val="005F192D"/>
    <w:rsid w:val="005F24C8"/>
    <w:rsid w:val="005F26AF"/>
    <w:rsid w:val="00602D1B"/>
    <w:rsid w:val="006044D4"/>
    <w:rsid w:val="00607411"/>
    <w:rsid w:val="00607D6C"/>
    <w:rsid w:val="0061383D"/>
    <w:rsid w:val="00614D69"/>
    <w:rsid w:val="00617030"/>
    <w:rsid w:val="00621301"/>
    <w:rsid w:val="0062173F"/>
    <w:rsid w:val="006235FB"/>
    <w:rsid w:val="00626A15"/>
    <w:rsid w:val="006379E9"/>
    <w:rsid w:val="006438CB"/>
    <w:rsid w:val="00646560"/>
    <w:rsid w:val="006529B9"/>
    <w:rsid w:val="00654695"/>
    <w:rsid w:val="0065500A"/>
    <w:rsid w:val="00655217"/>
    <w:rsid w:val="0065727C"/>
    <w:rsid w:val="00661012"/>
    <w:rsid w:val="00667396"/>
    <w:rsid w:val="006675F8"/>
    <w:rsid w:val="00674A78"/>
    <w:rsid w:val="006760FC"/>
    <w:rsid w:val="006838C4"/>
    <w:rsid w:val="006919BF"/>
    <w:rsid w:val="006961C8"/>
    <w:rsid w:val="006966EF"/>
    <w:rsid w:val="00696A16"/>
    <w:rsid w:val="00696B6E"/>
    <w:rsid w:val="006A4840"/>
    <w:rsid w:val="006A52A0"/>
    <w:rsid w:val="006A7E1D"/>
    <w:rsid w:val="006C22D2"/>
    <w:rsid w:val="006C2D9B"/>
    <w:rsid w:val="006C2FE6"/>
    <w:rsid w:val="006C3A56"/>
    <w:rsid w:val="006D13F4"/>
    <w:rsid w:val="006D5F2E"/>
    <w:rsid w:val="006D6AED"/>
    <w:rsid w:val="006E3037"/>
    <w:rsid w:val="006E5FAA"/>
    <w:rsid w:val="006E6D0B"/>
    <w:rsid w:val="006F126E"/>
    <w:rsid w:val="006F32C9"/>
    <w:rsid w:val="006F3834"/>
    <w:rsid w:val="006F5693"/>
    <w:rsid w:val="006F5D4C"/>
    <w:rsid w:val="0070344E"/>
    <w:rsid w:val="00717B01"/>
    <w:rsid w:val="00721387"/>
    <w:rsid w:val="007227D9"/>
    <w:rsid w:val="0072491F"/>
    <w:rsid w:val="00725598"/>
    <w:rsid w:val="0073090B"/>
    <w:rsid w:val="00730B19"/>
    <w:rsid w:val="007374A1"/>
    <w:rsid w:val="00752712"/>
    <w:rsid w:val="00753A84"/>
    <w:rsid w:val="007611F5"/>
    <w:rsid w:val="007619E4"/>
    <w:rsid w:val="00761E75"/>
    <w:rsid w:val="007625CD"/>
    <w:rsid w:val="0076495E"/>
    <w:rsid w:val="00765FC8"/>
    <w:rsid w:val="0077300C"/>
    <w:rsid w:val="00775694"/>
    <w:rsid w:val="0078458D"/>
    <w:rsid w:val="00793F46"/>
    <w:rsid w:val="00797A50"/>
    <w:rsid w:val="007A1325"/>
    <w:rsid w:val="007A1A18"/>
    <w:rsid w:val="007A3BAF"/>
    <w:rsid w:val="007A7E58"/>
    <w:rsid w:val="007B53D8"/>
    <w:rsid w:val="007C00E4"/>
    <w:rsid w:val="007C22C5"/>
    <w:rsid w:val="007C57E1"/>
    <w:rsid w:val="007C5811"/>
    <w:rsid w:val="007D2DF5"/>
    <w:rsid w:val="007D451A"/>
    <w:rsid w:val="007D5E3E"/>
    <w:rsid w:val="007D7596"/>
    <w:rsid w:val="007E242C"/>
    <w:rsid w:val="007E496B"/>
    <w:rsid w:val="007E6631"/>
    <w:rsid w:val="007E7171"/>
    <w:rsid w:val="007F7FE1"/>
    <w:rsid w:val="00803A12"/>
    <w:rsid w:val="00805417"/>
    <w:rsid w:val="008065A1"/>
    <w:rsid w:val="00811AB7"/>
    <w:rsid w:val="0082366D"/>
    <w:rsid w:val="008266F9"/>
    <w:rsid w:val="008267E2"/>
    <w:rsid w:val="00826A9B"/>
    <w:rsid w:val="00831CC9"/>
    <w:rsid w:val="00834842"/>
    <w:rsid w:val="00837E0B"/>
    <w:rsid w:val="00840E7B"/>
    <w:rsid w:val="00845478"/>
    <w:rsid w:val="008536AF"/>
    <w:rsid w:val="00853D40"/>
    <w:rsid w:val="008564FC"/>
    <w:rsid w:val="00864E76"/>
    <w:rsid w:val="00872581"/>
    <w:rsid w:val="0087459D"/>
    <w:rsid w:val="0087680F"/>
    <w:rsid w:val="00876D81"/>
    <w:rsid w:val="00881D86"/>
    <w:rsid w:val="00883306"/>
    <w:rsid w:val="008904F9"/>
    <w:rsid w:val="008906B2"/>
    <w:rsid w:val="00890E4C"/>
    <w:rsid w:val="00890E74"/>
    <w:rsid w:val="00892798"/>
    <w:rsid w:val="0089418F"/>
    <w:rsid w:val="0089484E"/>
    <w:rsid w:val="00897C29"/>
    <w:rsid w:val="008A1A9C"/>
    <w:rsid w:val="008A4633"/>
    <w:rsid w:val="008B02B1"/>
    <w:rsid w:val="008B032E"/>
    <w:rsid w:val="008C0FA2"/>
    <w:rsid w:val="008C2342"/>
    <w:rsid w:val="008C4BDF"/>
    <w:rsid w:val="008C77B6"/>
    <w:rsid w:val="008D14D7"/>
    <w:rsid w:val="008D1B91"/>
    <w:rsid w:val="008D31A3"/>
    <w:rsid w:val="008D724A"/>
    <w:rsid w:val="008E0520"/>
    <w:rsid w:val="008E192E"/>
    <w:rsid w:val="008E4211"/>
    <w:rsid w:val="008E7A3E"/>
    <w:rsid w:val="008F41FD"/>
    <w:rsid w:val="008F4479"/>
    <w:rsid w:val="008F4BA0"/>
    <w:rsid w:val="00901726"/>
    <w:rsid w:val="00904CC5"/>
    <w:rsid w:val="00920E6A"/>
    <w:rsid w:val="00921CFB"/>
    <w:rsid w:val="00924272"/>
    <w:rsid w:val="00931816"/>
    <w:rsid w:val="00932C71"/>
    <w:rsid w:val="00934D07"/>
    <w:rsid w:val="00937A74"/>
    <w:rsid w:val="009440A3"/>
    <w:rsid w:val="009509D5"/>
    <w:rsid w:val="009538F5"/>
    <w:rsid w:val="00955C1F"/>
    <w:rsid w:val="00957187"/>
    <w:rsid w:val="00960255"/>
    <w:rsid w:val="009603E1"/>
    <w:rsid w:val="00961C9D"/>
    <w:rsid w:val="00963065"/>
    <w:rsid w:val="0097151F"/>
    <w:rsid w:val="00973777"/>
    <w:rsid w:val="00976E78"/>
    <w:rsid w:val="009775C0"/>
    <w:rsid w:val="00981F23"/>
    <w:rsid w:val="00987292"/>
    <w:rsid w:val="00990634"/>
    <w:rsid w:val="00991733"/>
    <w:rsid w:val="00992078"/>
    <w:rsid w:val="00992BE3"/>
    <w:rsid w:val="00994057"/>
    <w:rsid w:val="00996272"/>
    <w:rsid w:val="009A1467"/>
    <w:rsid w:val="009A4042"/>
    <w:rsid w:val="009A4E0F"/>
    <w:rsid w:val="009A6464"/>
    <w:rsid w:val="009B69F5"/>
    <w:rsid w:val="009C5FF7"/>
    <w:rsid w:val="009C6292"/>
    <w:rsid w:val="009D15DB"/>
    <w:rsid w:val="009D3133"/>
    <w:rsid w:val="009D7113"/>
    <w:rsid w:val="009E160D"/>
    <w:rsid w:val="009E4DBC"/>
    <w:rsid w:val="009F1CBB"/>
    <w:rsid w:val="009F260B"/>
    <w:rsid w:val="009F3305"/>
    <w:rsid w:val="009F41F2"/>
    <w:rsid w:val="009F54E0"/>
    <w:rsid w:val="009F6FB2"/>
    <w:rsid w:val="009F7A69"/>
    <w:rsid w:val="00A071C0"/>
    <w:rsid w:val="00A11427"/>
    <w:rsid w:val="00A22670"/>
    <w:rsid w:val="00A24B35"/>
    <w:rsid w:val="00A26717"/>
    <w:rsid w:val="00A271BA"/>
    <w:rsid w:val="00A27F86"/>
    <w:rsid w:val="00A34B52"/>
    <w:rsid w:val="00A42D1F"/>
    <w:rsid w:val="00A431C6"/>
    <w:rsid w:val="00A44C8F"/>
    <w:rsid w:val="00A45E23"/>
    <w:rsid w:val="00A5024B"/>
    <w:rsid w:val="00A54315"/>
    <w:rsid w:val="00A60FBC"/>
    <w:rsid w:val="00A65C0B"/>
    <w:rsid w:val="00A776BA"/>
    <w:rsid w:val="00A77CA2"/>
    <w:rsid w:val="00A81FD2"/>
    <w:rsid w:val="00A8441A"/>
    <w:rsid w:val="00A8674A"/>
    <w:rsid w:val="00A92606"/>
    <w:rsid w:val="00A96E24"/>
    <w:rsid w:val="00AA003D"/>
    <w:rsid w:val="00AA6F6E"/>
    <w:rsid w:val="00AB122B"/>
    <w:rsid w:val="00AB21B0"/>
    <w:rsid w:val="00AB45FD"/>
    <w:rsid w:val="00AB48D3"/>
    <w:rsid w:val="00AC019E"/>
    <w:rsid w:val="00AD121F"/>
    <w:rsid w:val="00AE0243"/>
    <w:rsid w:val="00AE1BAD"/>
    <w:rsid w:val="00AE2124"/>
    <w:rsid w:val="00AE24BC"/>
    <w:rsid w:val="00AE3E3F"/>
    <w:rsid w:val="00AF193E"/>
    <w:rsid w:val="00AF2516"/>
    <w:rsid w:val="00AF4760"/>
    <w:rsid w:val="00AF55D4"/>
    <w:rsid w:val="00B0505F"/>
    <w:rsid w:val="00B05C2D"/>
    <w:rsid w:val="00B12933"/>
    <w:rsid w:val="00B12B88"/>
    <w:rsid w:val="00B137E0"/>
    <w:rsid w:val="00B13BC8"/>
    <w:rsid w:val="00B24662"/>
    <w:rsid w:val="00B315F4"/>
    <w:rsid w:val="00B33EE1"/>
    <w:rsid w:val="00B3564B"/>
    <w:rsid w:val="00B3569C"/>
    <w:rsid w:val="00B41EBB"/>
    <w:rsid w:val="00B43676"/>
    <w:rsid w:val="00B43CAC"/>
    <w:rsid w:val="00B5602D"/>
    <w:rsid w:val="00B60125"/>
    <w:rsid w:val="00B6656B"/>
    <w:rsid w:val="00B710B6"/>
    <w:rsid w:val="00B71625"/>
    <w:rsid w:val="00B720A9"/>
    <w:rsid w:val="00B74816"/>
    <w:rsid w:val="00B75C54"/>
    <w:rsid w:val="00B8710E"/>
    <w:rsid w:val="00B92A93"/>
    <w:rsid w:val="00BA17A8"/>
    <w:rsid w:val="00BA1A50"/>
    <w:rsid w:val="00BA3C33"/>
    <w:rsid w:val="00BA64D8"/>
    <w:rsid w:val="00BB0878"/>
    <w:rsid w:val="00BB1879"/>
    <w:rsid w:val="00BB5C37"/>
    <w:rsid w:val="00BB69B7"/>
    <w:rsid w:val="00BC0ABE"/>
    <w:rsid w:val="00BC277E"/>
    <w:rsid w:val="00BC30DB"/>
    <w:rsid w:val="00BC4DF6"/>
    <w:rsid w:val="00BC64FF"/>
    <w:rsid w:val="00BC7426"/>
    <w:rsid w:val="00BC7C37"/>
    <w:rsid w:val="00BD2244"/>
    <w:rsid w:val="00BD72F2"/>
    <w:rsid w:val="00BE6472"/>
    <w:rsid w:val="00BE666C"/>
    <w:rsid w:val="00BE7712"/>
    <w:rsid w:val="00BF1980"/>
    <w:rsid w:val="00BF1DE0"/>
    <w:rsid w:val="00BF29B8"/>
    <w:rsid w:val="00BF46EA"/>
    <w:rsid w:val="00C07769"/>
    <w:rsid w:val="00C07D05"/>
    <w:rsid w:val="00C10856"/>
    <w:rsid w:val="00C203FA"/>
    <w:rsid w:val="00C23588"/>
    <w:rsid w:val="00C244F5"/>
    <w:rsid w:val="00C3164F"/>
    <w:rsid w:val="00C31B5E"/>
    <w:rsid w:val="00C34D3E"/>
    <w:rsid w:val="00C35B37"/>
    <w:rsid w:val="00C3747A"/>
    <w:rsid w:val="00C37F29"/>
    <w:rsid w:val="00C51992"/>
    <w:rsid w:val="00C56DCC"/>
    <w:rsid w:val="00C57075"/>
    <w:rsid w:val="00C62DDF"/>
    <w:rsid w:val="00C633FC"/>
    <w:rsid w:val="00C72AFE"/>
    <w:rsid w:val="00C7537C"/>
    <w:rsid w:val="00C81619"/>
    <w:rsid w:val="00C844AE"/>
    <w:rsid w:val="00C927AE"/>
    <w:rsid w:val="00C95788"/>
    <w:rsid w:val="00CA013C"/>
    <w:rsid w:val="00CA6D6D"/>
    <w:rsid w:val="00CA6EF0"/>
    <w:rsid w:val="00CB52EB"/>
    <w:rsid w:val="00CC346E"/>
    <w:rsid w:val="00CC6FBB"/>
    <w:rsid w:val="00CC7A4E"/>
    <w:rsid w:val="00CD04D1"/>
    <w:rsid w:val="00CD1359"/>
    <w:rsid w:val="00CD1EDA"/>
    <w:rsid w:val="00CD4C83"/>
    <w:rsid w:val="00CD4ED6"/>
    <w:rsid w:val="00CF5E90"/>
    <w:rsid w:val="00D01EDC"/>
    <w:rsid w:val="00D03570"/>
    <w:rsid w:val="00D078AA"/>
    <w:rsid w:val="00D10058"/>
    <w:rsid w:val="00D11978"/>
    <w:rsid w:val="00D15E30"/>
    <w:rsid w:val="00D16129"/>
    <w:rsid w:val="00D248F1"/>
    <w:rsid w:val="00D25DBD"/>
    <w:rsid w:val="00D268AC"/>
    <w:rsid w:val="00D26929"/>
    <w:rsid w:val="00D30CBD"/>
    <w:rsid w:val="00D30D9E"/>
    <w:rsid w:val="00D31BA6"/>
    <w:rsid w:val="00D33908"/>
    <w:rsid w:val="00D354F2"/>
    <w:rsid w:val="00D36503"/>
    <w:rsid w:val="00D36C30"/>
    <w:rsid w:val="00D37C90"/>
    <w:rsid w:val="00D43A8C"/>
    <w:rsid w:val="00D45D74"/>
    <w:rsid w:val="00D53072"/>
    <w:rsid w:val="00D551BD"/>
    <w:rsid w:val="00D61A4E"/>
    <w:rsid w:val="00D634EA"/>
    <w:rsid w:val="00D713A1"/>
    <w:rsid w:val="00D77956"/>
    <w:rsid w:val="00D80F0C"/>
    <w:rsid w:val="00D85EB4"/>
    <w:rsid w:val="00D92077"/>
    <w:rsid w:val="00D951E2"/>
    <w:rsid w:val="00D9565A"/>
    <w:rsid w:val="00DB2337"/>
    <w:rsid w:val="00DB5F87"/>
    <w:rsid w:val="00DB699B"/>
    <w:rsid w:val="00DC0376"/>
    <w:rsid w:val="00DC099B"/>
    <w:rsid w:val="00DC1C89"/>
    <w:rsid w:val="00DC2BE5"/>
    <w:rsid w:val="00DD4CD4"/>
    <w:rsid w:val="00DD65A2"/>
    <w:rsid w:val="00DD6770"/>
    <w:rsid w:val="00DE0749"/>
    <w:rsid w:val="00DE1CE2"/>
    <w:rsid w:val="00DE1FA5"/>
    <w:rsid w:val="00DF1210"/>
    <w:rsid w:val="00DF31E9"/>
    <w:rsid w:val="00DF400D"/>
    <w:rsid w:val="00DF5C23"/>
    <w:rsid w:val="00E01DAD"/>
    <w:rsid w:val="00E021DC"/>
    <w:rsid w:val="00E03F91"/>
    <w:rsid w:val="00E0531F"/>
    <w:rsid w:val="00E064EF"/>
    <w:rsid w:val="00E064F2"/>
    <w:rsid w:val="00E0717B"/>
    <w:rsid w:val="00E15598"/>
    <w:rsid w:val="00E16F13"/>
    <w:rsid w:val="00E20D65"/>
    <w:rsid w:val="00E345EB"/>
    <w:rsid w:val="00E353A2"/>
    <w:rsid w:val="00E36881"/>
    <w:rsid w:val="00E42E4C"/>
    <w:rsid w:val="00E47013"/>
    <w:rsid w:val="00E541F9"/>
    <w:rsid w:val="00E5653C"/>
    <w:rsid w:val="00E57B79"/>
    <w:rsid w:val="00E63419"/>
    <w:rsid w:val="00E64496"/>
    <w:rsid w:val="00E72115"/>
    <w:rsid w:val="00E76D48"/>
    <w:rsid w:val="00E8322E"/>
    <w:rsid w:val="00E84E5F"/>
    <w:rsid w:val="00E903E0"/>
    <w:rsid w:val="00E93EC5"/>
    <w:rsid w:val="00E9631B"/>
    <w:rsid w:val="00EA1115"/>
    <w:rsid w:val="00EA39EB"/>
    <w:rsid w:val="00EA4244"/>
    <w:rsid w:val="00EA58CE"/>
    <w:rsid w:val="00EB1CB8"/>
    <w:rsid w:val="00EB33FF"/>
    <w:rsid w:val="00EB3D1A"/>
    <w:rsid w:val="00EC1415"/>
    <w:rsid w:val="00EC2759"/>
    <w:rsid w:val="00EC462E"/>
    <w:rsid w:val="00EC4C7D"/>
    <w:rsid w:val="00EC7106"/>
    <w:rsid w:val="00ED0120"/>
    <w:rsid w:val="00ED3BBA"/>
    <w:rsid w:val="00ED4E12"/>
    <w:rsid w:val="00EE051B"/>
    <w:rsid w:val="00EE54B4"/>
    <w:rsid w:val="00EF1AD8"/>
    <w:rsid w:val="00EF1B7D"/>
    <w:rsid w:val="00EF2B5C"/>
    <w:rsid w:val="00EF6E8F"/>
    <w:rsid w:val="00EF7794"/>
    <w:rsid w:val="00F02046"/>
    <w:rsid w:val="00F053D8"/>
    <w:rsid w:val="00F07888"/>
    <w:rsid w:val="00F120CA"/>
    <w:rsid w:val="00F1313D"/>
    <w:rsid w:val="00F201E7"/>
    <w:rsid w:val="00F204E0"/>
    <w:rsid w:val="00F20B16"/>
    <w:rsid w:val="00F217F4"/>
    <w:rsid w:val="00F21C79"/>
    <w:rsid w:val="00F238C9"/>
    <w:rsid w:val="00F23CA5"/>
    <w:rsid w:val="00F25C8B"/>
    <w:rsid w:val="00F277AA"/>
    <w:rsid w:val="00F31955"/>
    <w:rsid w:val="00F34C06"/>
    <w:rsid w:val="00F40A70"/>
    <w:rsid w:val="00F43EA3"/>
    <w:rsid w:val="00F50C55"/>
    <w:rsid w:val="00F57FFB"/>
    <w:rsid w:val="00F601E6"/>
    <w:rsid w:val="00F73954"/>
    <w:rsid w:val="00F936F4"/>
    <w:rsid w:val="00F94060"/>
    <w:rsid w:val="00FA24E5"/>
    <w:rsid w:val="00FA56F6"/>
    <w:rsid w:val="00FB329D"/>
    <w:rsid w:val="00FC27E3"/>
    <w:rsid w:val="00FC74C7"/>
    <w:rsid w:val="00FD0226"/>
    <w:rsid w:val="00FD451D"/>
    <w:rsid w:val="00FD5B22"/>
    <w:rsid w:val="00FD7FB7"/>
    <w:rsid w:val="00FE1B01"/>
    <w:rsid w:val="00FF0AC2"/>
    <w:rsid w:val="00FF39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8791BA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4" w:unhideWhenUsed="0" w:qFormat="1"/>
    <w:lsdException w:name="heading 1" w:semiHidden="0" w:uiPriority="0" w:unhideWhenUsed="0" w:qFormat="1"/>
    <w:lsdException w:name="heading 2" w:uiPriority="1" w:qFormat="1"/>
    <w:lsdException w:name="heading 3" w:uiPriority="2" w:qFormat="1"/>
    <w:lsdException w:name="heading 4" w:uiPriority="3"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7"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ormal/Card"/>
    <w:uiPriority w:val="4"/>
    <w:qFormat/>
    <w:rsid w:val="000E4A07"/>
    <w:pPr>
      <w:spacing w:after="160" w:line="259" w:lineRule="auto"/>
    </w:pPr>
    <w:rPr>
      <w:rFonts w:ascii="Calibri" w:eastAsiaTheme="minorHAnsi" w:hAnsi="Calibri"/>
      <w:sz w:val="22"/>
      <w:szCs w:val="22"/>
    </w:rPr>
  </w:style>
  <w:style w:type="paragraph" w:styleId="Heading1">
    <w:name w:val="heading 1"/>
    <w:aliases w:val="Pocket"/>
    <w:basedOn w:val="Normal"/>
    <w:next w:val="Normal"/>
    <w:link w:val="Heading1Char"/>
    <w:qFormat/>
    <w:rsid w:val="000E4A07"/>
    <w:pPr>
      <w:keepNext/>
      <w:keepLines/>
      <w:pageBreakBefore/>
      <w:pBdr>
        <w:top w:val="single" w:sz="24" w:space="1" w:color="auto"/>
        <w:left w:val="single" w:sz="24" w:space="4" w:color="auto"/>
        <w:bottom w:val="single" w:sz="24" w:space="1" w:color="auto"/>
        <w:right w:val="single" w:sz="24" w:space="4" w:color="auto"/>
      </w:pBdr>
      <w:spacing w:before="240" w:after="0"/>
      <w:jc w:val="center"/>
      <w:outlineLvl w:val="0"/>
    </w:pPr>
    <w:rPr>
      <w:rFonts w:eastAsiaTheme="majorEastAsia" w:cstheme="majorBidi"/>
      <w:b/>
      <w:sz w:val="52"/>
      <w:szCs w:val="32"/>
    </w:rPr>
  </w:style>
  <w:style w:type="paragraph" w:styleId="Heading2">
    <w:name w:val="heading 2"/>
    <w:aliases w:val="Hat"/>
    <w:basedOn w:val="Normal"/>
    <w:next w:val="Normal"/>
    <w:link w:val="Heading2Char"/>
    <w:uiPriority w:val="1"/>
    <w:unhideWhenUsed/>
    <w:qFormat/>
    <w:rsid w:val="000E4A07"/>
    <w:pPr>
      <w:keepNext/>
      <w:keepLines/>
      <w:pageBreakBefore/>
      <w:spacing w:before="40" w:after="0"/>
      <w:jc w:val="center"/>
      <w:outlineLvl w:val="1"/>
    </w:pPr>
    <w:rPr>
      <w:rFonts w:eastAsiaTheme="majorEastAsia" w:cstheme="majorBidi"/>
      <w:b/>
      <w:sz w:val="44"/>
      <w:szCs w:val="26"/>
      <w:u w:val="double"/>
    </w:rPr>
  </w:style>
  <w:style w:type="paragraph" w:styleId="Heading3">
    <w:name w:val="heading 3"/>
    <w:aliases w:val="Block"/>
    <w:basedOn w:val="Normal"/>
    <w:next w:val="Normal"/>
    <w:link w:val="Heading3Char"/>
    <w:uiPriority w:val="2"/>
    <w:unhideWhenUsed/>
    <w:qFormat/>
    <w:rsid w:val="000E4A07"/>
    <w:pPr>
      <w:keepNext/>
      <w:keepLines/>
      <w:pageBreakBefore/>
      <w:spacing w:before="40" w:after="0"/>
      <w:jc w:val="center"/>
      <w:outlineLvl w:val="2"/>
    </w:pPr>
    <w:rPr>
      <w:rFonts w:eastAsiaTheme="majorEastAsia" w:cstheme="majorBidi"/>
      <w:b/>
      <w:sz w:val="32"/>
      <w:szCs w:val="24"/>
      <w:u w:val="single"/>
    </w:rPr>
  </w:style>
  <w:style w:type="paragraph" w:styleId="Heading4">
    <w:name w:val="heading 4"/>
    <w:aliases w:val="Tag"/>
    <w:basedOn w:val="Normal"/>
    <w:next w:val="Normal"/>
    <w:link w:val="Heading4Char"/>
    <w:uiPriority w:val="3"/>
    <w:unhideWhenUsed/>
    <w:qFormat/>
    <w:rsid w:val="000E4A07"/>
    <w:pPr>
      <w:keepNext/>
      <w:keepLines/>
      <w:spacing w:before="40" w:after="0"/>
      <w:outlineLvl w:val="3"/>
    </w:pPr>
    <w:rPr>
      <w:rFonts w:eastAsiaTheme="majorEastAsia" w:cstheme="majorBidi"/>
      <w:b/>
      <w:iCs/>
      <w:sz w:val="26"/>
    </w:rPr>
  </w:style>
  <w:style w:type="character" w:default="1" w:styleId="DefaultParagraphFont">
    <w:name w:val="Default Paragraph Font"/>
    <w:uiPriority w:val="1"/>
    <w:semiHidden/>
    <w:unhideWhenUsed/>
    <w:rsid w:val="000E4A0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E4A07"/>
  </w:style>
  <w:style w:type="character" w:customStyle="1" w:styleId="Heading1Char">
    <w:name w:val="Heading 1 Char"/>
    <w:aliases w:val="Pocket Char"/>
    <w:basedOn w:val="DefaultParagraphFont"/>
    <w:link w:val="Heading1"/>
    <w:rsid w:val="000E4A07"/>
    <w:rPr>
      <w:rFonts w:ascii="Calibri" w:eastAsiaTheme="majorEastAsia" w:hAnsi="Calibri" w:cstheme="majorBidi"/>
      <w:b/>
      <w:sz w:val="52"/>
      <w:szCs w:val="32"/>
    </w:rPr>
  </w:style>
  <w:style w:type="character" w:customStyle="1" w:styleId="Heading2Char">
    <w:name w:val="Heading 2 Char"/>
    <w:aliases w:val="Hat Char"/>
    <w:basedOn w:val="DefaultParagraphFont"/>
    <w:link w:val="Heading2"/>
    <w:uiPriority w:val="1"/>
    <w:rsid w:val="000E4A07"/>
    <w:rPr>
      <w:rFonts w:ascii="Calibri" w:eastAsiaTheme="majorEastAsia" w:hAnsi="Calibri" w:cstheme="majorBidi"/>
      <w:b/>
      <w:sz w:val="44"/>
      <w:szCs w:val="26"/>
      <w:u w:val="double"/>
    </w:rPr>
  </w:style>
  <w:style w:type="character" w:customStyle="1" w:styleId="Heading3Char">
    <w:name w:val="Heading 3 Char"/>
    <w:aliases w:val="Block Char"/>
    <w:basedOn w:val="DefaultParagraphFont"/>
    <w:link w:val="Heading3"/>
    <w:uiPriority w:val="2"/>
    <w:rsid w:val="000E4A07"/>
    <w:rPr>
      <w:rFonts w:ascii="Calibri" w:eastAsiaTheme="majorEastAsia" w:hAnsi="Calibri" w:cstheme="majorBidi"/>
      <w:b/>
      <w:sz w:val="32"/>
      <w:u w:val="single"/>
    </w:rPr>
  </w:style>
  <w:style w:type="character" w:customStyle="1" w:styleId="Heading4Char">
    <w:name w:val="Heading 4 Char"/>
    <w:aliases w:val="Tag Char"/>
    <w:basedOn w:val="DefaultParagraphFont"/>
    <w:link w:val="Heading4"/>
    <w:uiPriority w:val="3"/>
    <w:rsid w:val="000E4A07"/>
    <w:rPr>
      <w:rFonts w:ascii="Calibri" w:eastAsiaTheme="majorEastAsia" w:hAnsi="Calibri" w:cstheme="majorBidi"/>
      <w:b/>
      <w:iCs/>
      <w:sz w:val="26"/>
      <w:szCs w:val="22"/>
    </w:rPr>
  </w:style>
  <w:style w:type="character" w:customStyle="1" w:styleId="Style13ptBold">
    <w:name w:val="Style 13 pt Bold"/>
    <w:aliases w:val="Cite,Style Style Bold + 12 pt,Style Style Bold,Style Style Bold + 12pt,Style Style + 12 pt,Style Style Bo... +,Old Cite,Style Style Bold + 10 pt,tagld + 12 pt,Style Style Bold + 13 pt,Style Style Bold + 11 pt,tag + 12 pt,Not...,Not.,Not"/>
    <w:basedOn w:val="DefaultParagraphFont"/>
    <w:uiPriority w:val="5"/>
    <w:qFormat/>
    <w:rsid w:val="000E4A07"/>
    <w:rPr>
      <w:b/>
      <w:bCs/>
      <w:sz w:val="26"/>
      <w:u w:val="none"/>
    </w:rPr>
  </w:style>
  <w:style w:type="character" w:customStyle="1" w:styleId="StyleUnderline">
    <w:name w:val="Style Underline"/>
    <w:aliases w:val="Underline,Style Bold Underline,Intense Emphasis111,Intense Emphasis3,Intense Emphasis1111,Intense Emphasis4,ci,apple-style-span + 6 pt,Bold,Kern at 16 pt,Intense Emphasis1,Intense Emphasis2,HHeading 3 + 12 pt,Style,Intense Emphasis11,c,B"/>
    <w:basedOn w:val="DefaultParagraphFont"/>
    <w:uiPriority w:val="6"/>
    <w:qFormat/>
    <w:rsid w:val="000E4A07"/>
    <w:rPr>
      <w:b w:val="0"/>
      <w:sz w:val="22"/>
      <w:u w:val="single"/>
    </w:rPr>
  </w:style>
  <w:style w:type="character" w:styleId="Emphasis">
    <w:name w:val="Emphasis"/>
    <w:aliases w:val="Evidence,Minimized,minimized,Highlighted,tag2,Size 10,emphasis in card,CD Card,ED - Tag,emphasis,Underlined,Bold Underline,Emphasis!!,small,Qualifications,bold underline,normal card text,Shrunk,qualifications in card,qualifications,Box,Style1,s"/>
    <w:basedOn w:val="DefaultParagraphFont"/>
    <w:link w:val="textbold"/>
    <w:uiPriority w:val="7"/>
    <w:qFormat/>
    <w:rsid w:val="000E4A07"/>
    <w:rPr>
      <w:rFonts w:ascii="Calibri" w:hAnsi="Calibri"/>
      <w:b/>
      <w:i w:val="0"/>
      <w:iCs/>
      <w:sz w:val="22"/>
      <w:u w:val="single"/>
      <w:bdr w:val="none" w:sz="0" w:space="0" w:color="auto"/>
    </w:rPr>
  </w:style>
  <w:style w:type="character" w:styleId="FollowedHyperlink">
    <w:name w:val="FollowedHyperlink"/>
    <w:basedOn w:val="DefaultParagraphFont"/>
    <w:uiPriority w:val="99"/>
    <w:semiHidden/>
    <w:unhideWhenUsed/>
    <w:rsid w:val="000E4A07"/>
    <w:rPr>
      <w:color w:val="auto"/>
      <w:u w:val="none"/>
    </w:rPr>
  </w:style>
  <w:style w:type="character" w:styleId="Hyperlink">
    <w:name w:val="Hyperlink"/>
    <w:aliases w:val="heading 1 (block title),Important,Read,Card Text,Internet Link,Analytic Text,Internet link,Underline Char Char Char Char1,Heading 3 Char Char Char Char Char Char Char Char Char Char1,Tags v 2 Char1,F2 - Heading 1 Char1,Text 7 Char1,TAG "/>
    <w:basedOn w:val="DefaultParagraphFont"/>
    <w:uiPriority w:val="99"/>
    <w:unhideWhenUsed/>
    <w:rsid w:val="000E4A07"/>
    <w:rPr>
      <w:color w:val="auto"/>
      <w:u w:val="none"/>
    </w:rPr>
  </w:style>
  <w:style w:type="paragraph" w:styleId="DocumentMap">
    <w:name w:val="Document Map"/>
    <w:basedOn w:val="Normal"/>
    <w:link w:val="DocumentMapChar"/>
    <w:uiPriority w:val="99"/>
    <w:semiHidden/>
    <w:unhideWhenUsed/>
    <w:rsid w:val="004F1FC5"/>
    <w:pPr>
      <w:spacing w:after="0" w:line="240" w:lineRule="auto"/>
    </w:pPr>
    <w:rPr>
      <w:rFonts w:ascii="Lucida Grande" w:hAnsi="Lucida Grande" w:cs="Lucida Grande"/>
      <w:sz w:val="24"/>
    </w:rPr>
  </w:style>
  <w:style w:type="character" w:customStyle="1" w:styleId="DocumentMapChar">
    <w:name w:val="Document Map Char"/>
    <w:basedOn w:val="DefaultParagraphFont"/>
    <w:link w:val="DocumentMap"/>
    <w:uiPriority w:val="99"/>
    <w:semiHidden/>
    <w:rsid w:val="004F1FC5"/>
    <w:rPr>
      <w:rFonts w:ascii="Lucida Grande" w:hAnsi="Lucida Grande" w:cs="Lucida Grande"/>
    </w:rPr>
  </w:style>
  <w:style w:type="paragraph" w:styleId="ListParagraph">
    <w:name w:val="List Paragraph"/>
    <w:basedOn w:val="Normal"/>
    <w:uiPriority w:val="34"/>
    <w:qFormat/>
    <w:rsid w:val="00BE666C"/>
    <w:pPr>
      <w:ind w:left="720"/>
      <w:contextualSpacing/>
    </w:pPr>
  </w:style>
  <w:style w:type="paragraph" w:styleId="Revision">
    <w:name w:val="Revision"/>
    <w:hidden/>
    <w:uiPriority w:val="99"/>
    <w:semiHidden/>
    <w:rsid w:val="008E192E"/>
    <w:rPr>
      <w:rFonts w:ascii="Calibri" w:hAnsi="Calibri"/>
      <w:sz w:val="22"/>
    </w:rPr>
  </w:style>
  <w:style w:type="paragraph" w:styleId="BalloonText">
    <w:name w:val="Balloon Text"/>
    <w:basedOn w:val="Normal"/>
    <w:link w:val="BalloonTextChar"/>
    <w:uiPriority w:val="99"/>
    <w:semiHidden/>
    <w:unhideWhenUsed/>
    <w:rsid w:val="008E192E"/>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E192E"/>
    <w:rPr>
      <w:rFonts w:ascii="Lucida Grande" w:hAnsi="Lucida Grande" w:cs="Lucida Grande"/>
      <w:sz w:val="18"/>
      <w:szCs w:val="18"/>
    </w:rPr>
  </w:style>
  <w:style w:type="character" w:customStyle="1" w:styleId="UnderlineChar">
    <w:name w:val="Underline Char"/>
    <w:rsid w:val="00341BF8"/>
    <w:rPr>
      <w:sz w:val="22"/>
      <w:szCs w:val="24"/>
      <w:u w:val="single"/>
      <w:lang w:val="en-US" w:eastAsia="en-US" w:bidi="ar-SA"/>
    </w:rPr>
  </w:style>
  <w:style w:type="paragraph" w:customStyle="1" w:styleId="textbold">
    <w:name w:val="text bold"/>
    <w:basedOn w:val="Normal"/>
    <w:link w:val="Emphasis"/>
    <w:uiPriority w:val="7"/>
    <w:qFormat/>
    <w:rsid w:val="00283666"/>
    <w:pPr>
      <w:ind w:left="720"/>
      <w:jc w:val="both"/>
    </w:pPr>
    <w:rPr>
      <w:rFonts w:eastAsiaTheme="minorEastAsia"/>
      <w:b/>
      <w:iCs/>
      <w:szCs w:val="24"/>
      <w:u w:val="single"/>
    </w:rPr>
  </w:style>
  <w:style w:type="paragraph" w:customStyle="1" w:styleId="card">
    <w:name w:val="card"/>
    <w:aliases w:val="Medium Grid 21"/>
    <w:basedOn w:val="Normal"/>
    <w:next w:val="Normal"/>
    <w:uiPriority w:val="1"/>
    <w:qFormat/>
    <w:rsid w:val="00283666"/>
    <w:pPr>
      <w:ind w:left="288" w:right="288"/>
    </w:pPr>
    <w:rPr>
      <w:rFonts w:asciiTheme="minorHAnsi" w:hAnsiTheme="minorHAnsi"/>
      <w:u w:val="single"/>
    </w:rPr>
  </w:style>
  <w:style w:type="character" w:customStyle="1" w:styleId="m6870182701426140728gmail-style13ptbold">
    <w:name w:val="m_6870182701426140728gmail-style13ptbold"/>
    <w:basedOn w:val="DefaultParagraphFont"/>
    <w:rsid w:val="00BB5C37"/>
  </w:style>
  <w:style w:type="character" w:customStyle="1" w:styleId="m6870182701426140728gmail-styleunderline">
    <w:name w:val="m_6870182701426140728gmail-styleunderline"/>
    <w:basedOn w:val="DefaultParagraphFont"/>
    <w:rsid w:val="00BB5C3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4" w:unhideWhenUsed="0" w:qFormat="1"/>
    <w:lsdException w:name="heading 1" w:semiHidden="0" w:uiPriority="0" w:unhideWhenUsed="0" w:qFormat="1"/>
    <w:lsdException w:name="heading 2" w:uiPriority="1" w:qFormat="1"/>
    <w:lsdException w:name="heading 3" w:uiPriority="2" w:qFormat="1"/>
    <w:lsdException w:name="heading 4" w:uiPriority="3"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7"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ormal/Card"/>
    <w:uiPriority w:val="4"/>
    <w:qFormat/>
    <w:rsid w:val="000E4A07"/>
    <w:pPr>
      <w:spacing w:after="160" w:line="259" w:lineRule="auto"/>
    </w:pPr>
    <w:rPr>
      <w:rFonts w:ascii="Calibri" w:eastAsiaTheme="minorHAnsi" w:hAnsi="Calibri"/>
      <w:sz w:val="22"/>
      <w:szCs w:val="22"/>
    </w:rPr>
  </w:style>
  <w:style w:type="paragraph" w:styleId="Heading1">
    <w:name w:val="heading 1"/>
    <w:aliases w:val="Pocket"/>
    <w:basedOn w:val="Normal"/>
    <w:next w:val="Normal"/>
    <w:link w:val="Heading1Char"/>
    <w:qFormat/>
    <w:rsid w:val="000E4A07"/>
    <w:pPr>
      <w:keepNext/>
      <w:keepLines/>
      <w:pageBreakBefore/>
      <w:pBdr>
        <w:top w:val="single" w:sz="24" w:space="1" w:color="auto"/>
        <w:left w:val="single" w:sz="24" w:space="4" w:color="auto"/>
        <w:bottom w:val="single" w:sz="24" w:space="1" w:color="auto"/>
        <w:right w:val="single" w:sz="24" w:space="4" w:color="auto"/>
      </w:pBdr>
      <w:spacing w:before="240" w:after="0"/>
      <w:jc w:val="center"/>
      <w:outlineLvl w:val="0"/>
    </w:pPr>
    <w:rPr>
      <w:rFonts w:eastAsiaTheme="majorEastAsia" w:cstheme="majorBidi"/>
      <w:b/>
      <w:sz w:val="52"/>
      <w:szCs w:val="32"/>
    </w:rPr>
  </w:style>
  <w:style w:type="paragraph" w:styleId="Heading2">
    <w:name w:val="heading 2"/>
    <w:aliases w:val="Hat"/>
    <w:basedOn w:val="Normal"/>
    <w:next w:val="Normal"/>
    <w:link w:val="Heading2Char"/>
    <w:uiPriority w:val="1"/>
    <w:unhideWhenUsed/>
    <w:qFormat/>
    <w:rsid w:val="000E4A07"/>
    <w:pPr>
      <w:keepNext/>
      <w:keepLines/>
      <w:pageBreakBefore/>
      <w:spacing w:before="40" w:after="0"/>
      <w:jc w:val="center"/>
      <w:outlineLvl w:val="1"/>
    </w:pPr>
    <w:rPr>
      <w:rFonts w:eastAsiaTheme="majorEastAsia" w:cstheme="majorBidi"/>
      <w:b/>
      <w:sz w:val="44"/>
      <w:szCs w:val="26"/>
      <w:u w:val="double"/>
    </w:rPr>
  </w:style>
  <w:style w:type="paragraph" w:styleId="Heading3">
    <w:name w:val="heading 3"/>
    <w:aliases w:val="Block"/>
    <w:basedOn w:val="Normal"/>
    <w:next w:val="Normal"/>
    <w:link w:val="Heading3Char"/>
    <w:uiPriority w:val="2"/>
    <w:unhideWhenUsed/>
    <w:qFormat/>
    <w:rsid w:val="000E4A07"/>
    <w:pPr>
      <w:keepNext/>
      <w:keepLines/>
      <w:pageBreakBefore/>
      <w:spacing w:before="40" w:after="0"/>
      <w:jc w:val="center"/>
      <w:outlineLvl w:val="2"/>
    </w:pPr>
    <w:rPr>
      <w:rFonts w:eastAsiaTheme="majorEastAsia" w:cstheme="majorBidi"/>
      <w:b/>
      <w:sz w:val="32"/>
      <w:szCs w:val="24"/>
      <w:u w:val="single"/>
    </w:rPr>
  </w:style>
  <w:style w:type="paragraph" w:styleId="Heading4">
    <w:name w:val="heading 4"/>
    <w:aliases w:val="Tag"/>
    <w:basedOn w:val="Normal"/>
    <w:next w:val="Normal"/>
    <w:link w:val="Heading4Char"/>
    <w:uiPriority w:val="3"/>
    <w:unhideWhenUsed/>
    <w:qFormat/>
    <w:rsid w:val="000E4A07"/>
    <w:pPr>
      <w:keepNext/>
      <w:keepLines/>
      <w:spacing w:before="40" w:after="0"/>
      <w:outlineLvl w:val="3"/>
    </w:pPr>
    <w:rPr>
      <w:rFonts w:eastAsiaTheme="majorEastAsia" w:cstheme="majorBidi"/>
      <w:b/>
      <w:iCs/>
      <w:sz w:val="26"/>
    </w:rPr>
  </w:style>
  <w:style w:type="character" w:default="1" w:styleId="DefaultParagraphFont">
    <w:name w:val="Default Paragraph Font"/>
    <w:uiPriority w:val="1"/>
    <w:semiHidden/>
    <w:unhideWhenUsed/>
    <w:rsid w:val="000E4A0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E4A07"/>
  </w:style>
  <w:style w:type="character" w:customStyle="1" w:styleId="Heading1Char">
    <w:name w:val="Heading 1 Char"/>
    <w:aliases w:val="Pocket Char"/>
    <w:basedOn w:val="DefaultParagraphFont"/>
    <w:link w:val="Heading1"/>
    <w:rsid w:val="000E4A07"/>
    <w:rPr>
      <w:rFonts w:ascii="Calibri" w:eastAsiaTheme="majorEastAsia" w:hAnsi="Calibri" w:cstheme="majorBidi"/>
      <w:b/>
      <w:sz w:val="52"/>
      <w:szCs w:val="32"/>
    </w:rPr>
  </w:style>
  <w:style w:type="character" w:customStyle="1" w:styleId="Heading2Char">
    <w:name w:val="Heading 2 Char"/>
    <w:aliases w:val="Hat Char"/>
    <w:basedOn w:val="DefaultParagraphFont"/>
    <w:link w:val="Heading2"/>
    <w:uiPriority w:val="1"/>
    <w:rsid w:val="000E4A07"/>
    <w:rPr>
      <w:rFonts w:ascii="Calibri" w:eastAsiaTheme="majorEastAsia" w:hAnsi="Calibri" w:cstheme="majorBidi"/>
      <w:b/>
      <w:sz w:val="44"/>
      <w:szCs w:val="26"/>
      <w:u w:val="double"/>
    </w:rPr>
  </w:style>
  <w:style w:type="character" w:customStyle="1" w:styleId="Heading3Char">
    <w:name w:val="Heading 3 Char"/>
    <w:aliases w:val="Block Char"/>
    <w:basedOn w:val="DefaultParagraphFont"/>
    <w:link w:val="Heading3"/>
    <w:uiPriority w:val="2"/>
    <w:rsid w:val="000E4A07"/>
    <w:rPr>
      <w:rFonts w:ascii="Calibri" w:eastAsiaTheme="majorEastAsia" w:hAnsi="Calibri" w:cstheme="majorBidi"/>
      <w:b/>
      <w:sz w:val="32"/>
      <w:u w:val="single"/>
    </w:rPr>
  </w:style>
  <w:style w:type="character" w:customStyle="1" w:styleId="Heading4Char">
    <w:name w:val="Heading 4 Char"/>
    <w:aliases w:val="Tag Char"/>
    <w:basedOn w:val="DefaultParagraphFont"/>
    <w:link w:val="Heading4"/>
    <w:uiPriority w:val="3"/>
    <w:rsid w:val="000E4A07"/>
    <w:rPr>
      <w:rFonts w:ascii="Calibri" w:eastAsiaTheme="majorEastAsia" w:hAnsi="Calibri" w:cstheme="majorBidi"/>
      <w:b/>
      <w:iCs/>
      <w:sz w:val="26"/>
      <w:szCs w:val="22"/>
    </w:rPr>
  </w:style>
  <w:style w:type="character" w:customStyle="1" w:styleId="Style13ptBold">
    <w:name w:val="Style 13 pt Bold"/>
    <w:aliases w:val="Cite,Style Style Bold + 12 pt,Style Style Bold,Style Style Bold + 12pt,Style Style + 12 pt,Style Style Bo... +,Old Cite,Style Style Bold + 10 pt,tagld + 12 pt,Style Style Bold + 13 pt,Style Style Bold + 11 pt,tag + 12 pt,Not...,Not.,Not"/>
    <w:basedOn w:val="DefaultParagraphFont"/>
    <w:uiPriority w:val="5"/>
    <w:qFormat/>
    <w:rsid w:val="000E4A07"/>
    <w:rPr>
      <w:b/>
      <w:bCs/>
      <w:sz w:val="26"/>
      <w:u w:val="none"/>
    </w:rPr>
  </w:style>
  <w:style w:type="character" w:customStyle="1" w:styleId="StyleUnderline">
    <w:name w:val="Style Underline"/>
    <w:aliases w:val="Underline,Style Bold Underline,Intense Emphasis111,Intense Emphasis3,Intense Emphasis1111,Intense Emphasis4,ci,apple-style-span + 6 pt,Bold,Kern at 16 pt,Intense Emphasis1,Intense Emphasis2,HHeading 3 + 12 pt,Style,Intense Emphasis11,c,B"/>
    <w:basedOn w:val="DefaultParagraphFont"/>
    <w:uiPriority w:val="6"/>
    <w:qFormat/>
    <w:rsid w:val="000E4A07"/>
    <w:rPr>
      <w:b w:val="0"/>
      <w:sz w:val="22"/>
      <w:u w:val="single"/>
    </w:rPr>
  </w:style>
  <w:style w:type="character" w:styleId="Emphasis">
    <w:name w:val="Emphasis"/>
    <w:aliases w:val="Evidence,Minimized,minimized,Highlighted,tag2,Size 10,emphasis in card,CD Card,ED - Tag,emphasis,Underlined,Bold Underline,Emphasis!!,small,Qualifications,bold underline,normal card text,Shrunk,qualifications in card,qualifications,Box,Style1,s"/>
    <w:basedOn w:val="DefaultParagraphFont"/>
    <w:link w:val="textbold"/>
    <w:uiPriority w:val="7"/>
    <w:qFormat/>
    <w:rsid w:val="000E4A07"/>
    <w:rPr>
      <w:rFonts w:ascii="Calibri" w:hAnsi="Calibri"/>
      <w:b/>
      <w:i w:val="0"/>
      <w:iCs/>
      <w:sz w:val="22"/>
      <w:u w:val="single"/>
      <w:bdr w:val="none" w:sz="0" w:space="0" w:color="auto"/>
    </w:rPr>
  </w:style>
  <w:style w:type="character" w:styleId="FollowedHyperlink">
    <w:name w:val="FollowedHyperlink"/>
    <w:basedOn w:val="DefaultParagraphFont"/>
    <w:uiPriority w:val="99"/>
    <w:semiHidden/>
    <w:unhideWhenUsed/>
    <w:rsid w:val="000E4A07"/>
    <w:rPr>
      <w:color w:val="auto"/>
      <w:u w:val="none"/>
    </w:rPr>
  </w:style>
  <w:style w:type="character" w:styleId="Hyperlink">
    <w:name w:val="Hyperlink"/>
    <w:aliases w:val="heading 1 (block title),Important,Read,Card Text,Internet Link,Analytic Text,Internet link,Underline Char Char Char Char1,Heading 3 Char Char Char Char Char Char Char Char Char Char1,Tags v 2 Char1,F2 - Heading 1 Char1,Text 7 Char1,TAG "/>
    <w:basedOn w:val="DefaultParagraphFont"/>
    <w:uiPriority w:val="99"/>
    <w:unhideWhenUsed/>
    <w:rsid w:val="000E4A07"/>
    <w:rPr>
      <w:color w:val="auto"/>
      <w:u w:val="none"/>
    </w:rPr>
  </w:style>
  <w:style w:type="paragraph" w:styleId="DocumentMap">
    <w:name w:val="Document Map"/>
    <w:basedOn w:val="Normal"/>
    <w:link w:val="DocumentMapChar"/>
    <w:uiPriority w:val="99"/>
    <w:semiHidden/>
    <w:unhideWhenUsed/>
    <w:rsid w:val="004F1FC5"/>
    <w:pPr>
      <w:spacing w:after="0" w:line="240" w:lineRule="auto"/>
    </w:pPr>
    <w:rPr>
      <w:rFonts w:ascii="Lucida Grande" w:hAnsi="Lucida Grande" w:cs="Lucida Grande"/>
      <w:sz w:val="24"/>
    </w:rPr>
  </w:style>
  <w:style w:type="character" w:customStyle="1" w:styleId="DocumentMapChar">
    <w:name w:val="Document Map Char"/>
    <w:basedOn w:val="DefaultParagraphFont"/>
    <w:link w:val="DocumentMap"/>
    <w:uiPriority w:val="99"/>
    <w:semiHidden/>
    <w:rsid w:val="004F1FC5"/>
    <w:rPr>
      <w:rFonts w:ascii="Lucida Grande" w:hAnsi="Lucida Grande" w:cs="Lucida Grande"/>
    </w:rPr>
  </w:style>
  <w:style w:type="paragraph" w:styleId="ListParagraph">
    <w:name w:val="List Paragraph"/>
    <w:basedOn w:val="Normal"/>
    <w:uiPriority w:val="34"/>
    <w:qFormat/>
    <w:rsid w:val="00BE666C"/>
    <w:pPr>
      <w:ind w:left="720"/>
      <w:contextualSpacing/>
    </w:pPr>
  </w:style>
  <w:style w:type="paragraph" w:styleId="Revision">
    <w:name w:val="Revision"/>
    <w:hidden/>
    <w:uiPriority w:val="99"/>
    <w:semiHidden/>
    <w:rsid w:val="008E192E"/>
    <w:rPr>
      <w:rFonts w:ascii="Calibri" w:hAnsi="Calibri"/>
      <w:sz w:val="22"/>
    </w:rPr>
  </w:style>
  <w:style w:type="paragraph" w:styleId="BalloonText">
    <w:name w:val="Balloon Text"/>
    <w:basedOn w:val="Normal"/>
    <w:link w:val="BalloonTextChar"/>
    <w:uiPriority w:val="99"/>
    <w:semiHidden/>
    <w:unhideWhenUsed/>
    <w:rsid w:val="008E192E"/>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E192E"/>
    <w:rPr>
      <w:rFonts w:ascii="Lucida Grande" w:hAnsi="Lucida Grande" w:cs="Lucida Grande"/>
      <w:sz w:val="18"/>
      <w:szCs w:val="18"/>
    </w:rPr>
  </w:style>
  <w:style w:type="character" w:customStyle="1" w:styleId="UnderlineChar">
    <w:name w:val="Underline Char"/>
    <w:rsid w:val="00341BF8"/>
    <w:rPr>
      <w:sz w:val="22"/>
      <w:szCs w:val="24"/>
      <w:u w:val="single"/>
      <w:lang w:val="en-US" w:eastAsia="en-US" w:bidi="ar-SA"/>
    </w:rPr>
  </w:style>
  <w:style w:type="paragraph" w:customStyle="1" w:styleId="textbold">
    <w:name w:val="text bold"/>
    <w:basedOn w:val="Normal"/>
    <w:link w:val="Emphasis"/>
    <w:uiPriority w:val="7"/>
    <w:qFormat/>
    <w:rsid w:val="00283666"/>
    <w:pPr>
      <w:ind w:left="720"/>
      <w:jc w:val="both"/>
    </w:pPr>
    <w:rPr>
      <w:rFonts w:eastAsiaTheme="minorEastAsia"/>
      <w:b/>
      <w:iCs/>
      <w:szCs w:val="24"/>
      <w:u w:val="single"/>
    </w:rPr>
  </w:style>
  <w:style w:type="paragraph" w:customStyle="1" w:styleId="card">
    <w:name w:val="card"/>
    <w:aliases w:val="Medium Grid 21"/>
    <w:basedOn w:val="Normal"/>
    <w:next w:val="Normal"/>
    <w:uiPriority w:val="1"/>
    <w:qFormat/>
    <w:rsid w:val="00283666"/>
    <w:pPr>
      <w:ind w:left="288" w:right="288"/>
    </w:pPr>
    <w:rPr>
      <w:rFonts w:asciiTheme="minorHAnsi" w:hAnsiTheme="minorHAnsi"/>
      <w:u w:val="single"/>
    </w:rPr>
  </w:style>
  <w:style w:type="character" w:customStyle="1" w:styleId="m6870182701426140728gmail-style13ptbold">
    <w:name w:val="m_6870182701426140728gmail-style13ptbold"/>
    <w:basedOn w:val="DefaultParagraphFont"/>
    <w:rsid w:val="00BB5C37"/>
  </w:style>
  <w:style w:type="character" w:customStyle="1" w:styleId="m6870182701426140728gmail-styleunderline">
    <w:name w:val="m_6870182701426140728gmail-styleunderline"/>
    <w:basedOn w:val="DefaultParagraphFont"/>
    <w:rsid w:val="00BB5C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371078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state.gov/j/prm/releases/factsheets/2013/210135.htm" TargetMode="External"/><Relationship Id="rId21" Type="http://schemas.openxmlformats.org/officeDocument/2006/relationships/hyperlink" Target="https://sites.tufts.edu/jha/archives/649" TargetMode="External"/><Relationship Id="rId42" Type="http://schemas.openxmlformats.org/officeDocument/2006/relationships/hyperlink" Target="https://sites.tufts.edu/jha/archives/649" TargetMode="External"/><Relationship Id="rId63" Type="http://schemas.openxmlformats.org/officeDocument/2006/relationships/hyperlink" Target="http://www.oxfordhandbooks.com/view/10.1093/oxfordhb/9780199914050.001.0001/oxfordhb-9780199914050-e-4" TargetMode="External"/><Relationship Id="rId84" Type="http://schemas.openxmlformats.org/officeDocument/2006/relationships/hyperlink" Target="http://www.oxfordhandbooks.com/view/10.1093/oxfordhb/9780199914050.001.0001/oxfordhb-9780199914050-e-4" TargetMode="External"/><Relationship Id="rId138" Type="http://schemas.openxmlformats.org/officeDocument/2006/relationships/hyperlink" Target="https://apostolisfotiadis.wordpress.com/2015/10/06/25ths-of-eus-regular-budget-given-to-greece-for-immigration-is-settled-for-surveillance-biometrics-and-border-control-procurements/" TargetMode="External"/><Relationship Id="rId159" Type="http://schemas.openxmlformats.org/officeDocument/2006/relationships/hyperlink" Target="http://www.theguardian.com/global-development/2015/mar/31/us-eu-kuwait-pledge-more-than-2bn-aid-syrians-un" TargetMode="External"/><Relationship Id="rId170" Type="http://schemas.openxmlformats.org/officeDocument/2006/relationships/hyperlink" Target="mailto:?body=%22These%20women%20and%20their%20children%20have%20fled%20some%20of%20the%20world%E2%80%99s%20most%20dangerous%20areas%20and%20it%20is%20shameful%20that%20they%20are%20still%20at%20risk%20on%20European%20soil%22%20-%20Tirana%20Hassan%20https://www.amnesty.org/en/latest/news/2016/01/female-refugees-face-physical-assault-exploitation-and-sexual-harassment-on-their-journey-through-europe/" TargetMode="External"/><Relationship Id="rId191" Type="http://schemas.openxmlformats.org/officeDocument/2006/relationships/hyperlink" Target="http://nationalinterest.org/blog/the-buzz/nato-only-institution-uniting-europe-post-brexit-16753" TargetMode="External"/><Relationship Id="rId205" Type="http://schemas.openxmlformats.org/officeDocument/2006/relationships/hyperlink" Target="http://www.europarl.europa.eu/legislative-train/theme-europe-as-a-stronger-global-actor/package-european-external-investment-plan" TargetMode="External"/><Relationship Id="rId107" Type="http://schemas.openxmlformats.org/officeDocument/2006/relationships/hyperlink" Target="https://www.washingtonpost.com/politics/trump-to-focus-on-peace-through-strength-over-obamas-soft-power-approach/2016/12/28/286770c8-c6ce-11e6-8bee-54e800ef2a63_story.html?utm_term=.ee3daba10f05" TargetMode="External"/><Relationship Id="rId11" Type="http://schemas.openxmlformats.org/officeDocument/2006/relationships/hyperlink" Target="https://www.bbc.co.uk/news/world-middle-east-44548298" TargetMode="External"/><Relationship Id="rId32" Type="http://schemas.openxmlformats.org/officeDocument/2006/relationships/hyperlink" Target="https://sites.tufts.edu/jha/archives/649" TargetMode="External"/><Relationship Id="rId53" Type="http://schemas.openxmlformats.org/officeDocument/2006/relationships/hyperlink" Target="http://www.oxfordhandbooks.com/search?f_0=keyword&amp;q_0=social%20analysis" TargetMode="External"/><Relationship Id="rId74" Type="http://schemas.openxmlformats.org/officeDocument/2006/relationships/hyperlink" Target="http://www.oxfordhandbooks.com/view/10.1093/oxfordhb/9780199914050.001.0001/oxfordhb-9780199914050-e-4" TargetMode="External"/><Relationship Id="rId128" Type="http://schemas.openxmlformats.org/officeDocument/2006/relationships/hyperlink" Target="https://www.vox.com/2015/9/9/9293139/refugee-crisis-europe-syria-solution" TargetMode="External"/><Relationship Id="rId149" Type="http://schemas.openxmlformats.org/officeDocument/2006/relationships/hyperlink" Target="http://www.nextadvisor.com/credit_cards/discover_it_review.php?kw=tbla_dsk_msn_ed_blsb_discbrevoct17-3-2&amp;site=eslmedia-theindependent" TargetMode="External"/><Relationship Id="rId5" Type="http://schemas.openxmlformats.org/officeDocument/2006/relationships/numbering" Target="numbering.xml"/><Relationship Id="rId95" Type="http://schemas.openxmlformats.org/officeDocument/2006/relationships/hyperlink" Target="http://www.oxfordhandbooks.com/view/10.1093/oxfordhb/9780199914050.001.0001/oxfordhb-9780199914050-e-4" TargetMode="External"/><Relationship Id="rId160" Type="http://schemas.openxmlformats.org/officeDocument/2006/relationships/hyperlink" Target="http://www.vox.com/2015/9/5/9265501/refugee-crisis-europe-syria" TargetMode="External"/><Relationship Id="rId181" Type="http://schemas.openxmlformats.org/officeDocument/2006/relationships/hyperlink" Target="https://www.bloomberg.com/view/articles/2018-01-18/not-even-trump-can-obliterate-america-s-soft-power" TargetMode="External"/><Relationship Id="rId22" Type="http://schemas.openxmlformats.org/officeDocument/2006/relationships/hyperlink" Target="https://sites.tufts.edu/jha/archives/649" TargetMode="External"/><Relationship Id="rId43" Type="http://schemas.openxmlformats.org/officeDocument/2006/relationships/hyperlink" Target="https://sites.tufts.edu/jha/archives/649" TargetMode="External"/><Relationship Id="rId64" Type="http://schemas.openxmlformats.org/officeDocument/2006/relationships/hyperlink" Target="http://www.oxfordhandbooks.com/view/10.1093/oxfordhb/9780199914050.001.0001/oxfordhb-9780199914050-e-4" TargetMode="External"/><Relationship Id="rId118" Type="http://schemas.openxmlformats.org/officeDocument/2006/relationships/hyperlink" Target="http://www.icsve.org/anne-speckhard%E2%80%93ph.d..html" TargetMode="External"/><Relationship Id="rId139" Type="http://schemas.openxmlformats.org/officeDocument/2006/relationships/hyperlink" Target="https://www.awin1.com/awclick.php?mid=5795&amp;id=201309&amp;p=http://www.theguardian.com/commentisfree/2014/sep/16/ghost-town-detainees-inside-the-us-immigration-detention-system" TargetMode="External"/><Relationship Id="rId85" Type="http://schemas.openxmlformats.org/officeDocument/2006/relationships/hyperlink" Target="http://www.oxfordhandbooks.com/view/10.1093/oxfordhb/9780199914050.001.0001/oxfordhb-9780199914050-e-4" TargetMode="External"/><Relationship Id="rId150" Type="http://schemas.openxmlformats.org/officeDocument/2006/relationships/hyperlink" Target="https://healthypanda.net/forbidden-and-dangerous-places-you-wish-you-could-visit/?utm_source=taboola&amp;utm_medium=referral&amp;utm_term=eslmedia-theindependent&amp;utm_campaign=RestrictedLocationsUSDT&amp;utm_content=Look+Closer%2C+This+Place+Is+Restricted+To+Even+Presidents" TargetMode="External"/><Relationship Id="rId171" Type="http://schemas.openxmlformats.org/officeDocument/2006/relationships/hyperlink" Target="https://www.amnesty.org/Twitter/ShareQuote/?url=https://www.amnesty.org/en/latest/news/2016/01/female-refugees-face-physical-assault-exploitation-and-sexual-harassment-on-their-journey-through-europe/&amp;quote=I+never+got+the+chance+to+sleep+in+settlements.+I+was+too+scared+that+anyone+would+touch+me.+The+tents+were+all+mixed+and+I+witnessed+violence&amp;author=Reem%2c+Syrian+refugee" TargetMode="External"/><Relationship Id="rId192" Type="http://schemas.openxmlformats.org/officeDocument/2006/relationships/hyperlink" Target="https://foreignpolicy.com/2018/01/22/trump-has-already-destroyed-americas-soft-power/" TargetMode="External"/><Relationship Id="rId206" Type="http://schemas.openxmlformats.org/officeDocument/2006/relationships/hyperlink" Target="https://www.reuters.com/journalists/kieran-guilbert" TargetMode="External"/><Relationship Id="rId12" Type="http://schemas.openxmlformats.org/officeDocument/2006/relationships/hyperlink" Target="https://www.ohchr.org/EN/NewsEvents/Pages/DisplayNews.aspx?NewsID=23292&amp;LangID=E" TargetMode="External"/><Relationship Id="rId33" Type="http://schemas.openxmlformats.org/officeDocument/2006/relationships/hyperlink" Target="https://sites.tufts.edu/jha/archives/649" TargetMode="External"/><Relationship Id="rId108" Type="http://schemas.openxmlformats.org/officeDocument/2006/relationships/hyperlink" Target="https://www.huffingtonpost.com/entry/us-and-syria-military-power-and-soft-power_us_58e7e6eae4b0acd784ca57ee" TargetMode="External"/><Relationship Id="rId129" Type="http://schemas.openxmlformats.org/officeDocument/2006/relationships/hyperlink" Target="https://www.vox.com/2015/9/9/9293139/refugee-crisis-europe-syria-solution" TargetMode="External"/><Relationship Id="rId54" Type="http://schemas.openxmlformats.org/officeDocument/2006/relationships/hyperlink" Target="http://www.oxfordhandbooks.com/search?f_0=keyword&amp;q_0=anthropology" TargetMode="External"/><Relationship Id="rId75" Type="http://schemas.openxmlformats.org/officeDocument/2006/relationships/hyperlink" Target="http://www.oxfordhandbooks.com/view/10.1093/oxfordhb/9780199914050.001.0001/oxfordhb-9780199914050-e-4" TargetMode="External"/><Relationship Id="rId96" Type="http://schemas.openxmlformats.org/officeDocument/2006/relationships/hyperlink" Target="http://www.oxfordhandbooks.com/view/10.1093/oxfordhb/9780199914050.001.0001/oxfordhb-9780199914050-e-4" TargetMode="External"/><Relationship Id="rId140" Type="http://schemas.openxmlformats.org/officeDocument/2006/relationships/hyperlink" Target="http://www.theage.com.au/comment/stopping-the-boats-is-bad-for-business-20130802-2r4vy.html" TargetMode="External"/><Relationship Id="rId161" Type="http://schemas.openxmlformats.org/officeDocument/2006/relationships/hyperlink" Target="http://ec.europa.eu/echo/files/aid/countries/factsheets/syria_en.pdf" TargetMode="External"/><Relationship Id="rId182" Type="http://schemas.openxmlformats.org/officeDocument/2006/relationships/hyperlink" Target="https://foreignpolicy.com/2018/01/22/trump-has-already-destroyed-americas-soft-power/" TargetMode="External"/><Relationship Id="rId6" Type="http://schemas.openxmlformats.org/officeDocument/2006/relationships/styles" Target="styles.xml"/><Relationship Id="rId23" Type="http://schemas.openxmlformats.org/officeDocument/2006/relationships/hyperlink" Target="https://sites.tufts.edu/jha/archives/649" TargetMode="External"/><Relationship Id="rId119" Type="http://schemas.openxmlformats.org/officeDocument/2006/relationships/hyperlink" Target="http://www.theguardian.com/us-news/2015/nov/15/marco-rubio-syrian-refugees-paris-terror-attacks" TargetMode="External"/><Relationship Id="rId44" Type="http://schemas.openxmlformats.org/officeDocument/2006/relationships/hyperlink" Target="https://sites.tufts.edu/jha/archives/649" TargetMode="External"/><Relationship Id="rId65" Type="http://schemas.openxmlformats.org/officeDocument/2006/relationships/hyperlink" Target="http://www.oxfordhandbooks.com/view/10.1093/oxfordhb/9780199914050.001.0001/oxfordhb-9780199914050-e-4" TargetMode="External"/><Relationship Id="rId86" Type="http://schemas.openxmlformats.org/officeDocument/2006/relationships/hyperlink" Target="http://www.oxfordhandbooks.com/view/10.1093/oxfordhb/9780199914050.001.0001/oxfordhb-9780199914050-e-4" TargetMode="External"/><Relationship Id="rId130" Type="http://schemas.openxmlformats.org/officeDocument/2006/relationships/hyperlink" Target="http://www.vox.com/2015/9/5/9265501/refugee-crisis-europe-syria" TargetMode="External"/><Relationship Id="rId151" Type="http://schemas.openxmlformats.org/officeDocument/2006/relationships/hyperlink" Target="http://go.redirectingat.com/?id=64499&amp;url=&amp;sref=http://www.usatoday.com/story/news/world/2015/10/12/austria-migrants-global-post/73806236/" TargetMode="External"/><Relationship Id="rId172" Type="http://schemas.openxmlformats.org/officeDocument/2006/relationships/hyperlink" Target="https://www.amnesty.org/Facebook/ShareQuote/?url=https://www.amnesty.org/en/latest/news/2016/01/female-refugees-face-physical-assault-exploitation-and-sexual-harassment-on-their-journey-through-europe/&amp;quote=I+never+got+the+chance+to+sleep+in+settlements.+I+was+too+scared+that+anyone+would+touch+me.+The+tents+were+all+mixed+and+I+witnessed+violence&amp;author=Reem%2c+Syrian+refugee" TargetMode="External"/><Relationship Id="rId193" Type="http://schemas.openxmlformats.org/officeDocument/2006/relationships/hyperlink" Target="https://www.economist.com/finance-and-economics/2016/01/23/for-good-or-ill" TargetMode="External"/><Relationship Id="rId207" Type="http://schemas.openxmlformats.org/officeDocument/2006/relationships/hyperlink" Target="https://www.reuters.com/article/us-energy-refugees/private-sector-power-for-refugee-camps-could-light-up-rural-communities-experts-idUSKBN16L241" TargetMode="External"/><Relationship Id="rId13" Type="http://schemas.openxmlformats.org/officeDocument/2006/relationships/hyperlink" Target="https://www.migrationpolicy.org/news/us-falls-behind-others-take-new-leadership-amid-record-humanitarian-pressures" TargetMode="External"/><Relationship Id="rId109" Type="http://schemas.openxmlformats.org/officeDocument/2006/relationships/hyperlink" Target="https://www.jstor.org/stable/20033649?seq=1" TargetMode="External"/><Relationship Id="rId34" Type="http://schemas.openxmlformats.org/officeDocument/2006/relationships/hyperlink" Target="https://sites.tufts.edu/jha/archives/649" TargetMode="External"/><Relationship Id="rId55" Type="http://schemas.openxmlformats.org/officeDocument/2006/relationships/hyperlink" Target="http://www.oxfordhandbooks.com/view/10.1093/oxfordhb/9780199914050.001.0001/oxfordhb-9780199914050-e-4" TargetMode="External"/><Relationship Id="rId76" Type="http://schemas.openxmlformats.org/officeDocument/2006/relationships/hyperlink" Target="http://www.oxfordhandbooks.com/view/10.1093/oxfordhb/9780199914050.001.0001/oxfordhb-9780199914050-e-4" TargetMode="External"/><Relationship Id="rId97" Type="http://schemas.openxmlformats.org/officeDocument/2006/relationships/hyperlink" Target="http://www.nytimes.com/interactive/2016/08/11/magazine/isis-middle-east-arab-spring-fractured-lands.html?ref=middleeast" TargetMode="External"/><Relationship Id="rId120" Type="http://schemas.openxmlformats.org/officeDocument/2006/relationships/hyperlink" Target="http://explore.georgetown.edu/people/rad39/" TargetMode="External"/><Relationship Id="rId141" Type="http://schemas.openxmlformats.org/officeDocument/2006/relationships/hyperlink" Target="http://www.nytimes.com/2015/10/15/world/europe/asylum-seekers-refugees-evzonoi-greece.html?ref=topics" TargetMode="External"/><Relationship Id="rId7" Type="http://schemas.microsoft.com/office/2007/relationships/stylesWithEffects" Target="stylesWithEffects.xml"/><Relationship Id="rId162" Type="http://schemas.openxmlformats.org/officeDocument/2006/relationships/hyperlink" Target="https://www.theguardian.com/us-news/2018/jan/26/trump-administration-refugees-resettlement" TargetMode="External"/><Relationship Id="rId183" Type="http://schemas.openxmlformats.org/officeDocument/2006/relationships/hyperlink" Target="https://foreignpolicy.com/2017/04/21/elmo-goes-to-war-syria-refugee-camps-countering-violent-extremism-counter-terror/" TargetMode="External"/><Relationship Id="rId24" Type="http://schemas.openxmlformats.org/officeDocument/2006/relationships/hyperlink" Target="https://sites.tufts.edu/jha/archives/649" TargetMode="External"/><Relationship Id="rId45" Type="http://schemas.openxmlformats.org/officeDocument/2006/relationships/hyperlink" Target="https://sites.tufts.edu/jha/archives/649" TargetMode="External"/><Relationship Id="rId66" Type="http://schemas.openxmlformats.org/officeDocument/2006/relationships/hyperlink" Target="http://www.oxfordhandbooks.com/view/10.1093/oxfordhb/9780199914050.001.0001/oxfordhb-9780199914050-e-4" TargetMode="External"/><Relationship Id="rId87" Type="http://schemas.openxmlformats.org/officeDocument/2006/relationships/hyperlink" Target="http://www.oxfordhandbooks.com/view/10.1093/oxfordhb/9780199914050.001.0001/oxfordhb-9780199914050-e-4" TargetMode="External"/><Relationship Id="rId110" Type="http://schemas.openxmlformats.org/officeDocument/2006/relationships/hyperlink" Target="https://www.theguardian.com/commentisfree/2015/oct/26/us-should-accept-syrian-refugees-boost-national-security" TargetMode="External"/><Relationship Id="rId131" Type="http://schemas.openxmlformats.org/officeDocument/2006/relationships/hyperlink" Target="http://www.theguardian.com/global-development/2015/mar/31/us-eu-kuwait-pledge-more-than-2bn-aid-syrians-un" TargetMode="External"/><Relationship Id="rId61" Type="http://schemas.openxmlformats.org/officeDocument/2006/relationships/hyperlink" Target="http://www.oxfordhandbooks.com/view/10.1093/oxfordhb/9780199914050.001.0001/oxfordhb-9780199914050-e-4" TargetMode="External"/><Relationship Id="rId82" Type="http://schemas.openxmlformats.org/officeDocument/2006/relationships/hyperlink" Target="http://www.oxfordhandbooks.com/view/10.1093/oxfordhb/9780199914050.001.0001/oxfordhb-9780199914050-e-4" TargetMode="External"/><Relationship Id="rId152" Type="http://schemas.openxmlformats.org/officeDocument/2006/relationships/hyperlink" Target="http://www.wsj.com/articles/in-european-refugee-crisis-an-industry-evolves-1442252165" TargetMode="External"/><Relationship Id="rId173" Type="http://schemas.openxmlformats.org/officeDocument/2006/relationships/hyperlink" Target="mailto:?body=%22I%20never%20got%20the%20chance%20to%20sleep%20in%20settlements.%20I%20was%20too%20scared%20that%20anyone%20would%20touch%20me.%20The%20tents%20were%20all%20mixed%20and%20I%20witnessed%20violence%22%20-%20Reem,%20Syrian%20refugee%20https://www.amnesty.org/en/latest/news/2016/01/female-refugees-face-physical-assault-exploitation-and-sexual-harassment-on-their-journey-through-europe/" TargetMode="External"/><Relationship Id="rId194" Type="http://schemas.openxmlformats.org/officeDocument/2006/relationships/hyperlink" Target="http://www.npg.org/wp-content/uploads/2016/05/Impact-of-Refugees2016rev.pdf" TargetMode="External"/><Relationship Id="rId199" Type="http://schemas.openxmlformats.org/officeDocument/2006/relationships/hyperlink" Target="https://www.project-syndicate.org/columnist/nirj-deva" TargetMode="External"/><Relationship Id="rId203" Type="http://schemas.openxmlformats.org/officeDocument/2006/relationships/hyperlink" Target="http://siteresources.worldbank.org/EXTNWDR2013/Resources/8258024-1320950747192/8260293-1322665883147/WDR_2013_Report.pdf" TargetMode="External"/><Relationship Id="rId208" Type="http://schemas.openxmlformats.org/officeDocument/2006/relationships/hyperlink" Target="http://www.un.org/esa/population/meetings/secoord2003/ITT_COOR2_CH16_Lahav.pdf" TargetMode="External"/><Relationship Id="rId19" Type="http://schemas.openxmlformats.org/officeDocument/2006/relationships/hyperlink" Target="https://sites.tufts.edu/jha/archives/649" TargetMode="External"/><Relationship Id="rId14" Type="http://schemas.openxmlformats.org/officeDocument/2006/relationships/hyperlink" Target="http://jhhe.sempervifoundation.org/files/4115/0731/3259/05-Schneider.pdf" TargetMode="External"/><Relationship Id="rId30" Type="http://schemas.openxmlformats.org/officeDocument/2006/relationships/hyperlink" Target="https://sites.tufts.edu/jha/archives/649" TargetMode="External"/><Relationship Id="rId35" Type="http://schemas.openxmlformats.org/officeDocument/2006/relationships/hyperlink" Target="https://sites.tufts.edu/jha/archives/649" TargetMode="External"/><Relationship Id="rId56" Type="http://schemas.openxmlformats.org/officeDocument/2006/relationships/hyperlink" Target="http://www.oxfordhandbooks.com/view/10.1093/oxfordhb/9780199914050.001.0001/oxfordhb-9780199914050-e-4" TargetMode="External"/><Relationship Id="rId77" Type="http://schemas.openxmlformats.org/officeDocument/2006/relationships/hyperlink" Target="http://www.oxfordhandbooks.com/view/10.1093/oxfordhb/9780199914050.001.0001/oxfordhb-9780199914050-e-4" TargetMode="External"/><Relationship Id="rId100" Type="http://schemas.openxmlformats.org/officeDocument/2006/relationships/hyperlink" Target="https://www.nato.int/docu/review/2015/isil/isil-nuclear-chemical-threat-iraq-syria/en/index.htm" TargetMode="External"/><Relationship Id="rId105" Type="http://schemas.openxmlformats.org/officeDocument/2006/relationships/hyperlink" Target="https://unu.edu/publications/articles/protecting-female-refugees-against-sexual-and-gender-based-violence-in-camps.html" TargetMode="External"/><Relationship Id="rId126" Type="http://schemas.openxmlformats.org/officeDocument/2006/relationships/hyperlink" Target="https://www.vox.com/authors/amanda-taub" TargetMode="External"/><Relationship Id="rId147" Type="http://schemas.openxmlformats.org/officeDocument/2006/relationships/hyperlink" Target="http://www.wsj.com/articles/in-european-refugee-crisis-an-industry-evolves-1442252165" TargetMode="External"/><Relationship Id="rId168" Type="http://schemas.openxmlformats.org/officeDocument/2006/relationships/hyperlink" Target="https://www.amnesty.org/Twitter/ShareQuote/?url=https://www.amnesty.org/en/latest/news/2016/01/female-refugees-face-physical-assault-exploitation-and-sexual-harassment-on-their-journey-through-europe/&amp;quote=These+women+and+their+children+have+fled+some+of+the+world%e2%80%99s+most+dangerous+areas+and+it+is+shameful+that+they+are+still+at+risk+on+European+soil&amp;author=Tirana+Hassan" TargetMode="External"/><Relationship Id="rId8" Type="http://schemas.openxmlformats.org/officeDocument/2006/relationships/settings" Target="settings.xml"/><Relationship Id="rId51" Type="http://schemas.openxmlformats.org/officeDocument/2006/relationships/hyperlink" Target="http://www.oxfordhandbooks.com/search?f_0=keyword&amp;q_0=Haiti" TargetMode="External"/><Relationship Id="rId72" Type="http://schemas.openxmlformats.org/officeDocument/2006/relationships/hyperlink" Target="http://www.oxfordhandbooks.com/view/10.1093/oxfordhb/9780199914050.001.0001/oxfordhb-9780199914050-e-4" TargetMode="External"/><Relationship Id="rId93" Type="http://schemas.openxmlformats.org/officeDocument/2006/relationships/hyperlink" Target="http://www.oxfordhandbooks.com/view/10.1093/oxfordhb/9780199914050.001.0001/oxfordhb-9780199914050-e-4" TargetMode="External"/><Relationship Id="rId98" Type="http://schemas.openxmlformats.org/officeDocument/2006/relationships/hyperlink" Target="http://www.cnn.com/2016/08/01/politics/us-libya-isis-airstrikes/" TargetMode="External"/><Relationship Id="rId121" Type="http://schemas.openxmlformats.org/officeDocument/2006/relationships/hyperlink" Target="http://csis.org/expert/simond-de-galbert" TargetMode="External"/><Relationship Id="rId142" Type="http://schemas.openxmlformats.org/officeDocument/2006/relationships/hyperlink" Target="https://www.awin1.com/awclick.php?mid=5795&amp;id=201309&amp;p=http://www.theguardian.com/world/2015/oct/18/swedish-private-housing-sector-refugees" TargetMode="External"/><Relationship Id="rId163" Type="http://schemas.openxmlformats.org/officeDocument/2006/relationships/hyperlink" Target="https://www.vox.com/2018/4/13/17233856/syria-attack-refugees-war-assad-trump" TargetMode="External"/><Relationship Id="rId184" Type="http://schemas.openxmlformats.org/officeDocument/2006/relationships/hyperlink" Target="https://www.ocregister.com/2015/11/23/accepting-syrians-a-risk-us-should-not-take/" TargetMode="External"/><Relationship Id="rId189" Type="http://schemas.openxmlformats.org/officeDocument/2006/relationships/hyperlink" Target="http://thehill.com/opinion/immigration/383812-supreme-court-case-shows-how-vague-immigration-law-invites-arbitrary" TargetMode="External"/><Relationship Id="rId3" Type="http://schemas.openxmlformats.org/officeDocument/2006/relationships/customXml" Target="../customXml/item3.xml"/><Relationship Id="rId25" Type="http://schemas.openxmlformats.org/officeDocument/2006/relationships/hyperlink" Target="https://sites.tufts.edu/jha/archives/649" TargetMode="External"/><Relationship Id="rId46" Type="http://schemas.openxmlformats.org/officeDocument/2006/relationships/hyperlink" Target="https://sites.tufts.edu/jha/archives/649" TargetMode="External"/><Relationship Id="rId67" Type="http://schemas.openxmlformats.org/officeDocument/2006/relationships/hyperlink" Target="http://www.oxfordhandbooks.com/view/10.1093/oxfordhb/9780199914050.001.0001/oxfordhb-9780199914050-e-4" TargetMode="External"/><Relationship Id="rId116" Type="http://schemas.openxmlformats.org/officeDocument/2006/relationships/hyperlink" Target="http://www.theguardian.com/world/2015/sep/10/syrian-refugees-obama-us-admit-more-fiscal-2016" TargetMode="External"/><Relationship Id="rId137" Type="http://schemas.openxmlformats.org/officeDocument/2006/relationships/hyperlink" Target="http://go.redirectingat.com/?id=365833&amp;url=&amp;sref=http://www.spiegel.de/international/germany/german-refugee-hostel-attacks-on-the-rise-a-1027994.html" TargetMode="External"/><Relationship Id="rId158" Type="http://schemas.openxmlformats.org/officeDocument/2006/relationships/hyperlink" Target="http://www.vox.com/2015/9/5/9265501/refugee-crisis-europe-syria" TargetMode="External"/><Relationship Id="rId20" Type="http://schemas.openxmlformats.org/officeDocument/2006/relationships/hyperlink" Target="https://sites.tufts.edu/jha/archives/649" TargetMode="External"/><Relationship Id="rId41" Type="http://schemas.openxmlformats.org/officeDocument/2006/relationships/hyperlink" Target="https://sites.tufts.edu/jha/archives/649" TargetMode="External"/><Relationship Id="rId62" Type="http://schemas.openxmlformats.org/officeDocument/2006/relationships/hyperlink" Target="http://www.oxfordhandbooks.com/view/10.1093/oxfordhb/9780199914050.001.0001/oxfordhb-9780199914050-e-4" TargetMode="External"/><Relationship Id="rId83" Type="http://schemas.openxmlformats.org/officeDocument/2006/relationships/hyperlink" Target="http://www.oxfordhandbooks.com/view/10.1093/oxfordhb/9780199914050.001.0001/oxfordhb-9780199914050-e-4" TargetMode="External"/><Relationship Id="rId88" Type="http://schemas.openxmlformats.org/officeDocument/2006/relationships/hyperlink" Target="http://www.oxfordhandbooks.com/view/10.1093/oxfordhb/9780199914050.001.0001/oxfordhb-9780199914050-e-4" TargetMode="External"/><Relationship Id="rId111" Type="http://schemas.openxmlformats.org/officeDocument/2006/relationships/hyperlink" Target="https://www.cfr.org/interview/hard-powers-essential-soft-side" TargetMode="External"/><Relationship Id="rId132" Type="http://schemas.openxmlformats.org/officeDocument/2006/relationships/hyperlink" Target="http://www.vox.com/2015/9/5/9265501/refugee-crisis-europe-syria" TargetMode="External"/><Relationship Id="rId153" Type="http://schemas.openxmlformats.org/officeDocument/2006/relationships/hyperlink" Target="https://www.theguardian.com/us-news/2018/jan/26/trump-administration-refugees-resettlement" TargetMode="External"/><Relationship Id="rId174" Type="http://schemas.openxmlformats.org/officeDocument/2006/relationships/hyperlink" Target="https://www.politico.eu/article/europe-cheese-index-political-stability-perception/)" TargetMode="External"/><Relationship Id="rId179" Type="http://schemas.openxmlformats.org/officeDocument/2006/relationships/hyperlink" Target="https://www.nature.com/articles/palcomms2016104?WT.feed_name=subjects_politics-and-international-relations" TargetMode="External"/><Relationship Id="rId195" Type="http://schemas.openxmlformats.org/officeDocument/2006/relationships/hyperlink" Target="https://www.devex.com/news/authors/1207114" TargetMode="External"/><Relationship Id="rId209" Type="http://schemas.openxmlformats.org/officeDocument/2006/relationships/hyperlink" Target="https://everydayfeminism.com/2017/10/anti-blackness-african-refugees/" TargetMode="External"/><Relationship Id="rId190" Type="http://schemas.openxmlformats.org/officeDocument/2006/relationships/hyperlink" Target="https://www.nature.com/articles/palcomms2016104?WT.feed_name=subjects_politics-and-international-relations" TargetMode="External"/><Relationship Id="rId204" Type="http://schemas.openxmlformats.org/officeDocument/2006/relationships/hyperlink" Target="http://www3.weforum.org/docs/WEF_Blended_Finance_A_Primer_Development_Finance_Philanthropic_Funders.pdf" TargetMode="External"/><Relationship Id="rId15" Type="http://schemas.openxmlformats.org/officeDocument/2006/relationships/hyperlink" Target="https://ourworld.unu.edu/en/scourge-of-sexual-violence-in-armed-conflict-far-from-being-rooted-out" TargetMode="External"/><Relationship Id="rId36" Type="http://schemas.openxmlformats.org/officeDocument/2006/relationships/hyperlink" Target="https://sites.tufts.edu/jha/archives/649" TargetMode="External"/><Relationship Id="rId57" Type="http://schemas.openxmlformats.org/officeDocument/2006/relationships/hyperlink" Target="http://www.oxfordhandbooks.com/view/10.1093/oxfordhb/9780199914050.001.0001/oxfordhb-9780199914050-e-4" TargetMode="External"/><Relationship Id="rId106" Type="http://schemas.openxmlformats.org/officeDocument/2006/relationships/hyperlink" Target="https://www.cfr.org/interview/hard-powers-essential-soft-side" TargetMode="External"/><Relationship Id="rId127" Type="http://schemas.openxmlformats.org/officeDocument/2006/relationships/hyperlink" Target="mailto:amanda@vox.com" TargetMode="External"/><Relationship Id="rId10" Type="http://schemas.openxmlformats.org/officeDocument/2006/relationships/hyperlink" Target="https://www.bbc.co.uk/news/world-middle-east-35806229" TargetMode="External"/><Relationship Id="rId31" Type="http://schemas.openxmlformats.org/officeDocument/2006/relationships/hyperlink" Target="https://sites.tufts.edu/jha/archives/649" TargetMode="External"/><Relationship Id="rId52" Type="http://schemas.openxmlformats.org/officeDocument/2006/relationships/hyperlink" Target="http://www.oxfordhandbooks.com/search?f_0=keyword&amp;q_0=social%20problems" TargetMode="External"/><Relationship Id="rId73" Type="http://schemas.openxmlformats.org/officeDocument/2006/relationships/hyperlink" Target="http://www.oxfordhandbooks.com/view/10.1093/oxfordhb/9780199914050.001.0001/oxfordhb-9780199914050-e-4" TargetMode="External"/><Relationship Id="rId78" Type="http://schemas.openxmlformats.org/officeDocument/2006/relationships/hyperlink" Target="http://www.oxfordhandbooks.com/view/10.1093/oxfordhb/9780199914050.001.0001/oxfordhb-9780199914050-e-4" TargetMode="External"/><Relationship Id="rId94" Type="http://schemas.openxmlformats.org/officeDocument/2006/relationships/hyperlink" Target="http://www.oxfordhandbooks.com/view/10.1093/oxfordhb/9780199914050.001.0001/oxfordhb-9780199914050-e-4" TargetMode="External"/><Relationship Id="rId99" Type="http://schemas.openxmlformats.org/officeDocument/2006/relationships/hyperlink" Target="http://knowledge.wharton.upenn.edu/article/the-soft-power-war-isis-doesnt-want/" TargetMode="External"/><Relationship Id="rId101" Type="http://schemas.openxmlformats.org/officeDocument/2006/relationships/hyperlink" Target="https://www.nytimes.com/2017/09/26/us/politics/trump-plans-45000-limit-on-refugees-admitted-to-us.html" TargetMode="External"/><Relationship Id="rId122" Type="http://schemas.openxmlformats.org/officeDocument/2006/relationships/hyperlink" Target="http://www.unhcr.org/pages/49e486676.html" TargetMode="External"/><Relationship Id="rId143" Type="http://schemas.openxmlformats.org/officeDocument/2006/relationships/hyperlink" Target="https://uk.news.yahoo.com/migration-crisis-proves-boon-businesses-091248066.html" TargetMode="External"/><Relationship Id="rId148" Type="http://schemas.openxmlformats.org/officeDocument/2006/relationships/hyperlink" Target="https://try.eargo.com/taboola?utm_source=Taboola&amp;utm_medium=cpc&amp;utm_campaign=NonMSN-New-Creative-2&amp;utm_adgroup=77265732&amp;utm_ad=http%3A%2F%2Fcdn.taboola.com%2Flibtrc%2Fstatic%2Fthumbnails%2Ffe2736a80c13c53882c42ec52f8d17ac.jpg&amp;utm_copy=How+to+get+a+free+sample+of+the+best+invisible+hearing+aid.&amp;utm_device=Desktop&amp;utm_campaignid=1089637&amp;utm_publisher=eslmedia-theindependent&amp;utm_content=77265732" TargetMode="External"/><Relationship Id="rId164" Type="http://schemas.openxmlformats.org/officeDocument/2006/relationships/hyperlink" Target="https://www.amnesty.org/en/latest/news/2016/01/female-refugees-face-physical-assault-exploitation-and-sexual-harassment-on-their-journey-through-europe/" TargetMode="External"/><Relationship Id="rId169" Type="http://schemas.openxmlformats.org/officeDocument/2006/relationships/hyperlink" Target="https://www.amnesty.org/Facebook/ShareQuote/?url=https://www.amnesty.org/en/latest/news/2016/01/female-refugees-face-physical-assault-exploitation-and-sexual-harassment-on-their-journey-through-europe/&amp;quote=These+women+and+their+children+have+fled+some+of+the+world%e2%80%99s+most+dangerous+areas+and+it+is+shameful+that+they+are+still+at+risk+on+European+soil&amp;author=Tirana+Hassan" TargetMode="External"/><Relationship Id="rId185" Type="http://schemas.openxmlformats.org/officeDocument/2006/relationships/hyperlink" Target="https://www.brookings.edu/opinions/hawks-exaggerate-islamic-state-threat-to-the-united-states/"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yperlink" Target="https://www.weforum.org/agenda/2017/07/france-new-world-leader-in-soft-power/" TargetMode="External"/><Relationship Id="rId210" Type="http://schemas.openxmlformats.org/officeDocument/2006/relationships/hyperlink" Target="https://solidarity-us.org/atc/183/p4693/" TargetMode="External"/><Relationship Id="rId26" Type="http://schemas.openxmlformats.org/officeDocument/2006/relationships/hyperlink" Target="https://sites.tufts.edu/jha/archives/649" TargetMode="External"/><Relationship Id="rId47" Type="http://schemas.openxmlformats.org/officeDocument/2006/relationships/hyperlink" Target="http://www.oxfordhandbooks.com/view/10.1093/oxfordhb/9780199914050.001.0001/oxfordhb-9780199914050" TargetMode="External"/><Relationship Id="rId68" Type="http://schemas.openxmlformats.org/officeDocument/2006/relationships/hyperlink" Target="http://www.oxfordhandbooks.com/view/10.1093/oxfordhb/9780199914050.001.0001/oxfordhb-9780199914050-e-4" TargetMode="External"/><Relationship Id="rId89" Type="http://schemas.openxmlformats.org/officeDocument/2006/relationships/hyperlink" Target="http://www.oxfordhandbooks.com/view/10.1093/oxfordhb/9780199914050.001.0001/oxfordhb-9780199914050-e-4" TargetMode="External"/><Relationship Id="rId112" Type="http://schemas.openxmlformats.org/officeDocument/2006/relationships/hyperlink" Target="https://www.cfr.org/interview/hard-powers-essential-soft-side" TargetMode="External"/><Relationship Id="rId133" Type="http://schemas.openxmlformats.org/officeDocument/2006/relationships/hyperlink" Target="http://ec.europa.eu/echo/files/aid/countries/factsheets/syria_en.pdf" TargetMode="External"/><Relationship Id="rId154" Type="http://schemas.openxmlformats.org/officeDocument/2006/relationships/hyperlink" Target="https://www.vox.com/authors/amanda-taub" TargetMode="External"/><Relationship Id="rId175" Type="http://schemas.openxmlformats.org/officeDocument/2006/relationships/image" Target="media/image1.tiff"/><Relationship Id="rId196" Type="http://schemas.openxmlformats.org/officeDocument/2006/relationships/hyperlink" Target="https://www.devex.com/news/authors/1207119" TargetMode="External"/><Relationship Id="rId200" Type="http://schemas.openxmlformats.org/officeDocument/2006/relationships/hyperlink" Target="https://www.project-syndicate.org/commentary/private-sector-economic-development-aid-by-nirj-deva-2017-06" TargetMode="External"/><Relationship Id="rId16" Type="http://schemas.openxmlformats.org/officeDocument/2006/relationships/hyperlink" Target="https://sites.tufts.edu/jha/archives/649" TargetMode="External"/><Relationship Id="rId37" Type="http://schemas.openxmlformats.org/officeDocument/2006/relationships/hyperlink" Target="https://sites.tufts.edu/jha/archives/649" TargetMode="External"/><Relationship Id="rId58" Type="http://schemas.openxmlformats.org/officeDocument/2006/relationships/hyperlink" Target="http://www.oxfordhandbooks.com/view/10.1093/oxfordhb/9780199914050.001.0001/oxfordhb-9780199914050-e-4" TargetMode="External"/><Relationship Id="rId79" Type="http://schemas.openxmlformats.org/officeDocument/2006/relationships/hyperlink" Target="http://www.oxfordhandbooks.com/view/10.1093/oxfordhb/9780199914050.001.0001/oxfordhb-9780199914050-e-4" TargetMode="External"/><Relationship Id="rId102" Type="http://schemas.openxmlformats.org/officeDocument/2006/relationships/hyperlink" Target="https://www.washingtonpost.com/opinions/america-has-turned-its-back-on-refugees-heres-how-trump-can-fix-that/2018/02/20/4b1867e6-11b2-11e8-8ea1-c1d91fcec3fe_story.html?noredirect=on&amp;utm_term=.5983d5372ee0" TargetMode="External"/><Relationship Id="rId123" Type="http://schemas.openxmlformats.org/officeDocument/2006/relationships/hyperlink" Target="http://www.unhcr.org/pages/49e486566.html" TargetMode="External"/><Relationship Id="rId144" Type="http://schemas.openxmlformats.org/officeDocument/2006/relationships/hyperlink" Target="https://www.independent.co.uk/voices/journalists-reporting-on-the-refugee-crisis-are-acting-unethically-ive-seen-it-first-hand-in-calais-a6702861.html" TargetMode="External"/><Relationship Id="rId90" Type="http://schemas.openxmlformats.org/officeDocument/2006/relationships/hyperlink" Target="http://www.oxfordhandbooks.com/view/10.1093/oxfordhb/9780199914050.001.0001/oxfordhb-9780199914050-e-4" TargetMode="External"/><Relationship Id="rId165" Type="http://schemas.openxmlformats.org/officeDocument/2006/relationships/hyperlink" Target="https://www.amnesty.org/Twitter/ShareQuote/?url=https://www.amnesty.org/en/latest/news/2016/01/female-refugees-face-physical-assault-exploitation-and-sexual-harassment-on-their-journey-through-europe/&amp;quote=After+living+through+the+horrors+of+the+war+in+Iraq+and+Syria+these+women+have+risked+everything+to+find+safety+for+themselves+and+their+children.+But+from+the+moment+they+begin+this+journey+they+are+again+exposed+to+violence+and+exploitation%2c+with+little+support+or+protection&amp;author=Tirana+Hassan%2c+Amnesty+International%e2%80%99s+Crisis+Response+director" TargetMode="External"/><Relationship Id="rId186" Type="http://schemas.openxmlformats.org/officeDocument/2006/relationships/hyperlink" Target="https://www.theatlantic.com/international/archive/2017/07/why-hasnt-isis-nuked-us-yet/534738/" TargetMode="External"/><Relationship Id="rId211" Type="http://schemas.openxmlformats.org/officeDocument/2006/relationships/fontTable" Target="fontTable.xml"/><Relationship Id="rId27" Type="http://schemas.openxmlformats.org/officeDocument/2006/relationships/hyperlink" Target="https://sites.tufts.edu/jha/archives/649" TargetMode="External"/><Relationship Id="rId48" Type="http://schemas.openxmlformats.org/officeDocument/2006/relationships/hyperlink" Target="http://www.oxfordhandbooks.com/search?f_0=keyword&amp;q_0=structural%20violence" TargetMode="External"/><Relationship Id="rId69" Type="http://schemas.openxmlformats.org/officeDocument/2006/relationships/hyperlink" Target="http://www.oxfordhandbooks.com/view/10.1093/oxfordhb/9780199914050.001.0001/oxfordhb-9780199914050-e-4" TargetMode="External"/><Relationship Id="rId113" Type="http://schemas.openxmlformats.org/officeDocument/2006/relationships/hyperlink" Target="https://obamawhitehouse.archives.gov/the-press-office/2016/09/20/remarks-president-obama-leaders-summit-refugees" TargetMode="External"/><Relationship Id="rId134" Type="http://schemas.openxmlformats.org/officeDocument/2006/relationships/hyperlink" Target="https://www.independent.co.uk/author/antony-loewenstein" TargetMode="External"/><Relationship Id="rId80" Type="http://schemas.openxmlformats.org/officeDocument/2006/relationships/hyperlink" Target="http://www.oxfordhandbooks.com/view/10.1093/oxfordhb/9780199914050.001.0001/oxfordhb-9780199914050-e-4" TargetMode="External"/><Relationship Id="rId155" Type="http://schemas.openxmlformats.org/officeDocument/2006/relationships/hyperlink" Target="mailto:amanda@vox.com" TargetMode="External"/><Relationship Id="rId176" Type="http://schemas.openxmlformats.org/officeDocument/2006/relationships/hyperlink" Target="http://bosco.foreignpolicy.com/posts/2011/12/31/would_an_eu_collapse_change_multilateralism" TargetMode="External"/><Relationship Id="rId197" Type="http://schemas.openxmlformats.org/officeDocument/2006/relationships/hyperlink" Target="https://www.devex.com/news/the-role-of-the-private-sector-in-alleviating-the-refugee-crisis-87901" TargetMode="External"/><Relationship Id="rId201" Type="http://schemas.openxmlformats.org/officeDocument/2006/relationships/hyperlink" Target="https://www.project-syndicate.org/commentary/private-sector-economic-development-aid-by-nirj-deva-2017-06" TargetMode="External"/><Relationship Id="rId17" Type="http://schemas.openxmlformats.org/officeDocument/2006/relationships/hyperlink" Target="https://sites.tufts.edu/jha/archives/649" TargetMode="External"/><Relationship Id="rId38" Type="http://schemas.openxmlformats.org/officeDocument/2006/relationships/hyperlink" Target="https://sites.tufts.edu/jha/archives/649" TargetMode="External"/><Relationship Id="rId59" Type="http://schemas.openxmlformats.org/officeDocument/2006/relationships/hyperlink" Target="http://www.oxfordhandbooks.com/view/10.1093/oxfordhb/9780199914050.001.0001/oxfordhb-9780199914050-e-4" TargetMode="External"/><Relationship Id="rId103" Type="http://schemas.openxmlformats.org/officeDocument/2006/relationships/hyperlink" Target="https://foreignpolicy.com/2018/02/12/trump-has-undercut-u-s-refugee-resettlement-heres-one-way-to-restore-it/" TargetMode="External"/><Relationship Id="rId124" Type="http://schemas.openxmlformats.org/officeDocument/2006/relationships/hyperlink" Target="http://www.wsj.com/articles/paris-stadium-attacker-entered-europe-via-greece-1447698583?alg=y" TargetMode="External"/><Relationship Id="rId70" Type="http://schemas.openxmlformats.org/officeDocument/2006/relationships/hyperlink" Target="http://www.oxfordhandbooks.com/view/10.1093/oxfordhb/9780199914050.001.0001/oxfordhb-9780199914050-e-4" TargetMode="External"/><Relationship Id="rId91" Type="http://schemas.openxmlformats.org/officeDocument/2006/relationships/hyperlink" Target="http://www.oxfordhandbooks.com/view/10.1093/oxfordhb/9780199914050.001.0001/oxfordhb-9780199914050-e-4" TargetMode="External"/><Relationship Id="rId145" Type="http://schemas.openxmlformats.org/officeDocument/2006/relationships/hyperlink" Target="https://www.independent.co.uk/voices/four-problems-with-europes-refugee-quota-a6676841.html" TargetMode="External"/><Relationship Id="rId166" Type="http://schemas.openxmlformats.org/officeDocument/2006/relationships/hyperlink" Target="https://www.amnesty.org/Facebook/ShareQuote/?url=https://www.amnesty.org/en/latest/news/2016/01/female-refugees-face-physical-assault-exploitation-and-sexual-harassment-on-their-journey-through-europe/&amp;quote=After+living+through+the+horrors+of+the+war+in+Iraq+and+Syria+these+women+have+risked+everything+to+find+safety+for+themselves+and+their+children.+But+from+the+moment+they+begin+this+journey+they+are+again+exposed+to+violence+and+exploitation%2c+with+little+support+or+protection&amp;author=Tirana+Hassan%2c+Amnesty+International%e2%80%99s+Crisis+Response+director" TargetMode="External"/><Relationship Id="rId187" Type="http://schemas.openxmlformats.org/officeDocument/2006/relationships/hyperlink" Target="http://www.iamsyria.org/refugees-are-not-immigrants.html" TargetMode="External"/><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hyperlink" Target="https://sites.tufts.edu/jha/archives/649" TargetMode="External"/><Relationship Id="rId49" Type="http://schemas.openxmlformats.org/officeDocument/2006/relationships/hyperlink" Target="http://www.oxfordhandbooks.com/search?f_0=keyword&amp;q_0=poverty" TargetMode="External"/><Relationship Id="rId114" Type="http://schemas.openxmlformats.org/officeDocument/2006/relationships/hyperlink" Target="https://www.tandfonline.com/doi/full/10.1080/10455752.2017.1315245" TargetMode="External"/><Relationship Id="rId60" Type="http://schemas.openxmlformats.org/officeDocument/2006/relationships/hyperlink" Target="http://www.oxfordhandbooks.com/view/10.1093/oxfordhb/9780199914050.001.0001/oxfordhb-9780199914050-e-4" TargetMode="External"/><Relationship Id="rId81" Type="http://schemas.openxmlformats.org/officeDocument/2006/relationships/hyperlink" Target="http://www.oxfordhandbooks.com/view/10.1093/oxfordhb/9780199914050.001.0001/oxfordhb-9780199914050-e-4" TargetMode="External"/><Relationship Id="rId135" Type="http://schemas.openxmlformats.org/officeDocument/2006/relationships/hyperlink" Target="https://www.independent.co.uk/voices/how-companies-have-been-exploiting-the-refugee-crisis-for-profit-a6706587.html" TargetMode="External"/><Relationship Id="rId156" Type="http://schemas.openxmlformats.org/officeDocument/2006/relationships/hyperlink" Target="https://www.vox.com/2015/9/9/9293139/refugee-crisis-europe-syria-solution" TargetMode="External"/><Relationship Id="rId177" Type="http://schemas.openxmlformats.org/officeDocument/2006/relationships/hyperlink" Target="http://nationalinterest.org/blog/the-buzz/nato-only-institution-uniting-europe-post-brexit-16753" TargetMode="External"/><Relationship Id="rId198" Type="http://schemas.openxmlformats.org/officeDocument/2006/relationships/hyperlink" Target="https://www.devex.com/en/organizations/unhcr" TargetMode="External"/><Relationship Id="rId202" Type="http://schemas.openxmlformats.org/officeDocument/2006/relationships/hyperlink" Target="https://www.project-syndicate.org/commentary/private-sector-economic-development-aid-by-nirj-deva-2017-06" TargetMode="External"/><Relationship Id="rId18" Type="http://schemas.openxmlformats.org/officeDocument/2006/relationships/hyperlink" Target="https://sites.tufts.edu/jha/archives/649" TargetMode="External"/><Relationship Id="rId39" Type="http://schemas.openxmlformats.org/officeDocument/2006/relationships/hyperlink" Target="https://sites.tufts.edu/jha/archives/649" TargetMode="External"/><Relationship Id="rId50" Type="http://schemas.openxmlformats.org/officeDocument/2006/relationships/hyperlink" Target="http://www.oxfordhandbooks.com/search?f_0=keyword&amp;q_0=social%20suffering" TargetMode="External"/><Relationship Id="rId104" Type="http://schemas.openxmlformats.org/officeDocument/2006/relationships/hyperlink" Target="https://www.brookings.edu/research/the-refugee-and-migration-crisis-proposals-for-action-u-n-summit-2016/" TargetMode="External"/><Relationship Id="rId125" Type="http://schemas.openxmlformats.org/officeDocument/2006/relationships/hyperlink" Target="https://www.dhs.gov/xlibrary/assets/statistics/publications/ois_ill_pe_2010.pdf" TargetMode="External"/><Relationship Id="rId146" Type="http://schemas.openxmlformats.org/officeDocument/2006/relationships/hyperlink" Target="https://www.independent.co.uk/voices/these-are-the-steps-europe-must-take-to-solve-the-refugee-crisis-a6670781.html" TargetMode="External"/><Relationship Id="rId167" Type="http://schemas.openxmlformats.org/officeDocument/2006/relationships/hyperlink" Target="mailto:?body=%22After%20living%20through%20the%20horrors%20of%20the%20war%20in%20Iraq%20and%20Syria%20these%20women%20have%20risked%20everything%20to%20find%20safety%20for%20themselves%20and%20their%20children.%20But%20from%20the%20moment%20they%20begin%20this%20journey%20they%20are%20again%20exposed%20to%20violence%20and%20exploitation,%20with%20little%20support%20or%20protection%22%20-%20Tirana%20Hassan,%20Amnesty%20International%E2%80%99s%20Crisis%20Response%20director%20https://www.amnesty.org/en/latest/news/2016/01/female-refugees-face-physical-assault-exploitation-and-sexual-harassment-on-their-journey-through-europe/" TargetMode="External"/><Relationship Id="rId188" Type="http://schemas.openxmlformats.org/officeDocument/2006/relationships/hyperlink" Target="http://guides.libraries.psu.edu/c.php?g=623034&amp;p=4339995" TargetMode="External"/><Relationship Id="rId71" Type="http://schemas.openxmlformats.org/officeDocument/2006/relationships/hyperlink" Target="http://www.oxfordhandbooks.com/view/10.1093/oxfordhb/9780199914050.001.0001/oxfordhb-9780199914050-e-4" TargetMode="External"/><Relationship Id="rId92" Type="http://schemas.openxmlformats.org/officeDocument/2006/relationships/hyperlink" Target="http://www.oxfordhandbooks.com/view/10.1093/oxfordhb/9780199914050.001.0001/oxfordhb-9780199914050-e-4" TargetMode="External"/><Relationship Id="rId2" Type="http://schemas.openxmlformats.org/officeDocument/2006/relationships/customXml" Target="../customXml/item2.xml"/><Relationship Id="rId29" Type="http://schemas.openxmlformats.org/officeDocument/2006/relationships/hyperlink" Target="https://sites.tufts.edu/jha/archives/649" TargetMode="External"/><Relationship Id="rId40" Type="http://schemas.openxmlformats.org/officeDocument/2006/relationships/hyperlink" Target="https://sites.tufts.edu/jha/archives/649" TargetMode="External"/><Relationship Id="rId115" Type="http://schemas.openxmlformats.org/officeDocument/2006/relationships/hyperlink" Target="http://www.naazneenbarma.com/uploads/2/9/6/9/29695681/using_scenarios_in_political_science_isp_2015.pdf" TargetMode="External"/><Relationship Id="rId136" Type="http://schemas.openxmlformats.org/officeDocument/2006/relationships/hyperlink" Target="http://www.theindependentbd.com/printversion/details/14734" TargetMode="External"/><Relationship Id="rId157" Type="http://schemas.openxmlformats.org/officeDocument/2006/relationships/hyperlink" Target="https://www.vox.com/2015/9/9/9293139/refugee-crisis-europe-syria-solution" TargetMode="External"/><Relationship Id="rId178" Type="http://schemas.openxmlformats.org/officeDocument/2006/relationships/hyperlink" Target="https://www.nature.com/articles/palcomms2016104?WT.feed_name=subjects_politics-and-international-relation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in%20Ross\AppData\Roaming\Microsoft\Templates\Deb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B7048220BF6294AA81A81154006E0AD" ma:contentTypeVersion="1" ma:contentTypeDescription="Create a new document." ma:contentTypeScope="" ma:versionID="758fa84223e1315f6f570b93833ff203">
  <xsd:schema xmlns:xsd="http://www.w3.org/2001/XMLSchema" xmlns:xs="http://www.w3.org/2001/XMLSchema" xmlns:p="http://schemas.microsoft.com/office/2006/metadata/properties" targetNamespace="http://schemas.microsoft.com/office/2006/metadata/properties" ma:root="true" ma:fieldsID="d7e1f43ebed5d78fff7f4615dbc6b38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90BFFB-A158-405F-A8B0-58A27F10BCE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C695485-26C2-4287-99C4-620F927462C0}">
  <ds:schemaRefs>
    <ds:schemaRef ds:uri="http://schemas.microsoft.com/sharepoint/v3/contenttype/forms"/>
  </ds:schemaRefs>
</ds:datastoreItem>
</file>

<file path=customXml/itemProps3.xml><?xml version="1.0" encoding="utf-8"?>
<ds:datastoreItem xmlns:ds="http://schemas.openxmlformats.org/officeDocument/2006/customXml" ds:itemID="{A96B8D91-DB37-4A6B-BB98-F47F5C30BC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FF0A6E09-699F-46F5-9479-7ED05A330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Debate</Template>
  <TotalTime>1484</TotalTime>
  <Pages>48</Pages>
  <Words>149550</Words>
  <Characters>852435</Characters>
  <Application>Microsoft Office Word</Application>
  <DocSecurity>0</DocSecurity>
  <Lines>7103</Lines>
  <Paragraphs>1999</Paragraphs>
  <ScaleCrop>false</ScaleCrop>
  <HeadingPairs>
    <vt:vector size="2" baseType="variant">
      <vt:variant>
        <vt:lpstr>Title</vt:lpstr>
      </vt:variant>
      <vt:variant>
        <vt:i4>1</vt:i4>
      </vt:variant>
    </vt:vector>
  </HeadingPairs>
  <TitlesOfParts>
    <vt:vector size="1" baseType="lpstr">
      <vt:lpstr>Verbatim Mac</vt:lpstr>
    </vt:vector>
  </TitlesOfParts>
  <Manager/>
  <Company>Ashtar Communications</Company>
  <LinksUpToDate>false</LinksUpToDate>
  <CharactersWithSpaces>999986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Verbatim Mac</dc:title>
  <dc:subject/>
  <dc:creator>Amy Ho</dc:creator>
  <cp:keywords>5.2</cp:keywords>
  <dc:description/>
  <cp:lastModifiedBy>Dain Ross</cp:lastModifiedBy>
  <cp:revision>144</cp:revision>
  <dcterms:created xsi:type="dcterms:W3CDTF">2018-07-02T14:35:00Z</dcterms:created>
  <dcterms:modified xsi:type="dcterms:W3CDTF">2018-07-24T04:18:00Z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0x0101003B7048220BF6294AA81A81154006E0AD</vt:lpwstr>
  </property>
</Properties>
</file>