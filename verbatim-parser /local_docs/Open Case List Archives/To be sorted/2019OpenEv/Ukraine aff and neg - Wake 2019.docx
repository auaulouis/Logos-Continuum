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0CF006" w14:textId="77777777" w:rsidR="00CE5195" w:rsidRDefault="00CE5195" w:rsidP="00CE5195">
      <w:pPr>
        <w:pStyle w:val="Heading1"/>
      </w:pPr>
      <w:r>
        <w:t>Ukraine--Policy Wave</w:t>
      </w:r>
    </w:p>
    <w:p w14:paraId="5660F87C" w14:textId="77777777" w:rsidR="00CE5195" w:rsidRDefault="00CE5195" w:rsidP="00CE5195"/>
    <w:p w14:paraId="612992DF" w14:textId="77777777" w:rsidR="00CE5195" w:rsidRDefault="00CE5195" w:rsidP="00CE5195">
      <w:pPr>
        <w:pStyle w:val="Heading2"/>
      </w:pPr>
      <w:r>
        <w:lastRenderedPageBreak/>
        <w:t>1AC</w:t>
      </w:r>
    </w:p>
    <w:p w14:paraId="12F46F73" w14:textId="77777777" w:rsidR="00CE5195" w:rsidRDefault="00CE5195" w:rsidP="00CE5195"/>
    <w:p w14:paraId="46643A9C" w14:textId="77777777" w:rsidR="00CE5195" w:rsidRDefault="00CE5195" w:rsidP="00CE5195">
      <w:pPr>
        <w:pStyle w:val="Heading3"/>
      </w:pPr>
      <w:r>
        <w:lastRenderedPageBreak/>
        <w:t>Obs 1</w:t>
      </w:r>
    </w:p>
    <w:p w14:paraId="0E29567B" w14:textId="77777777" w:rsidR="00CE5195" w:rsidRDefault="00CE5195" w:rsidP="00CE5195"/>
    <w:p w14:paraId="62E75E0F" w14:textId="77777777" w:rsidR="00CE5195" w:rsidRDefault="00CE5195" w:rsidP="00CE5195">
      <w:pPr>
        <w:pStyle w:val="Heading4"/>
      </w:pPr>
      <w:r>
        <w:t>The US is stepping up arms sales to Ukraine and will soon expand the range of weapons—this sustains the war and risks escalation</w:t>
      </w:r>
    </w:p>
    <w:p w14:paraId="61105A30" w14:textId="77777777" w:rsidR="00CE5195" w:rsidRDefault="00CE5195" w:rsidP="00CE5195">
      <w:pPr>
        <w:rPr>
          <w:rStyle w:val="Style13ptBold"/>
        </w:rPr>
      </w:pPr>
      <w:r w:rsidRPr="004C7936">
        <w:rPr>
          <w:rStyle w:val="Style13ptBold"/>
        </w:rPr>
        <w:t>SEMCHUK 2019</w:t>
      </w:r>
      <w:r>
        <w:t xml:space="preserve"> </w:t>
      </w:r>
      <w:r w:rsidRPr="004C7936">
        <w:rPr>
          <w:sz w:val="14"/>
          <w:szCs w:val="14"/>
        </w:rPr>
        <w:t>(Liana Semchuk is a PhD candidate in politics at the University of Oxford, “U.S. arms sales to Ukraine keeping the conflict alive,” UPI, March 27, https://www.upi.com/Top_News/Voices/2019/03/27/US-arms-sales-to-Ukraine-keeping-the-conflict-alive/3381553687739/)</w:t>
      </w:r>
    </w:p>
    <w:p w14:paraId="4B60BD20" w14:textId="77777777" w:rsidR="00CE5195" w:rsidRPr="00AE0E71" w:rsidRDefault="00CE5195" w:rsidP="00CE5195">
      <w:pPr>
        <w:rPr>
          <w:sz w:val="10"/>
        </w:rPr>
      </w:pPr>
      <w:r w:rsidRPr="009706BF">
        <w:rPr>
          <w:highlight w:val="cyan"/>
          <w:u w:val="single"/>
        </w:rPr>
        <w:t>Selling</w:t>
      </w:r>
      <w:r w:rsidRPr="00AE0E71">
        <w:rPr>
          <w:u w:val="single"/>
        </w:rPr>
        <w:t xml:space="preserve"> lethal </w:t>
      </w:r>
      <w:r w:rsidRPr="009706BF">
        <w:rPr>
          <w:highlight w:val="cyan"/>
          <w:u w:val="single"/>
        </w:rPr>
        <w:t>weapons to Ukraine is</w:t>
      </w:r>
      <w:r w:rsidRPr="00AE0E71">
        <w:rPr>
          <w:u w:val="single"/>
        </w:rPr>
        <w:t xml:space="preserve"> the equivalent of </w:t>
      </w:r>
      <w:r w:rsidRPr="009706BF">
        <w:rPr>
          <w:b/>
          <w:bCs/>
          <w:highlight w:val="cyan"/>
          <w:u w:val="single"/>
        </w:rPr>
        <w:t>pouring kerosene onto a flame</w:t>
      </w:r>
      <w:r w:rsidRPr="00AE0E71">
        <w:rPr>
          <w:sz w:val="10"/>
        </w:rPr>
        <w:t xml:space="preserve">. But ongoing hostilities between Ukraine and Russia -- including the Kerch strait crisis, which began late last year when Russia intercepted three Ukrainian vessels and took 24 crew members captive -- are also a major business opportunity for the world's largest defense contractors. </w:t>
      </w:r>
      <w:r w:rsidRPr="009706BF">
        <w:rPr>
          <w:highlight w:val="cyan"/>
          <w:u w:val="single"/>
        </w:rPr>
        <w:t>Despite</w:t>
      </w:r>
      <w:r w:rsidRPr="00AE0E71">
        <w:rPr>
          <w:u w:val="single"/>
        </w:rPr>
        <w:t xml:space="preserve"> the risk of serious </w:t>
      </w:r>
      <w:r w:rsidRPr="009706BF">
        <w:rPr>
          <w:highlight w:val="cyan"/>
          <w:u w:val="single"/>
        </w:rPr>
        <w:t>escalation</w:t>
      </w:r>
      <w:r w:rsidRPr="00AE0E71">
        <w:rPr>
          <w:sz w:val="10"/>
        </w:rPr>
        <w:t xml:space="preserve">, these </w:t>
      </w:r>
      <w:r w:rsidRPr="009706BF">
        <w:rPr>
          <w:u w:val="single"/>
        </w:rPr>
        <w:t>companies</w:t>
      </w:r>
      <w:r w:rsidRPr="00AE0E71">
        <w:rPr>
          <w:u w:val="single"/>
        </w:rPr>
        <w:t xml:space="preserve"> continue to </w:t>
      </w:r>
      <w:r w:rsidRPr="009706BF">
        <w:rPr>
          <w:u w:val="single"/>
        </w:rPr>
        <w:t>provide</w:t>
      </w:r>
      <w:r w:rsidRPr="00AE0E71">
        <w:rPr>
          <w:sz w:val="10"/>
        </w:rPr>
        <w:t xml:space="preserve"> Ukraine with </w:t>
      </w:r>
      <w:r w:rsidRPr="00AE0E71">
        <w:rPr>
          <w:u w:val="single"/>
        </w:rPr>
        <w:t xml:space="preserve">lethal </w:t>
      </w:r>
      <w:r w:rsidRPr="009706BF">
        <w:rPr>
          <w:u w:val="single"/>
        </w:rPr>
        <w:t>aid</w:t>
      </w:r>
      <w:r w:rsidRPr="00AE0E71">
        <w:rPr>
          <w:sz w:val="10"/>
        </w:rPr>
        <w:t xml:space="preserve"> so it can defend itself against Russia -- for a price, of course.</w:t>
      </w:r>
    </w:p>
    <w:p w14:paraId="59445EB9" w14:textId="77777777" w:rsidR="00CE5195" w:rsidRPr="00AE0E71" w:rsidRDefault="00CE5195" w:rsidP="00CE5195">
      <w:pPr>
        <w:rPr>
          <w:sz w:val="10"/>
        </w:rPr>
      </w:pPr>
      <w:r w:rsidRPr="00AE0E71">
        <w:rPr>
          <w:sz w:val="10"/>
        </w:rPr>
        <w:t>The U.S. special representative for Ukraine negotiations, Kurt Volker, stated recently that</w:t>
      </w:r>
      <w:r w:rsidRPr="00AE0E71">
        <w:rPr>
          <w:u w:val="single"/>
        </w:rPr>
        <w:t xml:space="preserve"> Washington remains committed</w:t>
      </w:r>
      <w:r w:rsidRPr="00AE0E71">
        <w:rPr>
          <w:sz w:val="10"/>
        </w:rPr>
        <w:t xml:space="preserve"> to providing support to Ukraine and its military, including anti-tank systems. He even hinted that </w:t>
      </w:r>
      <w:r w:rsidRPr="00AE0E71">
        <w:rPr>
          <w:u w:val="single"/>
        </w:rPr>
        <w:t xml:space="preserve">the </w:t>
      </w:r>
      <w:r w:rsidRPr="009706BF">
        <w:rPr>
          <w:highlight w:val="cyan"/>
          <w:u w:val="single"/>
        </w:rPr>
        <w:t>U</w:t>
      </w:r>
      <w:r w:rsidRPr="00AE0E71">
        <w:rPr>
          <w:sz w:val="10"/>
        </w:rPr>
        <w:t xml:space="preserve">nited </w:t>
      </w:r>
      <w:r w:rsidRPr="009706BF">
        <w:rPr>
          <w:highlight w:val="cyan"/>
          <w:u w:val="single"/>
        </w:rPr>
        <w:t>S</w:t>
      </w:r>
      <w:r w:rsidRPr="00AE0E71">
        <w:rPr>
          <w:sz w:val="10"/>
        </w:rPr>
        <w:t xml:space="preserve">tates </w:t>
      </w:r>
      <w:r w:rsidRPr="00AE0E71">
        <w:rPr>
          <w:u w:val="single"/>
        </w:rPr>
        <w:t xml:space="preserve">is </w:t>
      </w:r>
      <w:r w:rsidRPr="009706BF">
        <w:rPr>
          <w:u w:val="single"/>
        </w:rPr>
        <w:t>considering</w:t>
      </w:r>
      <w:r w:rsidRPr="00AE0E71">
        <w:rPr>
          <w:u w:val="single"/>
        </w:rPr>
        <w:t xml:space="preserve"> </w:t>
      </w:r>
      <w:r w:rsidRPr="009706BF">
        <w:rPr>
          <w:highlight w:val="cyan"/>
          <w:u w:val="single"/>
        </w:rPr>
        <w:t>expanding</w:t>
      </w:r>
      <w:r w:rsidRPr="00AE0E71">
        <w:rPr>
          <w:u w:val="single"/>
        </w:rPr>
        <w:t xml:space="preserve"> the types of </w:t>
      </w:r>
      <w:r w:rsidRPr="009706BF">
        <w:rPr>
          <w:highlight w:val="cyan"/>
          <w:u w:val="single"/>
        </w:rPr>
        <w:t>lethal aid</w:t>
      </w:r>
      <w:r w:rsidRPr="00AE0E71">
        <w:rPr>
          <w:u w:val="single"/>
        </w:rPr>
        <w:t xml:space="preserve"> that it could begin selling</w:t>
      </w:r>
      <w:r w:rsidRPr="00AE0E71">
        <w:rPr>
          <w:sz w:val="10"/>
        </w:rPr>
        <w:t xml:space="preserve"> to Ukraine, saying: "We also need to be looking at </w:t>
      </w:r>
      <w:r w:rsidRPr="00AE0E71">
        <w:rPr>
          <w:u w:val="single"/>
        </w:rPr>
        <w:t xml:space="preserve">things </w:t>
      </w:r>
      <w:r w:rsidRPr="009706BF">
        <w:rPr>
          <w:highlight w:val="cyan"/>
          <w:u w:val="single"/>
        </w:rPr>
        <w:t>like air defense</w:t>
      </w:r>
      <w:r w:rsidRPr="00AE0E71">
        <w:rPr>
          <w:sz w:val="10"/>
        </w:rPr>
        <w:t xml:space="preserve"> and coastal defense."</w:t>
      </w:r>
    </w:p>
    <w:p w14:paraId="2EF2C0D7" w14:textId="77777777" w:rsidR="00CE5195" w:rsidRPr="00AE0E71" w:rsidRDefault="00CE5195" w:rsidP="00CE5195">
      <w:pPr>
        <w:rPr>
          <w:sz w:val="14"/>
          <w:szCs w:val="14"/>
        </w:rPr>
      </w:pPr>
      <w:r w:rsidRPr="00AE0E71">
        <w:rPr>
          <w:sz w:val="14"/>
          <w:szCs w:val="14"/>
        </w:rPr>
        <w:t>This is a troubling prospect. In March, U.S. Army Gen. Curtis Scaparrotti said that the United States could also bolster the Ukrainian military's sniper capabilities. Speaking to the Senate Armed Services Committee, he said:</w:t>
      </w:r>
    </w:p>
    <w:p w14:paraId="31DCC595" w14:textId="77777777" w:rsidR="00CE5195" w:rsidRPr="00AE0E71" w:rsidRDefault="00CE5195" w:rsidP="00CE5195">
      <w:pPr>
        <w:rPr>
          <w:sz w:val="14"/>
          <w:szCs w:val="14"/>
        </w:rPr>
      </w:pPr>
      <w:r w:rsidRPr="00AE0E71">
        <w:rPr>
          <w:sz w:val="14"/>
          <w:szCs w:val="14"/>
        </w:rPr>
        <w:t>"There are other systems, sniper systems, ammunition and, perhaps looking at the Kerch Strait, perhaps consideration for naval systems, as well, here in the future as we move forward."</w:t>
      </w:r>
    </w:p>
    <w:p w14:paraId="7D94B7EC" w14:textId="77777777" w:rsidR="00CE5195" w:rsidRPr="00AE0E71" w:rsidRDefault="00CE5195" w:rsidP="00CE5195">
      <w:pPr>
        <w:rPr>
          <w:sz w:val="10"/>
        </w:rPr>
      </w:pPr>
      <w:r w:rsidRPr="00AE0E71">
        <w:rPr>
          <w:u w:val="single"/>
        </w:rPr>
        <w:t>This</w:t>
      </w:r>
      <w:r w:rsidRPr="00AE0E71">
        <w:rPr>
          <w:sz w:val="10"/>
        </w:rPr>
        <w:t xml:space="preserve"> comment </w:t>
      </w:r>
      <w:r w:rsidRPr="00AE0E71">
        <w:rPr>
          <w:u w:val="single"/>
        </w:rPr>
        <w:t>has been widely underreported</w:t>
      </w:r>
      <w:r w:rsidRPr="00AE0E71">
        <w:rPr>
          <w:sz w:val="10"/>
        </w:rPr>
        <w:t xml:space="preserve"> and has not received nearly as much attention as it deserves considering the potential consequences.</w:t>
      </w:r>
    </w:p>
    <w:p w14:paraId="4D60CDEC" w14:textId="77777777" w:rsidR="00CE5195" w:rsidRPr="00AE0E71" w:rsidRDefault="00CE5195" w:rsidP="00CE5195">
      <w:pPr>
        <w:rPr>
          <w:sz w:val="10"/>
        </w:rPr>
      </w:pPr>
      <w:r w:rsidRPr="00AE0E71">
        <w:rPr>
          <w:sz w:val="10"/>
        </w:rPr>
        <w:t xml:space="preserve">At worst, </w:t>
      </w:r>
      <w:r w:rsidRPr="00AE0E71">
        <w:rPr>
          <w:u w:val="single"/>
        </w:rPr>
        <w:t xml:space="preserve">more lethal aid </w:t>
      </w:r>
      <w:r w:rsidRPr="009706BF">
        <w:rPr>
          <w:highlight w:val="cyan"/>
          <w:u w:val="single"/>
        </w:rPr>
        <w:t>could escalate</w:t>
      </w:r>
      <w:r w:rsidRPr="00AE0E71">
        <w:rPr>
          <w:u w:val="single"/>
        </w:rPr>
        <w:t xml:space="preserve"> the </w:t>
      </w:r>
      <w:r w:rsidRPr="009706BF">
        <w:rPr>
          <w:u w:val="single"/>
        </w:rPr>
        <w:t>conflict</w:t>
      </w:r>
      <w:r w:rsidRPr="00AE0E71">
        <w:rPr>
          <w:sz w:val="10"/>
        </w:rPr>
        <w:t xml:space="preserve"> further. </w:t>
      </w:r>
      <w:r w:rsidRPr="009706BF">
        <w:rPr>
          <w:highlight w:val="cyan"/>
          <w:u w:val="single"/>
        </w:rPr>
        <w:t>At best</w:t>
      </w:r>
      <w:r w:rsidRPr="00AE0E71">
        <w:rPr>
          <w:u w:val="single"/>
        </w:rPr>
        <w:t xml:space="preserve">, it will continue to </w:t>
      </w:r>
      <w:r w:rsidRPr="009706BF">
        <w:rPr>
          <w:highlight w:val="cyan"/>
          <w:u w:val="single"/>
        </w:rPr>
        <w:t>keep alive</w:t>
      </w:r>
      <w:r w:rsidRPr="00AE0E71">
        <w:rPr>
          <w:u w:val="single"/>
        </w:rPr>
        <w:t xml:space="preserve"> a </w:t>
      </w:r>
      <w:r w:rsidRPr="009706BF">
        <w:rPr>
          <w:highlight w:val="cyan"/>
          <w:u w:val="single"/>
        </w:rPr>
        <w:t>conflict</w:t>
      </w:r>
      <w:r w:rsidRPr="00AE0E71">
        <w:rPr>
          <w:u w:val="single"/>
        </w:rPr>
        <w:t xml:space="preserve"> that has killed more than 10,000</w:t>
      </w:r>
      <w:r w:rsidRPr="00AE0E71">
        <w:rPr>
          <w:sz w:val="10"/>
        </w:rPr>
        <w:t>. Finding a straightforward policy alternative is difficult, but sending more lethal aid to achieve the unattainable goal of Ukraine defeating Russia is certainly no solution.</w:t>
      </w:r>
    </w:p>
    <w:p w14:paraId="15C8B3E0" w14:textId="77777777" w:rsidR="00CE5195" w:rsidRDefault="00CE5195" w:rsidP="00CE5195"/>
    <w:p w14:paraId="4FA94362" w14:textId="77777777" w:rsidR="00CE5195" w:rsidRDefault="00CE5195" w:rsidP="00CE5195"/>
    <w:p w14:paraId="2B8AEA7C" w14:textId="77777777" w:rsidR="00CE5195" w:rsidRDefault="00CE5195" w:rsidP="00CE5195">
      <w:pPr>
        <w:pStyle w:val="Heading4"/>
      </w:pPr>
      <w:r>
        <w:t xml:space="preserve">Arms sales are the </w:t>
      </w:r>
      <w:r w:rsidRPr="00AE0E71">
        <w:rPr>
          <w:u w:val="single"/>
        </w:rPr>
        <w:t>key signal</w:t>
      </w:r>
      <w:r>
        <w:t xml:space="preserve"> of American provocation towards Russia—future sales will cross Russian redlines</w:t>
      </w:r>
    </w:p>
    <w:p w14:paraId="0B524F66" w14:textId="77777777" w:rsidR="00CE5195" w:rsidRPr="009D5715" w:rsidRDefault="00CE5195" w:rsidP="00CE5195">
      <w:pPr>
        <w:rPr>
          <w:sz w:val="18"/>
          <w:szCs w:val="18"/>
        </w:rPr>
      </w:pPr>
      <w:r w:rsidRPr="009D5715">
        <w:rPr>
          <w:rStyle w:val="Style13ptBold"/>
        </w:rPr>
        <w:t xml:space="preserve">CARPENTER 2018 </w:t>
      </w:r>
      <w:r w:rsidRPr="008D7C3E">
        <w:rPr>
          <w:sz w:val="14"/>
          <w:szCs w:val="14"/>
        </w:rPr>
        <w:t>(Ted Galen Carpenter, a senior fellow in defense and foreign policy studies at the Cato Institute and a contributing editor at TAC, is the author of 10 books, the contributing editor of 10 books, and the author of more than 700 articles on international affairs, “Washington Quietly Increases Lethal Weapons to Ukraine,” American Conservative, September 10, https://www.cato.org/publications/commentary/washington-quietly-increases-lethal-weapons-ukraine)</w:t>
      </w:r>
    </w:p>
    <w:p w14:paraId="6FBC9FF1" w14:textId="77777777" w:rsidR="00CE5195" w:rsidRPr="00AE0E71" w:rsidRDefault="00CE5195" w:rsidP="00CE5195">
      <w:pPr>
        <w:rPr>
          <w:sz w:val="10"/>
        </w:rPr>
      </w:pPr>
      <w:r w:rsidRPr="00AE0E71">
        <w:rPr>
          <w:u w:val="single"/>
        </w:rPr>
        <w:t>For all of</w:t>
      </w:r>
      <w:r w:rsidRPr="00AE0E71">
        <w:rPr>
          <w:sz w:val="10"/>
        </w:rPr>
        <w:t xml:space="preserve"> the loose (frequently hysterical) talk in Congress, the foreign policy community, and the news media about President Donald </w:t>
      </w:r>
      <w:r w:rsidRPr="00AE0E71">
        <w:rPr>
          <w:u w:val="single"/>
        </w:rPr>
        <w:t>Trump’s alleged eagerness to appease</w:t>
      </w:r>
      <w:r w:rsidRPr="00AE0E71">
        <w:rPr>
          <w:sz w:val="10"/>
        </w:rPr>
        <w:t xml:space="preserve"> Vladimir </w:t>
      </w:r>
      <w:r w:rsidRPr="00AE0E71">
        <w:rPr>
          <w:u w:val="single"/>
        </w:rPr>
        <w:t>Putin, U.S. policy remains</w:t>
      </w:r>
      <w:r w:rsidRPr="00AE0E71">
        <w:rPr>
          <w:sz w:val="10"/>
        </w:rPr>
        <w:t xml:space="preserve"> as </w:t>
      </w:r>
      <w:r w:rsidRPr="00AE0E71">
        <w:rPr>
          <w:u w:val="single"/>
        </w:rPr>
        <w:t>confrontational</w:t>
      </w:r>
      <w:r w:rsidRPr="00AE0E71">
        <w:rPr>
          <w:sz w:val="10"/>
        </w:rPr>
        <w:t xml:space="preserve"> as ever toward Russia.</w:t>
      </w:r>
    </w:p>
    <w:p w14:paraId="3250E0FB" w14:textId="77777777" w:rsidR="00CE5195" w:rsidRDefault="00CE5195" w:rsidP="00CE5195">
      <w:r w:rsidRPr="00AE0E71">
        <w:rPr>
          <w:sz w:val="12"/>
          <w:szCs w:val="12"/>
        </w:rPr>
        <w:t>Among other actions, the Trump administration has involved U.S. forces in NATO military exercises (war games) in Poland and other East European countries on Russia’s border, as well as in naval maneuvers in the Black Sea near Russia’s sensitive naval base at Sevastopol. Washington has even sent U.S. troops as participants in joint military exercises with Ukrainian forces—an act that Moscow considers especially provocative, given its tense relations with Kiev.</w:t>
      </w:r>
    </w:p>
    <w:p w14:paraId="63D3BD8C" w14:textId="77777777" w:rsidR="00CE5195" w:rsidRPr="00AE0E71" w:rsidRDefault="00CE5195" w:rsidP="00CE5195">
      <w:pPr>
        <w:rPr>
          <w:sz w:val="10"/>
        </w:rPr>
      </w:pPr>
      <w:r w:rsidRPr="00AE0E71">
        <w:rPr>
          <w:b/>
          <w:bCs/>
          <w:u w:val="single"/>
        </w:rPr>
        <w:t>On no issue</w:t>
      </w:r>
      <w:r w:rsidRPr="00AE0E71">
        <w:rPr>
          <w:u w:val="single"/>
        </w:rPr>
        <w:t xml:space="preserve"> is the administration’s risky course </w:t>
      </w:r>
      <w:r w:rsidRPr="00AE0E71">
        <w:rPr>
          <w:b/>
          <w:bCs/>
          <w:u w:val="single"/>
        </w:rPr>
        <w:t>more evident</w:t>
      </w:r>
      <w:r w:rsidRPr="00AE0E71">
        <w:rPr>
          <w:u w:val="single"/>
        </w:rPr>
        <w:t xml:space="preserve"> than its military policy toward Ukraine. Recent measures are certain to provoke Moscow</w:t>
      </w:r>
      <w:r w:rsidRPr="00AE0E71">
        <w:rPr>
          <w:sz w:val="10"/>
        </w:rPr>
        <w:t xml:space="preserve"> further, </w:t>
      </w:r>
      <w:r w:rsidRPr="00AE0E71">
        <w:rPr>
          <w:u w:val="single"/>
        </w:rPr>
        <w:t>and entangle the United States</w:t>
      </w:r>
      <w:r w:rsidRPr="00AE0E71">
        <w:rPr>
          <w:sz w:val="10"/>
        </w:rPr>
        <w:t xml:space="preserve"> to an unwise extent </w:t>
      </w:r>
      <w:r w:rsidRPr="00AE0E71">
        <w:rPr>
          <w:u w:val="single"/>
        </w:rPr>
        <w:t>with an extremely</w:t>
      </w:r>
      <w:r w:rsidRPr="00AE0E71">
        <w:rPr>
          <w:sz w:val="10"/>
        </w:rPr>
        <w:t xml:space="preserve"> murky, ideologically </w:t>
      </w:r>
      <w:r w:rsidRPr="00AE0E71">
        <w:rPr>
          <w:u w:val="single"/>
        </w:rPr>
        <w:t>troubling Ukrainian regime</w:t>
      </w:r>
      <w:r w:rsidRPr="00AE0E71">
        <w:rPr>
          <w:sz w:val="10"/>
        </w:rPr>
        <w:t>.</w:t>
      </w:r>
    </w:p>
    <w:p w14:paraId="4D1B7ED2" w14:textId="77777777" w:rsidR="00CE5195" w:rsidRPr="00AE0E71" w:rsidRDefault="00CE5195" w:rsidP="00CE5195">
      <w:pPr>
        <w:rPr>
          <w:sz w:val="10"/>
        </w:rPr>
      </w:pPr>
      <w:r w:rsidRPr="00AE0E71">
        <w:rPr>
          <w:sz w:val="10"/>
        </w:rPr>
        <w:t xml:space="preserve">Secretary of Defense James Mattis acknowledges that U.S. instructors are training Ukrainian military units at a base in western Ukraine. </w:t>
      </w:r>
      <w:r w:rsidRPr="00AE0E71">
        <w:rPr>
          <w:u w:val="single"/>
        </w:rPr>
        <w:t>Washington</w:t>
      </w:r>
      <w:r w:rsidRPr="00AE0E71">
        <w:rPr>
          <w:sz w:val="10"/>
        </w:rPr>
        <w:t xml:space="preserve"> also </w:t>
      </w:r>
      <w:r w:rsidRPr="00AE0E71">
        <w:rPr>
          <w:u w:val="single"/>
        </w:rPr>
        <w:t>has approved</w:t>
      </w:r>
      <w:r w:rsidRPr="00AE0E71">
        <w:rPr>
          <w:sz w:val="10"/>
        </w:rPr>
        <w:t xml:space="preserve"> two important </w:t>
      </w:r>
      <w:r w:rsidRPr="00AE0E71">
        <w:rPr>
          <w:u w:val="single"/>
        </w:rPr>
        <w:t>arms sales</w:t>
      </w:r>
      <w:r w:rsidRPr="00AE0E71">
        <w:rPr>
          <w:sz w:val="10"/>
        </w:rPr>
        <w:t xml:space="preserve"> to Kiev’s ground forces in just the past nine months. The first transaction in December 2017 was limited to small arms that at least could be portrayed as purely defensive weapons. That agreement included the export of Model M107A1 Sniper Systems, ammunition, and associated parts and accessories, a sale valued at $41.5 million.</w:t>
      </w:r>
    </w:p>
    <w:p w14:paraId="32DD2BC3" w14:textId="77777777" w:rsidR="00CE5195" w:rsidRPr="00AE0E71" w:rsidRDefault="00CE5195" w:rsidP="00CE5195">
      <w:pPr>
        <w:rPr>
          <w:sz w:val="10"/>
        </w:rPr>
      </w:pPr>
      <w:r w:rsidRPr="00AE0E71">
        <w:rPr>
          <w:sz w:val="10"/>
        </w:rPr>
        <w:lastRenderedPageBreak/>
        <w:t xml:space="preserve">A transaction in April 2018 was more serious. Not only was it larger ($47 million), it included far more lethal weaponry, particularly 210 Javelin anti-tank missiles—the kind of weapons that Barack Obama’s administration had declined to give Kiev. Needless to say, the Kremlin was not pleased about either sale. Moreover, Congress soon passed legislation in May that authorized $250 million in military assistance, including lethal weaponry, to Ukraine in 2019. </w:t>
      </w:r>
      <w:r w:rsidRPr="00AE0E71">
        <w:rPr>
          <w:u w:val="single"/>
        </w:rPr>
        <w:t>Congress</w:t>
      </w:r>
      <w:r w:rsidRPr="00AE0E71">
        <w:rPr>
          <w:sz w:val="10"/>
        </w:rPr>
        <w:t xml:space="preserve"> had twice </w:t>
      </w:r>
      <w:r w:rsidRPr="00AE0E71">
        <w:rPr>
          <w:u w:val="single"/>
        </w:rPr>
        <w:t>voted for military support</w:t>
      </w:r>
      <w:r w:rsidRPr="00AE0E71">
        <w:rPr>
          <w:sz w:val="10"/>
        </w:rPr>
        <w:t xml:space="preserve"> on a similar scale during the last years of Obama’s administration, but the White House blocked implementation. </w:t>
      </w:r>
      <w:r w:rsidRPr="00AE0E71">
        <w:rPr>
          <w:u w:val="single"/>
        </w:rPr>
        <w:t>The Trump administration cleared</w:t>
      </w:r>
      <w:r w:rsidRPr="00AE0E71">
        <w:rPr>
          <w:sz w:val="10"/>
        </w:rPr>
        <w:t xml:space="preserve"> that obstacle out of </w:t>
      </w:r>
      <w:r w:rsidRPr="00AE0E71">
        <w:rPr>
          <w:u w:val="single"/>
        </w:rPr>
        <w:t>the way</w:t>
      </w:r>
      <w:r w:rsidRPr="00AE0E71">
        <w:rPr>
          <w:sz w:val="10"/>
        </w:rPr>
        <w:t xml:space="preserve"> in December 2017 at the same time that it approved the initial small-weapons sale. The passage of the May 2018 legislation means that </w:t>
      </w:r>
      <w:r w:rsidRPr="00AE0E71">
        <w:rPr>
          <w:u w:val="single"/>
        </w:rPr>
        <w:t xml:space="preserve">the path is now open for a </w:t>
      </w:r>
      <w:r w:rsidRPr="00AE0E71">
        <w:rPr>
          <w:b/>
          <w:bCs/>
          <w:u w:val="single"/>
        </w:rPr>
        <w:t>dramatic escalation</w:t>
      </w:r>
      <w:r w:rsidRPr="00AE0E71">
        <w:rPr>
          <w:u w:val="single"/>
        </w:rPr>
        <w:t xml:space="preserve"> of U.S. military backing for Kiev</w:t>
      </w:r>
      <w:r w:rsidRPr="00AE0E71">
        <w:rPr>
          <w:sz w:val="10"/>
        </w:rPr>
        <w:t>.</w:t>
      </w:r>
    </w:p>
    <w:p w14:paraId="69E499C6" w14:textId="77777777" w:rsidR="00CE5195" w:rsidRPr="00AE0E71" w:rsidRDefault="00CE5195" w:rsidP="00CE5195">
      <w:pPr>
        <w:rPr>
          <w:sz w:val="10"/>
        </w:rPr>
      </w:pPr>
      <w:r w:rsidRPr="00AE0E71">
        <w:rPr>
          <w:sz w:val="10"/>
        </w:rPr>
        <w:t xml:space="preserve">On September 1, former U.S. Ambassador to NATO Kurt Volker disclosed during an interview with The Guardian that Washington’s </w:t>
      </w:r>
      <w:r w:rsidRPr="00AE0E71">
        <w:rPr>
          <w:u w:val="single"/>
        </w:rPr>
        <w:t xml:space="preserve">future </w:t>
      </w:r>
      <w:r w:rsidRPr="00AE0E71">
        <w:rPr>
          <w:sz w:val="10"/>
        </w:rPr>
        <w:t xml:space="preserve">military </w:t>
      </w:r>
      <w:r w:rsidRPr="00AE0E71">
        <w:rPr>
          <w:u w:val="single"/>
        </w:rPr>
        <w:t>aid</w:t>
      </w:r>
      <w:r w:rsidRPr="00AE0E71">
        <w:rPr>
          <w:sz w:val="10"/>
        </w:rPr>
        <w:t xml:space="preserve"> to Kiev </w:t>
      </w:r>
      <w:r w:rsidRPr="00AE0E71">
        <w:rPr>
          <w:u w:val="single"/>
        </w:rPr>
        <w:t>would likely involve weapons sales to Ukraine’s air force and navy as well as the army. “The Javelins are mainly symbolic and it’s not clear if they would ever be used</w:t>
      </w:r>
      <w:r w:rsidRPr="00AE0E71">
        <w:rPr>
          <w:sz w:val="10"/>
        </w:rPr>
        <w:t>,” Aric Toler, a research scholar at the Atlantic Council, asserted. One could well dispute his sanguine conclusion, but even Toler conceded: “</w:t>
      </w:r>
      <w:r w:rsidRPr="00AE0E71">
        <w:rPr>
          <w:u w:val="single"/>
        </w:rPr>
        <w:t xml:space="preserve">Support for the Ukrainian navy and air defence would be a </w:t>
      </w:r>
      <w:r w:rsidRPr="00AE0E71">
        <w:rPr>
          <w:b/>
          <w:bCs/>
          <w:u w:val="single"/>
        </w:rPr>
        <w:t>big deal</w:t>
      </w:r>
      <w:r w:rsidRPr="00AE0E71">
        <w:rPr>
          <w:u w:val="single"/>
        </w:rPr>
        <w:t xml:space="preserve">. That would be </w:t>
      </w:r>
      <w:r w:rsidRPr="00AE0E71">
        <w:rPr>
          <w:b/>
          <w:bCs/>
          <w:u w:val="single"/>
        </w:rPr>
        <w:t>far more significant</w:t>
      </w:r>
      <w:r w:rsidRPr="00AE0E71">
        <w:rPr>
          <w:sz w:val="10"/>
        </w:rPr>
        <w:t>.”</w:t>
      </w:r>
    </w:p>
    <w:p w14:paraId="01EC3B24" w14:textId="77777777" w:rsidR="00CE5195" w:rsidRPr="00AE0E71" w:rsidRDefault="00CE5195" w:rsidP="00CE5195">
      <w:pPr>
        <w:rPr>
          <w:sz w:val="10"/>
        </w:rPr>
      </w:pPr>
      <w:r w:rsidRPr="00AE0E71">
        <w:rPr>
          <w:u w:val="single"/>
        </w:rPr>
        <w:t>Volker’s cavalier attitude about U.S. arms sales</w:t>
      </w:r>
      <w:r w:rsidRPr="00AE0E71">
        <w:rPr>
          <w:sz w:val="10"/>
        </w:rPr>
        <w:t xml:space="preserve"> to a government locked in a crisis with Russia </w:t>
      </w:r>
      <w:r w:rsidRPr="00AE0E71">
        <w:rPr>
          <w:b/>
          <w:bCs/>
          <w:u w:val="single"/>
        </w:rPr>
        <w:t>epitomizes</w:t>
      </w:r>
      <w:r w:rsidRPr="00AE0E71">
        <w:rPr>
          <w:u w:val="single"/>
        </w:rPr>
        <w:t xml:space="preserve"> the arrogance and tone-deaf nature of</w:t>
      </w:r>
      <w:r w:rsidRPr="00AE0E71">
        <w:rPr>
          <w:sz w:val="10"/>
        </w:rPr>
        <w:t xml:space="preserve"> the views that too many </w:t>
      </w:r>
      <w:r w:rsidRPr="00AE0E71">
        <w:rPr>
          <w:u w:val="single"/>
        </w:rPr>
        <w:t>U.S.</w:t>
      </w:r>
      <w:r w:rsidRPr="00AE0E71">
        <w:rPr>
          <w:sz w:val="10"/>
        </w:rPr>
        <w:t xml:space="preserve"> foreign policy </w:t>
      </w:r>
      <w:r w:rsidRPr="00AE0E71">
        <w:rPr>
          <w:u w:val="single"/>
        </w:rPr>
        <w:t>officials</w:t>
      </w:r>
      <w:r w:rsidRPr="00AE0E71">
        <w:rPr>
          <w:sz w:val="10"/>
        </w:rPr>
        <w:t xml:space="preserve"> exhibit </w:t>
      </w:r>
      <w:r w:rsidRPr="00AE0E71">
        <w:rPr>
          <w:u w:val="single"/>
        </w:rPr>
        <w:t>regarding the sensitive Ukraine issue</w:t>
      </w:r>
      <w:r w:rsidRPr="00AE0E71">
        <w:rPr>
          <w:sz w:val="10"/>
        </w:rPr>
        <w:t>. “We can have a conversation with Ukraine like we would with any other country about what do they need. I think that there’s going to be some discussion about naval capability because as you know their navy was basically taken by Russia [when the Soviet Union dissolved]. And so they need to rebuild a navy and they have very limited air capability as well. I think we’ll have to look at air defence.”</w:t>
      </w:r>
    </w:p>
    <w:p w14:paraId="5EA5915E" w14:textId="77777777" w:rsidR="00CE5195" w:rsidRDefault="00CE5195" w:rsidP="00CE5195"/>
    <w:p w14:paraId="10C6B352" w14:textId="77777777" w:rsidR="00CE5195" w:rsidRDefault="00CE5195" w:rsidP="00CE5195"/>
    <w:p w14:paraId="31DA180C" w14:textId="77777777" w:rsidR="00CE5195" w:rsidRDefault="00CE5195" w:rsidP="00CE5195">
      <w:pPr>
        <w:pStyle w:val="Heading4"/>
      </w:pPr>
      <w:r>
        <w:t>Opportunities exist for negotiated peace to end the war—arms sales make that impossible</w:t>
      </w:r>
    </w:p>
    <w:p w14:paraId="16D9543C" w14:textId="77777777" w:rsidR="00CE5195" w:rsidRPr="009F7A9D" w:rsidRDefault="00CE5195" w:rsidP="00CE5195">
      <w:pPr>
        <w:rPr>
          <w:sz w:val="14"/>
          <w:szCs w:val="14"/>
        </w:rPr>
      </w:pPr>
      <w:r w:rsidRPr="009F7A9D">
        <w:rPr>
          <w:rStyle w:val="Style13ptBold"/>
        </w:rPr>
        <w:t>DePETRIS 2017</w:t>
      </w:r>
      <w:r>
        <w:t xml:space="preserve"> </w:t>
      </w:r>
      <w:r w:rsidRPr="009F7A9D">
        <w:rPr>
          <w:sz w:val="14"/>
          <w:szCs w:val="14"/>
        </w:rPr>
        <w:t>(Daniel DePetris is a fellow at Defense Priorities, “Russia Will Retaliate After U.S. Supplies Lethal Weapons To Ukraine,” Breaking Defense, 12-18, https://breakingdefense.com/2017/12/russia-will-retaliate-after-u-s-supplies-lethal-weapons-to-ukraine/)</w:t>
      </w:r>
    </w:p>
    <w:p w14:paraId="2A814D67" w14:textId="77777777" w:rsidR="00CE5195" w:rsidRPr="00DF42CD" w:rsidRDefault="00CE5195" w:rsidP="00CE5195">
      <w:pPr>
        <w:rPr>
          <w:sz w:val="12"/>
        </w:rPr>
      </w:pPr>
      <w:r w:rsidRPr="00DF42CD">
        <w:rPr>
          <w:sz w:val="12"/>
        </w:rPr>
        <w:t xml:space="preserve">President </w:t>
      </w:r>
      <w:r w:rsidRPr="00DF42CD">
        <w:rPr>
          <w:u w:val="single"/>
        </w:rPr>
        <w:t>Trump’s decision to increase U.S. military engagement in Ukraine’s conflict comes at a curious time, just three months after Putin broached the prospect of an international peacekeeping mission for the very first time and two days after Moscow, Kiev, and the separatists reaffirmed their intention to call a holiday ceasefire</w:t>
      </w:r>
      <w:r w:rsidRPr="00DF42CD">
        <w:rPr>
          <w:sz w:val="12"/>
        </w:rPr>
        <w:t xml:space="preserve"> and proceed toward an “all-for-all” prisoner exchange. </w:t>
      </w:r>
      <w:r w:rsidRPr="00DF42CD">
        <w:rPr>
          <w:u w:val="single"/>
        </w:rPr>
        <w:t>While dozens of ceasefires have come and gone in Ukraine and a Russian-drafted peacekeeping proposal was far below the threshold of what would be required to actually implement an impartial peace in the Donbas, Putin’s willingness to at least consider it left a slim opening for European diplomats and U.S. Special Representative Kurt Volker to explore options with their Russian counterparts</w:t>
      </w:r>
      <w:r w:rsidRPr="00DF42CD">
        <w:rPr>
          <w:sz w:val="12"/>
        </w:rPr>
        <w:t>.</w:t>
      </w:r>
    </w:p>
    <w:p w14:paraId="3D832676" w14:textId="77777777" w:rsidR="00CE5195" w:rsidRDefault="00CE5195" w:rsidP="00CE5195">
      <w:r w:rsidRPr="00DF42CD">
        <w:rPr>
          <w:u w:val="single"/>
        </w:rPr>
        <w:t>Washington’s move to provide U.S. lethal weapons stockpiles to the Ukrainians could have an adverse impact on all of these diplomatic processes. By throwing the United States deeper into the Ukrainian morass, President Trump has taken the first giant step toward further American involvement in the likely event that Moscow escalates and the Ukrainian government asks for more weapons</w:t>
      </w:r>
      <w:r w:rsidRPr="00DF42CD">
        <w:rPr>
          <w:sz w:val="12"/>
        </w:rPr>
        <w:t>. This is a frightening possibility, particularly for Americans who would prefer not to intervene on behalf of a nation that is not even a member of NATO and whose political direction is irrelevant to America’s policy in Europe.</w:t>
      </w:r>
    </w:p>
    <w:p w14:paraId="6B673FA0" w14:textId="77777777" w:rsidR="00CE5195" w:rsidRDefault="00CE5195" w:rsidP="00CE5195"/>
    <w:p w14:paraId="7300D741" w14:textId="77777777" w:rsidR="00CE5195" w:rsidRDefault="00CE5195" w:rsidP="00CE5195"/>
    <w:p w14:paraId="024EDBD1" w14:textId="77777777" w:rsidR="00CE5195" w:rsidRPr="0085369E" w:rsidRDefault="00CE5195" w:rsidP="00CE5195">
      <w:pPr>
        <w:rPr>
          <w:b/>
          <w:bCs/>
        </w:rPr>
      </w:pPr>
      <w:r w:rsidRPr="0085369E">
        <w:rPr>
          <w:b/>
          <w:bCs/>
          <w:sz w:val="28"/>
          <w:szCs w:val="28"/>
        </w:rPr>
        <w:lastRenderedPageBreak/>
        <w:t>Plan: The United States Federal Government should substantially reduce Direct Commercial Sales and/or Foreign Military Sales of lethal arms from the United States to Ukraine.</w:t>
      </w:r>
    </w:p>
    <w:p w14:paraId="26539680" w14:textId="77777777" w:rsidR="00CE5195" w:rsidRDefault="00CE5195" w:rsidP="00CE5195"/>
    <w:p w14:paraId="6FC18178" w14:textId="77777777" w:rsidR="00CE5195" w:rsidRPr="00924112" w:rsidRDefault="00CE5195" w:rsidP="00CE5195">
      <w:pPr>
        <w:pStyle w:val="Heading3"/>
      </w:pPr>
      <w:r w:rsidRPr="00924112">
        <w:lastRenderedPageBreak/>
        <w:t>Ukraine War</w:t>
      </w:r>
      <w:r>
        <w:t xml:space="preserve"> Advantage</w:t>
      </w:r>
    </w:p>
    <w:p w14:paraId="6D90C8AF" w14:textId="77777777" w:rsidR="00CE5195" w:rsidRDefault="00CE5195" w:rsidP="00CE5195"/>
    <w:p w14:paraId="666FD796" w14:textId="77777777" w:rsidR="00CE5195" w:rsidRDefault="00CE5195" w:rsidP="00CE5195">
      <w:pPr>
        <w:pStyle w:val="Heading4"/>
      </w:pPr>
      <w:r>
        <w:t>Continued arms sales encourage Ukrainian aggression and miscalculation</w:t>
      </w:r>
    </w:p>
    <w:p w14:paraId="6BAE72A0" w14:textId="77777777" w:rsidR="00CE5195" w:rsidRPr="00157551" w:rsidRDefault="00CE5195" w:rsidP="00CE5195">
      <w:pPr>
        <w:rPr>
          <w:sz w:val="14"/>
          <w:szCs w:val="14"/>
        </w:rPr>
      </w:pPr>
      <w:r w:rsidRPr="009C4096">
        <w:rPr>
          <w:rStyle w:val="Style13ptBold"/>
        </w:rPr>
        <w:t>CHRZANOWSKI 2018</w:t>
      </w:r>
      <w:r>
        <w:t xml:space="preserve"> </w:t>
      </w:r>
      <w:r w:rsidRPr="00157551">
        <w:rPr>
          <w:sz w:val="14"/>
          <w:szCs w:val="14"/>
        </w:rPr>
        <w:t>(Brendan Chrzanowski, Navy veteran and a student in the NYU Global Affairs graduate program, “Arming Ukraine: Practicalities and Implications,” Real Clear Defense, Sep 5, https://www.realcleardefense.com/articles/2018/09/05/arming_ukraine_practicalities_and_implications_113769.html)</w:t>
      </w:r>
    </w:p>
    <w:p w14:paraId="1E705BDD" w14:textId="77777777" w:rsidR="00CE5195" w:rsidRPr="00F9485E" w:rsidRDefault="00CE5195" w:rsidP="00CE5195">
      <w:pPr>
        <w:rPr>
          <w:sz w:val="10"/>
        </w:rPr>
      </w:pPr>
      <w:r w:rsidRPr="00F9485E">
        <w:rPr>
          <w:sz w:val="10"/>
        </w:rPr>
        <w:t xml:space="preserve">The conflict in Eastern Ukraine has claimed over 10,000 lives and forced over a million more to flee their homes.[4] Taking these figures into consideration, it is evident that decisive action is necessary; thus far, however, the United States has taken the wrong approach. </w:t>
      </w:r>
      <w:r w:rsidRPr="00F9485E">
        <w:rPr>
          <w:u w:val="single"/>
        </w:rPr>
        <w:t>Arming Ukraine</w:t>
      </w:r>
      <w:r w:rsidRPr="00F9485E">
        <w:rPr>
          <w:sz w:val="10"/>
        </w:rPr>
        <w:t xml:space="preserve"> with Javelin anti-tank missiles </w:t>
      </w:r>
      <w:r w:rsidRPr="00F9485E">
        <w:rPr>
          <w:u w:val="single"/>
        </w:rPr>
        <w:t>runs the risk of reigniting</w:t>
      </w:r>
      <w:r w:rsidRPr="00F9485E">
        <w:rPr>
          <w:sz w:val="10"/>
        </w:rPr>
        <w:t xml:space="preserve"> what has become </w:t>
      </w:r>
      <w:r w:rsidRPr="00F9485E">
        <w:rPr>
          <w:u w:val="single"/>
        </w:rPr>
        <w:t>a relatively static engagement</w:t>
      </w:r>
      <w:r w:rsidRPr="00F9485E">
        <w:rPr>
          <w:sz w:val="10"/>
        </w:rPr>
        <w:t xml:space="preserve"> between the Ukrainian Army and Russian-backed separatists.[5] Skirmishes occur on a daily basis, and casualties continue to accrue, but </w:t>
      </w:r>
      <w:r w:rsidRPr="00F9485E">
        <w:rPr>
          <w:u w:val="single"/>
        </w:rPr>
        <w:t>a sudden injection of Western munitions</w:t>
      </w:r>
      <w:r w:rsidRPr="00F9485E">
        <w:rPr>
          <w:sz w:val="10"/>
        </w:rPr>
        <w:t xml:space="preserve"> into the hands of the Ukrainian Army </w:t>
      </w:r>
      <w:r w:rsidRPr="00F9485E">
        <w:rPr>
          <w:u w:val="single"/>
        </w:rPr>
        <w:t>is likely to prompt a disproportionate response from</w:t>
      </w:r>
      <w:r w:rsidRPr="00F9485E">
        <w:rPr>
          <w:sz w:val="10"/>
        </w:rPr>
        <w:t xml:space="preserve"> the side of </w:t>
      </w:r>
      <w:r w:rsidRPr="00F9485E">
        <w:rPr>
          <w:u w:val="single"/>
        </w:rPr>
        <w:t>the Russians</w:t>
      </w:r>
      <w:r w:rsidRPr="00F9485E">
        <w:rPr>
          <w:sz w:val="10"/>
        </w:rPr>
        <w:t xml:space="preserve">, a reaction not without historical precedence.[6] Assuming the Russians respond not in kind, but with asymmetric force, where does that leave the United States? Is the United States to perpetually provide bigger and better arms as the process persists in some sort of vicious iteration of Robert Jervis’s spiral model?[7] For now, </w:t>
      </w:r>
      <w:r w:rsidRPr="00F9485E">
        <w:rPr>
          <w:u w:val="single"/>
        </w:rPr>
        <w:t>Russia has far more at stake in this conflict</w:t>
      </w:r>
      <w:r w:rsidRPr="00F9485E">
        <w:rPr>
          <w:sz w:val="10"/>
        </w:rPr>
        <w:t xml:space="preserve">. With his population’s support and at least six more years at the helm, Vladimir </w:t>
      </w:r>
      <w:r w:rsidRPr="00F9485E">
        <w:rPr>
          <w:u w:val="single"/>
        </w:rPr>
        <w:t>Putin can and will broaden his country’s efforts in the region</w:t>
      </w:r>
      <w:r w:rsidRPr="00F9485E">
        <w:rPr>
          <w:sz w:val="10"/>
        </w:rPr>
        <w:t xml:space="preserve"> if need be.[8] </w:t>
      </w:r>
      <w:r w:rsidRPr="00F9485E">
        <w:rPr>
          <w:u w:val="single"/>
        </w:rPr>
        <w:t>Even if the United States were committed to meet every response with more firepower, the Russians have the overwhelming advantage of geography. Russia’s shared border with Ukraine</w:t>
      </w:r>
      <w:r w:rsidRPr="00F9485E">
        <w:rPr>
          <w:sz w:val="10"/>
        </w:rPr>
        <w:t xml:space="preserve">, one that is reportedly near-impossible to effectively monitor, </w:t>
      </w:r>
      <w:r w:rsidRPr="00F9485E">
        <w:rPr>
          <w:u w:val="single"/>
        </w:rPr>
        <w:t>enables expedited resupplies</w:t>
      </w:r>
      <w:r w:rsidRPr="00F9485E">
        <w:rPr>
          <w:sz w:val="10"/>
        </w:rPr>
        <w:t xml:space="preserve">.[9] </w:t>
      </w:r>
      <w:r w:rsidRPr="00F9485E">
        <w:rPr>
          <w:u w:val="single"/>
        </w:rPr>
        <w:t>Putin’s</w:t>
      </w:r>
      <w:r w:rsidRPr="00F9485E">
        <w:rPr>
          <w:sz w:val="10"/>
        </w:rPr>
        <w:t xml:space="preserve"> relative </w:t>
      </w:r>
      <w:r w:rsidRPr="00F9485E">
        <w:rPr>
          <w:u w:val="single"/>
        </w:rPr>
        <w:t>autonomy in</w:t>
      </w:r>
      <w:r w:rsidRPr="00F9485E">
        <w:rPr>
          <w:sz w:val="10"/>
        </w:rPr>
        <w:t xml:space="preserve"> terms of </w:t>
      </w:r>
      <w:r w:rsidRPr="00F9485E">
        <w:rPr>
          <w:u w:val="single"/>
        </w:rPr>
        <w:t>foreign policy decisions also adds to the potential for a rapid response</w:t>
      </w:r>
      <w:r w:rsidRPr="00F9485E">
        <w:rPr>
          <w:sz w:val="10"/>
        </w:rPr>
        <w:t xml:space="preserve">. </w:t>
      </w:r>
    </w:p>
    <w:p w14:paraId="5780EAF3" w14:textId="77777777" w:rsidR="00CE5195" w:rsidRPr="00F9485E" w:rsidRDefault="00CE5195" w:rsidP="00CE5195">
      <w:pPr>
        <w:rPr>
          <w:sz w:val="10"/>
        </w:rPr>
      </w:pPr>
      <w:r w:rsidRPr="00F9485E">
        <w:rPr>
          <w:sz w:val="10"/>
        </w:rPr>
        <w:t xml:space="preserve">Furthermore, it is prudent to consider how Ukrainians may interpret the signaling of receiving lethalarms from America. </w:t>
      </w:r>
      <w:r w:rsidRPr="00F9485E">
        <w:rPr>
          <w:u w:val="single"/>
        </w:rPr>
        <w:t>Inspired by the renewed</w:t>
      </w:r>
      <w:r w:rsidRPr="00F9485E">
        <w:rPr>
          <w:sz w:val="10"/>
        </w:rPr>
        <w:t xml:space="preserve"> and augmented </w:t>
      </w:r>
      <w:r w:rsidRPr="00F9485E">
        <w:rPr>
          <w:u w:val="single"/>
        </w:rPr>
        <w:t>support of the Americans, this move could embolden Ukrainians to begin launching assaults, thus producing an avoidable escalation</w:t>
      </w:r>
      <w:r w:rsidRPr="00F9485E">
        <w:rPr>
          <w:sz w:val="10"/>
        </w:rPr>
        <w:t xml:space="preserve"> scenario. Many like to frame the conversation as providing so-called defensive weapons rather than offensive, but in reality, there is no logical distinction between the two.[10] The </w:t>
      </w:r>
      <w:r w:rsidRPr="00F9485E">
        <w:rPr>
          <w:u w:val="single"/>
        </w:rPr>
        <w:t>Ukrainians using these weapons to go on an offensive, making the U.S. an indirect accomplice in violating the Minsk Agreement</w:t>
      </w:r>
      <w:r w:rsidRPr="00F9485E">
        <w:rPr>
          <w:sz w:val="10"/>
        </w:rPr>
        <w:t>, remains a real possibility and a real concern of those monitoring the situation closely.[11]</w:t>
      </w:r>
    </w:p>
    <w:p w14:paraId="07C258ED" w14:textId="77777777" w:rsidR="00CE5195" w:rsidRDefault="00CE5195" w:rsidP="00CE5195"/>
    <w:p w14:paraId="45DA3E1C" w14:textId="77777777" w:rsidR="00CE5195" w:rsidRDefault="00CE5195" w:rsidP="00CE5195"/>
    <w:p w14:paraId="608D92FC" w14:textId="77777777" w:rsidR="00CE5195" w:rsidRDefault="00CE5195" w:rsidP="00CE5195">
      <w:pPr>
        <w:pStyle w:val="Heading4"/>
      </w:pPr>
      <w:r>
        <w:t>Arms also encourage Russian aggression—no amount of sales can successfully deter Russia or defend Ukraine</w:t>
      </w:r>
    </w:p>
    <w:p w14:paraId="324CAD15" w14:textId="77777777" w:rsidR="00CE5195" w:rsidRDefault="00CE5195" w:rsidP="00CE5195">
      <w:r w:rsidRPr="00495CED">
        <w:rPr>
          <w:rStyle w:val="Style13ptBold"/>
        </w:rPr>
        <w:t>SHUSTER 2014</w:t>
      </w:r>
      <w:r>
        <w:t xml:space="preserve"> </w:t>
      </w:r>
      <w:r w:rsidRPr="00495CED">
        <w:rPr>
          <w:szCs w:val="16"/>
        </w:rPr>
        <w:t>(Simon, “Why Arming Ukraine Would Only Make Matters Worse,” Time, Sep 5)</w:t>
      </w:r>
    </w:p>
    <w:p w14:paraId="4298C8CF" w14:textId="77777777" w:rsidR="00CE5195" w:rsidRPr="00F9485E" w:rsidRDefault="00CE5195" w:rsidP="00CE5195">
      <w:pPr>
        <w:rPr>
          <w:sz w:val="12"/>
        </w:rPr>
      </w:pPr>
      <w:r w:rsidRPr="00F9485E">
        <w:rPr>
          <w:u w:val="single"/>
        </w:rPr>
        <w:t>When Ukraine's armed forces seemed at the verge of victory</w:t>
      </w:r>
      <w:r w:rsidRPr="00F9485E">
        <w:rPr>
          <w:sz w:val="12"/>
        </w:rPr>
        <w:t xml:space="preserve"> last month, both NATO and Kiev observed that </w:t>
      </w:r>
      <w:r w:rsidRPr="00F9485E">
        <w:rPr>
          <w:u w:val="single"/>
        </w:rPr>
        <w:t>the usual flow of Russian arms across the border turned into a surge of regular Russian troops</w:t>
      </w:r>
      <w:r w:rsidRPr="00F9485E">
        <w:rPr>
          <w:sz w:val="12"/>
        </w:rPr>
        <w:t xml:space="preserve">, more than a 1000 of them, </w:t>
      </w:r>
      <w:r w:rsidRPr="00F9485E">
        <w:rPr>
          <w:u w:val="single"/>
        </w:rPr>
        <w:t>who quickly reversed the Ukrainian advance. This was a paradigm shift in the war</w:t>
      </w:r>
      <w:r w:rsidRPr="00F9485E">
        <w:rPr>
          <w:sz w:val="12"/>
        </w:rPr>
        <w:t xml:space="preserve">. It showed for the first time that </w:t>
      </w:r>
      <w:r w:rsidRPr="00F9485E">
        <w:rPr>
          <w:u w:val="single"/>
        </w:rPr>
        <w:t>Putin is prepared to sacrifice his soldiers in order to keep the separatist cause alive</w:t>
      </w:r>
      <w:r w:rsidRPr="00F9485E">
        <w:rPr>
          <w:sz w:val="12"/>
        </w:rPr>
        <w:t>.</w:t>
      </w:r>
    </w:p>
    <w:p w14:paraId="7A5C804B" w14:textId="77777777" w:rsidR="00CE5195" w:rsidRPr="00ED248A" w:rsidRDefault="00CE5195" w:rsidP="00CE5195">
      <w:pPr>
        <w:rPr>
          <w:sz w:val="10"/>
        </w:rPr>
      </w:pPr>
      <w:r w:rsidRPr="00ED248A">
        <w:rPr>
          <w:sz w:val="10"/>
        </w:rPr>
        <w:t xml:space="preserve">There isn't much reason to believe he would act differently in the future. </w:t>
      </w:r>
      <w:r w:rsidRPr="00F9485E">
        <w:rPr>
          <w:u w:val="single"/>
        </w:rPr>
        <w:t>If Ukraine's forces were equipped with Western arms, it might</w:t>
      </w:r>
      <w:r w:rsidRPr="00ED248A">
        <w:rPr>
          <w:sz w:val="10"/>
        </w:rPr>
        <w:t xml:space="preserve"> in fact </w:t>
      </w:r>
      <w:r w:rsidRPr="00F9485E">
        <w:rPr>
          <w:u w:val="single"/>
        </w:rPr>
        <w:t>be easier for Putin to justify a broader offensive</w:t>
      </w:r>
      <w:r w:rsidRPr="00ED248A">
        <w:rPr>
          <w:sz w:val="10"/>
        </w:rPr>
        <w:t xml:space="preserve"> against them. </w:t>
      </w:r>
      <w:r w:rsidRPr="00ED248A">
        <w:rPr>
          <w:u w:val="single"/>
        </w:rPr>
        <w:t>His narrative at home</w:t>
      </w:r>
      <w:r w:rsidRPr="00ED248A">
        <w:rPr>
          <w:sz w:val="10"/>
        </w:rPr>
        <w:t xml:space="preserve"> would no longer be about the "fascist" Ukrainian military and the beleaguered freedom fighters dying for their right to speak the Russian language. It </w:t>
      </w:r>
      <w:r w:rsidRPr="00ED248A">
        <w:rPr>
          <w:u w:val="single"/>
        </w:rPr>
        <w:t>would be about Western weapons slaughtering</w:t>
      </w:r>
      <w:r w:rsidRPr="00ED248A">
        <w:rPr>
          <w:sz w:val="10"/>
        </w:rPr>
        <w:t xml:space="preserve"> the </w:t>
      </w:r>
      <w:r w:rsidRPr="00ED248A">
        <w:rPr>
          <w:u w:val="single"/>
        </w:rPr>
        <w:t>ethnic Russians</w:t>
      </w:r>
      <w:r w:rsidRPr="00ED248A">
        <w:rPr>
          <w:sz w:val="10"/>
        </w:rPr>
        <w:t xml:space="preserve"> of eastern Ukraine. </w:t>
      </w:r>
      <w:r w:rsidRPr="00ED248A">
        <w:rPr>
          <w:u w:val="single"/>
        </w:rPr>
        <w:t>That</w:t>
      </w:r>
      <w:r w:rsidRPr="00ED248A">
        <w:rPr>
          <w:sz w:val="10"/>
        </w:rPr>
        <w:t xml:space="preserve"> picture on Kremlin-owned TV </w:t>
      </w:r>
      <w:r w:rsidRPr="00ED248A">
        <w:rPr>
          <w:u w:val="single"/>
        </w:rPr>
        <w:t>would incite enough outrage</w:t>
      </w:r>
      <w:r w:rsidRPr="00ED248A">
        <w:rPr>
          <w:sz w:val="10"/>
        </w:rPr>
        <w:t xml:space="preserve"> against the West in Russia </w:t>
      </w:r>
      <w:r w:rsidRPr="00ED248A">
        <w:rPr>
          <w:u w:val="single"/>
        </w:rPr>
        <w:t>to subdue public resistance to the use of Russian troops</w:t>
      </w:r>
      <w:r w:rsidRPr="00ED248A">
        <w:rPr>
          <w:sz w:val="10"/>
        </w:rPr>
        <w:t>.</w:t>
      </w:r>
    </w:p>
    <w:p w14:paraId="49B2A7F2" w14:textId="77777777" w:rsidR="00CE5195" w:rsidRPr="00ED248A" w:rsidRDefault="00CE5195" w:rsidP="00CE5195">
      <w:pPr>
        <w:rPr>
          <w:sz w:val="10"/>
        </w:rPr>
      </w:pPr>
      <w:r w:rsidRPr="00ED248A">
        <w:rPr>
          <w:sz w:val="10"/>
        </w:rPr>
        <w:lastRenderedPageBreak/>
        <w:t xml:space="preserve">In a phone call with the European Commission President Jose Manuel Barroso this week, </w:t>
      </w:r>
      <w:r w:rsidRPr="00ED248A">
        <w:rPr>
          <w:u w:val="single"/>
        </w:rPr>
        <w:t>the Russian President</w:t>
      </w:r>
      <w:r w:rsidRPr="00ED248A">
        <w:rPr>
          <w:sz w:val="10"/>
        </w:rPr>
        <w:t xml:space="preserve"> warned that he </w:t>
      </w:r>
      <w:r w:rsidRPr="00ED248A">
        <w:rPr>
          <w:u w:val="single"/>
        </w:rPr>
        <w:t>could, if he wanted, "take Kiev in two weeks</w:t>
      </w:r>
      <w:r w:rsidRPr="00ED248A">
        <w:rPr>
          <w:sz w:val="10"/>
        </w:rPr>
        <w:t xml:space="preserve">." With Western arms thrown into the fight, it would probably take him longer. But short-term </w:t>
      </w:r>
      <w:r w:rsidRPr="00ED248A">
        <w:rPr>
          <w:u w:val="single"/>
        </w:rPr>
        <w:t>military aid won't close the gulf between Russian and Ukrainian firepower. Russia's defense budget is</w:t>
      </w:r>
      <w:r w:rsidRPr="00ED248A">
        <w:rPr>
          <w:sz w:val="10"/>
        </w:rPr>
        <w:t xml:space="preserve"> nearly </w:t>
      </w:r>
      <w:r w:rsidRPr="00ED248A">
        <w:rPr>
          <w:u w:val="single"/>
        </w:rPr>
        <w:t>50 times greater than Ukraine's. It has</w:t>
      </w:r>
      <w:r w:rsidRPr="00ED248A">
        <w:rPr>
          <w:sz w:val="10"/>
        </w:rPr>
        <w:t xml:space="preserve"> roughly </w:t>
      </w:r>
      <w:r w:rsidRPr="00ED248A">
        <w:rPr>
          <w:u w:val="single"/>
        </w:rPr>
        <w:t>eight times as many</w:t>
      </w:r>
      <w:r w:rsidRPr="00ED248A">
        <w:rPr>
          <w:sz w:val="10"/>
        </w:rPr>
        <w:t xml:space="preserve"> fighter </w:t>
      </w:r>
      <w:r w:rsidRPr="00ED248A">
        <w:rPr>
          <w:u w:val="single"/>
        </w:rPr>
        <w:t>jets, warships and active military personnel</w:t>
      </w:r>
      <w:r w:rsidRPr="00ED248A">
        <w:rPr>
          <w:sz w:val="10"/>
        </w:rPr>
        <w:t>. And then there is the threat Putin made on Aug. 29: "I want to remind you that Russia is one of the strongest nuclear powers," he said. "These are not words. This is reality."</w:t>
      </w:r>
    </w:p>
    <w:p w14:paraId="65E1BB90" w14:textId="77777777" w:rsidR="00CE5195" w:rsidRDefault="00CE5195" w:rsidP="00CE5195"/>
    <w:p w14:paraId="1FE57C8C" w14:textId="77777777" w:rsidR="00CE5195" w:rsidRDefault="00CE5195" w:rsidP="00CE5195"/>
    <w:p w14:paraId="41E7DCA7" w14:textId="77777777" w:rsidR="00CE5195" w:rsidRDefault="00CE5195" w:rsidP="00CE5195">
      <w:pPr>
        <w:pStyle w:val="Heading4"/>
      </w:pPr>
      <w:r>
        <w:t>NATO conventional superiority doesn’t matter—Russia will be forced into war and left with no option but escalating nuclear strikes</w:t>
      </w:r>
    </w:p>
    <w:p w14:paraId="7708CBAE" w14:textId="77777777" w:rsidR="00CE5195" w:rsidRPr="00EA3E6C" w:rsidRDefault="00CE5195" w:rsidP="00CE5195">
      <w:pPr>
        <w:rPr>
          <w:sz w:val="14"/>
          <w:szCs w:val="14"/>
        </w:rPr>
      </w:pPr>
      <w:r w:rsidRPr="00EA3E6C">
        <w:rPr>
          <w:rStyle w:val="Style13ptBold"/>
        </w:rPr>
        <w:t>NICHOLS 2015</w:t>
      </w:r>
      <w:r>
        <w:t xml:space="preserve"> </w:t>
      </w:r>
      <w:r w:rsidRPr="00EA3E6C">
        <w:rPr>
          <w:sz w:val="14"/>
          <w:szCs w:val="14"/>
        </w:rPr>
        <w:t>(Tom,</w:t>
      </w:r>
      <w:r>
        <w:rPr>
          <w:sz w:val="14"/>
          <w:szCs w:val="14"/>
        </w:rPr>
        <w:t xml:space="preserve"> </w:t>
      </w:r>
      <w:r w:rsidRPr="00EA3E6C">
        <w:rPr>
          <w:sz w:val="14"/>
          <w:szCs w:val="14"/>
        </w:rPr>
        <w:t>Professor of National Security Affairs at the Naval War College and an adjunct at the Harvard Extension School</w:t>
      </w:r>
      <w:r>
        <w:rPr>
          <w:sz w:val="14"/>
          <w:szCs w:val="14"/>
        </w:rPr>
        <w:t>,</w:t>
      </w:r>
      <w:r w:rsidRPr="00EA3E6C">
        <w:rPr>
          <w:sz w:val="14"/>
          <w:szCs w:val="14"/>
        </w:rPr>
        <w:t xml:space="preserve"> “Russia Can't Beat NATO--But Putin May Try,” Real Clear Defense, Feb 24, https://www.realcleardefense.com/articles/2015/02/25/russia_cant_beat_nato--but_putin_may_try.html)</w:t>
      </w:r>
    </w:p>
    <w:p w14:paraId="277ACA53" w14:textId="77777777" w:rsidR="00CE5195" w:rsidRPr="00ED248A" w:rsidRDefault="00CE5195" w:rsidP="00CE5195">
      <w:pPr>
        <w:rPr>
          <w:sz w:val="12"/>
        </w:rPr>
      </w:pPr>
      <w:r w:rsidRPr="00ED248A">
        <w:rPr>
          <w:sz w:val="12"/>
        </w:rPr>
        <w:t xml:space="preserve">Can </w:t>
      </w:r>
      <w:r w:rsidRPr="00ED248A">
        <w:rPr>
          <w:u w:val="single"/>
        </w:rPr>
        <w:t>Russia</w:t>
      </w:r>
      <w:r w:rsidRPr="00ED248A">
        <w:rPr>
          <w:sz w:val="12"/>
        </w:rPr>
        <w:t xml:space="preserve"> defeat NATO? The answer is “no.” Vladimir Putin’s armies </w:t>
      </w:r>
      <w:r w:rsidRPr="00ED248A">
        <w:rPr>
          <w:u w:val="single"/>
        </w:rPr>
        <w:t>cannot prevail in a direct contest with</w:t>
      </w:r>
      <w:r w:rsidRPr="00ED248A">
        <w:rPr>
          <w:sz w:val="12"/>
        </w:rPr>
        <w:t xml:space="preserve"> the </w:t>
      </w:r>
      <w:r w:rsidRPr="00ED248A">
        <w:rPr>
          <w:u w:val="single"/>
        </w:rPr>
        <w:t>NATO</w:t>
      </w:r>
      <w:r w:rsidRPr="00ED248A">
        <w:rPr>
          <w:sz w:val="12"/>
        </w:rPr>
        <w:t xml:space="preserve"> alliance.</w:t>
      </w:r>
    </w:p>
    <w:p w14:paraId="2CB08C39" w14:textId="77777777" w:rsidR="00CE5195" w:rsidRPr="00ED248A" w:rsidRDefault="00CE5195" w:rsidP="00CE5195">
      <w:pPr>
        <w:rPr>
          <w:sz w:val="10"/>
        </w:rPr>
      </w:pPr>
      <w:r w:rsidRPr="00ED248A">
        <w:rPr>
          <w:sz w:val="10"/>
        </w:rPr>
        <w:t xml:space="preserve">This, however, is the wrong question. </w:t>
      </w:r>
      <w:r w:rsidRPr="00ED248A">
        <w:rPr>
          <w:u w:val="single"/>
        </w:rPr>
        <w:t>The</w:t>
      </w:r>
      <w:r w:rsidRPr="00ED248A">
        <w:rPr>
          <w:sz w:val="10"/>
        </w:rPr>
        <w:t xml:space="preserve"> West’s </w:t>
      </w:r>
      <w:r w:rsidRPr="00ED248A">
        <w:rPr>
          <w:u w:val="single"/>
        </w:rPr>
        <w:t>more pressing concern should be whether Putin</w:t>
      </w:r>
      <w:r w:rsidRPr="00ED248A">
        <w:rPr>
          <w:sz w:val="10"/>
        </w:rPr>
        <w:t xml:space="preserve">, for his own reasons, </w:t>
      </w:r>
      <w:r w:rsidRPr="00ED248A">
        <w:rPr>
          <w:u w:val="single"/>
        </w:rPr>
        <w:t xml:space="preserve">will force Russia’s military into a clash with NATO </w:t>
      </w:r>
      <w:r w:rsidRPr="00ED248A">
        <w:rPr>
          <w:b/>
          <w:bCs/>
          <w:u w:val="single"/>
        </w:rPr>
        <w:t>regardless of the consequences</w:t>
      </w:r>
      <w:r w:rsidRPr="00ED248A">
        <w:rPr>
          <w:sz w:val="10"/>
        </w:rPr>
        <w:t xml:space="preserve">. The Russian president is a neo-Soviet nostalgist who not only craves revenge for the collapse of the USSR, but who still harbors old-school Kremlin fantasies about the weakness of the decadent West. </w:t>
      </w:r>
      <w:r w:rsidRPr="00ED248A">
        <w:rPr>
          <w:u w:val="single"/>
        </w:rPr>
        <w:t xml:space="preserve">If Putin’s adventure in Ukraine turns into an attempt to test NATO, his miscalculation will result in </w:t>
      </w:r>
      <w:r w:rsidRPr="00ED248A">
        <w:rPr>
          <w:b/>
          <w:bCs/>
          <w:u w:val="single"/>
        </w:rPr>
        <w:t>global disaster</w:t>
      </w:r>
      <w:r w:rsidRPr="00ED248A">
        <w:rPr>
          <w:sz w:val="10"/>
        </w:rPr>
        <w:t>, and so it is imperative that U.S. and Western policy now should be to stop the Russians right where they are and to end Putin’s reckless gambling streak.</w:t>
      </w:r>
    </w:p>
    <w:p w14:paraId="0C0037C8" w14:textId="77777777" w:rsidR="00CE5195" w:rsidRPr="00F91536" w:rsidRDefault="00CE5195" w:rsidP="00CE5195">
      <w:pPr>
        <w:rPr>
          <w:sz w:val="10"/>
        </w:rPr>
      </w:pPr>
      <w:r w:rsidRPr="00F91536">
        <w:rPr>
          <w:sz w:val="10"/>
        </w:rPr>
        <w:t xml:space="preserve">To do this, we have to start by dismissing our own unfounded worries about NATO’s capabilities. On the ground, </w:t>
      </w:r>
      <w:r w:rsidRPr="00ED248A">
        <w:rPr>
          <w:u w:val="single"/>
        </w:rPr>
        <w:t>NATO no longer faces anything like the dangerous conventional imbalance</w:t>
      </w:r>
      <w:r w:rsidRPr="00F91536">
        <w:rPr>
          <w:sz w:val="10"/>
        </w:rPr>
        <w:t xml:space="preserve"> that loomed over Europe </w:t>
      </w:r>
      <w:r w:rsidRPr="00ED248A">
        <w:rPr>
          <w:u w:val="single"/>
        </w:rPr>
        <w:t>during the Cold War</w:t>
      </w:r>
      <w:r w:rsidRPr="00F91536">
        <w:rPr>
          <w:sz w:val="10"/>
        </w:rPr>
        <w:t>. Alarmists admit that while the Russians aren’t ten feet tall, they might be clocking in at eight-and-a-half, and they cite as evidence the amount of military hardware still sitting around in Russia, along with Putin’s undeniably large investment in his military budget.</w:t>
      </w:r>
    </w:p>
    <w:p w14:paraId="7F68BBA9" w14:textId="77777777" w:rsidR="00CE5195" w:rsidRPr="00F91536" w:rsidRDefault="00CE5195" w:rsidP="00CE5195">
      <w:pPr>
        <w:rPr>
          <w:sz w:val="10"/>
        </w:rPr>
      </w:pPr>
      <w:r w:rsidRPr="00F91536">
        <w:rPr>
          <w:sz w:val="10"/>
        </w:rPr>
        <w:t xml:space="preserve">But </w:t>
      </w:r>
      <w:r w:rsidRPr="00ED248A">
        <w:rPr>
          <w:u w:val="single"/>
        </w:rPr>
        <w:t>this misses</w:t>
      </w:r>
      <w:r w:rsidRPr="00F91536">
        <w:rPr>
          <w:sz w:val="10"/>
        </w:rPr>
        <w:t xml:space="preserve"> some important realities, including </w:t>
      </w:r>
      <w:r w:rsidRPr="00ED248A">
        <w:rPr>
          <w:u w:val="single"/>
        </w:rPr>
        <w:t>the condition and age of that equipment, the frayed infrastructure of Russia’s military commands, and the poor quality of Russian conscripts. The Russian military is a large regional force</w:t>
      </w:r>
      <w:r w:rsidRPr="00F91536">
        <w:rPr>
          <w:sz w:val="10"/>
        </w:rPr>
        <w:t xml:space="preserve">, and it can kill a lot of people. </w:t>
      </w:r>
      <w:r w:rsidRPr="00F91536">
        <w:rPr>
          <w:u w:val="single"/>
        </w:rPr>
        <w:t xml:space="preserve">That doesn’t mean it can sustain a war with a vastly more populous and wealthier coalition of </w:t>
      </w:r>
      <w:r w:rsidRPr="00F91536">
        <w:rPr>
          <w:sz w:val="10"/>
        </w:rPr>
        <w:t>some</w:t>
      </w:r>
      <w:r w:rsidRPr="00F91536">
        <w:rPr>
          <w:u w:val="single"/>
        </w:rPr>
        <w:t xml:space="preserve"> three dozen nations</w:t>
      </w:r>
      <w:r w:rsidRPr="00F91536">
        <w:rPr>
          <w:sz w:val="10"/>
        </w:rPr>
        <w:t xml:space="preserve"> (or more, if others join the fight).</w:t>
      </w:r>
    </w:p>
    <w:p w14:paraId="6FF43196" w14:textId="77777777" w:rsidR="00CE5195" w:rsidRPr="00F91536" w:rsidRDefault="00CE5195" w:rsidP="00CE5195">
      <w:pPr>
        <w:rPr>
          <w:sz w:val="10"/>
        </w:rPr>
      </w:pPr>
      <w:r w:rsidRPr="00F91536">
        <w:rPr>
          <w:sz w:val="10"/>
        </w:rPr>
        <w:t xml:space="preserve">Moreover, </w:t>
      </w:r>
      <w:r w:rsidRPr="00F91536">
        <w:rPr>
          <w:u w:val="single"/>
        </w:rPr>
        <w:t>NATO enjoys a qualitative edge that would spell disaster for Russian forces</w:t>
      </w:r>
      <w:r w:rsidRPr="00F91536">
        <w:rPr>
          <w:sz w:val="10"/>
        </w:rPr>
        <w:t xml:space="preserve"> in short order, </w:t>
      </w:r>
      <w:r w:rsidRPr="00F91536">
        <w:rPr>
          <w:u w:val="single"/>
        </w:rPr>
        <w:t>especially in the air. The Vermont Air National Guard</w:t>
      </w:r>
      <w:r w:rsidRPr="00F91536">
        <w:rPr>
          <w:sz w:val="10"/>
        </w:rPr>
        <w:t xml:space="preserve"> (which for years has intercepted Soviet and Russian aircraft on the U.S. East Coast) </w:t>
      </w:r>
      <w:r w:rsidRPr="00F91536">
        <w:rPr>
          <w:u w:val="single"/>
        </w:rPr>
        <w:t>is more ready to go to war than the Russian Air Force</w:t>
      </w:r>
      <w:r w:rsidRPr="00F91536">
        <w:rPr>
          <w:sz w:val="10"/>
        </w:rPr>
        <w:t xml:space="preserve">. Without control of the skies, </w:t>
      </w:r>
      <w:r w:rsidRPr="00F91536">
        <w:rPr>
          <w:u w:val="single"/>
        </w:rPr>
        <w:t>Russian ground forces stand no chance after whatever initial blitzkrieg might get them into NATO territory</w:t>
      </w:r>
      <w:r w:rsidRPr="00F91536">
        <w:rPr>
          <w:sz w:val="20"/>
          <w:szCs w:val="40"/>
          <w:u w:val="single"/>
        </w:rPr>
        <w:t>, and their commanders know it</w:t>
      </w:r>
      <w:r w:rsidRPr="00F91536">
        <w:rPr>
          <w:sz w:val="10"/>
        </w:rPr>
        <w:t>. World War III will not be like doing stunts at an air show, and taking out NATO’s aircraft will surely not be like blowing up unsuspecting commercial airliners.</w:t>
      </w:r>
    </w:p>
    <w:p w14:paraId="061F369D" w14:textId="77777777" w:rsidR="00CE5195" w:rsidRPr="00F91536" w:rsidRDefault="00CE5195" w:rsidP="00CE5195">
      <w:pPr>
        <w:rPr>
          <w:sz w:val="10"/>
        </w:rPr>
      </w:pPr>
      <w:r w:rsidRPr="00F91536">
        <w:rPr>
          <w:sz w:val="10"/>
        </w:rPr>
        <w:t xml:space="preserve">Finally, </w:t>
      </w:r>
      <w:r w:rsidRPr="00F91536">
        <w:rPr>
          <w:u w:val="single"/>
        </w:rPr>
        <w:t>NATO has something the Russians sorely lack: experience</w:t>
      </w:r>
      <w:r w:rsidRPr="00F91536">
        <w:rPr>
          <w:sz w:val="10"/>
        </w:rPr>
        <w:t>. Wisely or not, the U.S. and its allies have been at war in the Middle East and Central Asia for nearly 15 years, and NATO’s armies are salted throughout with men and women who know how to fight, supply, communicate, and remain cohesive in the face of actual combat. Russia’s military, once sharpened by World War II survivors and later by the veterans of the brutal attempt to subdue Afghanistan, now boasts men whose combat experience mostly consists of blowing up apartment blocks in Chechnya and shooting at outgunned conscripts in Ukraine.</w:t>
      </w:r>
    </w:p>
    <w:p w14:paraId="767EE6E5" w14:textId="77777777" w:rsidR="00CE5195" w:rsidRPr="00F91536" w:rsidRDefault="00CE5195" w:rsidP="00CE5195">
      <w:pPr>
        <w:rPr>
          <w:sz w:val="10"/>
          <w:szCs w:val="10"/>
        </w:rPr>
      </w:pPr>
      <w:r w:rsidRPr="00F91536">
        <w:rPr>
          <w:sz w:val="10"/>
          <w:szCs w:val="10"/>
        </w:rPr>
        <w:t>This is not to say that the Russians won’t achieve their initial goals with speed and violence. A sudden dash into the Baltics or across the Polish border might succeed at the operational level for several days. But NATO is not Ukraine: Russian forces will find themselves not among shell-shocked, conflicted, and impoverished people in the post-Soviet ruins of Donetsk, but in modern towns and cities full of people who hate them and whose skies and streets will rapidly be filled with the kind of military response the Ukrainians can only dream about.</w:t>
      </w:r>
    </w:p>
    <w:p w14:paraId="7D6CD26D" w14:textId="77777777" w:rsidR="00CE5195" w:rsidRDefault="00CE5195" w:rsidP="00CE5195">
      <w:r w:rsidRPr="00F91536">
        <w:rPr>
          <w:sz w:val="10"/>
          <w:szCs w:val="10"/>
        </w:rPr>
        <w:t>This is not a new problem for the Kremlin. Many years ago, a former KGB official said to me that he’d been assured by Soviet military leaders that if the USSR had wanted to attack during the Cold War, Warsaw Pact forces could have cut through West Germany in a week. I agreed. “You could have gotten in,” I said. “How were you planning on getting out?” An uneasy silence followed: my interlocutor’s clear assumption was that by Day Seven, NATO would have surrendered already, and there was no real need to think about Day Eight.</w:t>
      </w:r>
    </w:p>
    <w:p w14:paraId="52D1ADE3" w14:textId="77777777" w:rsidR="00CE5195" w:rsidRPr="00F91536" w:rsidRDefault="00CE5195" w:rsidP="00CE5195">
      <w:pPr>
        <w:rPr>
          <w:sz w:val="10"/>
        </w:rPr>
      </w:pPr>
      <w:r w:rsidRPr="00F91536">
        <w:rPr>
          <w:sz w:val="10"/>
        </w:rPr>
        <w:t xml:space="preserve">Putin suffers from the same kind of thinking, but </w:t>
      </w:r>
      <w:r w:rsidRPr="00F91536">
        <w:rPr>
          <w:u w:val="single"/>
        </w:rPr>
        <w:t>Russia’s generals</w:t>
      </w:r>
      <w:r w:rsidRPr="00F91536">
        <w:rPr>
          <w:sz w:val="10"/>
        </w:rPr>
        <w:t xml:space="preserve">, who are neither fools nor madmen, almost certainly </w:t>
      </w:r>
      <w:r w:rsidRPr="00F91536">
        <w:rPr>
          <w:u w:val="single"/>
        </w:rPr>
        <w:t>understand that a sustained war with NATO is</w:t>
      </w:r>
      <w:r w:rsidRPr="00F91536">
        <w:rPr>
          <w:sz w:val="10"/>
        </w:rPr>
        <w:t xml:space="preserve"> an </w:t>
      </w:r>
      <w:r w:rsidRPr="00F91536">
        <w:rPr>
          <w:u w:val="single"/>
        </w:rPr>
        <w:t>unwinnable</w:t>
      </w:r>
      <w:r w:rsidRPr="00F91536">
        <w:rPr>
          <w:sz w:val="10"/>
        </w:rPr>
        <w:t xml:space="preserve"> proposition. </w:t>
      </w:r>
      <w:r w:rsidRPr="00F91536">
        <w:rPr>
          <w:u w:val="single"/>
        </w:rPr>
        <w:t>Both Putin and his generals, however, are counting on a political</w:t>
      </w:r>
      <w:r w:rsidRPr="00F91536">
        <w:rPr>
          <w:sz w:val="10"/>
        </w:rPr>
        <w:t xml:space="preserve">, not military, </w:t>
      </w:r>
      <w:r w:rsidRPr="00F91536">
        <w:rPr>
          <w:u w:val="single"/>
        </w:rPr>
        <w:t>victory</w:t>
      </w:r>
      <w:r w:rsidRPr="00F91536">
        <w:rPr>
          <w:sz w:val="10"/>
        </w:rPr>
        <w:t xml:space="preserve">. Putin’s bluster and the Russian military’s continued probes and feints into NATO territory are all </w:t>
      </w:r>
      <w:r w:rsidRPr="00F91536">
        <w:rPr>
          <w:u w:val="single"/>
        </w:rPr>
        <w:t>predicated on the</w:t>
      </w:r>
      <w:r w:rsidRPr="00F91536">
        <w:rPr>
          <w:sz w:val="10"/>
        </w:rPr>
        <w:t xml:space="preserve"> Soviet-era </w:t>
      </w:r>
      <w:r w:rsidRPr="00F91536">
        <w:rPr>
          <w:u w:val="single"/>
        </w:rPr>
        <w:t>belief that NATO is essentially a charade</w:t>
      </w:r>
      <w:r w:rsidRPr="00F91536">
        <w:rPr>
          <w:sz w:val="10"/>
        </w:rPr>
        <w:t xml:space="preserve">, a phony alliance made of spun glass: pretty to look at, but </w:t>
      </w:r>
      <w:r w:rsidRPr="00F91536">
        <w:rPr>
          <w:u w:val="single"/>
        </w:rPr>
        <w:t xml:space="preserve">so delicate it will shatter at even </w:t>
      </w:r>
      <w:r w:rsidRPr="00F91536">
        <w:rPr>
          <w:u w:val="single"/>
        </w:rPr>
        <w:lastRenderedPageBreak/>
        <w:t>the smallest blow</w:t>
      </w:r>
      <w:r w:rsidRPr="00F91536">
        <w:rPr>
          <w:sz w:val="10"/>
        </w:rPr>
        <w:t>. Should Putin attack, it will not be to defend the “rights of Russian-speakers” or some other fantasy, but rather from the delusion that one sharp military strike will smash NATO as a political entity once and for all.</w:t>
      </w:r>
    </w:p>
    <w:p w14:paraId="5108B4E8" w14:textId="77777777" w:rsidR="00CE5195" w:rsidRPr="00F91536" w:rsidRDefault="00CE5195" w:rsidP="00CE5195">
      <w:pPr>
        <w:rPr>
          <w:sz w:val="10"/>
          <w:szCs w:val="10"/>
        </w:rPr>
      </w:pPr>
      <w:r w:rsidRPr="00F91536">
        <w:rPr>
          <w:sz w:val="10"/>
          <w:szCs w:val="10"/>
        </w:rPr>
        <w:t>President Obama and his team have not helped to dissuade Putin from believing he has the upper hand. The White House is either unable or unwilling to rally NATO, and refuses to treat Russia’s invasion and repeated provocations like the challenges to world peace that they are. Unfortunately, what the White House sees as calm and patience, Putin sees as weakness and fear.</w:t>
      </w:r>
    </w:p>
    <w:p w14:paraId="56110125" w14:textId="77777777" w:rsidR="00CE5195" w:rsidRPr="00F91536" w:rsidRDefault="00CE5195" w:rsidP="00CE5195">
      <w:pPr>
        <w:rPr>
          <w:sz w:val="10"/>
        </w:rPr>
      </w:pPr>
      <w:r w:rsidRPr="00F91536">
        <w:rPr>
          <w:sz w:val="10"/>
        </w:rPr>
        <w:t xml:space="preserve">This is especially dangerous because Putin does not seem to grasp that NATO’s members, once invaded, will fight according to their training and their experience, and not by a snap poll of people in New York or Nebraska. They will fight with very real and very modern Western weapons, rather than with hashtags and selfies from chipper spokespeople back at the State Department. And in the end, </w:t>
      </w:r>
      <w:r w:rsidRPr="00F91536">
        <w:rPr>
          <w:u w:val="single"/>
        </w:rPr>
        <w:t>if Putin orders his forces West, the Russians will lose</w:t>
      </w:r>
      <w:r w:rsidRPr="00F91536">
        <w:rPr>
          <w:sz w:val="10"/>
        </w:rPr>
        <w:t xml:space="preserve">, and lose </w:t>
      </w:r>
      <w:r w:rsidRPr="00F91536">
        <w:rPr>
          <w:u w:val="single"/>
        </w:rPr>
        <w:t>badly</w:t>
      </w:r>
      <w:r w:rsidRPr="00F91536">
        <w:rPr>
          <w:sz w:val="10"/>
        </w:rPr>
        <w:t>.</w:t>
      </w:r>
    </w:p>
    <w:p w14:paraId="6565D29D" w14:textId="77777777" w:rsidR="00CE5195" w:rsidRPr="00F91536" w:rsidRDefault="00CE5195" w:rsidP="00CE5195">
      <w:pPr>
        <w:rPr>
          <w:sz w:val="10"/>
        </w:rPr>
      </w:pPr>
      <w:r w:rsidRPr="00F91536">
        <w:rPr>
          <w:u w:val="single"/>
        </w:rPr>
        <w:t xml:space="preserve">At that point, Putin will only have two options: he can sue for peace (something he seems </w:t>
      </w:r>
      <w:r w:rsidRPr="00F91536">
        <w:rPr>
          <w:b/>
          <w:bCs/>
          <w:u w:val="single"/>
        </w:rPr>
        <w:t>constitutionally incapable</w:t>
      </w:r>
      <w:r w:rsidRPr="00F91536">
        <w:rPr>
          <w:u w:val="single"/>
        </w:rPr>
        <w:t xml:space="preserve"> of doing) or he can </w:t>
      </w:r>
      <w:r w:rsidRPr="00F91536">
        <w:rPr>
          <w:b/>
          <w:bCs/>
          <w:u w:val="single"/>
        </w:rPr>
        <w:t>resort to nuclear weapons</w:t>
      </w:r>
      <w:r w:rsidRPr="00F91536">
        <w:rPr>
          <w:u w:val="single"/>
        </w:rPr>
        <w:t>. Russian military planning</w:t>
      </w:r>
      <w:r w:rsidRPr="00F91536">
        <w:rPr>
          <w:sz w:val="10"/>
        </w:rPr>
        <w:t xml:space="preserve"> already </w:t>
      </w:r>
      <w:r w:rsidRPr="00F91536">
        <w:rPr>
          <w:u w:val="single"/>
        </w:rPr>
        <w:t>includes</w:t>
      </w:r>
      <w:r w:rsidRPr="00F91536">
        <w:rPr>
          <w:sz w:val="10"/>
        </w:rPr>
        <w:t xml:space="preserve"> a bizarre concept called “nuclear de-escalation,” in which </w:t>
      </w:r>
      <w:r w:rsidRPr="00F91536">
        <w:rPr>
          <w:u w:val="single"/>
        </w:rPr>
        <w:t>the use of tactical nuclear arms</w:t>
      </w:r>
      <w:r w:rsidRPr="00F91536">
        <w:rPr>
          <w:sz w:val="10"/>
        </w:rPr>
        <w:t xml:space="preserve"> shocks the enemy – meaning NATO – into letting Russia off the hook for whatever mad scheme got them into a jam in the first place. The idea that nuclear arms “de-escalate” anything makes no sense unless except to those molded by Soviet indoctrination: if you believe the West is inherently weak and decadent, then you believe the use of even one nuclear bomb will bring NATO to its knees and expose the U.S. and its allies as cowards. </w:t>
      </w:r>
      <w:r w:rsidRPr="00F91536">
        <w:rPr>
          <w:u w:val="single"/>
        </w:rPr>
        <w:t>The reality</w:t>
      </w:r>
      <w:r w:rsidRPr="00F91536">
        <w:rPr>
          <w:sz w:val="10"/>
        </w:rPr>
        <w:t xml:space="preserve">, of course, </w:t>
      </w:r>
      <w:r w:rsidRPr="00F91536">
        <w:rPr>
          <w:u w:val="single"/>
        </w:rPr>
        <w:t>is that nuclear use will</w:t>
      </w:r>
      <w:r w:rsidRPr="00F91536">
        <w:rPr>
          <w:sz w:val="10"/>
        </w:rPr>
        <w:t xml:space="preserve"> almost certainly </w:t>
      </w:r>
      <w:r w:rsidRPr="00F91536">
        <w:rPr>
          <w:u w:val="single"/>
        </w:rPr>
        <w:t>escalate</w:t>
      </w:r>
      <w:r w:rsidRPr="00F91536">
        <w:rPr>
          <w:sz w:val="10"/>
        </w:rPr>
        <w:t>, and no matter how it ends, Putin, his regime, and Russia as he knows it today will all be gone.</w:t>
      </w:r>
    </w:p>
    <w:p w14:paraId="0E4DB9A3" w14:textId="77777777" w:rsidR="00CE5195" w:rsidRDefault="00CE5195" w:rsidP="00CE5195"/>
    <w:p w14:paraId="56D76B92" w14:textId="77777777" w:rsidR="00CE5195" w:rsidRDefault="00CE5195" w:rsidP="00CE5195"/>
    <w:p w14:paraId="21469336" w14:textId="77777777" w:rsidR="00CE5195" w:rsidRDefault="00CE5195" w:rsidP="00CE5195">
      <w:pPr>
        <w:pStyle w:val="Heading4"/>
      </w:pPr>
      <w:r>
        <w:t>That leads to strategic nuclear war between Russia and the US</w:t>
      </w:r>
    </w:p>
    <w:p w14:paraId="2B8A49EC" w14:textId="77777777" w:rsidR="00CE5195" w:rsidRPr="00F94FED" w:rsidRDefault="00CE5195" w:rsidP="00CE5195">
      <w:pPr>
        <w:rPr>
          <w:sz w:val="14"/>
          <w:szCs w:val="14"/>
        </w:rPr>
      </w:pPr>
      <w:r w:rsidRPr="00F94FED">
        <w:rPr>
          <w:rStyle w:val="Style13ptBold"/>
        </w:rPr>
        <w:t>ARBATOV 2017</w:t>
      </w:r>
      <w:r>
        <w:t xml:space="preserve"> </w:t>
      </w:r>
      <w:r w:rsidRPr="00F94FED">
        <w:rPr>
          <w:sz w:val="14"/>
          <w:szCs w:val="14"/>
        </w:rPr>
        <w:t>(Alexey Arbatov is the head of the Center for International Security at the Primakov National Research Institute of World Economy and International Relations, “Beyond the Nuclear Threshold: Russia, NATO, and Nuclear First Use,” April, https://www.europeanleadershipnetwork.org/wp-content/uploads/2017/10/Beyond-the-Nuclear-Threshold.pdf)</w:t>
      </w:r>
    </w:p>
    <w:p w14:paraId="7342AB43" w14:textId="77777777" w:rsidR="00CE5195" w:rsidRPr="00662979" w:rsidRDefault="00CE5195" w:rsidP="00CE5195">
      <w:pPr>
        <w:rPr>
          <w:sz w:val="10"/>
        </w:rPr>
      </w:pPr>
      <w:r w:rsidRPr="00662979">
        <w:rPr>
          <w:sz w:val="10"/>
        </w:rPr>
        <w:t xml:space="preserve">In the absence of mutually recognized dividing lines, “quasi-frozen” </w:t>
      </w:r>
      <w:r w:rsidRPr="00662979">
        <w:rPr>
          <w:u w:val="single"/>
        </w:rPr>
        <w:t>conflicts in Ukraine</w:t>
      </w:r>
      <w:r w:rsidRPr="00662979">
        <w:rPr>
          <w:sz w:val="10"/>
        </w:rPr>
        <w:t xml:space="preserve">, Georgia, Azerbaijan, and Moldova </w:t>
      </w:r>
      <w:r w:rsidRPr="00662979">
        <w:rPr>
          <w:u w:val="single"/>
        </w:rPr>
        <w:t>could suddenly erupt and draw Poland, the Baltic states, Turkey, and Romania - together with the rest of NATO - into a military clash with Russia</w:t>
      </w:r>
      <w:r w:rsidRPr="00662979">
        <w:rPr>
          <w:sz w:val="10"/>
        </w:rPr>
        <w:t>. Discarding the fears of its weaker neighbors, Russia considers NATO expansion to its borders to be inherently unlawful and threatening. Although the present scale of the alliance deployment is modest, these forces are considered only a forward echelon of NATO’s altogether superior conventional military power, which may be promptly redeployed from the rest of Europe and across the Atlantic from the United States.</w:t>
      </w:r>
    </w:p>
    <w:p w14:paraId="5FB122F2" w14:textId="77777777" w:rsidR="00CE5195" w:rsidRPr="00662979" w:rsidRDefault="00CE5195" w:rsidP="00CE5195">
      <w:pPr>
        <w:rPr>
          <w:sz w:val="10"/>
        </w:rPr>
      </w:pPr>
      <w:r w:rsidRPr="00662979">
        <w:rPr>
          <w:u w:val="single"/>
        </w:rPr>
        <w:t>The next war might thus take place much closer to Russia’s heartland</w:t>
      </w:r>
      <w:r w:rsidRPr="00662979">
        <w:rPr>
          <w:sz w:val="10"/>
        </w:rPr>
        <w:t xml:space="preserve"> than envisioned 40- 50 years ago, </w:t>
      </w:r>
      <w:r w:rsidRPr="00662979">
        <w:rPr>
          <w:u w:val="single"/>
        </w:rPr>
        <w:t>which makes Moscow’s fears and stakes</w:t>
      </w:r>
      <w:r w:rsidRPr="00662979">
        <w:rPr>
          <w:sz w:val="10"/>
        </w:rPr>
        <w:t xml:space="preserve"> in a potential conflict </w:t>
      </w:r>
      <w:r w:rsidRPr="00662979">
        <w:rPr>
          <w:u w:val="single"/>
        </w:rPr>
        <w:t>much higher</w:t>
      </w:r>
      <w:r w:rsidRPr="00662979">
        <w:rPr>
          <w:sz w:val="10"/>
        </w:rPr>
        <w:t>. To demonstrate its resolve and toughness Russia is challenging NATO near its territory, where Russian conventional forces are naturally superior.</w:t>
      </w:r>
    </w:p>
    <w:p w14:paraId="299696A0" w14:textId="77777777" w:rsidR="00CE5195" w:rsidRPr="00662979" w:rsidRDefault="00CE5195" w:rsidP="00CE5195">
      <w:pPr>
        <w:rPr>
          <w:sz w:val="10"/>
        </w:rPr>
      </w:pPr>
      <w:r w:rsidRPr="00662979">
        <w:rPr>
          <w:sz w:val="10"/>
        </w:rPr>
        <w:t xml:space="preserve">Even in peacetime, large-scale military exercises of Russian and NATO armed forces close to each other create a threat of collisions and accidents between ships and aircraft with an accompanying risk of escalation. Such </w:t>
      </w:r>
      <w:r w:rsidRPr="00662979">
        <w:rPr>
          <w:u w:val="single"/>
        </w:rPr>
        <w:t>a chain reaction might be hard to stop: the Kremlin is keen to prove that the weakness of the 1990s will never return, while the White House is determined to demonstrate that it remains the “toughest guy on the block”.</w:t>
      </w:r>
    </w:p>
    <w:p w14:paraId="111D4382" w14:textId="77777777" w:rsidR="00CE5195" w:rsidRPr="00662979" w:rsidRDefault="00CE5195" w:rsidP="00CE5195">
      <w:pPr>
        <w:rPr>
          <w:sz w:val="10"/>
        </w:rPr>
      </w:pPr>
      <w:r w:rsidRPr="00662979">
        <w:rPr>
          <w:sz w:val="10"/>
        </w:rPr>
        <w:t xml:space="preserve">In the present state of confrontation, a direct military </w:t>
      </w:r>
      <w:r w:rsidRPr="00662979">
        <w:rPr>
          <w:u w:val="single"/>
        </w:rPr>
        <w:t>conflict between Russia and NATO</w:t>
      </w:r>
      <w:r w:rsidRPr="00662979">
        <w:rPr>
          <w:sz w:val="10"/>
        </w:rPr>
        <w:t xml:space="preserve"> in Eastern Europe, the Baltic or the Black seas </w:t>
      </w:r>
      <w:r w:rsidRPr="00662979">
        <w:rPr>
          <w:u w:val="single"/>
        </w:rPr>
        <w:t xml:space="preserve">would provoke an </w:t>
      </w:r>
      <w:r w:rsidRPr="00662979">
        <w:rPr>
          <w:b/>
          <w:bCs/>
          <w:u w:val="single"/>
        </w:rPr>
        <w:t>early use of nuclear arms</w:t>
      </w:r>
      <w:r w:rsidRPr="00662979">
        <w:rPr>
          <w:u w:val="single"/>
        </w:rPr>
        <w:t xml:space="preserve"> by </w:t>
      </w:r>
      <w:r w:rsidRPr="00662979">
        <w:rPr>
          <w:b/>
          <w:bCs/>
          <w:u w:val="single"/>
        </w:rPr>
        <w:t>any side</w:t>
      </w:r>
      <w:r w:rsidRPr="00662979">
        <w:rPr>
          <w:u w:val="single"/>
        </w:rPr>
        <w:t xml:space="preserve"> which consider defeat otherwise unavoidable</w:t>
      </w:r>
      <w:r w:rsidRPr="00662979">
        <w:rPr>
          <w:sz w:val="10"/>
        </w:rPr>
        <w:t>. This risk is exacerbated by the fact that tactical nuclear and conventional systems are co-located at the bases of general purpose forces and employ dual-purpose launchers and delivery vehicles of the Navy, Air Force, and ground forces.</w:t>
      </w:r>
    </w:p>
    <w:p w14:paraId="2AB37B5D" w14:textId="77777777" w:rsidR="00CE5195" w:rsidRPr="00662979" w:rsidRDefault="00CE5195" w:rsidP="00CE5195">
      <w:pPr>
        <w:rPr>
          <w:sz w:val="10"/>
        </w:rPr>
      </w:pPr>
      <w:r w:rsidRPr="00662979">
        <w:rPr>
          <w:sz w:val="10"/>
        </w:rPr>
        <w:t xml:space="preserve">Should the Intermediate Nuclear Forces Treaty (INF)2 collapse, and deployment of new medium and shorter range missiles in Europe by either or both sides become a reality, </w:t>
      </w:r>
      <w:r w:rsidRPr="00662979">
        <w:rPr>
          <w:u w:val="single"/>
        </w:rPr>
        <w:t>the prospect of</w:t>
      </w:r>
      <w:r w:rsidRPr="00662979">
        <w:rPr>
          <w:sz w:val="10"/>
        </w:rPr>
        <w:t xml:space="preserve"> early nuclear use and a consequential </w:t>
      </w:r>
      <w:r w:rsidRPr="00662979">
        <w:rPr>
          <w:b/>
          <w:bCs/>
          <w:u w:val="single"/>
        </w:rPr>
        <w:t>prompt escalation of nuclear strikes</w:t>
      </w:r>
      <w:r w:rsidRPr="00662979">
        <w:rPr>
          <w:u w:val="single"/>
        </w:rPr>
        <w:t xml:space="preserve"> from theater to strategic level would be much more probable</w:t>
      </w:r>
      <w:r w:rsidRPr="00662979">
        <w:rPr>
          <w:sz w:val="10"/>
        </w:rPr>
        <w:t>.</w:t>
      </w:r>
    </w:p>
    <w:p w14:paraId="42906DE9" w14:textId="77777777" w:rsidR="00CE5195" w:rsidRDefault="00CE5195" w:rsidP="00CE5195"/>
    <w:p w14:paraId="39D5564B" w14:textId="77777777" w:rsidR="00CE5195" w:rsidRDefault="00CE5195" w:rsidP="00CE5195"/>
    <w:p w14:paraId="485C3C22" w14:textId="77777777" w:rsidR="00CE5195" w:rsidRDefault="00CE5195" w:rsidP="00CE5195">
      <w:pPr>
        <w:pStyle w:val="Heading4"/>
      </w:pPr>
      <w:r>
        <w:lastRenderedPageBreak/>
        <w:t>US-Russian nuclear war is a likely impact—communication and arms control breakdowns increase the risk of miscalculation</w:t>
      </w:r>
    </w:p>
    <w:p w14:paraId="157BC9BC" w14:textId="77777777" w:rsidR="00CE5195" w:rsidRPr="00181808" w:rsidRDefault="00CE5195" w:rsidP="00CE5195">
      <w:pPr>
        <w:rPr>
          <w:sz w:val="14"/>
          <w:szCs w:val="14"/>
        </w:rPr>
      </w:pPr>
      <w:r w:rsidRPr="00181808">
        <w:rPr>
          <w:rStyle w:val="Style13ptBold"/>
        </w:rPr>
        <w:t>O’CONNOR 2018</w:t>
      </w:r>
      <w:r>
        <w:t xml:space="preserve"> </w:t>
      </w:r>
      <w:r w:rsidRPr="00181808">
        <w:rPr>
          <w:sz w:val="14"/>
          <w:szCs w:val="14"/>
        </w:rPr>
        <w:t>(Tom, “RUSSIA WARNS WAR WITH U.S. COULD BREAK OUT DUE TO 'FATAL' MISUNDERSTANDING,” Newsweek, Dec. 24, https://www.newsweek.com/russia-war-us-fatal-misunderstanding-1270997)</w:t>
      </w:r>
    </w:p>
    <w:p w14:paraId="48F6DB8E" w14:textId="77777777" w:rsidR="00CE5195" w:rsidRPr="00662979" w:rsidRDefault="00CE5195" w:rsidP="00CE5195">
      <w:pPr>
        <w:rPr>
          <w:sz w:val="10"/>
        </w:rPr>
      </w:pPr>
      <w:r w:rsidRPr="00662979">
        <w:rPr>
          <w:u w:val="single"/>
        </w:rPr>
        <w:t>Moscow's top diplomat has argued that</w:t>
      </w:r>
      <w:r w:rsidRPr="00662979">
        <w:rPr>
          <w:sz w:val="10"/>
        </w:rPr>
        <w:t xml:space="preserve"> Russia was doing its best to avoid a conflict with the United States, but that </w:t>
      </w:r>
      <w:r w:rsidRPr="00662979">
        <w:rPr>
          <w:u w:val="single"/>
        </w:rPr>
        <w:t>both countries appeared to be on a dangerous collision course due to a lack of communication</w:t>
      </w:r>
      <w:r w:rsidRPr="00662979">
        <w:rPr>
          <w:sz w:val="10"/>
        </w:rPr>
        <w:t>.</w:t>
      </w:r>
    </w:p>
    <w:p w14:paraId="4151C182" w14:textId="77777777" w:rsidR="00CE5195" w:rsidRPr="00DA0728" w:rsidRDefault="00CE5195" w:rsidP="00CE5195">
      <w:pPr>
        <w:rPr>
          <w:sz w:val="10"/>
        </w:rPr>
      </w:pPr>
      <w:r w:rsidRPr="00DA0728">
        <w:rPr>
          <w:sz w:val="10"/>
        </w:rPr>
        <w:t>Asked Monday about the possibility of all-out war breaking out between the U.S.-led NATO Western military alliance and Russia, Russian Foreign Minister Sergey Lavrov told the state-run Sputnik News that "everyone in the world understands this well: an armed conflict involving the two leading nuclear powers, Russia and the United States, will have disastrous consequences for humanity." Echoing previous warnings about the prospects of an exchange of weapons of mass destruction, he said that "</w:t>
      </w:r>
      <w:r w:rsidRPr="00DA0728">
        <w:rPr>
          <w:u w:val="single"/>
        </w:rPr>
        <w:t>there is no doubt that there can be no winners in a nuclear war</w:t>
      </w:r>
      <w:r w:rsidRPr="00DA0728">
        <w:rPr>
          <w:sz w:val="10"/>
        </w:rPr>
        <w:t xml:space="preserve"> and it should never be unleashed."</w:t>
      </w:r>
    </w:p>
    <w:p w14:paraId="787979C8" w14:textId="77777777" w:rsidR="00CE5195" w:rsidRPr="00DA0728" w:rsidRDefault="00CE5195" w:rsidP="00CE5195">
      <w:pPr>
        <w:rPr>
          <w:sz w:val="10"/>
        </w:rPr>
      </w:pPr>
      <w:r w:rsidRPr="00DA0728">
        <w:rPr>
          <w:sz w:val="10"/>
        </w:rPr>
        <w:t xml:space="preserve">Lavrov said that Washington and its allies were "obsessed with their own geopolitical ambitions" and "not ready to adapt to global realities that are not changing in their favor." As a result, he said that </w:t>
      </w:r>
      <w:r w:rsidRPr="00DA0728">
        <w:rPr>
          <w:u w:val="single"/>
        </w:rPr>
        <w:t xml:space="preserve">dialogue had been frozen and international agreements </w:t>
      </w:r>
      <w:r w:rsidRPr="00DA0728">
        <w:rPr>
          <w:sz w:val="10"/>
        </w:rPr>
        <w:t xml:space="preserve">such as the Intermediate-range Nuclear Forces (INF) treaty </w:t>
      </w:r>
      <w:r w:rsidRPr="00DA0728">
        <w:rPr>
          <w:u w:val="single"/>
        </w:rPr>
        <w:t>were in danger of being scrapped, creating an even more dangerous equation</w:t>
      </w:r>
      <w:r w:rsidRPr="00DA0728">
        <w:rPr>
          <w:sz w:val="10"/>
        </w:rPr>
        <w:t>.</w:t>
      </w:r>
    </w:p>
    <w:p w14:paraId="6741DA86" w14:textId="77777777" w:rsidR="00CE5195" w:rsidRPr="00DA0728" w:rsidRDefault="00CE5195" w:rsidP="00CE5195">
      <w:pPr>
        <w:rPr>
          <w:sz w:val="10"/>
        </w:rPr>
      </w:pPr>
      <w:r w:rsidRPr="00DA0728">
        <w:rPr>
          <w:sz w:val="10"/>
        </w:rPr>
        <w:t xml:space="preserve">"Such a conflict, based on instruments of power inevitably leads to a further imbalance of the global security architecture and contributes to an arms race," Lavrov told Sputnik. "A situation may well arise when </w:t>
      </w:r>
      <w:r w:rsidRPr="00DA0728">
        <w:rPr>
          <w:u w:val="single"/>
        </w:rPr>
        <w:t xml:space="preserve">the price of an error or misunderstanding becomes </w:t>
      </w:r>
      <w:r w:rsidRPr="00DA0728">
        <w:rPr>
          <w:b/>
          <w:bCs/>
          <w:u w:val="single"/>
        </w:rPr>
        <w:t>fatal</w:t>
      </w:r>
      <w:r w:rsidRPr="00DA0728">
        <w:rPr>
          <w:sz w:val="10"/>
        </w:rPr>
        <w:t>."</w:t>
      </w:r>
    </w:p>
    <w:p w14:paraId="64694408" w14:textId="77777777" w:rsidR="00CE5195" w:rsidRPr="00DA0728" w:rsidRDefault="00CE5195" w:rsidP="00CE5195">
      <w:pPr>
        <w:rPr>
          <w:sz w:val="18"/>
          <w:szCs w:val="18"/>
        </w:rPr>
      </w:pPr>
      <w:r w:rsidRPr="00DA0728">
        <w:rPr>
          <w:sz w:val="6"/>
          <w:szCs w:val="6"/>
        </w:rPr>
        <w:t>Ties between the West and Russia have deteriorated since Moscow annexed the Crimean Peninsula in a 2014 referendum that has received limited international recognition amid ongoing political unrest in Ukraine. Allegations that the Russian military has aided separatists battling Ukrainian forces in the east further compelled NATO to bolster its borders with more international troops and defenses, leading Moscow to shore up its own positions.</w:t>
      </w:r>
    </w:p>
    <w:p w14:paraId="3563E2B0" w14:textId="77777777" w:rsidR="00CE5195" w:rsidRPr="00DA0728" w:rsidRDefault="00CE5195" w:rsidP="00CE5195">
      <w:pPr>
        <w:rPr>
          <w:sz w:val="18"/>
          <w:szCs w:val="18"/>
        </w:rPr>
      </w:pPr>
      <w:r w:rsidRPr="00DA0728">
        <w:rPr>
          <w:sz w:val="6"/>
          <w:szCs w:val="6"/>
        </w:rPr>
        <w:t>The precarious situation in Europe was exacerbated by allegations that the Kremlin attempted to influence the 2016 U.S. presidential election in favor of then-Republican candidate Donald Trump. Although Trump promised a reset in relations with Russian President Vladimir Putin, Washington has expanded sanctions against Russia throughout the current administration, and the White House has announced its intention to end the INF treaty, a 1987 agreement banning the deployment of land-based launchers with ranges from 310 to 3,400 miles.</w:t>
      </w:r>
    </w:p>
    <w:p w14:paraId="53FC5679" w14:textId="77777777" w:rsidR="00CE5195" w:rsidRPr="00DA0728" w:rsidRDefault="00CE5195" w:rsidP="00CE5195">
      <w:pPr>
        <w:rPr>
          <w:sz w:val="10"/>
          <w:szCs w:val="10"/>
        </w:rPr>
      </w:pPr>
      <w:r w:rsidRPr="00DA0728">
        <w:rPr>
          <w:sz w:val="6"/>
          <w:szCs w:val="6"/>
        </w:rPr>
        <w:t>Putin said Tuesday that Russia "will be forced to take additional measures to strengthen our security" should Washington leave the INF treaty. His spokesperson, Dmitry Peskov, said Friday that "Russia will have to target" any U.S. missiles aimed at it in Europe</w:t>
      </w:r>
      <w:r w:rsidRPr="00DA0728">
        <w:rPr>
          <w:sz w:val="10"/>
          <w:szCs w:val="10"/>
        </w:rPr>
        <w:t>.</w:t>
      </w:r>
    </w:p>
    <w:p w14:paraId="128E4650" w14:textId="77777777" w:rsidR="00CE5195" w:rsidRPr="00DA0728" w:rsidRDefault="00CE5195" w:rsidP="00CE5195">
      <w:pPr>
        <w:rPr>
          <w:sz w:val="8"/>
        </w:rPr>
      </w:pPr>
      <w:r w:rsidRPr="00DA0728">
        <w:rPr>
          <w:sz w:val="8"/>
        </w:rPr>
        <w:t xml:space="preserve">Meanwhile, Lavrov also expressed concern that </w:t>
      </w:r>
      <w:r w:rsidRPr="00DA0728">
        <w:rPr>
          <w:u w:val="single"/>
        </w:rPr>
        <w:t>the State Department has</w:t>
      </w:r>
      <w:r w:rsidRPr="00DA0728">
        <w:rPr>
          <w:sz w:val="8"/>
        </w:rPr>
        <w:t xml:space="preserve"> apparently </w:t>
      </w:r>
      <w:r w:rsidRPr="00DA0728">
        <w:rPr>
          <w:u w:val="single"/>
        </w:rPr>
        <w:t xml:space="preserve">not responded to attempts to negotiate a renewal of </w:t>
      </w:r>
      <w:r w:rsidRPr="00DA0728">
        <w:rPr>
          <w:sz w:val="8"/>
        </w:rPr>
        <w:t>the New Strategic Arms Reduction Treaty (</w:t>
      </w:r>
      <w:r w:rsidRPr="00DA0728">
        <w:rPr>
          <w:u w:val="single"/>
        </w:rPr>
        <w:t>START), which sets limits for both countries' nuclear arsenals</w:t>
      </w:r>
      <w:r w:rsidRPr="00DA0728">
        <w:rPr>
          <w:sz w:val="8"/>
        </w:rPr>
        <w:t xml:space="preserve"> and will expire in 2021. The U.S. contends that Russia is in violation of its Cold War-era obligations.</w:t>
      </w:r>
    </w:p>
    <w:p w14:paraId="772C232E" w14:textId="77777777" w:rsidR="00CE5195" w:rsidRPr="00DA0728" w:rsidRDefault="00CE5195" w:rsidP="00CE5195">
      <w:pPr>
        <w:rPr>
          <w:sz w:val="8"/>
        </w:rPr>
      </w:pPr>
      <w:r w:rsidRPr="00DA0728">
        <w:rPr>
          <w:sz w:val="8"/>
        </w:rPr>
        <w:t xml:space="preserve">The U.S. military has maintained a sizeable lead on Russia's military prowess, but has viewed its growth with deep suspicion. Top strategy documents from Washington and the Pentagon have designated countering Moscow as a leading goal for the country. For its part, </w:t>
      </w:r>
      <w:r w:rsidRPr="00DA0728">
        <w:rPr>
          <w:u w:val="single"/>
        </w:rPr>
        <w:t>Russia has announced the development of advanced new weapons</w:t>
      </w:r>
      <w:r w:rsidRPr="00DA0728">
        <w:rPr>
          <w:sz w:val="8"/>
        </w:rPr>
        <w:t xml:space="preserve"> in an effort to narrow the gap between the two leading powers.</w:t>
      </w:r>
    </w:p>
    <w:p w14:paraId="734E9DC9" w14:textId="77777777" w:rsidR="00CE5195" w:rsidRDefault="00CE5195" w:rsidP="00CE5195"/>
    <w:p w14:paraId="2A080E73" w14:textId="77777777" w:rsidR="00CE5195" w:rsidRDefault="00CE5195" w:rsidP="00CE5195"/>
    <w:p w14:paraId="121F10F2" w14:textId="77777777" w:rsidR="00CE5195" w:rsidRDefault="00CE5195" w:rsidP="00CE5195">
      <w:pPr>
        <w:pStyle w:val="Heading4"/>
      </w:pPr>
      <w:r>
        <w:t>Ending arms sales allows negotiations to succeed—the alternative is Russian stonewalling which causes conflict with Iran and North Korea</w:t>
      </w:r>
    </w:p>
    <w:p w14:paraId="4CD9CC1C" w14:textId="77777777" w:rsidR="00CE5195" w:rsidRPr="00B656E5" w:rsidRDefault="00CE5195" w:rsidP="00CE5195">
      <w:pPr>
        <w:rPr>
          <w:sz w:val="14"/>
          <w:szCs w:val="14"/>
        </w:rPr>
      </w:pPr>
      <w:r w:rsidRPr="00B656E5">
        <w:rPr>
          <w:rStyle w:val="Style13ptBold"/>
        </w:rPr>
        <w:t>DePETRIS 2017</w:t>
      </w:r>
      <w:r>
        <w:t xml:space="preserve"> </w:t>
      </w:r>
      <w:r w:rsidRPr="00B656E5">
        <w:rPr>
          <w:sz w:val="14"/>
          <w:szCs w:val="14"/>
        </w:rPr>
        <w:t>(Daniel DePetris is a fellow at Defense Priorities, “Commentary: Why the U.S. shouldn’t send arms to Ukraine,” Reuters, November 28, https://www.reuters.com/article/us-depetris-ukraine-commentary/commentary-why-the-u-s-shouldnt-send-arms-to-ukraine-idUSKBN1DS1XZ)</w:t>
      </w:r>
    </w:p>
    <w:p w14:paraId="5A7830DA" w14:textId="77777777" w:rsidR="00CE5195" w:rsidRPr="00A609A3" w:rsidRDefault="00CE5195" w:rsidP="00CE5195">
      <w:pPr>
        <w:rPr>
          <w:sz w:val="10"/>
        </w:rPr>
      </w:pPr>
      <w:r w:rsidRPr="00A609A3">
        <w:rPr>
          <w:sz w:val="10"/>
        </w:rPr>
        <w:t xml:space="preserve">Popular, however, doesn’t mean smart. </w:t>
      </w:r>
      <w:r w:rsidRPr="00A609A3">
        <w:rPr>
          <w:u w:val="single"/>
        </w:rPr>
        <w:t>Opening up America’s stockpile to Ukraine</w:t>
      </w:r>
      <w:r w:rsidRPr="00A609A3">
        <w:rPr>
          <w:sz w:val="10"/>
        </w:rPr>
        <w:t xml:space="preserve"> is not in Washington’s national security interest. In fact, it is bound to make a conflict that is mostly frozen into a more deadly one and it </w:t>
      </w:r>
      <w:r w:rsidRPr="00A609A3">
        <w:rPr>
          <w:u w:val="single"/>
        </w:rPr>
        <w:t>complicates any reasonable chance of a diplomatic resolution</w:t>
      </w:r>
      <w:r w:rsidRPr="00A609A3">
        <w:rPr>
          <w:sz w:val="10"/>
        </w:rPr>
        <w:t>.</w:t>
      </w:r>
    </w:p>
    <w:p w14:paraId="4FF6FD80" w14:textId="77777777" w:rsidR="00CE5195" w:rsidRPr="00A609A3" w:rsidRDefault="00CE5195" w:rsidP="00CE5195">
      <w:pPr>
        <w:rPr>
          <w:sz w:val="6"/>
          <w:szCs w:val="6"/>
        </w:rPr>
      </w:pPr>
      <w:r w:rsidRPr="00A609A3">
        <w:rPr>
          <w:sz w:val="6"/>
          <w:szCs w:val="6"/>
        </w:rPr>
        <w:t>While it may be uncomfortable to admit, the political orientation of Ukraine and how Ukrainians choose to manage (or mismanage) their economy and political system doesn’t directly affect the United States. As Rajan Menon and William Ruger wrote in Foreign Affairs magazine last month, “Ukraine matters more to Russia than it does to the United States.”</w:t>
      </w:r>
    </w:p>
    <w:p w14:paraId="5167FD54" w14:textId="77777777" w:rsidR="00CE5195" w:rsidRPr="00A609A3" w:rsidRDefault="00CE5195" w:rsidP="00CE5195">
      <w:pPr>
        <w:rPr>
          <w:sz w:val="6"/>
          <w:szCs w:val="6"/>
        </w:rPr>
      </w:pPr>
      <w:r w:rsidRPr="00A609A3">
        <w:rPr>
          <w:sz w:val="6"/>
          <w:szCs w:val="6"/>
        </w:rPr>
        <w:t>To Washington, Ukraine is a post-Soviet state whose oligarchic politics and systemic corruption have severely handicapped the country’s economic outlook. U.S. security interests in Europe are not wedded to whether Kiev succeeds in establishing a more democratic and accountable form of government. At best, Ukraine is a peripheral country that the United States doesn’t have a treaty obligation to defend if its territory is invaded.</w:t>
      </w:r>
    </w:p>
    <w:p w14:paraId="1D6E5396" w14:textId="77777777" w:rsidR="00CE5195" w:rsidRPr="00A609A3" w:rsidRDefault="00CE5195" w:rsidP="00CE5195">
      <w:pPr>
        <w:rPr>
          <w:sz w:val="6"/>
          <w:szCs w:val="6"/>
        </w:rPr>
      </w:pPr>
      <w:r w:rsidRPr="00A609A3">
        <w:rPr>
          <w:sz w:val="6"/>
          <w:szCs w:val="6"/>
        </w:rPr>
        <w:t>To Putin, however, Ukraine is an integral puzzle in his grand strategy of making Russia as relevant a global player as it was during the Cold War. A wholesale Westernization of Ukrainian politics, from associations with the European Union (EU) to a possible membership in NATO, would destroy that ambition and ruin a significant portion of Putin’s political legacy. Indeed, the possibility of Ukraine increasing its trade relationship and political direction with the United States and Europe was enough of a national security threat to Putin that he was willing to deploy Russian soldiers, paratroopers, and special forces on Ukrainian territory to carve out a zone of influence there. Putin’s belief that a Russian-friendly Ukraine is a national security imperative for Moscow won’t be changed by a couple dozen anti-tank missiles from the United States.</w:t>
      </w:r>
    </w:p>
    <w:p w14:paraId="2C8973B1" w14:textId="77777777" w:rsidR="00CE5195" w:rsidRPr="00A609A3" w:rsidRDefault="00CE5195" w:rsidP="00CE5195">
      <w:pPr>
        <w:rPr>
          <w:sz w:val="10"/>
        </w:rPr>
      </w:pPr>
      <w:r w:rsidRPr="00A609A3">
        <w:rPr>
          <w:sz w:val="10"/>
        </w:rPr>
        <w:t>The second concern for the Trump administration is how Putin might respond to any escalation. As former National Security Council official Charles Kupchan argued in the Washington Post: “</w:t>
      </w:r>
      <w:r w:rsidRPr="00A609A3">
        <w:rPr>
          <w:u w:val="single"/>
        </w:rPr>
        <w:t>The notion that Russian President Vladimir Putin would give up his hold on</w:t>
      </w:r>
      <w:r w:rsidRPr="00A609A3">
        <w:rPr>
          <w:sz w:val="10"/>
        </w:rPr>
        <w:t xml:space="preserve"> Donbass [</w:t>
      </w:r>
      <w:r w:rsidRPr="00A609A3">
        <w:rPr>
          <w:u w:val="single"/>
        </w:rPr>
        <w:t>Eastern Ukraine] if a few more Russians come home in body bags is to dramatically misread the Kremlin</w:t>
      </w:r>
      <w:r w:rsidRPr="00A609A3">
        <w:rPr>
          <w:sz w:val="10"/>
        </w:rPr>
        <w:t>.” Yet this false assumption is what undergirds the arguments from proponents of lethal assistance to the Ukrainians.</w:t>
      </w:r>
    </w:p>
    <w:p w14:paraId="30280ABE" w14:textId="77777777" w:rsidR="00CE5195" w:rsidRPr="00A609A3" w:rsidRDefault="00CE5195" w:rsidP="00CE5195">
      <w:pPr>
        <w:rPr>
          <w:sz w:val="10"/>
        </w:rPr>
      </w:pPr>
      <w:r w:rsidRPr="00A609A3">
        <w:rPr>
          <w:sz w:val="10"/>
        </w:rPr>
        <w:t xml:space="preserve">It’s impossible to understand why some U.S. legislators are so confident that Moscow will react in the way they expect. The three-and-a-half year long war has shown that </w:t>
      </w:r>
      <w:r w:rsidRPr="00A609A3">
        <w:rPr>
          <w:u w:val="single"/>
        </w:rPr>
        <w:t>Russia is ruthless in escalating</w:t>
      </w:r>
      <w:r w:rsidRPr="00A609A3">
        <w:rPr>
          <w:sz w:val="10"/>
        </w:rPr>
        <w:t xml:space="preserve"> its involvement and investment in the conflict to prevent a military victory for Kiev. In fact, </w:t>
      </w:r>
      <w:r w:rsidRPr="00A609A3">
        <w:rPr>
          <w:u w:val="single"/>
        </w:rPr>
        <w:t xml:space="preserve">to expect that Moscow would respond to </w:t>
      </w:r>
      <w:r w:rsidRPr="00A609A3">
        <w:rPr>
          <w:u w:val="single"/>
        </w:rPr>
        <w:lastRenderedPageBreak/>
        <w:t>more Russian casualties by suing for a peace settlement is to ignore completely how Putin has behaved since</w:t>
      </w:r>
      <w:r w:rsidRPr="00A609A3">
        <w:rPr>
          <w:sz w:val="10"/>
        </w:rPr>
        <w:t xml:space="preserve"> Russia’s </w:t>
      </w:r>
      <w:r w:rsidRPr="00A609A3">
        <w:rPr>
          <w:u w:val="single"/>
        </w:rPr>
        <w:t>2014</w:t>
      </w:r>
      <w:r w:rsidRPr="00A609A3">
        <w:rPr>
          <w:sz w:val="10"/>
        </w:rPr>
        <w:t xml:space="preserve"> invasion of Ukraine.</w:t>
      </w:r>
    </w:p>
    <w:p w14:paraId="0B30F2C5" w14:textId="77777777" w:rsidR="00CE5195" w:rsidRPr="00B85527" w:rsidRDefault="00CE5195" w:rsidP="00CE5195">
      <w:pPr>
        <w:rPr>
          <w:sz w:val="8"/>
        </w:rPr>
      </w:pPr>
      <w:r w:rsidRPr="00B85527">
        <w:rPr>
          <w:u w:val="single"/>
        </w:rPr>
        <w:t>When separatist units</w:t>
      </w:r>
      <w:r w:rsidRPr="00B85527">
        <w:rPr>
          <w:sz w:val="8"/>
        </w:rPr>
        <w:t xml:space="preserve"> in Donetsk and Luhansk </w:t>
      </w:r>
      <w:r w:rsidRPr="00B85527">
        <w:rPr>
          <w:u w:val="single"/>
        </w:rPr>
        <w:t>were losing ground</w:t>
      </w:r>
      <w:r w:rsidRPr="00B85527">
        <w:rPr>
          <w:sz w:val="8"/>
        </w:rPr>
        <w:t xml:space="preserve"> to pro-Kiev forces early in the war, </w:t>
      </w:r>
      <w:r w:rsidRPr="00B85527">
        <w:rPr>
          <w:u w:val="single"/>
        </w:rPr>
        <w:t>Russia came to their rescue</w:t>
      </w:r>
      <w:r w:rsidRPr="00B85527">
        <w:rPr>
          <w:sz w:val="8"/>
        </w:rPr>
        <w:t xml:space="preserve">. In the summer of 2014, when pro-Ukrainian troops were retaking towns that Kiev previously lost, columns of </w:t>
      </w:r>
      <w:r w:rsidRPr="00B85527">
        <w:rPr>
          <w:u w:val="single"/>
        </w:rPr>
        <w:t>Russian tanks, artillery, heavy weapons, and soldiers crossed the border</w:t>
      </w:r>
      <w:r w:rsidRPr="00B85527">
        <w:rPr>
          <w:sz w:val="8"/>
        </w:rPr>
        <w:t xml:space="preserve"> into Ukraine to ensure that there were no more Ukrainian territorial advances in strategic areas. When the stalemated battle in the city of Ilovaisk was slowly moving Kiev’s way, conventional Russian soldiers and weapons were fast-tracked to the frontline in what would turn out to be one of the deadliest days for Ukrainian troops in the war.</w:t>
      </w:r>
    </w:p>
    <w:p w14:paraId="6FDE1793" w14:textId="77777777" w:rsidR="00CE5195" w:rsidRPr="00B85527" w:rsidRDefault="00CE5195" w:rsidP="00CE5195">
      <w:pPr>
        <w:rPr>
          <w:sz w:val="8"/>
        </w:rPr>
      </w:pPr>
      <w:r w:rsidRPr="00B85527">
        <w:rPr>
          <w:sz w:val="8"/>
        </w:rPr>
        <w:t xml:space="preserve">Months later, when the separatists were in jeopardy of retreating from the strategic town of Delbatseve, Russian tanks were deployed and quickly forced an undermanned, disorganized, demoralized, and tired contingent of Kiev forces to withdraw. </w:t>
      </w:r>
      <w:r w:rsidRPr="00B85527">
        <w:rPr>
          <w:u w:val="single"/>
        </w:rPr>
        <w:t>There’s no reason to think that Putin would respond less violently now if Washington sent defense shipments to Ukraine</w:t>
      </w:r>
      <w:r w:rsidRPr="00B85527">
        <w:rPr>
          <w:sz w:val="8"/>
        </w:rPr>
        <w:t>.</w:t>
      </w:r>
    </w:p>
    <w:p w14:paraId="363B6275" w14:textId="77777777" w:rsidR="00CE5195" w:rsidRPr="00E551C0" w:rsidRDefault="00CE5195" w:rsidP="00CE5195">
      <w:pPr>
        <w:rPr>
          <w:sz w:val="8"/>
        </w:rPr>
      </w:pPr>
      <w:r w:rsidRPr="00E551C0">
        <w:rPr>
          <w:sz w:val="8"/>
        </w:rPr>
        <w:t xml:space="preserve">The most negative impact of </w:t>
      </w:r>
      <w:r w:rsidRPr="00B85527">
        <w:rPr>
          <w:u w:val="single"/>
        </w:rPr>
        <w:t>additional U.S. involvement</w:t>
      </w:r>
      <w:r w:rsidRPr="00E551C0">
        <w:rPr>
          <w:sz w:val="8"/>
        </w:rPr>
        <w:t xml:space="preserve"> is that it </w:t>
      </w:r>
      <w:r w:rsidRPr="00B85527">
        <w:rPr>
          <w:u w:val="single"/>
        </w:rPr>
        <w:t>will</w:t>
      </w:r>
      <w:r w:rsidRPr="00E551C0">
        <w:rPr>
          <w:sz w:val="8"/>
        </w:rPr>
        <w:t xml:space="preserve"> likely </w:t>
      </w:r>
      <w:r w:rsidRPr="00E551C0">
        <w:rPr>
          <w:u w:val="single"/>
        </w:rPr>
        <w:t>spoil Moscow’s willingness to cooperate on a Ukrainian peacekeeping proposal</w:t>
      </w:r>
      <w:r w:rsidRPr="00E551C0">
        <w:rPr>
          <w:sz w:val="8"/>
        </w:rPr>
        <w:t xml:space="preserve">. While Moscow has insisted that the 2014 and 2015 Minsk protocols are the only way the war in Ukraine can end peacefully, </w:t>
      </w:r>
      <w:r w:rsidRPr="00E551C0">
        <w:rPr>
          <w:u w:val="single"/>
        </w:rPr>
        <w:t>Putin has openly acknowledged that there may need to be greater international involvement</w:t>
      </w:r>
      <w:r w:rsidRPr="00E551C0">
        <w:rPr>
          <w:sz w:val="8"/>
        </w:rPr>
        <w:t xml:space="preserve"> if that peace is to be sustainable. </w:t>
      </w:r>
      <w:r w:rsidRPr="00E551C0">
        <w:rPr>
          <w:u w:val="single"/>
        </w:rPr>
        <w:t>He broached the subject of deploying U.N. troops</w:t>
      </w:r>
      <w:r w:rsidRPr="00E551C0">
        <w:rPr>
          <w:sz w:val="8"/>
        </w:rPr>
        <w:t xml:space="preserve"> along the contact line this September and even agreed to explore greater access to peacekeepers in separatist-controlled territory after a call with German Chancellor Angela Merkel. </w:t>
      </w:r>
      <w:r w:rsidRPr="00E551C0">
        <w:rPr>
          <w:u w:val="single"/>
        </w:rPr>
        <w:t>The concept is now being discussed within the Trump administration and between the U.S. and Russian special envoys to the conflict, suggesting sincerity on the Russian side</w:t>
      </w:r>
      <w:r w:rsidRPr="00E551C0">
        <w:rPr>
          <w:sz w:val="8"/>
        </w:rPr>
        <w:t>.</w:t>
      </w:r>
    </w:p>
    <w:p w14:paraId="1F3CE651" w14:textId="77777777" w:rsidR="00CE5195" w:rsidRPr="00E551C0" w:rsidRDefault="00CE5195" w:rsidP="00CE5195">
      <w:pPr>
        <w:rPr>
          <w:sz w:val="10"/>
        </w:rPr>
      </w:pPr>
      <w:r w:rsidRPr="00E551C0">
        <w:rPr>
          <w:u w:val="single"/>
        </w:rPr>
        <w:t xml:space="preserve">A White House authorization to send equipment to Kiev could </w:t>
      </w:r>
      <w:r w:rsidRPr="00E551C0">
        <w:rPr>
          <w:b/>
          <w:bCs/>
          <w:u w:val="single"/>
        </w:rPr>
        <w:t>stop that dialogue</w:t>
      </w:r>
      <w:r w:rsidRPr="00E551C0">
        <w:rPr>
          <w:sz w:val="10"/>
        </w:rPr>
        <w:t xml:space="preserve">. It’s difficult to understand why the United States would escalate the war when </w:t>
      </w:r>
      <w:r w:rsidRPr="00E551C0">
        <w:rPr>
          <w:u w:val="single"/>
        </w:rPr>
        <w:t>there may finally be an opening to explore a U.N.-enforced cessation of hostilities that could lead to a political settlement</w:t>
      </w:r>
      <w:r w:rsidRPr="00E551C0">
        <w:rPr>
          <w:sz w:val="10"/>
        </w:rPr>
        <w:t xml:space="preserve"> to the conflict.</w:t>
      </w:r>
    </w:p>
    <w:p w14:paraId="7E5C73A9" w14:textId="77777777" w:rsidR="00CE5195" w:rsidRPr="00E551C0" w:rsidRDefault="00CE5195" w:rsidP="00CE5195">
      <w:pPr>
        <w:rPr>
          <w:sz w:val="8"/>
        </w:rPr>
      </w:pPr>
      <w:r w:rsidRPr="00E551C0">
        <w:rPr>
          <w:u w:val="single"/>
        </w:rPr>
        <w:t>The Russians could respond to increased U.S. involvement</w:t>
      </w:r>
      <w:r w:rsidRPr="00E551C0">
        <w:rPr>
          <w:sz w:val="8"/>
        </w:rPr>
        <w:t xml:space="preserve"> in Ukraine </w:t>
      </w:r>
      <w:r w:rsidRPr="00E551C0">
        <w:rPr>
          <w:u w:val="single"/>
        </w:rPr>
        <w:t>in other ways too. Moscow could</w:t>
      </w:r>
      <w:r w:rsidRPr="00E551C0">
        <w:rPr>
          <w:sz w:val="8"/>
        </w:rPr>
        <w:t xml:space="preserve">, for example, </w:t>
      </w:r>
      <w:r w:rsidRPr="00E551C0">
        <w:rPr>
          <w:u w:val="single"/>
        </w:rPr>
        <w:t>use its veto power in the U.N. Security Council to block U.S.-led efforts to stop North Korea’s nuclear program. Putin could expand military and intelligence cooperation with Iran to undermine the Trump administration’s policy of containing Iranian expansionism.</w:t>
      </w:r>
    </w:p>
    <w:p w14:paraId="3BCE0A1D" w14:textId="77777777" w:rsidR="00CE5195" w:rsidRPr="00E551C0" w:rsidRDefault="00CE5195" w:rsidP="00CE5195">
      <w:pPr>
        <w:rPr>
          <w:sz w:val="10"/>
          <w:szCs w:val="10"/>
        </w:rPr>
      </w:pPr>
      <w:r w:rsidRPr="00E551C0">
        <w:rPr>
          <w:sz w:val="10"/>
          <w:szCs w:val="10"/>
        </w:rPr>
        <w:t>The costs to the U.S. of turning Ukraine into a proxy war against Russia overshadow the benefit of increasing Moscow’s casualty count. Sending arms to Kiev will do very little to help resolve the conflict. Sometimes the best course of action for the White House is not to get more involved on issues peripheral to American grand strategy.</w:t>
      </w:r>
    </w:p>
    <w:p w14:paraId="6A66CDC7" w14:textId="77777777" w:rsidR="00CE5195" w:rsidRDefault="00CE5195" w:rsidP="00CE5195"/>
    <w:p w14:paraId="04F143EE" w14:textId="77777777" w:rsidR="00CE5195" w:rsidRDefault="00CE5195" w:rsidP="00CE5195"/>
    <w:p w14:paraId="36C7C5DF" w14:textId="77777777" w:rsidR="00CE5195" w:rsidRDefault="00CE5195" w:rsidP="00CE5195">
      <w:pPr>
        <w:pStyle w:val="Heading4"/>
      </w:pPr>
      <w:r>
        <w:t>Conflict with Iran causes extinction</w:t>
      </w:r>
    </w:p>
    <w:p w14:paraId="28FECFA2" w14:textId="77777777" w:rsidR="00CE5195" w:rsidRDefault="00CE5195" w:rsidP="00CE5195">
      <w:r w:rsidRPr="001945E7">
        <w:rPr>
          <w:rStyle w:val="Style13ptBold"/>
        </w:rPr>
        <w:t>CHOSSUDOVSKY 2019</w:t>
      </w:r>
      <w:r>
        <w:t xml:space="preserve"> </w:t>
      </w:r>
      <w:r w:rsidRPr="009137AE">
        <w:rPr>
          <w:sz w:val="14"/>
          <w:szCs w:val="14"/>
        </w:rPr>
        <w:t>(Michel Chossudovsky is an award-winning author, Professor of Economics (emeritus) at the University of Ottawa, Founder and Director of the Centre for Research on Globalization (CRG), Montreal, Editor of Global Research “Pre-emptive Nuclear War: The Role of Israel in Triggering an Attack on Iran,” June 14, https://www.globalresearch.ca/pre-emptive-nuclear-war-role-israel-attack-iran/5677025)</w:t>
      </w:r>
    </w:p>
    <w:p w14:paraId="5270489A" w14:textId="77777777" w:rsidR="00CE5195" w:rsidRPr="002663FA" w:rsidRDefault="00CE5195" w:rsidP="00CE5195">
      <w:pPr>
        <w:rPr>
          <w:sz w:val="10"/>
        </w:rPr>
      </w:pPr>
      <w:r w:rsidRPr="002663FA">
        <w:rPr>
          <w:sz w:val="10"/>
        </w:rPr>
        <w:t xml:space="preserve">For several years now, </w:t>
      </w:r>
      <w:r w:rsidRPr="002663FA">
        <w:rPr>
          <w:u w:val="single"/>
        </w:rPr>
        <w:t>Iran has been conducting its own war drills</w:t>
      </w:r>
      <w:r w:rsidRPr="002663FA">
        <w:rPr>
          <w:sz w:val="10"/>
        </w:rPr>
        <w:t xml:space="preserve"> and exercises. While its Air Force has weaknesses, </w:t>
      </w:r>
      <w:r w:rsidRPr="002663FA">
        <w:rPr>
          <w:u w:val="single"/>
        </w:rPr>
        <w:t>its</w:t>
      </w:r>
      <w:r w:rsidRPr="002663FA">
        <w:rPr>
          <w:sz w:val="10"/>
        </w:rPr>
        <w:t xml:space="preserve"> intermediate and long-range </w:t>
      </w:r>
      <w:r w:rsidRPr="002663FA">
        <w:rPr>
          <w:u w:val="single"/>
        </w:rPr>
        <w:t>missiles are fully operational. Iran’s military is in a state of readiness</w:t>
      </w:r>
      <w:r w:rsidRPr="002663FA">
        <w:rPr>
          <w:sz w:val="10"/>
        </w:rPr>
        <w:t>. Iranian troop concentrations are currently within a few kilometers of the Iraqi and Afghan borders, and within proximity of Kuwait. The Iranian Navy is deployed in the Persian Gulf within proximity of U.S. and allied military facilities in the United Arab Emirates.</w:t>
      </w:r>
    </w:p>
    <w:p w14:paraId="389E121D" w14:textId="77777777" w:rsidR="00CE5195" w:rsidRPr="002663FA" w:rsidRDefault="00CE5195" w:rsidP="00CE5195">
      <w:pPr>
        <w:rPr>
          <w:sz w:val="14"/>
          <w:szCs w:val="14"/>
        </w:rPr>
      </w:pPr>
      <w:r w:rsidRPr="002663FA">
        <w:rPr>
          <w:sz w:val="14"/>
          <w:szCs w:val="14"/>
        </w:rPr>
        <w:t>It is worth noting that in response to Iran’s military build-up, the U.S. has been transferring large amounts of weapons to its non-NATO allies in the Persian Gulf including Kuwait and Saudi Arabia.</w:t>
      </w:r>
    </w:p>
    <w:p w14:paraId="2329B808" w14:textId="77777777" w:rsidR="00CE5195" w:rsidRPr="002663FA" w:rsidRDefault="00CE5195" w:rsidP="00CE5195">
      <w:pPr>
        <w:rPr>
          <w:sz w:val="10"/>
        </w:rPr>
      </w:pPr>
      <w:r w:rsidRPr="002663FA">
        <w:rPr>
          <w:u w:val="single"/>
        </w:rPr>
        <w:t>While Iran’s advanced weapons do not measure up</w:t>
      </w:r>
      <w:r w:rsidRPr="002663FA">
        <w:rPr>
          <w:sz w:val="10"/>
        </w:rPr>
        <w:t xml:space="preserve"> to those of the U.S. and NATO, </w:t>
      </w:r>
      <w:r w:rsidRPr="002663FA">
        <w:rPr>
          <w:u w:val="single"/>
        </w:rPr>
        <w:t>Iranian forces would be in a position to inflict substantial losses</w:t>
      </w:r>
      <w:r w:rsidRPr="002663FA">
        <w:rPr>
          <w:sz w:val="10"/>
        </w:rPr>
        <w:t xml:space="preserve"> to coalition forces in a conventional war theater, on the ground in Iraq or Afghanistan. Iranian ground troops and tanks in December 2009 crossed the border into Iraq without being confronted or challenged by allied forces and occupied a disputed territory in the East Maysan oil field.</w:t>
      </w:r>
    </w:p>
    <w:p w14:paraId="1285C80D" w14:textId="77777777" w:rsidR="00CE5195" w:rsidRPr="002663FA" w:rsidRDefault="00CE5195" w:rsidP="00CE5195">
      <w:pPr>
        <w:rPr>
          <w:sz w:val="14"/>
          <w:szCs w:val="14"/>
        </w:rPr>
      </w:pPr>
      <w:r w:rsidRPr="002663FA">
        <w:rPr>
          <w:sz w:val="14"/>
          <w:szCs w:val="14"/>
        </w:rPr>
        <w:t>Even in the event of an effective Blitzkrieg, which targets Iran’s military facilities, its communications systems etc., through massive aerial bombing, using cruise missiles, conventional bunker buster bombs and tactical nuclear weapons, a war with Iran, once initiated, could eventually lead into a ground war. This is something which U.S. military planners have no doubt contemplated in their simulated war scenarios.</w:t>
      </w:r>
    </w:p>
    <w:p w14:paraId="31585697" w14:textId="77777777" w:rsidR="00CE5195" w:rsidRPr="002663FA" w:rsidRDefault="00CE5195" w:rsidP="00CE5195">
      <w:pPr>
        <w:rPr>
          <w:sz w:val="14"/>
          <w:szCs w:val="14"/>
        </w:rPr>
      </w:pPr>
      <w:r w:rsidRPr="002663FA">
        <w:rPr>
          <w:sz w:val="14"/>
          <w:szCs w:val="14"/>
        </w:rPr>
        <w:t>An operation of this nature would result in significant military and civilian casualties, particularly if nuclear weapons are used.</w:t>
      </w:r>
    </w:p>
    <w:p w14:paraId="24FEBDB7" w14:textId="77777777" w:rsidR="00CE5195" w:rsidRPr="002663FA" w:rsidRDefault="00CE5195" w:rsidP="00CE5195">
      <w:pPr>
        <w:rPr>
          <w:sz w:val="10"/>
        </w:rPr>
      </w:pPr>
      <w:r w:rsidRPr="002663FA">
        <w:rPr>
          <w:sz w:val="10"/>
        </w:rPr>
        <w:lastRenderedPageBreak/>
        <w:t xml:space="preserve">Within a scenario of escalation, </w:t>
      </w:r>
      <w:r w:rsidRPr="002663FA">
        <w:rPr>
          <w:u w:val="single"/>
        </w:rPr>
        <w:t>Iranian troops could cross the border into Iraq and Afghanistan</w:t>
      </w:r>
      <w:r w:rsidRPr="002663FA">
        <w:rPr>
          <w:sz w:val="10"/>
        </w:rPr>
        <w:t>.</w:t>
      </w:r>
    </w:p>
    <w:p w14:paraId="5BC0EDAB" w14:textId="77777777" w:rsidR="00CE5195" w:rsidRPr="002663FA" w:rsidRDefault="00CE5195" w:rsidP="00CE5195">
      <w:pPr>
        <w:rPr>
          <w:sz w:val="10"/>
        </w:rPr>
      </w:pPr>
      <w:r w:rsidRPr="002663FA">
        <w:rPr>
          <w:u w:val="single"/>
        </w:rPr>
        <w:t>In turn, military escalation using nuclear weapons could lead us into</w:t>
      </w:r>
      <w:r w:rsidRPr="002663FA">
        <w:rPr>
          <w:sz w:val="10"/>
        </w:rPr>
        <w:t xml:space="preserve"> a </w:t>
      </w:r>
      <w:r w:rsidRPr="002663FA">
        <w:rPr>
          <w:u w:val="single"/>
        </w:rPr>
        <w:t>World War III</w:t>
      </w:r>
      <w:r w:rsidRPr="002663FA">
        <w:rPr>
          <w:sz w:val="10"/>
        </w:rPr>
        <w:t xml:space="preserve"> scenario, </w:t>
      </w:r>
      <w:r w:rsidRPr="002663FA">
        <w:rPr>
          <w:u w:val="single"/>
        </w:rPr>
        <w:t>extending beyond the Middle-East</w:t>
      </w:r>
      <w:r w:rsidRPr="002663FA">
        <w:rPr>
          <w:sz w:val="10"/>
        </w:rPr>
        <w:t xml:space="preserve"> – Central Asian region.</w:t>
      </w:r>
    </w:p>
    <w:p w14:paraId="136AB14F" w14:textId="77777777" w:rsidR="00CE5195" w:rsidRPr="002663FA" w:rsidRDefault="00CE5195" w:rsidP="00CE5195">
      <w:pPr>
        <w:rPr>
          <w:sz w:val="10"/>
        </w:rPr>
      </w:pPr>
      <w:r w:rsidRPr="002663FA">
        <w:rPr>
          <w:sz w:val="10"/>
        </w:rPr>
        <w:t xml:space="preserve">In a very real sense, </w:t>
      </w:r>
      <w:r w:rsidRPr="002663FA">
        <w:rPr>
          <w:u w:val="single"/>
        </w:rPr>
        <w:t>this</w:t>
      </w:r>
      <w:r w:rsidRPr="002663FA">
        <w:rPr>
          <w:sz w:val="10"/>
        </w:rPr>
        <w:t xml:space="preserve"> military project, which has been on the Pentagon’s drawing board for more than ten years, </w:t>
      </w:r>
      <w:r w:rsidRPr="002663FA">
        <w:rPr>
          <w:u w:val="single"/>
        </w:rPr>
        <w:t>threatens the future of humanity</w:t>
      </w:r>
      <w:r w:rsidRPr="002663FA">
        <w:rPr>
          <w:sz w:val="10"/>
        </w:rPr>
        <w:t>.</w:t>
      </w:r>
    </w:p>
    <w:p w14:paraId="7F20E4A9" w14:textId="77777777" w:rsidR="00CE5195" w:rsidRDefault="00CE5195" w:rsidP="00CE5195"/>
    <w:p w14:paraId="2BF113BE" w14:textId="77777777" w:rsidR="00CE5195" w:rsidRDefault="00CE5195" w:rsidP="00CE5195"/>
    <w:p w14:paraId="5A8F2CAC" w14:textId="77777777" w:rsidR="00CE5195" w:rsidRDefault="00CE5195" w:rsidP="00CE5195">
      <w:pPr>
        <w:pStyle w:val="Heading4"/>
      </w:pPr>
      <w:r>
        <w:t>North Korea conflict quickly escalates to nuclear and biological weapons</w:t>
      </w:r>
    </w:p>
    <w:p w14:paraId="41B1BBB8" w14:textId="77777777" w:rsidR="00CE5195" w:rsidRPr="00E538DA" w:rsidRDefault="00CE5195" w:rsidP="00CE5195">
      <w:pPr>
        <w:rPr>
          <w:sz w:val="14"/>
          <w:szCs w:val="14"/>
        </w:rPr>
      </w:pPr>
      <w:r w:rsidRPr="00E538DA">
        <w:rPr>
          <w:rStyle w:val="Style13ptBold"/>
        </w:rPr>
        <w:t>DREAZEN 2018</w:t>
      </w:r>
      <w:r>
        <w:t xml:space="preserve"> </w:t>
      </w:r>
      <w:r w:rsidRPr="00E538DA">
        <w:rPr>
          <w:sz w:val="14"/>
          <w:szCs w:val="14"/>
        </w:rPr>
        <w:t>(Yochi, Former Deputy Managing Editor, Foreign, for Vox, “Here’s what war with North Korea would look like ,” Vox, Feb 8, https://www.vox.com/world/2018/2/7/16974772/north-korea-war-trump-kim-nuclear-weapon)</w:t>
      </w:r>
    </w:p>
    <w:p w14:paraId="5A7B57A3" w14:textId="77777777" w:rsidR="00CE5195" w:rsidRPr="009835AF" w:rsidRDefault="00CE5195" w:rsidP="00CE5195">
      <w:pPr>
        <w:rPr>
          <w:sz w:val="8"/>
        </w:rPr>
      </w:pPr>
      <w:r w:rsidRPr="009835AF">
        <w:rPr>
          <w:sz w:val="8"/>
        </w:rPr>
        <w:t xml:space="preserve">The consensus view is that </w:t>
      </w:r>
      <w:r w:rsidRPr="009835AF">
        <w:rPr>
          <w:u w:val="single"/>
        </w:rPr>
        <w:t>Kim would try to level the playing field by using</w:t>
      </w:r>
      <w:r w:rsidRPr="009835AF">
        <w:rPr>
          <w:sz w:val="8"/>
        </w:rPr>
        <w:t xml:space="preserve"> his vast arsenal of </w:t>
      </w:r>
      <w:r w:rsidRPr="009835AF">
        <w:rPr>
          <w:u w:val="single"/>
        </w:rPr>
        <w:t>chemical weapons</w:t>
      </w:r>
      <w:r w:rsidRPr="009835AF">
        <w:rPr>
          <w:sz w:val="8"/>
        </w:rPr>
        <w:t>, which is believed to be the biggest and most technologically advanced in the world. (Kim is estimated to have between 2,500 and 5,000 metric tons of deadly nerve agents like sarin, which can cause paralysis and, ultimately, death.)</w:t>
      </w:r>
    </w:p>
    <w:p w14:paraId="48DDE13B" w14:textId="77777777" w:rsidR="00CE5195" w:rsidRPr="009835AF" w:rsidRDefault="00CE5195" w:rsidP="00CE5195">
      <w:pPr>
        <w:rPr>
          <w:sz w:val="8"/>
        </w:rPr>
      </w:pPr>
      <w:r w:rsidRPr="009835AF">
        <w:rPr>
          <w:sz w:val="8"/>
        </w:rPr>
        <w:t xml:space="preserve">With so many artillery pieces and rocket launchers trained on Seoul, Kim has the ability to quickly blanket the densely packed city with huge amounts of nerve agents. The human toll would be staggeringly high: The military historian Reid Kirby estimated last June that a sustained </w:t>
      </w:r>
      <w:r w:rsidRPr="009835AF">
        <w:rPr>
          <w:u w:val="single"/>
        </w:rPr>
        <w:t>sarin</w:t>
      </w:r>
      <w:r w:rsidRPr="009835AF">
        <w:rPr>
          <w:sz w:val="8"/>
        </w:rPr>
        <w:t xml:space="preserve"> attack </w:t>
      </w:r>
      <w:r w:rsidRPr="009835AF">
        <w:rPr>
          <w:u w:val="single"/>
        </w:rPr>
        <w:t>could kill</w:t>
      </w:r>
      <w:r w:rsidRPr="009835AF">
        <w:rPr>
          <w:sz w:val="8"/>
        </w:rPr>
        <w:t xml:space="preserve"> up to </w:t>
      </w:r>
      <w:r w:rsidRPr="009835AF">
        <w:rPr>
          <w:u w:val="single"/>
        </w:rPr>
        <w:t>2.5 million people in Seoul alone</w:t>
      </w:r>
      <w:r w:rsidRPr="009835AF">
        <w:rPr>
          <w:sz w:val="8"/>
        </w:rPr>
        <w:t xml:space="preserve">, while injuring nearly 7 million more. Men, women, and children would very literally choke to death in the streets of one of the world’s wealthiest and most vibrant cities. It would be mass murder on a scale rarely seen in human history. </w:t>
      </w:r>
    </w:p>
    <w:p w14:paraId="0316662F" w14:textId="77777777" w:rsidR="00CE5195" w:rsidRPr="001F5BFF" w:rsidRDefault="00CE5195" w:rsidP="00CE5195">
      <w:pPr>
        <w:rPr>
          <w:sz w:val="8"/>
          <w:szCs w:val="8"/>
        </w:rPr>
      </w:pPr>
      <w:r w:rsidRPr="001F5BFF">
        <w:rPr>
          <w:sz w:val="8"/>
          <w:szCs w:val="8"/>
        </w:rPr>
        <w:t>Kim also has large quantities of VX, an even deadlier chemical weapon, and has already shown a willingness, and ability, to use it against civilian targets abroad. Last February, two women trained by North Korean intelligence agents walked up to Kim’s estranged half-brother Kim Jong Nam, while the 45-year-old walked through an airport in Malaysia, and smeared his face with VX. Authorities there said he suffered a “very painful” death from his exposure to the nerve agent.</w:t>
      </w:r>
    </w:p>
    <w:p w14:paraId="0D5AD312" w14:textId="77777777" w:rsidR="00CE5195" w:rsidRPr="001F5BFF" w:rsidRDefault="00CE5195" w:rsidP="00CE5195">
      <w:pPr>
        <w:rPr>
          <w:sz w:val="8"/>
          <w:szCs w:val="8"/>
        </w:rPr>
      </w:pPr>
      <w:r w:rsidRPr="001F5BFF">
        <w:rPr>
          <w:sz w:val="8"/>
          <w:szCs w:val="8"/>
        </w:rPr>
        <w:t>Retired Lt. Gen. Chip Gregson, the Pentagon’s top Asia official from 2009 to 2011, says the attack was a vivid illustration of the North Korean chemical weapons program’s technological sophistication — and of what may face US and South Korean troops if war were to break out.</w:t>
      </w:r>
    </w:p>
    <w:p w14:paraId="706023A5" w14:textId="77777777" w:rsidR="00CE5195" w:rsidRPr="001F5BFF" w:rsidRDefault="00CE5195" w:rsidP="00CE5195">
      <w:pPr>
        <w:rPr>
          <w:sz w:val="8"/>
          <w:szCs w:val="8"/>
        </w:rPr>
      </w:pPr>
      <w:r w:rsidRPr="001F5BFF">
        <w:rPr>
          <w:sz w:val="8"/>
          <w:szCs w:val="8"/>
        </w:rPr>
        <w:t>“VX is the worst of the worst,” Gregson told me. “It’s a crowd killer. It’s odorless, colorless, and doesn’t dissipate quickly. The fact that they were able to use it so precisely — to kill only one person and not even injure the two handlers — indicates a high degree of technical skill and a clear willingness to use a weapon of mass destruction against civilian targets. That needs to be factored into the equation when we think about what Kim would do to preempt an attack or retaliate for one.”</w:t>
      </w:r>
    </w:p>
    <w:p w14:paraId="33445413" w14:textId="77777777" w:rsidR="00CE5195" w:rsidRPr="001F5BFF" w:rsidRDefault="00CE5195" w:rsidP="00CE5195">
      <w:pPr>
        <w:rPr>
          <w:sz w:val="8"/>
          <w:szCs w:val="8"/>
        </w:rPr>
      </w:pPr>
      <w:r w:rsidRPr="001F5BFF">
        <w:rPr>
          <w:sz w:val="8"/>
          <w:szCs w:val="8"/>
        </w:rPr>
        <w:t>The Pentagon already assumes that its airbases in and around South Korea would be among the first places Kim tried to hit with chemical weapons like sarin. US military officials don’t think North Korea would necessarily succeed in killing many of the pilots and other troops stationed there, all of whom are equipped with gas masks and other protective gear. But they worry an attack could nevertheless make it significantly harder for the US to launch air raids against the North by causing panic and chaos on the bases that house the American warplanes, bombers, and troops.</w:t>
      </w:r>
    </w:p>
    <w:p w14:paraId="5F5A1C5D" w14:textId="77777777" w:rsidR="00CE5195" w:rsidRPr="001F5BFF" w:rsidRDefault="00CE5195" w:rsidP="00CE5195">
      <w:pPr>
        <w:rPr>
          <w:sz w:val="8"/>
          <w:szCs w:val="8"/>
        </w:rPr>
      </w:pPr>
      <w:r w:rsidRPr="001F5BFF">
        <w:rPr>
          <w:sz w:val="8"/>
          <w:szCs w:val="8"/>
        </w:rPr>
        <w:t>Retired Air Force Lt. Gen. Jan-Marc Jouas, the former deputy commander of US forces in South Korea, said the initial phases of any offensive against North Korea depend on American and South Korean planes being able to hit Kim’s nuclear facilities, military bases, chemical and biological weapons caches, radar systems, and missile defense arrays.</w:t>
      </w:r>
    </w:p>
    <w:p w14:paraId="1EFF1638" w14:textId="77777777" w:rsidR="00CE5195" w:rsidRPr="001F5BFF" w:rsidRDefault="00CE5195" w:rsidP="00CE5195">
      <w:pPr>
        <w:rPr>
          <w:sz w:val="8"/>
          <w:szCs w:val="8"/>
        </w:rPr>
      </w:pPr>
      <w:r w:rsidRPr="001F5BFF">
        <w:rPr>
          <w:sz w:val="8"/>
          <w:szCs w:val="8"/>
        </w:rPr>
        <w:t>The air campaign — which would dwarf the “shock and awe” of the Iraq War in size and scope — would be designed to decimate North Korea’s ground forces and destroy the thousands of artillery pieces trained on the South Korean capital before they could be used to level Seoul.</w:t>
      </w:r>
    </w:p>
    <w:p w14:paraId="3B04348A" w14:textId="77777777" w:rsidR="00CE5195" w:rsidRPr="001F5BFF" w:rsidRDefault="00CE5195" w:rsidP="00CE5195">
      <w:pPr>
        <w:rPr>
          <w:sz w:val="8"/>
          <w:szCs w:val="8"/>
        </w:rPr>
      </w:pPr>
      <w:r w:rsidRPr="001F5BFF">
        <w:rPr>
          <w:sz w:val="8"/>
          <w:szCs w:val="8"/>
        </w:rPr>
        <w:t>Danush Parvaneh/Vox; AP Images</w:t>
      </w:r>
    </w:p>
    <w:p w14:paraId="2B6075F0" w14:textId="77777777" w:rsidR="00CE5195" w:rsidRPr="001F5BFF" w:rsidRDefault="00CE5195" w:rsidP="00CE5195">
      <w:pPr>
        <w:rPr>
          <w:sz w:val="8"/>
          <w:szCs w:val="8"/>
        </w:rPr>
      </w:pPr>
      <w:r w:rsidRPr="001F5BFF">
        <w:rPr>
          <w:sz w:val="8"/>
          <w:szCs w:val="8"/>
        </w:rPr>
        <w:t>Washington would also try to kill senior North Korean military commanders and government officials, including Kim. (So-called “decapitation” strikes are part of the current US and South Korean war plan for a conflict with North Korea, OPLAN 5015, which explicitly talks about targeting the country’s top leadership.)</w:t>
      </w:r>
    </w:p>
    <w:p w14:paraId="2E994FEE" w14:textId="77777777" w:rsidR="00CE5195" w:rsidRPr="001F5BFF" w:rsidRDefault="00CE5195" w:rsidP="00CE5195">
      <w:pPr>
        <w:rPr>
          <w:sz w:val="8"/>
          <w:szCs w:val="8"/>
        </w:rPr>
      </w:pPr>
      <w:r w:rsidRPr="001F5BFF">
        <w:rPr>
          <w:sz w:val="8"/>
          <w:szCs w:val="8"/>
        </w:rPr>
        <w:t>“Air power is dependent on the number of sorties that can be flown,” Jouas told me, using the military’s term for an individual air combat mission. “And it’s a lot harder to generate sorties if your airfield is under attack.”</w:t>
      </w:r>
    </w:p>
    <w:p w14:paraId="4A9C2BD6" w14:textId="77777777" w:rsidR="00CE5195" w:rsidRPr="001F5BFF" w:rsidRDefault="00CE5195" w:rsidP="00CE5195">
      <w:pPr>
        <w:rPr>
          <w:sz w:val="8"/>
          <w:szCs w:val="8"/>
        </w:rPr>
      </w:pPr>
      <w:r w:rsidRPr="001F5BFF">
        <w:rPr>
          <w:sz w:val="8"/>
          <w:szCs w:val="8"/>
        </w:rPr>
        <w:t>Jouas said Air Force personnel conduct chemical weapons drills where they practice doing their jobs in gas masks and other equipment they’d wear if the bases were under actual attack. They try to game out all the various ways North Korea could hit the facilities, and to prepare accordingly. It isn’t easy.</w:t>
      </w:r>
    </w:p>
    <w:p w14:paraId="644A8A6E" w14:textId="77777777" w:rsidR="00CE5195" w:rsidRPr="001F5BFF" w:rsidRDefault="00CE5195" w:rsidP="00CE5195">
      <w:pPr>
        <w:rPr>
          <w:sz w:val="8"/>
          <w:szCs w:val="8"/>
        </w:rPr>
      </w:pPr>
      <w:r w:rsidRPr="001F5BFF">
        <w:rPr>
          <w:sz w:val="8"/>
          <w:szCs w:val="8"/>
        </w:rPr>
        <w:t>“We anticipate conventional attacks, we anticipate chemical attacks, we anticipate cyberattacks, and we anticipate North Korean special operations forces being inserted into the bases,” he told me. “We’d still be able to fly — and to ultimately defeat North Korea — but there would be an unquestionable impact on our operations.”</w:t>
      </w:r>
    </w:p>
    <w:p w14:paraId="1AAD8810" w14:textId="77777777" w:rsidR="00CE5195" w:rsidRPr="001F5BFF" w:rsidRDefault="00CE5195" w:rsidP="00CE5195">
      <w:pPr>
        <w:rPr>
          <w:sz w:val="8"/>
          <w:szCs w:val="8"/>
        </w:rPr>
      </w:pPr>
      <w:r w:rsidRPr="001F5BFF">
        <w:rPr>
          <w:sz w:val="8"/>
          <w:szCs w:val="8"/>
        </w:rPr>
        <w:t>Gregson thinks Kim wouldn’t only use his chemical weapons against military targets in South Korea. The Pentagon has a sizable military presence in neighboring Japan, and the island of Guam is a US territory that is home to more than 163,000 American citizens. Both are well within range of Kim’s missiles and rockets — and Gregson expects both would be hit.</w:t>
      </w:r>
    </w:p>
    <w:p w14:paraId="0E498916" w14:textId="77777777" w:rsidR="00CE5195" w:rsidRPr="001F5BFF" w:rsidRDefault="00CE5195" w:rsidP="00CE5195">
      <w:pPr>
        <w:rPr>
          <w:sz w:val="8"/>
          <w:szCs w:val="8"/>
        </w:rPr>
      </w:pPr>
      <w:r w:rsidRPr="001F5BFF">
        <w:rPr>
          <w:sz w:val="8"/>
          <w:szCs w:val="8"/>
        </w:rPr>
        <w:t>NORTH KOREA WOULD USE NUCLEAR WEAPONS AT THE BEGINNING OF A WAR — NOT AT THE END</w:t>
      </w:r>
    </w:p>
    <w:p w14:paraId="361CB81B" w14:textId="77777777" w:rsidR="00CE5195" w:rsidRPr="001F5BFF" w:rsidRDefault="00CE5195" w:rsidP="00CE5195">
      <w:pPr>
        <w:rPr>
          <w:sz w:val="8"/>
          <w:szCs w:val="8"/>
        </w:rPr>
      </w:pPr>
      <w:r w:rsidRPr="001F5BFF">
        <w:rPr>
          <w:sz w:val="8"/>
          <w:szCs w:val="8"/>
        </w:rPr>
        <w:t>Andrew Weber, formerly the assistant secretary of defense for nuclear, chemical, and biological defense programs, told me that the US and South Korea would also need to be prepared for Kim to use biological weapons against both military and civilian targets.</w:t>
      </w:r>
    </w:p>
    <w:p w14:paraId="06CFB69C" w14:textId="77777777" w:rsidR="00CE5195" w:rsidRPr="001F5BFF" w:rsidRDefault="00CE5195" w:rsidP="00CE5195">
      <w:pPr>
        <w:rPr>
          <w:sz w:val="8"/>
        </w:rPr>
      </w:pPr>
      <w:r w:rsidRPr="001F5BFF">
        <w:rPr>
          <w:u w:val="single"/>
        </w:rPr>
        <w:t>North Korea’s arsenal is thought to include smallpox</w:t>
      </w:r>
      <w:r w:rsidRPr="001F5BFF">
        <w:rPr>
          <w:sz w:val="8"/>
        </w:rPr>
        <w:t xml:space="preserve">, yellow fever, anthrax, hemorrhagic fever, </w:t>
      </w:r>
      <w:r w:rsidRPr="001F5BFF">
        <w:rPr>
          <w:u w:val="single"/>
        </w:rPr>
        <w:t>and</w:t>
      </w:r>
      <w:r w:rsidRPr="001F5BFF">
        <w:rPr>
          <w:sz w:val="8"/>
        </w:rPr>
        <w:t xml:space="preserve"> even </w:t>
      </w:r>
      <w:r w:rsidRPr="001F5BFF">
        <w:rPr>
          <w:u w:val="single"/>
        </w:rPr>
        <w:t>plague</w:t>
      </w:r>
      <w:r w:rsidRPr="001F5BFF">
        <w:rPr>
          <w:sz w:val="8"/>
        </w:rPr>
        <w:t>. They are some of the most frightening substances on earth, and Weber expects some of them to be used against South Korean ports, airfields, and cities as a way of killing large numbers of civilians and troops while causing terror on a nationwide scale.</w:t>
      </w:r>
    </w:p>
    <w:p w14:paraId="699D2722" w14:textId="77777777" w:rsidR="00CE5195" w:rsidRPr="001F5BFF" w:rsidRDefault="00CE5195" w:rsidP="00CE5195">
      <w:pPr>
        <w:rPr>
          <w:sz w:val="8"/>
          <w:szCs w:val="8"/>
        </w:rPr>
      </w:pPr>
      <w:r w:rsidRPr="001F5BFF">
        <w:rPr>
          <w:sz w:val="8"/>
          <w:szCs w:val="8"/>
        </w:rPr>
        <w:t>“We would expect to see cocktails of fast-acting biological agents designed to stop troops in their tracks and regular infectious agents that would take more time to kill people,” he told me. “There would be a significant military impact, and a significant psychological one. It’s hard to overstate just how frightening these types of weapons are.”</w:t>
      </w:r>
    </w:p>
    <w:p w14:paraId="4CF3207D" w14:textId="77777777" w:rsidR="00CE5195" w:rsidRPr="001F5BFF" w:rsidRDefault="00CE5195" w:rsidP="00CE5195">
      <w:pPr>
        <w:rPr>
          <w:sz w:val="8"/>
          <w:szCs w:val="8"/>
        </w:rPr>
      </w:pPr>
      <w:r w:rsidRPr="001F5BFF">
        <w:rPr>
          <w:sz w:val="8"/>
          <w:szCs w:val="8"/>
        </w:rPr>
        <w:t>In an October 2017 report, researchers from Harvard’s Belfer Center noted that minute quantities of anthrax “equivalent to a few bottles of wine” could kill up to half the population of a densely populated city like Seoul. North Korea could theoretically fire missiles with payloads of anthrax or other biological weapons into South Korea, or use drones to disperse the lethal substances from the air.</w:t>
      </w:r>
    </w:p>
    <w:p w14:paraId="26322CC9" w14:textId="77777777" w:rsidR="00CE5195" w:rsidRPr="001F5BFF" w:rsidRDefault="00CE5195" w:rsidP="00CE5195">
      <w:pPr>
        <w:rPr>
          <w:sz w:val="8"/>
          <w:szCs w:val="8"/>
        </w:rPr>
      </w:pPr>
      <w:r w:rsidRPr="001F5BFF">
        <w:rPr>
          <w:sz w:val="8"/>
          <w:szCs w:val="8"/>
        </w:rPr>
        <w:t>The researchers wrote that Kim could also have some of his citizens secretly bring the weapons into the South:</w:t>
      </w:r>
    </w:p>
    <w:p w14:paraId="6DECD888" w14:textId="77777777" w:rsidR="00CE5195" w:rsidRPr="001F5BFF" w:rsidRDefault="00CE5195" w:rsidP="00CE5195">
      <w:pPr>
        <w:rPr>
          <w:sz w:val="8"/>
          <w:szCs w:val="8"/>
        </w:rPr>
      </w:pPr>
      <w:r w:rsidRPr="001F5BFF">
        <w:rPr>
          <w:sz w:val="8"/>
          <w:szCs w:val="8"/>
        </w:rPr>
        <w:t>North Korea has 200,000 special forces; even a handful of those special forces armed with BW would be enough to devastate South Korea. What is alarming about human vectors is that they do not need sophisticated training or technology to spread BW amongst the targets, and they are difficult to detect in advance of an attack. It is theoretically possible that North Korean sleeper agents disguised as cleaning and disinfection personnel could disperse BW agents with backpack sprayers. Another possibility is that North Korean agents will introduce BW into water supplies for major metropolitan areas.</w:t>
      </w:r>
    </w:p>
    <w:p w14:paraId="323BDE7B" w14:textId="77777777" w:rsidR="00CE5195" w:rsidRPr="001F5BFF" w:rsidRDefault="00CE5195" w:rsidP="00CE5195">
      <w:pPr>
        <w:rPr>
          <w:sz w:val="8"/>
          <w:szCs w:val="8"/>
        </w:rPr>
      </w:pPr>
      <w:r w:rsidRPr="001F5BFF">
        <w:rPr>
          <w:sz w:val="8"/>
          <w:szCs w:val="8"/>
        </w:rPr>
        <w:t>In 2011, Weber helped design a war game centered on a simulated North Korean biological weapons attack on the South. The exercise, Able Response, brought together hundreds of military and civilian officials from the US and South Korea. The goals were to figure out the best ways to detect an attack, identify what substance had been used, limit the spread of the virus, and then rush vaccines and other medical care to the infected to save as many lives as possible.</w:t>
      </w:r>
    </w:p>
    <w:p w14:paraId="3DD2DEF0" w14:textId="77777777" w:rsidR="00CE5195" w:rsidRPr="001F5BFF" w:rsidRDefault="00CE5195" w:rsidP="00CE5195">
      <w:pPr>
        <w:rPr>
          <w:sz w:val="8"/>
        </w:rPr>
      </w:pPr>
      <w:r w:rsidRPr="001F5BFF">
        <w:rPr>
          <w:sz w:val="8"/>
        </w:rPr>
        <w:t xml:space="preserve">The </w:t>
      </w:r>
      <w:r w:rsidRPr="001F5BFF">
        <w:rPr>
          <w:u w:val="single"/>
        </w:rPr>
        <w:t>exercises led to concrete policy changes</w:t>
      </w:r>
      <w:r w:rsidRPr="001F5BFF">
        <w:rPr>
          <w:sz w:val="8"/>
        </w:rPr>
        <w:t>, including closer coordination between the South Korean military and the country’s public health system. US bases in South Korea received new environmental surveillance systems designed to quickly detect the presence of a biological agent. All US troops in South Korea are vaccinated against anthrax and smallpox (South Korean troops aren’t, to the consternation of Weber and other US officials).</w:t>
      </w:r>
    </w:p>
    <w:p w14:paraId="5DBF7740" w14:textId="77777777" w:rsidR="00CE5195" w:rsidRPr="001F5BFF" w:rsidRDefault="00CE5195" w:rsidP="00CE5195">
      <w:pPr>
        <w:rPr>
          <w:sz w:val="8"/>
        </w:rPr>
      </w:pPr>
      <w:r w:rsidRPr="001F5BFF">
        <w:rPr>
          <w:u w:val="single"/>
        </w:rPr>
        <w:lastRenderedPageBreak/>
        <w:t>Still</w:t>
      </w:r>
      <w:r w:rsidRPr="001F5BFF">
        <w:rPr>
          <w:sz w:val="8"/>
        </w:rPr>
        <w:t xml:space="preserve">, Weber said his </w:t>
      </w:r>
      <w:r w:rsidRPr="001F5BFF">
        <w:rPr>
          <w:u w:val="single"/>
        </w:rPr>
        <w:t>main takeaway was the near impossibility of preventing biological weapons from killing an astonishing number of people</w:t>
      </w:r>
      <w:r w:rsidRPr="001F5BFF">
        <w:rPr>
          <w:sz w:val="8"/>
        </w:rPr>
        <w:t>. The death toll in each year’s exercise was often close to a million. In some cases, it was significantly higher because the infection spread to Japan or other nearby countries.</w:t>
      </w:r>
    </w:p>
    <w:p w14:paraId="154EB8D4" w14:textId="77777777" w:rsidR="00CE5195" w:rsidRPr="001F5BFF" w:rsidRDefault="00CE5195" w:rsidP="00CE5195">
      <w:pPr>
        <w:rPr>
          <w:sz w:val="8"/>
        </w:rPr>
      </w:pPr>
      <w:r w:rsidRPr="001F5BFF">
        <w:rPr>
          <w:sz w:val="8"/>
        </w:rPr>
        <w:t>“</w:t>
      </w:r>
      <w:r w:rsidRPr="001F5BFF">
        <w:rPr>
          <w:u w:val="single"/>
        </w:rPr>
        <w:t>It only takes one or two people to deliver bioweapons, and tiny quantities</w:t>
      </w:r>
      <w:r w:rsidRPr="001F5BFF">
        <w:rPr>
          <w:sz w:val="8"/>
        </w:rPr>
        <w:t xml:space="preserve"> of a bacteria or virus can </w:t>
      </w:r>
      <w:r w:rsidRPr="001F5BFF">
        <w:rPr>
          <w:u w:val="single"/>
        </w:rPr>
        <w:t>cause</w:t>
      </w:r>
      <w:r w:rsidRPr="001F5BFF">
        <w:rPr>
          <w:sz w:val="8"/>
        </w:rPr>
        <w:t xml:space="preserve"> a </w:t>
      </w:r>
      <w:r w:rsidRPr="001F5BFF">
        <w:rPr>
          <w:u w:val="single"/>
        </w:rPr>
        <w:t>massive</w:t>
      </w:r>
      <w:r w:rsidRPr="001F5BFF">
        <w:rPr>
          <w:sz w:val="8"/>
        </w:rPr>
        <w:t xml:space="preserve"> number of </w:t>
      </w:r>
      <w:r w:rsidRPr="001F5BFF">
        <w:rPr>
          <w:u w:val="single"/>
        </w:rPr>
        <w:t>casualties</w:t>
      </w:r>
      <w:r w:rsidRPr="001F5BFF">
        <w:rPr>
          <w:sz w:val="8"/>
        </w:rPr>
        <w:t>,” he told me. “</w:t>
      </w:r>
      <w:r w:rsidRPr="001F5BFF">
        <w:rPr>
          <w:u w:val="single"/>
        </w:rPr>
        <w:t>You wouldn’t need a missile. You’d need a backpack</w:t>
      </w:r>
      <w:r w:rsidRPr="001F5BFF">
        <w:rPr>
          <w:sz w:val="8"/>
        </w:rPr>
        <w:t>.”</w:t>
      </w:r>
    </w:p>
    <w:p w14:paraId="08156A0C" w14:textId="77777777" w:rsidR="00CE5195" w:rsidRPr="001F5BFF" w:rsidRDefault="00CE5195" w:rsidP="00CE5195">
      <w:pPr>
        <w:rPr>
          <w:sz w:val="8"/>
          <w:szCs w:val="8"/>
        </w:rPr>
      </w:pPr>
      <w:r w:rsidRPr="001F5BFF">
        <w:rPr>
          <w:sz w:val="8"/>
          <w:szCs w:val="8"/>
        </w:rPr>
        <w:t>Joe Wilson for Vox</w:t>
      </w:r>
    </w:p>
    <w:p w14:paraId="3891F759" w14:textId="77777777" w:rsidR="00CE5195" w:rsidRPr="001F5BFF" w:rsidRDefault="00CE5195" w:rsidP="00CE5195">
      <w:pPr>
        <w:rPr>
          <w:sz w:val="8"/>
          <w:szCs w:val="8"/>
        </w:rPr>
      </w:pPr>
      <w:r w:rsidRPr="001F5BFF">
        <w:rPr>
          <w:sz w:val="8"/>
          <w:szCs w:val="8"/>
        </w:rPr>
        <w:t>The scary logic behind a North Korean nuclear attack</w:t>
      </w:r>
    </w:p>
    <w:p w14:paraId="52CAD285" w14:textId="77777777" w:rsidR="00CE5195" w:rsidRPr="001F5BFF" w:rsidRDefault="00CE5195" w:rsidP="00CE5195">
      <w:pPr>
        <w:rPr>
          <w:sz w:val="8"/>
          <w:szCs w:val="8"/>
        </w:rPr>
      </w:pPr>
      <w:r w:rsidRPr="001F5BFF">
        <w:rPr>
          <w:sz w:val="8"/>
          <w:szCs w:val="8"/>
        </w:rPr>
        <w:t>There’s a giant question that looms over any discussion of North Korea’s growing arsenal of nuclear weapons: Would Kim actually be willing to use one?</w:t>
      </w:r>
    </w:p>
    <w:p w14:paraId="49FB1334" w14:textId="77777777" w:rsidR="00CE5195" w:rsidRPr="009835AF" w:rsidRDefault="00CE5195" w:rsidP="00CE5195">
      <w:r w:rsidRPr="001F5BFF">
        <w:rPr>
          <w:sz w:val="8"/>
          <w:szCs w:val="8"/>
        </w:rPr>
        <w:t>North Korea is thought to have about 50 nukes. The US, by contrast, has an astonishing 6,800 nuclear weapons (surpassed only by Russia, which has an estimated 7,000 weapons). Trump — or one of his successors — could respond to a North Korean nuclear strike by destroying every major North Korean city in a matter of hours.</w:t>
      </w:r>
    </w:p>
    <w:p w14:paraId="401C9865" w14:textId="77777777" w:rsidR="00CE5195" w:rsidRPr="00E538DA" w:rsidRDefault="00CE5195" w:rsidP="00CE5195">
      <w:pPr>
        <w:rPr>
          <w:sz w:val="10"/>
        </w:rPr>
      </w:pPr>
      <w:r w:rsidRPr="00E538DA">
        <w:rPr>
          <w:u w:val="single"/>
        </w:rPr>
        <w:t>Experts</w:t>
      </w:r>
      <w:r w:rsidRPr="00E538DA">
        <w:rPr>
          <w:sz w:val="10"/>
        </w:rPr>
        <w:t xml:space="preserve"> inside and outside the US government who study North Korea say that Kim is a rational leader with a singular focus on maintaining control of his country. They don’t think he’s stupid, or suicidal. And </w:t>
      </w:r>
      <w:r w:rsidRPr="00E538DA">
        <w:rPr>
          <w:u w:val="single"/>
        </w:rPr>
        <w:t>for a long time</w:t>
      </w:r>
      <w:r w:rsidRPr="00E538DA">
        <w:rPr>
          <w:sz w:val="10"/>
        </w:rPr>
        <w:t xml:space="preserve">, they </w:t>
      </w:r>
      <w:r w:rsidRPr="00E538DA">
        <w:rPr>
          <w:u w:val="single"/>
        </w:rPr>
        <w:t>believed</w:t>
      </w:r>
      <w:r w:rsidRPr="00E538DA">
        <w:rPr>
          <w:sz w:val="10"/>
        </w:rPr>
        <w:t xml:space="preserve"> that </w:t>
      </w:r>
      <w:r w:rsidRPr="00E538DA">
        <w:rPr>
          <w:u w:val="single"/>
        </w:rPr>
        <w:t>Kim would only use</w:t>
      </w:r>
      <w:r w:rsidRPr="00E538DA">
        <w:rPr>
          <w:sz w:val="10"/>
        </w:rPr>
        <w:t xml:space="preserve"> his </w:t>
      </w:r>
      <w:r w:rsidRPr="00E538DA">
        <w:rPr>
          <w:u w:val="single"/>
        </w:rPr>
        <w:t>nuclear weapons if he were facing military defeat</w:t>
      </w:r>
      <w:r w:rsidRPr="00E538DA">
        <w:rPr>
          <w:sz w:val="10"/>
        </w:rPr>
        <w:t xml:space="preserve"> and the imminent collapse of his government. It would be the last gasp of a dying regime, one determined to kill as many of its enemies as possible before the end came.</w:t>
      </w:r>
    </w:p>
    <w:p w14:paraId="240F20C0" w14:textId="77777777" w:rsidR="00CE5195" w:rsidRPr="00E538DA" w:rsidRDefault="00CE5195" w:rsidP="00CE5195">
      <w:pPr>
        <w:rPr>
          <w:sz w:val="10"/>
        </w:rPr>
      </w:pPr>
      <w:r w:rsidRPr="00E538DA">
        <w:rPr>
          <w:u w:val="single"/>
        </w:rPr>
        <w:t>Those assessments have now changed. Most</w:t>
      </w:r>
      <w:r w:rsidRPr="00E538DA">
        <w:rPr>
          <w:sz w:val="10"/>
        </w:rPr>
        <w:t xml:space="preserve"> of the </w:t>
      </w:r>
      <w:r w:rsidRPr="00E538DA">
        <w:rPr>
          <w:u w:val="single"/>
        </w:rPr>
        <w:t>experts</w:t>
      </w:r>
      <w:r w:rsidRPr="00E538DA">
        <w:rPr>
          <w:sz w:val="10"/>
        </w:rPr>
        <w:t xml:space="preserve"> I spoke to </w:t>
      </w:r>
      <w:r w:rsidRPr="00E538DA">
        <w:rPr>
          <w:u w:val="single"/>
        </w:rPr>
        <w:t>believe North Korea would use nuclear weapons at the beginning of a war</w:t>
      </w:r>
      <w:r w:rsidRPr="00E538DA">
        <w:rPr>
          <w:sz w:val="10"/>
        </w:rPr>
        <w:t xml:space="preserve"> — not at the end. And </w:t>
      </w:r>
      <w:r w:rsidRPr="00E538DA">
        <w:rPr>
          <w:szCs w:val="44"/>
          <w:u w:val="single"/>
        </w:rPr>
        <w:t>most of them believe Kim would be making a rational decision</w:t>
      </w:r>
      <w:r w:rsidRPr="00E538DA">
        <w:rPr>
          <w:sz w:val="10"/>
        </w:rPr>
        <w:t>, not a crazy or suicidal one, if he gave the launch order.</w:t>
      </w:r>
    </w:p>
    <w:p w14:paraId="73683938" w14:textId="77777777" w:rsidR="00CE5195" w:rsidRPr="00E538DA" w:rsidRDefault="00CE5195" w:rsidP="00CE5195">
      <w:pPr>
        <w:rPr>
          <w:sz w:val="12"/>
          <w:szCs w:val="12"/>
        </w:rPr>
      </w:pPr>
      <w:r w:rsidRPr="00E538DA">
        <w:rPr>
          <w:sz w:val="12"/>
          <w:szCs w:val="12"/>
        </w:rPr>
        <w:t>One of the best explanations for why came from Bennett, the RAND researcher. He’s made more than 100 trips to the Korean Peninsula and interviewed an array of North Korean defectors. He also jokes that he’s “kinda, sorta” made it into North Korea itself, including once walking through a newly discovered tunnel that North Korean troops had dug beneath the Demilitarized Zone that separates North and South Korea. He remembers that the walls were covered with graffiti praising Kim.</w:t>
      </w:r>
    </w:p>
    <w:p w14:paraId="00680086" w14:textId="77777777" w:rsidR="00CE5195" w:rsidRPr="00E538DA" w:rsidRDefault="00CE5195" w:rsidP="00CE5195">
      <w:pPr>
        <w:rPr>
          <w:sz w:val="12"/>
          <w:szCs w:val="12"/>
        </w:rPr>
      </w:pPr>
      <w:r w:rsidRPr="00E538DA">
        <w:rPr>
          <w:sz w:val="12"/>
          <w:szCs w:val="12"/>
        </w:rPr>
        <w:t>Bennett began his career at RAND during the height of the Cold War and believes it’s impossible to understand why Kim would go nuclear without also understanding why Soviet leaders were prepared to do so.</w:t>
      </w:r>
    </w:p>
    <w:p w14:paraId="30E8CCCD" w14:textId="77777777" w:rsidR="00CE5195" w:rsidRPr="00E538DA" w:rsidRDefault="00CE5195" w:rsidP="00CE5195">
      <w:pPr>
        <w:rPr>
          <w:sz w:val="8"/>
        </w:rPr>
      </w:pPr>
      <w:r w:rsidRPr="00E538DA">
        <w:rPr>
          <w:sz w:val="8"/>
        </w:rPr>
        <w:t xml:space="preserve">“In the Cold War, we specifically talked about a logic called ‘use them or lose them,’ which referred to the fact that the Soviet Union understood that the first goal of an American preemptive attack would be to knock out their nuclear weapons before they could be fired at the US,” Bennett told me. “Now think about how Kim is looking at the world. He knows that any US and South Korean strike would be designed to destroy or capture his nuclear weapons. That means </w:t>
      </w:r>
      <w:r w:rsidRPr="00E538DA">
        <w:rPr>
          <w:u w:val="single"/>
        </w:rPr>
        <w:t>he’d need to</w:t>
      </w:r>
      <w:r w:rsidRPr="00E538DA">
        <w:rPr>
          <w:sz w:val="8"/>
        </w:rPr>
        <w:t xml:space="preserve"> either </w:t>
      </w:r>
      <w:r w:rsidRPr="00E538DA">
        <w:rPr>
          <w:u w:val="single"/>
        </w:rPr>
        <w:t>use</w:t>
      </w:r>
      <w:r w:rsidRPr="00E538DA">
        <w:rPr>
          <w:sz w:val="8"/>
        </w:rPr>
        <w:t xml:space="preserve"> them </w:t>
      </w:r>
      <w:r w:rsidRPr="00E538DA">
        <w:rPr>
          <w:u w:val="single"/>
        </w:rPr>
        <w:t>early or risk losing them</w:t>
      </w:r>
      <w:r w:rsidRPr="00E538DA">
        <w:rPr>
          <w:sz w:val="8"/>
        </w:rPr>
        <w:t xml:space="preserve"> altogether.”</w:t>
      </w:r>
    </w:p>
    <w:p w14:paraId="6E05B02F" w14:textId="77777777" w:rsidR="00CE5195" w:rsidRPr="00E538DA" w:rsidRDefault="00CE5195" w:rsidP="00CE5195">
      <w:pPr>
        <w:rPr>
          <w:sz w:val="6"/>
          <w:szCs w:val="6"/>
        </w:rPr>
      </w:pPr>
      <w:r w:rsidRPr="00E538DA">
        <w:rPr>
          <w:sz w:val="6"/>
          <w:szCs w:val="6"/>
        </w:rPr>
        <w:t>THE VAST BULK OF THE US TROOPS AND EQUIPMENT WOULD NEED TO COME BY BOAT</w:t>
      </w:r>
    </w:p>
    <w:p w14:paraId="6B44EFE3" w14:textId="77777777" w:rsidR="00CE5195" w:rsidRPr="00E538DA" w:rsidRDefault="00CE5195" w:rsidP="00CE5195">
      <w:pPr>
        <w:rPr>
          <w:sz w:val="6"/>
          <w:szCs w:val="6"/>
        </w:rPr>
      </w:pPr>
      <w:r w:rsidRPr="00E538DA">
        <w:rPr>
          <w:sz w:val="6"/>
          <w:szCs w:val="6"/>
        </w:rPr>
        <w:t>There’s another big-picture reason Kim might decide to go nuclear: a Cold War-era concept known as “decoupling.”</w:t>
      </w:r>
    </w:p>
    <w:p w14:paraId="4EB3B832" w14:textId="77777777" w:rsidR="00CE5195" w:rsidRPr="00E538DA" w:rsidRDefault="00CE5195" w:rsidP="00CE5195">
      <w:pPr>
        <w:rPr>
          <w:sz w:val="6"/>
          <w:szCs w:val="6"/>
        </w:rPr>
      </w:pPr>
      <w:r w:rsidRPr="00E538DA">
        <w:rPr>
          <w:sz w:val="6"/>
          <w:szCs w:val="6"/>
        </w:rPr>
        <w:t>In the 1950s, the Soviet Union was much stronger militarily than Germany, France, or the other countries of Western Europe. The US had formally committed to protecting those nations from a Soviet invasion, and Bennett told me that American military planners were prepared to use small-scale tactical nuclear weapons against the advancing Russian troops to stop the assault.</w:t>
      </w:r>
    </w:p>
    <w:p w14:paraId="5FAE432F" w14:textId="77777777" w:rsidR="00CE5195" w:rsidRPr="00E538DA" w:rsidRDefault="00CE5195" w:rsidP="00CE5195">
      <w:pPr>
        <w:rPr>
          <w:sz w:val="6"/>
          <w:szCs w:val="6"/>
        </w:rPr>
      </w:pPr>
      <w:r w:rsidRPr="00E538DA">
        <w:rPr>
          <w:sz w:val="6"/>
          <w:szCs w:val="6"/>
        </w:rPr>
        <w:t>That entire calculus began to change once the Soviet Union developed long-range nuclear missiles capable of reaching the continental US. European leaders openly wondered how far Washington would be willing to go to protect their countries from the Soviet Union given the new risks to the American homeland.</w:t>
      </w:r>
    </w:p>
    <w:p w14:paraId="3B5446EE" w14:textId="77777777" w:rsidR="00CE5195" w:rsidRPr="00E538DA" w:rsidRDefault="00CE5195" w:rsidP="00CE5195">
      <w:pPr>
        <w:rPr>
          <w:sz w:val="6"/>
          <w:szCs w:val="6"/>
        </w:rPr>
      </w:pPr>
      <w:r w:rsidRPr="00E538DA">
        <w:rPr>
          <w:sz w:val="6"/>
          <w:szCs w:val="6"/>
        </w:rPr>
        <w:t>“By the time you get to the late ’50s, the French in particular are saying, ‘Wait a minute, if the US uses nuclear weapons against Soviet ground forces in Europe, the Soviets are going to fire nuclear weapons at the US. Is the US prepared to trade New York City for Paris?’” Bennett told me.</w:t>
      </w:r>
    </w:p>
    <w:p w14:paraId="2B31DEAC" w14:textId="77777777" w:rsidR="00CE5195" w:rsidRPr="00E538DA" w:rsidRDefault="00CE5195" w:rsidP="00CE5195">
      <w:pPr>
        <w:rPr>
          <w:sz w:val="6"/>
          <w:szCs w:val="6"/>
        </w:rPr>
      </w:pPr>
      <w:r w:rsidRPr="00E538DA">
        <w:rPr>
          <w:sz w:val="6"/>
          <w:szCs w:val="6"/>
        </w:rPr>
        <w:t>That’s why North Korea’s new generation of long-range missiles capable of hitting the mainland US is such a game changer.</w:t>
      </w:r>
    </w:p>
    <w:p w14:paraId="33382787" w14:textId="77777777" w:rsidR="00CE5195" w:rsidRPr="00E538DA" w:rsidRDefault="00CE5195" w:rsidP="00CE5195">
      <w:pPr>
        <w:rPr>
          <w:sz w:val="6"/>
          <w:szCs w:val="6"/>
        </w:rPr>
      </w:pPr>
      <w:r w:rsidRPr="00E538DA">
        <w:rPr>
          <w:sz w:val="6"/>
          <w:szCs w:val="6"/>
        </w:rPr>
        <w:t>The North Korean constitution says the country’s ultimate aim is the reunification of the entire Korean Peninsula under the Kim family’s control, which would be impossible to pull off with US troops already deployed to South Korea and Washington formally committed to going to war on the South’s behalf.</w:t>
      </w:r>
    </w:p>
    <w:p w14:paraId="0C5144FB" w14:textId="77777777" w:rsidR="00CE5195" w:rsidRPr="00E538DA" w:rsidRDefault="00CE5195" w:rsidP="00CE5195">
      <w:pPr>
        <w:rPr>
          <w:sz w:val="8"/>
        </w:rPr>
      </w:pPr>
      <w:r w:rsidRPr="00E538DA">
        <w:rPr>
          <w:sz w:val="8"/>
        </w:rPr>
        <w:t xml:space="preserve">So </w:t>
      </w:r>
      <w:r w:rsidRPr="00E538DA">
        <w:rPr>
          <w:u w:val="single"/>
        </w:rPr>
        <w:t>if Kim actually wants to</w:t>
      </w:r>
      <w:r w:rsidRPr="00E538DA">
        <w:rPr>
          <w:sz w:val="8"/>
        </w:rPr>
        <w:t xml:space="preserve"> try to </w:t>
      </w:r>
      <w:r w:rsidRPr="00E538DA">
        <w:rPr>
          <w:u w:val="single"/>
        </w:rPr>
        <w:t>reunify</w:t>
      </w:r>
      <w:r w:rsidRPr="00E538DA">
        <w:rPr>
          <w:sz w:val="8"/>
        </w:rPr>
        <w:t xml:space="preserve"> the two Koreas, </w:t>
      </w:r>
      <w:r w:rsidRPr="00E538DA">
        <w:rPr>
          <w:u w:val="single"/>
        </w:rPr>
        <w:t>he needs to</w:t>
      </w:r>
      <w:r w:rsidRPr="00E538DA">
        <w:rPr>
          <w:sz w:val="8"/>
        </w:rPr>
        <w:t xml:space="preserve"> somehow </w:t>
      </w:r>
      <w:r w:rsidRPr="00E538DA">
        <w:rPr>
          <w:u w:val="single"/>
        </w:rPr>
        <w:t>break up the</w:t>
      </w:r>
      <w:r w:rsidRPr="00E538DA">
        <w:rPr>
          <w:sz w:val="8"/>
        </w:rPr>
        <w:t xml:space="preserve"> US-South Korea </w:t>
      </w:r>
      <w:r w:rsidRPr="00E538DA">
        <w:rPr>
          <w:u w:val="single"/>
        </w:rPr>
        <w:t>alliance</w:t>
      </w:r>
      <w:r w:rsidRPr="00E538DA">
        <w:rPr>
          <w:sz w:val="8"/>
        </w:rPr>
        <w:t>. If the US were no longer willing to defend Seoul, then South Korea — which has no nuclear weapons of its own — would be a lot easier to invade and defeat. But how do you break up that alliance? How do you convince the US not to come to South Korea’s defense in case of war?</w:t>
      </w:r>
    </w:p>
    <w:p w14:paraId="24D009FB" w14:textId="77777777" w:rsidR="00CE5195" w:rsidRPr="00E538DA" w:rsidRDefault="00CE5195" w:rsidP="00CE5195">
      <w:pPr>
        <w:rPr>
          <w:sz w:val="8"/>
        </w:rPr>
      </w:pPr>
      <w:r w:rsidRPr="00E538DA">
        <w:rPr>
          <w:u w:val="single"/>
        </w:rPr>
        <w:t>Being able to</w:t>
      </w:r>
      <w:r w:rsidRPr="00E538DA">
        <w:rPr>
          <w:sz w:val="8"/>
        </w:rPr>
        <w:t xml:space="preserve"> credibly threaten to </w:t>
      </w:r>
      <w:r w:rsidRPr="00E538DA">
        <w:rPr>
          <w:u w:val="single"/>
        </w:rPr>
        <w:t>destroy</w:t>
      </w:r>
      <w:r w:rsidRPr="00E538DA">
        <w:rPr>
          <w:sz w:val="8"/>
        </w:rPr>
        <w:t xml:space="preserve"> New York or </w:t>
      </w:r>
      <w:r w:rsidRPr="00E538DA">
        <w:rPr>
          <w:u w:val="single"/>
        </w:rPr>
        <w:t>Washington</w:t>
      </w:r>
      <w:r w:rsidRPr="00E538DA">
        <w:rPr>
          <w:sz w:val="8"/>
        </w:rPr>
        <w:t xml:space="preserve"> definitely </w:t>
      </w:r>
      <w:r w:rsidRPr="00E538DA">
        <w:rPr>
          <w:u w:val="single"/>
        </w:rPr>
        <w:t>helps</w:t>
      </w:r>
      <w:r w:rsidRPr="00E538DA">
        <w:rPr>
          <w:sz w:val="8"/>
        </w:rPr>
        <w:t>. Kim can now force American leaders to stop and think whether it’s really worth risking a possible nuclear attack on the US mainland just to defend South Korea from a North Korean attack. North Korea has missiles capable of reaching the West Coast and is thought to have nuclear warheads that would fit on top of them. They could destroy a major nuclear city. To modify a phrase from the Cold War, would Trump be prepared to trade San Francisco for Seoul?</w:t>
      </w:r>
    </w:p>
    <w:p w14:paraId="5C1BAFE2" w14:textId="77777777" w:rsidR="00CE5195" w:rsidRPr="00E538DA" w:rsidRDefault="00CE5195" w:rsidP="00CE5195">
      <w:pPr>
        <w:rPr>
          <w:sz w:val="2"/>
          <w:szCs w:val="2"/>
        </w:rPr>
      </w:pPr>
      <w:r w:rsidRPr="00E538DA">
        <w:rPr>
          <w:sz w:val="2"/>
          <w:szCs w:val="2"/>
        </w:rPr>
        <w:t>If Kim decides the answer is no, using a nuclear weapon against South Korea no longer seems crazy or suicidal. It starts to seem rational. And one particular South Korean city starts to seem like the likeliest target.</w:t>
      </w:r>
    </w:p>
    <w:p w14:paraId="2D3758CE" w14:textId="77777777" w:rsidR="00CE5195" w:rsidRPr="00E538DA" w:rsidRDefault="00CE5195" w:rsidP="00CE5195">
      <w:pPr>
        <w:rPr>
          <w:sz w:val="6"/>
          <w:szCs w:val="6"/>
        </w:rPr>
      </w:pPr>
      <w:r w:rsidRPr="00E538DA">
        <w:rPr>
          <w:sz w:val="6"/>
          <w:szCs w:val="6"/>
        </w:rPr>
        <w:t>“WHEN OUR SPECIAL FORCES RUN INTO THE CHINESE SPECIAL FORCES, WHAT DO WE DO?”</w:t>
      </w:r>
    </w:p>
    <w:p w14:paraId="3F56994C" w14:textId="77777777" w:rsidR="00CE5195" w:rsidRPr="00E538DA" w:rsidRDefault="00CE5195" w:rsidP="00CE5195">
      <w:pPr>
        <w:rPr>
          <w:szCs w:val="16"/>
        </w:rPr>
      </w:pPr>
      <w:r w:rsidRPr="00E538DA">
        <w:rPr>
          <w:sz w:val="6"/>
          <w:szCs w:val="6"/>
        </w:rPr>
        <w:t>In July 2016, Kim test-fired three missiles as part of what a North Korean state-run news agency described as mock “pre-emptive strikes at ports and airfields in the operational theater in South Korea, where the U.S. imperialists nuclear war hardware is to be hurled” in case of a future conflict between the two sides.</w:t>
      </w:r>
    </w:p>
    <w:p w14:paraId="7843D6DE" w14:textId="77777777" w:rsidR="00CE5195" w:rsidRPr="00E538DA" w:rsidRDefault="00CE5195" w:rsidP="00CE5195">
      <w:pPr>
        <w:rPr>
          <w:szCs w:val="16"/>
        </w:rPr>
      </w:pPr>
      <w:r w:rsidRPr="00E538DA">
        <w:rPr>
          <w:sz w:val="6"/>
          <w:szCs w:val="6"/>
        </w:rPr>
        <w:t>That was widely seen as an implicit threat to use nuclear weapons against the South Korean port city of Busan, which would play a vital role in any Pentagon effort to build a force big enough to defend the South or to lead a preemptive strike on the North.</w:t>
      </w:r>
    </w:p>
    <w:p w14:paraId="5D96EFD1" w14:textId="77777777" w:rsidR="00CE5195" w:rsidRPr="00E538DA" w:rsidRDefault="00CE5195" w:rsidP="00CE5195">
      <w:pPr>
        <w:rPr>
          <w:szCs w:val="16"/>
        </w:rPr>
      </w:pPr>
      <w:r w:rsidRPr="00E538DA">
        <w:rPr>
          <w:sz w:val="6"/>
          <w:szCs w:val="6"/>
        </w:rPr>
        <w:t>The US currently has around 28,500 troops stationed in South Korea and would need to deploy hundreds of thousands more if war broke out with the North. The US would also have to send in thousands of additional tanks, armored personnel carriers, bombers, fighter jets, helicopters, and artillery pieces.</w:t>
      </w:r>
    </w:p>
    <w:p w14:paraId="027B17CC" w14:textId="77777777" w:rsidR="00CE5195" w:rsidRPr="00E538DA" w:rsidRDefault="00CE5195" w:rsidP="00CE5195">
      <w:pPr>
        <w:rPr>
          <w:szCs w:val="16"/>
        </w:rPr>
      </w:pPr>
      <w:r w:rsidRPr="00E538DA">
        <w:rPr>
          <w:sz w:val="6"/>
          <w:szCs w:val="6"/>
        </w:rPr>
        <w:t>The problem is that the Pentagon’s cargo planes can only ferry in a few hundred troops or a couple of tanks at a time. That means the vast bulk of the US troops and equipment would need to come by boat, a laborious process that could take six weeks or longer to complete. The American ships would unload at Busan, and the best way for Kim to destroy those ports — and significantly slow US efforts to send in enough troops to make a difference in the fight — would be to nuke the city.</w:t>
      </w:r>
    </w:p>
    <w:p w14:paraId="474C8BAE" w14:textId="77777777" w:rsidR="00CE5195" w:rsidRPr="00E538DA" w:rsidRDefault="00CE5195" w:rsidP="00CE5195">
      <w:pPr>
        <w:rPr>
          <w:szCs w:val="16"/>
        </w:rPr>
      </w:pPr>
      <w:r w:rsidRPr="00E538DA">
        <w:rPr>
          <w:sz w:val="6"/>
          <w:szCs w:val="6"/>
        </w:rPr>
        <w:t>Jouas, the retired Air Force general, told me that North Korea’s thinking about whether to use a nuclear weapon early in a conflict has likely changed as the country has built more of the weapons and developed missiles and rockets capable of hitting more distant targets.</w:t>
      </w:r>
    </w:p>
    <w:p w14:paraId="5E97703F" w14:textId="77777777" w:rsidR="00CE5195" w:rsidRPr="00E538DA" w:rsidRDefault="00CE5195" w:rsidP="00CE5195">
      <w:pPr>
        <w:rPr>
          <w:sz w:val="6"/>
          <w:szCs w:val="6"/>
        </w:rPr>
      </w:pPr>
      <w:r w:rsidRPr="00E538DA">
        <w:rPr>
          <w:sz w:val="6"/>
          <w:szCs w:val="6"/>
        </w:rPr>
        <w:t>THERE IS A GENUINE RISK OF A WAR ON THE KOREAN PENINSULA</w:t>
      </w:r>
    </w:p>
    <w:p w14:paraId="72BA1027" w14:textId="77777777" w:rsidR="00CE5195" w:rsidRPr="00E538DA" w:rsidRDefault="00CE5195" w:rsidP="00CE5195">
      <w:pPr>
        <w:rPr>
          <w:szCs w:val="16"/>
        </w:rPr>
      </w:pPr>
      <w:r w:rsidRPr="00E538DA">
        <w:rPr>
          <w:sz w:val="6"/>
          <w:szCs w:val="6"/>
        </w:rPr>
        <w:t>“In the past, when North Korea had a limited number of nuclear weapons, the assessment was that they’d marshal them to use only as a last resort,” he told me. “Now that their inventory has grown, it’s easier to imagine them using some of the weapons at the onset of hostilities to try to shape the way the rest of the war would unfold.”</w:t>
      </w:r>
    </w:p>
    <w:p w14:paraId="670A9E41" w14:textId="77777777" w:rsidR="00CE5195" w:rsidRPr="00E538DA" w:rsidRDefault="00CE5195" w:rsidP="00CE5195">
      <w:pPr>
        <w:rPr>
          <w:sz w:val="6"/>
          <w:szCs w:val="6"/>
        </w:rPr>
      </w:pPr>
      <w:r w:rsidRPr="00E538DA">
        <w:rPr>
          <w:sz w:val="6"/>
          <w:szCs w:val="6"/>
        </w:rPr>
        <w:t>Bruce Klingner, a 20-year veteran of the CIA who spent years studying North Korea, told me that Iraqi leader Saddam Hussein had stood by in 2002 as the US methodically built up the forces it used to invade the country — and oust Hussein — the following year. He said there was little chance that Kim would follow in Hussein’s footsteps and patiently allow the Pentagon to deploy the troops and equipment it would need for a full-on war with North Korea.</w:t>
      </w:r>
    </w:p>
    <w:p w14:paraId="1D6607A5" w14:textId="77777777" w:rsidR="00CE5195" w:rsidRPr="00E538DA" w:rsidRDefault="00CE5195" w:rsidP="00CE5195">
      <w:pPr>
        <w:rPr>
          <w:sz w:val="6"/>
          <w:szCs w:val="6"/>
        </w:rPr>
      </w:pPr>
      <w:r w:rsidRPr="00E538DA">
        <w:rPr>
          <w:sz w:val="6"/>
          <w:szCs w:val="6"/>
        </w:rPr>
        <w:t>“The conventional wisdom used to be that North Korea would use only nuclear weapons as part of a last gasp, twilight of the gods, pull the temple down upon themselves kind of move,” said Klingner, who now works for the conservative Heritage Foundation. “But we have to prepare for the real possibility that Kim would use nuclear weapons in the early stages of a conflict, not the latter ones.”</w:t>
      </w:r>
    </w:p>
    <w:p w14:paraId="6E400B39" w14:textId="77777777" w:rsidR="00CE5195" w:rsidRPr="00E538DA" w:rsidRDefault="00CE5195" w:rsidP="00CE5195">
      <w:pPr>
        <w:rPr>
          <w:sz w:val="8"/>
        </w:rPr>
      </w:pPr>
      <w:r w:rsidRPr="00E538DA">
        <w:rPr>
          <w:sz w:val="8"/>
        </w:rPr>
        <w:t xml:space="preserve">We also have to prepare for the fact that if the US and North Korea do actually come to blows, </w:t>
      </w:r>
      <w:r w:rsidRPr="00E538DA">
        <w:rPr>
          <w:u w:val="single"/>
        </w:rPr>
        <w:t>China will get involved</w:t>
      </w:r>
      <w:r w:rsidRPr="00E538DA">
        <w:rPr>
          <w:sz w:val="8"/>
        </w:rPr>
        <w:t xml:space="preserve"> — and not in the ways that either Washington or Pyongyang might expect.</w:t>
      </w:r>
    </w:p>
    <w:p w14:paraId="29FB7215" w14:textId="77777777" w:rsidR="00CE5195" w:rsidRPr="00E538DA" w:rsidRDefault="00CE5195" w:rsidP="00CE5195">
      <w:pPr>
        <w:rPr>
          <w:sz w:val="8"/>
          <w:szCs w:val="8"/>
        </w:rPr>
      </w:pPr>
      <w:r w:rsidRPr="00E538DA">
        <w:rPr>
          <w:sz w:val="8"/>
          <w:szCs w:val="8"/>
        </w:rPr>
        <w:lastRenderedPageBreak/>
        <w:t>The China problem</w:t>
      </w:r>
    </w:p>
    <w:p w14:paraId="2E546A85" w14:textId="77777777" w:rsidR="00CE5195" w:rsidRPr="00E538DA" w:rsidRDefault="00CE5195" w:rsidP="00CE5195">
      <w:pPr>
        <w:rPr>
          <w:sz w:val="8"/>
          <w:szCs w:val="8"/>
        </w:rPr>
      </w:pPr>
      <w:r w:rsidRPr="00E538DA">
        <w:rPr>
          <w:sz w:val="8"/>
          <w:szCs w:val="8"/>
        </w:rPr>
        <w:t>In a recent essay in Foreign Affairs, Oriana Skylar Mastro, a North Korea expert at Georgetown University, argues persuasively that the US fundamentally misunderstands China’s relationship with the Kim government. US officials have long believed that Beijing is committed to North Korea’s survival and might take steps to ensure that Kim’s regime doesn’t collapse and send millions of starving refugees flowing into China. That line of thinking, she writes, is “dangerously out of date.”</w:t>
      </w:r>
    </w:p>
    <w:p w14:paraId="77873074" w14:textId="77777777" w:rsidR="00CE5195" w:rsidRPr="00E538DA" w:rsidRDefault="00CE5195" w:rsidP="00CE5195">
      <w:pPr>
        <w:rPr>
          <w:sz w:val="8"/>
          <w:szCs w:val="8"/>
        </w:rPr>
      </w:pPr>
      <w:r w:rsidRPr="00E538DA">
        <w:rPr>
          <w:sz w:val="8"/>
          <w:szCs w:val="8"/>
        </w:rPr>
        <w:t>Mastro continues:</w:t>
      </w:r>
    </w:p>
    <w:p w14:paraId="185ABE91" w14:textId="77777777" w:rsidR="00CE5195" w:rsidRPr="00E538DA" w:rsidRDefault="00CE5195" w:rsidP="00CE5195">
      <w:pPr>
        <w:rPr>
          <w:sz w:val="8"/>
          <w:szCs w:val="8"/>
        </w:rPr>
      </w:pPr>
      <w:r w:rsidRPr="00E538DA">
        <w:rPr>
          <w:sz w:val="8"/>
          <w:szCs w:val="8"/>
        </w:rPr>
        <w:t>Today, China is no longer wedded to North Korea’s survival. In the event of a conflict or the regime’s collapse, Chinese forces would intervene to a degree not previously expected — not to protect Beijing’s supposed ally but to secure its own interests.</w:t>
      </w:r>
    </w:p>
    <w:p w14:paraId="6C4D6DDB" w14:textId="77777777" w:rsidR="00CE5195" w:rsidRPr="00E538DA" w:rsidRDefault="00CE5195" w:rsidP="00CE5195">
      <w:pPr>
        <w:rPr>
          <w:sz w:val="8"/>
          <w:szCs w:val="8"/>
        </w:rPr>
      </w:pPr>
      <w:r w:rsidRPr="00E538DA">
        <w:rPr>
          <w:sz w:val="8"/>
          <w:szCs w:val="8"/>
        </w:rPr>
        <w:t>More specifically, she and several of the other experts I spoke to believe that China would quickly send hundreds of thousands of troops into North Korea to seize control of the country’s nuclear sites and prevent Kim from using the weapons. Chinese and North Korean troops wouldn’t be working together against a common enemy; they’d be trying to kill each other.</w:t>
      </w:r>
    </w:p>
    <w:p w14:paraId="717C58B3" w14:textId="77777777" w:rsidR="00CE5195" w:rsidRPr="00E538DA" w:rsidRDefault="00CE5195" w:rsidP="00CE5195">
      <w:pPr>
        <w:rPr>
          <w:sz w:val="8"/>
          <w:szCs w:val="8"/>
        </w:rPr>
      </w:pPr>
      <w:r w:rsidRPr="00E538DA">
        <w:rPr>
          <w:sz w:val="8"/>
          <w:szCs w:val="8"/>
        </w:rPr>
        <w:t>“China would have to fight its way into North Korea,” Mastro told me in an interview. “For the North Koreans, enemy No. 1 is obviously the United States, but enemy No. 2 is China. They understand they’d have to potentially fight both countries.”</w:t>
      </w:r>
    </w:p>
    <w:p w14:paraId="4A63CBD4" w14:textId="77777777" w:rsidR="00CE5195" w:rsidRDefault="00CE5195" w:rsidP="00CE5195">
      <w:r w:rsidRPr="00E538DA">
        <w:rPr>
          <w:sz w:val="8"/>
          <w:szCs w:val="8"/>
        </w:rPr>
        <w:t>Things would get really complicated, and really dangerous, once Chinese troops made their way to the nuclear facilities. The Pentagon has spent years practicing how to send US special operations forces into North Korea to seize Pyongyang’s nuclear weapons if there were signs that Kim’s government was collapsing. The problem is that Chinese troops would almost certainly be sent into North Korea at the same time, and with the same goal, as the US forces.</w:t>
      </w:r>
    </w:p>
    <w:p w14:paraId="718F6725" w14:textId="77777777" w:rsidR="00CE5195" w:rsidRPr="009835AF" w:rsidRDefault="00CE5195" w:rsidP="00CE5195">
      <w:pPr>
        <w:rPr>
          <w:sz w:val="8"/>
          <w:szCs w:val="8"/>
        </w:rPr>
      </w:pPr>
      <w:r w:rsidRPr="009835AF">
        <w:rPr>
          <w:sz w:val="8"/>
          <w:szCs w:val="8"/>
        </w:rPr>
        <w:t>Mastro notes that Chinese troops would only need to advance 60 miles into North Korea to take control of all of the country’s highest-priority nuclear sites and two-thirds of its highest-priority missile sites. Given that enormous geographic advantage, Beijing’s troops would almost certainly arrive before the US ones do.</w:t>
      </w:r>
    </w:p>
    <w:p w14:paraId="2574DC32" w14:textId="77777777" w:rsidR="00CE5195" w:rsidRPr="009835AF" w:rsidRDefault="00CE5195" w:rsidP="00CE5195">
      <w:pPr>
        <w:rPr>
          <w:sz w:val="8"/>
          <w:szCs w:val="8"/>
        </w:rPr>
      </w:pPr>
      <w:r w:rsidRPr="009835AF">
        <w:rPr>
          <w:sz w:val="8"/>
          <w:szCs w:val="8"/>
        </w:rPr>
        <w:t>“When our special forces run into the Chinese special forces, what do we do? Are we going to shoot at each other or shake hands?” Bennett told me. “That’s an incredibly risky decision to make on the fly.”</w:t>
      </w:r>
    </w:p>
    <w:p w14:paraId="0F30376B" w14:textId="77777777" w:rsidR="00CE5195" w:rsidRPr="009835AF" w:rsidRDefault="00CE5195" w:rsidP="00CE5195">
      <w:pPr>
        <w:rPr>
          <w:sz w:val="8"/>
          <w:szCs w:val="8"/>
        </w:rPr>
      </w:pPr>
      <w:r w:rsidRPr="009835AF">
        <w:rPr>
          <w:sz w:val="8"/>
          <w:szCs w:val="8"/>
        </w:rPr>
        <w:t>There’s no reason to think the countries would necessarily come to blows. The US could live with the North Korean nuclear weapons ending up in China’s hands, since Beijing already has a sizable nuclear arsenal and relatively stable relationships with both Washington and many of its neighbors in the region.</w:t>
      </w:r>
    </w:p>
    <w:p w14:paraId="47CAC1C3" w14:textId="77777777" w:rsidR="00CE5195" w:rsidRPr="009835AF" w:rsidRDefault="00CE5195" w:rsidP="00CE5195">
      <w:pPr>
        <w:rPr>
          <w:sz w:val="8"/>
          <w:szCs w:val="8"/>
        </w:rPr>
      </w:pPr>
      <w:r w:rsidRPr="009835AF">
        <w:rPr>
          <w:sz w:val="8"/>
          <w:szCs w:val="8"/>
        </w:rPr>
        <w:t>But Beijing would be intervening to protect its own interests, not those of the US. A war between North and South Korea would almost certainly end with the creation of a reunified country led by the pro-US government in Seoul; China would want to make sure it wasn’t left out in the cold.</w:t>
      </w:r>
    </w:p>
    <w:p w14:paraId="48783107" w14:textId="77777777" w:rsidR="00CE5195" w:rsidRPr="009835AF" w:rsidRDefault="00CE5195" w:rsidP="00CE5195">
      <w:pPr>
        <w:rPr>
          <w:sz w:val="8"/>
          <w:szCs w:val="8"/>
        </w:rPr>
      </w:pPr>
      <w:r w:rsidRPr="009835AF">
        <w:rPr>
          <w:sz w:val="8"/>
          <w:szCs w:val="8"/>
        </w:rPr>
        <w:t>In this, and this alone, a war with North Korea would bear some similarities to the war in Iraq. When the Bush administration ousted the Saddam Hussein regime in 2003, it wasn’t prepared for what became a concerted and years-long Iranian push to ensure that Iraq’s political system was dominated by Shia political parties with close ties to Tehran. Iran has largely gotten its way: Several of Iraq’s postwar leaders have allowed Iranian militias to operate within the country, and Baghdad has noticeably chilly relationships with Saudi Arabia and Iran’s other regional rivals.</w:t>
      </w:r>
    </w:p>
    <w:p w14:paraId="45FDB58E" w14:textId="77777777" w:rsidR="00CE5195" w:rsidRPr="009835AF" w:rsidRDefault="00CE5195" w:rsidP="00CE5195">
      <w:pPr>
        <w:rPr>
          <w:sz w:val="8"/>
          <w:szCs w:val="8"/>
        </w:rPr>
      </w:pPr>
      <w:r w:rsidRPr="009835AF">
        <w:rPr>
          <w:sz w:val="8"/>
          <w:szCs w:val="8"/>
        </w:rPr>
        <w:t>All of which is to say that China, like Iran, would be trying to stabilize postwar Korea on its own terms, not those of the US. And it would be doing so against a Trump administration that is notably hostile and fearful of China’s rising global influence.</w:t>
      </w:r>
    </w:p>
    <w:p w14:paraId="312AE486" w14:textId="77777777" w:rsidR="00CE5195" w:rsidRPr="009835AF" w:rsidRDefault="00CE5195" w:rsidP="00CE5195">
      <w:pPr>
        <w:rPr>
          <w:sz w:val="8"/>
          <w:szCs w:val="8"/>
        </w:rPr>
      </w:pPr>
      <w:r w:rsidRPr="009835AF">
        <w:rPr>
          <w:sz w:val="8"/>
          <w:szCs w:val="8"/>
        </w:rPr>
        <w:t>Joe Wilson for Vox</w:t>
      </w:r>
    </w:p>
    <w:p w14:paraId="558DBDA6" w14:textId="77777777" w:rsidR="00CE5195" w:rsidRPr="009835AF" w:rsidRDefault="00CE5195" w:rsidP="00CE5195">
      <w:pPr>
        <w:rPr>
          <w:sz w:val="8"/>
          <w:szCs w:val="8"/>
        </w:rPr>
      </w:pPr>
      <w:r w:rsidRPr="009835AF">
        <w:rPr>
          <w:sz w:val="8"/>
          <w:szCs w:val="8"/>
        </w:rPr>
        <w:t>Trump and Kim have the ability to start a nuclear war. Will they walk back from the brink?</w:t>
      </w:r>
    </w:p>
    <w:p w14:paraId="39B16265" w14:textId="77777777" w:rsidR="00CE5195" w:rsidRPr="009835AF" w:rsidRDefault="00CE5195" w:rsidP="00CE5195">
      <w:pPr>
        <w:rPr>
          <w:sz w:val="8"/>
          <w:szCs w:val="8"/>
        </w:rPr>
      </w:pPr>
      <w:r w:rsidRPr="009835AF">
        <w:rPr>
          <w:sz w:val="8"/>
          <w:szCs w:val="8"/>
        </w:rPr>
        <w:t>So how scared should we be?</w:t>
      </w:r>
    </w:p>
    <w:p w14:paraId="65189568" w14:textId="77777777" w:rsidR="00CE5195" w:rsidRPr="009835AF" w:rsidRDefault="00CE5195" w:rsidP="00CE5195">
      <w:pPr>
        <w:rPr>
          <w:sz w:val="8"/>
          <w:szCs w:val="8"/>
        </w:rPr>
      </w:pPr>
      <w:r w:rsidRPr="009835AF">
        <w:rPr>
          <w:sz w:val="8"/>
          <w:szCs w:val="8"/>
        </w:rPr>
        <w:t>That, more than anything else, is the question that’s been on my mind for the weeks I’ve spent reporting this story. The good news is that the experts I spoke to don’t think war is inevitable, or even probable. Most, like Jung Pak, a former North Korea analyst for the CIA, believe that Kim is a rational leader who has been careful during his years in power to walk right up to the edge without going over it.</w:t>
      </w:r>
    </w:p>
    <w:p w14:paraId="7B289304" w14:textId="77777777" w:rsidR="00CE5195" w:rsidRPr="009835AF" w:rsidRDefault="00CE5195" w:rsidP="00CE5195">
      <w:pPr>
        <w:rPr>
          <w:sz w:val="8"/>
          <w:szCs w:val="8"/>
        </w:rPr>
      </w:pPr>
      <w:r w:rsidRPr="009835AF">
        <w:rPr>
          <w:sz w:val="8"/>
          <w:szCs w:val="8"/>
        </w:rPr>
        <w:t>“People say he’s young and untested, but he’s not that young anymore and he’s not that untested anymore,” she said, noting that Kim has led his country since 2011 and has managed to massively expand his nuclear arsenal without triggering a war with the US or South Korea. “He’s a brutal dictator that is aggressive and vindictive and prone to violence, but he’s a rational leader making fundamentally rational choices. He knows how to dial things up, but he also knows how to recalibrate and dial them back down.”</w:t>
      </w:r>
    </w:p>
    <w:p w14:paraId="5E9CF14B" w14:textId="77777777" w:rsidR="00CE5195" w:rsidRPr="009835AF" w:rsidRDefault="00CE5195" w:rsidP="00CE5195">
      <w:pPr>
        <w:rPr>
          <w:sz w:val="8"/>
          <w:szCs w:val="8"/>
        </w:rPr>
      </w:pPr>
      <w:r w:rsidRPr="009835AF">
        <w:rPr>
          <w:sz w:val="8"/>
          <w:szCs w:val="8"/>
        </w:rPr>
        <w:t>Danush Parvaneh/Vox; AP Images</w:t>
      </w:r>
    </w:p>
    <w:p w14:paraId="45E1B95D" w14:textId="77777777" w:rsidR="00CE5195" w:rsidRPr="009835AF" w:rsidRDefault="00CE5195" w:rsidP="00CE5195">
      <w:pPr>
        <w:rPr>
          <w:sz w:val="8"/>
          <w:szCs w:val="8"/>
        </w:rPr>
      </w:pPr>
      <w:r w:rsidRPr="009835AF">
        <w:rPr>
          <w:sz w:val="8"/>
          <w:szCs w:val="8"/>
        </w:rPr>
        <w:t>Pak and others note there have been some recent, fragile signs of diplomatic progress. North and South Korea just announced plans for their athletes to train together in advance of the Winter Olympics and enter the opening ceremonies as one team, under the flag of a reunified Korea. The North and South Korean governments are holding ongoing talks, and South Korea and the US agreed to postpone new military exercises until after the Olympics, a move widely seen as a goodwill gesture to North Korea. Trump is for the moment saying he’s committed to diplomacy and believes he would “probably have a very good relationship with Kim Jong Un.”</w:t>
      </w:r>
    </w:p>
    <w:p w14:paraId="7F910CEF" w14:textId="77777777" w:rsidR="00CE5195" w:rsidRPr="009835AF" w:rsidRDefault="00CE5195" w:rsidP="00CE5195">
      <w:pPr>
        <w:rPr>
          <w:sz w:val="8"/>
        </w:rPr>
      </w:pPr>
      <w:r w:rsidRPr="009835AF">
        <w:rPr>
          <w:sz w:val="8"/>
        </w:rPr>
        <w:t xml:space="preserve">But here’s the bad news, and the reason hours of conversations with some of the people who know North Korea best have left me feeling profoundly unsettled: </w:t>
      </w:r>
      <w:r w:rsidRPr="009835AF">
        <w:rPr>
          <w:u w:val="single"/>
        </w:rPr>
        <w:t>It’s easy to imagine a misunderstanding or accidental run-in</w:t>
      </w:r>
      <w:r w:rsidRPr="009835AF">
        <w:rPr>
          <w:sz w:val="8"/>
        </w:rPr>
        <w:t xml:space="preserve"> between the two skittish countries </w:t>
      </w:r>
      <w:r w:rsidRPr="009835AF">
        <w:rPr>
          <w:u w:val="single"/>
        </w:rPr>
        <w:t>leading to a full-blown war</w:t>
      </w:r>
      <w:r w:rsidRPr="009835AF">
        <w:rPr>
          <w:sz w:val="8"/>
        </w:rPr>
        <w:t>.</w:t>
      </w:r>
    </w:p>
    <w:p w14:paraId="7AAA1918" w14:textId="77777777" w:rsidR="00CE5195" w:rsidRPr="009835AF" w:rsidRDefault="00CE5195" w:rsidP="00CE5195">
      <w:pPr>
        <w:rPr>
          <w:sz w:val="8"/>
        </w:rPr>
      </w:pPr>
      <w:r w:rsidRPr="009835AF">
        <w:rPr>
          <w:sz w:val="8"/>
        </w:rPr>
        <w:t xml:space="preserve">“I have queasy feeling that </w:t>
      </w:r>
      <w:r w:rsidRPr="009835AF">
        <w:rPr>
          <w:u w:val="single"/>
        </w:rPr>
        <w:t>we’re in 1914 stumbling towards Sarajevo</w:t>
      </w:r>
      <w:r w:rsidRPr="009835AF">
        <w:rPr>
          <w:sz w:val="8"/>
        </w:rPr>
        <w:t>,” Sen. Angus King (I-ME) said during a Senate Armed Services Committee hearing last September, a reference to the assassination of an Austrian archduke that triggered the devastation of World War I. “And what worries me is not an instantaneous nuclear confrontation, but an accidental escalation based upon the rhetoric that’s going back and forth.”</w:t>
      </w:r>
    </w:p>
    <w:p w14:paraId="6A9199B0" w14:textId="77777777" w:rsidR="00CE5195" w:rsidRPr="009835AF" w:rsidRDefault="00CE5195" w:rsidP="00CE5195">
      <w:pPr>
        <w:rPr>
          <w:sz w:val="8"/>
          <w:szCs w:val="8"/>
        </w:rPr>
      </w:pPr>
      <w:r w:rsidRPr="009835AF">
        <w:rPr>
          <w:sz w:val="8"/>
          <w:szCs w:val="8"/>
        </w:rPr>
        <w:t>King continued:</w:t>
      </w:r>
    </w:p>
    <w:p w14:paraId="6EC1EB66" w14:textId="77777777" w:rsidR="00CE5195" w:rsidRPr="009835AF" w:rsidRDefault="00CE5195" w:rsidP="00CE5195">
      <w:pPr>
        <w:rPr>
          <w:sz w:val="8"/>
          <w:szCs w:val="8"/>
        </w:rPr>
      </w:pPr>
      <w:r w:rsidRPr="009835AF">
        <w:rPr>
          <w:sz w:val="8"/>
          <w:szCs w:val="8"/>
        </w:rPr>
        <w:t>That’s what worries me, is a misinterpretation, a misunderstanding, an event: a shooting down of a bomber, a strike on a ship that leads to a countermeasure, that leads to a countermeasure, and the end result is that if Kim Jong Un feels his regime is under attack, then the unthinkable happens.</w:t>
      </w:r>
    </w:p>
    <w:p w14:paraId="20708891" w14:textId="77777777" w:rsidR="00CE5195" w:rsidRPr="009835AF" w:rsidRDefault="00CE5195" w:rsidP="00CE5195">
      <w:pPr>
        <w:rPr>
          <w:sz w:val="8"/>
        </w:rPr>
      </w:pPr>
      <w:r w:rsidRPr="009835AF">
        <w:rPr>
          <w:u w:val="single"/>
        </w:rPr>
        <w:t>He</w:t>
      </w:r>
      <w:r w:rsidRPr="009835AF">
        <w:rPr>
          <w:sz w:val="8"/>
        </w:rPr>
        <w:t xml:space="preserve"> then </w:t>
      </w:r>
      <w:r w:rsidRPr="009835AF">
        <w:rPr>
          <w:u w:val="single"/>
        </w:rPr>
        <w:t>asked</w:t>
      </w:r>
      <w:r w:rsidRPr="009835AF">
        <w:rPr>
          <w:sz w:val="8"/>
        </w:rPr>
        <w:t xml:space="preserve"> </w:t>
      </w:r>
      <w:r w:rsidRPr="009835AF">
        <w:rPr>
          <w:u w:val="single"/>
        </w:rPr>
        <w:t>Joint Chiefs of Staff Chairman</w:t>
      </w:r>
      <w:r w:rsidRPr="009835AF">
        <w:rPr>
          <w:sz w:val="8"/>
        </w:rPr>
        <w:t xml:space="preserve"> Gen. Joseph </w:t>
      </w:r>
      <w:r w:rsidRPr="009835AF">
        <w:rPr>
          <w:u w:val="single"/>
        </w:rPr>
        <w:t>Dunford</w:t>
      </w:r>
      <w:r w:rsidRPr="009835AF">
        <w:rPr>
          <w:sz w:val="8"/>
        </w:rPr>
        <w:t xml:space="preserve">, who was testifying at the session, </w:t>
      </w:r>
      <w:r w:rsidRPr="009835AF">
        <w:rPr>
          <w:u w:val="single"/>
        </w:rPr>
        <w:t>if the US</w:t>
      </w:r>
      <w:r w:rsidRPr="009835AF">
        <w:rPr>
          <w:sz w:val="8"/>
        </w:rPr>
        <w:t xml:space="preserve"> and North Korea </w:t>
      </w:r>
      <w:r w:rsidRPr="009835AF">
        <w:rPr>
          <w:u w:val="single"/>
        </w:rPr>
        <w:t>had any direct lines of communication that could be used to defuse a tense situation</w:t>
      </w:r>
      <w:r w:rsidRPr="009835AF">
        <w:rPr>
          <w:sz w:val="8"/>
        </w:rPr>
        <w:t xml:space="preserve"> before it spirals out of control.</w:t>
      </w:r>
    </w:p>
    <w:p w14:paraId="1833D45B" w14:textId="77777777" w:rsidR="00CE5195" w:rsidRPr="009835AF" w:rsidRDefault="00CE5195" w:rsidP="00CE5195">
      <w:pPr>
        <w:rPr>
          <w:sz w:val="8"/>
        </w:rPr>
      </w:pPr>
      <w:r w:rsidRPr="009835AF">
        <w:rPr>
          <w:sz w:val="8"/>
        </w:rPr>
        <w:t>“</w:t>
      </w:r>
      <w:r w:rsidRPr="009835AF">
        <w:rPr>
          <w:u w:val="single"/>
        </w:rPr>
        <w:t>We do not</w:t>
      </w:r>
      <w:r w:rsidRPr="009835AF">
        <w:rPr>
          <w:sz w:val="8"/>
        </w:rPr>
        <w:t>,” Dunford replied.</w:t>
      </w:r>
    </w:p>
    <w:p w14:paraId="17666AF2" w14:textId="77777777" w:rsidR="00CE5195" w:rsidRPr="009835AF" w:rsidRDefault="00CE5195" w:rsidP="00CE5195">
      <w:pPr>
        <w:rPr>
          <w:sz w:val="8"/>
        </w:rPr>
      </w:pPr>
      <w:r w:rsidRPr="009835AF">
        <w:rPr>
          <w:sz w:val="8"/>
        </w:rPr>
        <w:t xml:space="preserve">And that’s the most dangerous aspect of </w:t>
      </w:r>
      <w:r w:rsidRPr="009835AF">
        <w:rPr>
          <w:u w:val="single"/>
        </w:rPr>
        <w:t>the current standoff</w:t>
      </w:r>
      <w:r w:rsidRPr="009835AF">
        <w:rPr>
          <w:sz w:val="8"/>
        </w:rPr>
        <w:t xml:space="preserve">, and the issue that </w:t>
      </w:r>
      <w:r w:rsidRPr="009835AF">
        <w:rPr>
          <w:u w:val="single"/>
        </w:rPr>
        <w:t>could</w:t>
      </w:r>
      <w:r w:rsidRPr="009835AF">
        <w:rPr>
          <w:sz w:val="8"/>
        </w:rPr>
        <w:t xml:space="preserve"> most </w:t>
      </w:r>
      <w:r w:rsidRPr="009835AF">
        <w:rPr>
          <w:u w:val="single"/>
        </w:rPr>
        <w:t>easily lead to a conflict whose potential human costs are</w:t>
      </w:r>
      <w:r w:rsidRPr="009835AF">
        <w:rPr>
          <w:sz w:val="8"/>
        </w:rPr>
        <w:t xml:space="preserve"> so high — millions dead, millions more wounded, major cities lying in ruins — as to be almost </w:t>
      </w:r>
      <w:r w:rsidRPr="009835AF">
        <w:rPr>
          <w:u w:val="single"/>
        </w:rPr>
        <w:t>unimaginable.</w:t>
      </w:r>
    </w:p>
    <w:p w14:paraId="4F218F1E" w14:textId="77777777" w:rsidR="00CE5195" w:rsidRPr="009835AF" w:rsidRDefault="00CE5195" w:rsidP="00CE5195">
      <w:pPr>
        <w:rPr>
          <w:sz w:val="8"/>
          <w:szCs w:val="8"/>
        </w:rPr>
      </w:pPr>
      <w:r w:rsidRPr="009835AF">
        <w:rPr>
          <w:sz w:val="8"/>
          <w:szCs w:val="8"/>
        </w:rPr>
        <w:t>WITH NO LINES OF COMMUNICATION, A SIMPLE MISTAKE COULD ULTIMATELY LEAD TO ALL-OUT WAR</w:t>
      </w:r>
    </w:p>
    <w:p w14:paraId="557C5D7F" w14:textId="77777777" w:rsidR="00CE5195" w:rsidRPr="009835AF" w:rsidRDefault="00CE5195" w:rsidP="00CE5195">
      <w:pPr>
        <w:rPr>
          <w:sz w:val="8"/>
          <w:szCs w:val="8"/>
        </w:rPr>
      </w:pPr>
      <w:r w:rsidRPr="009835AF">
        <w:rPr>
          <w:sz w:val="8"/>
          <w:szCs w:val="8"/>
        </w:rPr>
        <w:t>The US is led by a hotheaded president who lacks military experience, is prone to unpredictable flashes of rage and fury, talks openly of destroying another sovereign country, and has alarmed advisers with his ignorance about America’s massive number of nuclear weapons and seemingly blasé attitude toward their use. (Secretary of State Rex Tillerson’s comment that Trump was a “fucking moron” came after the president told his top advisers that he wanted a tenfold increase in the size of the US nuclear arsenal.)</w:t>
      </w:r>
    </w:p>
    <w:p w14:paraId="1F1BA4AF" w14:textId="77777777" w:rsidR="00CE5195" w:rsidRPr="009835AF" w:rsidRDefault="00CE5195" w:rsidP="00CE5195">
      <w:pPr>
        <w:rPr>
          <w:sz w:val="8"/>
          <w:szCs w:val="8"/>
        </w:rPr>
      </w:pPr>
      <w:r w:rsidRPr="009835AF">
        <w:rPr>
          <w:sz w:val="8"/>
          <w:szCs w:val="8"/>
        </w:rPr>
        <w:t>North Korea is led by Kim, a man who rarely leaves his own country, has executed scores of relatives and high-ranking officials, literally starves his own people to free up money for his country’s nuclear program, and regularly uses apocalyptic language to describe what he sees as a coming war with the US and South Korea.</w:t>
      </w:r>
    </w:p>
    <w:p w14:paraId="0289955C" w14:textId="77777777" w:rsidR="00CE5195" w:rsidRPr="009835AF" w:rsidRDefault="00CE5195" w:rsidP="00CE5195">
      <w:pPr>
        <w:rPr>
          <w:sz w:val="8"/>
        </w:rPr>
      </w:pPr>
      <w:r w:rsidRPr="009835AF">
        <w:rPr>
          <w:sz w:val="8"/>
        </w:rPr>
        <w:t xml:space="preserve">Maybe next week Kim will test-fire a missile that flies too close to Guam or Hawaii and Trump will decide enough is enough. Or maybe a US ship will accidentally drift into North Korean waters and Kim’s navy will open fire. </w:t>
      </w:r>
      <w:r w:rsidRPr="009835AF">
        <w:rPr>
          <w:u w:val="single"/>
        </w:rPr>
        <w:t>With no lines of communication, a simple mistake could set off a cascading series of responses that ultimately lead to all-out war</w:t>
      </w:r>
      <w:r w:rsidRPr="009835AF">
        <w:rPr>
          <w:sz w:val="8"/>
        </w:rPr>
        <w:t xml:space="preserve">. In a situation this combustible, </w:t>
      </w:r>
      <w:r w:rsidRPr="009835AF">
        <w:rPr>
          <w:u w:val="single"/>
        </w:rPr>
        <w:t>there are an enormous number of moves</w:t>
      </w:r>
      <w:r w:rsidRPr="009835AF">
        <w:rPr>
          <w:sz w:val="8"/>
        </w:rPr>
        <w:t xml:space="preserve"> </w:t>
      </w:r>
      <w:r w:rsidRPr="009835AF">
        <w:rPr>
          <w:u w:val="single"/>
        </w:rPr>
        <w:t>— some intentional, some accidental —</w:t>
      </w:r>
      <w:r w:rsidRPr="009835AF">
        <w:rPr>
          <w:sz w:val="8"/>
        </w:rPr>
        <w:t xml:space="preserve"> </w:t>
      </w:r>
      <w:r w:rsidRPr="009835AF">
        <w:rPr>
          <w:u w:val="single"/>
        </w:rPr>
        <w:t>that could light the match</w:t>
      </w:r>
      <w:r w:rsidRPr="009835AF">
        <w:rPr>
          <w:sz w:val="8"/>
        </w:rPr>
        <w:t>.</w:t>
      </w:r>
    </w:p>
    <w:p w14:paraId="73339E58" w14:textId="77777777" w:rsidR="00CE5195" w:rsidRDefault="00CE5195" w:rsidP="00CE5195"/>
    <w:p w14:paraId="1E4E9175" w14:textId="77777777" w:rsidR="00CE5195" w:rsidRDefault="00CE5195" w:rsidP="00CE5195"/>
    <w:p w14:paraId="472EE6E2" w14:textId="77777777" w:rsidR="00CE5195" w:rsidRDefault="00CE5195" w:rsidP="00CE5195">
      <w:pPr>
        <w:pStyle w:val="Heading4"/>
      </w:pPr>
      <w:r>
        <w:t>Bioweapons cause extinction</w:t>
      </w:r>
    </w:p>
    <w:p w14:paraId="6D5C3A79" w14:textId="77777777" w:rsidR="00CE5195" w:rsidRPr="00B73E7F" w:rsidRDefault="00CE5195" w:rsidP="00CE5195">
      <w:pPr>
        <w:rPr>
          <w:b/>
          <w:u w:val="single"/>
        </w:rPr>
      </w:pPr>
      <w:r w:rsidRPr="00B73E7F">
        <w:rPr>
          <w:b/>
        </w:rPr>
        <w:t xml:space="preserve">OCHS  2002 </w:t>
      </w:r>
      <w:r w:rsidRPr="00B73E7F">
        <w:rPr>
          <w:sz w:val="20"/>
        </w:rPr>
        <w:t>(Richard; Naturalist – Grand Teton National Park with a Masters in Natural Resource Management from Rutgers “Biological Weapons must be abolished immediately” 6/9 www.freefromterror.net/other_articles/abolish.html)</w:t>
      </w:r>
    </w:p>
    <w:p w14:paraId="063C3403" w14:textId="77777777" w:rsidR="00CE5195" w:rsidRPr="00CA3B56" w:rsidRDefault="00CE5195" w:rsidP="00CE5195">
      <w:pPr>
        <w:rPr>
          <w:sz w:val="14"/>
        </w:rPr>
      </w:pPr>
      <w:r w:rsidRPr="00CA3B56">
        <w:rPr>
          <w:sz w:val="14"/>
        </w:rPr>
        <w:t xml:space="preserve">Of all the weapons of mass destruction, the genetically engineered </w:t>
      </w:r>
      <w:r w:rsidRPr="00B73E7F">
        <w:rPr>
          <w:u w:val="single"/>
        </w:rPr>
        <w:t>biological weapons</w:t>
      </w:r>
      <w:r w:rsidRPr="00CA3B56">
        <w:rPr>
          <w:sz w:val="14"/>
        </w:rPr>
        <w:t xml:space="preserve">, many without a known cure or vaccine, </w:t>
      </w:r>
      <w:r w:rsidRPr="00B73E7F">
        <w:rPr>
          <w:u w:val="single"/>
        </w:rPr>
        <w:t>are an extreme danger to the continued survival of life on earth</w:t>
      </w:r>
      <w:r w:rsidRPr="00CA3B56">
        <w:rPr>
          <w:sz w:val="14"/>
        </w:rPr>
        <w:t xml:space="preserve">. Any perceived military value or deterrence pales in comparison to the great risk these weapons pose just sitting in vials in laboratories.  While a "nuclear winter," resulting from a massive exchange of nuclear weapons, could also kill off most of life on earth and severely compromise the health of future generations, they are easier to control. </w:t>
      </w:r>
      <w:r w:rsidRPr="00B73E7F">
        <w:rPr>
          <w:u w:val="single"/>
        </w:rPr>
        <w:t>Biological weapons</w:t>
      </w:r>
      <w:r w:rsidRPr="00CA3B56">
        <w:rPr>
          <w:sz w:val="14"/>
        </w:rPr>
        <w:t xml:space="preserve">, on the other hand, </w:t>
      </w:r>
      <w:r w:rsidRPr="00B73E7F">
        <w:rPr>
          <w:u w:val="single"/>
        </w:rPr>
        <w:t>can get out of control very easily</w:t>
      </w:r>
      <w:r w:rsidRPr="00CA3B56">
        <w:rPr>
          <w:sz w:val="14"/>
        </w:rPr>
        <w:t xml:space="preserve">, as the recent anthrax attacks has demonstrated. There is no way to guarantee the security of these doomsday weapons because very tiny amounts can be stolen or accidentally released and then grow or be grown to horrendous proportions. </w:t>
      </w:r>
      <w:r w:rsidRPr="00B73E7F">
        <w:rPr>
          <w:u w:val="single"/>
        </w:rPr>
        <w:t>The Black Death</w:t>
      </w:r>
      <w:r w:rsidRPr="00CA3B56">
        <w:rPr>
          <w:sz w:val="14"/>
        </w:rPr>
        <w:t xml:space="preserve"> of the Middle Ages </w:t>
      </w:r>
      <w:r w:rsidRPr="00B73E7F">
        <w:rPr>
          <w:u w:val="single"/>
        </w:rPr>
        <w:t>would be small in comparison to the potential damage bioweapons could cause</w:t>
      </w:r>
      <w:r w:rsidRPr="00CA3B56">
        <w:rPr>
          <w:sz w:val="14"/>
        </w:rPr>
        <w:t xml:space="preserve">.  Abolition of chemical weapons is less of a priority because, while they can also kill millions of people outright, their persistence in the environment would be less than nuclear or biological agents or more localized. Hence, chemical weapons would have a lesser effect on future generations of innocent people and the natural environment. Like the Holocaust, once a localized chemical extermination is over, it is over. With nuclear and biological weapons, </w:t>
      </w:r>
      <w:r w:rsidRPr="00B73E7F">
        <w:rPr>
          <w:u w:val="single"/>
        </w:rPr>
        <w:t>the killing will</w:t>
      </w:r>
      <w:r w:rsidRPr="00CA3B56">
        <w:rPr>
          <w:sz w:val="14"/>
        </w:rPr>
        <w:t xml:space="preserve"> probably </w:t>
      </w:r>
      <w:r w:rsidRPr="00B73E7F">
        <w:rPr>
          <w:u w:val="single"/>
        </w:rPr>
        <w:t>never end</w:t>
      </w:r>
      <w:r w:rsidRPr="00CA3B56">
        <w:rPr>
          <w:sz w:val="14"/>
        </w:rPr>
        <w:t xml:space="preserve">. Radioactive elements last tens of thousands of years and will keep causing cancers virtually forever.  Potentially worse than that, </w:t>
      </w:r>
      <w:r w:rsidRPr="00B73E7F">
        <w:rPr>
          <w:u w:val="single"/>
        </w:rPr>
        <w:t>bio-engineered agents</w:t>
      </w:r>
      <w:r w:rsidRPr="00CA3B56">
        <w:rPr>
          <w:sz w:val="14"/>
        </w:rPr>
        <w:t xml:space="preserve"> by the hundreds with no known cure </w:t>
      </w:r>
      <w:r w:rsidRPr="00B73E7F">
        <w:rPr>
          <w:u w:val="single"/>
        </w:rPr>
        <w:t>could wreck even greater calamity on the human race than could persistent radiation. AIDS and ebola viruses are just a small example of recently emerging plagues with no known cure or vaccine. Can we imagine hundreds of such plagues</w:t>
      </w:r>
      <w:r w:rsidRPr="00CA3B56">
        <w:rPr>
          <w:sz w:val="14"/>
        </w:rPr>
        <w:t>?</w:t>
      </w:r>
    </w:p>
    <w:p w14:paraId="4EA41AE6" w14:textId="77777777" w:rsidR="00CE5195" w:rsidRDefault="00CE5195" w:rsidP="00CE5195"/>
    <w:p w14:paraId="08A8D229" w14:textId="77777777" w:rsidR="00CE5195" w:rsidRDefault="00CE5195" w:rsidP="00CE5195"/>
    <w:p w14:paraId="4F9311E3" w14:textId="77777777" w:rsidR="00CE5195" w:rsidRDefault="00CE5195" w:rsidP="00CE5195">
      <w:pPr>
        <w:pStyle w:val="Heading4"/>
      </w:pPr>
      <w:r>
        <w:t>Even Ukraine doesn’t escalate, a stalemate will crush the Russian and European economies, cause nationalism, and encourage a Weimar Russia—negotiated peace is possible and necessary</w:t>
      </w:r>
    </w:p>
    <w:p w14:paraId="582204A2" w14:textId="77777777" w:rsidR="00CE5195" w:rsidRPr="001C6A6B" w:rsidRDefault="00CE5195" w:rsidP="00CE5195">
      <w:pPr>
        <w:rPr>
          <w:sz w:val="14"/>
          <w:szCs w:val="14"/>
        </w:rPr>
      </w:pPr>
      <w:r w:rsidRPr="001C6A6B">
        <w:rPr>
          <w:rStyle w:val="Style13ptBold"/>
        </w:rPr>
        <w:t>BANDOW 2015</w:t>
      </w:r>
      <w:r>
        <w:t xml:space="preserve"> </w:t>
      </w:r>
      <w:r w:rsidRPr="001C6A6B">
        <w:rPr>
          <w:sz w:val="14"/>
          <w:szCs w:val="14"/>
        </w:rPr>
        <w:t>(Doug Bandow is a Senior Fellow at the Cato Institute and a former Special Assistant to President Ronald Reagan, “7 Reasons the U.S. Should Stay Out of the Ukraine-Russia Fight,” Huff Post, April 24, https://www.huffpost.com/entry/seven-reasons-why-us-shou_b_6763732)</w:t>
      </w:r>
    </w:p>
    <w:p w14:paraId="2C18AC85" w14:textId="77777777" w:rsidR="00CE5195" w:rsidRPr="000D09F9" w:rsidRDefault="00CE5195" w:rsidP="00CE5195">
      <w:pPr>
        <w:rPr>
          <w:sz w:val="10"/>
        </w:rPr>
      </w:pPr>
      <w:r w:rsidRPr="000D09F9">
        <w:rPr>
          <w:sz w:val="10"/>
        </w:rPr>
        <w:t xml:space="preserve">The world is similarly unfair to </w:t>
      </w:r>
      <w:r w:rsidRPr="00DA0728">
        <w:rPr>
          <w:u w:val="single"/>
        </w:rPr>
        <w:t>Ukraine</w:t>
      </w:r>
      <w:r w:rsidRPr="000D09F9">
        <w:rPr>
          <w:sz w:val="10"/>
        </w:rPr>
        <w:t xml:space="preserve"> today. America and Europe will not go to war on Kiev’s behalf. Ukrainians must recognize their limitations in deciding what to do.</w:t>
      </w:r>
    </w:p>
    <w:p w14:paraId="499F32D9" w14:textId="77777777" w:rsidR="00CE5195" w:rsidRPr="000D09F9" w:rsidRDefault="00CE5195" w:rsidP="00CE5195">
      <w:pPr>
        <w:rPr>
          <w:sz w:val="10"/>
        </w:rPr>
      </w:pPr>
      <w:r w:rsidRPr="00DA0728">
        <w:rPr>
          <w:u w:val="single"/>
        </w:rPr>
        <w:t>Military victory is unlikely</w:t>
      </w:r>
      <w:r w:rsidRPr="000D09F9">
        <w:rPr>
          <w:sz w:val="10"/>
        </w:rPr>
        <w:t xml:space="preserve">. On their own, the separatists would lose to Ukraine’s central government. But </w:t>
      </w:r>
      <w:r w:rsidRPr="00DA0728">
        <w:rPr>
          <w:u w:val="single"/>
        </w:rPr>
        <w:t>Moscow will not allow Ukraine to defeat its allies</w:t>
      </w:r>
      <w:r w:rsidRPr="000D09F9">
        <w:rPr>
          <w:sz w:val="10"/>
        </w:rPr>
        <w:t xml:space="preserve">. In fact, in December President Poroshenko admitted, “There’s no military solution in Donbas,” since his nation lacked the resources to win. Even more so, Kiev will not recover Crimea — militarily, at least. </w:t>
      </w:r>
    </w:p>
    <w:p w14:paraId="7B6E8213" w14:textId="77777777" w:rsidR="00CE5195" w:rsidRPr="000D09F9" w:rsidRDefault="00CE5195" w:rsidP="00CE5195">
      <w:pPr>
        <w:rPr>
          <w:sz w:val="10"/>
        </w:rPr>
      </w:pPr>
      <w:r w:rsidRPr="000D09F9">
        <w:rPr>
          <w:u w:val="single"/>
        </w:rPr>
        <w:t>Stalemate is no solution either. Ukraine faces economic crisis</w:t>
      </w:r>
      <w:r w:rsidRPr="000D09F9">
        <w:rPr>
          <w:sz w:val="10"/>
        </w:rPr>
        <w:t xml:space="preserve">. Government expenditures are up, revenues are down, and foreign investment is on hold. </w:t>
      </w:r>
      <w:r w:rsidRPr="000D09F9">
        <w:rPr>
          <w:u w:val="single"/>
        </w:rPr>
        <w:t xml:space="preserve">The economy has </w:t>
      </w:r>
      <w:r w:rsidRPr="000D09F9">
        <w:rPr>
          <w:b/>
          <w:bCs/>
          <w:u w:val="single"/>
        </w:rPr>
        <w:t>tanked</w:t>
      </w:r>
      <w:r w:rsidRPr="000D09F9">
        <w:rPr>
          <w:u w:val="single"/>
        </w:rPr>
        <w:t>. Ukraine needs to reform and rebuild, which will be difficult as long as the crisis persists</w:t>
      </w:r>
      <w:r w:rsidRPr="000D09F9">
        <w:rPr>
          <w:sz w:val="10"/>
        </w:rPr>
        <w:t xml:space="preserve">. </w:t>
      </w:r>
    </w:p>
    <w:p w14:paraId="59810B89" w14:textId="77777777" w:rsidR="00CE5195" w:rsidRPr="000D09F9" w:rsidRDefault="00CE5195" w:rsidP="00CE5195">
      <w:pPr>
        <w:rPr>
          <w:sz w:val="8"/>
        </w:rPr>
      </w:pPr>
      <w:r w:rsidRPr="000D09F9">
        <w:rPr>
          <w:sz w:val="8"/>
        </w:rPr>
        <w:t xml:space="preserve">Kiev can’t afford the war, which is costing $10 million a day. This year Kiev faces a $15-billion financing gap. Moody’s warned of a possible debt default. Some </w:t>
      </w:r>
      <w:r w:rsidRPr="000D09F9">
        <w:rPr>
          <w:u w:val="single"/>
        </w:rPr>
        <w:t>economists worry about hyperinflation. The head of Ukraine’s central bank spoke of a “</w:t>
      </w:r>
      <w:r w:rsidRPr="000D09F9">
        <w:rPr>
          <w:b/>
          <w:bCs/>
          <w:u w:val="single"/>
        </w:rPr>
        <w:t>full-blown financial crisis</w:t>
      </w:r>
      <w:r w:rsidRPr="000D09F9">
        <w:rPr>
          <w:sz w:val="8"/>
        </w:rPr>
        <w:t xml:space="preserve">.” Famed currency speculator George Soros argued that Kiev needed at least $50 billion in support. But neither America nor Europe is going to come up with anything close to that — they currently have offered about $4 billion total. </w:t>
      </w:r>
    </w:p>
    <w:p w14:paraId="46A471B1" w14:textId="77777777" w:rsidR="00CE5195" w:rsidRPr="000D09F9" w:rsidRDefault="00CE5195" w:rsidP="00CE5195">
      <w:pPr>
        <w:rPr>
          <w:sz w:val="8"/>
        </w:rPr>
      </w:pPr>
      <w:r w:rsidRPr="000D09F9">
        <w:rPr>
          <w:sz w:val="8"/>
        </w:rPr>
        <w:t xml:space="preserve">The allies hope that sanctions will force Russia to concede. Before Christmas Congress approved a new round of penalties without debate. The West’s </w:t>
      </w:r>
      <w:r w:rsidRPr="000D09F9">
        <w:rPr>
          <w:u w:val="single"/>
        </w:rPr>
        <w:t>sanctions have been painful for Moscow</w:t>
      </w:r>
      <w:r w:rsidRPr="000D09F9">
        <w:rPr>
          <w:sz w:val="8"/>
        </w:rPr>
        <w:t xml:space="preserve">, especially combined with the fall in energy prices. </w:t>
      </w:r>
      <w:r w:rsidRPr="000D09F9">
        <w:rPr>
          <w:u w:val="single"/>
        </w:rPr>
        <w:t>Still, Putin won’t be retreating voluntarily</w:t>
      </w:r>
      <w:r w:rsidRPr="000D09F9">
        <w:rPr>
          <w:sz w:val="8"/>
        </w:rPr>
        <w:t xml:space="preserve">. His term runs until 2018, and no one, in or out of government, appears able to challenge him. </w:t>
      </w:r>
    </w:p>
    <w:p w14:paraId="2DAA74DC" w14:textId="77777777" w:rsidR="00CE5195" w:rsidRPr="000D09F9" w:rsidRDefault="00CE5195" w:rsidP="00CE5195">
      <w:pPr>
        <w:rPr>
          <w:sz w:val="8"/>
        </w:rPr>
      </w:pPr>
      <w:r w:rsidRPr="000D09F9">
        <w:rPr>
          <w:sz w:val="8"/>
        </w:rPr>
        <w:lastRenderedPageBreak/>
        <w:t xml:space="preserve">Massive public discontent could spark a popular revolution. However, foreign </w:t>
      </w:r>
      <w:r w:rsidRPr="000D09F9">
        <w:rPr>
          <w:u w:val="single"/>
        </w:rPr>
        <w:t>sanctions cause people to rally around their governments</w:t>
      </w:r>
      <w:r w:rsidRPr="000D09F9">
        <w:rPr>
          <w:sz w:val="8"/>
        </w:rPr>
        <w:t xml:space="preserve"> more often than they cause people to abandon their governments. As of December </w:t>
      </w:r>
      <w:r w:rsidRPr="000D09F9">
        <w:rPr>
          <w:u w:val="single"/>
        </w:rPr>
        <w:t>Putin’s popularity remained at 85 percent</w:t>
      </w:r>
      <w:r w:rsidRPr="000D09F9">
        <w:rPr>
          <w:sz w:val="8"/>
        </w:rPr>
        <w:t xml:space="preserve">, with the majority of Russians opining that their country was on the right track. If Putin’s support starts to fall as the economy continues its downward slide, pressure on Putin to act will rise. However, </w:t>
      </w:r>
      <w:r w:rsidRPr="000D09F9">
        <w:rPr>
          <w:u w:val="single"/>
        </w:rPr>
        <w:t>he is not likely to yield to the West, which would be catastrophic politically. It’s more likely that he would tighten authoritarian controls at home</w:t>
      </w:r>
      <w:r w:rsidRPr="000D09F9">
        <w:rPr>
          <w:sz w:val="8"/>
        </w:rPr>
        <w:t xml:space="preserve"> to stifle opposition activists </w:t>
      </w:r>
      <w:r w:rsidRPr="000D09F9">
        <w:rPr>
          <w:u w:val="single"/>
        </w:rPr>
        <w:t>and strike overseas to revive nationalist sentiments</w:t>
      </w:r>
      <w:r w:rsidRPr="000D09F9">
        <w:rPr>
          <w:sz w:val="8"/>
        </w:rPr>
        <w:t>.</w:t>
      </w:r>
    </w:p>
    <w:p w14:paraId="7F51E26D" w14:textId="77777777" w:rsidR="00CE5195" w:rsidRPr="000D09F9" w:rsidRDefault="00CE5195" w:rsidP="00CE5195">
      <w:pPr>
        <w:rPr>
          <w:sz w:val="8"/>
        </w:rPr>
      </w:pPr>
      <w:r w:rsidRPr="000D09F9">
        <w:rPr>
          <w:u w:val="single"/>
        </w:rPr>
        <w:t>An extended conflict would continue to spread economic pain well beyond Russia, especially as European economies continue to stall</w:t>
      </w:r>
      <w:r w:rsidRPr="000D09F9">
        <w:rPr>
          <w:sz w:val="8"/>
        </w:rPr>
        <w:t>. Some European states already are lobbying to lift or moderate sanctions. In early January French President François Hollande called for dropping the penalties. In December the Czech Republic’s finance minister, Andrej Babiš, complained,  “It brings nothing, these sanctions. They will only have a negative impact.”</w:t>
      </w:r>
    </w:p>
    <w:p w14:paraId="03686CE2" w14:textId="77777777" w:rsidR="00CE5195" w:rsidRPr="000D09F9" w:rsidRDefault="00CE5195" w:rsidP="00CE5195">
      <w:pPr>
        <w:rPr>
          <w:sz w:val="10"/>
        </w:rPr>
      </w:pPr>
      <w:r w:rsidRPr="000D09F9">
        <w:rPr>
          <w:u w:val="single"/>
        </w:rPr>
        <w:t xml:space="preserve">Perhaps even worse than sanctions that do not force Moscow to its knees would be those that do. The prospect of </w:t>
      </w:r>
      <w:r w:rsidRPr="000D09F9">
        <w:rPr>
          <w:b/>
          <w:bCs/>
          <w:u w:val="single"/>
        </w:rPr>
        <w:t>Weimar Russia</w:t>
      </w:r>
      <w:r w:rsidRPr="000D09F9">
        <w:rPr>
          <w:u w:val="single"/>
        </w:rPr>
        <w:t xml:space="preserve"> should cause Ukrainians</w:t>
      </w:r>
      <w:r w:rsidRPr="000D09F9">
        <w:rPr>
          <w:sz w:val="10"/>
        </w:rPr>
        <w:t xml:space="preserve"> and their friends in the West </w:t>
      </w:r>
      <w:r w:rsidRPr="000D09F9">
        <w:rPr>
          <w:u w:val="single"/>
        </w:rPr>
        <w:t>to be careful what they wish for. Europe especially has much at stake in Russia economically</w:t>
      </w:r>
      <w:r w:rsidRPr="000D09F9">
        <w:rPr>
          <w:sz w:val="10"/>
        </w:rPr>
        <w:t xml:space="preserve">. </w:t>
      </w:r>
    </w:p>
    <w:p w14:paraId="5825C230" w14:textId="77777777" w:rsidR="00CE5195" w:rsidRPr="000D09F9" w:rsidRDefault="00CE5195" w:rsidP="00CE5195">
      <w:pPr>
        <w:rPr>
          <w:sz w:val="8"/>
        </w:rPr>
      </w:pPr>
      <w:r w:rsidRPr="000D09F9">
        <w:rPr>
          <w:sz w:val="8"/>
        </w:rPr>
        <w:t xml:space="preserve">Worse, </w:t>
      </w:r>
      <w:r w:rsidRPr="000D09F9">
        <w:rPr>
          <w:u w:val="single"/>
        </w:rPr>
        <w:t>there is little reason to expect a Russia in crisis to be democratic and docile. Greater nationalism at home and adventurism abroad would be more likely</w:t>
      </w:r>
      <w:r w:rsidRPr="000D09F9">
        <w:rPr>
          <w:sz w:val="8"/>
        </w:rPr>
        <w:t>. Western-style liberals would not be the natural beneficiaries of an implosion at home.</w:t>
      </w:r>
    </w:p>
    <w:p w14:paraId="3B978C18" w14:textId="77777777" w:rsidR="00CE5195" w:rsidRPr="000D09F9" w:rsidRDefault="00CE5195" w:rsidP="00CE5195">
      <w:pPr>
        <w:rPr>
          <w:sz w:val="8"/>
        </w:rPr>
      </w:pPr>
      <w:r w:rsidRPr="000D09F9">
        <w:rPr>
          <w:u w:val="single"/>
        </w:rPr>
        <w:t>With no one prepared to yield, prospects increase for a “frozen conflict</w:t>
      </w:r>
      <w:r w:rsidRPr="000D09F9">
        <w:rPr>
          <w:sz w:val="8"/>
        </w:rPr>
        <w:t xml:space="preserve">” involving Ukraine and ethnic-Russian separatists. Worse is unending confrontation between America/Europe and Russia. Who gains from a Ukraine that’s bankrupt and divided? Who benefits from a Europe that’s bleeding economically and a Russia that’s responding sullenly? What of the future if the U.S. and Russia are increasingly at economic, political, and military odds? Warned Henry Kissinger, </w:t>
      </w:r>
      <w:r w:rsidRPr="000D09F9">
        <w:rPr>
          <w:szCs w:val="48"/>
          <w:u w:val="single"/>
        </w:rPr>
        <w:t>“[A] resumption of the Cold War would be a historic tragedy</w:t>
      </w:r>
      <w:r w:rsidRPr="000D09F9">
        <w:rPr>
          <w:sz w:val="8"/>
        </w:rPr>
        <w:t>.”</w:t>
      </w:r>
    </w:p>
    <w:p w14:paraId="3FE65AB2" w14:textId="77777777" w:rsidR="00CE5195" w:rsidRPr="000D09F9" w:rsidRDefault="00CE5195" w:rsidP="00CE5195">
      <w:pPr>
        <w:rPr>
          <w:sz w:val="10"/>
          <w:szCs w:val="10"/>
        </w:rPr>
      </w:pPr>
      <w:r w:rsidRPr="000D09F9">
        <w:rPr>
          <w:sz w:val="10"/>
          <w:szCs w:val="10"/>
        </w:rPr>
        <w:t xml:space="preserve">A modus vivendi won’t be easy, but it is essential. Ukrainians could say no, but they should do so in realization that they would be acting on their own. Their destiny is in their hands, but they cannot expect everyone else to back a destructive outcome. </w:t>
      </w:r>
    </w:p>
    <w:p w14:paraId="033240AD" w14:textId="77777777" w:rsidR="00CE5195" w:rsidRPr="000D09F9" w:rsidRDefault="00CE5195" w:rsidP="00CE5195">
      <w:pPr>
        <w:rPr>
          <w:sz w:val="10"/>
          <w:szCs w:val="10"/>
        </w:rPr>
      </w:pPr>
      <w:r w:rsidRPr="000D09F9">
        <w:rPr>
          <w:sz w:val="10"/>
          <w:szCs w:val="10"/>
        </w:rPr>
        <w:t>America and Europe should initiate discussions with Moscow, using sanctions as a negotiating tool rather than an endless penalty. A ceasefire should be policed by international monitors. Russia should acknowledge Ukraine’s sovereignty and end military support for the rebels. Kiev should halt military operations and formalize further devolution of power on the Donbas. Ukraine should declare its military neutrality, endorsed by the West. Russia should accept Kiev’s economic orientation both west and east.</w:t>
      </w:r>
    </w:p>
    <w:p w14:paraId="39E7D070" w14:textId="77777777" w:rsidR="00CE5195" w:rsidRPr="000D09F9" w:rsidRDefault="00CE5195" w:rsidP="00CE5195">
      <w:pPr>
        <w:rPr>
          <w:sz w:val="8"/>
        </w:rPr>
      </w:pPr>
      <w:r w:rsidRPr="000D09F9">
        <w:rPr>
          <w:sz w:val="8"/>
        </w:rPr>
        <w:t xml:space="preserve">Of course, Moscow also could say no. However, such </w:t>
      </w:r>
      <w:r w:rsidRPr="000D09F9">
        <w:rPr>
          <w:u w:val="single"/>
        </w:rPr>
        <w:t>an agreement would meet Putin’s security concerns and halt Russia’s economic slide. He is</w:t>
      </w:r>
      <w:r w:rsidRPr="000D09F9">
        <w:rPr>
          <w:sz w:val="8"/>
        </w:rPr>
        <w:t xml:space="preserve"> an authoritarian, </w:t>
      </w:r>
      <w:r w:rsidRPr="000D09F9">
        <w:rPr>
          <w:u w:val="single"/>
        </w:rPr>
        <w:t>not a fool</w:t>
      </w:r>
      <w:r w:rsidRPr="000D09F9">
        <w:rPr>
          <w:sz w:val="8"/>
        </w:rPr>
        <w:t>. And if a diplomatic resolution is impossible, it is better to find out now than to do so only after suffering through an extended Cold War lite.</w:t>
      </w:r>
    </w:p>
    <w:p w14:paraId="0D343D3F" w14:textId="77777777" w:rsidR="00CE5195" w:rsidRPr="000D09F9" w:rsidRDefault="00CE5195" w:rsidP="00CE5195">
      <w:pPr>
        <w:rPr>
          <w:sz w:val="8"/>
        </w:rPr>
      </w:pPr>
      <w:r w:rsidRPr="000D09F9">
        <w:rPr>
          <w:sz w:val="8"/>
        </w:rPr>
        <w:t xml:space="preserve">The Ukraine-Russia conflict is an unnecessary tragedy. But </w:t>
      </w:r>
      <w:r w:rsidRPr="000D09F9">
        <w:rPr>
          <w:u w:val="single"/>
        </w:rPr>
        <w:t>the only ending</w:t>
      </w:r>
      <w:r w:rsidRPr="000D09F9">
        <w:rPr>
          <w:sz w:val="8"/>
        </w:rPr>
        <w:t xml:space="preserve"> in something other than disaster </w:t>
      </w:r>
      <w:r w:rsidRPr="000D09F9">
        <w:rPr>
          <w:u w:val="single"/>
        </w:rPr>
        <w:t>is</w:t>
      </w:r>
      <w:r w:rsidRPr="000D09F9">
        <w:rPr>
          <w:sz w:val="8"/>
        </w:rPr>
        <w:t xml:space="preserve"> likely to come </w:t>
      </w:r>
      <w:r w:rsidRPr="000D09F9">
        <w:rPr>
          <w:u w:val="single"/>
        </w:rPr>
        <w:t>through negotiation</w:t>
      </w:r>
      <w:r w:rsidRPr="000D09F9">
        <w:rPr>
          <w:sz w:val="8"/>
        </w:rPr>
        <w:t>. That might not satisfy any of the parties, but it likely is better than the alternative for all of them.</w:t>
      </w:r>
    </w:p>
    <w:p w14:paraId="281E5B3A" w14:textId="77777777" w:rsidR="00CE5195" w:rsidRPr="000D09F9" w:rsidRDefault="00CE5195" w:rsidP="00CE5195">
      <w:pPr>
        <w:rPr>
          <w:sz w:val="8"/>
        </w:rPr>
      </w:pPr>
      <w:r w:rsidRPr="000D09F9">
        <w:rPr>
          <w:sz w:val="8"/>
        </w:rPr>
        <w:t xml:space="preserve">Thankfully the ongoing battle doesn’t much threaten America. But the U.S. still would benefit from peace between the two, as would the Ukrainian people, in particular. Instead of acting as a belligerent party, </w:t>
      </w:r>
      <w:r w:rsidRPr="000D09F9">
        <w:rPr>
          <w:u w:val="single"/>
        </w:rPr>
        <w:t>Washington should focus on shaping a diplomatic solution.</w:t>
      </w:r>
      <w:r w:rsidRPr="000D09F9">
        <w:rPr>
          <w:sz w:val="8"/>
        </w:rPr>
        <w:t xml:space="preserve"> Doing so won’t be easy, but the Obama administration should make the attempt.</w:t>
      </w:r>
    </w:p>
    <w:p w14:paraId="2F9E8288" w14:textId="77777777" w:rsidR="00CE5195" w:rsidRDefault="00CE5195" w:rsidP="00CE5195"/>
    <w:p w14:paraId="6F0279AA" w14:textId="77777777" w:rsidR="00CE5195" w:rsidRDefault="00CE5195" w:rsidP="00CE5195"/>
    <w:p w14:paraId="4D025BEE" w14:textId="77777777" w:rsidR="00CE5195" w:rsidRDefault="00CE5195" w:rsidP="00CE5195">
      <w:pPr>
        <w:pStyle w:val="Heading4"/>
      </w:pPr>
      <w:r>
        <w:t>Russian economic decline causes nuclear war</w:t>
      </w:r>
    </w:p>
    <w:p w14:paraId="6E8D85F6" w14:textId="77777777" w:rsidR="00CE5195" w:rsidRPr="006E21A1" w:rsidRDefault="00CE5195" w:rsidP="00CE5195">
      <w:pPr>
        <w:rPr>
          <w:sz w:val="14"/>
        </w:rPr>
      </w:pPr>
      <w:r w:rsidRPr="008A72CF">
        <w:rPr>
          <w:b/>
        </w:rPr>
        <w:t>FILGER 2009</w:t>
      </w:r>
      <w:r w:rsidRPr="006E21A1">
        <w:rPr>
          <w:sz w:val="14"/>
        </w:rPr>
        <w:t xml:space="preserve"> (Sheldon, author and blogger for the Huffington Post, “Russian Economy Faces Disastrous Free Fall Contraction” http://www.globaleconomiccrisis.com/blog/archives/356)</w:t>
      </w:r>
    </w:p>
    <w:p w14:paraId="465919AA" w14:textId="77777777" w:rsidR="00CE5195" w:rsidRDefault="00CE5195" w:rsidP="00CE5195">
      <w:r w:rsidRPr="008A72CF">
        <w:rPr>
          <w:u w:val="single"/>
        </w:rPr>
        <w:t>In Russia</w:t>
      </w:r>
      <w:r w:rsidRPr="006E21A1">
        <w:rPr>
          <w:sz w:val="14"/>
        </w:rPr>
        <w:t xml:space="preserve"> historically, </w:t>
      </w:r>
      <w:r w:rsidRPr="008A72CF">
        <w:rPr>
          <w:u w:val="single"/>
        </w:rPr>
        <w:t>economic health and political stability are intertwined to a degree that is rarely encountered in other major</w:t>
      </w:r>
      <w:r w:rsidRPr="006E21A1">
        <w:rPr>
          <w:sz w:val="14"/>
        </w:rPr>
        <w:t xml:space="preserve"> industrialized </w:t>
      </w:r>
      <w:r w:rsidRPr="008A72CF">
        <w:rPr>
          <w:u w:val="single"/>
        </w:rPr>
        <w:t>economies</w:t>
      </w:r>
      <w:r w:rsidRPr="006E21A1">
        <w:rPr>
          <w:sz w:val="14"/>
        </w:rPr>
        <w:t xml:space="preserve">. It was the economic stagnation of the former Soviet Union that led to its political downfall. Similarly, </w:t>
      </w:r>
      <w:r w:rsidRPr="008A72CF">
        <w:rPr>
          <w:u w:val="single"/>
        </w:rPr>
        <w:t>Medvedev and Putin</w:t>
      </w:r>
      <w:r w:rsidRPr="006E21A1">
        <w:rPr>
          <w:sz w:val="14"/>
        </w:rPr>
        <w:t xml:space="preserve">, both intimately acquainted with their nation’s history, </w:t>
      </w:r>
      <w:r w:rsidRPr="008A72CF">
        <w:rPr>
          <w:u w:val="single"/>
        </w:rPr>
        <w:t>are unquestionably alarmed at the prospect that Russia’s economic crisis will endanger the nation’s political stability</w:t>
      </w:r>
      <w:r w:rsidRPr="006E21A1">
        <w:rPr>
          <w:sz w:val="14"/>
        </w:rPr>
        <w:t xml:space="preserve">, achieved at great cost after years of chaos following the demise of the Soviet Union. Already, strikes and protests are occurring among rank and file workers facing unemployment or non-payment of their salaries. Recent polling demonstrates that the once supreme popularity ratings of Putin and Medvedev are eroding rapidly. Beyond the political elites are the financial oligarchs, who have been forced to deleverage, even unloading their yachts and executive jets in a desperate attempt to raise cash. </w:t>
      </w:r>
      <w:r w:rsidRPr="008A72CF">
        <w:rPr>
          <w:u w:val="single"/>
        </w:rPr>
        <w:t xml:space="preserve">Should the Russian economy deteriorate </w:t>
      </w:r>
      <w:r w:rsidRPr="006E21A1">
        <w:rPr>
          <w:sz w:val="14"/>
        </w:rPr>
        <w:t xml:space="preserve">to the point where economic collapse is not out of the question, </w:t>
      </w:r>
      <w:r w:rsidRPr="008A72CF">
        <w:rPr>
          <w:u w:val="single"/>
        </w:rPr>
        <w:t>the impact will go far beyond the obvious accelerant such an outcome would be for the Global Economic Crisis</w:t>
      </w:r>
      <w:r w:rsidRPr="006E21A1">
        <w:rPr>
          <w:sz w:val="14"/>
        </w:rPr>
        <w:t xml:space="preserve">. There is a geopolitical dimension that is even more relevant then the </w:t>
      </w:r>
      <w:r w:rsidRPr="006E21A1">
        <w:rPr>
          <w:sz w:val="14"/>
        </w:rPr>
        <w:lastRenderedPageBreak/>
        <w:t xml:space="preserve">economic context. Despite its economic vulnerabilities and perceived decline from superpower status, </w:t>
      </w:r>
      <w:r w:rsidRPr="008A72CF">
        <w:rPr>
          <w:u w:val="single"/>
        </w:rPr>
        <w:t xml:space="preserve">Russia remains one of only two nations on earth with a nuclear arsenal of sufficient scope and capability to </w:t>
      </w:r>
      <w:r w:rsidRPr="004D4E92">
        <w:rPr>
          <w:b/>
          <w:u w:val="single"/>
        </w:rPr>
        <w:t>destroy the world</w:t>
      </w:r>
      <w:r w:rsidRPr="006E21A1">
        <w:rPr>
          <w:sz w:val="14"/>
        </w:rPr>
        <w:t xml:space="preserve"> as we know it. For that reason, it is not only President Medvedev and Prime Minister Putin who will be lying awake at nights over the prospect that </w:t>
      </w:r>
      <w:r w:rsidRPr="008A72CF">
        <w:rPr>
          <w:u w:val="single"/>
        </w:rPr>
        <w:t>a national economic crisis can transform itself into a virulent and destabilizing</w:t>
      </w:r>
      <w:r w:rsidRPr="006E21A1">
        <w:rPr>
          <w:sz w:val="14"/>
        </w:rPr>
        <w:t xml:space="preserve"> social and political </w:t>
      </w:r>
      <w:r w:rsidRPr="008A72CF">
        <w:rPr>
          <w:u w:val="single"/>
        </w:rPr>
        <w:t>upheaval</w:t>
      </w:r>
      <w:r w:rsidRPr="006E21A1">
        <w:rPr>
          <w:sz w:val="14"/>
        </w:rPr>
        <w:t xml:space="preserve">. It just may be possible that U.S. President Barack Obama’s national security team has already briefed him about the consequences of a major economic meltdown in Russia for the peace of the world. After all, the most recent national intelligence estimates put out by the U.S. intelligence community have already concluded that the Global Economic Crisis represents the greatest national security threat to the United States, due to its facilitating political instability in the world. </w:t>
      </w:r>
      <w:r w:rsidRPr="008A72CF">
        <w:rPr>
          <w:u w:val="single"/>
        </w:rPr>
        <w:t>During the years</w:t>
      </w:r>
      <w:r w:rsidRPr="006E21A1">
        <w:rPr>
          <w:sz w:val="14"/>
        </w:rPr>
        <w:t xml:space="preserve"> Boris </w:t>
      </w:r>
      <w:r w:rsidRPr="008A72CF">
        <w:rPr>
          <w:u w:val="single"/>
        </w:rPr>
        <w:t>Yeltsin ruled</w:t>
      </w:r>
      <w:r w:rsidRPr="006E21A1">
        <w:rPr>
          <w:sz w:val="14"/>
        </w:rPr>
        <w:t xml:space="preserve"> Russia, </w:t>
      </w:r>
      <w:r w:rsidRPr="008A72CF">
        <w:rPr>
          <w:u w:val="single"/>
        </w:rPr>
        <w:t>security forces</w:t>
      </w:r>
      <w:r w:rsidRPr="006E21A1">
        <w:rPr>
          <w:sz w:val="14"/>
        </w:rPr>
        <w:t xml:space="preserve"> responsible for </w:t>
      </w:r>
      <w:r w:rsidRPr="008A72CF">
        <w:rPr>
          <w:u w:val="single"/>
        </w:rPr>
        <w:t>guarding the</w:t>
      </w:r>
      <w:r w:rsidRPr="006E21A1">
        <w:rPr>
          <w:sz w:val="14"/>
        </w:rPr>
        <w:t xml:space="preserve"> nation’s </w:t>
      </w:r>
      <w:r w:rsidRPr="008A72CF">
        <w:rPr>
          <w:u w:val="single"/>
        </w:rPr>
        <w:t>nuclear arsenal went without pay</w:t>
      </w:r>
      <w:r w:rsidRPr="006E21A1">
        <w:rPr>
          <w:sz w:val="14"/>
        </w:rPr>
        <w:t xml:space="preserve"> for months at a time, </w:t>
      </w:r>
      <w:r w:rsidRPr="008A72CF">
        <w:rPr>
          <w:u w:val="single"/>
        </w:rPr>
        <w:t>leading to fears that</w:t>
      </w:r>
      <w:r w:rsidRPr="006E21A1">
        <w:rPr>
          <w:sz w:val="14"/>
        </w:rPr>
        <w:t xml:space="preserve"> desperate </w:t>
      </w:r>
      <w:r w:rsidRPr="008A72CF">
        <w:rPr>
          <w:u w:val="single"/>
        </w:rPr>
        <w:t>personnel would</w:t>
      </w:r>
      <w:r w:rsidRPr="006E21A1">
        <w:rPr>
          <w:sz w:val="14"/>
        </w:rPr>
        <w:t xml:space="preserve"> illicitly </w:t>
      </w:r>
      <w:r w:rsidRPr="008A72CF">
        <w:rPr>
          <w:u w:val="single"/>
        </w:rPr>
        <w:t>sell nuclear weapons to terrorist organizations. If the current economic crisis in Russia were to deteriorate much further, how secure would the Russian nuclear arsenal remain?</w:t>
      </w:r>
      <w:r w:rsidRPr="006E21A1">
        <w:rPr>
          <w:sz w:val="14"/>
        </w:rPr>
        <w:t xml:space="preserve"> It may be that the financial impact of the Global Economic Crisis is its least dangerous consequence.</w:t>
      </w:r>
    </w:p>
    <w:p w14:paraId="633A6CCA" w14:textId="77777777" w:rsidR="00CE5195" w:rsidRDefault="00CE5195" w:rsidP="00CE5195"/>
    <w:p w14:paraId="536C8003" w14:textId="77777777" w:rsidR="00CE5195" w:rsidRDefault="00CE5195" w:rsidP="00CE5195"/>
    <w:p w14:paraId="0477CBE2" w14:textId="77777777" w:rsidR="00CE5195" w:rsidRDefault="00CE5195" w:rsidP="00CE5195">
      <w:pPr>
        <w:pStyle w:val="Heading4"/>
      </w:pPr>
      <w:r>
        <w:t>Continued conflict in Ukraine pushes Russia and China together and crushes US leadership in Asia by diverting resources</w:t>
      </w:r>
    </w:p>
    <w:p w14:paraId="02D559F3" w14:textId="77777777" w:rsidR="00CE5195" w:rsidRPr="008E2E49" w:rsidRDefault="00CE5195" w:rsidP="00CE5195">
      <w:pPr>
        <w:rPr>
          <w:szCs w:val="16"/>
        </w:rPr>
      </w:pPr>
      <w:r>
        <w:rPr>
          <w:rStyle w:val="Style13ptBold"/>
        </w:rPr>
        <w:t xml:space="preserve">ROY </w:t>
      </w:r>
      <w:r w:rsidRPr="008E2E49">
        <w:rPr>
          <w:rStyle w:val="Style13ptBold"/>
        </w:rPr>
        <w:t>2017</w:t>
      </w:r>
      <w:r>
        <w:t xml:space="preserve"> </w:t>
      </w:r>
      <w:r w:rsidRPr="008E2E49">
        <w:rPr>
          <w:szCs w:val="16"/>
        </w:rPr>
        <w:t>(J. STAPLETON ROY is Founding Director Emeritus of the Kissinger Institute on China and the United States. He is an Asia specialist and a former U.S. ambassador to China, Indonesia, and Singapore “Russia-China relations Assessing Common Ground and Strategic Fault Lines,” July, https://carnegieendowment.org/files/SR66_Russia-ChinaRelations_July2017.pdf)</w:t>
      </w:r>
    </w:p>
    <w:p w14:paraId="4DE85F45" w14:textId="77777777" w:rsidR="00CE5195" w:rsidRPr="00427F70" w:rsidRDefault="00CE5195" w:rsidP="00CE5195">
      <w:pPr>
        <w:rPr>
          <w:sz w:val="10"/>
        </w:rPr>
      </w:pPr>
      <w:r w:rsidRPr="00427F70">
        <w:rPr>
          <w:sz w:val="10"/>
        </w:rPr>
        <w:t xml:space="preserve">The </w:t>
      </w:r>
      <w:r w:rsidRPr="00427F70">
        <w:rPr>
          <w:u w:val="single"/>
        </w:rPr>
        <w:t>tension</w:t>
      </w:r>
      <w:r w:rsidRPr="00427F70">
        <w:rPr>
          <w:sz w:val="10"/>
        </w:rPr>
        <w:t xml:space="preserve"> between NATO and Russia </w:t>
      </w:r>
      <w:r w:rsidRPr="00427F70">
        <w:rPr>
          <w:u w:val="single"/>
        </w:rPr>
        <w:t>over Ukraine is</w:t>
      </w:r>
      <w:r w:rsidRPr="00427F70">
        <w:rPr>
          <w:sz w:val="10"/>
        </w:rPr>
        <w:t xml:space="preserve"> troublesome in ways that transcend Europe. Most importantly, it is </w:t>
      </w:r>
      <w:r w:rsidRPr="00427F70">
        <w:rPr>
          <w:u w:val="single"/>
        </w:rPr>
        <w:t>diverting scarce U.S. resources away from the western Pacific</w:t>
      </w:r>
      <w:r w:rsidRPr="00427F70">
        <w:rPr>
          <w:sz w:val="10"/>
        </w:rPr>
        <w:t xml:space="preserve">, where China has assumed the role of the United States’ major strategic competitor. As argued above, </w:t>
      </w:r>
      <w:r w:rsidRPr="00427F70">
        <w:rPr>
          <w:u w:val="single"/>
        </w:rPr>
        <w:t>it has also forced Russia closer to China</w:t>
      </w:r>
      <w:r w:rsidRPr="00427F70">
        <w:rPr>
          <w:sz w:val="10"/>
        </w:rPr>
        <w:t xml:space="preserve"> in ways that are not beneficial to U.S. interests. For example, after the Ukraine crisis, Russia agreed to sell China the S-400 air and missile defense system, which it had earlier been reluctant to provide.18 This is in addition to the energy deals that were brought to conclusion after the Maidan events. The two sides have also held joint military exercises in Northeast Asia and the South China Sea.</w:t>
      </w:r>
    </w:p>
    <w:p w14:paraId="669BC969" w14:textId="77777777" w:rsidR="00CE5195" w:rsidRPr="00427F70" w:rsidRDefault="00CE5195" w:rsidP="00CE5195">
      <w:pPr>
        <w:rPr>
          <w:sz w:val="10"/>
        </w:rPr>
      </w:pPr>
      <w:r w:rsidRPr="00427F70">
        <w:rPr>
          <w:sz w:val="10"/>
        </w:rPr>
        <w:t xml:space="preserve">These developments are taking place at a time when a new U.S. administration has assumed office and when important shifts are occurring in the global balance of power. We are well along in the process of moving from the post–Cold War world we have known for the last 25 years to a new world without a single hegemonic superpower. The rapid rise of developing countries such as China, India, and Brazil is creating a multipolar world with a number of powerful actors and a larger group of lesser but strong secondary players. In this new world, </w:t>
      </w:r>
      <w:r w:rsidRPr="00427F70">
        <w:rPr>
          <w:u w:val="single"/>
        </w:rPr>
        <w:t>creating and sustaining a global balance of power, resting on lesser balances at the regional level, will be the principal strategic challenge</w:t>
      </w:r>
      <w:r w:rsidRPr="00427F70">
        <w:rPr>
          <w:sz w:val="10"/>
        </w:rPr>
        <w:t>. The question is whether a stable balance is possible within such a configuration. The answer will depend in large measure on how successful the most powerful actors are in gaining the cooperation and support of lesser but significant players.</w:t>
      </w:r>
    </w:p>
    <w:p w14:paraId="018AAED8" w14:textId="77777777" w:rsidR="00CE5195" w:rsidRPr="00427F70" w:rsidRDefault="00CE5195" w:rsidP="00CE5195">
      <w:pPr>
        <w:rPr>
          <w:sz w:val="12"/>
          <w:szCs w:val="12"/>
        </w:rPr>
      </w:pPr>
      <w:r w:rsidRPr="00427F70">
        <w:rPr>
          <w:sz w:val="12"/>
          <w:szCs w:val="12"/>
        </w:rPr>
        <w:t>Against this backdrop, one of the primary challenges confronting the Trump administration will be addressing the diminished confidence among U.S. allies and friends in the United States’ intention to remain fully engaged in the world. This will not be easy. The U.S. election campaign sent two disturbing messages to the international community: first, that the dysfunction in the U.S. political system is likely to continue and will hamper the United States’ reliability as a long-term strategic partner; and second, that the United States is turning inward and moving toward a protectionist trade policy.</w:t>
      </w:r>
    </w:p>
    <w:p w14:paraId="406244F3" w14:textId="77777777" w:rsidR="00CE5195" w:rsidRPr="00427F70" w:rsidRDefault="00CE5195" w:rsidP="00CE5195">
      <w:pPr>
        <w:rPr>
          <w:sz w:val="12"/>
        </w:rPr>
      </w:pPr>
      <w:r w:rsidRPr="00427F70">
        <w:rPr>
          <w:sz w:val="12"/>
        </w:rPr>
        <w:t xml:space="preserve">In East Asia, these perceptions are reinforced by the growing belief among regional countries that the balance of power in the western Pacific is shifting in China’s favor. </w:t>
      </w:r>
      <w:r w:rsidRPr="00427F70">
        <w:rPr>
          <w:u w:val="single"/>
        </w:rPr>
        <w:t>Asian</w:t>
      </w:r>
      <w:r w:rsidRPr="00427F70">
        <w:rPr>
          <w:sz w:val="12"/>
        </w:rPr>
        <w:t xml:space="preserve"> leaders recognize that the United States still has a substantial edge over China in terms of air and naval power. Nevertheless, some </w:t>
      </w:r>
      <w:r w:rsidRPr="00427F70">
        <w:rPr>
          <w:u w:val="single"/>
        </w:rPr>
        <w:t>countries are beginning to adjust their foreign and security policies to accommodate Chinese interests. If the United States wants to play a leading role in fashioning this new balance of power, Washington must move quickly to address the erosion of confidence in the United States’ ability to continue its traditional role as the guarantor of regional peace and stability</w:t>
      </w:r>
      <w:r w:rsidRPr="00427F70">
        <w:rPr>
          <w:sz w:val="12"/>
        </w:rPr>
        <w:t>.</w:t>
      </w:r>
    </w:p>
    <w:p w14:paraId="14FBE5C3" w14:textId="77777777" w:rsidR="00CE5195" w:rsidRDefault="00CE5195" w:rsidP="00CE5195"/>
    <w:p w14:paraId="1EAA33B9" w14:textId="77777777" w:rsidR="00CE5195" w:rsidRDefault="00CE5195" w:rsidP="00CE5195"/>
    <w:p w14:paraId="028EF76F" w14:textId="77777777" w:rsidR="00CE5195" w:rsidRDefault="00CE5195" w:rsidP="00CE5195">
      <w:pPr>
        <w:pStyle w:val="Heading4"/>
      </w:pPr>
      <w:r>
        <w:lastRenderedPageBreak/>
        <w:t>American leadership in Asia solves nuclear war, climate change, proliferation, and global economy</w:t>
      </w:r>
    </w:p>
    <w:p w14:paraId="41B70BC8" w14:textId="77777777" w:rsidR="00CE5195" w:rsidRPr="000B2B09" w:rsidRDefault="00CE5195" w:rsidP="00CE5195">
      <w:pPr>
        <w:rPr>
          <w:sz w:val="18"/>
          <w:szCs w:val="18"/>
        </w:rPr>
      </w:pPr>
      <w:r w:rsidRPr="000B2B09">
        <w:rPr>
          <w:rStyle w:val="Style13ptBold"/>
        </w:rPr>
        <w:t>HASS 2017</w:t>
      </w:r>
      <w:r>
        <w:t xml:space="preserve"> </w:t>
      </w:r>
      <w:r w:rsidRPr="000B2B09">
        <w:rPr>
          <w:sz w:val="18"/>
          <w:szCs w:val="18"/>
        </w:rPr>
        <w:t>(Ryan Hass, Fellow, Foreign Policy, John L. Thornton China Center, Center for East Asia Policy Studies, The Brookings Institution, “The case for continued American leadership in Asia,” Seattle Times, December 29, https://www.brookings.edu/opinions/the-case-for-continued-american-leadership-in-asia/)</w:t>
      </w:r>
    </w:p>
    <w:p w14:paraId="264BC2D0" w14:textId="77777777" w:rsidR="00CE5195" w:rsidRPr="00CA3B56" w:rsidRDefault="00CE5195" w:rsidP="00CE5195">
      <w:pPr>
        <w:rPr>
          <w:sz w:val="12"/>
        </w:rPr>
      </w:pPr>
      <w:r w:rsidRPr="00CA3B56">
        <w:rPr>
          <w:sz w:val="12"/>
        </w:rPr>
        <w:t xml:space="preserve">In recent weeks, and particularly following President Donald Trump’s November trip to East Asia, I have heard one recurring question in my travels around the United States: </w:t>
      </w:r>
      <w:r w:rsidRPr="00427F70">
        <w:rPr>
          <w:u w:val="single"/>
        </w:rPr>
        <w:t>Why is it</w:t>
      </w:r>
      <w:r w:rsidRPr="00CA3B56">
        <w:rPr>
          <w:sz w:val="12"/>
        </w:rPr>
        <w:t xml:space="preserve"> that big </w:t>
      </w:r>
      <w:r w:rsidRPr="00427F70">
        <w:rPr>
          <w:u w:val="single"/>
        </w:rPr>
        <w:t>a deal if the United States cedes leadership in Asia</w:t>
      </w:r>
      <w:r w:rsidRPr="00CA3B56">
        <w:rPr>
          <w:sz w:val="12"/>
        </w:rPr>
        <w:t xml:space="preserve"> to China?</w:t>
      </w:r>
    </w:p>
    <w:p w14:paraId="437D7729" w14:textId="77777777" w:rsidR="00CE5195" w:rsidRPr="00CA3B56" w:rsidRDefault="00CE5195" w:rsidP="00CE5195">
      <w:pPr>
        <w:rPr>
          <w:sz w:val="8"/>
          <w:szCs w:val="8"/>
        </w:rPr>
      </w:pPr>
      <w:r w:rsidRPr="00CA3B56">
        <w:rPr>
          <w:sz w:val="8"/>
          <w:szCs w:val="8"/>
        </w:rPr>
        <w:t>There is a sense that the U.S. has pressing needs at home, that the North Korea challenge feels dangerous and intractable, and that China’s national power is on the rise — so China or others should do more to manage problems in their own backyard.</w:t>
      </w:r>
    </w:p>
    <w:p w14:paraId="3F513251" w14:textId="77777777" w:rsidR="00CE5195" w:rsidRPr="00CA3B56" w:rsidRDefault="00CE5195" w:rsidP="00CE5195">
      <w:pPr>
        <w:rPr>
          <w:sz w:val="8"/>
          <w:szCs w:val="8"/>
        </w:rPr>
      </w:pPr>
      <w:r w:rsidRPr="00CA3B56">
        <w:rPr>
          <w:sz w:val="8"/>
          <w:szCs w:val="8"/>
        </w:rPr>
        <w:t>While I support focusing on getting our house in order at home, I fear that it would be dangerously shortsighted for the U.S. to retreat from its 70-plus-year status as the leading power and agenda-setter in the Asia-Pacific region.</w:t>
      </w:r>
    </w:p>
    <w:p w14:paraId="29041FC6" w14:textId="77777777" w:rsidR="00CE5195" w:rsidRDefault="00CE5195" w:rsidP="00CE5195">
      <w:r w:rsidRPr="00CA3B56">
        <w:rPr>
          <w:sz w:val="8"/>
          <w:szCs w:val="8"/>
        </w:rPr>
        <w:t>We have to be able to walk and chew gum at the same time. Here’s why:</w:t>
      </w:r>
    </w:p>
    <w:p w14:paraId="1E43BA4F" w14:textId="77777777" w:rsidR="00CE5195" w:rsidRPr="00CA3B56" w:rsidRDefault="00CE5195" w:rsidP="00CE5195">
      <w:pPr>
        <w:rPr>
          <w:sz w:val="8"/>
        </w:rPr>
      </w:pPr>
      <w:r w:rsidRPr="00CA3B56">
        <w:rPr>
          <w:sz w:val="8"/>
        </w:rPr>
        <w:t xml:space="preserve">First, the </w:t>
      </w:r>
      <w:r w:rsidRPr="00CA3B56">
        <w:rPr>
          <w:u w:val="single"/>
        </w:rPr>
        <w:t>Asia</w:t>
      </w:r>
      <w:r w:rsidRPr="00CA3B56">
        <w:rPr>
          <w:sz w:val="8"/>
        </w:rPr>
        <w:t xml:space="preserve">-Pacific region </w:t>
      </w:r>
      <w:r w:rsidRPr="00CA3B56">
        <w:rPr>
          <w:u w:val="single"/>
        </w:rPr>
        <w:t>is rapidly becoming the most important area in the world for the U.S. It accounts for nearly 60 percent of global economic growth, and U.S. exports to the region create more jobs</w:t>
      </w:r>
      <w:r w:rsidRPr="00CA3B56">
        <w:rPr>
          <w:sz w:val="8"/>
        </w:rPr>
        <w:t xml:space="preserve"> (3.4 million) </w:t>
      </w:r>
      <w:r w:rsidRPr="00CA3B56">
        <w:rPr>
          <w:u w:val="single"/>
        </w:rPr>
        <w:t>than any other part of the world</w:t>
      </w:r>
      <w:r w:rsidRPr="00CA3B56">
        <w:rPr>
          <w:sz w:val="8"/>
        </w:rPr>
        <w:t>. It is home to five U.S. treaty allies, many of the world’s most capable militaries and the most proximate threat to America’s national security: North Korea’s nuclear and missile programs.</w:t>
      </w:r>
    </w:p>
    <w:p w14:paraId="274F3833" w14:textId="77777777" w:rsidR="00CE5195" w:rsidRPr="00CA3B56" w:rsidRDefault="00CE5195" w:rsidP="00CE5195">
      <w:pPr>
        <w:rPr>
          <w:sz w:val="8"/>
        </w:rPr>
      </w:pPr>
      <w:r w:rsidRPr="00CA3B56">
        <w:rPr>
          <w:u w:val="single"/>
        </w:rPr>
        <w:t>When America has been active in the region, it has spurred Asian countries to share the burden in responding to humanitarian disasters, dealing with climate change, increasing pressure on North Korea and agreeing on trade rules for nearly 40 percent of the global economy</w:t>
      </w:r>
      <w:r w:rsidRPr="00CA3B56">
        <w:rPr>
          <w:sz w:val="8"/>
        </w:rPr>
        <w:t xml:space="preserve">. At the same time, </w:t>
      </w:r>
      <w:r w:rsidRPr="00CA3B56">
        <w:rPr>
          <w:u w:val="single"/>
        </w:rPr>
        <w:t>the U.S. has led efforts to push China to emerge as a constructive — and not a coercive — actor. If the U.S. withdraws from these roles, there is no other country capable of pulling the region together</w:t>
      </w:r>
      <w:r w:rsidRPr="00CA3B56">
        <w:rPr>
          <w:sz w:val="8"/>
        </w:rPr>
        <w:t xml:space="preserve"> in common purpose to address shared challenges.</w:t>
      </w:r>
    </w:p>
    <w:p w14:paraId="252BCBA7" w14:textId="77777777" w:rsidR="00CE5195" w:rsidRPr="00CA3B56" w:rsidRDefault="00CE5195" w:rsidP="00CE5195">
      <w:pPr>
        <w:rPr>
          <w:sz w:val="8"/>
        </w:rPr>
      </w:pPr>
      <w:r w:rsidRPr="00CA3B56">
        <w:rPr>
          <w:sz w:val="8"/>
        </w:rPr>
        <w:t xml:space="preserve">Second, </w:t>
      </w:r>
      <w:r w:rsidRPr="00CA3B56">
        <w:rPr>
          <w:u w:val="single"/>
        </w:rPr>
        <w:t>America’s</w:t>
      </w:r>
      <w:r w:rsidRPr="00CA3B56">
        <w:rPr>
          <w:sz w:val="8"/>
        </w:rPr>
        <w:t xml:space="preserve"> long and steady </w:t>
      </w:r>
      <w:r w:rsidRPr="00CA3B56">
        <w:rPr>
          <w:u w:val="single"/>
        </w:rPr>
        <w:t>presence</w:t>
      </w:r>
      <w:r w:rsidRPr="00CA3B56">
        <w:rPr>
          <w:sz w:val="8"/>
        </w:rPr>
        <w:t xml:space="preserve"> in the region </w:t>
      </w:r>
      <w:r w:rsidRPr="00CA3B56">
        <w:rPr>
          <w:u w:val="single"/>
        </w:rPr>
        <w:t>has helped deter aggression, cool historical rivalries, and support the spread of market-based democracies</w:t>
      </w:r>
      <w:r w:rsidRPr="00CA3B56">
        <w:rPr>
          <w:sz w:val="8"/>
        </w:rPr>
        <w:t>. While the people of the region deserve credit, the U.S.-provided security umbrella also enabled progress.</w:t>
      </w:r>
    </w:p>
    <w:p w14:paraId="1C309851" w14:textId="77777777" w:rsidR="00CE5195" w:rsidRPr="00CA3B56" w:rsidRDefault="00CE5195" w:rsidP="00CE5195">
      <w:pPr>
        <w:rPr>
          <w:sz w:val="8"/>
        </w:rPr>
      </w:pPr>
      <w:r w:rsidRPr="00CA3B56">
        <w:rPr>
          <w:sz w:val="8"/>
        </w:rPr>
        <w:t xml:space="preserve">Up to now, </w:t>
      </w:r>
      <w:r w:rsidRPr="00CA3B56">
        <w:rPr>
          <w:u w:val="single"/>
        </w:rPr>
        <w:t>the U.S. has served as a buffer in regional disputes, and a check against China or others seeking to use their military to move borders or seize resources. If confidence in U.S. resolve to protect the peace recedes, the risk of interstate conflict will rise</w:t>
      </w:r>
      <w:r w:rsidRPr="00CA3B56">
        <w:rPr>
          <w:sz w:val="8"/>
        </w:rPr>
        <w:t xml:space="preserve">. </w:t>
      </w:r>
      <w:r w:rsidRPr="00CA3B56">
        <w:rPr>
          <w:u w:val="single"/>
        </w:rPr>
        <w:t>Countries will confront a choice</w:t>
      </w:r>
      <w:r w:rsidRPr="00CA3B56">
        <w:rPr>
          <w:sz w:val="8"/>
        </w:rPr>
        <w:t xml:space="preserve"> between becoming more deferential to Beijing’s interests in exchange for hoped-for security and economic benefits, or </w:t>
      </w:r>
      <w:r w:rsidRPr="00CA3B56">
        <w:rPr>
          <w:u w:val="single"/>
        </w:rPr>
        <w:t>developing</w:t>
      </w:r>
      <w:r w:rsidRPr="00CA3B56">
        <w:rPr>
          <w:sz w:val="8"/>
        </w:rPr>
        <w:t xml:space="preserve"> military capabilities — including </w:t>
      </w:r>
      <w:r w:rsidRPr="00CA3B56">
        <w:rPr>
          <w:u w:val="single"/>
        </w:rPr>
        <w:t>nuclear weapons — to guard against coercion by China or North Korea. If Japan goes nuclear</w:t>
      </w:r>
      <w:r w:rsidRPr="00CA3B56">
        <w:rPr>
          <w:sz w:val="8"/>
        </w:rPr>
        <w:t xml:space="preserve">, for example, </w:t>
      </w:r>
      <w:r w:rsidRPr="00CA3B56">
        <w:rPr>
          <w:u w:val="single"/>
        </w:rPr>
        <w:t xml:space="preserve">South Korea and Taiwan could follow. A pattern of nuclear dominoes would elevate risk of a catastrophic conflict that could </w:t>
      </w:r>
      <w:r w:rsidRPr="00CA3B56">
        <w:rPr>
          <w:b/>
          <w:bCs/>
          <w:u w:val="single"/>
        </w:rPr>
        <w:t>crater the global economy</w:t>
      </w:r>
      <w:r w:rsidRPr="00CA3B56">
        <w:rPr>
          <w:u w:val="single"/>
        </w:rPr>
        <w:t xml:space="preserve"> and create </w:t>
      </w:r>
      <w:r w:rsidRPr="00CA3B56">
        <w:rPr>
          <w:b/>
          <w:bCs/>
          <w:u w:val="single"/>
        </w:rPr>
        <w:t>unimaginable destruction</w:t>
      </w:r>
      <w:r w:rsidRPr="00CA3B56">
        <w:rPr>
          <w:sz w:val="8"/>
        </w:rPr>
        <w:t>.</w:t>
      </w:r>
    </w:p>
    <w:p w14:paraId="0F501C51" w14:textId="77777777" w:rsidR="00CE5195" w:rsidRDefault="00CE5195" w:rsidP="00CE5195">
      <w:r w:rsidRPr="00CA3B56">
        <w:rPr>
          <w:sz w:val="8"/>
          <w:szCs w:val="8"/>
        </w:rPr>
        <w:t>Third, sustained U.S. support for rule of law and human rights has helped generate a more just and predictable environment for American businesses and travelers. For decades, the U.S. has promoted freedoms of speech, worship and peaceful assembly; the ability to choose leaders democratically; and the right to due process and equal administration of justice. These efforts have garnered goodwill for the U.S. by aligning U.S. power with aspirations of ordinary people.</w:t>
      </w:r>
    </w:p>
    <w:p w14:paraId="0F5B0E72" w14:textId="77777777" w:rsidR="00CE5195" w:rsidRPr="00CA3B56" w:rsidRDefault="00CE5195" w:rsidP="00CE5195">
      <w:pPr>
        <w:rPr>
          <w:sz w:val="20"/>
          <w:szCs w:val="20"/>
        </w:rPr>
      </w:pPr>
      <w:r w:rsidRPr="00CA3B56">
        <w:rPr>
          <w:sz w:val="8"/>
          <w:szCs w:val="8"/>
        </w:rPr>
        <w:t>If the U.S. pulls back from promoting human rights, China will step up its efforts to influence domestic politics throughout the region — pressuring politicians, entrapping special interests, and filtering what information reaches the public. Beijing would like to normalize its model of privileging internal security over individual liberties. There also could be heightened risk of democratic backsliding, as leaders feel less inhibited from resorting to strongman governance.</w:t>
      </w:r>
    </w:p>
    <w:p w14:paraId="3345D5AD" w14:textId="77777777" w:rsidR="00CE5195" w:rsidRDefault="00CE5195" w:rsidP="00CE5195">
      <w:r w:rsidRPr="00CA3B56">
        <w:rPr>
          <w:sz w:val="8"/>
          <w:szCs w:val="8"/>
        </w:rPr>
        <w:t>Fourth, a diminished U.S. role would embolden China to seek to hasten the return of a Sino-centric regional order. Broadly speaking, Beijing would like to maximize its influence and minimize Washington’s throughout the region. In instances where interests clash, such as over trade and maritime disputes and America’s alliance relationships, Beijing would like regional governments to side with it. Beijing also would like to lock in trade agreements and investment patterns that place China at the center and the U.S. on the outside. This would put U.S. firms at a disadvantage. Beijing does not seek to conquer new territories, but rather hopes to gain regional acceptance of the notion that China sits atop a hierarchical regional structure. Beijing views such a distribution of power as a restoration of a natural order.</w:t>
      </w:r>
    </w:p>
    <w:p w14:paraId="19231269" w14:textId="77777777" w:rsidR="00CE5195" w:rsidRPr="00CA3B56" w:rsidRDefault="00CE5195" w:rsidP="00CE5195">
      <w:pPr>
        <w:rPr>
          <w:sz w:val="8"/>
        </w:rPr>
      </w:pPr>
      <w:r w:rsidRPr="00CA3B56">
        <w:rPr>
          <w:sz w:val="8"/>
        </w:rPr>
        <w:t xml:space="preserve">So, why does it matter if the U.S. remains the agenda-setter in the Asia-Pacific? Because </w:t>
      </w:r>
      <w:r w:rsidRPr="00CA3B56">
        <w:rPr>
          <w:u w:val="single"/>
        </w:rPr>
        <w:t>American leadership still holds the most promise of protecting the peace</w:t>
      </w:r>
      <w:r w:rsidRPr="00CA3B56">
        <w:rPr>
          <w:sz w:val="8"/>
        </w:rPr>
        <w:t xml:space="preserve">, preserving respect for rule of law and human rights, unlocking opportunities for American businesses, </w:t>
      </w:r>
      <w:r w:rsidRPr="00CA3B56">
        <w:rPr>
          <w:u w:val="single"/>
        </w:rPr>
        <w:t>and</w:t>
      </w:r>
      <w:r w:rsidRPr="00CA3B56">
        <w:rPr>
          <w:sz w:val="8"/>
        </w:rPr>
        <w:t xml:space="preserve"> increasing burden-sharing for </w:t>
      </w:r>
      <w:r w:rsidRPr="00CA3B56">
        <w:rPr>
          <w:u w:val="single"/>
        </w:rPr>
        <w:t>dealing with transnational challenges</w:t>
      </w:r>
      <w:r w:rsidRPr="00CA3B56">
        <w:rPr>
          <w:sz w:val="8"/>
        </w:rPr>
        <w:t xml:space="preserve">. And </w:t>
      </w:r>
      <w:r w:rsidRPr="00CA3B56">
        <w:rPr>
          <w:u w:val="single"/>
        </w:rPr>
        <w:t>if the U.S. withdraws, Beijing will seek to fill the vacuum. That outcome would raise the risk of democratic backsliding, nuclear proliferation, disadvantaging U.S. companies and intensifying great power competition</w:t>
      </w:r>
      <w:r w:rsidRPr="00CA3B56">
        <w:rPr>
          <w:sz w:val="8"/>
        </w:rPr>
        <w:t>. Given the growing importance of Asia to America’s national security and economic well-being, this is an outcome the U.S. can ill-afford.</w:t>
      </w:r>
    </w:p>
    <w:p w14:paraId="71860156" w14:textId="77777777" w:rsidR="00CE5195" w:rsidRDefault="00CE5195" w:rsidP="00CE5195"/>
    <w:p w14:paraId="3CEE2D1D" w14:textId="77777777" w:rsidR="00CE5195" w:rsidRDefault="00CE5195" w:rsidP="00CE5195"/>
    <w:p w14:paraId="18458888" w14:textId="77777777" w:rsidR="00CE5195" w:rsidRDefault="00CE5195" w:rsidP="00CE5195">
      <w:pPr>
        <w:pStyle w:val="Heading4"/>
      </w:pPr>
      <w:r>
        <w:lastRenderedPageBreak/>
        <w:t>Russia is not aggressive—the only risk of war is due to provocations</w:t>
      </w:r>
    </w:p>
    <w:p w14:paraId="3E937876" w14:textId="77777777" w:rsidR="00CE5195" w:rsidRPr="00081A1F" w:rsidRDefault="00CE5195" w:rsidP="00CE5195">
      <w:pPr>
        <w:rPr>
          <w:sz w:val="14"/>
          <w:szCs w:val="14"/>
        </w:rPr>
      </w:pPr>
      <w:r w:rsidRPr="00081A1F">
        <w:rPr>
          <w:rStyle w:val="Style13ptBold"/>
        </w:rPr>
        <w:t>BANDOW 2017</w:t>
      </w:r>
      <w:r>
        <w:t xml:space="preserve"> </w:t>
      </w:r>
      <w:r w:rsidRPr="00081A1F">
        <w:rPr>
          <w:sz w:val="14"/>
          <w:szCs w:val="14"/>
        </w:rPr>
        <w:t>(Doug Bandow is a Senior Fellow at the Cato Institute and a former Special Assistant to President Ronald Reagan, “The U.S. Shouldn’t Fear Russia: America Is Vastly More Powerful,” Huff Post, March 22, https://www.huffpost.com/entry/the-us-shouldnt-fear-russia-america-is-vastly-more_b_58d1d8dce4b062043ad4ae02?guccounter=1&amp;guce_referrer=aHR0cHM6Ly93d3cuZ29vZ2xlLmNvbS8&amp;guce_referrer_sig=AQAAAHUxetVqfjAx2XAxnuIz3qPaMnE74MnZ-tkLA7qXcDRp38EkppHSmcvLcv0KQsNR6WDYke7IwvMqmWYSqpb9KCI1TUeVY18kOoD9ao0QvgQtLN3K28mtuudd_A3eE3EFpu7psSpVCZ2WIo-ykchRldIJZt0c7WNyPjbDGX5VnH9d)</w:t>
      </w:r>
    </w:p>
    <w:p w14:paraId="3A812367" w14:textId="77777777" w:rsidR="00CE5195" w:rsidRPr="00B431B2" w:rsidRDefault="00CE5195" w:rsidP="00CE5195">
      <w:pPr>
        <w:rPr>
          <w:sz w:val="10"/>
        </w:rPr>
      </w:pPr>
      <w:r w:rsidRPr="00B431B2">
        <w:rPr>
          <w:sz w:val="10"/>
        </w:rPr>
        <w:t xml:space="preserve">More serious are claims that Moscow poses a security threat. Military capabilities are more than formal military budgets, but </w:t>
      </w:r>
      <w:r w:rsidRPr="007B41BE">
        <w:rPr>
          <w:u w:val="single"/>
        </w:rPr>
        <w:t>the spending disparity between the U.S. and Russia is vast: Washington’s outlays are</w:t>
      </w:r>
      <w:r w:rsidRPr="00B431B2">
        <w:rPr>
          <w:sz w:val="10"/>
        </w:rPr>
        <w:t xml:space="preserve"> almost </w:t>
      </w:r>
      <w:r w:rsidRPr="007B41BE">
        <w:rPr>
          <w:u w:val="single"/>
        </w:rPr>
        <w:t>ten times as much</w:t>
      </w:r>
      <w:r w:rsidRPr="00B431B2">
        <w:rPr>
          <w:sz w:val="10"/>
        </w:rPr>
        <w:t xml:space="preserve"> as Moscow’s. President Donald Trump just proposed an annual jump in outlays, $54 billion, which is nearly as much as Russia will spend all year.</w:t>
      </w:r>
    </w:p>
    <w:p w14:paraId="07380CC6" w14:textId="77777777" w:rsidR="00CE5195" w:rsidRPr="00B431B2" w:rsidRDefault="00CE5195" w:rsidP="00CE5195">
      <w:pPr>
        <w:rPr>
          <w:sz w:val="10"/>
        </w:rPr>
      </w:pPr>
      <w:r w:rsidRPr="00B431B2">
        <w:rPr>
          <w:u w:val="single"/>
        </w:rPr>
        <w:t>Russia lacks the global reach to challenge America.</w:t>
      </w:r>
      <w:r w:rsidRPr="00B431B2">
        <w:rPr>
          <w:sz w:val="10"/>
        </w:rPr>
        <w:t xml:space="preserve"> As Putin noted in an interview with an Italian journalist: “Publish a world map and mark all the U.S. military bases on it. You will see the difference between Russia and the U.S.” </w:t>
      </w:r>
      <w:r w:rsidRPr="00B431B2">
        <w:rPr>
          <w:u w:val="single"/>
        </w:rPr>
        <w:t>Moscow also lacks the economic foundation to match the U.S</w:t>
      </w:r>
      <w:r w:rsidRPr="00B431B2">
        <w:rPr>
          <w:sz w:val="10"/>
        </w:rPr>
        <w:t>. According to the International Institute for Strategic Studies, “One effect of the country’s deteriorating economic situation has been the delay in concluding the next State Armament Program; originally intended to have been started in 2016, this has now been pushed back to 2018.”</w:t>
      </w:r>
    </w:p>
    <w:p w14:paraId="0C4EC00E" w14:textId="77777777" w:rsidR="00CE5195" w:rsidRPr="00B431B2" w:rsidRDefault="00CE5195" w:rsidP="00CE5195">
      <w:pPr>
        <w:rPr>
          <w:sz w:val="10"/>
          <w:szCs w:val="10"/>
        </w:rPr>
      </w:pPr>
      <w:r w:rsidRPr="00B431B2">
        <w:rPr>
          <w:sz w:val="10"/>
          <w:szCs w:val="10"/>
        </w:rPr>
        <w:t>Russia possesses the world’s second most powerful nuclear arsenal, capable of destroying America many times over. But even Moscow’s sharpest critics don’t believe Vladimir Putin plans to commit suicide. That nuclear threat acts more as Russia’s guarantee against U.S. coercion. Neither side can allow the stakes of any conflict to race out of control.</w:t>
      </w:r>
    </w:p>
    <w:p w14:paraId="442A8E6F" w14:textId="77777777" w:rsidR="00CE5195" w:rsidRPr="00B431B2" w:rsidRDefault="00CE5195" w:rsidP="00CE5195">
      <w:pPr>
        <w:rPr>
          <w:sz w:val="10"/>
        </w:rPr>
      </w:pPr>
      <w:r w:rsidRPr="00B431B2">
        <w:rPr>
          <w:sz w:val="10"/>
        </w:rPr>
        <w:t xml:space="preserve">Beyond inaugurating nuclear Armageddon, how does Moscow threaten America? An invasion seems unlikely, since the two countries don’t share a land boundary. An attack across the Bering Strait to retake Alaska is more than a little unlikely. Which means </w:t>
      </w:r>
      <w:r w:rsidRPr="00B431B2">
        <w:rPr>
          <w:u w:val="single"/>
        </w:rPr>
        <w:t>there is no direct threat to the U.S</w:t>
      </w:r>
      <w:r w:rsidRPr="00B431B2">
        <w:rPr>
          <w:sz w:val="10"/>
        </w:rPr>
        <w:t>.</w:t>
      </w:r>
    </w:p>
    <w:p w14:paraId="2FA71EC1" w14:textId="77777777" w:rsidR="00CE5195" w:rsidRPr="00B431B2" w:rsidRDefault="00CE5195" w:rsidP="00CE5195">
      <w:pPr>
        <w:rPr>
          <w:sz w:val="10"/>
        </w:rPr>
      </w:pPr>
      <w:r w:rsidRPr="00B431B2">
        <w:rPr>
          <w:sz w:val="10"/>
        </w:rPr>
        <w:t xml:space="preserve">How about isolating America by controlling sea and air and interdicting commerce? That’s almost as implausible. </w:t>
      </w:r>
      <w:r w:rsidRPr="00B431B2">
        <w:rPr>
          <w:u w:val="single"/>
        </w:rPr>
        <w:t>The vaunted Red Navy is gone</w:t>
      </w:r>
      <w:r w:rsidRPr="00B431B2">
        <w:rPr>
          <w:sz w:val="10"/>
        </w:rPr>
        <w:t>. Moscow deploys one decrepit aircraft carrier, no match for Washington’s multiple carrier groups. And the U.S. is allied with European nations which also possess capable if smaller fleets. Russia is upgrading its forces, but it lacks the resources to equal America.</w:t>
      </w:r>
    </w:p>
    <w:p w14:paraId="39539134" w14:textId="77777777" w:rsidR="00CE5195" w:rsidRPr="00B431B2" w:rsidRDefault="00CE5195" w:rsidP="00CE5195">
      <w:pPr>
        <w:rPr>
          <w:sz w:val="10"/>
        </w:rPr>
      </w:pPr>
      <w:r w:rsidRPr="00B431B2">
        <w:rPr>
          <w:sz w:val="10"/>
        </w:rPr>
        <w:t xml:space="preserve">Moscow is no more likely to dominate the air above or around the U.S. </w:t>
      </w:r>
      <w:r w:rsidRPr="00B431B2">
        <w:rPr>
          <w:u w:val="single"/>
        </w:rPr>
        <w:t>Russia’s air force</w:t>
      </w:r>
      <w:r w:rsidRPr="00B431B2">
        <w:rPr>
          <w:sz w:val="10"/>
        </w:rPr>
        <w:t xml:space="preserve"> is capable and has gained valuable combat experience over Syria, but </w:t>
      </w:r>
      <w:r w:rsidRPr="00B431B2">
        <w:rPr>
          <w:u w:val="single"/>
        </w:rPr>
        <w:t>remains no match for America’s globe-spanning force</w:t>
      </w:r>
      <w:r w:rsidRPr="00B431B2">
        <w:rPr>
          <w:sz w:val="10"/>
        </w:rPr>
        <w:t>. More dangerous may be Russian air defenses, which would ensure that hostile U.S. air operations were not the cakewalk like in Serbia, Iraq, Afghanistan, and Libya.</w:t>
      </w:r>
    </w:p>
    <w:p w14:paraId="55F64F7B" w14:textId="77777777" w:rsidR="00CE5195" w:rsidRPr="00B431B2" w:rsidRDefault="00CE5195" w:rsidP="00CE5195">
      <w:pPr>
        <w:rPr>
          <w:sz w:val="10"/>
        </w:rPr>
      </w:pPr>
      <w:r w:rsidRPr="00B431B2">
        <w:rPr>
          <w:u w:val="single"/>
        </w:rPr>
        <w:t>Nor is there any obvious reason why Moscow would inaugurate war with the U.S.</w:t>
      </w:r>
      <w:r w:rsidRPr="00B431B2">
        <w:rPr>
          <w:sz w:val="10"/>
        </w:rPr>
        <w:t xml:space="preserve"> Russia’s critics notwithstanding, the Cold War is over. </w:t>
      </w:r>
      <w:r w:rsidRPr="00B431B2">
        <w:rPr>
          <w:b/>
          <w:bCs/>
          <w:u w:val="single"/>
        </w:rPr>
        <w:t>There is only one aggressive ideological power, and that is America</w:t>
      </w:r>
      <w:r w:rsidRPr="00B431B2">
        <w:rPr>
          <w:sz w:val="10"/>
        </w:rPr>
        <w:t>. Putinism is a simpler, practical authoritarian nationalism.</w:t>
      </w:r>
    </w:p>
    <w:p w14:paraId="6554087C" w14:textId="77777777" w:rsidR="00CE5195" w:rsidRPr="00B431B2" w:rsidRDefault="00CE5195" w:rsidP="00CE5195">
      <w:pPr>
        <w:rPr>
          <w:sz w:val="10"/>
        </w:rPr>
      </w:pPr>
      <w:r w:rsidRPr="00B431B2">
        <w:rPr>
          <w:sz w:val="10"/>
        </w:rPr>
        <w:t xml:space="preserve">That’s obviously not a congenial home for anyone who believes in America’s classical liberal heritage. The vision of a limited government dedicated to protecting individual rights has few takers in the Russian Federation. The real problem posed by Vladimir Putin is not that he’s an unpleasant thug, but that he seems to represent a substantial number—a strong majority if polls are to be believed—of Russians. Still, </w:t>
      </w:r>
      <w:r w:rsidRPr="00B431B2">
        <w:rPr>
          <w:u w:val="single"/>
        </w:rPr>
        <w:t>Moscow’s policy reflects much more a defensive than aggressive stance</w:t>
      </w:r>
      <w:r w:rsidRPr="00B431B2">
        <w:rPr>
          <w:sz w:val="10"/>
        </w:rPr>
        <w:t>.</w:t>
      </w:r>
    </w:p>
    <w:p w14:paraId="63D65EFA" w14:textId="77777777" w:rsidR="00CE5195" w:rsidRPr="00B431B2" w:rsidRDefault="00CE5195" w:rsidP="00CE5195">
      <w:pPr>
        <w:rPr>
          <w:sz w:val="10"/>
        </w:rPr>
      </w:pPr>
      <w:r w:rsidRPr="00B431B2">
        <w:rPr>
          <w:sz w:val="10"/>
        </w:rPr>
        <w:t xml:space="preserve">Its role in the world looks a lot like that of pre-1914 imperial Russia. </w:t>
      </w:r>
      <w:r w:rsidRPr="00B431B2">
        <w:rPr>
          <w:u w:val="single"/>
        </w:rPr>
        <w:t>The Putin government wants its interests to be respected and its borders to be secure</w:t>
      </w:r>
      <w:r w:rsidRPr="00B431B2">
        <w:rPr>
          <w:sz w:val="10"/>
        </w:rPr>
        <w:t xml:space="preserve">. It especially doesn’t like seeing its friends, such as Serbia, dismembered without so much as a nod in Moscow’s direction. </w:t>
      </w:r>
      <w:r w:rsidRPr="00B431B2">
        <w:rPr>
          <w:u w:val="single"/>
        </w:rPr>
        <w:t>Russia also opposes a potentially hostile alliance pushing ever eastward, absorbing</w:t>
      </w:r>
      <w:r w:rsidRPr="00B431B2">
        <w:rPr>
          <w:sz w:val="10"/>
        </w:rPr>
        <w:t xml:space="preserve"> lands such as </w:t>
      </w:r>
      <w:r w:rsidRPr="00B431B2">
        <w:rPr>
          <w:u w:val="single"/>
        </w:rPr>
        <w:t>Ukraine</w:t>
      </w:r>
      <w:r w:rsidRPr="00B431B2">
        <w:rPr>
          <w:sz w:val="10"/>
        </w:rPr>
        <w:t xml:space="preserve"> that once were integral to the Russian Empire as well as the Soviet Union.</w:t>
      </w:r>
    </w:p>
    <w:p w14:paraId="3206862C" w14:textId="77777777" w:rsidR="00CE5195" w:rsidRDefault="00CE5195" w:rsidP="00CE5195"/>
    <w:p w14:paraId="3F56084C" w14:textId="77777777" w:rsidR="00CE5195" w:rsidRDefault="00CE5195" w:rsidP="00CE5195"/>
    <w:p w14:paraId="62891BEE" w14:textId="77777777" w:rsidR="00CE5195" w:rsidRPr="004E0F84" w:rsidRDefault="00CE5195" w:rsidP="00CE5195">
      <w:pPr>
        <w:pStyle w:val="Heading4"/>
      </w:pPr>
      <w:r>
        <w:t>Conflict in Ukraine is not Russian imperialism—it’s a product of Western intervention and violent hypocrisy—prefer our evidence over Russophobic media bias</w:t>
      </w:r>
    </w:p>
    <w:p w14:paraId="41016EE0" w14:textId="77777777" w:rsidR="00CE5195" w:rsidRDefault="00CE5195" w:rsidP="00CE5195">
      <w:r w:rsidRPr="00456FDD">
        <w:rPr>
          <w:rStyle w:val="Style13ptBold"/>
        </w:rPr>
        <w:t>YU 2014</w:t>
      </w:r>
      <w:r>
        <w:t xml:space="preserve"> </w:t>
      </w:r>
      <w:r w:rsidRPr="000B37CE">
        <w:rPr>
          <w:sz w:val="14"/>
          <w:szCs w:val="16"/>
        </w:rPr>
        <w:t>(Yu Bin, senior fellow of the Shanghai Association of American Studies, “West's concern for Ukraine reflects long-standing fears” 3-17, http://www.globaltimes.cn/content/849055.shtml#.Uy3vX_ldWSo)</w:t>
      </w:r>
    </w:p>
    <w:p w14:paraId="6F07530D" w14:textId="77777777" w:rsidR="00CE5195" w:rsidRPr="000B37CE" w:rsidRDefault="00CE5195" w:rsidP="00CE5195">
      <w:pPr>
        <w:rPr>
          <w:sz w:val="8"/>
        </w:rPr>
      </w:pPr>
      <w:r w:rsidRPr="004E0F84">
        <w:rPr>
          <w:u w:val="single"/>
        </w:rPr>
        <w:t>A specter has been haunting Europe - the specter of an independent, pro-Russia Crimea</w:t>
      </w:r>
      <w:r w:rsidRPr="000B37CE">
        <w:rPr>
          <w:sz w:val="8"/>
        </w:rPr>
        <w:t xml:space="preserve"> as a make-or-break case for peace in central Europe. </w:t>
      </w:r>
    </w:p>
    <w:p w14:paraId="070A0519" w14:textId="77777777" w:rsidR="00CE5195" w:rsidRPr="000B37CE" w:rsidRDefault="00CE5195" w:rsidP="00CE5195">
      <w:pPr>
        <w:rPr>
          <w:sz w:val="12"/>
          <w:szCs w:val="12"/>
        </w:rPr>
      </w:pPr>
      <w:r w:rsidRPr="000B37CE">
        <w:rPr>
          <w:sz w:val="10"/>
          <w:szCs w:val="12"/>
        </w:rPr>
        <w:t xml:space="preserve">With more than 96 percent of respondents in the latest referendum favoring joining Russia, Crimea is now in Russia's pocket. </w:t>
      </w:r>
    </w:p>
    <w:p w14:paraId="26724ECD" w14:textId="77777777" w:rsidR="00CE5195" w:rsidRPr="000B37CE" w:rsidRDefault="00CE5195" w:rsidP="00CE5195">
      <w:pPr>
        <w:rPr>
          <w:sz w:val="8"/>
        </w:rPr>
      </w:pPr>
      <w:r w:rsidRPr="000B37CE">
        <w:rPr>
          <w:sz w:val="8"/>
        </w:rPr>
        <w:lastRenderedPageBreak/>
        <w:t xml:space="preserve">Diplomatic and military posturing aside, </w:t>
      </w:r>
      <w:r w:rsidRPr="004E0F84">
        <w:rPr>
          <w:u w:val="single"/>
        </w:rPr>
        <w:t>Putin-bashing in the West has reached an unprecedented level: Vladimir Putin has been called "Hitler"</w:t>
      </w:r>
      <w:r w:rsidRPr="000B37CE">
        <w:rPr>
          <w:sz w:val="8"/>
        </w:rPr>
        <w:t xml:space="preserve"> by Hillary Clinton, "a thug" by John Boehner, and "a KGB colonel who always had ambitions to restore the Russian empire" by John McCain, to mention just a few. </w:t>
      </w:r>
    </w:p>
    <w:p w14:paraId="0A45C33A" w14:textId="77777777" w:rsidR="00CE5195" w:rsidRPr="000B37CE" w:rsidRDefault="00CE5195" w:rsidP="00CE5195">
      <w:pPr>
        <w:rPr>
          <w:sz w:val="12"/>
          <w:szCs w:val="12"/>
        </w:rPr>
      </w:pPr>
      <w:r w:rsidRPr="000B37CE">
        <w:rPr>
          <w:sz w:val="10"/>
          <w:szCs w:val="12"/>
        </w:rPr>
        <w:t>Obama, too, joined the hawks by accusing Russia of violating the Ukrainian constitution, sovereignty, international law, and therefore as being "on the wrong side of history." Welcome to the brave new world of speaking loudly while carrying big sticks.</w:t>
      </w:r>
    </w:p>
    <w:p w14:paraId="315F36C0" w14:textId="77777777" w:rsidR="00CE5195" w:rsidRPr="000B37CE" w:rsidRDefault="00CE5195" w:rsidP="00CE5195">
      <w:pPr>
        <w:rPr>
          <w:sz w:val="12"/>
          <w:szCs w:val="12"/>
        </w:rPr>
      </w:pPr>
      <w:r w:rsidRPr="000B37CE">
        <w:rPr>
          <w:sz w:val="12"/>
          <w:szCs w:val="12"/>
        </w:rPr>
        <w:t>Putin</w:t>
      </w:r>
      <w:r w:rsidRPr="000B37CE">
        <w:rPr>
          <w:sz w:val="10"/>
          <w:szCs w:val="12"/>
        </w:rPr>
        <w:t xml:space="preserve">, the former KGB colonel, </w:t>
      </w:r>
      <w:r w:rsidRPr="000B37CE">
        <w:rPr>
          <w:sz w:val="12"/>
          <w:szCs w:val="12"/>
        </w:rPr>
        <w:t>may be guilty of all of these evildoings</w:t>
      </w:r>
      <w:r w:rsidRPr="000B37CE">
        <w:rPr>
          <w:sz w:val="10"/>
          <w:szCs w:val="12"/>
        </w:rPr>
        <w:t xml:space="preserve">, like a Soviet intelligence agent in a Hollywood movie. </w:t>
      </w:r>
    </w:p>
    <w:p w14:paraId="2CC443CF" w14:textId="77777777" w:rsidR="00CE5195" w:rsidRPr="000B37CE" w:rsidRDefault="00CE5195" w:rsidP="00CE5195">
      <w:pPr>
        <w:rPr>
          <w:sz w:val="8"/>
        </w:rPr>
      </w:pPr>
      <w:r w:rsidRPr="004E0F84">
        <w:rPr>
          <w:u w:val="single"/>
        </w:rPr>
        <w:t xml:space="preserve">In </w:t>
      </w:r>
      <w:r w:rsidRPr="000B37CE">
        <w:rPr>
          <w:sz w:val="8"/>
        </w:rPr>
        <w:t>the</w:t>
      </w:r>
      <w:r w:rsidRPr="004E0F84">
        <w:rPr>
          <w:u w:val="single"/>
        </w:rPr>
        <w:t xml:space="preserve"> Ukraine </w:t>
      </w:r>
      <w:r w:rsidRPr="000B37CE">
        <w:rPr>
          <w:sz w:val="8"/>
        </w:rPr>
        <w:t>case,</w:t>
      </w:r>
      <w:r w:rsidRPr="004E0F84">
        <w:rPr>
          <w:u w:val="single"/>
        </w:rPr>
        <w:t xml:space="preserve"> however, it was the violent reaction to Russia's</w:t>
      </w:r>
      <w:r w:rsidRPr="000B37CE">
        <w:rPr>
          <w:sz w:val="8"/>
        </w:rPr>
        <w:t xml:space="preserve"> $15 billion aid package and gas price cut, which was actually</w:t>
      </w:r>
      <w:r w:rsidRPr="004E0F84">
        <w:rPr>
          <w:u w:val="single"/>
        </w:rPr>
        <w:t xml:space="preserve"> normal </w:t>
      </w:r>
      <w:r w:rsidRPr="000B37CE">
        <w:rPr>
          <w:sz w:val="8"/>
        </w:rPr>
        <w:t>in foreign</w:t>
      </w:r>
      <w:r w:rsidRPr="004E0F84">
        <w:rPr>
          <w:u w:val="single"/>
        </w:rPr>
        <w:t xml:space="preserve"> economic relations, that violated the Ukrainian constitution</w:t>
      </w:r>
      <w:r w:rsidRPr="000B37CE">
        <w:rPr>
          <w:sz w:val="8"/>
        </w:rPr>
        <w:t xml:space="preserve">. </w:t>
      </w:r>
    </w:p>
    <w:p w14:paraId="006A30CC" w14:textId="77777777" w:rsidR="00CE5195" w:rsidRPr="000B37CE" w:rsidRDefault="00CE5195" w:rsidP="00CE5195">
      <w:pPr>
        <w:rPr>
          <w:sz w:val="8"/>
        </w:rPr>
      </w:pPr>
      <w:r w:rsidRPr="000B37CE">
        <w:rPr>
          <w:sz w:val="8"/>
        </w:rPr>
        <w:t xml:space="preserve">According to the British Channel 4, many of those </w:t>
      </w:r>
      <w:r w:rsidRPr="004E0F84">
        <w:rPr>
          <w:u w:val="single"/>
        </w:rPr>
        <w:t>West-backed street protesters, who overthrew a democratically elected</w:t>
      </w:r>
      <w:r w:rsidRPr="000B37CE">
        <w:rPr>
          <w:sz w:val="8"/>
        </w:rPr>
        <w:t>, albeit corrupt,</w:t>
      </w:r>
      <w:r w:rsidRPr="004E0F84">
        <w:rPr>
          <w:u w:val="single"/>
        </w:rPr>
        <w:t xml:space="preserve"> government are members of the neo-Nazi groups</w:t>
      </w:r>
      <w:r w:rsidRPr="000B37CE">
        <w:rPr>
          <w:sz w:val="8"/>
        </w:rPr>
        <w:t xml:space="preserve"> including the Svoboda (Freedom) Party, the Right Sector and paramilitary group UNA-UNSO, </w:t>
      </w:r>
      <w:r w:rsidRPr="004E0F84">
        <w:rPr>
          <w:u w:val="single"/>
        </w:rPr>
        <w:t>who fought against Russian troops in Chechnya and Moldova.</w:t>
      </w:r>
      <w:r w:rsidRPr="000B37CE">
        <w:rPr>
          <w:sz w:val="8"/>
        </w:rPr>
        <w:t xml:space="preserve">  </w:t>
      </w:r>
    </w:p>
    <w:p w14:paraId="04DEB85D" w14:textId="77777777" w:rsidR="00CE5195" w:rsidRPr="000B37CE" w:rsidRDefault="00CE5195" w:rsidP="00CE5195">
      <w:pPr>
        <w:rPr>
          <w:sz w:val="8"/>
          <w:szCs w:val="10"/>
        </w:rPr>
      </w:pPr>
      <w:r w:rsidRPr="000B37CE">
        <w:rPr>
          <w:sz w:val="8"/>
          <w:szCs w:val="10"/>
        </w:rPr>
        <w:t xml:space="preserve">Many of them were trained in Ukraine's neighboring countries such as Poland, Lithuania and Turkey, according to the Asian Times on Wednesday. </w:t>
      </w:r>
    </w:p>
    <w:p w14:paraId="6F536861" w14:textId="77777777" w:rsidR="00CE5195" w:rsidRPr="000B37CE" w:rsidRDefault="00CE5195" w:rsidP="00CE5195">
      <w:pPr>
        <w:rPr>
          <w:sz w:val="8"/>
          <w:szCs w:val="10"/>
        </w:rPr>
      </w:pPr>
      <w:r w:rsidRPr="000B37CE">
        <w:rPr>
          <w:sz w:val="8"/>
          <w:szCs w:val="10"/>
        </w:rPr>
        <w:t xml:space="preserve">Ukraine's sovereignty, therefore, was raped repeatedly long before Russia's recent move into Crimea. </w:t>
      </w:r>
    </w:p>
    <w:p w14:paraId="6DD83719" w14:textId="77777777" w:rsidR="00CE5195" w:rsidRPr="000B37CE" w:rsidRDefault="00CE5195" w:rsidP="00CE5195">
      <w:pPr>
        <w:rPr>
          <w:sz w:val="8"/>
        </w:rPr>
      </w:pPr>
      <w:r w:rsidRPr="000B37CE">
        <w:rPr>
          <w:sz w:val="8"/>
        </w:rPr>
        <w:t xml:space="preserve">Regardless, </w:t>
      </w:r>
      <w:r w:rsidRPr="004E0F84">
        <w:rPr>
          <w:u w:val="single"/>
        </w:rPr>
        <w:t>the current buzzword of sovereignty for Ukraine has been long forgone in the West.</w:t>
      </w:r>
      <w:r w:rsidRPr="000B37CE">
        <w:rPr>
          <w:sz w:val="8"/>
        </w:rPr>
        <w:t xml:space="preserve"> </w:t>
      </w:r>
    </w:p>
    <w:p w14:paraId="1AC69D37" w14:textId="77777777" w:rsidR="00CE5195" w:rsidRPr="004E0F84" w:rsidRDefault="00CE5195" w:rsidP="00CE5195">
      <w:pPr>
        <w:rPr>
          <w:u w:val="single"/>
        </w:rPr>
      </w:pPr>
      <w:r w:rsidRPr="000B37CE">
        <w:rPr>
          <w:sz w:val="8"/>
        </w:rPr>
        <w:t xml:space="preserve">For almost a quarter of a century, </w:t>
      </w:r>
      <w:r w:rsidRPr="004E0F84">
        <w:rPr>
          <w:u w:val="single"/>
        </w:rPr>
        <w:t xml:space="preserve">the favorable instruments in the West's diplomatic toolbox include humanitarian intervention, regime change, and nation building. </w:t>
      </w:r>
    </w:p>
    <w:p w14:paraId="508A0672" w14:textId="77777777" w:rsidR="00CE5195" w:rsidRPr="000B37CE" w:rsidRDefault="00CE5195" w:rsidP="00CE5195">
      <w:pPr>
        <w:rPr>
          <w:sz w:val="8"/>
        </w:rPr>
      </w:pPr>
      <w:r w:rsidRPr="004E0F84">
        <w:rPr>
          <w:u w:val="single"/>
        </w:rPr>
        <w:t xml:space="preserve">In actuality, they meant the West's armed interventions in many parts of the world, such as Iraq (twice), Somalia, Haiti, Bosnia, Kosovo, Afghanistan, Libya, which have been far more frequent and destructive than the Brezhnev Doctrine </w:t>
      </w:r>
      <w:r w:rsidRPr="000B37CE">
        <w:rPr>
          <w:sz w:val="8"/>
        </w:rPr>
        <w:t xml:space="preserve">of "limited sovereignty" executed for Czechoslovakia in 1968. </w:t>
      </w:r>
    </w:p>
    <w:p w14:paraId="5A26177B" w14:textId="77777777" w:rsidR="00CE5195" w:rsidRPr="000B37CE" w:rsidRDefault="00CE5195" w:rsidP="00CE5195">
      <w:pPr>
        <w:rPr>
          <w:sz w:val="10"/>
        </w:rPr>
      </w:pPr>
      <w:r w:rsidRPr="004E0F84">
        <w:rPr>
          <w:u w:val="single"/>
        </w:rPr>
        <w:t xml:space="preserve">Fast forward to the 21st century and little has changed in the West’s selective use of </w:t>
      </w:r>
      <w:r w:rsidRPr="000B37CE">
        <w:rPr>
          <w:sz w:val="10"/>
        </w:rPr>
        <w:t>the Wilsonian</w:t>
      </w:r>
      <w:r w:rsidRPr="004E0F84">
        <w:rPr>
          <w:u w:val="single"/>
        </w:rPr>
        <w:t xml:space="preserve"> principles </w:t>
      </w:r>
      <w:r w:rsidRPr="000B37CE">
        <w:rPr>
          <w:sz w:val="10"/>
        </w:rPr>
        <w:t>of self-determination and sovereignty</w:t>
      </w:r>
      <w:r w:rsidRPr="004E0F84">
        <w:rPr>
          <w:u w:val="single"/>
        </w:rPr>
        <w:t xml:space="preserve"> in Ukraine</w:t>
      </w:r>
      <w:r w:rsidRPr="000B37CE">
        <w:rPr>
          <w:sz w:val="10"/>
        </w:rPr>
        <w:t xml:space="preserve">. As both sides are escalating the war of words in the middle of war games, did history really “end” 25 years ago with the final victory of Western liberalism, as theorized by Francis Fukuyama’s provocative and naive treatise? If anything, what is going on in </w:t>
      </w:r>
      <w:r w:rsidRPr="004E0F84">
        <w:rPr>
          <w:u w:val="single"/>
        </w:rPr>
        <w:t>Ukraine looks more like a resumption of</w:t>
      </w:r>
      <w:r w:rsidRPr="000B37CE">
        <w:rPr>
          <w:sz w:val="10"/>
        </w:rPr>
        <w:t xml:space="preserve"> what US paleoconservative theorist William Lind has called </w:t>
      </w:r>
      <w:r w:rsidRPr="004E0F84">
        <w:rPr>
          <w:u w:val="single"/>
        </w:rPr>
        <w:t>a “Western civil war</w:t>
      </w:r>
      <w:r w:rsidRPr="000B37CE">
        <w:rPr>
          <w:sz w:val="10"/>
        </w:rPr>
        <w:t xml:space="preserve">,” which encompassed 350 years: from the 1648 Treaty of Westphalia to the end of the Cold War in 1991. One wonders if the West has not fought enough after the wars of the merchants of the 17th and 18th centuries, wars of professionals and revolutions of the 18th and 19th centuries, and the “total wars” (WWI and WWII) of the 20th century. </w:t>
      </w:r>
      <w:r w:rsidRPr="004E0F84">
        <w:rPr>
          <w:u w:val="single"/>
        </w:rPr>
        <w:t>One should not forget</w:t>
      </w:r>
      <w:r w:rsidRPr="000B37CE">
        <w:rPr>
          <w:sz w:val="10"/>
        </w:rPr>
        <w:t>, of course,</w:t>
      </w:r>
      <w:r w:rsidRPr="004E0F84">
        <w:rPr>
          <w:u w:val="single"/>
        </w:rPr>
        <w:t xml:space="preserve"> those numerous colonial wars the West fought against the non-West, including the </w:t>
      </w:r>
      <w:r w:rsidRPr="000B37CE">
        <w:rPr>
          <w:sz w:val="10"/>
        </w:rPr>
        <w:t>two infamous</w:t>
      </w:r>
      <w:r w:rsidRPr="004E0F84">
        <w:rPr>
          <w:u w:val="single"/>
        </w:rPr>
        <w:t xml:space="preserve"> Opium Wars </w:t>
      </w:r>
      <w:r w:rsidRPr="000B37CE">
        <w:rPr>
          <w:sz w:val="10"/>
        </w:rPr>
        <w:t>in China.</w:t>
      </w:r>
    </w:p>
    <w:p w14:paraId="025FC23F" w14:textId="77777777" w:rsidR="00CE5195" w:rsidRPr="000B37CE" w:rsidRDefault="00CE5195" w:rsidP="00CE5195">
      <w:pPr>
        <w:rPr>
          <w:sz w:val="10"/>
        </w:rPr>
      </w:pPr>
      <w:r w:rsidRPr="004E0F84">
        <w:rPr>
          <w:u w:val="single"/>
        </w:rPr>
        <w:t>History</w:t>
      </w:r>
      <w:r w:rsidRPr="000B37CE">
        <w:rPr>
          <w:sz w:val="10"/>
        </w:rPr>
        <w:t>, nonetheless,</w:t>
      </w:r>
      <w:r w:rsidRPr="004E0F84">
        <w:rPr>
          <w:u w:val="single"/>
        </w:rPr>
        <w:t xml:space="preserve"> never mechanically repeats itself. At the height of the anti-government protest in Kiev, what troubled the Russians, and perhaps the rest of the world, was the West's almost absentmindedness regarding Russia's legitimate concerns for its security, which quickly switched to shock, helpless and the endless Russophobia now permeating in the West's mainstream media</w:t>
      </w:r>
      <w:r w:rsidRPr="000B37CE">
        <w:rPr>
          <w:sz w:val="10"/>
        </w:rPr>
        <w:t>.</w:t>
      </w:r>
    </w:p>
    <w:p w14:paraId="2EABA854" w14:textId="77777777" w:rsidR="00CE5195" w:rsidRDefault="00CE5195" w:rsidP="00CE5195"/>
    <w:p w14:paraId="0A657643" w14:textId="77777777" w:rsidR="00CE5195" w:rsidRDefault="00CE5195" w:rsidP="00CE5195"/>
    <w:p w14:paraId="7176A75A" w14:textId="77777777" w:rsidR="00CE5195" w:rsidRPr="00924112" w:rsidRDefault="00CE5195" w:rsidP="00CE5195">
      <w:pPr>
        <w:pStyle w:val="Heading3"/>
      </w:pPr>
      <w:r>
        <w:lastRenderedPageBreak/>
        <w:t>Relations Advantage</w:t>
      </w:r>
    </w:p>
    <w:p w14:paraId="6FFF1EAE" w14:textId="77777777" w:rsidR="00CE5195" w:rsidRDefault="00CE5195" w:rsidP="00CE5195"/>
    <w:p w14:paraId="2948E423" w14:textId="77777777" w:rsidR="00CE5195" w:rsidRDefault="00CE5195" w:rsidP="00CE5195">
      <w:pPr>
        <w:pStyle w:val="Heading4"/>
      </w:pPr>
      <w:r>
        <w:t>Trump would cooperate with Putin after the plan to improve relations—arms sales are the key stumbling block and increase the risk of US-Russian war</w:t>
      </w:r>
    </w:p>
    <w:p w14:paraId="6C64CDFB" w14:textId="77777777" w:rsidR="00CE5195" w:rsidRPr="00207A54" w:rsidRDefault="00CE5195" w:rsidP="00CE5195">
      <w:pPr>
        <w:rPr>
          <w:szCs w:val="16"/>
        </w:rPr>
      </w:pPr>
      <w:r w:rsidRPr="00207A54">
        <w:rPr>
          <w:rStyle w:val="Style13ptBold"/>
        </w:rPr>
        <w:t>HEER 2017</w:t>
      </w:r>
      <w:r>
        <w:t xml:space="preserve"> </w:t>
      </w:r>
      <w:r w:rsidRPr="00207A54">
        <w:rPr>
          <w:szCs w:val="16"/>
        </w:rPr>
        <w:t>(Jeet, “The Dangerous Incoherence of Trump’s Russia Policy,” The New Republic, Dec 21, https://newrepublic.com/article/146397/dangerous-incoherence-trumps-russia-policy)</w:t>
      </w:r>
    </w:p>
    <w:p w14:paraId="723F0A05" w14:textId="77777777" w:rsidR="00CE5195" w:rsidRPr="00ED6A7E" w:rsidRDefault="00CE5195" w:rsidP="00CE5195">
      <w:pPr>
        <w:rPr>
          <w:sz w:val="10"/>
        </w:rPr>
      </w:pPr>
      <w:r w:rsidRPr="00ED6A7E">
        <w:rPr>
          <w:sz w:val="10"/>
        </w:rPr>
        <w:t xml:space="preserve">In 2014, the Republican Congress passed the loftily named Ukrainian Freedom Support Act, which permitted the sale of lethal weapons to Ukraine. President Barack Obama signed the bill into law, but as The Washington Post reported, he “never authorized large commercial or government sales, a move widely seen as a de facto decision not to provide lethal weapons to the Ukraine military.” That policy has now changed, as President Donald </w:t>
      </w:r>
      <w:r w:rsidRPr="00ED6A7E">
        <w:rPr>
          <w:u w:val="single"/>
        </w:rPr>
        <w:t>Trump has approved a large commercial sale of weapons</w:t>
      </w:r>
      <w:r w:rsidRPr="00ED6A7E">
        <w:rPr>
          <w:sz w:val="10"/>
        </w:rPr>
        <w:t xml:space="preserve"> to the former Soviet state, where the fight against Russia-backed militants in the east has intensified lately. “</w:t>
      </w:r>
      <w:r w:rsidRPr="00ED6A7E">
        <w:rPr>
          <w:u w:val="single"/>
        </w:rPr>
        <w:t>The move</w:t>
      </w:r>
      <w:r w:rsidRPr="00ED6A7E">
        <w:rPr>
          <w:sz w:val="10"/>
        </w:rPr>
        <w:t xml:space="preserve"> was heavily supported by top Trump national security Cabinet officials and Congress,” the Post reported, “but </w:t>
      </w:r>
      <w:r w:rsidRPr="00ED6A7E">
        <w:rPr>
          <w:u w:val="single"/>
        </w:rPr>
        <w:t>may complicate</w:t>
      </w:r>
      <w:r w:rsidRPr="00ED6A7E">
        <w:rPr>
          <w:sz w:val="10"/>
        </w:rPr>
        <w:t xml:space="preserve"> President </w:t>
      </w:r>
      <w:r w:rsidRPr="00ED6A7E">
        <w:rPr>
          <w:u w:val="single"/>
        </w:rPr>
        <w:t>Trump’s stated ambition to work with</w:t>
      </w:r>
      <w:r w:rsidRPr="00ED6A7E">
        <w:rPr>
          <w:sz w:val="10"/>
        </w:rPr>
        <w:t xml:space="preserve"> Russian President Vladimir </w:t>
      </w:r>
      <w:r w:rsidRPr="00ED6A7E">
        <w:rPr>
          <w:u w:val="single"/>
        </w:rPr>
        <w:t>Putin</w:t>
      </w:r>
      <w:r w:rsidRPr="00ED6A7E">
        <w:rPr>
          <w:sz w:val="10"/>
        </w:rPr>
        <w:t xml:space="preserve">.” A senior congressional official told the paper, “We have crossed the Rubicon, </w:t>
      </w:r>
      <w:r w:rsidRPr="00ED6A7E">
        <w:rPr>
          <w:u w:val="single"/>
        </w:rPr>
        <w:t>this is lethal weapons and I predict more will be coming</w:t>
      </w:r>
      <w:r w:rsidRPr="00ED6A7E">
        <w:rPr>
          <w:sz w:val="10"/>
        </w:rPr>
        <w:t>.”</w:t>
      </w:r>
    </w:p>
    <w:p w14:paraId="77705B1F" w14:textId="77777777" w:rsidR="00CE5195" w:rsidRDefault="00CE5195" w:rsidP="00CE5195">
      <w:r w:rsidRPr="00ED6A7E">
        <w:rPr>
          <w:sz w:val="12"/>
          <w:szCs w:val="12"/>
        </w:rPr>
        <w:t>Some conservatives are arguing that the arms sale proves that Trump didn’t collude with the Russian government to interfere in last year’s presidential election. “NO PUPPET” ran an exultant Twitchy headline.</w:t>
      </w:r>
    </w:p>
    <w:p w14:paraId="2C64B776" w14:textId="77777777" w:rsidR="00CE5195" w:rsidRPr="00ED6A7E" w:rsidRDefault="00CE5195" w:rsidP="00CE5195">
      <w:pPr>
        <w:rPr>
          <w:sz w:val="12"/>
        </w:rPr>
      </w:pPr>
      <w:r w:rsidRPr="00ED6A7E">
        <w:rPr>
          <w:sz w:val="12"/>
        </w:rPr>
        <w:t xml:space="preserve">In reality, </w:t>
      </w:r>
      <w:r w:rsidRPr="00ED6A7E">
        <w:rPr>
          <w:u w:val="single"/>
        </w:rPr>
        <w:t>the decision on arming Ukraine illustrates</w:t>
      </w:r>
      <w:r w:rsidRPr="00ED6A7E">
        <w:rPr>
          <w:sz w:val="12"/>
        </w:rPr>
        <w:t xml:space="preserve"> something different: </w:t>
      </w:r>
      <w:r w:rsidRPr="00ED6A7E">
        <w:rPr>
          <w:u w:val="single"/>
        </w:rPr>
        <w:t>The United States has two wildly divergent foreign policies toward Russia. Trump is pursuing a policy of conciliation</w:t>
      </w:r>
      <w:r w:rsidRPr="00ED6A7E">
        <w:rPr>
          <w:sz w:val="12"/>
        </w:rPr>
        <w:t xml:space="preserve">, while the national security establishment, including Secretary of Defense James </w:t>
      </w:r>
      <w:r w:rsidRPr="00ED6A7E">
        <w:rPr>
          <w:u w:val="single"/>
        </w:rPr>
        <w:t>Mattis and</w:t>
      </w:r>
      <w:r w:rsidRPr="00ED6A7E">
        <w:rPr>
          <w:sz w:val="12"/>
        </w:rPr>
        <w:t xml:space="preserve"> Secretary of State Rex </w:t>
      </w:r>
      <w:r w:rsidRPr="00ED6A7E">
        <w:rPr>
          <w:u w:val="single"/>
        </w:rPr>
        <w:t>Tillerson, have pursued</w:t>
      </w:r>
      <w:r w:rsidRPr="00ED6A7E">
        <w:rPr>
          <w:sz w:val="12"/>
        </w:rPr>
        <w:t xml:space="preserve"> a policy of </w:t>
      </w:r>
      <w:r w:rsidRPr="00ED6A7E">
        <w:rPr>
          <w:u w:val="single"/>
        </w:rPr>
        <w:t>aggressive containment. Trump sees Russia as a potential ally</w:t>
      </w:r>
      <w:r w:rsidRPr="00ED6A7E">
        <w:rPr>
          <w:sz w:val="12"/>
        </w:rPr>
        <w:t xml:space="preserve">, while many in his cabinet and in Congress consider Russia a rival that is actively threatening American democracy. </w:t>
      </w:r>
      <w:r w:rsidRPr="00ED6A7E">
        <w:rPr>
          <w:u w:val="single"/>
        </w:rPr>
        <w:t>This contradictory policy could send mixed signals, leading to war</w:t>
      </w:r>
      <w:r w:rsidRPr="00ED6A7E">
        <w:rPr>
          <w:sz w:val="12"/>
        </w:rPr>
        <w:t>.</w:t>
      </w:r>
    </w:p>
    <w:p w14:paraId="2EDF05CE" w14:textId="77777777" w:rsidR="00CE5195" w:rsidRDefault="00CE5195" w:rsidP="00CE5195"/>
    <w:p w14:paraId="3CEE84CE" w14:textId="77777777" w:rsidR="00CE5195" w:rsidRDefault="00CE5195" w:rsidP="00CE5195"/>
    <w:p w14:paraId="2569ABED" w14:textId="77777777" w:rsidR="00CE5195" w:rsidRDefault="00CE5195" w:rsidP="00CE5195">
      <w:pPr>
        <w:pStyle w:val="Heading4"/>
      </w:pPr>
      <w:r>
        <w:t>US-Russian relations are the only possibility to solve accidental nuclear war, prolif, and nuclear terrorism</w:t>
      </w:r>
    </w:p>
    <w:p w14:paraId="61F57BD0" w14:textId="77777777" w:rsidR="00CE5195" w:rsidRDefault="00CE5195" w:rsidP="00CE5195">
      <w:r w:rsidRPr="00B6028D">
        <w:rPr>
          <w:rStyle w:val="Style13ptBold"/>
        </w:rPr>
        <w:t>ALLISON AND BLACKWILL 2011</w:t>
      </w:r>
      <w:r>
        <w:t xml:space="preserve"> </w:t>
      </w:r>
      <w:r w:rsidRPr="00B6028D">
        <w:rPr>
          <w:sz w:val="12"/>
          <w:szCs w:val="12"/>
        </w:rPr>
        <w:t>(Graham, Director of Harvard Kennedy School’s Belfer Center for Science and International Affairs, Robert D. Blackwill is the Henry A. Kissinger senior fellow for U.S. foreign policy at the Council</w:t>
      </w:r>
      <w:r>
        <w:rPr>
          <w:sz w:val="12"/>
          <w:szCs w:val="12"/>
        </w:rPr>
        <w:t xml:space="preserve"> </w:t>
      </w:r>
      <w:r w:rsidRPr="00B6028D">
        <w:rPr>
          <w:sz w:val="12"/>
          <w:szCs w:val="12"/>
        </w:rPr>
        <w:t>on Foreign Relations, and others; “Russia and U.S.</w:t>
      </w:r>
      <w:r>
        <w:rPr>
          <w:sz w:val="12"/>
          <w:szCs w:val="12"/>
        </w:rPr>
        <w:t xml:space="preserve"> </w:t>
      </w:r>
      <w:r w:rsidRPr="00B6028D">
        <w:rPr>
          <w:sz w:val="12"/>
          <w:szCs w:val="12"/>
        </w:rPr>
        <w:t>National Interests</w:t>
      </w:r>
      <w:r>
        <w:rPr>
          <w:sz w:val="12"/>
          <w:szCs w:val="12"/>
        </w:rPr>
        <w:t xml:space="preserve"> </w:t>
      </w:r>
      <w:r w:rsidRPr="00B6028D">
        <w:rPr>
          <w:sz w:val="12"/>
          <w:szCs w:val="12"/>
        </w:rPr>
        <w:t>Why Should Americans Care?,” Task Force on Russia and US National Interests Report, October, https://dash.harvard.edu/bitstream/handle/1/20057953/Russia-and-US-NI_final-web.pdf?sequence=1&amp;isAllowed=y)</w:t>
      </w:r>
    </w:p>
    <w:p w14:paraId="219BB6CD" w14:textId="77777777" w:rsidR="00CE5195" w:rsidRDefault="00CE5195" w:rsidP="00CE5195">
      <w:r>
        <w:t xml:space="preserve">The overriding priority of U.S. national security policy must be </w:t>
      </w:r>
      <w:r w:rsidRPr="00A4598E">
        <w:rPr>
          <w:u w:val="single"/>
        </w:rPr>
        <w:t>to prevent the use and spread of</w:t>
      </w:r>
      <w:r>
        <w:rPr>
          <w:u w:val="single"/>
        </w:rPr>
        <w:t xml:space="preserve"> </w:t>
      </w:r>
      <w:r w:rsidRPr="00A4598E">
        <w:rPr>
          <w:u w:val="single"/>
        </w:rPr>
        <w:t>nuclear weapons</w:t>
      </w:r>
      <w:r>
        <w:t xml:space="preserve">. This task </w:t>
      </w:r>
      <w:r w:rsidRPr="00A4598E">
        <w:rPr>
          <w:u w:val="single"/>
        </w:rPr>
        <w:t>is extremely difficult without Russia’s cooperation</w:t>
      </w:r>
      <w:r>
        <w:t>.</w:t>
      </w:r>
    </w:p>
    <w:p w14:paraId="6DC0A0F3" w14:textId="77777777" w:rsidR="00CE5195" w:rsidRDefault="00CE5195" w:rsidP="00CE5195">
      <w:r w:rsidRPr="00795524">
        <w:rPr>
          <w:sz w:val="12"/>
          <w:szCs w:val="12"/>
        </w:rPr>
        <w:t>The fact that the United States and Russia continue jointly to possess the vast majority of the world’s nuclear weapons, and a capability to annihilate one another—or any other nation—many times over, puts nuclear issues at the top of the bilateral agenda. Unlike the Cold War era, however, today a U.S.-Russian nuclear war seems almost inconceivable. The United States faces much greater risks from hostile states with small nuclear arsenals and from terrorist groups seeking nuclear weapons.</w:t>
      </w:r>
    </w:p>
    <w:p w14:paraId="11EB7940" w14:textId="77777777" w:rsidR="00CE5195" w:rsidRPr="00795524" w:rsidRDefault="00CE5195" w:rsidP="00CE5195">
      <w:pPr>
        <w:rPr>
          <w:sz w:val="8"/>
        </w:rPr>
      </w:pPr>
      <w:r w:rsidRPr="00795524">
        <w:rPr>
          <w:sz w:val="8"/>
        </w:rPr>
        <w:t>In the security environment of the early twenty-first century, America has four</w:t>
      </w:r>
      <w:r w:rsidRPr="00A4598E">
        <w:rPr>
          <w:u w:val="single"/>
        </w:rPr>
        <w:t xml:space="preserve"> specific vital </w:t>
      </w:r>
      <w:r w:rsidRPr="00795524">
        <w:rPr>
          <w:sz w:val="8"/>
        </w:rPr>
        <w:t>national</w:t>
      </w:r>
      <w:r w:rsidRPr="00A4598E">
        <w:rPr>
          <w:u w:val="single"/>
        </w:rPr>
        <w:t xml:space="preserve"> interests</w:t>
      </w:r>
      <w:r w:rsidRPr="00795524">
        <w:rPr>
          <w:sz w:val="8"/>
        </w:rPr>
        <w:t xml:space="preserve"> related to countering nuclear proliferation that </w:t>
      </w:r>
      <w:r w:rsidRPr="00A4598E">
        <w:rPr>
          <w:u w:val="single"/>
        </w:rPr>
        <w:t>Russia can help to advance</w:t>
      </w:r>
      <w:r w:rsidRPr="00795524">
        <w:rPr>
          <w:sz w:val="8"/>
        </w:rPr>
        <w:t>:</w:t>
      </w:r>
    </w:p>
    <w:p w14:paraId="1197402E" w14:textId="77777777" w:rsidR="00CE5195" w:rsidRPr="00A4598E" w:rsidRDefault="00CE5195" w:rsidP="00CE5195">
      <w:pPr>
        <w:rPr>
          <w:sz w:val="8"/>
        </w:rPr>
      </w:pPr>
      <w:r w:rsidRPr="00A4598E">
        <w:rPr>
          <w:sz w:val="8"/>
        </w:rPr>
        <w:t xml:space="preserve">• </w:t>
      </w:r>
      <w:r w:rsidRPr="00A4598E">
        <w:rPr>
          <w:u w:val="single"/>
        </w:rPr>
        <w:t>Securing all nuclear weapons</w:t>
      </w:r>
      <w:r w:rsidRPr="00A4598E">
        <w:rPr>
          <w:sz w:val="8"/>
        </w:rPr>
        <w:t xml:space="preserve"> and nuclear weapons-usable material to a gold standard </w:t>
      </w:r>
      <w:r w:rsidRPr="00A4598E">
        <w:rPr>
          <w:u w:val="single"/>
        </w:rPr>
        <w:t>beyond the reach of terrorists and thieves</w:t>
      </w:r>
      <w:r w:rsidRPr="00A4598E">
        <w:rPr>
          <w:sz w:val="8"/>
        </w:rPr>
        <w:t>;</w:t>
      </w:r>
    </w:p>
    <w:p w14:paraId="7285D377" w14:textId="77777777" w:rsidR="00CE5195" w:rsidRPr="00A4598E" w:rsidRDefault="00CE5195" w:rsidP="00CE5195">
      <w:pPr>
        <w:rPr>
          <w:sz w:val="8"/>
        </w:rPr>
      </w:pPr>
      <w:r w:rsidRPr="00A4598E">
        <w:rPr>
          <w:sz w:val="8"/>
        </w:rPr>
        <w:t xml:space="preserve">• </w:t>
      </w:r>
      <w:r w:rsidRPr="00A4598E">
        <w:rPr>
          <w:u w:val="single"/>
        </w:rPr>
        <w:t>Limiting the spread of nuclear weapons</w:t>
      </w:r>
      <w:r w:rsidRPr="00A4598E">
        <w:rPr>
          <w:sz w:val="8"/>
        </w:rPr>
        <w:t xml:space="preserve">, weapons-usable materials and technologies </w:t>
      </w:r>
      <w:r w:rsidRPr="00A4598E">
        <w:rPr>
          <w:u w:val="single"/>
        </w:rPr>
        <w:t>globally</w:t>
      </w:r>
      <w:r w:rsidRPr="00A4598E">
        <w:rPr>
          <w:sz w:val="8"/>
        </w:rPr>
        <w:t>;</w:t>
      </w:r>
    </w:p>
    <w:p w14:paraId="130E6343" w14:textId="77777777" w:rsidR="00CE5195" w:rsidRPr="00A4598E" w:rsidRDefault="00CE5195" w:rsidP="00CE5195">
      <w:pPr>
        <w:rPr>
          <w:sz w:val="8"/>
        </w:rPr>
      </w:pPr>
      <w:r w:rsidRPr="00A4598E">
        <w:rPr>
          <w:sz w:val="8"/>
        </w:rPr>
        <w:t xml:space="preserve">• Maintaining and </w:t>
      </w:r>
      <w:r w:rsidRPr="00A4598E">
        <w:rPr>
          <w:u w:val="single"/>
        </w:rPr>
        <w:t>strengthening</w:t>
      </w:r>
      <w:r w:rsidRPr="00A4598E">
        <w:rPr>
          <w:sz w:val="8"/>
        </w:rPr>
        <w:t xml:space="preserve"> strict </w:t>
      </w:r>
      <w:r w:rsidRPr="00A4598E">
        <w:rPr>
          <w:u w:val="single"/>
        </w:rPr>
        <w:t>Russian</w:t>
      </w:r>
      <w:r w:rsidRPr="00A4598E">
        <w:rPr>
          <w:sz w:val="8"/>
        </w:rPr>
        <w:t xml:space="preserve"> government </w:t>
      </w:r>
      <w:r w:rsidRPr="00A4598E">
        <w:rPr>
          <w:u w:val="single"/>
        </w:rPr>
        <w:t>controls</w:t>
      </w:r>
      <w:r w:rsidRPr="00A4598E">
        <w:rPr>
          <w:sz w:val="8"/>
        </w:rPr>
        <w:t xml:space="preserve"> over nuclear weapons, weapons-usable materials, and technologies inside Russia; preventing them from falling into the hands of those who could threaten the United States; </w:t>
      </w:r>
      <w:r w:rsidRPr="00A4598E">
        <w:rPr>
          <w:u w:val="single"/>
        </w:rPr>
        <w:t>and avoiding accidental or unauthorized use</w:t>
      </w:r>
      <w:r w:rsidRPr="00A4598E">
        <w:rPr>
          <w:sz w:val="8"/>
        </w:rPr>
        <w:t xml:space="preserve"> of nuclear weapons; and,</w:t>
      </w:r>
    </w:p>
    <w:p w14:paraId="2A02AB87" w14:textId="77777777" w:rsidR="00CE5195" w:rsidRPr="00A4598E" w:rsidRDefault="00CE5195" w:rsidP="00CE5195">
      <w:pPr>
        <w:rPr>
          <w:sz w:val="12"/>
          <w:szCs w:val="12"/>
        </w:rPr>
      </w:pPr>
      <w:r w:rsidRPr="00A4598E">
        <w:rPr>
          <w:sz w:val="12"/>
          <w:szCs w:val="12"/>
        </w:rPr>
        <w:t>• Pursuing further U.S.-Russian nuclear force reductions and working with Russia to involve other nuclear weapons states in talks on reductions.</w:t>
      </w:r>
    </w:p>
    <w:p w14:paraId="437B17A2" w14:textId="77777777" w:rsidR="00CE5195" w:rsidRPr="00A4598E" w:rsidRDefault="00CE5195" w:rsidP="00CE5195">
      <w:pPr>
        <w:rPr>
          <w:sz w:val="8"/>
        </w:rPr>
      </w:pPr>
      <w:r w:rsidRPr="00A4598E">
        <w:rPr>
          <w:u w:val="single"/>
        </w:rPr>
        <w:lastRenderedPageBreak/>
        <w:t>The future of the global nuclear order will be determined</w:t>
      </w:r>
      <w:r w:rsidRPr="00A4598E">
        <w:rPr>
          <w:sz w:val="8"/>
        </w:rPr>
        <w:t xml:space="preserve"> to a large extent </w:t>
      </w:r>
      <w:r w:rsidRPr="00A4598E">
        <w:rPr>
          <w:u w:val="single"/>
        </w:rPr>
        <w:t>by whether Washington and Moscow agree</w:t>
      </w:r>
      <w:r w:rsidRPr="00A4598E">
        <w:rPr>
          <w:sz w:val="8"/>
        </w:rPr>
        <w:t xml:space="preserve"> on the diagnosis of the threat </w:t>
      </w:r>
      <w:r w:rsidRPr="00A4598E">
        <w:rPr>
          <w:u w:val="single"/>
        </w:rPr>
        <w:t>and jointly develop</w:t>
      </w:r>
      <w:r w:rsidRPr="00A4598E">
        <w:rPr>
          <w:sz w:val="8"/>
        </w:rPr>
        <w:t xml:space="preserve"> and apply </w:t>
      </w:r>
      <w:r w:rsidRPr="00A4598E">
        <w:rPr>
          <w:u w:val="single"/>
        </w:rPr>
        <w:t>a remedy</w:t>
      </w:r>
      <w:r w:rsidRPr="00A4598E">
        <w:rPr>
          <w:sz w:val="8"/>
        </w:rPr>
        <w:t xml:space="preserve">. As the world’s leading nuclear weapons states, </w:t>
      </w:r>
      <w:r w:rsidRPr="00A4598E">
        <w:rPr>
          <w:u w:val="single"/>
        </w:rPr>
        <w:t>the United States and Russia have a unique ability, and a unique responsibility, to cooperate to manage the threat of nuclear proliferation</w:t>
      </w:r>
      <w:r w:rsidRPr="00A4598E">
        <w:rPr>
          <w:sz w:val="8"/>
        </w:rPr>
        <w:t>.</w:t>
      </w:r>
    </w:p>
    <w:p w14:paraId="64468787" w14:textId="77777777" w:rsidR="00CE5195" w:rsidRDefault="00CE5195" w:rsidP="00CE5195"/>
    <w:p w14:paraId="00CA328B" w14:textId="77777777" w:rsidR="00CE5195" w:rsidRDefault="00CE5195" w:rsidP="00CE5195"/>
    <w:p w14:paraId="6801B292" w14:textId="77777777" w:rsidR="00CE5195" w:rsidRDefault="00CE5195" w:rsidP="00CE5195">
      <w:pPr>
        <w:pStyle w:val="Heading4"/>
      </w:pPr>
      <w:r>
        <w:t>Prolif causes extinction</w:t>
      </w:r>
    </w:p>
    <w:p w14:paraId="242C6E19" w14:textId="77777777" w:rsidR="00CE5195" w:rsidRPr="00040BF9" w:rsidRDefault="00CE5195" w:rsidP="00CE5195">
      <w:pPr>
        <w:rPr>
          <w:szCs w:val="16"/>
        </w:rPr>
      </w:pPr>
      <w:r w:rsidRPr="00040BF9">
        <w:rPr>
          <w:rStyle w:val="Style13ptBold"/>
        </w:rPr>
        <w:t>SINGHAM 2019</w:t>
      </w:r>
      <w:r>
        <w:t xml:space="preserve"> </w:t>
      </w:r>
      <w:r w:rsidRPr="00040BF9">
        <w:rPr>
          <w:szCs w:val="16"/>
        </w:rPr>
        <w:t>(Nate, researcher with Tricontinental: Institute for Social Research</w:t>
      </w:r>
      <w:r>
        <w:rPr>
          <w:szCs w:val="16"/>
        </w:rPr>
        <w:t xml:space="preserve">, </w:t>
      </w:r>
      <w:r w:rsidRPr="00040BF9">
        <w:rPr>
          <w:szCs w:val="16"/>
        </w:rPr>
        <w:t>“Trump’s Nuclear Doctrine Increases the Likelihood of Human Extinction,” Common Dreams, March 7, https://www.commondreams.org/views/2019/03/07/trumps-nuclear-doctrine-increases-likelihood-human-extinction)</w:t>
      </w:r>
    </w:p>
    <w:p w14:paraId="578878F7" w14:textId="77777777" w:rsidR="00CE5195" w:rsidRPr="00040BF9" w:rsidRDefault="00CE5195" w:rsidP="00CE5195">
      <w:pPr>
        <w:rPr>
          <w:sz w:val="10"/>
        </w:rPr>
      </w:pPr>
      <w:r w:rsidRPr="00040BF9">
        <w:rPr>
          <w:sz w:val="10"/>
        </w:rPr>
        <w:t xml:space="preserve">In short, these aggressive and short-sighted policy gestures by Donald Trump have sparked serious concern among nuclear non-proliferation advocates that such decisions could trigger </w:t>
      </w:r>
      <w:r w:rsidRPr="00040BF9">
        <w:rPr>
          <w:u w:val="single"/>
        </w:rPr>
        <w:t>a chain reaction of nuclear proliferation</w:t>
      </w:r>
      <w:r w:rsidRPr="00040BF9">
        <w:rPr>
          <w:sz w:val="10"/>
        </w:rPr>
        <w:t xml:space="preserve"> in various non-nuclear states, most notably Saudi Arabia, Turkey, South Korea, and Japan.</w:t>
      </w:r>
    </w:p>
    <w:p w14:paraId="29958B4D" w14:textId="77777777" w:rsidR="00CE5195" w:rsidRPr="00040BF9" w:rsidRDefault="00CE5195" w:rsidP="00CE5195">
      <w:pPr>
        <w:rPr>
          <w:sz w:val="12"/>
        </w:rPr>
      </w:pPr>
      <w:r w:rsidRPr="00040BF9">
        <w:rPr>
          <w:sz w:val="12"/>
        </w:rPr>
        <w:t xml:space="preserve">The renewal of the nuclear arms race </w:t>
      </w:r>
      <w:r w:rsidRPr="00040BF9">
        <w:rPr>
          <w:u w:val="single"/>
        </w:rPr>
        <w:t>carries the threat of our extinction</w:t>
      </w:r>
      <w:r w:rsidRPr="00040BF9">
        <w:rPr>
          <w:sz w:val="12"/>
        </w:rPr>
        <w:t>.</w:t>
      </w:r>
    </w:p>
    <w:p w14:paraId="690DCE34" w14:textId="77777777" w:rsidR="00CE5195" w:rsidRPr="00040BF9" w:rsidRDefault="00CE5195" w:rsidP="00CE5195">
      <w:pPr>
        <w:rPr>
          <w:sz w:val="8"/>
        </w:rPr>
      </w:pPr>
      <w:r w:rsidRPr="00040BF9">
        <w:rPr>
          <w:u w:val="single"/>
        </w:rPr>
        <w:t>“We are one mechanical, electronic or human error away from a catastrophe that could eradicate entire cities</w:t>
      </w:r>
      <w:r w:rsidRPr="00040BF9">
        <w:rPr>
          <w:sz w:val="8"/>
        </w:rPr>
        <w:t xml:space="preserve"> from the map,” Guterres noted while speaking at a disarmament conference in Geneva.</w:t>
      </w:r>
    </w:p>
    <w:p w14:paraId="51AC9ACC" w14:textId="77777777" w:rsidR="00CE5195" w:rsidRDefault="00CE5195" w:rsidP="00CE5195"/>
    <w:p w14:paraId="65BB7241" w14:textId="77777777" w:rsidR="00CE5195" w:rsidRDefault="00CE5195" w:rsidP="00CE5195">
      <w:pPr>
        <w:pStyle w:val="Heading4"/>
      </w:pPr>
      <w:r>
        <w:t>Nuclear terrorism causes nuclear war</w:t>
      </w:r>
    </w:p>
    <w:p w14:paraId="631B01E6" w14:textId="77777777" w:rsidR="00CE5195" w:rsidRPr="00040311" w:rsidRDefault="00CE5195" w:rsidP="00CE5195">
      <w:pPr>
        <w:widowControl w:val="0"/>
        <w:rPr>
          <w:sz w:val="20"/>
        </w:rPr>
      </w:pPr>
      <w:r w:rsidRPr="00040311">
        <w:rPr>
          <w:rStyle w:val="Style13ptBold"/>
        </w:rPr>
        <w:t>EASTERBROOK 2001</w:t>
      </w:r>
      <w:r>
        <w:t xml:space="preserve"> </w:t>
      </w:r>
      <w:r w:rsidRPr="00040311">
        <w:rPr>
          <w:sz w:val="20"/>
        </w:rPr>
        <w:t>(Greg, journalist and author, “America's New War: Nuclear Threats,” CNN, November 1, http://transcripts.cnn.com/TRANSCRIPTS/0111/01/gal.00.html)</w:t>
      </w:r>
    </w:p>
    <w:p w14:paraId="1E24D00A" w14:textId="77777777" w:rsidR="00CE5195" w:rsidRPr="0068517E" w:rsidRDefault="00CE5195" w:rsidP="00CE5195">
      <w:pPr>
        <w:rPr>
          <w:sz w:val="8"/>
        </w:rPr>
      </w:pPr>
      <w:r w:rsidRPr="0068517E">
        <w:rPr>
          <w:sz w:val="8"/>
        </w:rPr>
        <w:t xml:space="preserve">Terrorists may not be held by this, especially suicidal terrorists, of the kind that al Qaeda is attempting to cultivate. But I think, if I could leave you with one message, it would be this: that the search for terrorist atomic weapons would be of great benefit to the Muslim peoples of the world in addition to members, to people of the United States and Western Europe, because </w:t>
      </w:r>
      <w:r>
        <w:rPr>
          <w:u w:val="single"/>
        </w:rPr>
        <w:t xml:space="preserve">if an atomic warhead goes off in Washington, </w:t>
      </w:r>
      <w:r w:rsidRPr="0068517E">
        <w:rPr>
          <w:sz w:val="8"/>
        </w:rPr>
        <w:t>say, in the current environment or anything like it,</w:t>
      </w:r>
      <w:r>
        <w:rPr>
          <w:u w:val="single"/>
        </w:rPr>
        <w:t xml:space="preserve"> in the 24 hours that followed, a hundred million </w:t>
      </w:r>
      <w:r w:rsidRPr="0068517E">
        <w:rPr>
          <w:sz w:val="8"/>
        </w:rPr>
        <w:t>Muslims</w:t>
      </w:r>
      <w:r>
        <w:rPr>
          <w:u w:val="single"/>
        </w:rPr>
        <w:t xml:space="preserve"> would die as U.S. nuclear bombs rained down on every conceivable military target in a dozen </w:t>
      </w:r>
      <w:r w:rsidRPr="0068517E">
        <w:rPr>
          <w:sz w:val="8"/>
        </w:rPr>
        <w:t>Muslim</w:t>
      </w:r>
      <w:r>
        <w:rPr>
          <w:u w:val="single"/>
        </w:rPr>
        <w:t xml:space="preserve"> countries</w:t>
      </w:r>
      <w:r w:rsidRPr="0068517E">
        <w:rPr>
          <w:sz w:val="8"/>
        </w:rPr>
        <w:t>.</w:t>
      </w:r>
    </w:p>
    <w:p w14:paraId="054DD04D" w14:textId="77777777" w:rsidR="00CE5195" w:rsidRDefault="00CE5195" w:rsidP="00CE5195"/>
    <w:p w14:paraId="153CC416" w14:textId="77777777" w:rsidR="00CE5195" w:rsidRDefault="00CE5195" w:rsidP="00CE5195">
      <w:pPr>
        <w:rPr>
          <w:rStyle w:val="StyleUnderline"/>
          <w:b/>
          <w:u w:val="none"/>
        </w:rPr>
      </w:pPr>
    </w:p>
    <w:p w14:paraId="573B369D" w14:textId="77777777" w:rsidR="00CE5195" w:rsidRPr="00CA3B56" w:rsidRDefault="00CE5195" w:rsidP="00CE5195">
      <w:pPr>
        <w:pStyle w:val="Heading4"/>
      </w:pPr>
      <w:r w:rsidRPr="00CA3B56">
        <w:t>Strong US-Russian relations make all nuclear wars less likely</w:t>
      </w:r>
    </w:p>
    <w:p w14:paraId="15AB0ED6" w14:textId="77777777" w:rsidR="00CE5195" w:rsidRPr="006E21A1" w:rsidRDefault="00CE5195" w:rsidP="00CE5195">
      <w:pPr>
        <w:rPr>
          <w:b/>
        </w:rPr>
      </w:pPr>
      <w:r w:rsidRPr="00CA3B56">
        <w:rPr>
          <w:rStyle w:val="Style13ptBold"/>
        </w:rPr>
        <w:t>LEVGOLD 2003</w:t>
      </w:r>
      <w:r w:rsidRPr="006E21A1">
        <w:rPr>
          <w:b/>
        </w:rPr>
        <w:t xml:space="preserve"> </w:t>
      </w:r>
      <w:r w:rsidRPr="00B62E71">
        <w:rPr>
          <w:sz w:val="14"/>
        </w:rPr>
        <w:t>(Robert, National Interest, Winter 02/03)</w:t>
      </w:r>
    </w:p>
    <w:p w14:paraId="5E64ED80" w14:textId="77777777" w:rsidR="00CE5195" w:rsidRPr="00B62E71" w:rsidRDefault="00CE5195" w:rsidP="00CE5195">
      <w:pPr>
        <w:rPr>
          <w:sz w:val="14"/>
        </w:rPr>
      </w:pPr>
      <w:r w:rsidRPr="00B62E71">
        <w:rPr>
          <w:sz w:val="14"/>
        </w:rPr>
        <w:t xml:space="preserve">Additionally, without a great deal of imagination one can conjure renewed trouble over strategic military developments. </w:t>
      </w:r>
      <w:r w:rsidRPr="006D1FB7">
        <w:rPr>
          <w:u w:val="single"/>
        </w:rPr>
        <w:t>This</w:t>
      </w:r>
      <w:r w:rsidRPr="00B62E71">
        <w:rPr>
          <w:sz w:val="14"/>
        </w:rPr>
        <w:t xml:space="preserve"> is and </w:t>
      </w:r>
      <w:r w:rsidRPr="006D1FB7">
        <w:rPr>
          <w:u w:val="single"/>
        </w:rPr>
        <w:t>will remain a nuclear world</w:t>
      </w:r>
      <w:r w:rsidRPr="00B62E71">
        <w:rPr>
          <w:sz w:val="14"/>
        </w:rPr>
        <w:t xml:space="preserve">. While U.S. attention is rightly focused these days on preventing outlaw states and groups from arming themselves with nuclear and other weapons of mass destruction, ultimately </w:t>
      </w:r>
      <w:r w:rsidRPr="006D1FB7">
        <w:rPr>
          <w:u w:val="single"/>
        </w:rPr>
        <w:t>the nuclear superstructure will be determined by the major nuclear powers</w:t>
      </w:r>
      <w:r w:rsidRPr="00B62E71">
        <w:rPr>
          <w:sz w:val="14"/>
        </w:rPr>
        <w:t>. Currently, U.S. preponderance has permitted the United States to dictate the shape of the U.S.-Russian nuclear relationship, and Putin has prudently bowed to an outcome he cannot prevent. In the process, he and parts of the Russian security establishment are coming to accept the possibility of working with the United States and its nato allies on the future role of missile defense.</w:t>
      </w:r>
    </w:p>
    <w:p w14:paraId="60F82575" w14:textId="77777777" w:rsidR="00CE5195" w:rsidRDefault="00CE5195" w:rsidP="00CE5195">
      <w:r w:rsidRPr="00B62E71">
        <w:rPr>
          <w:sz w:val="14"/>
        </w:rPr>
        <w:t xml:space="preserve">But </w:t>
      </w:r>
      <w:r w:rsidRPr="006D1FB7">
        <w:rPr>
          <w:u w:val="single"/>
        </w:rPr>
        <w:t xml:space="preserve">these are opening gambits in an ongoing process, leading in unknown directions-probably into space and the uncertainties that competition there will bring, and to a set of Chinese responses that will further complicate the Indo-Pakistani nuclear nexus and perhaps draw Japan </w:t>
      </w:r>
      <w:r w:rsidRPr="006D1FB7">
        <w:rPr>
          <w:u w:val="single"/>
        </w:rPr>
        <w:lastRenderedPageBreak/>
        <w:t>across the nuclear threshold. The United States may for some time enjoy technological leads</w:t>
      </w:r>
      <w:r w:rsidRPr="00B62E71">
        <w:rPr>
          <w:sz w:val="14"/>
        </w:rPr>
        <w:t xml:space="preserve">, permitting it by means of its own choosing to cope with the threats that lie ahead. In the modern era, </w:t>
      </w:r>
      <w:r w:rsidRPr="006D1FB7">
        <w:rPr>
          <w:u w:val="single"/>
        </w:rPr>
        <w:t>however, history has been hard on states that assumed they could unilaterally impose a security order of their own devising and make it last. If, on the other hand, Russia is America's ally</w:t>
      </w:r>
      <w:r w:rsidRPr="00B62E71">
        <w:rPr>
          <w:sz w:val="14"/>
        </w:rPr>
        <w:t xml:space="preserve"> and not merely a reluctantly compliant foil, </w:t>
      </w:r>
      <w:r w:rsidRPr="006D1FB7">
        <w:rPr>
          <w:u w:val="single"/>
        </w:rPr>
        <w:t>the United States would have much more leverage in designing a nuclear regime drained of competitive pressures among established nuclear powers, and thus more capable of circumscribing the behavior of new and would-be nuclear states</w:t>
      </w:r>
      <w:r w:rsidRPr="00B62E71">
        <w:rPr>
          <w:sz w:val="14"/>
        </w:rPr>
        <w:t>.</w:t>
      </w:r>
    </w:p>
    <w:p w14:paraId="2AC1F12A" w14:textId="77777777" w:rsidR="00CE5195" w:rsidRDefault="00CE5195" w:rsidP="00CE5195"/>
    <w:p w14:paraId="6D4DB52B" w14:textId="77777777" w:rsidR="00CE5195" w:rsidRDefault="00CE5195" w:rsidP="00CE5195"/>
    <w:p w14:paraId="592C1573" w14:textId="77777777" w:rsidR="00CE5195" w:rsidRDefault="00CE5195" w:rsidP="00CE5195">
      <w:pPr>
        <w:pStyle w:val="Heading4"/>
      </w:pPr>
      <w:r>
        <w:t>US-Russian cooperation key to solve climate change</w:t>
      </w:r>
    </w:p>
    <w:p w14:paraId="0B3FCD19" w14:textId="77777777" w:rsidR="00CE5195" w:rsidRPr="00957C0C" w:rsidRDefault="00CE5195" w:rsidP="00CE5195">
      <w:pPr>
        <w:rPr>
          <w:sz w:val="14"/>
          <w:szCs w:val="14"/>
        </w:rPr>
      </w:pPr>
      <w:r w:rsidRPr="00957C0C">
        <w:rPr>
          <w:rStyle w:val="Style13ptBold"/>
        </w:rPr>
        <w:t>COLLINS AND ROJANSKY 2010</w:t>
      </w:r>
      <w:r>
        <w:t xml:space="preserve"> </w:t>
      </w:r>
      <w:r w:rsidRPr="00957C0C">
        <w:rPr>
          <w:sz w:val="14"/>
          <w:szCs w:val="14"/>
        </w:rPr>
        <w:t>(James F. Collins was U.S. ambassador to Russia; Matthew Rojansky is the director of the Wilson Center’s Kennan Institute. He is an adjunct professor at Johns Hopkins School of Advanced International Studies and the U.S. executive secretary of the Dartmouth Conference, a track-two U.S.-Russian conflict resolution initiative begun in 1960; “Why Russia Matters,” Foreign Policy, August 18, https://foreignpolicy.com/2010/08/18/why-russia-matters/)</w:t>
      </w:r>
    </w:p>
    <w:p w14:paraId="29ABF646" w14:textId="77777777" w:rsidR="00CE5195" w:rsidRPr="00DD5580" w:rsidRDefault="00CE5195" w:rsidP="00CE5195">
      <w:pPr>
        <w:rPr>
          <w:sz w:val="8"/>
        </w:rPr>
      </w:pPr>
      <w:r w:rsidRPr="00DD5580">
        <w:rPr>
          <w:sz w:val="8"/>
        </w:rPr>
        <w:t xml:space="preserve">Yet however challenging this partnership may be, </w:t>
      </w:r>
      <w:r w:rsidRPr="00DD5580">
        <w:rPr>
          <w:u w:val="single"/>
        </w:rPr>
        <w:t>Washington can’t afford not to work with Moscow</w:t>
      </w:r>
      <w:r w:rsidRPr="00DD5580">
        <w:rPr>
          <w:sz w:val="8"/>
        </w:rPr>
        <w:t xml:space="preserve">. Ronald Reagan popularized the phrase, "Trust, but verify" — a good guiding principle for Cold War arms negotiators, and still apt for today. </w:t>
      </w:r>
      <w:r w:rsidRPr="00DD5580">
        <w:rPr>
          <w:u w:val="single"/>
        </w:rPr>
        <w:t>Engagement is the only way forward</w:t>
      </w:r>
      <w:r w:rsidRPr="00DD5580">
        <w:rPr>
          <w:sz w:val="8"/>
        </w:rPr>
        <w:t>. Here are 10 reasons why:</w:t>
      </w:r>
    </w:p>
    <w:p w14:paraId="4513AC21" w14:textId="77777777" w:rsidR="00CE5195" w:rsidRDefault="00CE5195" w:rsidP="00CE5195">
      <w:r w:rsidRPr="00DD5580">
        <w:rPr>
          <w:sz w:val="8"/>
          <w:szCs w:val="8"/>
        </w:rPr>
        <w:t>1. Russia’s nukes are still an existential threat. Twenty years after the fall of the Berlin Wall, Russia has thousands of nuclear weapons in stockpile and hundreds still on hair-trigger alert aimed at U.S. cities. This threat will not go away on its own; cutting down the arsenal will require direct, bilateral arms control talks between Russia and the United States. New START, the strategic nuclear weapons treaty now up for debate in the Senate, is the latest in a long line of bilateral arms control agreements between the countries dating back to the height of the Cold War. To this day, it remains the only mechanism granting U.S. inspectors access to secret Russian nuclear sites. The original START agreement was essential for reining in the runaway Cold War nuclear buildup, and New START promises to cut deployed strategic arsenals by a further 30 percent from a current limit of 2,200 to 1,550 on each side. Even more, President Obama and his Russian counterpart, Dmitry Medvedev, have agreed to a long-term goal of eliminating nuclear weapons entirely. But they can only do that by working together.</w:t>
      </w:r>
    </w:p>
    <w:p w14:paraId="1EBF3985" w14:textId="77777777" w:rsidR="00CE5195" w:rsidRDefault="00CE5195" w:rsidP="00CE5195">
      <w:r w:rsidRPr="00DD5580">
        <w:rPr>
          <w:sz w:val="8"/>
          <w:szCs w:val="8"/>
        </w:rPr>
        <w:t>2. Russia is a swing vote on the international stage. As one of the five permanent members of the U.N. Security Council, Moscow holds veto power over any resolution that the body might seek to pass — including recent efforts to levy tougher sanctions on Iran or, in 2009, against North Korea following that country’s second nuclear test. Russian support for such resolutions can also help persuade China and others not to block them. The post-reset relationship between Moscow and Washington works like a force multiplier for U.S. diplomacy. Russia plays an equally crucial role in the G-8 and G-20 economic groups, helping to formulate a coordinated approach in response to economic threats. In 2008, for example, Russia supported a G-20 resolution promising to refrain from protectionism and avoid new barriers to investment or trade.</w:t>
      </w:r>
    </w:p>
    <w:p w14:paraId="290E5A64" w14:textId="77777777" w:rsidR="00CE5195" w:rsidRDefault="00CE5195" w:rsidP="00CE5195">
      <w:r w:rsidRPr="00DD5580">
        <w:rPr>
          <w:sz w:val="8"/>
          <w:szCs w:val="8"/>
        </w:rPr>
        <w:t>3. Russia is big. The country’s borders span across Europe, Central and East Asia, and the Arctic — all regions where the United States has important interests and where it cannot afford destructive competition. With an ongoing counterinsurgency campaign in Afghanistan, the United States has a strong interest in Central Asian stability and relies on Russia not only for direct assistance with logistics and information sharing, but to help manage threats like the recent political upheaval and sectarian violence in Kyrgyzstan. In the former Soviet space, Moscow’s historical ties to newly independent states are still fresh and powerful. Moscow is the linchpin to resolving "frozen conflicts" that prevent countries like Moldova, Georgia, and Azerbaijan from prospering economically and moving toward European Union membership.  Recently, for example, Moscow signaled renewed interest in resolving frozen conflicts in Nagorno-Karabakh and Transnistria. And despite recent troop movements into Abkhazia, a negotiated settlement is still very possible, one that returns some territory to Georgia but preserves its autonomous status, along with that of its fellow breakaway republic, South Ossetia.</w:t>
      </w:r>
    </w:p>
    <w:p w14:paraId="26AE7536" w14:textId="77777777" w:rsidR="00CE5195" w:rsidRPr="00DD5580" w:rsidRDefault="00CE5195" w:rsidP="00CE5195">
      <w:pPr>
        <w:rPr>
          <w:sz w:val="8"/>
        </w:rPr>
      </w:pPr>
      <w:r w:rsidRPr="00DD5580">
        <w:rPr>
          <w:sz w:val="8"/>
        </w:rPr>
        <w:t xml:space="preserve">4. Russia’s environment matters. As the catastrophic fires across Western Russia have dramatically illustrated, </w:t>
      </w:r>
      <w:r w:rsidRPr="00DD5580">
        <w:rPr>
          <w:u w:val="single"/>
        </w:rPr>
        <w:t>Russia is</w:t>
      </w:r>
      <w:r w:rsidRPr="00DD5580">
        <w:rPr>
          <w:sz w:val="8"/>
        </w:rPr>
        <w:t xml:space="preserve"> both a victim of global climate change and </w:t>
      </w:r>
      <w:r w:rsidRPr="00DD5580">
        <w:rPr>
          <w:u w:val="single"/>
        </w:rPr>
        <w:t>a steward of natural resources — including</w:t>
      </w:r>
      <w:r w:rsidRPr="00DD5580">
        <w:rPr>
          <w:sz w:val="8"/>
        </w:rPr>
        <w:t xml:space="preserve"> many of the </w:t>
      </w:r>
      <w:r w:rsidRPr="00DD5580">
        <w:rPr>
          <w:u w:val="single"/>
        </w:rPr>
        <w:t>forests</w:t>
      </w:r>
      <w:r w:rsidRPr="00DD5580">
        <w:rPr>
          <w:sz w:val="8"/>
        </w:rPr>
        <w:t xml:space="preserve"> now badly burned — </w:t>
      </w:r>
      <w:r w:rsidRPr="00DD5580">
        <w:rPr>
          <w:u w:val="single"/>
        </w:rPr>
        <w:t xml:space="preserve">needed to </w:t>
      </w:r>
      <w:r w:rsidRPr="00DD5580">
        <w:rPr>
          <w:b/>
          <w:bCs/>
          <w:u w:val="single"/>
        </w:rPr>
        <w:t>reverse the global warming trend</w:t>
      </w:r>
      <w:r w:rsidRPr="00DD5580">
        <w:rPr>
          <w:u w:val="single"/>
        </w:rPr>
        <w:t>. With more than one-tenth of the world’s total landmass</w:t>
      </w:r>
      <w:r w:rsidRPr="00DD5580">
        <w:rPr>
          <w:sz w:val="8"/>
        </w:rPr>
        <w:t xml:space="preserve">, vast freshwater and ocean resources, plus deposits of nearly every element on the periodic table, </w:t>
      </w:r>
      <w:r w:rsidRPr="00DD5580">
        <w:rPr>
          <w:u w:val="single"/>
        </w:rPr>
        <w:t>Russia is an indispensable partner in the responsible stewardship of the global environment. On climate change</w:t>
      </w:r>
      <w:r w:rsidRPr="00DD5580">
        <w:rPr>
          <w:sz w:val="8"/>
        </w:rPr>
        <w:t xml:space="preserve">, there is work to be done, but </w:t>
      </w:r>
      <w:r w:rsidRPr="00DD5580">
        <w:rPr>
          <w:u w:val="single"/>
        </w:rPr>
        <w:t>progress is evident. Russia</w:t>
      </w:r>
      <w:r w:rsidRPr="00DD5580">
        <w:rPr>
          <w:sz w:val="8"/>
        </w:rPr>
        <w:t xml:space="preserve"> today </w:t>
      </w:r>
      <w:r w:rsidRPr="00DD5580">
        <w:rPr>
          <w:u w:val="single"/>
        </w:rPr>
        <w:t>is the world’s fourth-largest carbon emitter, but</w:t>
      </w:r>
      <w:r w:rsidRPr="00DD5580">
        <w:rPr>
          <w:sz w:val="8"/>
        </w:rPr>
        <w:t xml:space="preserve"> as a signatory to the Copenhagen Accord, it </w:t>
      </w:r>
      <w:r w:rsidRPr="00DD5580">
        <w:rPr>
          <w:u w:val="single"/>
        </w:rPr>
        <w:t>has pledged to reduce emissions</w:t>
      </w:r>
      <w:r w:rsidRPr="00DD5580">
        <w:rPr>
          <w:sz w:val="8"/>
        </w:rPr>
        <w:t xml:space="preserve"> to 20 to 25 percent below 1990 levels. Another black spot is Russia’s use of "flaring" — a technique that burns natural gas into the open atmosphere during oil extraction, but Medvedev agreed to capture 95 percent of the gas currently released through flaring. Last year he also signed Russia’s first law on energy efficiency, which takes such steps as requiring goods to be marked according to their energy efficiency and banning incandescent light bulbs after 2014. True, most of Russia’s other commitments are short on deadlines and concrete deliverables. But like China’s cleanup for the Beijing Olympics, </w:t>
      </w:r>
      <w:r w:rsidRPr="00DD5580">
        <w:rPr>
          <w:u w:val="single"/>
        </w:rPr>
        <w:t>Moscow could transform resolve into reality with surprising speed, given the right amount of international engagement. And in the meantime, Russia’s natural climate-cleaning properties are vast; the Siberian provinces alone contain more clean oxygen-producing forests and reserves of freshwater than continental Europe</w:t>
      </w:r>
      <w:r w:rsidRPr="00DD5580">
        <w:rPr>
          <w:sz w:val="8"/>
        </w:rPr>
        <w:t>.</w:t>
      </w:r>
    </w:p>
    <w:p w14:paraId="0DD36C04" w14:textId="77777777" w:rsidR="00CE5195" w:rsidRDefault="00CE5195" w:rsidP="00CE5195">
      <w:r w:rsidRPr="00DD5580">
        <w:rPr>
          <w:sz w:val="8"/>
          <w:szCs w:val="8"/>
        </w:rPr>
        <w:t>5. Russia is rich. As the "R" in the famous BRIC grouping of emerging economies, Russia is the 12th-largest market in world, with the third-largest foreign currency reserves. And the country’s role in world markets is only growing. Russia is a big player in commodity trading, the country boasts a volatile but increasingly attractive stock exchange, and it is open to foreign investment — even in state-owned industries. Russian businesses are increasingly looking abroad to form strategic partnerships, acquire assets, and sell their products. And as a country that felt the global financial crisis viscerally — economic growth fell by almost 8 percent in 2009 — Russia has a strong interest in making sure there is no repeat. Despite occasional retrenchments, such as the ban on grain exports after the summer fires, Russia is committed to becoming a free-trading World Trade Organization member, and wants more access to U.S. and European technology and management know-how to drive its modernization. Excessive bureaucracy and widespread corruption are the biggest challenges to Russia’s further economic growth, but these are already top talking points in Medvedev’s modernization drive, and engagement with more transparent Western countries such as the United States can only help.</w:t>
      </w:r>
    </w:p>
    <w:p w14:paraId="02E38F4D" w14:textId="77777777" w:rsidR="00CE5195" w:rsidRPr="00DD5580" w:rsidRDefault="00CE5195" w:rsidP="00CE5195">
      <w:pPr>
        <w:rPr>
          <w:sz w:val="8"/>
          <w:szCs w:val="8"/>
        </w:rPr>
      </w:pPr>
      <w:r w:rsidRPr="00DD5580">
        <w:rPr>
          <w:sz w:val="8"/>
          <w:szCs w:val="8"/>
        </w:rPr>
        <w:t>6. One word: energy. The American way of life depends on stable and predictable commodity prices — gasoline, natural gas, and coal in particular — and Russia plays a large role in the global production and pricing of these fossil fuels. Russia alone possesses roughly one-quarter of the world’s known gas reserves, and it is currently responsible for over a fifth of global exports. It is the second largest oil-producing state after Saudi Arabia and has the second-largest coal reserves after the United States. The even better news for Washington is that Russia is not a member of OPEC, the cartel of oil-producing countries. This gives the country far more freedom to focus on increasing exports rather than reducing them to keep prices down. When it comes to bringing supply to market, many will no doubt remember the so-called gas wars between Russia and Ukraine and Russia and Belarus that left Eastern Europe in the cold several times in recent years. Much of the trouble is attributable to the legacy of Soviet energy infrastructure in Russia’s western neighbors, which put a choke-hold on Russia’s gas pipelines. Moscow is currently working with the United States, China, and Western Europe to find a way around this problem, which will entail building new pipelines through the Baltic Sea, Black Sea and Siberia.</w:t>
      </w:r>
    </w:p>
    <w:p w14:paraId="6EFD3923" w14:textId="77777777" w:rsidR="00CE5195" w:rsidRDefault="00CE5195" w:rsidP="00CE5195">
      <w:r w:rsidRPr="00DD5580">
        <w:rPr>
          <w:sz w:val="8"/>
          <w:szCs w:val="8"/>
        </w:rPr>
        <w:t>7. Russia is a staunch ally in the war on terror (and other scourges). Even during the dark days after the 2008 Russia-Georgia war, Moscow and Washington cooperated effectively on counterterrorism, counternarcotics, infectious disease prevention and response, and other shared security priorities. Recently, the two have worked together under the auspices of the Bilateral Presidential Commission to coordinate relief strategies for catastrophes such as the Haiti earthquake and the violence in Kyrgyzstan. Both Washington and Moscow recognize that swift, well-organized responses to such crises are key to preventing weaknesses from being exploited — for example by extremist groups who are happy to fill the vacuum of government authority. Russia is also a critical partner in U.S. law enforcement efforts to defeat organized crime and terrorism financing. The two countries are currently working to map smuggling routes in Central Asia. And Russia has shared information with the United States on the informal financial networks used to fund Taliban and Afghan warlords.</w:t>
      </w:r>
    </w:p>
    <w:p w14:paraId="0385EE74" w14:textId="77777777" w:rsidR="00CE5195" w:rsidRDefault="00CE5195" w:rsidP="00CE5195">
      <w:r w:rsidRPr="00DD5580">
        <w:rPr>
          <w:sz w:val="8"/>
          <w:szCs w:val="8"/>
        </w:rPr>
        <w:t xml:space="preserve">8. The roads to Tehran and Pyongyang go through Moscow. Russia maintains unique relationships with Iran and North Korea — both top concerns on Washington’s nuclear nonproliferation radar. In the past, the Kremlin has used its leverage to keep the path open for negotiations, sending senior diplomats to Tehran and offering carrots such as civilian nuclear assistance and weapons sales (though it has deferred the sale of advanced S-300 ground-to-air missiles that could be used to blunt a U.S. or Israeli air strike). Now more </w:t>
      </w:r>
      <w:r w:rsidRPr="00DD5580">
        <w:rPr>
          <w:sz w:val="8"/>
          <w:szCs w:val="8"/>
        </w:rPr>
        <w:lastRenderedPageBreak/>
        <w:t>than ever, Washington needs allies with that kind of leverage to help punish violators and discourage cascading nuclear proliferation worldwide. Leading by example on nonproliferation is also a must; as the world’s biggest nuclear powers, the United States and Russia are looked to as the standard-setters. If they fail to ratify their latest modest step forward on bilateral nuclear arms control, it will be difficult to push other countries to take similar counter-proliferation measures.</w:t>
      </w:r>
    </w:p>
    <w:p w14:paraId="44199090" w14:textId="77777777" w:rsidR="00CE5195" w:rsidRDefault="00CE5195" w:rsidP="00CE5195">
      <w:r w:rsidRPr="00DD5580">
        <w:rPr>
          <w:sz w:val="8"/>
          <w:szCs w:val="8"/>
        </w:rPr>
        <w:t>9. Russia can be a peacemaker. Moscow has the potential to play a role in the settlement of key regional conflicts — or if it chooses, to obstruct progress. Russia is a member of the Middle East "Quartet," the six-party talks dealing with North Korean denuclearization, and each of the working groups addressing conflicts in the post-Soviet space, such as the OSCE Minsk group on Nagorno-Karabakh, and the 5+2 group on Transnistria. In such post-Soviet regions in particular, Russia has a unique capacity to contribute to peaceful resolution of territorial disputes by facilitating trade and economic engagement with and between former adversaries, and acting as a peacekeeper once a final settlement is reached. In the Middle East, Russia still controls a network of commercial and intelligence assets and has substantial influence with the Syrians, who should be pushed to play a more productive role in the Arab-Israeli peace process.</w:t>
      </w:r>
    </w:p>
    <w:p w14:paraId="23CBB589" w14:textId="77777777" w:rsidR="00CE5195" w:rsidRDefault="00CE5195" w:rsidP="00CE5195">
      <w:r w:rsidRPr="00DD5580">
        <w:rPr>
          <w:sz w:val="8"/>
          <w:szCs w:val="8"/>
        </w:rPr>
        <w:t>10. Russians buy U.S. goods. As the U.S. economy stops and starts its way out of recession, most everyone agrees that boosting exports is a key component in the recovery. And Russia is a big market. U.S. companies such as Boeing, International Paper, and John Deere have invested billions in Russian subsidiaries and joint ventures. In all, there are more than 1,000 U.S. companies doing business there today. They are in Russia not only to take advantage of the country’s vast natural resources and highly skilled workers but also to meet the demand for American-branded goods. The Russian middle class wants consumer goods and the country’s firms increasingly seek advanced U.S. equipment and machinery. Between 2004 and 2008, before the financial crisis hit, U.S.-Russia trade grew by more than 100 percent to over $36 billion annually, and although that figure dropped by a third in 2009, there is potential for an even better, more balanced trade relationship in the coming decade.</w:t>
      </w:r>
    </w:p>
    <w:p w14:paraId="59001EB6" w14:textId="77777777" w:rsidR="00CE5195" w:rsidRPr="00DD5580" w:rsidRDefault="00CE5195" w:rsidP="00CE5195">
      <w:pPr>
        <w:rPr>
          <w:sz w:val="8"/>
        </w:rPr>
      </w:pPr>
      <w:r w:rsidRPr="00DD5580">
        <w:rPr>
          <w:sz w:val="8"/>
        </w:rPr>
        <w:t xml:space="preserve">In short, </w:t>
      </w:r>
      <w:r w:rsidRPr="00DD5580">
        <w:rPr>
          <w:u w:val="single"/>
        </w:rPr>
        <w:t xml:space="preserve">Russia is </w:t>
      </w:r>
      <w:r w:rsidRPr="00DD5580">
        <w:rPr>
          <w:b/>
          <w:bCs/>
          <w:u w:val="single"/>
        </w:rPr>
        <w:t>indispensable</w:t>
      </w:r>
      <w:r w:rsidRPr="00DD5580">
        <w:rPr>
          <w:sz w:val="8"/>
        </w:rPr>
        <w:t xml:space="preserve">. As long as </w:t>
      </w:r>
      <w:r w:rsidRPr="00DD5580">
        <w:rPr>
          <w:u w:val="single"/>
        </w:rPr>
        <w:t>the United States</w:t>
      </w:r>
      <w:r w:rsidRPr="00DD5580">
        <w:rPr>
          <w:sz w:val="8"/>
        </w:rPr>
        <w:t xml:space="preserve"> participates in the global economy and has interests beyond its own borders, it </w:t>
      </w:r>
      <w:r w:rsidRPr="00DD5580">
        <w:rPr>
          <w:u w:val="single"/>
        </w:rPr>
        <w:t>will have no choice but to maintain</w:t>
      </w:r>
      <w:r w:rsidRPr="00DD5580">
        <w:rPr>
          <w:sz w:val="8"/>
        </w:rPr>
        <w:t xml:space="preserve"> relations with Russia. And </w:t>
      </w:r>
      <w:r w:rsidRPr="00DD5580">
        <w:rPr>
          <w:u w:val="single"/>
        </w:rPr>
        <w:t>good relations</w:t>
      </w:r>
      <w:r w:rsidRPr="00DD5580">
        <w:rPr>
          <w:sz w:val="8"/>
        </w:rPr>
        <w:t xml:space="preserve"> would be even better.</w:t>
      </w:r>
    </w:p>
    <w:p w14:paraId="74A71311" w14:textId="77777777" w:rsidR="00CE5195" w:rsidRDefault="00CE5195" w:rsidP="00CE5195"/>
    <w:p w14:paraId="4893630B" w14:textId="77777777" w:rsidR="00CE5195" w:rsidRDefault="00CE5195" w:rsidP="00CE5195"/>
    <w:p w14:paraId="594B7E2D" w14:textId="77777777" w:rsidR="00CE5195" w:rsidRDefault="00CE5195" w:rsidP="00CE5195">
      <w:pPr>
        <w:pStyle w:val="Heading4"/>
      </w:pPr>
      <w:r>
        <w:t>Climate change causes extinction</w:t>
      </w:r>
    </w:p>
    <w:p w14:paraId="403474BE" w14:textId="77777777" w:rsidR="00CE5195" w:rsidRPr="00924112" w:rsidRDefault="00CE5195" w:rsidP="00CE5195">
      <w:pPr>
        <w:rPr>
          <w:szCs w:val="16"/>
        </w:rPr>
      </w:pPr>
      <w:r w:rsidRPr="00924112">
        <w:rPr>
          <w:rStyle w:val="Style13ptBold"/>
        </w:rPr>
        <w:t>SPECKTOR 2019</w:t>
      </w:r>
      <w:r>
        <w:t xml:space="preserve"> </w:t>
      </w:r>
      <w:r w:rsidRPr="00924112">
        <w:rPr>
          <w:szCs w:val="16"/>
        </w:rPr>
        <w:t>(Brandon, Senior Writer, Live Science, “Human Civilization Will Crumble by 2050 If We Don't Stop Climate Change Now, New Paper Claims,” Live Science, June 4, https://www.livescience.com/65633-climate-change-dooms-humans-by-2050.html)</w:t>
      </w:r>
    </w:p>
    <w:p w14:paraId="376F622F" w14:textId="77777777" w:rsidR="00CE5195" w:rsidRPr="00981065" w:rsidRDefault="00CE5195" w:rsidP="00CE5195">
      <w:pPr>
        <w:rPr>
          <w:sz w:val="8"/>
        </w:rPr>
      </w:pPr>
      <w:r w:rsidRPr="00981065">
        <w:rPr>
          <w:sz w:val="8"/>
        </w:rPr>
        <w:t xml:space="preserve">According to the paper, </w:t>
      </w:r>
      <w:r w:rsidRPr="00981065">
        <w:rPr>
          <w:u w:val="single"/>
        </w:rPr>
        <w:t>climate change poses a "</w:t>
      </w:r>
      <w:r w:rsidRPr="00981065">
        <w:rPr>
          <w:b/>
          <w:bCs/>
          <w:u w:val="single"/>
        </w:rPr>
        <w:t>near</w:t>
      </w:r>
      <w:r w:rsidRPr="00981065">
        <w:rPr>
          <w:sz w:val="8"/>
        </w:rPr>
        <w:t>- to mid-</w:t>
      </w:r>
      <w:r w:rsidRPr="00981065">
        <w:rPr>
          <w:b/>
          <w:bCs/>
          <w:u w:val="single"/>
        </w:rPr>
        <w:t>term existential threat</w:t>
      </w:r>
      <w:r w:rsidRPr="00981065">
        <w:rPr>
          <w:sz w:val="8"/>
        </w:rPr>
        <w:t xml:space="preserve"> to human civilization," and there's a good chance society could collapse as soon as 2050 if serious mitigation actions aren't taken in the next decade.</w:t>
      </w:r>
    </w:p>
    <w:p w14:paraId="471671A7" w14:textId="77777777" w:rsidR="00CE5195" w:rsidRPr="00981065" w:rsidRDefault="00CE5195" w:rsidP="00CE5195">
      <w:pPr>
        <w:rPr>
          <w:sz w:val="8"/>
        </w:rPr>
      </w:pPr>
      <w:r w:rsidRPr="00981065">
        <w:rPr>
          <w:sz w:val="8"/>
        </w:rPr>
        <w:t xml:space="preserve">Published by the Breakthrough National Centre for Climate Restoration in Melbourne (an independent think tank focused on climate policy) and authored by a climate researcher and a former fossil fuel executive, the paper's central thesis is that climate </w:t>
      </w:r>
      <w:r w:rsidRPr="00981065">
        <w:rPr>
          <w:u w:val="single"/>
        </w:rPr>
        <w:t xml:space="preserve">scientists are </w:t>
      </w:r>
      <w:r w:rsidRPr="00981065">
        <w:rPr>
          <w:b/>
          <w:bCs/>
          <w:u w:val="single"/>
        </w:rPr>
        <w:t>too restrained</w:t>
      </w:r>
      <w:r w:rsidRPr="00981065">
        <w:rPr>
          <w:u w:val="single"/>
        </w:rPr>
        <w:t xml:space="preserve"> in their predictions of how climate change will affect the planet</w:t>
      </w:r>
      <w:r w:rsidRPr="00981065">
        <w:rPr>
          <w:sz w:val="8"/>
        </w:rPr>
        <w:t xml:space="preserve"> in the near future. [Top 9 Ways the World Could End]</w:t>
      </w:r>
    </w:p>
    <w:p w14:paraId="4312DF92" w14:textId="77777777" w:rsidR="00CE5195" w:rsidRPr="00981065" w:rsidRDefault="00CE5195" w:rsidP="00CE5195">
      <w:pPr>
        <w:rPr>
          <w:sz w:val="8"/>
        </w:rPr>
      </w:pPr>
      <w:r w:rsidRPr="00981065">
        <w:rPr>
          <w:sz w:val="8"/>
        </w:rPr>
        <w:t xml:space="preserve">The current climate crisis, they say, is larger and more complex than any humans have ever dealt with before. </w:t>
      </w:r>
      <w:r w:rsidRPr="00981065">
        <w:rPr>
          <w:u w:val="single"/>
        </w:rPr>
        <w:t>General climate models</w:t>
      </w:r>
      <w:r w:rsidRPr="00981065">
        <w:rPr>
          <w:sz w:val="8"/>
        </w:rPr>
        <w:t xml:space="preserve"> — like the one that the United Nations' Panel on Climate Change (IPCC) used in 2018 to predict that a global temperature increase of 3.6 degrees Fahrenheit (2 degrees Celsius) could put hundreds of millions of people at risk — </w:t>
      </w:r>
      <w:r w:rsidRPr="00981065">
        <w:rPr>
          <w:u w:val="single"/>
        </w:rPr>
        <w:t>fail to account for the sheer complexity of Earth's many interlinked geological processes; as such, they fail to adequately predict the scale of the potential consequences. The truth</w:t>
      </w:r>
      <w:r w:rsidRPr="00981065">
        <w:rPr>
          <w:sz w:val="8"/>
        </w:rPr>
        <w:t xml:space="preserve">, the authors wrote, </w:t>
      </w:r>
      <w:r w:rsidRPr="00981065">
        <w:rPr>
          <w:u w:val="single"/>
        </w:rPr>
        <w:t>is</w:t>
      </w:r>
      <w:r w:rsidRPr="00981065">
        <w:rPr>
          <w:sz w:val="8"/>
        </w:rPr>
        <w:t xml:space="preserve"> probably </w:t>
      </w:r>
      <w:r w:rsidRPr="00981065">
        <w:rPr>
          <w:b/>
          <w:bCs/>
          <w:u w:val="single"/>
        </w:rPr>
        <w:t>far worse than any models can fathom</w:t>
      </w:r>
      <w:r w:rsidRPr="00981065">
        <w:rPr>
          <w:sz w:val="8"/>
        </w:rPr>
        <w:t>.</w:t>
      </w:r>
    </w:p>
    <w:p w14:paraId="4617BDF4" w14:textId="77777777" w:rsidR="00CE5195" w:rsidRPr="00981065" w:rsidRDefault="00CE5195" w:rsidP="00CE5195">
      <w:pPr>
        <w:rPr>
          <w:sz w:val="12"/>
          <w:szCs w:val="12"/>
        </w:rPr>
      </w:pPr>
      <w:r w:rsidRPr="00981065">
        <w:rPr>
          <w:sz w:val="12"/>
          <w:szCs w:val="12"/>
        </w:rPr>
        <w:t>How the world ends</w:t>
      </w:r>
    </w:p>
    <w:p w14:paraId="17DF1249" w14:textId="77777777" w:rsidR="00CE5195" w:rsidRPr="004E79ED" w:rsidRDefault="00CE5195" w:rsidP="00CE5195">
      <w:pPr>
        <w:rPr>
          <w:sz w:val="8"/>
        </w:rPr>
      </w:pPr>
      <w:r w:rsidRPr="004E79ED">
        <w:rPr>
          <w:sz w:val="8"/>
        </w:rPr>
        <w:t xml:space="preserve">What might an accurate worst-case picture of the planet's climate-addled future actually look like, then? The authors provide one particularly grim scenario that begins with world governments "politely ignoring" the advice of scientists and the will of the public to decarbonize the economy (finding alternative energy sources), resulting in a global temperature increase 5.4 F (3 C) by the year 2050. At this point, </w:t>
      </w:r>
      <w:r w:rsidRPr="00981065">
        <w:rPr>
          <w:u w:val="single"/>
        </w:rPr>
        <w:t>the world's ice sheets vanish; brutal droughts kill</w:t>
      </w:r>
      <w:r w:rsidRPr="004E79ED">
        <w:rPr>
          <w:sz w:val="8"/>
        </w:rPr>
        <w:t xml:space="preserve"> many of the trees in </w:t>
      </w:r>
      <w:r w:rsidRPr="00981065">
        <w:rPr>
          <w:u w:val="single"/>
        </w:rPr>
        <w:t>the Amazon</w:t>
      </w:r>
      <w:r w:rsidRPr="004E79ED">
        <w:rPr>
          <w:sz w:val="8"/>
        </w:rPr>
        <w:t xml:space="preserve"> rainforest (removing one of the world's largest carbon offsets); </w:t>
      </w:r>
      <w:r w:rsidRPr="00981065">
        <w:rPr>
          <w:u w:val="single"/>
        </w:rPr>
        <w:t>and the planet plunges into a feedback loop of ever-hotter, ever-deadlier conditions</w:t>
      </w:r>
      <w:r w:rsidRPr="004E79ED">
        <w:rPr>
          <w:sz w:val="8"/>
        </w:rPr>
        <w:t>.</w:t>
      </w:r>
    </w:p>
    <w:p w14:paraId="63CD296C" w14:textId="77777777" w:rsidR="00CE5195" w:rsidRPr="004E79ED" w:rsidRDefault="00CE5195" w:rsidP="00CE5195">
      <w:pPr>
        <w:rPr>
          <w:sz w:val="8"/>
        </w:rPr>
      </w:pPr>
      <w:r w:rsidRPr="004E79ED">
        <w:rPr>
          <w:sz w:val="8"/>
        </w:rPr>
        <w:t xml:space="preserve">"Thirty-five percent of the global land area, and </w:t>
      </w:r>
      <w:r w:rsidRPr="004E79ED">
        <w:rPr>
          <w:u w:val="single"/>
        </w:rPr>
        <w:t>55 percent of the global population, are subject to more than 20 days a year of lethal heat conditions, beyond the threshold of human survivability</w:t>
      </w:r>
      <w:r w:rsidRPr="004E79ED">
        <w:rPr>
          <w:sz w:val="8"/>
        </w:rPr>
        <w:t>," the authors hypothesized.</w:t>
      </w:r>
    </w:p>
    <w:p w14:paraId="50BB0932" w14:textId="77777777" w:rsidR="00CE5195" w:rsidRPr="004E79ED" w:rsidRDefault="00CE5195" w:rsidP="00CE5195">
      <w:pPr>
        <w:rPr>
          <w:sz w:val="8"/>
        </w:rPr>
      </w:pPr>
      <w:r w:rsidRPr="004E79ED">
        <w:rPr>
          <w:sz w:val="8"/>
        </w:rPr>
        <w:t xml:space="preserve">Meanwhile, </w:t>
      </w:r>
      <w:r w:rsidRPr="004E79ED">
        <w:rPr>
          <w:u w:val="single"/>
        </w:rPr>
        <w:t>droughts, floods and wildfires regularly ravage the land</w:t>
      </w:r>
      <w:r w:rsidRPr="004E79ED">
        <w:rPr>
          <w:sz w:val="8"/>
        </w:rPr>
        <w:t xml:space="preserve">. Nearly </w:t>
      </w:r>
      <w:r w:rsidRPr="004E79ED">
        <w:rPr>
          <w:u w:val="single"/>
        </w:rPr>
        <w:t>one-third of the world's land surface turns to desert. Entire ecosystems collapse</w:t>
      </w:r>
      <w:r w:rsidRPr="004E79ED">
        <w:rPr>
          <w:sz w:val="8"/>
        </w:rPr>
        <w:t xml:space="preserve">, beginning with the planet's coral reefs, the rainforest and the Arctic ice sheets. The world's tropics are hit hardest by these new climate extremes, </w:t>
      </w:r>
      <w:r w:rsidRPr="004E79ED">
        <w:rPr>
          <w:u w:val="single"/>
        </w:rPr>
        <w:t>destroying</w:t>
      </w:r>
      <w:r w:rsidRPr="004E79ED">
        <w:rPr>
          <w:sz w:val="8"/>
        </w:rPr>
        <w:t xml:space="preserve"> the region's </w:t>
      </w:r>
      <w:r w:rsidRPr="004E79ED">
        <w:rPr>
          <w:u w:val="single"/>
        </w:rPr>
        <w:t>agriculture and turning more than 1 billion people into refugees</w:t>
      </w:r>
      <w:r w:rsidRPr="004E79ED">
        <w:rPr>
          <w:sz w:val="8"/>
        </w:rPr>
        <w:t>.</w:t>
      </w:r>
    </w:p>
    <w:p w14:paraId="325CB1C2" w14:textId="77777777" w:rsidR="00CE5195" w:rsidRPr="004E79ED" w:rsidRDefault="00CE5195" w:rsidP="00CE5195">
      <w:pPr>
        <w:rPr>
          <w:sz w:val="8"/>
        </w:rPr>
      </w:pPr>
      <w:r w:rsidRPr="004E79ED">
        <w:rPr>
          <w:sz w:val="8"/>
        </w:rPr>
        <w:t xml:space="preserve">This mass movement of </w:t>
      </w:r>
      <w:r w:rsidRPr="004E79ED">
        <w:rPr>
          <w:u w:val="single"/>
        </w:rPr>
        <w:t>refugees — coupled with shrinking coastlines and severe drops in food and water</w:t>
      </w:r>
      <w:r w:rsidRPr="004E79ED">
        <w:rPr>
          <w:sz w:val="8"/>
        </w:rPr>
        <w:t xml:space="preserve"> availability — begin to </w:t>
      </w:r>
      <w:r w:rsidRPr="004E79ED">
        <w:rPr>
          <w:u w:val="single"/>
        </w:rPr>
        <w:t>stress the fabric of the world's largest nations</w:t>
      </w:r>
      <w:r w:rsidRPr="004E79ED">
        <w:rPr>
          <w:sz w:val="8"/>
        </w:rPr>
        <w:t xml:space="preserve">, including the United States. Armed conflicts over resources, perhaps </w:t>
      </w:r>
      <w:r w:rsidRPr="004E79ED">
        <w:rPr>
          <w:u w:val="single"/>
        </w:rPr>
        <w:t>culminating in nuclear war</w:t>
      </w:r>
      <w:r w:rsidRPr="004E79ED">
        <w:rPr>
          <w:sz w:val="8"/>
        </w:rPr>
        <w:t>, are likely.</w:t>
      </w:r>
    </w:p>
    <w:p w14:paraId="291C3D37" w14:textId="77777777" w:rsidR="00CE5195" w:rsidRPr="004E79ED" w:rsidRDefault="00CE5195" w:rsidP="00CE5195">
      <w:pPr>
        <w:rPr>
          <w:sz w:val="8"/>
        </w:rPr>
      </w:pPr>
      <w:r w:rsidRPr="004E79ED">
        <w:rPr>
          <w:u w:val="single"/>
        </w:rPr>
        <w:t>The result</w:t>
      </w:r>
      <w:r w:rsidRPr="004E79ED">
        <w:rPr>
          <w:sz w:val="8"/>
        </w:rPr>
        <w:t xml:space="preserve">, according to the new paper, </w:t>
      </w:r>
      <w:r w:rsidRPr="004E79ED">
        <w:rPr>
          <w:u w:val="single"/>
        </w:rPr>
        <w:t>is</w:t>
      </w:r>
      <w:r w:rsidRPr="004E79ED">
        <w:rPr>
          <w:sz w:val="8"/>
        </w:rPr>
        <w:t xml:space="preserve"> "outright chaos" and perhaps "</w:t>
      </w:r>
      <w:r w:rsidRPr="004E79ED">
        <w:rPr>
          <w:u w:val="single"/>
        </w:rPr>
        <w:t>the end of human</w:t>
      </w:r>
      <w:r w:rsidRPr="004E79ED">
        <w:rPr>
          <w:sz w:val="8"/>
        </w:rPr>
        <w:t xml:space="preserve"> global </w:t>
      </w:r>
      <w:r w:rsidRPr="004E79ED">
        <w:rPr>
          <w:u w:val="single"/>
        </w:rPr>
        <w:t>civilization</w:t>
      </w:r>
      <w:r w:rsidRPr="004E79ED">
        <w:rPr>
          <w:sz w:val="8"/>
        </w:rPr>
        <w:t xml:space="preserve"> as we know it."</w:t>
      </w:r>
    </w:p>
    <w:p w14:paraId="3B652360" w14:textId="77777777" w:rsidR="00CE5195" w:rsidRPr="004E79ED" w:rsidRDefault="00CE5195" w:rsidP="00CE5195">
      <w:pPr>
        <w:rPr>
          <w:sz w:val="8"/>
        </w:rPr>
      </w:pPr>
      <w:r w:rsidRPr="004E79ED">
        <w:rPr>
          <w:u w:val="single"/>
        </w:rPr>
        <w:t>How can this catastrophic vision of the future be prevented? Only</w:t>
      </w:r>
      <w:r w:rsidRPr="004E79ED">
        <w:rPr>
          <w:sz w:val="8"/>
        </w:rPr>
        <w:t xml:space="preserve"> with the people of the world accepting climate change for the emergency it is and </w:t>
      </w:r>
      <w:r w:rsidRPr="004E79ED">
        <w:rPr>
          <w:u w:val="single"/>
        </w:rPr>
        <w:t xml:space="preserve">getting to work — </w:t>
      </w:r>
      <w:r w:rsidRPr="004E79ED">
        <w:rPr>
          <w:b/>
          <w:bCs/>
          <w:u w:val="single"/>
        </w:rPr>
        <w:t>immediately</w:t>
      </w:r>
      <w:r w:rsidRPr="004E79ED">
        <w:rPr>
          <w:sz w:val="8"/>
        </w:rPr>
        <w:t>. According to the paper's authors, the human race has about one decade left to mount a global movement to transition the world economy to a zero-carbon-emissions system. (Achieving zero-carbon emissions requires either not emitting carbon or balancing carbon emissions with carbon removal.) The effort required to do so "would be akin in scale to the World War II emergency mobilization," the authors wrote.</w:t>
      </w:r>
    </w:p>
    <w:p w14:paraId="320ADCCA" w14:textId="77777777" w:rsidR="00CE5195" w:rsidRPr="004E79ED" w:rsidRDefault="00CE5195" w:rsidP="00CE5195">
      <w:pPr>
        <w:rPr>
          <w:sz w:val="12"/>
          <w:szCs w:val="12"/>
        </w:rPr>
      </w:pPr>
      <w:r w:rsidRPr="004E79ED">
        <w:rPr>
          <w:sz w:val="12"/>
          <w:szCs w:val="12"/>
        </w:rPr>
        <w:lastRenderedPageBreak/>
        <w:t>The new policy paper was endorsed with a foreword by Adm. Chris Barrie, a retired Australian defense chief and senior royal navy commander who has testified before the Australian Senate about the devastating possibilities climate change poses to national security and overall human well-being.</w:t>
      </w:r>
    </w:p>
    <w:p w14:paraId="65C4ECB9" w14:textId="77777777" w:rsidR="00CE5195" w:rsidRPr="004E79ED" w:rsidRDefault="00CE5195" w:rsidP="00CE5195">
      <w:pPr>
        <w:rPr>
          <w:sz w:val="8"/>
        </w:rPr>
      </w:pPr>
      <w:r w:rsidRPr="004E79ED">
        <w:rPr>
          <w:sz w:val="8"/>
        </w:rPr>
        <w:t xml:space="preserve">"I told the [Senate] Inquiry that, </w:t>
      </w:r>
      <w:r w:rsidRPr="004E79ED">
        <w:rPr>
          <w:u w:val="single"/>
        </w:rPr>
        <w:t xml:space="preserve">after nuclear war, human-induced global warming is the greatest threat to </w:t>
      </w:r>
      <w:r w:rsidRPr="004E79ED">
        <w:rPr>
          <w:b/>
          <w:bCs/>
          <w:u w:val="single"/>
        </w:rPr>
        <w:t>human life on the planet</w:t>
      </w:r>
      <w:r w:rsidRPr="004E79ED">
        <w:rPr>
          <w:sz w:val="8"/>
        </w:rPr>
        <w:t>," Barrie wrote in the new paper. "</w:t>
      </w:r>
      <w:r w:rsidRPr="004E79ED">
        <w:rPr>
          <w:u w:val="single"/>
        </w:rPr>
        <w:t>Human life</w:t>
      </w:r>
      <w:r w:rsidRPr="004E79ED">
        <w:rPr>
          <w:sz w:val="8"/>
        </w:rPr>
        <w:t xml:space="preserve"> on Earth </w:t>
      </w:r>
      <w:r w:rsidRPr="004E79ED">
        <w:rPr>
          <w:u w:val="single"/>
        </w:rPr>
        <w:t xml:space="preserve">may be on the way to </w:t>
      </w:r>
      <w:r w:rsidRPr="004E79ED">
        <w:rPr>
          <w:b/>
          <w:bCs/>
          <w:u w:val="single"/>
        </w:rPr>
        <w:t>extinction, in the most horrible way</w:t>
      </w:r>
      <w:r w:rsidRPr="004E79ED">
        <w:rPr>
          <w:sz w:val="8"/>
        </w:rPr>
        <w:t>."</w:t>
      </w:r>
    </w:p>
    <w:p w14:paraId="4EBA7004" w14:textId="77777777" w:rsidR="00CE5195" w:rsidRDefault="00CE5195" w:rsidP="00CE5195"/>
    <w:p w14:paraId="61681820" w14:textId="77777777" w:rsidR="00CE5195" w:rsidRDefault="00CE5195" w:rsidP="00CE5195"/>
    <w:p w14:paraId="7172792F" w14:textId="77777777" w:rsidR="00CE5195" w:rsidRDefault="00CE5195" w:rsidP="00CE5195">
      <w:pPr>
        <w:pStyle w:val="Heading4"/>
      </w:pPr>
      <w:r>
        <w:t>We don’t need to create a full partnership with Russia—relations only need to be good enough to cooperate on major issues</w:t>
      </w:r>
    </w:p>
    <w:p w14:paraId="4FA0000D" w14:textId="77777777" w:rsidR="00CE5195" w:rsidRPr="007B62EF" w:rsidRDefault="00CE5195" w:rsidP="00CE5195">
      <w:pPr>
        <w:rPr>
          <w:sz w:val="10"/>
          <w:szCs w:val="10"/>
        </w:rPr>
      </w:pPr>
      <w:r w:rsidRPr="007B62EF">
        <w:rPr>
          <w:rStyle w:val="Style13ptBold"/>
        </w:rPr>
        <w:t>RUMER AND SOKOLSKY 2019</w:t>
      </w:r>
      <w:r>
        <w:t xml:space="preserve"> </w:t>
      </w:r>
      <w:r w:rsidRPr="007B62EF">
        <w:rPr>
          <w:sz w:val="10"/>
          <w:szCs w:val="10"/>
        </w:rPr>
        <w:t>(Eugene and Richard, Rumer is the director of the Russia and Eurasia Program at the Carnegie Endowment for International Peace. Prior to joining Carnegie in 2014, he worked at several research organizations and served on the National Security Council Staff, at the State Department, and in the intelligence community.</w:t>
      </w:r>
    </w:p>
    <w:p w14:paraId="482ED5DA" w14:textId="77777777" w:rsidR="00CE5195" w:rsidRPr="007B62EF" w:rsidRDefault="00CE5195" w:rsidP="00CE5195">
      <w:pPr>
        <w:rPr>
          <w:sz w:val="10"/>
          <w:szCs w:val="10"/>
        </w:rPr>
      </w:pPr>
      <w:r w:rsidRPr="007B62EF">
        <w:rPr>
          <w:sz w:val="10"/>
          <w:szCs w:val="10"/>
        </w:rPr>
        <w:t>Sokolsky is a nonresident senior fellow at the Carnegie Endowment for International Peace. He worked in the Department of State for six different administrations and was a member of the secretary’s Policy Planning Staff from 2005-2015. He has also been a senior fellow at Rand and the National Defense University. He writes frequently on U.S. foreign policy, “How to Reset U.S.-Russian Relations Today,” Time, June 20, https://time.com/5610524/u-s-russian-relations/)</w:t>
      </w:r>
    </w:p>
    <w:p w14:paraId="47CEF1F3" w14:textId="77777777" w:rsidR="00CE5195" w:rsidRPr="00ED6A7E" w:rsidRDefault="00CE5195" w:rsidP="00CE5195">
      <w:pPr>
        <w:rPr>
          <w:sz w:val="10"/>
        </w:rPr>
      </w:pPr>
      <w:r w:rsidRPr="00ED6A7E">
        <w:rPr>
          <w:u w:val="single"/>
        </w:rPr>
        <w:t>After multiple failed attempts to build a partnership with Russia the time has come to give up</w:t>
      </w:r>
      <w:r w:rsidRPr="00ED6A7E">
        <w:rPr>
          <w:sz w:val="10"/>
        </w:rPr>
        <w:t xml:space="preserve"> that idea. </w:t>
      </w:r>
      <w:r w:rsidRPr="00ED6A7E">
        <w:rPr>
          <w:szCs w:val="44"/>
          <w:u w:val="single"/>
        </w:rPr>
        <w:t>Instead, U.S. policy should focus on issues of critical importance to the United States. Nuclear weapons, arms control, and strategic stability</w:t>
      </w:r>
      <w:r w:rsidRPr="00ED6A7E">
        <w:rPr>
          <w:szCs w:val="44"/>
        </w:rPr>
        <w:t xml:space="preserve"> </w:t>
      </w:r>
      <w:r w:rsidRPr="00ED6A7E">
        <w:rPr>
          <w:sz w:val="10"/>
        </w:rPr>
        <w:t>are one such set of issues.</w:t>
      </w:r>
    </w:p>
    <w:p w14:paraId="6924C460" w14:textId="77777777" w:rsidR="00CE5195" w:rsidRDefault="00CE5195" w:rsidP="00CE5195">
      <w:r w:rsidRPr="00ED6A7E">
        <w:rPr>
          <w:sz w:val="10"/>
          <w:szCs w:val="10"/>
        </w:rPr>
        <w:t>The existing U.S.-Russian arms control framework is unraveling. The Intermediate-Range Nuclear Forces (INF) Treaty is practically dead following Russian violations of it and U.S. decision to abandon it in response. The New START Treaty due to expire in early 2021 can be extended and thus saved, but the Trump administration seems more inclined to pursue frivolously a trilateral U.S.-Russia-China treaty instead, which neither Russia nor China seems interested in discussing. The existing arms control framework may not look like much to its critics, but it is vastly better than nothing—at a time when new technologies are threatening to undermine the delicate balance of terror between the two nuclear superpowers.</w:t>
      </w:r>
    </w:p>
    <w:p w14:paraId="428E938E" w14:textId="77777777" w:rsidR="00CE5195" w:rsidRPr="00ED6A7E" w:rsidRDefault="00CE5195" w:rsidP="00CE5195">
      <w:pPr>
        <w:rPr>
          <w:sz w:val="10"/>
        </w:rPr>
      </w:pPr>
      <w:r w:rsidRPr="00ED6A7E">
        <w:rPr>
          <w:u w:val="single"/>
        </w:rPr>
        <w:t>It is tempting</w:t>
      </w:r>
      <w:r w:rsidRPr="00ED6A7E">
        <w:rPr>
          <w:sz w:val="10"/>
        </w:rPr>
        <w:t xml:space="preserve"> after aiming high and ending up low so many times </w:t>
      </w:r>
      <w:r w:rsidRPr="00ED6A7E">
        <w:rPr>
          <w:u w:val="single"/>
        </w:rPr>
        <w:t>to give up on the relationship with Russia. That is not an acceptable outcome</w:t>
      </w:r>
      <w:r w:rsidRPr="00ED6A7E">
        <w:rPr>
          <w:sz w:val="10"/>
        </w:rPr>
        <w:t xml:space="preserve">. Having tried and failed to transform Russia, U.S. policy is now without a purpose. Unlike a Seinfeld episode, it cannot be a “show about nothing.” </w:t>
      </w:r>
      <w:r w:rsidRPr="00ED6A7E">
        <w:rPr>
          <w:u w:val="single"/>
        </w:rPr>
        <w:t>The way forward then is to set forth realistic and attainable—rather than transformational—objectives, to accept that our differences may</w:t>
      </w:r>
      <w:r w:rsidRPr="00ED6A7E">
        <w:rPr>
          <w:sz w:val="10"/>
        </w:rPr>
        <w:t xml:space="preserve"> not be solvable, but will </w:t>
      </w:r>
      <w:r w:rsidRPr="00ED6A7E">
        <w:rPr>
          <w:u w:val="single"/>
        </w:rPr>
        <w:t>have to be managed</w:t>
      </w:r>
      <w:r w:rsidRPr="00ED6A7E">
        <w:rPr>
          <w:sz w:val="10"/>
        </w:rPr>
        <w:t xml:space="preserve">, and on many issues we’ll just have to agree to disagree. To quote the great philosopher and theologian Reinhold Niebuhr, </w:t>
      </w:r>
      <w:r w:rsidRPr="00ED6A7E">
        <w:rPr>
          <w:u w:val="single"/>
        </w:rPr>
        <w:t>sometimes it is best to find “proximate solutions to insoluble problems</w:t>
      </w:r>
      <w:r w:rsidRPr="00ED6A7E">
        <w:rPr>
          <w:sz w:val="10"/>
        </w:rPr>
        <w:t>.”</w:t>
      </w:r>
    </w:p>
    <w:p w14:paraId="72BF9203" w14:textId="77777777" w:rsidR="00CE5195" w:rsidRDefault="00CE5195" w:rsidP="00CE5195"/>
    <w:p w14:paraId="3A517EB7" w14:textId="77777777" w:rsidR="00CE5195" w:rsidRDefault="00CE5195" w:rsidP="00CE5195"/>
    <w:p w14:paraId="6377159C" w14:textId="77777777" w:rsidR="00CE5195" w:rsidRDefault="00CE5195" w:rsidP="00CE5195">
      <w:pPr>
        <w:pStyle w:val="Heading2"/>
      </w:pPr>
      <w:r>
        <w:lastRenderedPageBreak/>
        <w:t>Aff</w:t>
      </w:r>
    </w:p>
    <w:p w14:paraId="6A84E76C" w14:textId="77777777" w:rsidR="00CE5195" w:rsidRDefault="00CE5195" w:rsidP="00CE5195">
      <w:pPr>
        <w:pStyle w:val="Heading3"/>
      </w:pPr>
      <w:r>
        <w:lastRenderedPageBreak/>
        <w:t>Arms Sales Now</w:t>
      </w:r>
    </w:p>
    <w:p w14:paraId="07AF0DB4" w14:textId="77777777" w:rsidR="00CE5195" w:rsidRDefault="00CE5195" w:rsidP="00CE5195"/>
    <w:p w14:paraId="61AD6258" w14:textId="77777777" w:rsidR="00CE5195" w:rsidRDefault="00CE5195" w:rsidP="00CE5195">
      <w:pPr>
        <w:pStyle w:val="Heading4"/>
      </w:pPr>
      <w:r>
        <w:t>More arms sales coming</w:t>
      </w:r>
    </w:p>
    <w:p w14:paraId="53A2AD66" w14:textId="77777777" w:rsidR="00CE5195" w:rsidRPr="00F014E4" w:rsidRDefault="00CE5195" w:rsidP="00CE5195">
      <w:pPr>
        <w:rPr>
          <w:sz w:val="14"/>
          <w:szCs w:val="14"/>
        </w:rPr>
      </w:pPr>
      <w:r w:rsidRPr="00F014E4">
        <w:rPr>
          <w:rStyle w:val="Style13ptBold"/>
        </w:rPr>
        <w:t>KHEEL 2019</w:t>
      </w:r>
      <w:r>
        <w:t xml:space="preserve"> </w:t>
      </w:r>
      <w:r w:rsidRPr="00F014E4">
        <w:rPr>
          <w:sz w:val="14"/>
          <w:szCs w:val="14"/>
        </w:rPr>
        <w:t>(Rebecca, “US considering providing more weapons for Ukraine, general says,” The Hill, March 5, https://thehill.com/policy/defense/432659-general-us-considering-more-weapons-for-ukraine)</w:t>
      </w:r>
    </w:p>
    <w:p w14:paraId="22E2FD52" w14:textId="77777777" w:rsidR="00CE5195" w:rsidRPr="00F67A63" w:rsidRDefault="00CE5195" w:rsidP="00CE5195">
      <w:pPr>
        <w:rPr>
          <w:sz w:val="10"/>
        </w:rPr>
      </w:pPr>
      <w:r w:rsidRPr="00F67A63">
        <w:rPr>
          <w:u w:val="single"/>
        </w:rPr>
        <w:t>The U</w:t>
      </w:r>
      <w:r w:rsidRPr="00F67A63">
        <w:rPr>
          <w:sz w:val="10"/>
        </w:rPr>
        <w:t xml:space="preserve">nited </w:t>
      </w:r>
      <w:r w:rsidRPr="00F67A63">
        <w:rPr>
          <w:u w:val="single"/>
        </w:rPr>
        <w:t>S</w:t>
      </w:r>
      <w:r w:rsidRPr="00F67A63">
        <w:rPr>
          <w:sz w:val="10"/>
        </w:rPr>
        <w:t xml:space="preserve">tates </w:t>
      </w:r>
      <w:r w:rsidRPr="00F67A63">
        <w:rPr>
          <w:u w:val="single"/>
        </w:rPr>
        <w:t>is considering providing Ukraine with more weapons</w:t>
      </w:r>
      <w:r w:rsidRPr="00F67A63">
        <w:rPr>
          <w:sz w:val="10"/>
        </w:rPr>
        <w:t xml:space="preserve"> on top of the anti-tank missiles it has already sent, a top general said Tuesday.</w:t>
      </w:r>
    </w:p>
    <w:p w14:paraId="791CEF67" w14:textId="77777777" w:rsidR="00CE5195" w:rsidRPr="00F67A63" w:rsidRDefault="00CE5195" w:rsidP="00CE5195">
      <w:pPr>
        <w:rPr>
          <w:sz w:val="14"/>
          <w:szCs w:val="14"/>
        </w:rPr>
      </w:pPr>
      <w:r w:rsidRPr="00F67A63">
        <w:rPr>
          <w:sz w:val="14"/>
          <w:szCs w:val="14"/>
        </w:rPr>
        <w:t>U.S. European Command chief Gen. Curtis Scaparrotti said any shipments still have to go through “policy deliberations,” but that weapons under consideration include naval systems to help Ukraine respond to incidents such as what happened in the Kerch Strait last year.</w:t>
      </w:r>
    </w:p>
    <w:p w14:paraId="66194098" w14:textId="77777777" w:rsidR="00CE5195" w:rsidRPr="00F67A63" w:rsidRDefault="00CE5195" w:rsidP="00CE5195">
      <w:pPr>
        <w:rPr>
          <w:sz w:val="12"/>
        </w:rPr>
      </w:pPr>
      <w:r w:rsidRPr="00F67A63">
        <w:rPr>
          <w:sz w:val="12"/>
        </w:rPr>
        <w:t xml:space="preserve">“As recommendations for Ukraine, particularly on the lethal side, work its way, it has to go through the policy deliberations that provide authority to deploy those kinds of weapon systems,” he told the Senate Armed Services Committee. “There are other systems, </w:t>
      </w:r>
      <w:r w:rsidRPr="00F67A63">
        <w:rPr>
          <w:u w:val="single"/>
        </w:rPr>
        <w:t>sniper systems, ammunition</w:t>
      </w:r>
      <w:r w:rsidRPr="00F67A63">
        <w:rPr>
          <w:sz w:val="12"/>
        </w:rPr>
        <w:t xml:space="preserve"> and, perhaps looking at the Kerch Strait, perhaps consideration for </w:t>
      </w:r>
      <w:r w:rsidRPr="00F67A63">
        <w:rPr>
          <w:u w:val="single"/>
        </w:rPr>
        <w:t>naval systems</w:t>
      </w:r>
      <w:r w:rsidRPr="00F67A63">
        <w:rPr>
          <w:sz w:val="12"/>
        </w:rPr>
        <w:t>, as well, here in the future as we move forward.”</w:t>
      </w:r>
    </w:p>
    <w:p w14:paraId="71D002EC" w14:textId="77777777" w:rsidR="00CE5195" w:rsidRDefault="00CE5195" w:rsidP="00CE5195"/>
    <w:p w14:paraId="540D13AA" w14:textId="77777777" w:rsidR="00CE5195" w:rsidRDefault="00CE5195" w:rsidP="00CE5195"/>
    <w:p w14:paraId="14B84B62" w14:textId="77777777" w:rsidR="00CE5195" w:rsidRDefault="00CE5195" w:rsidP="00CE5195">
      <w:pPr>
        <w:pStyle w:val="Heading4"/>
      </w:pPr>
      <w:r>
        <w:t>Ukrainian restructuring opens the way for more arms sales</w:t>
      </w:r>
    </w:p>
    <w:p w14:paraId="7D30B448" w14:textId="77777777" w:rsidR="00CE5195" w:rsidRDefault="00CE5195" w:rsidP="00CE5195">
      <w:r w:rsidRPr="00201EA8">
        <w:rPr>
          <w:rStyle w:val="Style13ptBold"/>
        </w:rPr>
        <w:t>PONOMARENKO 2019</w:t>
      </w:r>
      <w:r>
        <w:t xml:space="preserve"> </w:t>
      </w:r>
      <w:r w:rsidRPr="00201EA8">
        <w:rPr>
          <w:sz w:val="14"/>
          <w:szCs w:val="14"/>
        </w:rPr>
        <w:t>(Illia, New opportunities for Ukrainian military as arms import rules liberalized, Kyiv Post, Feb 7, https://www.kyivpost.com/ukraine-politics/new-opportunities-for-ukrainian-military-as-arms-import-rules-liberalized.html)</w:t>
      </w:r>
    </w:p>
    <w:p w14:paraId="50812B83" w14:textId="77777777" w:rsidR="00CE5195" w:rsidRPr="00F67A63" w:rsidRDefault="00CE5195" w:rsidP="00CE5195">
      <w:pPr>
        <w:rPr>
          <w:sz w:val="12"/>
        </w:rPr>
      </w:pPr>
      <w:r w:rsidRPr="00F67A63">
        <w:rPr>
          <w:sz w:val="12"/>
        </w:rPr>
        <w:t xml:space="preserve">Now in its fifth year of war against Russian-backed militants, </w:t>
      </w:r>
      <w:r w:rsidRPr="00F67A63">
        <w:rPr>
          <w:u w:val="single"/>
        </w:rPr>
        <w:t>the Ukrainian military has gained long-awaited approval to purchase and import new</w:t>
      </w:r>
      <w:r w:rsidRPr="00F67A63">
        <w:rPr>
          <w:sz w:val="12"/>
        </w:rPr>
        <w:t xml:space="preserve"> gear and </w:t>
      </w:r>
      <w:r w:rsidRPr="00F67A63">
        <w:rPr>
          <w:u w:val="single"/>
        </w:rPr>
        <w:t>weapons</w:t>
      </w:r>
      <w:r w:rsidRPr="00F67A63">
        <w:rPr>
          <w:sz w:val="12"/>
        </w:rPr>
        <w:t xml:space="preserve"> for its soldiers, free from the oversight of third-party state mediators.  </w:t>
      </w:r>
    </w:p>
    <w:p w14:paraId="066F1616" w14:textId="77777777" w:rsidR="00CE5195" w:rsidRPr="00F67A63" w:rsidRDefault="00CE5195" w:rsidP="00CE5195">
      <w:pPr>
        <w:rPr>
          <w:szCs w:val="16"/>
        </w:rPr>
      </w:pPr>
      <w:r w:rsidRPr="00F67A63">
        <w:rPr>
          <w:szCs w:val="16"/>
        </w:rPr>
        <w:t>A new bill signed into law by President Petro Poroshenko on Jan. 31 removed the exclusive rights of UkrOboronProm – a state-run defense production monopoly – to control and regulate all foreign arms deals in the country and skim the cream off of the top of such deals.</w:t>
      </w:r>
    </w:p>
    <w:p w14:paraId="6EAF0722" w14:textId="77777777" w:rsidR="00CE5195" w:rsidRPr="00F67A63" w:rsidRDefault="00CE5195" w:rsidP="00CE5195">
      <w:pPr>
        <w:rPr>
          <w:sz w:val="12"/>
        </w:rPr>
      </w:pPr>
      <w:r w:rsidRPr="00F67A63">
        <w:rPr>
          <w:sz w:val="12"/>
        </w:rPr>
        <w:t xml:space="preserve">The </w:t>
      </w:r>
      <w:r w:rsidRPr="00F67A63">
        <w:rPr>
          <w:u w:val="single"/>
        </w:rPr>
        <w:t>new legislation has resurrected hopes for deals to be struck with the United States on an array of modern, high-tech weaponry</w:t>
      </w:r>
      <w:r w:rsidRPr="00F67A63">
        <w:rPr>
          <w:sz w:val="12"/>
        </w:rPr>
        <w:t xml:space="preserve"> that Ukraine says it needs to defend itself.</w:t>
      </w:r>
    </w:p>
    <w:p w14:paraId="4BB18595" w14:textId="77777777" w:rsidR="00CE5195" w:rsidRDefault="00CE5195" w:rsidP="00CE5195"/>
    <w:p w14:paraId="745E840F" w14:textId="77777777" w:rsidR="00CE5195" w:rsidRDefault="00CE5195" w:rsidP="00CE5195"/>
    <w:p w14:paraId="68FD38F8" w14:textId="77777777" w:rsidR="00CE5195" w:rsidRDefault="00CE5195" w:rsidP="00CE5195"/>
    <w:p w14:paraId="557F764E" w14:textId="77777777" w:rsidR="00CE5195" w:rsidRDefault="00CE5195" w:rsidP="00CE5195"/>
    <w:p w14:paraId="15EA83FA" w14:textId="77777777" w:rsidR="00CE5195" w:rsidRDefault="00CE5195" w:rsidP="00CE5195">
      <w:pPr>
        <w:pStyle w:val="Heading3"/>
      </w:pPr>
      <w:r>
        <w:lastRenderedPageBreak/>
        <w:t>Patriot Sales Now</w:t>
      </w:r>
    </w:p>
    <w:p w14:paraId="60D5C80A" w14:textId="77777777" w:rsidR="00CE5195" w:rsidRDefault="00CE5195" w:rsidP="00CE5195"/>
    <w:p w14:paraId="046806A5" w14:textId="77777777" w:rsidR="00CE5195" w:rsidRDefault="00CE5195" w:rsidP="00CE5195">
      <w:pPr>
        <w:pStyle w:val="Heading4"/>
      </w:pPr>
      <w:r>
        <w:t>Ukraine will buy US Patriot missiles</w:t>
      </w:r>
    </w:p>
    <w:p w14:paraId="25D3A7B5" w14:textId="77777777" w:rsidR="00CE5195" w:rsidRDefault="00CE5195" w:rsidP="00CE5195">
      <w:r w:rsidRPr="004C6762">
        <w:rPr>
          <w:rStyle w:val="Style13ptBold"/>
        </w:rPr>
        <w:t>TREVITHICK 2018</w:t>
      </w:r>
      <w:r>
        <w:t xml:space="preserve"> </w:t>
      </w:r>
      <w:r w:rsidRPr="004C6762">
        <w:rPr>
          <w:sz w:val="14"/>
          <w:szCs w:val="14"/>
        </w:rPr>
        <w:t>(Joseph, “Ukraine Requests To Buy Patriot Missiles As It Delivers A Mobile Radar To The U.S. Army,” The WarZone, Sep 4, https://www.thedrive.com/the-war-zone/23351/ukraine-requests-to-buy-patriot-missiles-as-it-delivers-a-mobile-radar-to-the-u-s-army)</w:t>
      </w:r>
    </w:p>
    <w:p w14:paraId="43D59455" w14:textId="77777777" w:rsidR="00CE5195" w:rsidRPr="006037BF" w:rsidRDefault="00CE5195" w:rsidP="00CE5195">
      <w:pPr>
        <w:rPr>
          <w:sz w:val="12"/>
        </w:rPr>
      </w:pPr>
      <w:r w:rsidRPr="006037BF">
        <w:rPr>
          <w:u w:val="single"/>
        </w:rPr>
        <w:t>If the U.S. government was to approve the sale of a system such as Patriot</w:t>
      </w:r>
      <w:r w:rsidRPr="006037BF">
        <w:rPr>
          <w:sz w:val="12"/>
        </w:rPr>
        <w:t xml:space="preserve"> to Ukraine, </w:t>
      </w:r>
      <w:r w:rsidRPr="006037BF">
        <w:rPr>
          <w:u w:val="single"/>
        </w:rPr>
        <w:t>it could</w:t>
      </w:r>
      <w:r w:rsidRPr="006037BF">
        <w:rPr>
          <w:sz w:val="12"/>
        </w:rPr>
        <w:t xml:space="preserve"> similarly </w:t>
      </w:r>
      <w:r w:rsidRPr="006037BF">
        <w:rPr>
          <w:u w:val="single"/>
        </w:rPr>
        <w:t>reflect an even more significant shift in Washington’s military cooperation</w:t>
      </w:r>
      <w:r w:rsidRPr="006037BF">
        <w:rPr>
          <w:sz w:val="12"/>
        </w:rPr>
        <w:t xml:space="preserve"> country. </w:t>
      </w:r>
      <w:r w:rsidRPr="006037BF">
        <w:rPr>
          <w:u w:val="single"/>
        </w:rPr>
        <w:t>The surface-to-air missile systems would be, by far, the most advanced weapons the United States had ever sold to Ukraine</w:t>
      </w:r>
      <w:r w:rsidRPr="006037BF">
        <w:rPr>
          <w:sz w:val="12"/>
        </w:rPr>
        <w:t>.</w:t>
      </w:r>
    </w:p>
    <w:p w14:paraId="73A868F4" w14:textId="77777777" w:rsidR="00CE5195" w:rsidRPr="006037BF" w:rsidRDefault="00CE5195" w:rsidP="00CE5195">
      <w:pPr>
        <w:rPr>
          <w:sz w:val="10"/>
          <w:szCs w:val="10"/>
        </w:rPr>
      </w:pPr>
      <w:r w:rsidRPr="006037BF">
        <w:rPr>
          <w:sz w:val="10"/>
          <w:szCs w:val="10"/>
        </w:rPr>
        <w:t>President Trump’s administration’s decision to green-light the sale Javelin anti-tank guided missiles to Ukraine was already a major departure from President Barack Obama’s policies. The Obama administration had limited arms deals with Kiev to “defensive” and non-combat related military items, such as trucks and medical supplies.</w:t>
      </w:r>
    </w:p>
    <w:p w14:paraId="1ECF3DF2" w14:textId="77777777" w:rsidR="00CE5195" w:rsidRPr="005420A5" w:rsidRDefault="00CE5195" w:rsidP="00CE5195">
      <w:pPr>
        <w:rPr>
          <w:sz w:val="10"/>
          <w:szCs w:val="10"/>
        </w:rPr>
      </w:pPr>
      <w:r w:rsidRPr="005420A5">
        <w:rPr>
          <w:sz w:val="10"/>
          <w:szCs w:val="10"/>
        </w:rPr>
        <w:t>A sale of Patriots would also be immensely more expensive than buying Javelins, which could be a factor for cash-strapped Ukraine. The purchase of more than 200 of the anti-tank missiles, along with nearly 40 launchers and other equipment and services, was valued at less than $50 million in total, a fraction of what a single surface-to-air missile system would set the country back, according to its own ambassador to the United States.</w:t>
      </w:r>
    </w:p>
    <w:p w14:paraId="0F883692" w14:textId="77777777" w:rsidR="00CE5195" w:rsidRPr="005420A5" w:rsidRDefault="00CE5195" w:rsidP="00CE5195">
      <w:pPr>
        <w:rPr>
          <w:sz w:val="10"/>
        </w:rPr>
      </w:pPr>
      <w:r w:rsidRPr="005420A5">
        <w:rPr>
          <w:sz w:val="10"/>
        </w:rPr>
        <w:t>Still</w:t>
      </w:r>
      <w:r w:rsidRPr="005420A5">
        <w:rPr>
          <w:u w:val="single"/>
        </w:rPr>
        <w:t>, there’s little to suggest that Trump personally or his administration would be hesitant in principle to sell Patriots, or similar surface-to-air missiles systems, to Ukraine. Trump has been a strong advocate for promoting the sale of American-made weapons abroad and has formed a close relationship with Ukraine’s President</w:t>
      </w:r>
      <w:r w:rsidRPr="005420A5">
        <w:rPr>
          <w:sz w:val="10"/>
        </w:rPr>
        <w:t xml:space="preserve"> Poroshenko.</w:t>
      </w:r>
    </w:p>
    <w:p w14:paraId="77A247B7" w14:textId="77777777" w:rsidR="00CE5195" w:rsidRDefault="00CE5195" w:rsidP="00CE5195"/>
    <w:p w14:paraId="27A63F07" w14:textId="77777777" w:rsidR="00CE5195" w:rsidRDefault="00CE5195" w:rsidP="00CE5195">
      <w:pPr>
        <w:pStyle w:val="Heading3"/>
      </w:pPr>
      <w:r>
        <w:lastRenderedPageBreak/>
        <w:t>Sales Key</w:t>
      </w:r>
    </w:p>
    <w:p w14:paraId="2FCCB9A6" w14:textId="77777777" w:rsidR="00CE5195" w:rsidRDefault="00CE5195" w:rsidP="00CE5195"/>
    <w:p w14:paraId="5BFAE16E" w14:textId="77777777" w:rsidR="00CE5195" w:rsidRDefault="00CE5195" w:rsidP="00CE5195">
      <w:pPr>
        <w:pStyle w:val="Heading4"/>
      </w:pPr>
      <w:r>
        <w:t>The US won’t give Ukraine direct aid outside of the FMS process</w:t>
      </w:r>
    </w:p>
    <w:p w14:paraId="42A727C8" w14:textId="77777777" w:rsidR="00CE5195" w:rsidRDefault="00CE5195" w:rsidP="00CE5195">
      <w:r w:rsidRPr="00201EA8">
        <w:rPr>
          <w:rStyle w:val="Style13ptBold"/>
        </w:rPr>
        <w:t>PONOMARENKO 2019</w:t>
      </w:r>
      <w:r>
        <w:t xml:space="preserve"> </w:t>
      </w:r>
      <w:r w:rsidRPr="00201EA8">
        <w:rPr>
          <w:sz w:val="14"/>
          <w:szCs w:val="14"/>
        </w:rPr>
        <w:t>(Illia, New opportunities for Ukrainian military as arms import rules liberalized, Kyiv Post, Feb 7, https://www.kyivpost.com/ukraine-politics/new-opportunities-for-ukrainian-military-as-arms-import-rules-liberalized.html)</w:t>
      </w:r>
    </w:p>
    <w:p w14:paraId="21ADEFEF" w14:textId="77777777" w:rsidR="00CE5195" w:rsidRPr="006037BF" w:rsidRDefault="00CE5195" w:rsidP="00CE5195">
      <w:pPr>
        <w:rPr>
          <w:sz w:val="10"/>
        </w:rPr>
      </w:pPr>
      <w:r w:rsidRPr="006037BF">
        <w:rPr>
          <w:u w:val="single"/>
        </w:rPr>
        <w:t>In late December 2018, the Rada’s security and defense committee</w:t>
      </w:r>
      <w:r w:rsidRPr="006037BF">
        <w:rPr>
          <w:sz w:val="10"/>
        </w:rPr>
        <w:t xml:space="preserve"> even </w:t>
      </w:r>
      <w:r w:rsidRPr="006037BF">
        <w:rPr>
          <w:u w:val="single"/>
        </w:rPr>
        <w:t>received a letter</w:t>
      </w:r>
      <w:r w:rsidRPr="006037BF">
        <w:rPr>
          <w:sz w:val="10"/>
        </w:rPr>
        <w:t xml:space="preserve"> signed by Pamela Tremont, the Deputy Chief of Mission at the U.S. Embassy to Ukraine, </w:t>
      </w:r>
      <w:r w:rsidRPr="006037BF">
        <w:rPr>
          <w:u w:val="single"/>
        </w:rPr>
        <w:t>urging the Rada to</w:t>
      </w:r>
      <w:r w:rsidRPr="006037BF">
        <w:rPr>
          <w:sz w:val="10"/>
        </w:rPr>
        <w:t xml:space="preserve"> finally </w:t>
      </w:r>
      <w:r w:rsidRPr="006037BF">
        <w:rPr>
          <w:u w:val="single"/>
        </w:rPr>
        <w:t>come to a decision so that Ukraine in 2019 could join the U.S. Department of Defense’s Foreign Military Sales program</w:t>
      </w:r>
      <w:r w:rsidRPr="006037BF">
        <w:rPr>
          <w:sz w:val="10"/>
        </w:rPr>
        <w:t xml:space="preserve"> and receive American military items without any problems.</w:t>
      </w:r>
    </w:p>
    <w:p w14:paraId="28DA7A38" w14:textId="77777777" w:rsidR="00CE5195" w:rsidRDefault="00CE5195" w:rsidP="00CE5195">
      <w:r w:rsidRPr="006037BF">
        <w:rPr>
          <w:sz w:val="12"/>
          <w:szCs w:val="12"/>
        </w:rPr>
        <w:t>Washington, which has spent over $1 billion on military aid to Ukraine, including lethal weaponry, since the outbreak of Russia’s war in 2014, also planned to allocate an extra $250 million in 2019 for Kyiv, including $125 million on weapons.</w:t>
      </w:r>
    </w:p>
    <w:p w14:paraId="608F7A61" w14:textId="77777777" w:rsidR="00CE5195" w:rsidRPr="006037BF" w:rsidRDefault="00CE5195" w:rsidP="00CE5195">
      <w:pPr>
        <w:rPr>
          <w:sz w:val="10"/>
        </w:rPr>
      </w:pPr>
      <w:r w:rsidRPr="006037BF">
        <w:rPr>
          <w:sz w:val="10"/>
        </w:rPr>
        <w:t>“</w:t>
      </w:r>
      <w:r w:rsidRPr="006037BF">
        <w:rPr>
          <w:u w:val="single"/>
        </w:rPr>
        <w:t>The United States is making themselves absolutely clear that if we’re not passing this law, they won’t be able to render the military aid to us to the full extent</w:t>
      </w:r>
      <w:r w:rsidRPr="006037BF">
        <w:rPr>
          <w:sz w:val="10"/>
        </w:rPr>
        <w:t>,” said the committee’s chairman Serhiy Pashinskiy on Dec. 19 regarding the embassy’s message.</w:t>
      </w:r>
    </w:p>
    <w:p w14:paraId="7B56B260" w14:textId="77777777" w:rsidR="00CE5195" w:rsidRPr="006037BF" w:rsidRDefault="00CE5195" w:rsidP="00CE5195">
      <w:pPr>
        <w:rPr>
          <w:sz w:val="10"/>
        </w:rPr>
      </w:pPr>
      <w:r w:rsidRPr="006037BF">
        <w:rPr>
          <w:u w:val="single"/>
        </w:rPr>
        <w:t>The letter obviously overcame the last remnants of resistance in Ukraine’s Rada</w:t>
      </w:r>
      <w:r w:rsidRPr="006037BF">
        <w:rPr>
          <w:sz w:val="10"/>
        </w:rPr>
        <w:t xml:space="preserve"> – throughout the next month or so, up until Jan. 17, the law sustained two readings </w:t>
      </w:r>
      <w:r w:rsidRPr="006037BF">
        <w:rPr>
          <w:u w:val="single"/>
        </w:rPr>
        <w:t>and later entered force</w:t>
      </w:r>
      <w:r w:rsidRPr="006037BF">
        <w:rPr>
          <w:sz w:val="10"/>
        </w:rPr>
        <w:t>.</w:t>
      </w:r>
    </w:p>
    <w:p w14:paraId="48061698" w14:textId="77777777" w:rsidR="00CE5195" w:rsidRDefault="00CE5195" w:rsidP="00CE5195"/>
    <w:p w14:paraId="2C9D99AA" w14:textId="77777777" w:rsidR="00CE5195" w:rsidRDefault="00CE5195" w:rsidP="00CE5195"/>
    <w:p w14:paraId="351CDD6F" w14:textId="77777777" w:rsidR="00CE5195" w:rsidRDefault="00CE5195" w:rsidP="00CE5195"/>
    <w:p w14:paraId="2F67BA86" w14:textId="77777777" w:rsidR="00CE5195" w:rsidRDefault="00CE5195" w:rsidP="00CE5195">
      <w:pPr>
        <w:pStyle w:val="Heading3"/>
      </w:pPr>
      <w:r>
        <w:lastRenderedPageBreak/>
        <w:t>Arms Sales = War</w:t>
      </w:r>
    </w:p>
    <w:p w14:paraId="396B804B" w14:textId="77777777" w:rsidR="00CE5195" w:rsidRDefault="00CE5195" w:rsidP="00CE5195"/>
    <w:p w14:paraId="6C25A060" w14:textId="77777777" w:rsidR="00CE5195" w:rsidRDefault="00CE5195" w:rsidP="00CE5195">
      <w:pPr>
        <w:pStyle w:val="Heading4"/>
      </w:pPr>
      <w:r>
        <w:t>Continued arms sales in support of Ukraine risk full-scale war with Russia—we’re sending the signal that the US will defend Ukraine</w:t>
      </w:r>
    </w:p>
    <w:p w14:paraId="7A8668A0" w14:textId="77777777" w:rsidR="00CE5195" w:rsidRPr="004C7936" w:rsidRDefault="00CE5195" w:rsidP="00CE5195">
      <w:pPr>
        <w:rPr>
          <w:sz w:val="14"/>
          <w:szCs w:val="14"/>
        </w:rPr>
      </w:pPr>
      <w:r w:rsidRPr="004C7936">
        <w:rPr>
          <w:rStyle w:val="Style13ptBold"/>
        </w:rPr>
        <w:t>CARPENTER 2018</w:t>
      </w:r>
      <w:r>
        <w:t xml:space="preserve"> </w:t>
      </w:r>
      <w:r w:rsidRPr="004C7936">
        <w:rPr>
          <w:sz w:val="14"/>
          <w:szCs w:val="14"/>
        </w:rPr>
        <w:t>(Ted Galen Carpenter, a senior fellow in security studies at the Cato Institute and a contributing editor at the National Interest, is the author of 12 books and more than 750 articles on international affairs, “Don't Let Ukraine Drag America into War,” The National Interest, Dec 10, https://nationalinterest.org/feature/dont-let-ukraine-drag-america-war-38367)</w:t>
      </w:r>
    </w:p>
    <w:p w14:paraId="1168B5BE" w14:textId="77777777" w:rsidR="00CE5195" w:rsidRPr="00F67A63" w:rsidRDefault="00CE5195" w:rsidP="00CE5195">
      <w:pPr>
        <w:rPr>
          <w:sz w:val="12"/>
        </w:rPr>
      </w:pPr>
      <w:r w:rsidRPr="00F67A63">
        <w:rPr>
          <w:u w:val="single"/>
        </w:rPr>
        <w:t>Washington’s security ties to Kiev were already growing to an unhealthy degree, exemplified by</w:t>
      </w:r>
      <w:r w:rsidRPr="00F67A63">
        <w:rPr>
          <w:sz w:val="12"/>
        </w:rPr>
        <w:t xml:space="preserve"> the Trump administration’s approval of two </w:t>
      </w:r>
      <w:r w:rsidRPr="00F67A63">
        <w:rPr>
          <w:u w:val="single"/>
        </w:rPr>
        <w:t>arms sales</w:t>
      </w:r>
      <w:r w:rsidRPr="00F67A63">
        <w:rPr>
          <w:sz w:val="12"/>
        </w:rPr>
        <w:t>, long before the Kerch Strait episode. The administration seemed poised to approve yet another arms deal. American and Ukrainian officials were in “close discussion” for Washington to supply another tranche of powerful weapons for Kiev’s fight against Russian-backed secessionist rebels in eastern Ukraine. For instance, Ukrainian Foreign Minister Pavlo Klimkin told reporters this on November 18 after he met with U.S. Secretary of State Mike Pompeo. His announcement also took place barely a week before the clash in the Kerch Strait.</w:t>
      </w:r>
    </w:p>
    <w:p w14:paraId="7910F7FC" w14:textId="77777777" w:rsidR="00CE5195" w:rsidRDefault="00CE5195" w:rsidP="00CE5195">
      <w:r w:rsidRPr="00F67A63">
        <w:rPr>
          <w:sz w:val="14"/>
          <w:szCs w:val="14"/>
        </w:rPr>
        <w:t>Even more worrisome, a strong lobbying effort in favor of admitting Ukraine to NATO keeps surfacing, and successive American administrations have refused to abandon that goal. Under Article 5 of the North Atlantic Treaty, giving Kiev NATO membership would obligate the United States to come to Ukraine’s defense in the event of war with an outside power. Given Ukraine’s strategic importance to Russia, that is a commitment Washington should never undertake.</w:t>
      </w:r>
    </w:p>
    <w:p w14:paraId="1B068712" w14:textId="77777777" w:rsidR="00CE5195" w:rsidRPr="00F67A63" w:rsidRDefault="00CE5195" w:rsidP="00CE5195">
      <w:pPr>
        <w:rPr>
          <w:sz w:val="12"/>
        </w:rPr>
      </w:pPr>
      <w:r w:rsidRPr="00F67A63">
        <w:rPr>
          <w:sz w:val="12"/>
        </w:rPr>
        <w:t xml:space="preserve">These various developments indicate that </w:t>
      </w:r>
      <w:r w:rsidRPr="00F67A63">
        <w:rPr>
          <w:u w:val="single"/>
        </w:rPr>
        <w:t>the United States is drifting toward a perilous confrontational policy toward Russia on Ukraine’s behalf</w:t>
      </w:r>
      <w:r w:rsidRPr="00F67A63">
        <w:rPr>
          <w:sz w:val="12"/>
        </w:rPr>
        <w:t xml:space="preserve">. The status of the Kerch Strait or even the broader controversy about Crimea’s status can and should be a matter of indifference to America. </w:t>
      </w:r>
      <w:r w:rsidRPr="00F67A63">
        <w:rPr>
          <w:u w:val="single"/>
        </w:rPr>
        <w:t>It is hard to see how risking a major war with Russia benefits even Ukraine</w:t>
      </w:r>
      <w:r w:rsidRPr="00F67A63">
        <w:rPr>
          <w:sz w:val="12"/>
        </w:rPr>
        <w:t xml:space="preserve"> (although some Ukrainian nationalists apparently to think that it would), but it is impossible to see how such a course benefits the United States. </w:t>
      </w:r>
      <w:r w:rsidRPr="00F67A63">
        <w:rPr>
          <w:u w:val="single"/>
        </w:rPr>
        <w:t>The Trump administration needs to put far greater distance between U.S. and Ukrainian policies, not close that distance. Americans must not let the Ukrainian tail wag the American dog, or the result could be tragic for all concerned</w:t>
      </w:r>
      <w:r w:rsidRPr="00F67A63">
        <w:rPr>
          <w:sz w:val="12"/>
        </w:rPr>
        <w:t>.</w:t>
      </w:r>
    </w:p>
    <w:p w14:paraId="64786F37" w14:textId="77777777" w:rsidR="00CE5195" w:rsidRDefault="00CE5195" w:rsidP="00CE5195"/>
    <w:p w14:paraId="7B4F7B3A" w14:textId="77777777" w:rsidR="00CE5195" w:rsidRDefault="00CE5195" w:rsidP="00CE5195"/>
    <w:p w14:paraId="33374FA4" w14:textId="77777777" w:rsidR="00CE5195" w:rsidRDefault="00CE5195" w:rsidP="00CE5195"/>
    <w:p w14:paraId="6BF70BE2" w14:textId="77777777" w:rsidR="00CE5195" w:rsidRDefault="00CE5195" w:rsidP="00CE5195"/>
    <w:p w14:paraId="7F8FDDFA" w14:textId="77777777" w:rsidR="00CE5195" w:rsidRDefault="00CE5195" w:rsidP="00CE5195">
      <w:pPr>
        <w:pStyle w:val="Heading3"/>
      </w:pPr>
      <w:r>
        <w:lastRenderedPageBreak/>
        <w:t>Ukraine War Impact</w:t>
      </w:r>
    </w:p>
    <w:p w14:paraId="4D43A9D8" w14:textId="77777777" w:rsidR="00CE5195" w:rsidRDefault="00CE5195" w:rsidP="00CE5195"/>
    <w:p w14:paraId="37D79E35" w14:textId="77777777" w:rsidR="00CE5195" w:rsidRDefault="00CE5195" w:rsidP="00CE5195">
      <w:pPr>
        <w:pStyle w:val="Heading4"/>
      </w:pPr>
      <w:r>
        <w:t>Escalation in Ukraine causes full-scale nuclear war between the US and Russia</w:t>
      </w:r>
    </w:p>
    <w:p w14:paraId="65DD2FD1" w14:textId="77777777" w:rsidR="00CE5195" w:rsidRPr="00DE19D1" w:rsidRDefault="00CE5195" w:rsidP="00CE5195">
      <w:pPr>
        <w:rPr>
          <w:szCs w:val="16"/>
        </w:rPr>
      </w:pPr>
      <w:r w:rsidRPr="00DE19D1">
        <w:rPr>
          <w:rStyle w:val="Style13ptBold"/>
        </w:rPr>
        <w:t>DEUTSCH 2015</w:t>
      </w:r>
      <w:r>
        <w:t xml:space="preserve"> </w:t>
      </w:r>
      <w:r w:rsidRPr="00DE19D1">
        <w:rPr>
          <w:szCs w:val="16"/>
        </w:rPr>
        <w:t>(Judith, “Ukraine, Russia, the United States and the Threat of Nuclear War,” Science for Peace, May 22, https://scienceforpeace.ca/ukraine-russia-the-united-states-and-the-threat-of-nuclear-war/)</w:t>
      </w:r>
    </w:p>
    <w:p w14:paraId="71805996" w14:textId="77777777" w:rsidR="00CE5195" w:rsidRPr="00696F42" w:rsidRDefault="00CE5195" w:rsidP="00CE5195">
      <w:pPr>
        <w:rPr>
          <w:sz w:val="8"/>
        </w:rPr>
      </w:pPr>
      <w:r w:rsidRPr="00F67A63">
        <w:rPr>
          <w:u w:val="single"/>
        </w:rPr>
        <w:t>The Ukraine/Russia conflict</w:t>
      </w:r>
      <w:r w:rsidRPr="00696F42">
        <w:rPr>
          <w:sz w:val="8"/>
        </w:rPr>
        <w:t xml:space="preserve"> is particularly ominous because it could </w:t>
      </w:r>
      <w:r w:rsidRPr="00F67A63">
        <w:rPr>
          <w:u w:val="single"/>
        </w:rPr>
        <w:t>escalate into a nuclear war</w:t>
      </w:r>
      <w:r w:rsidRPr="00696F42">
        <w:rPr>
          <w:sz w:val="8"/>
        </w:rPr>
        <w:t xml:space="preserve">, and for this reason it is necessary to understand the role of the United States. The information presented below needs further research to provide a full picture which must necessarily include nuclear weapons, NATO, the economy, and patterns of U.S. domination. </w:t>
      </w:r>
      <w:r w:rsidRPr="00696F42">
        <w:rPr>
          <w:u w:val="single"/>
        </w:rPr>
        <w:t>The political world is dangerously in flux with entangled military alliances and a robust weapons trade, similar to the prelude to WWI when it took one trigger to unleash cascading inter-state violence</w:t>
      </w:r>
      <w:r w:rsidRPr="00696F42">
        <w:rPr>
          <w:sz w:val="8"/>
        </w:rPr>
        <w:t>. The current destructive potential is unprecedented in the “New American Century” of full-spectrum dominance, with the U.S. holding most responsibility for 50+ million refugees worldwide, for the 1.3+ million people killed since 2003 in the U.S.-led war on terror, for the US $1.1tn allocation to upgrade nuclear weapons, for destruction of the ecosphere. The global oligarchy cashes in on American power and its institutions, affecting all people of the world. The research of investigative journalists and informed intellectuals is crucial to the work of overturning these policies. These contributions will be summarized and integrated.</w:t>
      </w:r>
    </w:p>
    <w:p w14:paraId="63F9C893" w14:textId="77777777" w:rsidR="00CE5195" w:rsidRPr="00696F42" w:rsidRDefault="00CE5195" w:rsidP="00CE5195">
      <w:pPr>
        <w:rPr>
          <w:sz w:val="8"/>
          <w:szCs w:val="8"/>
        </w:rPr>
      </w:pPr>
      <w:r w:rsidRPr="00696F42">
        <w:rPr>
          <w:sz w:val="8"/>
          <w:szCs w:val="8"/>
        </w:rPr>
        <w:t>Expert Criticism: The Demonization of Russia and Putin Leaves Out the Role of the United States</w:t>
      </w:r>
    </w:p>
    <w:p w14:paraId="00909DA0" w14:textId="77777777" w:rsidR="00CE5195" w:rsidRPr="00696F42" w:rsidRDefault="00CE5195" w:rsidP="00CE5195">
      <w:pPr>
        <w:rPr>
          <w:sz w:val="8"/>
          <w:szCs w:val="8"/>
        </w:rPr>
      </w:pPr>
      <w:r w:rsidRPr="00696F42">
        <w:rPr>
          <w:sz w:val="8"/>
          <w:szCs w:val="8"/>
        </w:rPr>
        <w:t>Murray Dobbin: “What are the consequences when elected governments make policy based on faith and imperial hubris instead of science and expertise? It’s a question that is forcing itself on the world as we watch the United States, Britain, NATO and the Harper [Canada] government continue to up the ante in the confrontation with Russia over the Ukraine. There are real enough geo-political dangers in the world without actually creating them out of arrogance and ignorance but that is where we are right now and the consequences could be catastrophic…. Canada, Britain, the U.S. and the boys with their toys in NATO headquarters are looking for a fight with Russia”</w:t>
      </w:r>
    </w:p>
    <w:p w14:paraId="46FBBE05" w14:textId="77777777" w:rsidR="00CE5195" w:rsidRPr="00696F42" w:rsidRDefault="00CE5195" w:rsidP="00CE5195">
      <w:pPr>
        <w:rPr>
          <w:sz w:val="8"/>
        </w:rPr>
      </w:pPr>
      <w:r w:rsidRPr="00696F42">
        <w:rPr>
          <w:sz w:val="8"/>
        </w:rPr>
        <w:t>James Bissett: “</w:t>
      </w:r>
      <w:r w:rsidRPr="00696F42">
        <w:rPr>
          <w:u w:val="single"/>
        </w:rPr>
        <w:t>The current crisis in Ukraine threatens global security and</w:t>
      </w:r>
      <w:r w:rsidRPr="00696F42">
        <w:rPr>
          <w:sz w:val="8"/>
        </w:rPr>
        <w:t xml:space="preserve"> at worst </w:t>
      </w:r>
      <w:r w:rsidRPr="00696F42">
        <w:rPr>
          <w:u w:val="single"/>
        </w:rPr>
        <w:t>has the potential for nuclear catastrophe</w:t>
      </w:r>
      <w:r w:rsidRPr="00696F42">
        <w:rPr>
          <w:sz w:val="8"/>
        </w:rPr>
        <w:t xml:space="preserve">. At best it signals a continuation of the Cold War. Sadly, the crisis is completely unnecessary and the responsibility lies entirely in the hands of the United States-led NATO powers. </w:t>
      </w:r>
      <w:r w:rsidRPr="00696F42">
        <w:rPr>
          <w:u w:val="single"/>
        </w:rPr>
        <w:t>The</w:t>
      </w:r>
      <w:r w:rsidRPr="00696F42">
        <w:rPr>
          <w:sz w:val="8"/>
        </w:rPr>
        <w:t xml:space="preserve"> almost </w:t>
      </w:r>
      <w:r w:rsidRPr="00696F42">
        <w:rPr>
          <w:u w:val="single"/>
        </w:rPr>
        <w:t>virulent propaganda onslaught blaming Russia</w:t>
      </w:r>
      <w:r w:rsidRPr="00696F42">
        <w:rPr>
          <w:sz w:val="8"/>
        </w:rPr>
        <w:t xml:space="preserve"> for the instability and violence in Ukraine </w:t>
      </w:r>
      <w:r w:rsidRPr="00696F42">
        <w:rPr>
          <w:u w:val="single"/>
        </w:rPr>
        <w:t>simply ignores reality</w:t>
      </w:r>
      <w:r w:rsidRPr="00696F42">
        <w:rPr>
          <w:sz w:val="8"/>
        </w:rPr>
        <w:t xml:space="preserve"> and the facts.” James Bissett is a former Canadian diplomat. He was Canada’s ambassador to Yugoslavia, Albania, and Bulgaria.</w:t>
      </w:r>
    </w:p>
    <w:p w14:paraId="42B596D1" w14:textId="77777777" w:rsidR="00CE5195" w:rsidRDefault="00CE5195" w:rsidP="00CE5195"/>
    <w:p w14:paraId="4B679C6D" w14:textId="77777777" w:rsidR="00CE5195" w:rsidRDefault="00CE5195" w:rsidP="00CE5195"/>
    <w:p w14:paraId="60E8ECE5" w14:textId="77777777" w:rsidR="00CE5195" w:rsidRDefault="00CE5195" w:rsidP="00CE5195">
      <w:pPr>
        <w:pStyle w:val="Heading4"/>
      </w:pPr>
      <w:r>
        <w:t>Escalation in Ukraine causes nuclear war between the US and Russia—the impact is extinction</w:t>
      </w:r>
    </w:p>
    <w:p w14:paraId="62D4EB3A" w14:textId="77777777" w:rsidR="00CE5195" w:rsidRDefault="00CE5195" w:rsidP="00CE5195">
      <w:r w:rsidRPr="00DE19D1">
        <w:rPr>
          <w:rStyle w:val="Style13ptBold"/>
        </w:rPr>
        <w:t>DEUTSCH 2015</w:t>
      </w:r>
      <w:r>
        <w:t xml:space="preserve"> </w:t>
      </w:r>
      <w:r w:rsidRPr="00DE19D1">
        <w:rPr>
          <w:szCs w:val="16"/>
        </w:rPr>
        <w:t>(Judith, “Ukraine, Russia, the United States and the Threat of Nuclear War,” Science for Peace, May 22, https://scienceforpeace.ca/ukraine-russia-the-united-states-and-the-threat-of-nuclear-war/)</w:t>
      </w:r>
    </w:p>
    <w:p w14:paraId="1D50E857" w14:textId="77777777" w:rsidR="00CE5195" w:rsidRPr="005D6579" w:rsidRDefault="00CE5195" w:rsidP="00CE5195">
      <w:pPr>
        <w:rPr>
          <w:sz w:val="10"/>
        </w:rPr>
      </w:pPr>
      <w:r w:rsidRPr="00696F42">
        <w:rPr>
          <w:u w:val="single"/>
        </w:rPr>
        <w:t>What makes Ukraine/Russia so dangerous is that it is a proxy war between nuclear-armed United States and Russia</w:t>
      </w:r>
      <w:r w:rsidRPr="005D6579">
        <w:rPr>
          <w:sz w:val="10"/>
        </w:rPr>
        <w:t xml:space="preserve">. An advisory opinion by the International Court of Justice ruled that even threatening to use nuclear weapons is a violation of international law, yet the United States ambiguously threatens their use in a “first strike”. In 2002, G.W. Bush unilaterally pulled out of the Anti Ballistic Missile (ABM) treaty. The 1972 ABM treaty was the cornerstone of nuclear weapons deterrence and international security. During the Cold War there was a belief that there could be no winners because of “mutually assured destruction”. But the development of </w:t>
      </w:r>
      <w:r w:rsidRPr="005D6579">
        <w:rPr>
          <w:u w:val="single"/>
        </w:rPr>
        <w:t>missile defense</w:t>
      </w:r>
      <w:r w:rsidRPr="005D6579">
        <w:rPr>
          <w:sz w:val="10"/>
        </w:rPr>
        <w:t xml:space="preserve">, with technology capable of detecting missiles within one minute of launch, </w:t>
      </w:r>
      <w:r w:rsidRPr="005D6579">
        <w:rPr>
          <w:u w:val="single"/>
        </w:rPr>
        <w:t>has led to the U.S. believing it can win a nuclear war</w:t>
      </w:r>
      <w:r w:rsidRPr="005D6579">
        <w:rPr>
          <w:sz w:val="10"/>
        </w:rPr>
        <w:t>. The missile defense system has been called an “offense” system. Putin has recently said that missile defense “creates the dangerous illusion of invincibility.” He also said that US unilateral withdrawal from the ABM in 2002 “poses a threat not only to Russia’s security, but also to the entire world.” (Tass, 4 December 2014 ). In October 2014, President Obama provocatively allocated $1.1tn to upgrade nuclear weapons.</w:t>
      </w:r>
    </w:p>
    <w:p w14:paraId="43EE0408" w14:textId="77777777" w:rsidR="00CE5195" w:rsidRPr="005D6579" w:rsidRDefault="00CE5195" w:rsidP="00CE5195">
      <w:pPr>
        <w:rPr>
          <w:sz w:val="8"/>
        </w:rPr>
      </w:pPr>
      <w:r w:rsidRPr="005D6579">
        <w:rPr>
          <w:u w:val="single"/>
        </w:rPr>
        <w:t>There is increasingly open talk supporting the nuclear option. “A senior Ukrainian official is urging the West to risk a nuclear conflagration in support of a ‘full-scale war’ with Russia</w:t>
      </w:r>
      <w:r w:rsidRPr="005D6579">
        <w:rPr>
          <w:sz w:val="8"/>
        </w:rPr>
        <w:t xml:space="preserve"> that he says authorities in Kiev are now seeking, another sign of the extremism that pervades the year-old U.S.-backed regime in Kiev. In a recent interview with Canada’s CBC Radio, Ukraine’s Deputy Foreign Minister Vadym Prystaiko said, ‘Everybody is afraid of fighting with a nuclear state. We are not anymore, in Ukraine – we’ve lost so many people of ours, we’ve lost so much of our territory….’ 11 In response, Robert Parry asks “</w:t>
      </w:r>
      <w:r w:rsidRPr="005D6579">
        <w:rPr>
          <w:u w:val="single"/>
        </w:rPr>
        <w:t>Why should such a pedestrian dispute justify the possibility of vaporizing millions of human beings and</w:t>
      </w:r>
      <w:r w:rsidRPr="005D6579">
        <w:rPr>
          <w:sz w:val="8"/>
        </w:rPr>
        <w:t xml:space="preserve"> conceivably </w:t>
      </w:r>
      <w:r w:rsidRPr="005D6579">
        <w:rPr>
          <w:u w:val="single"/>
        </w:rPr>
        <w:t>ending life on the planet</w:t>
      </w:r>
      <w:r w:rsidRPr="005D6579">
        <w:rPr>
          <w:sz w:val="8"/>
        </w:rPr>
        <w:t>?…. If we begin to notice that the right-wing regime in Kiev is crazy and brutal, we might also start questioning the ‘Russian aggression’ mantra…. Yet, what is perhaps most remarkable about Prystaiko’s ‘Dr. Strangelove’ moment is that it produced almost no reaction in the west.” 12 On April 23, 2015, MEPs (Members of European Parliament) declared that the EU’s readiness for nuclear war “is one of the best steps to deter Russia from further aggression.” 13</w:t>
      </w:r>
    </w:p>
    <w:p w14:paraId="1D1D8A1D" w14:textId="77777777" w:rsidR="00CE5195" w:rsidRPr="005D6579" w:rsidRDefault="00CE5195" w:rsidP="00CE5195">
      <w:pPr>
        <w:rPr>
          <w:sz w:val="8"/>
          <w:szCs w:val="8"/>
        </w:rPr>
      </w:pPr>
      <w:r w:rsidRPr="005D6579">
        <w:rPr>
          <w:sz w:val="8"/>
          <w:szCs w:val="8"/>
        </w:rPr>
        <w:t>With these concerns uppermost, anti-nuclear leader Dr. Helen Caldicott organized a symposium in New York February 28-March 1, 2015 with experts on nuclear weapons and geopolitics.14 The conference was recorded and is accessible but was unreported by the media and largely ignored by the anti-war movement. Even the major anti-nuclear weapons websites do not have statements about the urgent nuclear weapons danger due to the Ukraine/Russia US proxy war. The Non-Proliferation Treaty five year Review Conference is fortunately drawing attention to nuclear weapons, and on April 24, 2015, Global Zero issued a press release asking that all nuclear weapons be taken off of hair-trigger alert: “The Commission’s extensive report will call for (1) an urgent agreement between the United States and Russia to begin a phased stand-down of their high-alert strategic forces, and (2) a longer-term global agreement requiring all nuclear weapons countries to refrain from putting nuclear weapons on high alert.”15</w:t>
      </w:r>
    </w:p>
    <w:p w14:paraId="114840E5" w14:textId="77777777" w:rsidR="00CE5195" w:rsidRPr="005D6579" w:rsidRDefault="00CE5195" w:rsidP="00CE5195">
      <w:pPr>
        <w:rPr>
          <w:sz w:val="8"/>
        </w:rPr>
      </w:pPr>
      <w:r w:rsidRPr="005D6579">
        <w:rPr>
          <w:sz w:val="8"/>
        </w:rPr>
        <w:lastRenderedPageBreak/>
        <w:t xml:space="preserve">Theodore Postol spoke at the Caldicott symposium. He is professor emeritus of science, technology, and national security at the Massachusetts Institute of Technology. “The most dangerous insanity in human history”, </w:t>
      </w:r>
      <w:r w:rsidRPr="005D6579">
        <w:rPr>
          <w:u w:val="single"/>
        </w:rPr>
        <w:t>the danger of nuclear war is considerably higher than during the Cold War</w:t>
      </w:r>
      <w:r w:rsidRPr="005D6579">
        <w:rPr>
          <w:sz w:val="8"/>
        </w:rPr>
        <w:t xml:space="preserve">. He said that the United States treats Russia as Germany was treated after World War I and as if Russia’s concerns have no merit. Postol focused on the technical problems that greatly increase the chances of a nuclear war. </w:t>
      </w:r>
      <w:r w:rsidRPr="005D6579">
        <w:rPr>
          <w:u w:val="single"/>
        </w:rPr>
        <w:t>Russians have a fragile early warning system</w:t>
      </w:r>
      <w:r w:rsidRPr="005D6579">
        <w:rPr>
          <w:sz w:val="8"/>
        </w:rPr>
        <w:t xml:space="preserve"> unlike the United States. They have been unable to build a working space-based early warning system, and this is of greatest danger as Russia can detect incoming missiles only when they are above the earth’s horizon. Therefore, there may be as little as six minutes for Russians to determine whether an enemy missile has been launched, six minutes to decide whether to counterattack with nuclear weapons. In contrast, the United States can know within one minute whether and from where a missile has been launched. “Despite this frightening reality, [US] policy-makers have not attempted to analyze the benefit to US security of pushing the Russians to a higher state of alert. Nor have they asked how an increased US nuclear threat to Russia improves the security of US allies – or for that matter, anyone else around the globe.”</w:t>
      </w:r>
    </w:p>
    <w:p w14:paraId="1BEE5A2D" w14:textId="77777777" w:rsidR="00CE5195" w:rsidRDefault="00CE5195" w:rsidP="00CE5195"/>
    <w:p w14:paraId="220620AE" w14:textId="77777777" w:rsidR="00CE5195" w:rsidRDefault="00CE5195" w:rsidP="00CE5195">
      <w:pPr>
        <w:pStyle w:val="Heading4"/>
      </w:pPr>
      <w:r>
        <w:t>Conflict in Ukraine threatens nuclear war and extinction</w:t>
      </w:r>
    </w:p>
    <w:p w14:paraId="60206CC1" w14:textId="77777777" w:rsidR="00CE5195" w:rsidRPr="00EA3E6C" w:rsidRDefault="00CE5195" w:rsidP="00CE5195">
      <w:pPr>
        <w:rPr>
          <w:szCs w:val="16"/>
        </w:rPr>
      </w:pPr>
      <w:r w:rsidRPr="00EA3E6C">
        <w:rPr>
          <w:rStyle w:val="Style13ptBold"/>
        </w:rPr>
        <w:t>HUGGLER 2015</w:t>
      </w:r>
      <w:r>
        <w:t xml:space="preserve"> </w:t>
      </w:r>
      <w:r w:rsidRPr="00EA3E6C">
        <w:rPr>
          <w:szCs w:val="16"/>
        </w:rPr>
        <w:t>(Justin, “Crisis in Ukraine could trigger nuclear war, warns Gorbachev,” The Telegraph, Jan 11, https://www.telegraph.co.uk/news/worldnews/europe/russia/11338393/Crisis-in-Ukraine-could-trigger-nuclear-war-warns-Gorbachev.html)</w:t>
      </w:r>
    </w:p>
    <w:p w14:paraId="56F91522" w14:textId="77777777" w:rsidR="00CE5195" w:rsidRPr="005D6579" w:rsidRDefault="00CE5195" w:rsidP="00CE5195">
      <w:pPr>
        <w:rPr>
          <w:sz w:val="8"/>
        </w:rPr>
      </w:pPr>
      <w:r w:rsidRPr="005D6579">
        <w:rPr>
          <w:sz w:val="8"/>
        </w:rPr>
        <w:t xml:space="preserve">Mikhail </w:t>
      </w:r>
      <w:r w:rsidRPr="005D6579">
        <w:rPr>
          <w:u w:val="single"/>
        </w:rPr>
        <w:t>Gorbachev</w:t>
      </w:r>
      <w:r w:rsidRPr="005D6579">
        <w:rPr>
          <w:sz w:val="8"/>
        </w:rPr>
        <w:t xml:space="preserve">, the former Soviet leader, </w:t>
      </w:r>
      <w:r w:rsidRPr="005D6579">
        <w:rPr>
          <w:u w:val="single"/>
        </w:rPr>
        <w:t xml:space="preserve">has warned that the world is at risk of a “nuclear war” because of the tensions </w:t>
      </w:r>
      <w:r w:rsidRPr="005D6579">
        <w:rPr>
          <w:sz w:val="8"/>
        </w:rPr>
        <w:t>between Russia and the West</w:t>
      </w:r>
      <w:r w:rsidRPr="005D6579">
        <w:rPr>
          <w:u w:val="single"/>
        </w:rPr>
        <w:t xml:space="preserve"> over Ukraine</w:t>
      </w:r>
      <w:r w:rsidRPr="005D6579">
        <w:rPr>
          <w:sz w:val="8"/>
        </w:rPr>
        <w:t>.</w:t>
      </w:r>
    </w:p>
    <w:p w14:paraId="2CAC9E35" w14:textId="77777777" w:rsidR="00CE5195" w:rsidRPr="005D6579" w:rsidRDefault="00CE5195" w:rsidP="00CE5195">
      <w:pPr>
        <w:rPr>
          <w:sz w:val="8"/>
        </w:rPr>
      </w:pPr>
      <w:r w:rsidRPr="005D6579">
        <w:rPr>
          <w:sz w:val="8"/>
        </w:rPr>
        <w:t xml:space="preserve">In an interview with the German magazine Spiegel, Mr Gorbachev said that </w:t>
      </w:r>
      <w:r w:rsidRPr="005D6579">
        <w:rPr>
          <w:u w:val="single"/>
        </w:rPr>
        <w:t>if either side lost its nerve</w:t>
      </w:r>
      <w:r w:rsidRPr="005D6579">
        <w:rPr>
          <w:sz w:val="8"/>
        </w:rPr>
        <w:t xml:space="preserve"> in the current stand-off, </w:t>
      </w:r>
      <w:r w:rsidRPr="005D6579">
        <w:rPr>
          <w:u w:val="single"/>
        </w:rPr>
        <w:t>it could lead to nuclear war</w:t>
      </w:r>
      <w:r w:rsidRPr="005D6579">
        <w:rPr>
          <w:sz w:val="8"/>
        </w:rPr>
        <w:t xml:space="preserve">, and spoke of his fears that </w:t>
      </w:r>
      <w:r w:rsidRPr="005D6579">
        <w:rPr>
          <w:u w:val="single"/>
        </w:rPr>
        <w:t xml:space="preserve">the </w:t>
      </w:r>
      <w:r w:rsidRPr="005D6579">
        <w:rPr>
          <w:b/>
          <w:bCs/>
          <w:u w:val="single"/>
        </w:rPr>
        <w:t>world “will not survive</w:t>
      </w:r>
      <w:r w:rsidRPr="005D6579">
        <w:rPr>
          <w:u w:val="single"/>
        </w:rPr>
        <w:t xml:space="preserve"> the next few years”.</w:t>
      </w:r>
    </w:p>
    <w:p w14:paraId="753E1D75" w14:textId="77777777" w:rsidR="00CE5195" w:rsidRPr="005D6579" w:rsidRDefault="00CE5195" w:rsidP="00CE5195">
      <w:pPr>
        <w:rPr>
          <w:sz w:val="10"/>
        </w:rPr>
      </w:pPr>
      <w:r w:rsidRPr="005D6579">
        <w:rPr>
          <w:sz w:val="10"/>
        </w:rPr>
        <w:t>“I actually see all the signs of a new Cold War,” Mr Gorbachev said. “</w:t>
      </w:r>
      <w:r w:rsidRPr="005D6579">
        <w:rPr>
          <w:u w:val="single"/>
        </w:rPr>
        <w:t xml:space="preserve">It could all blow up </w:t>
      </w:r>
      <w:r w:rsidRPr="005D6579">
        <w:rPr>
          <w:b/>
          <w:bCs/>
          <w:u w:val="single"/>
        </w:rPr>
        <w:t>at any moment</w:t>
      </w:r>
      <w:r w:rsidRPr="005D6579">
        <w:rPr>
          <w:u w:val="single"/>
        </w:rPr>
        <w:t xml:space="preserve"> if we don’t take action</w:t>
      </w:r>
      <w:r w:rsidRPr="005D6579">
        <w:rPr>
          <w:sz w:val="10"/>
        </w:rPr>
        <w:t>. The loss of confidence is catastrophic. Moscow does not believe the West, and the West does not believe Moscow.”</w:t>
      </w:r>
    </w:p>
    <w:p w14:paraId="6AFD1946" w14:textId="77777777" w:rsidR="00CE5195" w:rsidRPr="00E57AA7" w:rsidRDefault="00CE5195" w:rsidP="00CE5195">
      <w:pPr>
        <w:rPr>
          <w:sz w:val="6"/>
          <w:szCs w:val="6"/>
        </w:rPr>
      </w:pPr>
      <w:r w:rsidRPr="00E57AA7">
        <w:rPr>
          <w:sz w:val="6"/>
          <w:szCs w:val="6"/>
        </w:rPr>
        <w:t>Asked if he thought the situation could lead to a war, Mr Gorbachev said: “Don’t even think of it. Such a war today would probably lead inevitably to nuclear war. But the statements and propaganda on both sides make me fear the worst. If anyone loses their nerve in this charged atmosphere, we will not survive the next few years.”</w:t>
      </w:r>
    </w:p>
    <w:p w14:paraId="0ABF715E" w14:textId="77777777" w:rsidR="00CE5195" w:rsidRDefault="00CE5195" w:rsidP="00CE5195"/>
    <w:p w14:paraId="6D6CDC04" w14:textId="77777777" w:rsidR="00CE5195" w:rsidRDefault="00CE5195" w:rsidP="00CE5195">
      <w:pPr>
        <w:pStyle w:val="Heading4"/>
      </w:pPr>
      <w:r>
        <w:t>Conflict in Ukraine could result in world war</w:t>
      </w:r>
    </w:p>
    <w:p w14:paraId="0441807D" w14:textId="77777777" w:rsidR="00CE5195" w:rsidRPr="007D6988" w:rsidRDefault="00CE5195" w:rsidP="00CE5195">
      <w:pPr>
        <w:rPr>
          <w:sz w:val="18"/>
        </w:rPr>
      </w:pPr>
      <w:r w:rsidRPr="007D6988">
        <w:rPr>
          <w:rStyle w:val="Style13ptBold"/>
        </w:rPr>
        <w:t xml:space="preserve">JENKINS 2018 </w:t>
      </w:r>
      <w:r w:rsidRPr="007D6988">
        <w:rPr>
          <w:sz w:val="18"/>
        </w:rPr>
        <w:t>(Simon, “Forget Brexit, war in Ukraine is the biggest threat to Europe,” The Guardian, Nov 26, https://www.theguardian.com/commentisfree/2018/nov/26/forget-brexit-ukraine-europe-russia)</w:t>
      </w:r>
    </w:p>
    <w:p w14:paraId="5FEAF8C6" w14:textId="77777777" w:rsidR="00CE5195" w:rsidRPr="007D6988" w:rsidRDefault="00CE5195" w:rsidP="00CE5195">
      <w:pPr>
        <w:rPr>
          <w:sz w:val="8"/>
        </w:rPr>
      </w:pPr>
      <w:r w:rsidRPr="007D6988">
        <w:rPr>
          <w:sz w:val="8"/>
        </w:rPr>
        <w:t xml:space="preserve">While parliament fiddles, Europe burns, or at least sputters into flame. History could not be clearer. The diversion of </w:t>
      </w:r>
      <w:r w:rsidRPr="007D6988">
        <w:rPr>
          <w:u w:val="single"/>
        </w:rPr>
        <w:t>the Russo-Ukrainian conflict</w:t>
      </w:r>
      <w:r w:rsidRPr="007D6988">
        <w:rPr>
          <w:sz w:val="8"/>
        </w:rPr>
        <w:t xml:space="preserve"> into the Sea of Azov </w:t>
      </w:r>
      <w:r w:rsidRPr="007D6988">
        <w:rPr>
          <w:u w:val="single"/>
        </w:rPr>
        <w:t>is precisely the kind of escalation that has preceded Europe’s past cataclysms.</w:t>
      </w:r>
      <w:r w:rsidRPr="007D6988">
        <w:rPr>
          <w:sz w:val="8"/>
        </w:rPr>
        <w:t xml:space="preserve"> A great power treats a little one with contempt. A little one responds with violence, expecting friends to come to its aid, diplomatically, economically, then militarily.</w:t>
      </w:r>
    </w:p>
    <w:p w14:paraId="5456BB11" w14:textId="77777777" w:rsidR="00CE5195" w:rsidRPr="007D6988" w:rsidRDefault="00CE5195" w:rsidP="00CE5195">
      <w:pPr>
        <w:rPr>
          <w:sz w:val="8"/>
        </w:rPr>
      </w:pPr>
      <w:r w:rsidRPr="007D6988">
        <w:rPr>
          <w:sz w:val="8"/>
        </w:rPr>
        <w:t xml:space="preserve">For four years, Ukraine has disobeyed the old pragmatism that if you share a border with a powerful dictator, you behave with extreme caution. Kiev’s anti-communists flirted with Nato – with the US’s encouragement – at a time when Georgia was also flirting and the Baltic states had already joined. Vladimir Putin echoed Yeltsin, that Russia would “take this as a direct threat to the security of our country”. When Ukraine elected a pro-western leadership in 2014, Moscow supported an uprising in its Russian-speaking eastern provinces. There followed Moscow’s invasion of Ukrainian Crimea, and now a tightening of the noose on Ukraine’s eastern ports. Ten thousand Ukrainians have already died in this secret war. </w:t>
      </w:r>
      <w:r w:rsidRPr="007D6988">
        <w:rPr>
          <w:u w:val="single"/>
        </w:rPr>
        <w:t>It is classic escalation</w:t>
      </w:r>
      <w:r w:rsidRPr="007D6988">
        <w:rPr>
          <w:sz w:val="8"/>
        </w:rPr>
        <w:t>.</w:t>
      </w:r>
    </w:p>
    <w:p w14:paraId="1E534DAD" w14:textId="77777777" w:rsidR="00CE5195" w:rsidRDefault="00CE5195" w:rsidP="00CE5195">
      <w:r w:rsidRPr="007D6988">
        <w:rPr>
          <w:sz w:val="8"/>
        </w:rPr>
        <w:t>Ukraine’s president, Petro Poroshenko, is accused of hanging tough as he faces defeat in forthcoming elections. On Sunday he appealed to “Ukraine’s allies to stand united” against Russia. He did not specify who they were, or what they should do. After the invasion of Crimea, a ragbag of trade, financial and travel sanctions were imposed on Moscow by western powers. As usual, such feel-good weapons had no effect beyond counter-productivity.</w:t>
      </w:r>
    </w:p>
    <w:p w14:paraId="7CD798CC" w14:textId="77777777" w:rsidR="00CE5195" w:rsidRPr="007D6988" w:rsidRDefault="00CE5195" w:rsidP="00CE5195">
      <w:pPr>
        <w:rPr>
          <w:sz w:val="8"/>
        </w:rPr>
      </w:pPr>
      <w:r w:rsidRPr="007D6988">
        <w:rPr>
          <w:sz w:val="8"/>
        </w:rPr>
        <w:t>Sanctions cemented Putin more closely in power and to his cronies. They encouraged him to ever greater mischief, backing Russian minorities in bordering states and cyber-meddling in western elections. The thesis that impoverishment would somehow force him to cease from, as he sees it, restoring Russia’s pride was absurd. Dictatorship loves poverty. Sanctions merely fuelled Donald Trump’s casual remark last year that Nato was “obsolete”.</w:t>
      </w:r>
    </w:p>
    <w:p w14:paraId="760DB7BA" w14:textId="77777777" w:rsidR="00CE5195" w:rsidRDefault="00CE5195" w:rsidP="00CE5195">
      <w:r w:rsidRPr="007D6988">
        <w:rPr>
          <w:sz w:val="8"/>
        </w:rPr>
        <w:t xml:space="preserve">What is glaring is that </w:t>
      </w:r>
      <w:r w:rsidRPr="007D6988">
        <w:rPr>
          <w:u w:val="single"/>
        </w:rPr>
        <w:t>Europe now lacks any collective forum in which such escalations can be</w:t>
      </w:r>
      <w:r w:rsidRPr="007D6988">
        <w:rPr>
          <w:sz w:val="8"/>
        </w:rPr>
        <w:t xml:space="preserve"> discussed and possibly </w:t>
      </w:r>
      <w:r w:rsidRPr="007D6988">
        <w:rPr>
          <w:u w:val="single"/>
        </w:rPr>
        <w:t>resolved</w:t>
      </w:r>
      <w:r w:rsidRPr="007D6988">
        <w:rPr>
          <w:sz w:val="8"/>
        </w:rPr>
        <w:t>. The end of the cold war was not followed by any revision to Yalta or Potsdam. There was no new treaty with Russia. Its attempted military encirclement by Nato was as reckless as London’s welcome to Moscow’s massed oligarch and kleptocrats.</w:t>
      </w:r>
    </w:p>
    <w:p w14:paraId="074E50E3" w14:textId="77777777" w:rsidR="00CE5195" w:rsidRDefault="00CE5195" w:rsidP="00CE5195"/>
    <w:p w14:paraId="6281C0BF" w14:textId="77777777" w:rsidR="00CE5195" w:rsidRDefault="00CE5195" w:rsidP="00CE5195"/>
    <w:p w14:paraId="26CC46A4" w14:textId="77777777" w:rsidR="00CE5195" w:rsidRDefault="00CE5195" w:rsidP="00CE5195">
      <w:pPr>
        <w:pStyle w:val="Heading3"/>
      </w:pPr>
      <w:r>
        <w:lastRenderedPageBreak/>
        <w:t>US-Russia War Impacts</w:t>
      </w:r>
    </w:p>
    <w:p w14:paraId="05BEC099" w14:textId="77777777" w:rsidR="00CE5195" w:rsidRDefault="00CE5195" w:rsidP="00CE5195"/>
    <w:p w14:paraId="01EF57D9" w14:textId="77777777" w:rsidR="00CE5195" w:rsidRDefault="00CE5195" w:rsidP="00CE5195">
      <w:pPr>
        <w:pStyle w:val="Heading4"/>
      </w:pPr>
      <w:r>
        <w:t>US-Russian war causes extinction</w:t>
      </w:r>
    </w:p>
    <w:p w14:paraId="5609BE07" w14:textId="77777777" w:rsidR="00CE5195" w:rsidRPr="00113CF5" w:rsidRDefault="00CE5195" w:rsidP="00CE5195">
      <w:r w:rsidRPr="00113CF5">
        <w:rPr>
          <w:rStyle w:val="Style13ptBold"/>
        </w:rPr>
        <w:t>EDWARDS 2017</w:t>
      </w:r>
      <w:r>
        <w:t xml:space="preserve"> </w:t>
      </w:r>
      <w:r w:rsidRPr="00113CF5">
        <w:t>(Paul N. Edwards, a science and technology historian at Stanford University, “NUCLEAR WAR WOULD BE ‘CATASTROPHIC’ FOR EARTH’S CLIMATE,” Sep 5, https://www.futurity.org/nuclear-war-climate-earth-1533662-2/)</w:t>
      </w:r>
    </w:p>
    <w:p w14:paraId="4ECBF41A" w14:textId="77777777" w:rsidR="00CE5195" w:rsidRPr="00113CF5" w:rsidRDefault="00CE5195" w:rsidP="00CE5195">
      <w:pPr>
        <w:rPr>
          <w:sz w:val="8"/>
        </w:rPr>
      </w:pPr>
      <w:r w:rsidRPr="00113CF5">
        <w:rPr>
          <w:u w:val="single"/>
        </w:rPr>
        <w:t>A US-Russia war</w:t>
      </w:r>
      <w:r w:rsidRPr="00113CF5">
        <w:rPr>
          <w:sz w:val="8"/>
        </w:rPr>
        <w:t xml:space="preserve"> currently seems unlikely, but if it were to occur, hundreds or even </w:t>
      </w:r>
      <w:r w:rsidRPr="00113CF5">
        <w:rPr>
          <w:u w:val="single"/>
        </w:rPr>
        <w:t>thousands of nuclear weapons might be launched</w:t>
      </w:r>
      <w:r w:rsidRPr="00113CF5">
        <w:rPr>
          <w:sz w:val="8"/>
        </w:rPr>
        <w:t>.</w:t>
      </w:r>
    </w:p>
    <w:p w14:paraId="016066F6" w14:textId="77777777" w:rsidR="00CE5195" w:rsidRPr="00113CF5" w:rsidRDefault="00CE5195" w:rsidP="00CE5195">
      <w:pPr>
        <w:rPr>
          <w:sz w:val="8"/>
        </w:rPr>
      </w:pPr>
      <w:r w:rsidRPr="00113CF5">
        <w:rPr>
          <w:sz w:val="8"/>
        </w:rPr>
        <w:t xml:space="preserve">The climatic consequences would be catastrophic: </w:t>
      </w:r>
      <w:r w:rsidRPr="00113CF5">
        <w:rPr>
          <w:u w:val="single"/>
        </w:rPr>
        <w:t>global average temperatures would drop</w:t>
      </w:r>
      <w:r w:rsidRPr="00113CF5">
        <w:rPr>
          <w:sz w:val="8"/>
        </w:rPr>
        <w:t xml:space="preserve"> as much as </w:t>
      </w:r>
      <w:r w:rsidRPr="00113CF5">
        <w:rPr>
          <w:u w:val="single"/>
        </w:rPr>
        <w:t>12 degrees</w:t>
      </w:r>
      <w:r w:rsidRPr="00113CF5">
        <w:rPr>
          <w:sz w:val="8"/>
        </w:rPr>
        <w:t xml:space="preserve"> Fahrenheit (7 degrees Celsius) for up to several years</w:t>
      </w:r>
      <w:r w:rsidRPr="00113CF5">
        <w:rPr>
          <w:rFonts w:ascii="Times New Roman" w:hAnsi="Times New Roman" w:cs="Times New Roman"/>
          <w:sz w:val="8"/>
        </w:rPr>
        <w:t> </w:t>
      </w:r>
      <w:r w:rsidRPr="00113CF5">
        <w:rPr>
          <w:rFonts w:cs="Georgia"/>
          <w:sz w:val="8"/>
        </w:rPr>
        <w:t>—</w:t>
      </w:r>
      <w:r w:rsidRPr="00113CF5">
        <w:rPr>
          <w:rFonts w:ascii="Times New Roman" w:hAnsi="Times New Roman" w:cs="Times New Roman"/>
          <w:sz w:val="8"/>
        </w:rPr>
        <w:t> </w:t>
      </w:r>
      <w:r w:rsidRPr="00113CF5">
        <w:rPr>
          <w:sz w:val="8"/>
        </w:rPr>
        <w:t>temperatures last seen during the great ice ages.</w:t>
      </w:r>
    </w:p>
    <w:p w14:paraId="6A5A92DA" w14:textId="77777777" w:rsidR="00CE5195" w:rsidRPr="00113CF5" w:rsidRDefault="00CE5195" w:rsidP="00CE5195">
      <w:pPr>
        <w:rPr>
          <w:sz w:val="8"/>
        </w:rPr>
      </w:pPr>
      <w:r w:rsidRPr="00113CF5">
        <w:rPr>
          <w:sz w:val="8"/>
        </w:rPr>
        <w:t xml:space="preserve">Meanwhile, </w:t>
      </w:r>
      <w:r w:rsidRPr="00113CF5">
        <w:rPr>
          <w:u w:val="single"/>
        </w:rPr>
        <w:t>smoke and dust</w:t>
      </w:r>
      <w:r w:rsidRPr="00113CF5">
        <w:rPr>
          <w:sz w:val="8"/>
        </w:rPr>
        <w:t xml:space="preserve"> circulating in the stratosphere </w:t>
      </w:r>
      <w:r w:rsidRPr="00113CF5">
        <w:rPr>
          <w:u w:val="single"/>
        </w:rPr>
        <w:t>would</w:t>
      </w:r>
      <w:r w:rsidRPr="00113CF5">
        <w:rPr>
          <w:sz w:val="8"/>
        </w:rPr>
        <w:t xml:space="preserve"> darken the atmosphere enough to </w:t>
      </w:r>
      <w:r w:rsidRPr="00113CF5">
        <w:rPr>
          <w:u w:val="single"/>
        </w:rPr>
        <w:t>inhibit photosynthesis</w:t>
      </w:r>
      <w:r w:rsidRPr="00113CF5">
        <w:rPr>
          <w:sz w:val="8"/>
        </w:rPr>
        <w:t>, causing disastrous crop failures, widespread famine, and massive ecological disruption.</w:t>
      </w:r>
    </w:p>
    <w:p w14:paraId="2FC0AAD6" w14:textId="77777777" w:rsidR="00CE5195" w:rsidRDefault="00CE5195" w:rsidP="00CE5195">
      <w:r w:rsidRPr="00113CF5">
        <w:rPr>
          <w:u w:val="single"/>
        </w:rPr>
        <w:t xml:space="preserve">The effect would be </w:t>
      </w:r>
      <w:r w:rsidRPr="00113CF5">
        <w:rPr>
          <w:sz w:val="8"/>
        </w:rPr>
        <w:t xml:space="preserve">similar to that of the giant meteor believed to be responsible for the </w:t>
      </w:r>
      <w:r w:rsidRPr="00113CF5">
        <w:rPr>
          <w:u w:val="single"/>
        </w:rPr>
        <w:t>extinction</w:t>
      </w:r>
      <w:r w:rsidRPr="00113CF5">
        <w:rPr>
          <w:sz w:val="8"/>
        </w:rPr>
        <w:t xml:space="preserve"> of the dinosaurs. This time, we would be the dinosaurs.</w:t>
      </w:r>
    </w:p>
    <w:p w14:paraId="0D66996E" w14:textId="77777777" w:rsidR="00CE5195" w:rsidRDefault="00CE5195" w:rsidP="00CE5195"/>
    <w:p w14:paraId="3418C197" w14:textId="77777777" w:rsidR="00CE5195" w:rsidRDefault="00CE5195" w:rsidP="00CE5195"/>
    <w:p w14:paraId="34C79346" w14:textId="77777777" w:rsidR="00CE5195" w:rsidRDefault="00CE5195" w:rsidP="00CE5195"/>
    <w:p w14:paraId="6769C0F7" w14:textId="77777777" w:rsidR="00CE5195" w:rsidRDefault="00CE5195" w:rsidP="00CE5195"/>
    <w:p w14:paraId="5F1CAA15" w14:textId="77777777" w:rsidR="00CE5195" w:rsidRDefault="00CE5195" w:rsidP="00CE5195">
      <w:pPr>
        <w:pStyle w:val="Heading3"/>
      </w:pPr>
      <w:r>
        <w:lastRenderedPageBreak/>
        <w:t>US-Russia Impact Calc</w:t>
      </w:r>
    </w:p>
    <w:p w14:paraId="69B5C61C" w14:textId="77777777" w:rsidR="00CE5195" w:rsidRDefault="00CE5195" w:rsidP="00CE5195"/>
    <w:p w14:paraId="7D7E223E" w14:textId="77777777" w:rsidR="00CE5195" w:rsidRDefault="00CE5195" w:rsidP="00CE5195">
      <w:pPr>
        <w:pStyle w:val="Heading4"/>
      </w:pPr>
      <w:r>
        <w:t>Only US-Russian nuclear war causes extinction</w:t>
      </w:r>
    </w:p>
    <w:p w14:paraId="6AF4B150" w14:textId="77777777" w:rsidR="00CE5195" w:rsidRDefault="00CE5195" w:rsidP="00CE5195">
      <w:r w:rsidRPr="00B741B6">
        <w:rPr>
          <w:b/>
        </w:rPr>
        <w:t>FRUMKIN AND HELFAND 2012</w:t>
      </w:r>
      <w:r w:rsidRPr="00B741B6">
        <w:rPr>
          <w:sz w:val="14"/>
        </w:rPr>
        <w:t xml:space="preserve"> (Howard Frumkin, MD, DrPH, School of Public Health, University of Washington; Ira Helfand, MD, Physicians for Social Responsibility, “A Prescription for Survival: Prevention of Nuclear War,” American Journal of Preventive Medicine, March, Science Direct)</w:t>
      </w:r>
    </w:p>
    <w:p w14:paraId="48432F97" w14:textId="77777777" w:rsidR="00CE5195" w:rsidRPr="00F128BE" w:rsidRDefault="00CE5195" w:rsidP="00CE5195">
      <w:pPr>
        <w:rPr>
          <w:sz w:val="14"/>
        </w:rPr>
      </w:pPr>
      <w:r w:rsidRPr="00662979">
        <w:rPr>
          <w:bCs/>
          <w:sz w:val="10"/>
          <w:szCs w:val="10"/>
        </w:rPr>
        <w:t>Still</w:t>
      </w:r>
      <w:r w:rsidRPr="00662979">
        <w:rPr>
          <w:sz w:val="10"/>
          <w:szCs w:val="10"/>
        </w:rPr>
        <w:t>,</w:t>
      </w:r>
      <w:r w:rsidRPr="00662979">
        <w:rPr>
          <w:sz w:val="10"/>
          <w:szCs w:val="10"/>
          <w:u w:val="single"/>
        </w:rPr>
        <w:t xml:space="preserve"> </w:t>
      </w:r>
      <w:r w:rsidRPr="00F128BE">
        <w:rPr>
          <w:u w:val="single"/>
        </w:rPr>
        <w:t xml:space="preserve">it is not the arsenals of </w:t>
      </w:r>
      <w:r w:rsidRPr="00662979">
        <w:rPr>
          <w:sz w:val="10"/>
          <w:szCs w:val="10"/>
        </w:rPr>
        <w:t>these</w:t>
      </w:r>
      <w:r w:rsidRPr="00662979">
        <w:rPr>
          <w:sz w:val="10"/>
          <w:szCs w:val="10"/>
          <w:u w:val="single"/>
        </w:rPr>
        <w:t xml:space="preserve"> </w:t>
      </w:r>
      <w:r w:rsidRPr="00F128BE">
        <w:rPr>
          <w:u w:val="single"/>
        </w:rPr>
        <w:t>new nuclear powers that pose the greatest danger</w:t>
      </w:r>
      <w:r w:rsidRPr="00F128BE">
        <w:rPr>
          <w:b/>
          <w:u w:val="single"/>
        </w:rPr>
        <w:t>. Ninety-five percent</w:t>
      </w:r>
      <w:r w:rsidRPr="00F128BE">
        <w:rPr>
          <w:u w:val="single"/>
        </w:rPr>
        <w:t xml:space="preserve"> of the nuclear weapons in the world</w:t>
      </w:r>
      <w:r w:rsidRPr="00F128BE">
        <w:rPr>
          <w:sz w:val="14"/>
        </w:rPr>
        <w:t xml:space="preserve"> today </w:t>
      </w:r>
      <w:r w:rsidRPr="00F128BE">
        <w:rPr>
          <w:u w:val="single"/>
        </w:rPr>
        <w:t>remain in the arsenals of the U.S. and Russia</w:t>
      </w:r>
      <w:r w:rsidRPr="00662979">
        <w:rPr>
          <w:sz w:val="10"/>
          <w:szCs w:val="10"/>
        </w:rPr>
        <w:t>. Even under the New START Treaty</w:t>
      </w:r>
      <w:r w:rsidRPr="00F128BE">
        <w:rPr>
          <w:sz w:val="14"/>
        </w:rPr>
        <w:t xml:space="preserve">, they are each allowed to keep 1550 deployed strategic nuclear weapons, thousands of nondeployed weapons, and all of their nonstrategic warheads. A 2002 study showed that </w:t>
      </w:r>
      <w:r w:rsidRPr="00F128BE">
        <w:rPr>
          <w:u w:val="single"/>
        </w:rPr>
        <w:t>if only 300 of the weapons in the Russian arsenal were targeted at U.S. cities</w:t>
      </w:r>
      <w:r w:rsidRPr="00F128BE">
        <w:rPr>
          <w:sz w:val="14"/>
        </w:rPr>
        <w:t xml:space="preserve">, 70 to </w:t>
      </w:r>
      <w:r w:rsidRPr="00F128BE">
        <w:rPr>
          <w:u w:val="single"/>
        </w:rPr>
        <w:t>100 million people would die</w:t>
      </w:r>
      <w:r w:rsidRPr="00F128BE">
        <w:rPr>
          <w:sz w:val="14"/>
        </w:rPr>
        <w:t xml:space="preserve">. In addition, </w:t>
      </w:r>
      <w:r w:rsidRPr="00F128BE">
        <w:rPr>
          <w:u w:val="single"/>
        </w:rPr>
        <w:t>the attack would destroy the</w:t>
      </w:r>
      <w:r w:rsidRPr="00F128BE">
        <w:rPr>
          <w:sz w:val="14"/>
        </w:rPr>
        <w:t xml:space="preserve"> communications and transportation networks and the rest of the social </w:t>
      </w:r>
      <w:r w:rsidRPr="00F128BE">
        <w:rPr>
          <w:u w:val="single"/>
        </w:rPr>
        <w:t>infrastructure on which modern societies depend</w:t>
      </w:r>
      <w:r w:rsidRPr="00F128BE">
        <w:rPr>
          <w:sz w:val="14"/>
        </w:rPr>
        <w:t xml:space="preserve">. Over the following months, the majority of the population not killed in the initial attack would die of starvation, exposure, and disease. </w:t>
      </w:r>
      <w:r w:rsidRPr="00F128BE">
        <w:rPr>
          <w:u w:val="single"/>
        </w:rPr>
        <w:t>The U.S. counterattack</w:t>
      </w:r>
      <w:r w:rsidRPr="00F128BE">
        <w:rPr>
          <w:sz w:val="14"/>
        </w:rPr>
        <w:t xml:space="preserve"> on Russia </w:t>
      </w:r>
      <w:r w:rsidRPr="00F128BE">
        <w:rPr>
          <w:u w:val="single"/>
        </w:rPr>
        <w:t>would cause the same level of devastation there</w:t>
      </w:r>
      <w:r w:rsidRPr="00F128BE">
        <w:rPr>
          <w:sz w:val="14"/>
        </w:rPr>
        <w:t>.19</w:t>
      </w:r>
    </w:p>
    <w:p w14:paraId="5485927D" w14:textId="77777777" w:rsidR="00CE5195" w:rsidRPr="008050D1" w:rsidRDefault="00CE5195" w:rsidP="00CE5195">
      <w:r w:rsidRPr="00F128BE">
        <w:rPr>
          <w:sz w:val="14"/>
        </w:rPr>
        <w:t xml:space="preserve">As in the case of a regional nuclear war in South Asia, the direct effects of this large-scale nuclear war would be only a small part of the picture. If the full strategic arsenal allowed under New START were drawn into the conflict, the </w:t>
      </w:r>
      <w:r w:rsidRPr="00F128BE">
        <w:rPr>
          <w:u w:val="single"/>
        </w:rPr>
        <w:t xml:space="preserve">resulting firestorms in the U.S. and Russia would loft more than150 million tons of debris into the upper atmosphere. In a matter of </w:t>
      </w:r>
      <w:r w:rsidRPr="00F128BE">
        <w:rPr>
          <w:b/>
          <w:u w:val="single"/>
        </w:rPr>
        <w:t>days</w:t>
      </w:r>
      <w:r w:rsidRPr="00F128BE">
        <w:rPr>
          <w:u w:val="single"/>
        </w:rPr>
        <w:t>, temperatures would plummet across the globe</w:t>
      </w:r>
      <w:r w:rsidRPr="00F128BE">
        <w:rPr>
          <w:sz w:val="14"/>
        </w:rPr>
        <w:t xml:space="preserve"> by an average of 8° C. In the interior regions of North America and Eurasia, temperatures would fall as much </w:t>
      </w:r>
      <w:r w:rsidRPr="00F128BE">
        <w:rPr>
          <w:u w:val="single"/>
        </w:rPr>
        <w:t xml:space="preserve">as 30° C. In the temperate regions of the Northern Hemisphere there would not be a </w:t>
      </w:r>
      <w:r w:rsidRPr="00F128BE">
        <w:rPr>
          <w:b/>
          <w:u w:val="single"/>
        </w:rPr>
        <w:t>single day</w:t>
      </w:r>
      <w:r w:rsidRPr="00F128BE">
        <w:rPr>
          <w:u w:val="single"/>
        </w:rPr>
        <w:t xml:space="preserve"> free of frost for 3 years</w:t>
      </w:r>
      <w:r w:rsidRPr="00F128BE">
        <w:rPr>
          <w:sz w:val="14"/>
        </w:rPr>
        <w:t xml:space="preserve">. [20] and [21] </w:t>
      </w:r>
      <w:r w:rsidRPr="00F128BE">
        <w:rPr>
          <w:u w:val="single"/>
        </w:rPr>
        <w:t>Agriculture would stop, and ecosystems would collapse</w:t>
      </w:r>
      <w:r w:rsidRPr="00F128BE">
        <w:rPr>
          <w:sz w:val="14"/>
        </w:rPr>
        <w:t xml:space="preserve">. The vast majority of the human race would starve to death, and it is possible that </w:t>
      </w:r>
      <w:r w:rsidRPr="00F128BE">
        <w:rPr>
          <w:b/>
          <w:u w:val="single"/>
        </w:rPr>
        <w:t>homo sapiens could become extinct</w:t>
      </w:r>
      <w:r w:rsidRPr="00F128BE">
        <w:rPr>
          <w:sz w:val="14"/>
        </w:rPr>
        <w:t>.</w:t>
      </w:r>
    </w:p>
    <w:p w14:paraId="2351AF10" w14:textId="77777777" w:rsidR="00CE5195" w:rsidRDefault="00CE5195" w:rsidP="00CE5195"/>
    <w:p w14:paraId="0FB5B0A3" w14:textId="77777777" w:rsidR="00CE5195" w:rsidRDefault="00CE5195" w:rsidP="00CE5195"/>
    <w:p w14:paraId="48461D0E" w14:textId="77777777" w:rsidR="00CE5195" w:rsidRDefault="00CE5195" w:rsidP="00CE5195">
      <w:pPr>
        <w:pStyle w:val="Heading3"/>
      </w:pPr>
      <w:r>
        <w:lastRenderedPageBreak/>
        <w:t>North Korea/Iran/China Link Ext</w:t>
      </w:r>
    </w:p>
    <w:p w14:paraId="44D572A2" w14:textId="77777777" w:rsidR="00CE5195" w:rsidRDefault="00CE5195" w:rsidP="00CE5195"/>
    <w:p w14:paraId="4B9B94CE" w14:textId="77777777" w:rsidR="00CE5195" w:rsidRDefault="00CE5195" w:rsidP="00CE5195">
      <w:pPr>
        <w:pStyle w:val="Heading4"/>
      </w:pPr>
      <w:r>
        <w:t>US support of Ukraine encourages Russian alliance with China—this is also an independent link to North Korea and Iran</w:t>
      </w:r>
    </w:p>
    <w:p w14:paraId="2AA88884" w14:textId="77777777" w:rsidR="00CE5195" w:rsidRDefault="00CE5195" w:rsidP="00CE5195">
      <w:r w:rsidRPr="00794FE7">
        <w:rPr>
          <w:rStyle w:val="Style13ptBold"/>
        </w:rPr>
        <w:t>BANDOW 2015</w:t>
      </w:r>
      <w:r>
        <w:t xml:space="preserve"> </w:t>
      </w:r>
      <w:r w:rsidRPr="00794FE7">
        <w:rPr>
          <w:sz w:val="14"/>
          <w:szCs w:val="14"/>
        </w:rPr>
        <w:t>(Doug Bandow is a Senior Fellow at the Cato Institute and a former Special Assistant to President Ronald Reagan, “U.S. Should Stay Out of the Russo-Ukrainian Quarrel: Why the Conflict in Ukraine Isn’t America’s Business, Part I,” Forbes, Jan 22, https://www.cato.org/publications/commentary/us-should-stay-out-russo-ukrainian-quarrel-why-conflict-ukraine-isnt)</w:t>
      </w:r>
    </w:p>
    <w:p w14:paraId="1E89F617" w14:textId="77777777" w:rsidR="00CE5195" w:rsidRPr="00AD7F87" w:rsidRDefault="00CE5195" w:rsidP="00CE5195">
      <w:pPr>
        <w:rPr>
          <w:sz w:val="10"/>
        </w:rPr>
      </w:pPr>
      <w:r w:rsidRPr="00AD7F87">
        <w:rPr>
          <w:u w:val="single"/>
        </w:rPr>
        <w:t>Moscow’s policy in Ukraine is about Ukraine, not the U.S. If Russia really wanted to be America’s number one enemy</w:t>
      </w:r>
      <w:r w:rsidRPr="00AD7F87">
        <w:rPr>
          <w:sz w:val="10"/>
        </w:rPr>
        <w:t xml:space="preserve">, as claimed by Mitt Romney, </w:t>
      </w:r>
      <w:r w:rsidRPr="00AD7F87">
        <w:rPr>
          <w:u w:val="single"/>
        </w:rPr>
        <w:t>then Russia would have directly challenged America. It has not</w:t>
      </w:r>
      <w:r w:rsidRPr="00AD7F87">
        <w:rPr>
          <w:sz w:val="10"/>
        </w:rPr>
        <w:t>.</w:t>
      </w:r>
    </w:p>
    <w:p w14:paraId="2DB2846F" w14:textId="77777777" w:rsidR="00CE5195" w:rsidRPr="00AD7F87" w:rsidRDefault="00CE5195" w:rsidP="00CE5195">
      <w:pPr>
        <w:rPr>
          <w:sz w:val="10"/>
        </w:rPr>
      </w:pPr>
      <w:r w:rsidRPr="00AD7F87">
        <w:rPr>
          <w:sz w:val="10"/>
        </w:rPr>
        <w:t xml:space="preserve">However, Moscow can cause significant trouble for Washington in a number of areas. And </w:t>
      </w:r>
      <w:r w:rsidRPr="00F63534">
        <w:rPr>
          <w:u w:val="single"/>
        </w:rPr>
        <w:t>treating Russia as an enemy risks turning it into one</w:t>
      </w:r>
      <w:r w:rsidRPr="00AD7F87">
        <w:rPr>
          <w:sz w:val="10"/>
        </w:rPr>
        <w:t>. For instance, in mid-December the Putin government ended the U.S.-funded nuclear security program, which helped prevent loose nukes after the break-up of the Soviet Union. In January Russia signed an agreement with Iran for expanded defense cooperation, reportedly including long-delayed delivery of the S300 missile air defense system. This weapon could greatly complicate plans for an American or Israeli military strike on Iran.</w:t>
      </w:r>
    </w:p>
    <w:p w14:paraId="348F5304" w14:textId="77777777" w:rsidR="00CE5195" w:rsidRDefault="00CE5195" w:rsidP="00CE5195">
      <w:r w:rsidRPr="00AD7F87">
        <w:rPr>
          <w:sz w:val="10"/>
        </w:rPr>
        <w:t xml:space="preserve">This might be just the start. The </w:t>
      </w:r>
      <w:r w:rsidRPr="00F63534">
        <w:rPr>
          <w:u w:val="single"/>
        </w:rPr>
        <w:t>Putin</w:t>
      </w:r>
      <w:r w:rsidRPr="00AD7F87">
        <w:rPr>
          <w:sz w:val="10"/>
        </w:rPr>
        <w:t xml:space="preserve"> government </w:t>
      </w:r>
      <w:r w:rsidRPr="00AD7F87">
        <w:rPr>
          <w:u w:val="single"/>
        </w:rPr>
        <w:t>could arm Syria with advanced missiles, defend Tehran against American and European pressure over its nuclear program, impede U.S. logistical operations in Afghanistan, provide advanced arms to North Korea, and transfer military technologies to China. Worse, Russia is pursuing a closer relationship with China; should that evolve into a serious anti-American axis, despite serious differences between the two states, much harm could result</w:t>
      </w:r>
      <w:r w:rsidRPr="00AD7F87">
        <w:rPr>
          <w:sz w:val="10"/>
        </w:rPr>
        <w:t>.</w:t>
      </w:r>
    </w:p>
    <w:p w14:paraId="79709F3C" w14:textId="77777777" w:rsidR="00CE5195" w:rsidRDefault="00CE5195" w:rsidP="00CE5195"/>
    <w:p w14:paraId="7099B861" w14:textId="77777777" w:rsidR="00CE5195" w:rsidRDefault="00CE5195" w:rsidP="00CE5195"/>
    <w:p w14:paraId="54435D8B" w14:textId="77777777" w:rsidR="00CE5195" w:rsidRDefault="00CE5195" w:rsidP="00CE5195"/>
    <w:p w14:paraId="37688486" w14:textId="77777777" w:rsidR="00CE5195" w:rsidRDefault="00CE5195" w:rsidP="00CE5195"/>
    <w:p w14:paraId="3FB0D927" w14:textId="77777777" w:rsidR="00CE5195" w:rsidRDefault="00CE5195" w:rsidP="00CE5195">
      <w:pPr>
        <w:pStyle w:val="Heading3"/>
      </w:pPr>
      <w:r>
        <w:lastRenderedPageBreak/>
        <w:t>Impacts—Iran/NK</w:t>
      </w:r>
    </w:p>
    <w:p w14:paraId="7E878A27" w14:textId="77777777" w:rsidR="00CE5195" w:rsidRDefault="00CE5195" w:rsidP="00CE5195"/>
    <w:p w14:paraId="30CBE3F8" w14:textId="77777777" w:rsidR="00CE5195" w:rsidRDefault="00CE5195" w:rsidP="00CE5195">
      <w:pPr>
        <w:pStyle w:val="Heading4"/>
      </w:pPr>
      <w:r>
        <w:t>Russia will respond to arms sales by blocking action on North Korea and Iran and sponsoring terrorism</w:t>
      </w:r>
    </w:p>
    <w:p w14:paraId="18F566DB" w14:textId="77777777" w:rsidR="00CE5195" w:rsidRDefault="00CE5195" w:rsidP="00CE5195">
      <w:r w:rsidRPr="007441CA">
        <w:rPr>
          <w:rStyle w:val="Style13ptBold"/>
        </w:rPr>
        <w:t>MENON AND RUGER 2017</w:t>
      </w:r>
      <w:r>
        <w:t xml:space="preserve"> (</w:t>
      </w:r>
      <w:r w:rsidRPr="0080688A">
        <w:rPr>
          <w:szCs w:val="16"/>
        </w:rPr>
        <w:t>Rajan Menon is professor of international relations at the City College of New York. William Ruger is vice president for research and policy at the Charles Koch Institute and a veteran of the Afghanistan War</w:t>
      </w:r>
      <w:r>
        <w:rPr>
          <w:szCs w:val="16"/>
        </w:rPr>
        <w:t>, “</w:t>
      </w:r>
      <w:r w:rsidRPr="007441CA">
        <w:rPr>
          <w:szCs w:val="16"/>
        </w:rPr>
        <w:t>The Trouble With Arming Ukraine</w:t>
      </w:r>
      <w:r>
        <w:rPr>
          <w:szCs w:val="16"/>
        </w:rPr>
        <w:t xml:space="preserve">,” Foreign Affairs, Oct 11, </w:t>
      </w:r>
      <w:r w:rsidRPr="007441CA">
        <w:rPr>
          <w:szCs w:val="16"/>
        </w:rPr>
        <w:t>https://www.foreignaffairs.com/articles/ukraine/2017-10-11/trouble-arming-ukraine?utm_campaign=reg_conf_email&amp;utm_medium=newsletters&amp;utm_source=fa_registration</w:t>
      </w:r>
      <w:r>
        <w:rPr>
          <w:szCs w:val="16"/>
        </w:rPr>
        <w:t>)</w:t>
      </w:r>
    </w:p>
    <w:p w14:paraId="19779728" w14:textId="77777777" w:rsidR="00CE5195" w:rsidRPr="002F4611" w:rsidRDefault="00CE5195" w:rsidP="00CE5195">
      <w:pPr>
        <w:rPr>
          <w:sz w:val="10"/>
        </w:rPr>
      </w:pPr>
      <w:r w:rsidRPr="002F4611">
        <w:rPr>
          <w:u w:val="single"/>
        </w:rPr>
        <w:t>The case for arming Ukraine also tends to be made in a vacuum</w:t>
      </w:r>
      <w:r w:rsidRPr="002F4611">
        <w:rPr>
          <w:sz w:val="10"/>
        </w:rPr>
        <w:t xml:space="preserve">, never mind that what the United States does in Ukraine could determine what Russia does elsewhere. </w:t>
      </w:r>
      <w:r w:rsidRPr="002F4611">
        <w:rPr>
          <w:u w:val="single"/>
        </w:rPr>
        <w:t>Moscow could respond by putting more pressure on the Baltics, acting as a spoiler in North Korea or Iran, or even arming the Taliban</w:t>
      </w:r>
      <w:r w:rsidRPr="002F4611">
        <w:rPr>
          <w:sz w:val="10"/>
        </w:rPr>
        <w:t xml:space="preserve"> (that would be an ironic turn: in the 1980s, the United States bled the Soviets by arming the Afghan mujahideen). </w:t>
      </w:r>
      <w:r w:rsidRPr="002F4611">
        <w:rPr>
          <w:u w:val="single"/>
        </w:rPr>
        <w:t>If these outcomes seem impossible, consider the United States’ awful record in foreseeing the effects of its military moves. In Vietnam, Kosovo, Afghanistan, Iraq, and Libya, adversaries didn’t respond the way Washington anticipated, or there were dangerous unintended consequences. Russia, for its part, surprised the United States by sending its troops into Georgia in 2008, Crimea in 2014, and Syria in 2015</w:t>
      </w:r>
      <w:r w:rsidRPr="002F4611">
        <w:rPr>
          <w:sz w:val="10"/>
        </w:rPr>
        <w:t>.</w:t>
      </w:r>
    </w:p>
    <w:p w14:paraId="1BEEAAD5" w14:textId="77777777" w:rsidR="00CE5195" w:rsidRDefault="00CE5195" w:rsidP="00CE5195"/>
    <w:p w14:paraId="2E1C63EE" w14:textId="77777777" w:rsidR="00CE5195" w:rsidRDefault="00CE5195" w:rsidP="00CE5195"/>
    <w:p w14:paraId="12325DEE" w14:textId="77777777" w:rsidR="00CE5195" w:rsidRDefault="00CE5195" w:rsidP="00CE5195">
      <w:pPr>
        <w:pStyle w:val="Heading4"/>
      </w:pPr>
      <w:r>
        <w:t>Russian cooperation is key to solve Iranian prolif</w:t>
      </w:r>
    </w:p>
    <w:p w14:paraId="314A3D57" w14:textId="77777777" w:rsidR="00CE5195" w:rsidRDefault="00CE5195" w:rsidP="00CE5195">
      <w:r w:rsidRPr="00B6028D">
        <w:rPr>
          <w:rStyle w:val="Style13ptBold"/>
        </w:rPr>
        <w:t>ALLISON AND BLACKWILL 2011</w:t>
      </w:r>
      <w:r>
        <w:t xml:space="preserve"> </w:t>
      </w:r>
      <w:r w:rsidRPr="00B6028D">
        <w:rPr>
          <w:sz w:val="12"/>
          <w:szCs w:val="12"/>
        </w:rPr>
        <w:t>(Graham, Director of Harvard Kennedy School’s Belfer Center for Science and International Affairs, Robert D. Blackwill is the Henry A. Kissinger senior fellow for U.S. foreign policy at the Council</w:t>
      </w:r>
      <w:r>
        <w:rPr>
          <w:sz w:val="12"/>
          <w:szCs w:val="12"/>
        </w:rPr>
        <w:t xml:space="preserve"> </w:t>
      </w:r>
      <w:r w:rsidRPr="00B6028D">
        <w:rPr>
          <w:sz w:val="12"/>
          <w:szCs w:val="12"/>
        </w:rPr>
        <w:t>on Foreign Relations, and others; “Russia and U.S.</w:t>
      </w:r>
      <w:r>
        <w:rPr>
          <w:sz w:val="12"/>
          <w:szCs w:val="12"/>
        </w:rPr>
        <w:t xml:space="preserve"> </w:t>
      </w:r>
      <w:r w:rsidRPr="00B6028D">
        <w:rPr>
          <w:sz w:val="12"/>
          <w:szCs w:val="12"/>
        </w:rPr>
        <w:t>National Interests</w:t>
      </w:r>
      <w:r>
        <w:rPr>
          <w:sz w:val="12"/>
          <w:szCs w:val="12"/>
        </w:rPr>
        <w:t xml:space="preserve"> </w:t>
      </w:r>
      <w:r w:rsidRPr="00B6028D">
        <w:rPr>
          <w:sz w:val="12"/>
          <w:szCs w:val="12"/>
        </w:rPr>
        <w:t>Why Should Americans Care?,” Task Force on Russia and US National Interests Report, October, https://dash.harvard.edu/bitstream/handle/1/20057953/Russia-and-US-NI_final-web.pdf?sequence=1&amp;isAllowed=y)</w:t>
      </w:r>
    </w:p>
    <w:p w14:paraId="08201032" w14:textId="77777777" w:rsidR="00CE5195" w:rsidRPr="00D90907" w:rsidRDefault="00CE5195" w:rsidP="00CE5195">
      <w:pPr>
        <w:rPr>
          <w:sz w:val="10"/>
        </w:rPr>
      </w:pPr>
      <w:r w:rsidRPr="00D90907">
        <w:rPr>
          <w:sz w:val="10"/>
        </w:rPr>
        <w:t xml:space="preserve">Iran’s efforts to acquire nuclear weapons are and should be of special concern to the United States in view of the potential missile threat to U.S. forces and U.S allies in the Middle East and Europe, as well as the dangers of further proliferation in the Middle East or nuclear terrorism. </w:t>
      </w:r>
      <w:r w:rsidRPr="00D90907">
        <w:rPr>
          <w:u w:val="single"/>
        </w:rPr>
        <w:t>Russia’s geographic location, regional influence, role as a veto-wielding permanent member of the United Nations Security Council, and relationship with Iran make it an important potential partner in managing these problems</w:t>
      </w:r>
      <w:r w:rsidRPr="00D90907">
        <w:rPr>
          <w:sz w:val="10"/>
        </w:rPr>
        <w:t>. However, while Russia shares many U.S. concerns about Iran, Russia’s perceptions, priorities and strategies are not fully in alignment with America’s.</w:t>
      </w:r>
    </w:p>
    <w:p w14:paraId="5119FC9E" w14:textId="77777777" w:rsidR="00CE5195" w:rsidRDefault="00CE5195" w:rsidP="00CE5195">
      <w:r w:rsidRPr="00D90907">
        <w:rPr>
          <w:sz w:val="10"/>
          <w:szCs w:val="10"/>
        </w:rPr>
        <w:t>In the United States, preventing Iran from obtaining a nuclear weapon is one of our highest foreign policy priorities, because some believe that Iran might use nuclear weapons against a U.S. target in the region or against a U.S. ally and that Iran’s possession of nuclear weapons would change the regional balance of power, emboldening Tehran, deterring Washington, and intimidating U.S. allies and friends. Many Americans are also concerned that if Iran should develop nuclear weapons, other states in the region might also seek them.</w:t>
      </w:r>
    </w:p>
    <w:p w14:paraId="6CFD2AEA" w14:textId="77777777" w:rsidR="00CE5195" w:rsidRPr="00D90907" w:rsidRDefault="00CE5195" w:rsidP="00CE5195">
      <w:pPr>
        <w:rPr>
          <w:sz w:val="8"/>
        </w:rPr>
      </w:pPr>
      <w:r w:rsidRPr="00D90907">
        <w:rPr>
          <w:u w:val="single"/>
        </w:rPr>
        <w:t>In Russia, the emergence of a nuclear Iran is seen as a serious threat to Russia’s vital interests, but many are skeptical</w:t>
      </w:r>
      <w:r w:rsidRPr="00D90907">
        <w:rPr>
          <w:sz w:val="8"/>
        </w:rPr>
        <w:t xml:space="preserve"> that Tehran’s drive for nuclear weapons can be stopped. Russians recognize that Iran can affect other vital Russian interests, including extremist Islamist terrorism in Russia’s North Caucasus region, stability in the South Caucasus, Central Asia and Afghanistan, and energy interests in the Caspian. Like China, Russia sees the benefits of trade in technology and arms as more immediate than an Iranian nuclear weapon, particularly given its judgment that the only strategies the United States is willing or able to implement are unlikely to change Iranian behavior. </w:t>
      </w:r>
      <w:r w:rsidRPr="00D90907">
        <w:rPr>
          <w:u w:val="single"/>
        </w:rPr>
        <w:t>Despite differences, the Russian government has been more supportive of American policy toward Iran than China</w:t>
      </w:r>
      <w:r w:rsidRPr="00D90907">
        <w:rPr>
          <w:sz w:val="8"/>
        </w:rPr>
        <w:t xml:space="preserve">, usually </w:t>
      </w:r>
      <w:r w:rsidRPr="00D90907">
        <w:rPr>
          <w:u w:val="single"/>
        </w:rPr>
        <w:t>when the United States</w:t>
      </w:r>
      <w:r w:rsidRPr="00D90907">
        <w:rPr>
          <w:sz w:val="8"/>
        </w:rPr>
        <w:t xml:space="preserve">, in concert with European allies, </w:t>
      </w:r>
      <w:r w:rsidRPr="00D90907">
        <w:rPr>
          <w:u w:val="single"/>
        </w:rPr>
        <w:t>has demonstrated the benefits of closer U.S.-Russian cooperation</w:t>
      </w:r>
      <w:r w:rsidRPr="00D90907">
        <w:rPr>
          <w:sz w:val="8"/>
        </w:rPr>
        <w:t xml:space="preserve"> or when Iran’s actions have provoked Russian concern, as when Iran’s deliberate efforts to conceal enrichment facilities were exposed. </w:t>
      </w:r>
      <w:r w:rsidRPr="00D90907">
        <w:rPr>
          <w:u w:val="single"/>
        </w:rPr>
        <w:t xml:space="preserve">Senior Russian officials have explicitly stated that Russia could work more closely with the United States on Iran if America and Russia were genuine partners—in other words, if the benefits of the </w:t>
      </w:r>
      <w:r w:rsidRPr="00D90907">
        <w:rPr>
          <w:b/>
          <w:bCs/>
          <w:u w:val="single"/>
        </w:rPr>
        <w:t>overall</w:t>
      </w:r>
      <w:r w:rsidRPr="00D90907">
        <w:rPr>
          <w:u w:val="single"/>
        </w:rPr>
        <w:t xml:space="preserve"> U.S.- Russian relationship offset the possible damage to Russian interests resulting from deterioration in Moscow’s ties to Tehran</w:t>
      </w:r>
      <w:r w:rsidRPr="00D90907">
        <w:rPr>
          <w:sz w:val="8"/>
        </w:rPr>
        <w:t>. This suggests that the United States does have some influence over Russia’s hierarchy of priorities.</w:t>
      </w:r>
    </w:p>
    <w:p w14:paraId="476433F7" w14:textId="77777777" w:rsidR="00CE5195" w:rsidRDefault="00CE5195" w:rsidP="00CE5195"/>
    <w:p w14:paraId="6A2A665E" w14:textId="77777777" w:rsidR="00CE5195" w:rsidRDefault="00CE5195" w:rsidP="00CE5195"/>
    <w:p w14:paraId="77A6039B" w14:textId="77777777" w:rsidR="00CE5195" w:rsidRDefault="00CE5195" w:rsidP="00CE5195"/>
    <w:p w14:paraId="36E53AE2" w14:textId="77777777" w:rsidR="00CE5195" w:rsidRDefault="00CE5195" w:rsidP="00CE5195"/>
    <w:p w14:paraId="1310C765" w14:textId="77777777" w:rsidR="00CE5195" w:rsidRDefault="00CE5195" w:rsidP="00CE5195">
      <w:pPr>
        <w:pStyle w:val="Heading3"/>
      </w:pPr>
      <w:r>
        <w:lastRenderedPageBreak/>
        <w:t>Relations Impacts</w:t>
      </w:r>
    </w:p>
    <w:p w14:paraId="05BE38A0" w14:textId="77777777" w:rsidR="00CE5195" w:rsidRDefault="00CE5195" w:rsidP="00CE5195"/>
    <w:p w14:paraId="6D8EF7D0" w14:textId="77777777" w:rsidR="00CE5195" w:rsidRDefault="00CE5195" w:rsidP="00CE5195">
      <w:pPr>
        <w:pStyle w:val="Heading4"/>
      </w:pPr>
      <w:r>
        <w:t>Continued decline in US-Russian relations leads to nuclear war—renewed engagement contains nuclear conflicts worldwide</w:t>
      </w:r>
    </w:p>
    <w:p w14:paraId="20C5CE6A" w14:textId="77777777" w:rsidR="00CE5195" w:rsidRPr="00563F8D" w:rsidRDefault="00CE5195" w:rsidP="00CE5195">
      <w:pPr>
        <w:rPr>
          <w:sz w:val="14"/>
          <w:szCs w:val="14"/>
        </w:rPr>
      </w:pPr>
      <w:r w:rsidRPr="00563F8D">
        <w:rPr>
          <w:rStyle w:val="Style13ptBold"/>
        </w:rPr>
        <w:t>SCHULTZ, PERRY, AND NUNN 2019</w:t>
      </w:r>
      <w:r>
        <w:t xml:space="preserve"> </w:t>
      </w:r>
      <w:r w:rsidRPr="00563F8D">
        <w:rPr>
          <w:sz w:val="14"/>
          <w:szCs w:val="14"/>
        </w:rPr>
        <w:t>(Mr. Shultz served as secretary of state, 1982-89. Mr. Perry served as defense secretary, 1994-97. Mr. Nunn, a Democrat, was a U.S. senator from Georgia, 1972-97, and was chairman of the Armed Services Committee,  “The Threat of Nuclear War Is Still With Us,” Wall Street Journal, April 10, https://www.wsj.com/articles/the-threat-of-nuclear-war-is-still-with-us-11554936842)</w:t>
      </w:r>
    </w:p>
    <w:p w14:paraId="5F8C890E" w14:textId="77777777" w:rsidR="00CE5195" w:rsidRPr="009332B4" w:rsidRDefault="00CE5195" w:rsidP="00CE5195">
      <w:pPr>
        <w:rPr>
          <w:sz w:val="12"/>
        </w:rPr>
      </w:pPr>
      <w:r w:rsidRPr="005420A5">
        <w:rPr>
          <w:u w:val="single"/>
        </w:rPr>
        <w:t>The U.S.,</w:t>
      </w:r>
      <w:r w:rsidRPr="009332B4">
        <w:rPr>
          <w:sz w:val="12"/>
        </w:rPr>
        <w:t xml:space="preserve"> its allies </w:t>
      </w:r>
      <w:r w:rsidRPr="005420A5">
        <w:rPr>
          <w:u w:val="single"/>
        </w:rPr>
        <w:t>and Russia are caught in a dangerous policy</w:t>
      </w:r>
      <w:r w:rsidRPr="009332B4">
        <w:rPr>
          <w:sz w:val="12"/>
        </w:rPr>
        <w:t xml:space="preserve"> paralysis </w:t>
      </w:r>
      <w:r w:rsidRPr="005420A5">
        <w:rPr>
          <w:u w:val="single"/>
        </w:rPr>
        <w:t>that could lead</w:t>
      </w:r>
      <w:r w:rsidRPr="009332B4">
        <w:rPr>
          <w:sz w:val="12"/>
        </w:rPr>
        <w:t xml:space="preserve">—most likely </w:t>
      </w:r>
      <w:r w:rsidRPr="005420A5">
        <w:rPr>
          <w:u w:val="single"/>
        </w:rPr>
        <w:t>by mistake or miscalculation—to</w:t>
      </w:r>
      <w:r w:rsidRPr="009332B4">
        <w:rPr>
          <w:sz w:val="12"/>
        </w:rPr>
        <w:t xml:space="preserve"> a military confrontation and potentially </w:t>
      </w:r>
      <w:r w:rsidRPr="005420A5">
        <w:rPr>
          <w:u w:val="single"/>
        </w:rPr>
        <w:t>the use of nuclear weapons</w:t>
      </w:r>
      <w:r w:rsidRPr="009332B4">
        <w:rPr>
          <w:sz w:val="12"/>
        </w:rPr>
        <w:t xml:space="preserve"> for the first time in nearly 74 years. </w:t>
      </w:r>
      <w:r w:rsidRPr="005420A5">
        <w:rPr>
          <w:u w:val="single"/>
        </w:rPr>
        <w:t>A bold policy shift is needed to support a strategic re-engagement with Russia and walk back from this perilous precipice</w:t>
      </w:r>
      <w:r w:rsidRPr="009332B4">
        <w:rPr>
          <w:u w:val="single"/>
        </w:rPr>
        <w:t>. Otherwise, our nations may soon be entrenched in a nuclear standoff more precarious, disorienting and economically costly than the Cold War</w:t>
      </w:r>
      <w:r w:rsidRPr="009332B4">
        <w:rPr>
          <w:sz w:val="12"/>
        </w:rPr>
        <w:t>. The most difficult task facing the U.S. is also the most important—to refocus on America’s most vital interests even as we respond firmly to Russia’s aggressions.</w:t>
      </w:r>
    </w:p>
    <w:p w14:paraId="2D72C20B" w14:textId="77777777" w:rsidR="00CE5195" w:rsidRDefault="00CE5195" w:rsidP="00CE5195">
      <w:r w:rsidRPr="009332B4">
        <w:rPr>
          <w:sz w:val="10"/>
          <w:szCs w:val="10"/>
        </w:rPr>
        <w:t>The three of us experienced the low points of U.S. relations with the Soviet Union, and the nuclear dangers that arose. The 1962 Cuban missile crisis, the 1973 Arab-Israeli War, the 1979 Soviet invasion of Afghanistan and the 1981-83 confrontation over intermediate-range nuclear missiles were periods of increased tensions, reduced trust and rising nuclear risks. With Henry Kissinger, we wrote in 2007 that although the world escaped the nuclear knife’s edge of the Cold War through a combination of diligence, professionalism and good luck, reliance on nuclear weapons for deterrence is becoming increasingly hazardous and decreasingly effective as more states gain nukes of their own. The U.S. and other nuclear states have yet to take decisive steps toward the goal of a world without nuclear weapons, and the dangers continue to mount.</w:t>
      </w:r>
    </w:p>
    <w:p w14:paraId="268ADF50" w14:textId="77777777" w:rsidR="00CE5195" w:rsidRPr="009332B4" w:rsidRDefault="00CE5195" w:rsidP="00CE5195">
      <w:pPr>
        <w:rPr>
          <w:sz w:val="10"/>
        </w:rPr>
      </w:pPr>
      <w:r w:rsidRPr="009332B4">
        <w:rPr>
          <w:sz w:val="10"/>
        </w:rPr>
        <w:t xml:space="preserve">Deterrence cannot protect the world from </w:t>
      </w:r>
      <w:r w:rsidRPr="009332B4">
        <w:rPr>
          <w:u w:val="single"/>
        </w:rPr>
        <w:t>a nuclear blunder or nuclear terrorism</w:t>
      </w:r>
      <w:r w:rsidRPr="009332B4">
        <w:rPr>
          <w:sz w:val="10"/>
        </w:rPr>
        <w:t xml:space="preserve">. Both </w:t>
      </w:r>
      <w:r w:rsidRPr="009332B4">
        <w:rPr>
          <w:u w:val="single"/>
        </w:rPr>
        <w:t>become more likely when there is no sustained, meaningful dialogue between Washington and Moscow. The risks are compounded by the rising possibility that cyberattacks could target nuclear warning and command-and-control systems, as well as the continuing expansion of global terrorist networks. Since the crises broke out in Ukraine</w:t>
      </w:r>
      <w:r w:rsidRPr="009332B4">
        <w:rPr>
          <w:sz w:val="10"/>
        </w:rPr>
        <w:t xml:space="preserve"> and Syria in the past few years, </w:t>
      </w:r>
      <w:r w:rsidRPr="009332B4">
        <w:rPr>
          <w:u w:val="single"/>
        </w:rPr>
        <w:t>U.S. and Russian forces have again been operating in proximity, increasing the risk that an act of aggression, followed by an accident or miscalculation, will lead to catastrophe</w:t>
      </w:r>
      <w:r w:rsidRPr="009332B4">
        <w:rPr>
          <w:sz w:val="10"/>
        </w:rPr>
        <w:t>.</w:t>
      </w:r>
    </w:p>
    <w:p w14:paraId="38A5C632" w14:textId="77777777" w:rsidR="00CE5195" w:rsidRDefault="00CE5195" w:rsidP="00CE5195">
      <w:r w:rsidRPr="009332B4">
        <w:rPr>
          <w:sz w:val="8"/>
          <w:szCs w:val="8"/>
        </w:rPr>
        <w:t>A new comprehensive approach is required to decrease the risks of conflict and increase cooperation, transparency, and security. This will require a united effort in Washington and with U.S. allies on a Russia policy that reduces the unnecessary nuclear danger we are currently courting, while maintaining our values and protecting our vital interests.</w:t>
      </w:r>
    </w:p>
    <w:p w14:paraId="4AB1469A" w14:textId="77777777" w:rsidR="00CE5195" w:rsidRDefault="00CE5195" w:rsidP="00CE5195">
      <w:r w:rsidRPr="009332B4">
        <w:rPr>
          <w:sz w:val="10"/>
          <w:szCs w:val="10"/>
        </w:rPr>
        <w:t>The U.S. must first address its own dysfunctional Russia policy, and Congress must lead the way. House Speaker Nancy Pelosi and Senate Majority Leader Mitch McConnell should convene a new bipartisan liaison group of legislative leaders and committee chairmen to work with senior administration officials on strengthening the North Atlantic Treaty Organization and renewing dialogue with Russia. This model was used in the arms-control observer group led by Sens. Robert Byrd and Bob Dole in the 1980s. The group was able to build bipartisan consensus for a defense modernization program that strengthened America’s defenses and bolstered NATO’s deterrence, as well as a Russia policy that led to negotiations eliminating missiles in Europe. These policies helped end the Cold War.</w:t>
      </w:r>
    </w:p>
    <w:p w14:paraId="0DEE6501" w14:textId="77777777" w:rsidR="00CE5195" w:rsidRDefault="00CE5195" w:rsidP="00CE5195">
      <w:r w:rsidRPr="009332B4">
        <w:rPr>
          <w:sz w:val="10"/>
          <w:szCs w:val="10"/>
        </w:rPr>
        <w:t>Second, Presidents Trump and Vladimir Putin should announce a joint declaration reaffirming that a nuclear war cannot be won and must never be fought. This would renew the 1985 Reagan-Gorbachev statement that Americans and Russians received positively as the beginning of an effort to reduce risk and improve mutual security. A joint statement today would clearly communicate that despite current tensions, leaders of the two countries possessing more than 90% of the world’s nuclear weapons recognize their responsibility to work together to prevent catastrophe. This could also lead other nuclear states to take further steps to reduce nuclear risk. The timing of such a statement would also signal Washington and Moscow’s commitment to build on past progress toward disarmament, as next year will mark the 50th anniversary of the Nuclear Nonproliferation Treaty.</w:t>
      </w:r>
    </w:p>
    <w:p w14:paraId="0DA58FCA" w14:textId="77777777" w:rsidR="00CE5195" w:rsidRPr="009332B4" w:rsidRDefault="00CE5195" w:rsidP="00CE5195">
      <w:pPr>
        <w:rPr>
          <w:sz w:val="10"/>
        </w:rPr>
      </w:pPr>
      <w:r w:rsidRPr="009332B4">
        <w:rPr>
          <w:sz w:val="10"/>
        </w:rPr>
        <w:t xml:space="preserve">Third, </w:t>
      </w:r>
      <w:r w:rsidRPr="009332B4">
        <w:rPr>
          <w:u w:val="single"/>
        </w:rPr>
        <w:t>the U.S. and Russia must discuss a broad framework for strategic stability</w:t>
      </w:r>
      <w:r w:rsidRPr="009332B4">
        <w:rPr>
          <w:sz w:val="10"/>
        </w:rPr>
        <w:t>—including increasing decision time for leaders—</w:t>
      </w:r>
      <w:r w:rsidRPr="009332B4">
        <w:rPr>
          <w:u w:val="single"/>
        </w:rPr>
        <w:t>in a period of global destabilization and emerging military technologies</w:t>
      </w:r>
      <w:r w:rsidRPr="009332B4">
        <w:rPr>
          <w:sz w:val="10"/>
        </w:rPr>
        <w:t>. In a positive step, Presidents Trump and Putin apparently agreed in Helsinki last summer to open a dialogue on strategic stability, focused on nuclear dangers that threaten both nations. Yet their inability to follow up by empowering their military and civilian professionals to follow through underlines how dangerously dysfunctional relations have become.</w:t>
      </w:r>
    </w:p>
    <w:p w14:paraId="2389E33E" w14:textId="77777777" w:rsidR="00CE5195" w:rsidRPr="009332B4" w:rsidRDefault="00CE5195" w:rsidP="00CE5195">
      <w:pPr>
        <w:rPr>
          <w:sz w:val="12"/>
        </w:rPr>
      </w:pPr>
      <w:r w:rsidRPr="009332B4">
        <w:rPr>
          <w:u w:val="single"/>
        </w:rPr>
        <w:t>This effort must begin now. America’s leaders cannot call a “time out”</w:t>
      </w:r>
      <w:r w:rsidRPr="009332B4">
        <w:rPr>
          <w:sz w:val="12"/>
        </w:rPr>
        <w:t xml:space="preserve"> to wait for the aftermath of the Robert Mueller investigation or other issues to play out in Congress or the courts. </w:t>
      </w:r>
      <w:r w:rsidRPr="009332B4">
        <w:rPr>
          <w:u w:val="single"/>
        </w:rPr>
        <w:t>Nor is there time to await a new U.S. administration</w:t>
      </w:r>
      <w:r w:rsidRPr="009332B4">
        <w:rPr>
          <w:sz w:val="12"/>
        </w:rPr>
        <w:t xml:space="preserve">, a new leader in the Kremlin, or the gradual resolution of current international disputes. </w:t>
      </w:r>
      <w:r w:rsidRPr="009332B4">
        <w:rPr>
          <w:u w:val="single"/>
        </w:rPr>
        <w:t>The risks are simply too grave to put America’s vital interests on hold</w:t>
      </w:r>
      <w:r w:rsidRPr="009332B4">
        <w:rPr>
          <w:sz w:val="12"/>
        </w:rPr>
        <w:t>.</w:t>
      </w:r>
    </w:p>
    <w:p w14:paraId="7BDF9776" w14:textId="77777777" w:rsidR="00CE5195" w:rsidRPr="009332B4" w:rsidRDefault="00CE5195" w:rsidP="00CE5195">
      <w:pPr>
        <w:rPr>
          <w:sz w:val="10"/>
        </w:rPr>
      </w:pPr>
      <w:r w:rsidRPr="009332B4">
        <w:rPr>
          <w:u w:val="single"/>
        </w:rPr>
        <w:t>The U.S. and Russia should work toward a mutual vision for a more stable security architecture</w:t>
      </w:r>
      <w:r w:rsidRPr="009332B4">
        <w:rPr>
          <w:sz w:val="10"/>
        </w:rPr>
        <w:t xml:space="preserve"> in the next five to 10 years, and identify the tools and policy initiatives necessary to get there. </w:t>
      </w:r>
      <w:r w:rsidRPr="009332B4">
        <w:rPr>
          <w:u w:val="single"/>
        </w:rPr>
        <w:t xml:space="preserve">Our nations have a shared responsibility to communicate about crisis management, including between our armed forces, and to maintain </w:t>
      </w:r>
      <w:r w:rsidRPr="009332B4">
        <w:rPr>
          <w:u w:val="single"/>
        </w:rPr>
        <w:lastRenderedPageBreak/>
        <w:t>our agreements on arms control and transparency. Where treaties are not likely or feasible, understandings and red lines are imperative</w:t>
      </w:r>
      <w:r w:rsidRPr="009332B4">
        <w:rPr>
          <w:sz w:val="10"/>
        </w:rPr>
        <w:t>.</w:t>
      </w:r>
    </w:p>
    <w:p w14:paraId="4BC2972E" w14:textId="77777777" w:rsidR="00CE5195" w:rsidRPr="009332B4" w:rsidRDefault="00CE5195" w:rsidP="00CE5195">
      <w:pPr>
        <w:rPr>
          <w:sz w:val="10"/>
        </w:rPr>
      </w:pPr>
      <w:r w:rsidRPr="009332B4">
        <w:rPr>
          <w:u w:val="single"/>
        </w:rPr>
        <w:t>The U.S. and Russia</w:t>
      </w:r>
      <w:r w:rsidRPr="009332B4">
        <w:rPr>
          <w:sz w:val="10"/>
        </w:rPr>
        <w:t xml:space="preserve">, joined by other nuclear states, </w:t>
      </w:r>
      <w:r w:rsidRPr="009332B4">
        <w:rPr>
          <w:u w:val="single"/>
        </w:rPr>
        <w:t>must decisively confront the problems that threaten global security. It is essential that we re-engage with Russia in areas of common fundamental interest to both nations, including reducing reliance on nuclear weapons, keeping them out of unstable hands, preventing their use and ultimately ending them as a threat to the world</w:t>
      </w:r>
      <w:r w:rsidRPr="009332B4">
        <w:rPr>
          <w:sz w:val="10"/>
        </w:rPr>
        <w:t>.</w:t>
      </w:r>
    </w:p>
    <w:p w14:paraId="032EAFBC" w14:textId="77777777" w:rsidR="00CE5195" w:rsidRDefault="00CE5195" w:rsidP="00CE5195"/>
    <w:p w14:paraId="3118619E" w14:textId="77777777" w:rsidR="00CE5195" w:rsidRDefault="00CE5195" w:rsidP="00CE5195"/>
    <w:p w14:paraId="0F65A539" w14:textId="77777777" w:rsidR="00CE5195" w:rsidRDefault="00CE5195" w:rsidP="00CE5195">
      <w:pPr>
        <w:pStyle w:val="Heading4"/>
      </w:pPr>
      <w:r>
        <w:t>Declining US-Russian relations risk nuclear war</w:t>
      </w:r>
    </w:p>
    <w:p w14:paraId="49803660" w14:textId="77777777" w:rsidR="00CE5195" w:rsidRPr="00181808" w:rsidRDefault="00CE5195" w:rsidP="00CE5195">
      <w:pPr>
        <w:rPr>
          <w:sz w:val="14"/>
          <w:szCs w:val="14"/>
        </w:rPr>
      </w:pPr>
      <w:r w:rsidRPr="00181808">
        <w:rPr>
          <w:rStyle w:val="Style13ptBold"/>
        </w:rPr>
        <w:t xml:space="preserve">BURNS 2019 </w:t>
      </w:r>
      <w:r w:rsidRPr="00181808">
        <w:rPr>
          <w:sz w:val="14"/>
          <w:szCs w:val="14"/>
        </w:rPr>
        <w:t>(Robert, “The chill in US-Russia relations has some worried about stumbling into a military conflict,” Military Times, April 14, https://www.militarytimes.com/flashpoints/2019/04/14/the-chill-in-us-russia-relations-has-some-worried-about-stumbling-into-a-military-conflict/)</w:t>
      </w:r>
    </w:p>
    <w:p w14:paraId="56B2E354" w14:textId="77777777" w:rsidR="00CE5195" w:rsidRDefault="00CE5195" w:rsidP="00CE5195">
      <w:r w:rsidRPr="009332B4">
        <w:rPr>
          <w:u w:val="single"/>
        </w:rPr>
        <w:t>The deep chill in U.S.-Russian relations is stirring concern</w:t>
      </w:r>
      <w:r>
        <w:t xml:space="preserve"> in some quarters </w:t>
      </w:r>
      <w:r w:rsidRPr="009332B4">
        <w:rPr>
          <w:u w:val="single"/>
        </w:rPr>
        <w:t>that Washington and Moscow are in danger of stumbling into an armed confrontation that, by mistake or miscalculation, could lead to nuclear war</w:t>
      </w:r>
      <w:r>
        <w:t>.</w:t>
      </w:r>
    </w:p>
    <w:p w14:paraId="27C80148" w14:textId="77777777" w:rsidR="00CE5195" w:rsidRPr="009332B4" w:rsidRDefault="00CE5195" w:rsidP="00CE5195">
      <w:pPr>
        <w:rPr>
          <w:sz w:val="12"/>
        </w:rPr>
      </w:pPr>
      <w:r w:rsidRPr="009332B4">
        <w:rPr>
          <w:sz w:val="12"/>
        </w:rPr>
        <w:t xml:space="preserve">American and European analysts and current and former U.S. military officers say the nuclear superpowers need to talk more. A foundational arms control agreement is being abandoned and </w:t>
      </w:r>
      <w:r w:rsidRPr="009332B4">
        <w:rPr>
          <w:u w:val="single"/>
        </w:rPr>
        <w:t>the last major limitation on strategic nuclear weapons could go away in less than two years. Unlike during the Cold War</w:t>
      </w:r>
      <w:r w:rsidRPr="009332B4">
        <w:rPr>
          <w:sz w:val="12"/>
        </w:rPr>
        <w:t xml:space="preserve">, when generations lived under threat of a nuclear Armageddon, </w:t>
      </w:r>
      <w:r w:rsidRPr="009332B4">
        <w:rPr>
          <w:u w:val="single"/>
        </w:rPr>
        <w:t>the two militaries are barely on speaking terms</w:t>
      </w:r>
      <w:r w:rsidRPr="009332B4">
        <w:rPr>
          <w:sz w:val="12"/>
        </w:rPr>
        <w:t>.</w:t>
      </w:r>
    </w:p>
    <w:p w14:paraId="3EE5F2FC" w14:textId="77777777" w:rsidR="00CE5195" w:rsidRPr="009332B4" w:rsidRDefault="00CE5195" w:rsidP="00CE5195">
      <w:pPr>
        <w:rPr>
          <w:sz w:val="8"/>
        </w:rPr>
      </w:pPr>
      <w:r w:rsidRPr="009332B4">
        <w:rPr>
          <w:u w:val="single"/>
        </w:rPr>
        <w:t>"During the Cold War, we understood each other's signals. We talked</w:t>
      </w:r>
      <w:r w:rsidRPr="009332B4">
        <w:rPr>
          <w:sz w:val="8"/>
        </w:rPr>
        <w:t xml:space="preserve">," says the top NATO commander in Europe, U.S. Army Gen. Curtis Scaparrotti, who is about to retire. "I'm concerned that </w:t>
      </w:r>
      <w:r w:rsidRPr="009332B4">
        <w:rPr>
          <w:u w:val="single"/>
        </w:rPr>
        <w:t>we don't know them as well today."</w:t>
      </w:r>
    </w:p>
    <w:p w14:paraId="16A7807F" w14:textId="77777777" w:rsidR="00CE5195" w:rsidRDefault="00CE5195" w:rsidP="00CE5195"/>
    <w:p w14:paraId="32F93E89" w14:textId="77777777" w:rsidR="00CE5195" w:rsidRDefault="00CE5195" w:rsidP="00CE5195">
      <w:pPr>
        <w:pStyle w:val="Heading4"/>
      </w:pPr>
      <w:r>
        <w:t>US-Russian relations are key to solve climate change, space, and regional instability worldwide</w:t>
      </w:r>
    </w:p>
    <w:p w14:paraId="1EE0E2AA" w14:textId="77777777" w:rsidR="00CE5195" w:rsidRPr="007B62EF" w:rsidRDefault="00CE5195" w:rsidP="00CE5195">
      <w:pPr>
        <w:rPr>
          <w:szCs w:val="16"/>
        </w:rPr>
      </w:pPr>
      <w:r w:rsidRPr="007B62EF">
        <w:rPr>
          <w:rStyle w:val="Style13ptBold"/>
        </w:rPr>
        <w:t xml:space="preserve">CSIS 2019 </w:t>
      </w:r>
      <w:r w:rsidRPr="007B62EF">
        <w:rPr>
          <w:szCs w:val="16"/>
        </w:rPr>
        <w:t>(Center for Strategic and International Studies Russia and Eurasia Program, “U.S.-Russian Relations,” https://www.csis.org/programs/russia-and-eurasia-program/archives/us-russian-relations)</w:t>
      </w:r>
    </w:p>
    <w:p w14:paraId="346465E1" w14:textId="77777777" w:rsidR="00CE5195" w:rsidRPr="009332B4" w:rsidRDefault="00CE5195" w:rsidP="00CE5195">
      <w:pPr>
        <w:rPr>
          <w:sz w:val="8"/>
        </w:rPr>
      </w:pPr>
      <w:r w:rsidRPr="009332B4">
        <w:rPr>
          <w:u w:val="single"/>
        </w:rPr>
        <w:t>The relationship between the United States and Russia is among the most critical bilateral relationships in the world</w:t>
      </w:r>
      <w:r w:rsidRPr="009332B4">
        <w:rPr>
          <w:sz w:val="8"/>
        </w:rPr>
        <w:t xml:space="preserve">, with implications well beyond the two states themselves. </w:t>
      </w:r>
      <w:r w:rsidRPr="009332B4">
        <w:rPr>
          <w:u w:val="single"/>
        </w:rPr>
        <w:t>The United States and Russia have shared interests in a diverse set of areas, including nuclear security and nonproliferation, regional security in Europe and Eurasia, countering terrorism and violent extremism, and managing the upheaval in the greater Middle East</w:t>
      </w:r>
      <w:r w:rsidRPr="009332B4">
        <w:rPr>
          <w:sz w:val="8"/>
        </w:rPr>
        <w:t xml:space="preserve">. Outside the hard security realm, </w:t>
      </w:r>
      <w:r w:rsidRPr="009332B4">
        <w:rPr>
          <w:u w:val="single"/>
        </w:rPr>
        <w:t>Russia is also an important player in U.S. efforts to combat climate change or explore outer space</w:t>
      </w:r>
      <w:r w:rsidRPr="009332B4">
        <w:rPr>
          <w:sz w:val="8"/>
        </w:rPr>
        <w:t xml:space="preserve">, while the United States is critical to Russia as both foil and partner in its efforts to establish itself on the global stage. For more than two decades, bilateral relations have cycled between periods of cooperation and confrontation and while </w:t>
      </w:r>
      <w:r w:rsidRPr="009332B4">
        <w:rPr>
          <w:u w:val="single"/>
        </w:rPr>
        <w:t>tensions over</w:t>
      </w:r>
      <w:r w:rsidRPr="009332B4">
        <w:rPr>
          <w:sz w:val="8"/>
        </w:rPr>
        <w:t xml:space="preserve"> conflicts in </w:t>
      </w:r>
      <w:r w:rsidRPr="009332B4">
        <w:rPr>
          <w:u w:val="single"/>
        </w:rPr>
        <w:t>Ukraine</w:t>
      </w:r>
      <w:r w:rsidRPr="009332B4">
        <w:rPr>
          <w:sz w:val="8"/>
        </w:rPr>
        <w:t xml:space="preserve"> and Syria </w:t>
      </w:r>
      <w:r w:rsidRPr="009332B4">
        <w:rPr>
          <w:u w:val="single"/>
        </w:rPr>
        <w:t>are now buffeting the relationship, the U.S. and Russia continue to need one another to achieve many of their most important priorities</w:t>
      </w:r>
      <w:r w:rsidRPr="009332B4">
        <w:rPr>
          <w:sz w:val="8"/>
        </w:rPr>
        <w:t>. The CSIS Russia and Eurasia Program tracks developments in the bilateral relationship and engages in analysis on both its current state and potential future developments.</w:t>
      </w:r>
    </w:p>
    <w:p w14:paraId="0AA54594" w14:textId="77777777" w:rsidR="00CE5195" w:rsidRDefault="00CE5195" w:rsidP="00CE5195"/>
    <w:p w14:paraId="016AF445" w14:textId="77777777" w:rsidR="00CE5195" w:rsidRDefault="00CE5195" w:rsidP="00CE5195">
      <w:pPr>
        <w:pStyle w:val="Heading4"/>
      </w:pPr>
      <w:r>
        <w:lastRenderedPageBreak/>
        <w:t>US-Russian relations solve all other impacts—everything is easier with Russian cooperation and harder without it</w:t>
      </w:r>
    </w:p>
    <w:p w14:paraId="7F29A2B3" w14:textId="77777777" w:rsidR="00CE5195" w:rsidRDefault="00CE5195" w:rsidP="00CE5195">
      <w:r w:rsidRPr="00110819">
        <w:rPr>
          <w:rStyle w:val="Style13ptBold"/>
        </w:rPr>
        <w:t>CFR TASK FORCE 2006</w:t>
      </w:r>
      <w:r>
        <w:t xml:space="preserve"> </w:t>
      </w:r>
      <w:r w:rsidRPr="00110819">
        <w:rPr>
          <w:sz w:val="14"/>
          <w:szCs w:val="14"/>
        </w:rPr>
        <w:t>(Council on Foreign Relations Independent Task Force for Russia, Chaired by John Edwards and Jack Kemp, “RUSSIA’S WRONG DIRECTION: WHAT THE UNITED STATES CAN AND SHOULD DO,” http://www.cfr.org/content/publications/attachments/Russia_TaskForce.pdf)</w:t>
      </w:r>
    </w:p>
    <w:p w14:paraId="7B53B099" w14:textId="77777777" w:rsidR="00CE5195" w:rsidRPr="009332B4" w:rsidRDefault="00CE5195" w:rsidP="00CE5195">
      <w:pPr>
        <w:rPr>
          <w:sz w:val="14"/>
        </w:rPr>
      </w:pPr>
      <w:r w:rsidRPr="009332B4">
        <w:rPr>
          <w:sz w:val="14"/>
        </w:rPr>
        <w:t xml:space="preserve">Since the dissolution of the Soviet Union, American presidents and policymakers have believed that </w:t>
      </w:r>
      <w:r w:rsidRPr="009332B4">
        <w:rPr>
          <w:u w:val="single"/>
        </w:rPr>
        <w:t>the interests of the United States are served by engagement with Russia</w:t>
      </w:r>
      <w:r w:rsidRPr="009332B4">
        <w:rPr>
          <w:sz w:val="14"/>
        </w:rPr>
        <w:t>. This Task Force, too, began its review of U.S. policy—and concludes it—convinced of the extraordinary importance of getting U.S. relations with Russia right.</w:t>
      </w:r>
    </w:p>
    <w:p w14:paraId="54AAE7D3" w14:textId="77777777" w:rsidR="00CE5195" w:rsidRPr="009332B4" w:rsidRDefault="00CE5195" w:rsidP="00CE5195">
      <w:pPr>
        <w:rPr>
          <w:u w:val="single"/>
        </w:rPr>
      </w:pPr>
      <w:r w:rsidRPr="009332B4">
        <w:rPr>
          <w:u w:val="single"/>
        </w:rPr>
        <w:t>U.S.-Russian cooperation can help the United States to handle some of the most difficult challenges it faces: terrorism, the proliferation of weapons of mass destruction, tight energy markets, climate change, the drug trade, infectious diseases, and human trafficking. These problems are more manageable when the United States has Russia on its side rather than aligned against it.</w:t>
      </w:r>
    </w:p>
    <w:p w14:paraId="3B8C6870" w14:textId="77777777" w:rsidR="00CE5195" w:rsidRDefault="00CE5195" w:rsidP="00CE5195">
      <w:r w:rsidRPr="009332B4">
        <w:rPr>
          <w:u w:val="single"/>
        </w:rPr>
        <w:t>Good relations between Moscow and Washington also bolster one of the most promising international realities of our time—the near absence of security rivalries among the major powers. That the world’s leading states deal with each other in a spirit of accommodation is a great asset for American policy, and the United States will be in a better position to protect that arrangement if relations with Russia are on a positive track</w:t>
      </w:r>
      <w:r>
        <w:t>.</w:t>
      </w:r>
    </w:p>
    <w:p w14:paraId="148F61EA" w14:textId="77777777" w:rsidR="00CE5195" w:rsidRDefault="00CE5195" w:rsidP="00CE5195"/>
    <w:p w14:paraId="5BABFD96" w14:textId="77777777" w:rsidR="00CE5195" w:rsidRDefault="00CE5195" w:rsidP="00CE5195">
      <w:pPr>
        <w:pStyle w:val="Heading4"/>
      </w:pPr>
      <w:r>
        <w:t>US-Russian relations are key to the world economy, American leadership, and preventing nuclear terrorism—they also maintain stability and contain every other impact</w:t>
      </w:r>
    </w:p>
    <w:p w14:paraId="702C4A71" w14:textId="77777777" w:rsidR="00CE5195" w:rsidRPr="00B6028D" w:rsidRDefault="00CE5195" w:rsidP="00CE5195">
      <w:pPr>
        <w:rPr>
          <w:sz w:val="12"/>
          <w:szCs w:val="12"/>
        </w:rPr>
      </w:pPr>
      <w:r w:rsidRPr="00B6028D">
        <w:rPr>
          <w:rStyle w:val="Style13ptBold"/>
        </w:rPr>
        <w:t>ALLISON AND BLACKWILL 2011</w:t>
      </w:r>
      <w:r>
        <w:t xml:space="preserve"> </w:t>
      </w:r>
      <w:r w:rsidRPr="00B6028D">
        <w:rPr>
          <w:sz w:val="12"/>
          <w:szCs w:val="12"/>
        </w:rPr>
        <w:t>(Graham, Director of Harvard Kennedy School’s Belfer Center for Science and International Affairs, Robert D. Blackwill is the Henry A. Kissinger senior fellow for U.S. foreign policy at the Council</w:t>
      </w:r>
      <w:r>
        <w:rPr>
          <w:sz w:val="12"/>
          <w:szCs w:val="12"/>
        </w:rPr>
        <w:t xml:space="preserve"> </w:t>
      </w:r>
      <w:r w:rsidRPr="00B6028D">
        <w:rPr>
          <w:sz w:val="12"/>
          <w:szCs w:val="12"/>
        </w:rPr>
        <w:t>on Foreign Relations, and others; “Russia and U.S.</w:t>
      </w:r>
      <w:r>
        <w:rPr>
          <w:sz w:val="12"/>
          <w:szCs w:val="12"/>
        </w:rPr>
        <w:t xml:space="preserve"> </w:t>
      </w:r>
      <w:r w:rsidRPr="00B6028D">
        <w:rPr>
          <w:sz w:val="12"/>
          <w:szCs w:val="12"/>
        </w:rPr>
        <w:t>National Interests</w:t>
      </w:r>
      <w:r>
        <w:rPr>
          <w:sz w:val="12"/>
          <w:szCs w:val="12"/>
        </w:rPr>
        <w:t xml:space="preserve"> </w:t>
      </w:r>
      <w:r w:rsidRPr="00B6028D">
        <w:rPr>
          <w:sz w:val="12"/>
          <w:szCs w:val="12"/>
        </w:rPr>
        <w:t>Why Should Americans Care?,” Task Force on Russia and US National Interests Report, October, https://dash.harvard.edu/bitstream/handle/1/20057953/Russia-and-US-NI_final-web.pdf?sequence=1&amp;isAllowed=y)</w:t>
      </w:r>
    </w:p>
    <w:p w14:paraId="6E30C0EB" w14:textId="77777777" w:rsidR="00CE5195" w:rsidRPr="009332B4" w:rsidRDefault="00CE5195" w:rsidP="00CE5195">
      <w:pPr>
        <w:rPr>
          <w:sz w:val="12"/>
        </w:rPr>
      </w:pPr>
      <w:r w:rsidRPr="009332B4">
        <w:rPr>
          <w:sz w:val="12"/>
        </w:rPr>
        <w:t xml:space="preserve">In view of Russia’s difficult history, sometimes troubling behavior, relatively small economy, and reduced international role since the collapse of the Soviet Union, </w:t>
      </w:r>
      <w:r w:rsidRPr="009332B4">
        <w:rPr>
          <w:u w:val="single"/>
        </w:rPr>
        <w:t>it is reasonable to ask whether the</w:t>
      </w:r>
      <w:r>
        <w:rPr>
          <w:u w:val="single"/>
        </w:rPr>
        <w:t xml:space="preserve"> </w:t>
      </w:r>
      <w:r w:rsidRPr="009332B4">
        <w:rPr>
          <w:u w:val="single"/>
        </w:rPr>
        <w:t>United States needs Moscow as a partner</w:t>
      </w:r>
      <w:r w:rsidRPr="009332B4">
        <w:rPr>
          <w:sz w:val="12"/>
        </w:rPr>
        <w:t>.</w:t>
      </w:r>
    </w:p>
    <w:p w14:paraId="5F65D88D" w14:textId="77777777" w:rsidR="00CE5195" w:rsidRDefault="00CE5195" w:rsidP="00CE5195">
      <w:r>
        <w:t xml:space="preserve">We believe </w:t>
      </w:r>
      <w:r w:rsidRPr="009332B4">
        <w:rPr>
          <w:u w:val="single"/>
        </w:rPr>
        <w:t>Russia must be a top priority for the United States because its conduct can have a</w:t>
      </w:r>
      <w:r>
        <w:rPr>
          <w:u w:val="single"/>
        </w:rPr>
        <w:t xml:space="preserve"> </w:t>
      </w:r>
      <w:r w:rsidRPr="009332B4">
        <w:rPr>
          <w:u w:val="single"/>
        </w:rPr>
        <w:t>profound impact on America’s vital national interests</w:t>
      </w:r>
      <w:r>
        <w:t>:</w:t>
      </w:r>
    </w:p>
    <w:p w14:paraId="613189B0" w14:textId="77777777" w:rsidR="00CE5195" w:rsidRPr="00CE2EA7" w:rsidRDefault="00CE5195" w:rsidP="00CE5195">
      <w:pPr>
        <w:rPr>
          <w:sz w:val="12"/>
        </w:rPr>
      </w:pPr>
      <w:r w:rsidRPr="00CE2EA7">
        <w:rPr>
          <w:sz w:val="12"/>
        </w:rPr>
        <w:t xml:space="preserve">• Nuclear Weapons. President Barack </w:t>
      </w:r>
      <w:r w:rsidRPr="00CE2EA7">
        <w:rPr>
          <w:u w:val="single"/>
        </w:rPr>
        <w:t>Obama and</w:t>
      </w:r>
      <w:r w:rsidRPr="00CE2EA7">
        <w:rPr>
          <w:sz w:val="12"/>
        </w:rPr>
        <w:t xml:space="preserve"> former President George W. </w:t>
      </w:r>
      <w:r w:rsidRPr="00CE2EA7">
        <w:rPr>
          <w:u w:val="single"/>
        </w:rPr>
        <w:t>Bush each identified nuclear terrorism as the number one threat to American national security. The United States and Russia together possess 95% of the world’s nuclear weapons and most of the world’s weapons-usable material, and both are major suppliers of civilian nuclear technologies around the world. Also, Russia is the only nation that could destroy America as we know it in thirty minutes. Russia’s meaningful assistance and support is critical to preventing nuclear war</w:t>
      </w:r>
      <w:r w:rsidRPr="00CE2EA7">
        <w:rPr>
          <w:sz w:val="12"/>
        </w:rPr>
        <w:t>.</w:t>
      </w:r>
    </w:p>
    <w:p w14:paraId="447C176E" w14:textId="77777777" w:rsidR="00CE5195" w:rsidRPr="00CE2EA7" w:rsidRDefault="00CE5195" w:rsidP="00CE5195">
      <w:pPr>
        <w:rPr>
          <w:sz w:val="12"/>
        </w:rPr>
      </w:pPr>
      <w:r w:rsidRPr="00CE2EA7">
        <w:rPr>
          <w:sz w:val="12"/>
        </w:rPr>
        <w:t xml:space="preserve">• Non-Proliferation. </w:t>
      </w:r>
      <w:r w:rsidRPr="00CE2EA7">
        <w:rPr>
          <w:u w:val="single"/>
        </w:rPr>
        <w:t xml:space="preserve">Russia plays a key role in U.S.-led international efforts to inhibit the spread of nuclear weapons, weapons-usable materials and technologies, which are sought not only by nation states, but also by non-state actors. Moscow has generally supported American initiatives to combat nuclear terrorism and shared intelligence on al Qaeda with Washington. Without </w:t>
      </w:r>
      <w:r w:rsidRPr="00CE2EA7">
        <w:rPr>
          <w:u w:val="single"/>
        </w:rPr>
        <w:lastRenderedPageBreak/>
        <w:t>Russia’s assistance, the United States will face considerable additional difficulties in seeking to slow down nuclear proliferation and prevent nuclear terrorism</w:t>
      </w:r>
      <w:r w:rsidRPr="00CE2EA7">
        <w:rPr>
          <w:sz w:val="12"/>
        </w:rPr>
        <w:t>.</w:t>
      </w:r>
    </w:p>
    <w:p w14:paraId="679B9F6A" w14:textId="77777777" w:rsidR="00CE5195" w:rsidRPr="00CE2EA7" w:rsidRDefault="00CE5195" w:rsidP="00CE5195">
      <w:pPr>
        <w:rPr>
          <w:sz w:val="12"/>
        </w:rPr>
      </w:pPr>
      <w:r w:rsidRPr="00CE2EA7">
        <w:rPr>
          <w:sz w:val="12"/>
        </w:rPr>
        <w:t xml:space="preserve">• Geopolitics. Russia is an important nation in today’s international system. </w:t>
      </w:r>
      <w:r w:rsidRPr="00CE2EA7">
        <w:rPr>
          <w:u w:val="single"/>
        </w:rPr>
        <w:t>Aligning Moscow more closely with American goals would bring significant balance of power advantages to the United States—including in managing China’s emergence as a global power. Ignoring Russian perspectives can have substantial costs. Russia’s vote in the United Nations Security Council and its influence elsewhere is consequential to the success of U.S. international diplomacy on a host of issues</w:t>
      </w:r>
      <w:r w:rsidRPr="00CE2EA7">
        <w:rPr>
          <w:sz w:val="12"/>
        </w:rPr>
        <w:t>.</w:t>
      </w:r>
    </w:p>
    <w:p w14:paraId="583F9826" w14:textId="77777777" w:rsidR="00CE5195" w:rsidRPr="00CE2EA7" w:rsidRDefault="00CE5195" w:rsidP="00CE5195">
      <w:pPr>
        <w:rPr>
          <w:sz w:val="12"/>
        </w:rPr>
      </w:pPr>
      <w:r w:rsidRPr="00CE2EA7">
        <w:rPr>
          <w:sz w:val="12"/>
        </w:rPr>
        <w:t xml:space="preserve">• Afghanistan. Al Qaeda operatives have engaged in terrorist attacks against the United States and have encouraged and supported attacks by domestic terrorist groups in Russia. </w:t>
      </w:r>
      <w:r w:rsidRPr="00CE2EA7">
        <w:rPr>
          <w:u w:val="single"/>
        </w:rPr>
        <w:t>Russia has provided the United States with access to its airspace and territory as a critical</w:t>
      </w:r>
      <w:r>
        <w:rPr>
          <w:u w:val="single"/>
        </w:rPr>
        <w:t xml:space="preserve"> </w:t>
      </w:r>
      <w:r w:rsidRPr="00CE2EA7">
        <w:rPr>
          <w:u w:val="single"/>
        </w:rPr>
        <w:t>alternative supply route for U.S. forces in Afghanistan, something that has grown in</w:t>
      </w:r>
      <w:r>
        <w:rPr>
          <w:u w:val="single"/>
        </w:rPr>
        <w:t xml:space="preserve"> </w:t>
      </w:r>
      <w:r w:rsidRPr="00CE2EA7">
        <w:rPr>
          <w:u w:val="single"/>
        </w:rPr>
        <w:t>importance as America’s relations with Pakistan have deteriorated. Moscow has also shared</w:t>
      </w:r>
      <w:r>
        <w:rPr>
          <w:u w:val="single"/>
        </w:rPr>
        <w:t xml:space="preserve"> </w:t>
      </w:r>
      <w:r w:rsidRPr="00CE2EA7">
        <w:rPr>
          <w:u w:val="single"/>
        </w:rPr>
        <w:t>intelligence on Afghanistan and al Qaeda, helps to train Afghan law enforcement officers,</w:t>
      </w:r>
      <w:r>
        <w:rPr>
          <w:u w:val="single"/>
        </w:rPr>
        <w:t xml:space="preserve"> </w:t>
      </w:r>
      <w:r w:rsidRPr="00CE2EA7">
        <w:rPr>
          <w:u w:val="single"/>
        </w:rPr>
        <w:t>and supplies hardware to them and to the Afghan National Army</w:t>
      </w:r>
      <w:r w:rsidRPr="00CE2EA7">
        <w:rPr>
          <w:sz w:val="12"/>
        </w:rPr>
        <w:t>.</w:t>
      </w:r>
    </w:p>
    <w:p w14:paraId="1ABCC033" w14:textId="77777777" w:rsidR="00CE5195" w:rsidRPr="00CE2EA7" w:rsidRDefault="00CE5195" w:rsidP="00CE5195">
      <w:pPr>
        <w:rPr>
          <w:sz w:val="10"/>
        </w:rPr>
      </w:pPr>
      <w:r w:rsidRPr="00CE2EA7">
        <w:rPr>
          <w:sz w:val="10"/>
        </w:rPr>
        <w:t xml:space="preserve">• Energy. </w:t>
      </w:r>
      <w:r w:rsidRPr="00CE2EA7">
        <w:rPr>
          <w:u w:val="single"/>
        </w:rPr>
        <w:t>Russia is one of the world’s leading energy producers and is the top holder of natural gas reserves .Russia thus has a substantial role in maintaining and expanding energy supplies that keep the global economy stable and enable economic growth in the United States and around the world</w:t>
      </w:r>
      <w:r w:rsidRPr="00CE2EA7">
        <w:rPr>
          <w:sz w:val="10"/>
        </w:rPr>
        <w:t>.</w:t>
      </w:r>
    </w:p>
    <w:p w14:paraId="56262890" w14:textId="77777777" w:rsidR="00CE5195" w:rsidRPr="00CE2EA7" w:rsidRDefault="00CE5195" w:rsidP="00CE5195">
      <w:pPr>
        <w:rPr>
          <w:sz w:val="10"/>
        </w:rPr>
      </w:pPr>
      <w:r w:rsidRPr="00CE2EA7">
        <w:rPr>
          <w:sz w:val="10"/>
        </w:rPr>
        <w:t xml:space="preserve">• Finance. </w:t>
      </w:r>
      <w:r w:rsidRPr="00CE2EA7">
        <w:rPr>
          <w:u w:val="single"/>
        </w:rPr>
        <w:t>Russia’s membership in the G8 and the G20 gives it a seat at the table for the most</w:t>
      </w:r>
      <w:r>
        <w:rPr>
          <w:u w:val="single"/>
        </w:rPr>
        <w:t xml:space="preserve"> </w:t>
      </w:r>
      <w:r w:rsidRPr="00CE2EA7">
        <w:rPr>
          <w:u w:val="single"/>
        </w:rPr>
        <w:t>important financial and economic meetings and deliberations</w:t>
      </w:r>
      <w:r w:rsidRPr="00CE2EA7">
        <w:rPr>
          <w:sz w:val="10"/>
        </w:rPr>
        <w:t>.</w:t>
      </w:r>
    </w:p>
    <w:p w14:paraId="10EEF375" w14:textId="77777777" w:rsidR="00CE5195" w:rsidRPr="00CE2EA7" w:rsidRDefault="00CE5195" w:rsidP="00CE5195">
      <w:pPr>
        <w:rPr>
          <w:sz w:val="10"/>
        </w:rPr>
      </w:pPr>
      <w:r w:rsidRPr="00CE2EA7">
        <w:rPr>
          <w:sz w:val="10"/>
        </w:rPr>
        <w:t xml:space="preserve">• Strategic Geography. </w:t>
      </w:r>
      <w:r w:rsidRPr="00CE2EA7">
        <w:rPr>
          <w:u w:val="single"/>
        </w:rPr>
        <w:t>Russia is the largest country on Earth by land area and the largest in Europe by population. It is located at a strategic crossroads between Europe, Asia, and the greater Middle East and is America’s neighbor in the Arctic. As a result, Russia is close to trouble-spots and a critical transit corridor for energy and other goods</w:t>
      </w:r>
      <w:r w:rsidRPr="00CE2EA7">
        <w:rPr>
          <w:sz w:val="10"/>
        </w:rPr>
        <w:t>.</w:t>
      </w:r>
    </w:p>
    <w:p w14:paraId="39FE8C7F" w14:textId="77777777" w:rsidR="00CE5195" w:rsidRDefault="00CE5195" w:rsidP="00CE5195">
      <w:r w:rsidRPr="00CE2EA7">
        <w:rPr>
          <w:u w:val="single"/>
        </w:rPr>
        <w:t>Reviewing these areas makes clear that Russia’s choices and actions impact the full range of vital U.S. national interests significantly and directly. Few other nations are as important to the United States</w:t>
      </w:r>
      <w:r>
        <w:t>.</w:t>
      </w:r>
    </w:p>
    <w:p w14:paraId="7560B86E" w14:textId="77777777" w:rsidR="00CE5195" w:rsidRDefault="00CE5195" w:rsidP="00CE5195"/>
    <w:p w14:paraId="1A903B11" w14:textId="77777777" w:rsidR="00CE5195" w:rsidRDefault="00CE5195" w:rsidP="00CE5195"/>
    <w:p w14:paraId="2A36AC41" w14:textId="77777777" w:rsidR="00CE5195" w:rsidRDefault="00CE5195" w:rsidP="00CE5195">
      <w:r>
        <w:cr/>
      </w:r>
    </w:p>
    <w:p w14:paraId="0E7B127B" w14:textId="77777777" w:rsidR="00CE5195" w:rsidRDefault="00CE5195" w:rsidP="00CE5195"/>
    <w:p w14:paraId="2280BC7F" w14:textId="77777777" w:rsidR="00CE5195" w:rsidRDefault="00CE5195" w:rsidP="00CE5195"/>
    <w:p w14:paraId="3FCC1660" w14:textId="77777777" w:rsidR="00CE5195" w:rsidRDefault="00CE5195" w:rsidP="00CE5195"/>
    <w:p w14:paraId="13832A3C" w14:textId="77777777" w:rsidR="00CE5195" w:rsidRDefault="00CE5195" w:rsidP="00CE5195"/>
    <w:p w14:paraId="29F7EC9B" w14:textId="77777777" w:rsidR="00CE5195" w:rsidRDefault="00CE5195" w:rsidP="00CE5195">
      <w:pPr>
        <w:pStyle w:val="Heading3"/>
      </w:pPr>
      <w:r>
        <w:lastRenderedPageBreak/>
        <w:t>Relations Snowball</w:t>
      </w:r>
    </w:p>
    <w:p w14:paraId="273CC19D" w14:textId="77777777" w:rsidR="00CE5195" w:rsidRDefault="00CE5195" w:rsidP="00CE5195"/>
    <w:p w14:paraId="60DC6C90" w14:textId="77777777" w:rsidR="00CE5195" w:rsidRDefault="00CE5195" w:rsidP="00CE5195">
      <w:pPr>
        <w:pStyle w:val="Heading4"/>
      </w:pPr>
      <w:r>
        <w:t>Small improvements in relations snowball—the US has to begin by respecting Russian interests</w:t>
      </w:r>
    </w:p>
    <w:p w14:paraId="033DC9ED" w14:textId="77777777" w:rsidR="00CE5195" w:rsidRPr="008973E9" w:rsidRDefault="00CE5195" w:rsidP="00CE5195">
      <w:pPr>
        <w:rPr>
          <w:sz w:val="18"/>
          <w:szCs w:val="18"/>
        </w:rPr>
      </w:pPr>
      <w:r w:rsidRPr="008973E9">
        <w:rPr>
          <w:rStyle w:val="Style13ptBold"/>
        </w:rPr>
        <w:t xml:space="preserve">CENTER FOR PREVENTIVE ACTION 2017 </w:t>
      </w:r>
      <w:r w:rsidRPr="008973E9">
        <w:rPr>
          <w:sz w:val="18"/>
          <w:szCs w:val="18"/>
        </w:rPr>
        <w:t>(“Managing Global Disorder: Prospects for U.S.-Russian Cooperation,” August 23, https://www.cfr.org/report/managing-global-disorder-prospects-us-russian-cooperation)</w:t>
      </w:r>
    </w:p>
    <w:p w14:paraId="74783501" w14:textId="77777777" w:rsidR="00CE5195" w:rsidRPr="005420A5" w:rsidRDefault="00CE5195" w:rsidP="00CE5195">
      <w:pPr>
        <w:rPr>
          <w:sz w:val="12"/>
        </w:rPr>
      </w:pPr>
      <w:r w:rsidRPr="005420A5">
        <w:rPr>
          <w:sz w:val="12"/>
        </w:rPr>
        <w:t xml:space="preserve">Participants largely agreed that </w:t>
      </w:r>
      <w:r w:rsidRPr="005420A5">
        <w:rPr>
          <w:u w:val="single"/>
        </w:rPr>
        <w:t>taking incremental steps toward cooperation would be the best approach to improving U.S.-Russian relations</w:t>
      </w:r>
      <w:r w:rsidRPr="005420A5">
        <w:rPr>
          <w:sz w:val="12"/>
        </w:rPr>
        <w:t xml:space="preserve">, with the hope that </w:t>
      </w:r>
      <w:r w:rsidRPr="005420A5">
        <w:rPr>
          <w:u w:val="single"/>
        </w:rPr>
        <w:t>these</w:t>
      </w:r>
      <w:r w:rsidRPr="005420A5">
        <w:rPr>
          <w:sz w:val="12"/>
        </w:rPr>
        <w:t xml:space="preserve"> steps </w:t>
      </w:r>
      <w:r w:rsidRPr="005420A5">
        <w:rPr>
          <w:u w:val="single"/>
        </w:rPr>
        <w:t>would build momentum toward further improvement.</w:t>
      </w:r>
      <w:r w:rsidRPr="005420A5">
        <w:rPr>
          <w:sz w:val="12"/>
        </w:rPr>
        <w:t xml:space="preserve"> While legally binding agreements would be difficult to achieve in the current political climate, and legally binding multilateral agreements next to impossible, the United States and Russia could pursue more informal arrangements to work together.</w:t>
      </w:r>
    </w:p>
    <w:p w14:paraId="42965223" w14:textId="77777777" w:rsidR="00CE5195" w:rsidRPr="005420A5" w:rsidRDefault="00CE5195" w:rsidP="00CE5195">
      <w:pPr>
        <w:rPr>
          <w:sz w:val="12"/>
        </w:rPr>
      </w:pPr>
      <w:r w:rsidRPr="005420A5">
        <w:rPr>
          <w:sz w:val="12"/>
        </w:rPr>
        <w:t xml:space="preserve">Future cooperation in whatever form is unlikely, however, without a mutual recognition of interests. One participant argued that </w:t>
      </w:r>
      <w:r w:rsidRPr="005420A5">
        <w:rPr>
          <w:u w:val="single"/>
        </w:rPr>
        <w:t>the United States needed to acknowledge Russia’s legitimate interests</w:t>
      </w:r>
      <w:r w:rsidRPr="005420A5">
        <w:rPr>
          <w:sz w:val="12"/>
        </w:rPr>
        <w:t>, claiming that, currently, “the fact that Russia has legitimate interests is little accepted in the United States.” Other participants pointed out that, while Russia has made some of its red lines clear (such as NATO or EU membership for certain states on its border), it has not officially communicated what its legitimate interests are.</w:t>
      </w:r>
    </w:p>
    <w:p w14:paraId="1BD9F357" w14:textId="77777777" w:rsidR="00CE5195" w:rsidRDefault="00CE5195" w:rsidP="00CE5195"/>
    <w:p w14:paraId="1359164B" w14:textId="77777777" w:rsidR="00CE5195" w:rsidRDefault="00CE5195" w:rsidP="00CE5195"/>
    <w:p w14:paraId="5BB8EBE0" w14:textId="77777777" w:rsidR="00CE5195" w:rsidRDefault="00CE5195" w:rsidP="00CE5195">
      <w:pPr>
        <w:pStyle w:val="Heading3"/>
      </w:pPr>
      <w:r>
        <w:lastRenderedPageBreak/>
        <w:t>Russophobia</w:t>
      </w:r>
    </w:p>
    <w:p w14:paraId="603DC5CB" w14:textId="77777777" w:rsidR="00CE5195" w:rsidRDefault="00CE5195" w:rsidP="00CE5195"/>
    <w:p w14:paraId="3CD9D948" w14:textId="77777777" w:rsidR="00CE5195" w:rsidRPr="006E75E2" w:rsidRDefault="00CE5195" w:rsidP="00CE5195">
      <w:pPr>
        <w:pStyle w:val="Heading4"/>
      </w:pPr>
      <w:r w:rsidRPr="006E75E2">
        <w:t>Fear of Russian involvement in Ukraine reflects Western hypocrisy and only serves to divert attention from American aggression against Russia and Muslim states</w:t>
      </w:r>
    </w:p>
    <w:p w14:paraId="0C718583" w14:textId="77777777" w:rsidR="00CE5195" w:rsidRPr="00CE2EA7" w:rsidRDefault="00CE5195" w:rsidP="00CE5195">
      <w:pPr>
        <w:rPr>
          <w:sz w:val="20"/>
          <w:szCs w:val="20"/>
        </w:rPr>
      </w:pPr>
      <w:r w:rsidRPr="00456FDD">
        <w:rPr>
          <w:rStyle w:val="Style13ptBold"/>
        </w:rPr>
        <w:t>DONOVAN 2014</w:t>
      </w:r>
      <w:r w:rsidRPr="00995B9F">
        <w:rPr>
          <w:b/>
        </w:rPr>
        <w:t xml:space="preserve"> </w:t>
      </w:r>
      <w:r w:rsidRPr="00CE2EA7">
        <w:rPr>
          <w:sz w:val="18"/>
          <w:szCs w:val="20"/>
        </w:rPr>
        <w:t>(G Murphy Donovan is the former Director of Research for Russian (nee Soviet) Studies at USAF Intelligence, “Russophobia and Islamophobia,” American Thinker, 3-14, http://www.americanthinker.com/2014/03/russophobia_and_islamophilia.html)</w:t>
      </w:r>
    </w:p>
    <w:p w14:paraId="7A1BAAB5" w14:textId="77777777" w:rsidR="00CE5195" w:rsidRPr="004C2D9E" w:rsidRDefault="00CE5195" w:rsidP="00CE5195">
      <w:pPr>
        <w:rPr>
          <w:sz w:val="10"/>
        </w:rPr>
      </w:pPr>
      <w:r w:rsidRPr="004C2D9E">
        <w:rPr>
          <w:sz w:val="10"/>
        </w:rPr>
        <w:t xml:space="preserve">It’s hard to believe that it has been a quarter of a century since Ronald Reagan began to dismantle the ideological wall that divided Europe. Harder still to believe that </w:t>
      </w:r>
      <w:r w:rsidRPr="00CF1818">
        <w:rPr>
          <w:u w:val="single"/>
        </w:rPr>
        <w:t>American politicians, Right and Left, are trying to resuscitate the Cold War -- or something hotter.  Recent events in the Ukraine seem to be giving the citizens of Europe and America</w:t>
      </w:r>
      <w:r w:rsidRPr="004C2D9E">
        <w:rPr>
          <w:sz w:val="10"/>
        </w:rPr>
        <w:t xml:space="preserve"> hot flashes of </w:t>
      </w:r>
      <w:r w:rsidRPr="00CF1818">
        <w:rPr>
          <w:u w:val="single"/>
        </w:rPr>
        <w:t>deja-vu</w:t>
      </w:r>
      <w:r w:rsidRPr="004C2D9E">
        <w:rPr>
          <w:sz w:val="10"/>
        </w:rPr>
        <w:t>.</w:t>
      </w:r>
    </w:p>
    <w:p w14:paraId="1270E3D5" w14:textId="77777777" w:rsidR="00CE5195" w:rsidRPr="004C2D9E" w:rsidRDefault="00CE5195" w:rsidP="00CE5195">
      <w:pPr>
        <w:rPr>
          <w:sz w:val="10"/>
        </w:rPr>
      </w:pPr>
      <w:r w:rsidRPr="004C2D9E">
        <w:rPr>
          <w:sz w:val="10"/>
        </w:rPr>
        <w:t xml:space="preserve">At the tactical level, </w:t>
      </w:r>
      <w:r w:rsidRPr="006E75E2">
        <w:rPr>
          <w:u w:val="single"/>
        </w:rPr>
        <w:t>US policy has devolved to “regime change.” At the strategic level, US policy is simply incoherent, if not nihilistic; swapping corrupt oligarchs for neo-fascists or religious zealots</w:t>
      </w:r>
      <w:r w:rsidRPr="004C2D9E">
        <w:rPr>
          <w:sz w:val="10"/>
        </w:rPr>
        <w:t xml:space="preserve">.  The logic for supporting recent coups have little to do with common sense -- or democracy. And </w:t>
      </w:r>
      <w:r w:rsidRPr="006E75E2">
        <w:rPr>
          <w:u w:val="single"/>
        </w:rPr>
        <w:t>with Iraq, Afghanistan, Libya, Egypt, and now the Ukraine, language needs to be coined to avoid words like coup</w:t>
      </w:r>
      <w:r w:rsidRPr="004C2D9E">
        <w:rPr>
          <w:sz w:val="10"/>
        </w:rPr>
        <w:t>.</w:t>
      </w:r>
    </w:p>
    <w:p w14:paraId="0FE12272" w14:textId="77777777" w:rsidR="00CE5195" w:rsidRDefault="00CE5195" w:rsidP="00CE5195">
      <w:r w:rsidRPr="006E75E2">
        <w:rPr>
          <w:u w:val="single"/>
        </w:rPr>
        <w:t>By any other name, a coup is still a coup. And using a post-facto election to legitimize a coup is a little like putting a new hat on a dead cat. The Kerry/Obama team is giving subtlety and sovereignty bad names</w:t>
      </w:r>
      <w:r>
        <w:t>.</w:t>
      </w:r>
    </w:p>
    <w:p w14:paraId="4AF32E81" w14:textId="77777777" w:rsidR="00CE5195" w:rsidRPr="004C2D9E" w:rsidRDefault="00CE5195" w:rsidP="00CE5195">
      <w:pPr>
        <w:rPr>
          <w:sz w:val="10"/>
        </w:rPr>
      </w:pPr>
      <w:r w:rsidRPr="006E75E2">
        <w:rPr>
          <w:u w:val="single"/>
        </w:rPr>
        <w:t>When Vladimir Putin, tongue in cheek, says there are no Russian troops in the Ukraine, he mocks John Kerry and Victoria Nuland who orchestrate dissidents in Maidan square, in some cases neo-fascists</w:t>
      </w:r>
      <w:r w:rsidRPr="004C2D9E">
        <w:rPr>
          <w:sz w:val="10"/>
        </w:rPr>
        <w:t xml:space="preserve"> who did not get their way on the bail-out treaty with the EU.         </w:t>
      </w:r>
    </w:p>
    <w:p w14:paraId="6E4BE274" w14:textId="77777777" w:rsidR="00CE5195" w:rsidRPr="004C2D9E" w:rsidRDefault="00CE5195" w:rsidP="00CE5195">
      <w:pPr>
        <w:rPr>
          <w:sz w:val="12"/>
          <w:szCs w:val="12"/>
        </w:rPr>
      </w:pPr>
      <w:r w:rsidRPr="004C2D9E">
        <w:rPr>
          <w:sz w:val="10"/>
          <w:szCs w:val="12"/>
        </w:rPr>
        <w:t>The auction for the Ukraine is now closed. The price doubled overnight, from 16 to 35 billion dollars and counting. Politicians break it, now the taxpayer gets to pay for it. Kerry is now offering to buy the next Ukrainian election too.</w:t>
      </w:r>
    </w:p>
    <w:p w14:paraId="703B62F1" w14:textId="77777777" w:rsidR="00CE5195" w:rsidRDefault="00CE5195" w:rsidP="00CE5195">
      <w:r w:rsidRPr="004C2D9E">
        <w:rPr>
          <w:sz w:val="10"/>
          <w:szCs w:val="12"/>
        </w:rPr>
        <w:t>Speaking of elections, Europe and America might need referendums at home on future bailouts, foreign and domestic.  The EU and US look like the “two broke girls” of Capitalism.  Angela Merkel might be the only European politician with any jingle left in her jeans these days.</w:t>
      </w:r>
    </w:p>
    <w:p w14:paraId="314F997C" w14:textId="77777777" w:rsidR="00CE5195" w:rsidRPr="004C2D9E" w:rsidRDefault="00CE5195" w:rsidP="00CE5195">
      <w:pPr>
        <w:rPr>
          <w:sz w:val="12"/>
        </w:rPr>
      </w:pPr>
      <w:r w:rsidRPr="006E75E2">
        <w:rPr>
          <w:u w:val="single"/>
        </w:rPr>
        <w:t>When Putin says he protects Crimean Russians</w:t>
      </w:r>
      <w:r w:rsidRPr="004C2D9E">
        <w:rPr>
          <w:sz w:val="12"/>
        </w:rPr>
        <w:t xml:space="preserve">, again with a sneer, </w:t>
      </w:r>
      <w:r w:rsidRPr="006E75E2">
        <w:rPr>
          <w:u w:val="single"/>
        </w:rPr>
        <w:t>he mocks</w:t>
      </w:r>
      <w:r w:rsidRPr="004C2D9E">
        <w:rPr>
          <w:sz w:val="12"/>
        </w:rPr>
        <w:t xml:space="preserve"> Samantha Power’s, now Barak </w:t>
      </w:r>
      <w:r w:rsidRPr="006E75E2">
        <w:rPr>
          <w:u w:val="single"/>
        </w:rPr>
        <w:t>Obama’s, humanitarian interventions. The fast track to imperialism is paved with words like “humanitarian.”</w:t>
      </w:r>
    </w:p>
    <w:p w14:paraId="55BFED1B" w14:textId="77777777" w:rsidR="00CE5195" w:rsidRDefault="00CE5195" w:rsidP="00CE5195">
      <w:r w:rsidRPr="004C2D9E">
        <w:rPr>
          <w:sz w:val="12"/>
          <w:szCs w:val="14"/>
        </w:rPr>
        <w:t>When Russia sponsors a referendum in the Crimea, the Kremlin pre-empts, indeed ridicules, the EU sponsored presidential election to be orchestrated by Kiev in May 2014.</w:t>
      </w:r>
    </w:p>
    <w:p w14:paraId="3EF81474" w14:textId="77777777" w:rsidR="00CE5195" w:rsidRDefault="00CE5195" w:rsidP="00CE5195">
      <w:r w:rsidRPr="004C2D9E">
        <w:rPr>
          <w:sz w:val="10"/>
          <w:szCs w:val="12"/>
        </w:rPr>
        <w:t xml:space="preserve">When demagogues like Hillary Clinton compare Russian behavior to Nazi Germany, she mocks Allied history and the sacrifice of 5 million Russians in WWII. Russian blood chits, we might add, that made the Allied victory over Nazis possible in 1945. </w:t>
      </w:r>
    </w:p>
    <w:p w14:paraId="4E357258" w14:textId="77777777" w:rsidR="00CE5195" w:rsidRPr="004C2D9E" w:rsidRDefault="00CE5195" w:rsidP="00CE5195">
      <w:pPr>
        <w:rPr>
          <w:sz w:val="12"/>
        </w:rPr>
      </w:pPr>
      <w:r w:rsidRPr="006E75E2">
        <w:rPr>
          <w:u w:val="single"/>
        </w:rPr>
        <w:t>The name of the game in the Crimea is not the Ukraine in any case. Maidan Square and the Crimea are merely board pieces</w:t>
      </w:r>
      <w:r w:rsidRPr="004C2D9E">
        <w:rPr>
          <w:sz w:val="12"/>
        </w:rPr>
        <w:t xml:space="preserve">, according to Vicky Nuland at the State Department; moveable parts in another Great Game -- </w:t>
      </w:r>
      <w:r w:rsidRPr="006E75E2">
        <w:rPr>
          <w:u w:val="single"/>
        </w:rPr>
        <w:t>Europe versus Russia redux</w:t>
      </w:r>
      <w:r w:rsidRPr="004C2D9E">
        <w:rPr>
          <w:sz w:val="12"/>
        </w:rPr>
        <w:t>. Back to the future, indeed!</w:t>
      </w:r>
    </w:p>
    <w:p w14:paraId="73706964" w14:textId="77777777" w:rsidR="00CE5195" w:rsidRPr="004C2D9E" w:rsidRDefault="00CE5195" w:rsidP="00CE5195">
      <w:pPr>
        <w:rPr>
          <w:sz w:val="10"/>
        </w:rPr>
      </w:pPr>
      <w:r w:rsidRPr="006E75E2">
        <w:rPr>
          <w:u w:val="single"/>
        </w:rPr>
        <w:t>The pillars of Obama foreign policies are now explicit; Russophobia on one hand and Islamophilia on the other. Indeed, a renewed Cold War with Russia</w:t>
      </w:r>
      <w:r w:rsidRPr="004C2D9E">
        <w:rPr>
          <w:sz w:val="10"/>
        </w:rPr>
        <w:t xml:space="preserve">, sponsored by a lame duck, </w:t>
      </w:r>
      <w:r w:rsidRPr="006E75E2">
        <w:rPr>
          <w:u w:val="single"/>
        </w:rPr>
        <w:t>allows Media shills to change the subject. With the Ukraine in the headlines, the domestic health care debacle and those failed Muslim wars fade to background noise</w:t>
      </w:r>
      <w:r w:rsidRPr="004C2D9E">
        <w:rPr>
          <w:sz w:val="10"/>
        </w:rPr>
        <w:t>.</w:t>
      </w:r>
    </w:p>
    <w:p w14:paraId="3A880FD9" w14:textId="77777777" w:rsidR="00CE5195" w:rsidRDefault="00CE5195" w:rsidP="00CE5195"/>
    <w:p w14:paraId="10D4CEAD" w14:textId="77777777" w:rsidR="00CE5195" w:rsidRDefault="00CE5195" w:rsidP="00CE5195"/>
    <w:p w14:paraId="4F098A54" w14:textId="77777777" w:rsidR="00CE5195" w:rsidRPr="004E0F84" w:rsidRDefault="00CE5195" w:rsidP="00CE5195">
      <w:pPr>
        <w:pStyle w:val="Heading4"/>
      </w:pPr>
      <w:r w:rsidRPr="004E0F84">
        <w:t>Conflict in Ukraine is a product of Western imperialism—their evidence reflects Russophobia and papers over the bloody interventionism of the US</w:t>
      </w:r>
    </w:p>
    <w:p w14:paraId="3C0C9D4B" w14:textId="77777777" w:rsidR="00CE5195" w:rsidRPr="004C2D9E" w:rsidRDefault="00CE5195" w:rsidP="00CE5195">
      <w:pPr>
        <w:rPr>
          <w:sz w:val="18"/>
          <w:szCs w:val="18"/>
        </w:rPr>
      </w:pPr>
      <w:r w:rsidRPr="00456FDD">
        <w:rPr>
          <w:rStyle w:val="Style13ptBold"/>
        </w:rPr>
        <w:t>YU 2014</w:t>
      </w:r>
      <w:r>
        <w:t xml:space="preserve"> </w:t>
      </w:r>
      <w:r w:rsidRPr="004C2D9E">
        <w:rPr>
          <w:szCs w:val="18"/>
        </w:rPr>
        <w:t>(Yu Bin, senior fellow of the Shanghai Association of American Studies, “West's concern for Ukraine reflects long-standing fears” 3-17, http://www.globaltimes.cn/content/849055.shtml#.Uy3vX_ldWSo)</w:t>
      </w:r>
    </w:p>
    <w:p w14:paraId="4AFB2BD9" w14:textId="77777777" w:rsidR="00CE5195" w:rsidRPr="004C2D9E" w:rsidRDefault="00CE5195" w:rsidP="00CE5195">
      <w:pPr>
        <w:rPr>
          <w:sz w:val="12"/>
        </w:rPr>
      </w:pPr>
      <w:r w:rsidRPr="004E0F84">
        <w:rPr>
          <w:u w:val="single"/>
        </w:rPr>
        <w:t>A specter has been haunting Europe - the specter of an independent, pro-Russia Crimea</w:t>
      </w:r>
      <w:r w:rsidRPr="004C2D9E">
        <w:rPr>
          <w:sz w:val="12"/>
        </w:rPr>
        <w:t xml:space="preserve"> as a make-or-break case for peace in central Europe. </w:t>
      </w:r>
    </w:p>
    <w:p w14:paraId="20CE095D" w14:textId="77777777" w:rsidR="00CE5195" w:rsidRPr="004C2D9E" w:rsidRDefault="00CE5195" w:rsidP="00CE5195">
      <w:pPr>
        <w:rPr>
          <w:sz w:val="14"/>
          <w:szCs w:val="14"/>
        </w:rPr>
      </w:pPr>
      <w:r w:rsidRPr="004C2D9E">
        <w:rPr>
          <w:sz w:val="12"/>
          <w:szCs w:val="14"/>
        </w:rPr>
        <w:t xml:space="preserve">With more than 96 percent of respondents in the latest referendum favoring joining Russia, Crimea is now in Russia's pocket. </w:t>
      </w:r>
    </w:p>
    <w:p w14:paraId="1B49ECFC" w14:textId="77777777" w:rsidR="00CE5195" w:rsidRPr="004C2D9E" w:rsidRDefault="00CE5195" w:rsidP="00CE5195">
      <w:pPr>
        <w:rPr>
          <w:sz w:val="10"/>
        </w:rPr>
      </w:pPr>
      <w:r w:rsidRPr="004C2D9E">
        <w:rPr>
          <w:sz w:val="10"/>
        </w:rPr>
        <w:t xml:space="preserve">Diplomatic and military posturing aside, </w:t>
      </w:r>
      <w:r w:rsidRPr="004E0F84">
        <w:rPr>
          <w:u w:val="single"/>
        </w:rPr>
        <w:t>Putin-bashing in the West has reached an unprecedented level: Vladimir Putin has been called "Hitler" by Hillary Clinton, "a thug" by John Boehner</w:t>
      </w:r>
      <w:r w:rsidRPr="004C2D9E">
        <w:rPr>
          <w:sz w:val="10"/>
        </w:rPr>
        <w:t xml:space="preserve">, and "a KGB colonel who always had ambitions to restore the Russian empire" by John McCain, to mention just a few. </w:t>
      </w:r>
    </w:p>
    <w:p w14:paraId="7E153BDC" w14:textId="77777777" w:rsidR="00CE5195" w:rsidRDefault="00CE5195" w:rsidP="00CE5195">
      <w:r w:rsidRPr="004C2D9E">
        <w:rPr>
          <w:sz w:val="10"/>
          <w:szCs w:val="12"/>
        </w:rPr>
        <w:t>Obama, too, joined the hawks by accusing Russia of violating the Ukrainian constitution, sovereignty, international law, and therefore as being "on the wrong side of history." Welcome to the brave new world of speaking loudly while carrying big sticks.</w:t>
      </w:r>
    </w:p>
    <w:p w14:paraId="0FA66F98" w14:textId="77777777" w:rsidR="00CE5195" w:rsidRPr="004C2D9E" w:rsidRDefault="00CE5195" w:rsidP="00CE5195">
      <w:pPr>
        <w:rPr>
          <w:sz w:val="10"/>
        </w:rPr>
      </w:pPr>
      <w:r w:rsidRPr="004E0F84">
        <w:rPr>
          <w:u w:val="single"/>
        </w:rPr>
        <w:t>Putin</w:t>
      </w:r>
      <w:r w:rsidRPr="004C2D9E">
        <w:rPr>
          <w:sz w:val="10"/>
        </w:rPr>
        <w:t xml:space="preserve">, the former KGB colonel, </w:t>
      </w:r>
      <w:r w:rsidRPr="004E0F84">
        <w:rPr>
          <w:u w:val="single"/>
        </w:rPr>
        <w:t>may be guilty of all of these evildoings</w:t>
      </w:r>
      <w:r w:rsidRPr="004C2D9E">
        <w:rPr>
          <w:sz w:val="10"/>
        </w:rPr>
        <w:t xml:space="preserve">, like a Soviet intelligence agent in a Hollywood movie. </w:t>
      </w:r>
    </w:p>
    <w:p w14:paraId="7F13D9AE" w14:textId="77777777" w:rsidR="00CE5195" w:rsidRDefault="00CE5195" w:rsidP="00CE5195">
      <w:r w:rsidRPr="004E0F84">
        <w:rPr>
          <w:u w:val="single"/>
        </w:rPr>
        <w:t>In the Ukraine case, however, it was the violent reaction to Russia's $15 billion aid package and gas price cut, which was actually normal in foreign economic relations, that violated the Ukrainian constitution</w:t>
      </w:r>
      <w:r>
        <w:t xml:space="preserve">. </w:t>
      </w:r>
    </w:p>
    <w:p w14:paraId="3792E2A5" w14:textId="77777777" w:rsidR="00CE5195" w:rsidRPr="004C2D9E" w:rsidRDefault="00CE5195" w:rsidP="00CE5195">
      <w:pPr>
        <w:rPr>
          <w:sz w:val="8"/>
        </w:rPr>
      </w:pPr>
      <w:r w:rsidRPr="004C2D9E">
        <w:rPr>
          <w:sz w:val="8"/>
        </w:rPr>
        <w:t xml:space="preserve">According to the British Channel 4, many of those </w:t>
      </w:r>
      <w:r w:rsidRPr="004E0F84">
        <w:rPr>
          <w:u w:val="single"/>
        </w:rPr>
        <w:t>West-backed street protesters, who overthrew a democratically elected, albeit corrupt, government are members of the neo-Nazi groups</w:t>
      </w:r>
      <w:r w:rsidRPr="004C2D9E">
        <w:rPr>
          <w:sz w:val="8"/>
        </w:rPr>
        <w:t xml:space="preserve"> including the Svoboda (Freedom) Party, the Right Sector and paramilitary group UNA-UNSO, </w:t>
      </w:r>
      <w:r w:rsidRPr="004E0F84">
        <w:rPr>
          <w:u w:val="single"/>
        </w:rPr>
        <w:t>who fought against Russian troops in Chechnya and Moldova.</w:t>
      </w:r>
      <w:r w:rsidRPr="004C2D9E">
        <w:rPr>
          <w:sz w:val="8"/>
        </w:rPr>
        <w:t xml:space="preserve">  </w:t>
      </w:r>
    </w:p>
    <w:p w14:paraId="190DA64A" w14:textId="77777777" w:rsidR="00CE5195" w:rsidRPr="004E0F84" w:rsidRDefault="00CE5195" w:rsidP="00CE5195">
      <w:pPr>
        <w:rPr>
          <w:sz w:val="20"/>
        </w:rPr>
      </w:pPr>
      <w:r w:rsidRPr="004C2D9E">
        <w:rPr>
          <w:sz w:val="10"/>
          <w:szCs w:val="12"/>
        </w:rPr>
        <w:t xml:space="preserve">Many of them were trained in Ukraine's neighboring countries such as Poland, Lithuania and Turkey, according to the Asian Times on Wednesday. </w:t>
      </w:r>
    </w:p>
    <w:p w14:paraId="3BB13043" w14:textId="77777777" w:rsidR="00CE5195" w:rsidRPr="004E0F84" w:rsidRDefault="00CE5195" w:rsidP="00CE5195">
      <w:pPr>
        <w:rPr>
          <w:sz w:val="20"/>
        </w:rPr>
      </w:pPr>
      <w:r w:rsidRPr="004C2D9E">
        <w:rPr>
          <w:sz w:val="12"/>
          <w:szCs w:val="14"/>
        </w:rPr>
        <w:t xml:space="preserve">Ukraine's sovereignty, therefore, was raped repeatedly long before Russia's recent move into Crimea. </w:t>
      </w:r>
    </w:p>
    <w:p w14:paraId="179549D7" w14:textId="77777777" w:rsidR="00CE5195" w:rsidRPr="004C2D9E" w:rsidRDefault="00CE5195" w:rsidP="00CE5195">
      <w:pPr>
        <w:rPr>
          <w:sz w:val="8"/>
        </w:rPr>
      </w:pPr>
      <w:r w:rsidRPr="004C2D9E">
        <w:rPr>
          <w:sz w:val="8"/>
        </w:rPr>
        <w:t xml:space="preserve">Regardless, </w:t>
      </w:r>
      <w:r w:rsidRPr="004E0F84">
        <w:rPr>
          <w:u w:val="single"/>
        </w:rPr>
        <w:t>the current buzzword of sovereignty for Ukraine has been long forgone in the West.</w:t>
      </w:r>
      <w:r w:rsidRPr="004C2D9E">
        <w:rPr>
          <w:sz w:val="8"/>
        </w:rPr>
        <w:t xml:space="preserve"> </w:t>
      </w:r>
    </w:p>
    <w:p w14:paraId="553E8C3B" w14:textId="77777777" w:rsidR="00CE5195" w:rsidRPr="004E0F84" w:rsidRDefault="00CE5195" w:rsidP="00CE5195">
      <w:pPr>
        <w:rPr>
          <w:u w:val="single"/>
        </w:rPr>
      </w:pPr>
      <w:r w:rsidRPr="004E0F84">
        <w:rPr>
          <w:u w:val="single"/>
        </w:rPr>
        <w:t xml:space="preserve">For almost a quarter of a century, the favorable instruments in the West's diplomatic toolbox include humanitarian intervention, regime change, and nation building. </w:t>
      </w:r>
    </w:p>
    <w:p w14:paraId="5B968614" w14:textId="77777777" w:rsidR="00CE5195" w:rsidRDefault="00CE5195" w:rsidP="00CE5195">
      <w:r w:rsidRPr="004E0F84">
        <w:rPr>
          <w:u w:val="single"/>
        </w:rPr>
        <w:t>In actuality, they meant the West's armed interventions in many parts of the world, such as Iraq (twice), Somalia, Haiti, Bosnia, Kosovo, Afghanistan, Libya, which have been far more frequent and destructive than the Brezhnev Doctrine of "limited sovereignty" executed for Czechoslovakia in 1968</w:t>
      </w:r>
      <w:r>
        <w:t xml:space="preserve">. </w:t>
      </w:r>
    </w:p>
    <w:p w14:paraId="38A29485" w14:textId="77777777" w:rsidR="00CE5195" w:rsidRPr="004C2D9E" w:rsidRDefault="00CE5195" w:rsidP="00CE5195">
      <w:pPr>
        <w:rPr>
          <w:sz w:val="8"/>
        </w:rPr>
      </w:pPr>
      <w:r w:rsidRPr="004E0F84">
        <w:rPr>
          <w:u w:val="single"/>
        </w:rPr>
        <w:t>Fast forward to the 21st century and little has changed in the West’s selective use of the Wilsonian principles of self-determination and sovereignty in Ukraine</w:t>
      </w:r>
      <w:r w:rsidRPr="004C2D9E">
        <w:rPr>
          <w:sz w:val="8"/>
        </w:rPr>
        <w:t xml:space="preserve">. As both sides are escalating the war of words in the middle of war games, did history really “end” 25 years ago with the final victory of Western liberalism, as theorized by Francis Fukuyama’s provocative and naive treatise? If anything, what is going on in </w:t>
      </w:r>
      <w:r w:rsidRPr="004E0F84">
        <w:rPr>
          <w:u w:val="single"/>
        </w:rPr>
        <w:t>Ukraine looks more like a resumption of</w:t>
      </w:r>
      <w:r w:rsidRPr="004C2D9E">
        <w:rPr>
          <w:sz w:val="8"/>
        </w:rPr>
        <w:t xml:space="preserve"> what US paleoconservative theorist William Lind has called </w:t>
      </w:r>
      <w:r w:rsidRPr="004E0F84">
        <w:rPr>
          <w:u w:val="single"/>
        </w:rPr>
        <w:t>a “Western civil war</w:t>
      </w:r>
      <w:r w:rsidRPr="004C2D9E">
        <w:rPr>
          <w:sz w:val="8"/>
        </w:rPr>
        <w:t xml:space="preserve">,” which encompassed 350 years: from the 1648 Treaty of Westphalia to the end of the Cold War in 1991. One wonders if the West has not fought enough after the wars of the merchants of the 17th and 18th centuries, wars of professionals and revolutions of the 18th and 19th centuries, and the “total wars” (WWI and WWII) of the 20th century. </w:t>
      </w:r>
      <w:r w:rsidRPr="004E0F84">
        <w:rPr>
          <w:u w:val="single"/>
        </w:rPr>
        <w:t>One should not forget, of course, those numerous colonial wars the West fought against the non-West, including the two infamous Opium Wars in China.</w:t>
      </w:r>
    </w:p>
    <w:p w14:paraId="50287155" w14:textId="77777777" w:rsidR="00CE5195" w:rsidRDefault="00CE5195" w:rsidP="00CE5195">
      <w:r w:rsidRPr="004E0F84">
        <w:rPr>
          <w:u w:val="single"/>
        </w:rPr>
        <w:t xml:space="preserve">History, nonetheless, never mechanically repeats itself. At the height of the anti-government protest in Kiev, what troubled the Russians, and perhaps the rest of the world, was the West's </w:t>
      </w:r>
      <w:r w:rsidRPr="004E0F84">
        <w:rPr>
          <w:u w:val="single"/>
        </w:rPr>
        <w:lastRenderedPageBreak/>
        <w:t>almost absentmindedness regarding Russia's legitimate concerns for its security, which quickly switched to shock, helpless and the endless Russophobia now permeating in the West's mainstream media</w:t>
      </w:r>
      <w:r>
        <w:t>.</w:t>
      </w:r>
    </w:p>
    <w:p w14:paraId="3A909A81" w14:textId="77777777" w:rsidR="00CE5195" w:rsidRDefault="00CE5195" w:rsidP="00CE5195"/>
    <w:p w14:paraId="58840B6C" w14:textId="77777777" w:rsidR="00CE5195" w:rsidRDefault="00CE5195" w:rsidP="00CE5195">
      <w:pPr>
        <w:pStyle w:val="Heading3"/>
      </w:pPr>
      <w:r>
        <w:lastRenderedPageBreak/>
        <w:t>Solvency</w:t>
      </w:r>
    </w:p>
    <w:p w14:paraId="5CB70FCA" w14:textId="77777777" w:rsidR="00CE5195" w:rsidRDefault="00CE5195" w:rsidP="00CE5195"/>
    <w:p w14:paraId="75E5A540" w14:textId="77777777" w:rsidR="00CE5195" w:rsidRDefault="00CE5195" w:rsidP="00CE5195">
      <w:pPr>
        <w:pStyle w:val="Heading4"/>
      </w:pPr>
      <w:r>
        <w:t>Stopping arms sales to Ukraine breaks American support and avoids confrontation with Russia</w:t>
      </w:r>
    </w:p>
    <w:p w14:paraId="06018589" w14:textId="77777777" w:rsidR="00CE5195" w:rsidRDefault="00CE5195" w:rsidP="00CE5195">
      <w:r w:rsidRPr="009D5715">
        <w:rPr>
          <w:rStyle w:val="Style13ptBold"/>
        </w:rPr>
        <w:t xml:space="preserve">CARPENTER 2018 </w:t>
      </w:r>
      <w:r w:rsidRPr="008D7C3E">
        <w:rPr>
          <w:sz w:val="14"/>
          <w:szCs w:val="14"/>
        </w:rPr>
        <w:t>(Ted Galen Carpenter, a senior fellow in defense and foreign policy studies at the Cato Institute and a contributing editor at TAC, is the author of 10 books, the contributing editor of 10 books, and the author of more than 700 articles on international affairs, “Washington Quietly Increases Lethal Weapons to Ukraine,” American Conservative, September 10, https://www.cato.org/publications/commentary/washington-quietly-increases-lethal-weapons-ukraine)</w:t>
      </w:r>
    </w:p>
    <w:p w14:paraId="036C80DC" w14:textId="77777777" w:rsidR="00CE5195" w:rsidRPr="00F67A63" w:rsidRDefault="00CE5195" w:rsidP="00CE5195">
      <w:pPr>
        <w:rPr>
          <w:sz w:val="14"/>
        </w:rPr>
      </w:pPr>
      <w:r w:rsidRPr="00F67A63">
        <w:rPr>
          <w:sz w:val="14"/>
        </w:rPr>
        <w:t xml:space="preserve">Both the danger of stoking tensions with Moscow and becoming too close to a regime in Kiev that exhibits disturbing features should caution the Trump administration against boosting military aid to Ukraine. It is an unwise policy on strategic as well as moral grounds. Trump administration officials should refuse to be intimidated or stampeded into forging a risky and unsavory alliance with Kiev out of fear of being portrayed as excessively “soft” toward Russia. Instead, </w:t>
      </w:r>
      <w:r w:rsidRPr="00F67A63">
        <w:rPr>
          <w:u w:val="single"/>
        </w:rPr>
        <w:t>the president and his advisers need to spurn efforts to increase U.S. support for Ukraine. A good place to start would be to restore the</w:t>
      </w:r>
      <w:r w:rsidRPr="00F67A63">
        <w:rPr>
          <w:sz w:val="14"/>
        </w:rPr>
        <w:t xml:space="preserve"> Obama administration’s </w:t>
      </w:r>
      <w:r w:rsidRPr="00F67A63">
        <w:rPr>
          <w:u w:val="single"/>
        </w:rPr>
        <w:t>refusal to approve arms sales to Kiev. Washington must not pour gasoline on a geo-strategic fire that could lead to a full-blown crisis between the United States and Russia</w:t>
      </w:r>
      <w:r w:rsidRPr="00F67A63">
        <w:rPr>
          <w:sz w:val="14"/>
        </w:rPr>
        <w:t>.</w:t>
      </w:r>
    </w:p>
    <w:p w14:paraId="74983237" w14:textId="77777777" w:rsidR="00CE5195" w:rsidRDefault="00CE5195" w:rsidP="00CE5195"/>
    <w:p w14:paraId="0DCB4DF6" w14:textId="77777777" w:rsidR="00CE5195" w:rsidRDefault="00CE5195" w:rsidP="00CE5195"/>
    <w:p w14:paraId="4B7A9216" w14:textId="77777777" w:rsidR="00CE5195" w:rsidRDefault="00CE5195" w:rsidP="00CE5195">
      <w:pPr>
        <w:pStyle w:val="Heading4"/>
      </w:pPr>
      <w:r>
        <w:t>Taking lethal weapons off the table leads to a peaceful resolution between Ukraine and Russia</w:t>
      </w:r>
    </w:p>
    <w:p w14:paraId="384326EA" w14:textId="77777777" w:rsidR="00CE5195" w:rsidRPr="004C7936" w:rsidRDefault="00CE5195" w:rsidP="00CE5195">
      <w:pPr>
        <w:rPr>
          <w:sz w:val="14"/>
          <w:szCs w:val="14"/>
        </w:rPr>
      </w:pPr>
      <w:r w:rsidRPr="004C7936">
        <w:rPr>
          <w:rStyle w:val="Style13ptBold"/>
        </w:rPr>
        <w:t>SEMCHUK 2019</w:t>
      </w:r>
      <w:r>
        <w:t xml:space="preserve"> </w:t>
      </w:r>
      <w:r w:rsidRPr="004C7936">
        <w:rPr>
          <w:sz w:val="14"/>
          <w:szCs w:val="14"/>
        </w:rPr>
        <w:t>(Liana Semchuk is a PhD candidate in politics at the University of Oxford, “U.S. arms sales to Ukraine keeping the conflict alive,” UPI, March 27, https://www.upi.com/Top_News/Voices/2019/03/27/US-arms-sales-to-Ukraine-keeping-the-conflict-alive/3381553687739/)</w:t>
      </w:r>
    </w:p>
    <w:p w14:paraId="0338BF72" w14:textId="77777777" w:rsidR="00CE5195" w:rsidRPr="00F67A63" w:rsidRDefault="00CE5195" w:rsidP="00CE5195">
      <w:pPr>
        <w:rPr>
          <w:sz w:val="12"/>
        </w:rPr>
      </w:pPr>
      <w:r w:rsidRPr="00F67A63">
        <w:rPr>
          <w:sz w:val="12"/>
        </w:rPr>
        <w:t xml:space="preserve">As well as better diplomacy, </w:t>
      </w:r>
      <w:r w:rsidRPr="00F67A63">
        <w:rPr>
          <w:u w:val="single"/>
        </w:rPr>
        <w:t>Zelensky</w:t>
      </w:r>
      <w:r w:rsidRPr="00F67A63">
        <w:rPr>
          <w:sz w:val="12"/>
        </w:rPr>
        <w:t xml:space="preserve"> also </w:t>
      </w:r>
      <w:r w:rsidRPr="00F67A63">
        <w:rPr>
          <w:u w:val="single"/>
        </w:rPr>
        <w:t>sees direct democracy as a way to resolve the crisis.</w:t>
      </w:r>
      <w:r w:rsidRPr="00F67A63">
        <w:rPr>
          <w:sz w:val="12"/>
        </w:rPr>
        <w:t xml:space="preserve"> </w:t>
      </w:r>
      <w:r w:rsidRPr="00F67A63">
        <w:rPr>
          <w:u w:val="single"/>
        </w:rPr>
        <w:t>Rather than pursuing the same ineffective policy, which has achieved absolutely nothing except for a greater death toll</w:t>
      </w:r>
      <w:r w:rsidRPr="00F67A63">
        <w:rPr>
          <w:sz w:val="12"/>
        </w:rPr>
        <w:t xml:space="preserve"> and growing human misery, </w:t>
      </w:r>
      <w:r w:rsidRPr="00F67A63">
        <w:rPr>
          <w:u w:val="single"/>
        </w:rPr>
        <w:t>he proposed a referendum</w:t>
      </w:r>
      <w:r w:rsidRPr="00F67A63">
        <w:rPr>
          <w:sz w:val="12"/>
        </w:rPr>
        <w:t xml:space="preserve"> </w:t>
      </w:r>
      <w:r w:rsidRPr="00F67A63">
        <w:rPr>
          <w:u w:val="single"/>
        </w:rPr>
        <w:t>on the outcome of his negotiations with Russia</w:t>
      </w:r>
      <w:r w:rsidRPr="00F67A63">
        <w:rPr>
          <w:sz w:val="12"/>
        </w:rPr>
        <w:t xml:space="preserve"> on the conflict in eastern Ukraine. </w:t>
      </w:r>
      <w:r w:rsidRPr="00F67A63">
        <w:rPr>
          <w:u w:val="single"/>
        </w:rPr>
        <w:t>This approach</w:t>
      </w:r>
      <w:r w:rsidRPr="00F67A63">
        <w:rPr>
          <w:sz w:val="12"/>
        </w:rPr>
        <w:t xml:space="preserve"> might not lead to a quick fix or immediately restore peace in the region -- but it </w:t>
      </w:r>
      <w:r w:rsidRPr="00F67A63">
        <w:rPr>
          <w:u w:val="single"/>
        </w:rPr>
        <w:t>is more likely to succeed than simply supplying more weapons with which to prolong the fighting</w:t>
      </w:r>
      <w:r w:rsidRPr="00F67A63">
        <w:rPr>
          <w:sz w:val="12"/>
        </w:rPr>
        <w:t>.</w:t>
      </w:r>
    </w:p>
    <w:p w14:paraId="33152320" w14:textId="77777777" w:rsidR="00CE5195" w:rsidRPr="00F67A63" w:rsidRDefault="00CE5195" w:rsidP="00CE5195">
      <w:pPr>
        <w:rPr>
          <w:sz w:val="14"/>
          <w:szCs w:val="14"/>
        </w:rPr>
      </w:pPr>
      <w:r w:rsidRPr="00F67A63">
        <w:rPr>
          <w:sz w:val="14"/>
          <w:szCs w:val="14"/>
        </w:rPr>
        <w:t>The West should not abandon its rhetoric of support for Ukraine's territorial integrity. But policymakers and society more broadly should be careful not to assume that simply selling more weapons to Ukraine will yield a definitive victory over Russia and its separatist allies.</w:t>
      </w:r>
    </w:p>
    <w:p w14:paraId="4CF14AA2" w14:textId="77777777" w:rsidR="00CE5195" w:rsidRPr="00F67A63" w:rsidRDefault="00CE5195" w:rsidP="00CE5195">
      <w:pPr>
        <w:rPr>
          <w:sz w:val="14"/>
        </w:rPr>
      </w:pPr>
      <w:r w:rsidRPr="00F67A63">
        <w:rPr>
          <w:sz w:val="14"/>
        </w:rPr>
        <w:t xml:space="preserve">While the ongoing war in the the eastern Donbas region and the recent Kerch incident offer an opportunity for big businesses to make a profit, it's ordinary people who will pay the price. </w:t>
      </w:r>
      <w:r w:rsidRPr="00F67A63">
        <w:rPr>
          <w:u w:val="single"/>
        </w:rPr>
        <w:t>The current approach to de-escalating the conflict needs to be dramatically re-evaluated -- and lethal weapons must be taken off the negotiating table</w:t>
      </w:r>
      <w:r w:rsidRPr="00F67A63">
        <w:rPr>
          <w:sz w:val="14"/>
        </w:rPr>
        <w:t>. The Conversation</w:t>
      </w:r>
    </w:p>
    <w:p w14:paraId="5FC908AF" w14:textId="77777777" w:rsidR="00CE5195" w:rsidRDefault="00CE5195" w:rsidP="00CE5195"/>
    <w:p w14:paraId="3E5F07A1" w14:textId="77777777" w:rsidR="00CE5195" w:rsidRDefault="00CE5195" w:rsidP="00CE5195"/>
    <w:p w14:paraId="5EB46E19" w14:textId="77777777" w:rsidR="00CE5195" w:rsidRDefault="00CE5195" w:rsidP="00CE5195">
      <w:pPr>
        <w:pStyle w:val="Heading3"/>
      </w:pPr>
      <w:r>
        <w:lastRenderedPageBreak/>
        <w:t>T—DCS</w:t>
      </w:r>
    </w:p>
    <w:p w14:paraId="4AF0A147" w14:textId="77777777" w:rsidR="00CE5195" w:rsidRDefault="00CE5195" w:rsidP="00CE5195"/>
    <w:p w14:paraId="0C6805BA" w14:textId="77777777" w:rsidR="00CE5195" w:rsidRDefault="00CE5195" w:rsidP="00CE5195">
      <w:pPr>
        <w:pStyle w:val="Heading4"/>
      </w:pPr>
      <w:r>
        <w:t>Arms transfers to Ukraine are DCS</w:t>
      </w:r>
    </w:p>
    <w:p w14:paraId="0DB05763" w14:textId="77777777" w:rsidR="00CE5195" w:rsidRPr="00DC7AD6" w:rsidRDefault="00CE5195" w:rsidP="00CE5195">
      <w:pPr>
        <w:rPr>
          <w:sz w:val="14"/>
          <w:szCs w:val="14"/>
        </w:rPr>
      </w:pPr>
      <w:r w:rsidRPr="00DC7AD6">
        <w:rPr>
          <w:rStyle w:val="Style13ptBold"/>
        </w:rPr>
        <w:t>MARZALIK AND TOLER 2018</w:t>
      </w:r>
      <w:r>
        <w:t xml:space="preserve"> </w:t>
      </w:r>
      <w:r w:rsidRPr="00DC7AD6">
        <w:rPr>
          <w:sz w:val="14"/>
          <w:szCs w:val="14"/>
        </w:rPr>
        <w:t>(Peter J. Marzalik is a project assistant at the Atlantic Council’s Eurasia Center. Aric Toler is the lead digital researcher for Eurasia at the Atlantic Council’s Digital Forensic Research Lab, “Lethal Weapons to Ukraine: A Primer,” Atlantic Council, Jan 2</w:t>
      </w:r>
      <w:r>
        <w:rPr>
          <w:sz w:val="14"/>
          <w:szCs w:val="14"/>
        </w:rPr>
        <w:t>6</w:t>
      </w:r>
      <w:r w:rsidRPr="00DC7AD6">
        <w:rPr>
          <w:sz w:val="14"/>
          <w:szCs w:val="14"/>
        </w:rPr>
        <w:t>, https://www.atlanticcouncil.org/blogs/ukrainealert/lethal-weapons-to-ukraine-a-primer)</w:t>
      </w:r>
    </w:p>
    <w:p w14:paraId="411527E3" w14:textId="77777777" w:rsidR="00CE5195" w:rsidRPr="00A853A4" w:rsidRDefault="00CE5195" w:rsidP="00CE5195">
      <w:pPr>
        <w:rPr>
          <w:sz w:val="12"/>
        </w:rPr>
      </w:pPr>
      <w:r w:rsidRPr="00A853A4">
        <w:rPr>
          <w:sz w:val="12"/>
        </w:rPr>
        <w:t xml:space="preserve">During the Obama administration, </w:t>
      </w:r>
      <w:r w:rsidRPr="00A853A4">
        <w:rPr>
          <w:u w:val="single"/>
        </w:rPr>
        <w:t>direct commercial sales</w:t>
      </w:r>
      <w:r w:rsidRPr="00A853A4">
        <w:rPr>
          <w:sz w:val="12"/>
        </w:rPr>
        <w:t xml:space="preserve"> of small shipments </w:t>
      </w:r>
      <w:r w:rsidRPr="00A853A4">
        <w:rPr>
          <w:u w:val="single"/>
        </w:rPr>
        <w:t>of lethal arms to Ukraine were reviewed, approved, and licensed on a case-by-case basis by the Department of State</w:t>
      </w:r>
      <w:r w:rsidRPr="00A853A4">
        <w:rPr>
          <w:sz w:val="12"/>
        </w:rPr>
        <w:t xml:space="preserve"> in consultation with the Department of Defense. The US government authorized nearly $27 million of commercial defense articles and services to Ukraine in 2016 and about $68 million in 2015, portions of which are classified as lethal weaponry.</w:t>
      </w:r>
    </w:p>
    <w:p w14:paraId="63A80EC6" w14:textId="77777777" w:rsidR="00CE5195" w:rsidRPr="00A853A4" w:rsidRDefault="00CE5195" w:rsidP="00CE5195">
      <w:pPr>
        <w:rPr>
          <w:sz w:val="10"/>
        </w:rPr>
      </w:pPr>
      <w:r w:rsidRPr="00A853A4">
        <w:rPr>
          <w:u w:val="single"/>
        </w:rPr>
        <w:t>It is through this process that US-made lethal weapons arrived near Ukraine’s frontlines</w:t>
      </w:r>
      <w:r w:rsidRPr="00A853A4">
        <w:rPr>
          <w:sz w:val="10"/>
        </w:rPr>
        <w:t>. According to a recent Digital Forensic Research Lab investigation, the Texas-based company AirTronic shipped 100 PSRL-1 (Precision Shoulder-Fired Rocket Launcher) systems to the Ukrainian state-run Spetstechnoexport in April 2017. Some of these rocket-propelled grenade launchers appeared during a training session of the Azov Battalion, a regiment of fighters that has been integrated into the National Guard, based near Mariupol in the summer of 2017. These weapons were reportedly used only in training exercises and likely returned to arms depots.</w:t>
      </w:r>
    </w:p>
    <w:p w14:paraId="414B9D91" w14:textId="77777777" w:rsidR="00CE5195" w:rsidRDefault="00CE5195" w:rsidP="00CE5195"/>
    <w:p w14:paraId="0CE8A323" w14:textId="77777777" w:rsidR="00CE5195" w:rsidRDefault="00CE5195" w:rsidP="00CE5195"/>
    <w:p w14:paraId="53C738ED" w14:textId="77777777" w:rsidR="00CE5195" w:rsidRDefault="00CE5195" w:rsidP="00CE5195">
      <w:pPr>
        <w:pStyle w:val="Heading3"/>
      </w:pPr>
      <w:r>
        <w:lastRenderedPageBreak/>
        <w:t>T—FMS/DCS</w:t>
      </w:r>
    </w:p>
    <w:p w14:paraId="1CDFB351" w14:textId="77777777" w:rsidR="00CE5195" w:rsidRDefault="00CE5195" w:rsidP="00CE5195"/>
    <w:p w14:paraId="4CEEEE63" w14:textId="77777777" w:rsidR="00CE5195" w:rsidRDefault="00CE5195" w:rsidP="00CE5195">
      <w:pPr>
        <w:pStyle w:val="Heading4"/>
      </w:pPr>
      <w:r>
        <w:t>New Ukrainian laws have changed the procurement process—it will be sales, not aid</w:t>
      </w:r>
    </w:p>
    <w:p w14:paraId="053C1C24" w14:textId="77777777" w:rsidR="00CE5195" w:rsidRDefault="00CE5195" w:rsidP="00CE5195">
      <w:r w:rsidRPr="00201EA8">
        <w:rPr>
          <w:rStyle w:val="Style13ptBold"/>
        </w:rPr>
        <w:t>PONOMARENKO 2019</w:t>
      </w:r>
      <w:r>
        <w:t xml:space="preserve"> </w:t>
      </w:r>
      <w:r w:rsidRPr="00201EA8">
        <w:rPr>
          <w:sz w:val="14"/>
          <w:szCs w:val="14"/>
        </w:rPr>
        <w:t>(Illia, New opportunities for Ukrainian military as arms import rules liberalized, Kyiv Post, Feb 7, https://www.kyivpost.com/ukraine-politics/new-opportunities-for-ukrainian-military-as-arms-import-rules-liberalized.html)</w:t>
      </w:r>
    </w:p>
    <w:p w14:paraId="6E105230" w14:textId="77777777" w:rsidR="00CE5195" w:rsidRPr="005A6DA6" w:rsidRDefault="00CE5195" w:rsidP="00CE5195">
      <w:pPr>
        <w:rPr>
          <w:sz w:val="10"/>
        </w:rPr>
      </w:pPr>
      <w:r w:rsidRPr="005A6DA6">
        <w:rPr>
          <w:sz w:val="10"/>
        </w:rPr>
        <w:t xml:space="preserve">Some lawmakers say that the </w:t>
      </w:r>
      <w:r w:rsidRPr="005A6DA6">
        <w:rPr>
          <w:u w:val="single"/>
        </w:rPr>
        <w:t>new legislation will optimize and accelerate the purchase of advanced military hardware</w:t>
      </w:r>
      <w:r w:rsidRPr="005A6DA6">
        <w:rPr>
          <w:sz w:val="10"/>
        </w:rPr>
        <w:t xml:space="preserve"> from foreign partners, giving the Ukrainian armed forces a much-needed boost amid ongoing war and stumbling defense reforms. Many say that removing UkrOboronProm from the equation as a broker will also save money. </w:t>
      </w:r>
    </w:p>
    <w:p w14:paraId="032DF5B9" w14:textId="77777777" w:rsidR="00CE5195" w:rsidRPr="005A6DA6" w:rsidRDefault="00CE5195" w:rsidP="00CE5195">
      <w:pPr>
        <w:rPr>
          <w:sz w:val="10"/>
          <w:szCs w:val="10"/>
        </w:rPr>
      </w:pPr>
      <w:r w:rsidRPr="005A6DA6">
        <w:rPr>
          <w:sz w:val="10"/>
          <w:szCs w:val="10"/>
        </w:rPr>
        <w:t xml:space="preserve">But it took Ukraine’s lawmakers years to finally approve this simple liberalization of the arms procurement process, natural and usual for Western militaries. In many ways, the new law has only seen the light of day thanks to pressure from the United States, who has reportedly been keen to strengthen ties. </w:t>
      </w:r>
    </w:p>
    <w:p w14:paraId="15387E78" w14:textId="77777777" w:rsidR="00CE5195" w:rsidRDefault="00CE5195" w:rsidP="00CE5195">
      <w:r w:rsidRPr="005A6DA6">
        <w:rPr>
          <w:sz w:val="6"/>
          <w:szCs w:val="6"/>
        </w:rPr>
        <w:t xml:space="preserve">Potential concerns </w:t>
      </w:r>
    </w:p>
    <w:p w14:paraId="33588748" w14:textId="77777777" w:rsidR="00CE5195" w:rsidRPr="005A6DA6" w:rsidRDefault="00CE5195" w:rsidP="00CE5195">
      <w:pPr>
        <w:rPr>
          <w:sz w:val="6"/>
          <w:szCs w:val="6"/>
        </w:rPr>
      </w:pPr>
      <w:r w:rsidRPr="005A6DA6">
        <w:rPr>
          <w:sz w:val="6"/>
          <w:szCs w:val="6"/>
        </w:rPr>
        <w:t xml:space="preserve">The new law also allows the military to procure from abroad with classified contracts, but only if the items in the deal cannot be procured in Ukraine. </w:t>
      </w:r>
    </w:p>
    <w:p w14:paraId="664A9CC9" w14:textId="77777777" w:rsidR="00CE5195" w:rsidRPr="005A6DA6" w:rsidRDefault="00CE5195" w:rsidP="00CE5195">
      <w:pPr>
        <w:rPr>
          <w:sz w:val="6"/>
          <w:szCs w:val="6"/>
        </w:rPr>
      </w:pPr>
      <w:r w:rsidRPr="005A6DA6">
        <w:rPr>
          <w:sz w:val="6"/>
          <w:szCs w:val="6"/>
        </w:rPr>
        <w:t>In such cases, the Ministry of Defense or the Armed Forces can even strike deals with a single seller, without going through a competitive tender — but only “based on substantiated and document-confirmed results of marketing studies of defense equipment and services market.”</w:t>
      </w:r>
    </w:p>
    <w:p w14:paraId="576DBDBC" w14:textId="77777777" w:rsidR="00CE5195" w:rsidRPr="005A6DA6" w:rsidRDefault="00CE5195" w:rsidP="00CE5195">
      <w:pPr>
        <w:rPr>
          <w:sz w:val="6"/>
          <w:szCs w:val="6"/>
        </w:rPr>
      </w:pPr>
      <w:r w:rsidRPr="005A6DA6">
        <w:rPr>
          <w:sz w:val="6"/>
          <w:szCs w:val="6"/>
        </w:rPr>
        <w:t xml:space="preserve">Even so, the prospect of private, shady deals has raised some concerns, with many worrying about how the nation’s defense budget will be spent. </w:t>
      </w:r>
    </w:p>
    <w:p w14:paraId="2814B2A9" w14:textId="77777777" w:rsidR="00CE5195" w:rsidRPr="005A6DA6" w:rsidRDefault="00CE5195" w:rsidP="00CE5195">
      <w:pPr>
        <w:rPr>
          <w:sz w:val="6"/>
          <w:szCs w:val="6"/>
        </w:rPr>
      </w:pPr>
      <w:r w:rsidRPr="005A6DA6">
        <w:rPr>
          <w:sz w:val="6"/>
          <w:szCs w:val="6"/>
        </w:rPr>
        <w:t xml:space="preserve">If a foreign sale exceeds 5 million euros in total value, the legislation can also now demand extra offset obligations and conditions on a foreign entity exporting its military-purpose goods to Ukraine. Such conditions are ambiguous, however, with the law allowing different offset obligations to be imposed.  </w:t>
      </w:r>
    </w:p>
    <w:p w14:paraId="3D16BD4F" w14:textId="77777777" w:rsidR="00CE5195" w:rsidRPr="005A6DA6" w:rsidRDefault="00CE5195" w:rsidP="00CE5195">
      <w:pPr>
        <w:rPr>
          <w:sz w:val="6"/>
          <w:szCs w:val="6"/>
        </w:rPr>
      </w:pPr>
      <w:r w:rsidRPr="005A6DA6">
        <w:rPr>
          <w:sz w:val="6"/>
          <w:szCs w:val="6"/>
        </w:rPr>
        <w:t xml:space="preserve">The law was filed to the Verkhovna Rada back in January 2018, but its roots can be traced for years prior to that. </w:t>
      </w:r>
    </w:p>
    <w:p w14:paraId="2C695738" w14:textId="77777777" w:rsidR="00CE5195" w:rsidRDefault="00CE5195" w:rsidP="00CE5195">
      <w:r w:rsidRPr="005A6DA6">
        <w:rPr>
          <w:sz w:val="6"/>
          <w:szCs w:val="6"/>
        </w:rPr>
        <w:t>As far back as 2016, the RAND Corporation – an influential, U.S.-based global policy think-tank – acknowledged in its comprehensive report, “Security Sector Reform in Ukraine”, that among numerous problems impeding far greater Western arms exports to Kyiv was UkrOboronProm’s “sole ability to import defense items for the use by the Ukrainian military.”</w:t>
      </w:r>
    </w:p>
    <w:p w14:paraId="6043B8D0" w14:textId="77777777" w:rsidR="00CE5195" w:rsidRPr="005A6DA6" w:rsidRDefault="00CE5195" w:rsidP="00CE5195">
      <w:pPr>
        <w:rPr>
          <w:sz w:val="8"/>
        </w:rPr>
      </w:pPr>
      <w:r w:rsidRPr="005A6DA6">
        <w:rPr>
          <w:b/>
          <w:bCs/>
          <w:u w:val="single"/>
        </w:rPr>
        <w:t>Until this week</w:t>
      </w:r>
      <w:r w:rsidRPr="005A6DA6">
        <w:rPr>
          <w:u w:val="single"/>
        </w:rPr>
        <w:t>, there was a strong feeling in the U.S. that UkrObornProm was not an ideal to stakeholder to deal with</w:t>
      </w:r>
      <w:r w:rsidRPr="005A6DA6">
        <w:rPr>
          <w:sz w:val="8"/>
        </w:rPr>
        <w:t xml:space="preserve">, with Washington usually preferring to strike deals on a government to government basis.  </w:t>
      </w:r>
    </w:p>
    <w:p w14:paraId="2115E99E" w14:textId="77777777" w:rsidR="00CE5195" w:rsidRPr="005A6DA6" w:rsidRDefault="00CE5195" w:rsidP="00CE5195">
      <w:pPr>
        <w:rPr>
          <w:sz w:val="10"/>
        </w:rPr>
      </w:pPr>
      <w:r w:rsidRPr="005A6DA6">
        <w:rPr>
          <w:sz w:val="10"/>
        </w:rPr>
        <w:t>“In (the) case of the United States…</w:t>
      </w:r>
      <w:r w:rsidRPr="005A6DA6">
        <w:rPr>
          <w:u w:val="single"/>
        </w:rPr>
        <w:t>foreign military sales can only be concluded with a procurement authority under the (Ministry of Defense)</w:t>
      </w:r>
      <w:r w:rsidRPr="005A6DA6">
        <w:rPr>
          <w:sz w:val="10"/>
        </w:rPr>
        <w:t xml:space="preserve"> of the receiving country, not a state-owned enterprise,” the RAND report also noted.</w:t>
      </w:r>
    </w:p>
    <w:p w14:paraId="60B01502" w14:textId="77777777" w:rsidR="00CE5195" w:rsidRPr="005A6DA6" w:rsidRDefault="00CE5195" w:rsidP="00CE5195">
      <w:pPr>
        <w:rPr>
          <w:sz w:val="8"/>
        </w:rPr>
      </w:pPr>
      <w:r w:rsidRPr="005A6DA6">
        <w:rPr>
          <w:sz w:val="8"/>
        </w:rPr>
        <w:t xml:space="preserve">“While </w:t>
      </w:r>
      <w:r w:rsidRPr="005A6DA6">
        <w:rPr>
          <w:u w:val="single"/>
        </w:rPr>
        <w:t>direct commercial sales of military items from U.S. defense companies are possible, U.S. firms in the short term would likely only consider selling weapons or military equipment to Ukraine through foreign military sales</w:t>
      </w:r>
      <w:r w:rsidRPr="005A6DA6">
        <w:rPr>
          <w:sz w:val="8"/>
        </w:rPr>
        <w:t xml:space="preserve"> given the significant political and economic risks, as well as concerns about fulfilling strict U.S. regulations about the transfer of high-tech equipment abroad. Hence, under current circumstances, most transfers of U.S. equipment and weapons are limited to assistance, rather than sales.”</w:t>
      </w:r>
    </w:p>
    <w:p w14:paraId="5E22D9EC" w14:textId="77777777" w:rsidR="00CE5195" w:rsidRDefault="00CE5195" w:rsidP="00CE5195"/>
    <w:p w14:paraId="7A0F17A9" w14:textId="77777777" w:rsidR="00CE5195" w:rsidRDefault="00CE5195" w:rsidP="00CE5195"/>
    <w:p w14:paraId="300BA1EF" w14:textId="77777777" w:rsidR="00CE5195" w:rsidRDefault="00CE5195" w:rsidP="00CE5195">
      <w:pPr>
        <w:pStyle w:val="Heading3"/>
      </w:pPr>
      <w:r>
        <w:lastRenderedPageBreak/>
        <w:t>A2: Ukrainian Democracy</w:t>
      </w:r>
    </w:p>
    <w:p w14:paraId="49502B42" w14:textId="77777777" w:rsidR="00CE5195" w:rsidRDefault="00CE5195" w:rsidP="00CE5195"/>
    <w:p w14:paraId="23987039" w14:textId="77777777" w:rsidR="00CE5195" w:rsidRDefault="00CE5195" w:rsidP="00CE5195">
      <w:pPr>
        <w:pStyle w:val="Heading4"/>
      </w:pPr>
      <w:r>
        <w:t>Ukraine is not democratic—arms sales help support a violent ultra-nationalist government</w:t>
      </w:r>
    </w:p>
    <w:p w14:paraId="2A160E1B" w14:textId="77777777" w:rsidR="00CE5195" w:rsidRDefault="00CE5195" w:rsidP="00CE5195">
      <w:r w:rsidRPr="009D5715">
        <w:rPr>
          <w:rStyle w:val="Style13ptBold"/>
        </w:rPr>
        <w:t xml:space="preserve">CARPENTER 2018 </w:t>
      </w:r>
      <w:r w:rsidRPr="008D7C3E">
        <w:rPr>
          <w:sz w:val="14"/>
          <w:szCs w:val="14"/>
        </w:rPr>
        <w:t>(Ted Galen Carpenter, a senior fellow in defense and foreign policy studies at the Cato Institute and a contributing editor at TAC, is the author of 10 books, the contributing editor of 10 books, and the author of more than 700 articles on international affairs, “Washington Quietly Increases Lethal Weapons to Ukraine,” American Conservative, September 10, https://www.cato.org/publications/commentary/washington-quietly-increases-lethal-weapons-ukraine)</w:t>
      </w:r>
    </w:p>
    <w:p w14:paraId="2B27DBA8" w14:textId="77777777" w:rsidR="00CE5195" w:rsidRPr="00F67A63" w:rsidRDefault="00CE5195" w:rsidP="00CE5195">
      <w:pPr>
        <w:rPr>
          <w:sz w:val="12"/>
        </w:rPr>
      </w:pPr>
      <w:r w:rsidRPr="00F67A63">
        <w:rPr>
          <w:sz w:val="12"/>
        </w:rPr>
        <w:t xml:space="preserve">It is unfair to portray Ukraine’s current administration led by President Petro Poroshenko as a neo-fascist regime. Post-revolution elections appear to have been reasonably free and fair, and there are major factions that are committed to genuine democratic values. But </w:t>
      </w:r>
      <w:r w:rsidRPr="00F67A63">
        <w:rPr>
          <w:u w:val="single"/>
        </w:rPr>
        <w:t>Ukraine</w:t>
      </w:r>
      <w:r w:rsidRPr="00F67A63">
        <w:rPr>
          <w:sz w:val="12"/>
        </w:rPr>
        <w:t xml:space="preserve"> also </w:t>
      </w:r>
      <w:r w:rsidRPr="00F67A63">
        <w:rPr>
          <w:u w:val="single"/>
        </w:rPr>
        <w:t>is hardly a model of</w:t>
      </w:r>
      <w:r w:rsidRPr="00F67A63">
        <w:rPr>
          <w:sz w:val="12"/>
        </w:rPr>
        <w:t xml:space="preserve"> Western-style </w:t>
      </w:r>
      <w:r w:rsidRPr="00F67A63">
        <w:rPr>
          <w:u w:val="single"/>
        </w:rPr>
        <w:t>democracy. Not only is it afflicted with extensive graft and corruption, but</w:t>
      </w:r>
      <w:r w:rsidRPr="00F67A63">
        <w:rPr>
          <w:sz w:val="12"/>
        </w:rPr>
        <w:t xml:space="preserve"> some </w:t>
      </w:r>
      <w:r w:rsidRPr="00F67A63">
        <w:rPr>
          <w:u w:val="single"/>
        </w:rPr>
        <w:t>extreme nationalist and even neo-Nazi groups play a significant role in the “new” Ukraine. The notoriously fascist Azov Battalion</w:t>
      </w:r>
      <w:r w:rsidRPr="00F67A63">
        <w:rPr>
          <w:sz w:val="12"/>
        </w:rPr>
        <w:t xml:space="preserve">, for example, </w:t>
      </w:r>
      <w:r w:rsidRPr="00F67A63">
        <w:rPr>
          <w:u w:val="single"/>
        </w:rPr>
        <w:t>continues to occupy a prominent position in Kiev’s efforts to defeat separatists</w:t>
      </w:r>
      <w:r w:rsidRPr="00F67A63">
        <w:rPr>
          <w:sz w:val="12"/>
        </w:rPr>
        <w:t xml:space="preserve"> in Ukraine’s eastern Donbass region. Alexander Zakharchenko, </w:t>
      </w:r>
      <w:r w:rsidRPr="00F67A63">
        <w:rPr>
          <w:u w:val="single"/>
        </w:rPr>
        <w:t>prime minister of the</w:t>
      </w:r>
      <w:r w:rsidRPr="00F67A63">
        <w:rPr>
          <w:sz w:val="12"/>
        </w:rPr>
        <w:t xml:space="preserve"> self-declared </w:t>
      </w:r>
      <w:r w:rsidRPr="00F67A63">
        <w:rPr>
          <w:u w:val="single"/>
        </w:rPr>
        <w:t>Donetsk People’s Republic</w:t>
      </w:r>
      <w:r w:rsidRPr="00F67A63">
        <w:rPr>
          <w:sz w:val="12"/>
        </w:rPr>
        <w:t xml:space="preserve"> in the pro-Russia rebel-occupied city of Donetsk, </w:t>
      </w:r>
      <w:r w:rsidRPr="00F67A63">
        <w:rPr>
          <w:u w:val="single"/>
        </w:rPr>
        <w:t>was assassinated</w:t>
      </w:r>
      <w:r w:rsidRPr="00F67A63">
        <w:rPr>
          <w:sz w:val="12"/>
        </w:rPr>
        <w:t xml:space="preserve"> on September 1 and officials there and in Russia are blaming Kiev. The Ukrainian government has denied involvement.</w:t>
      </w:r>
    </w:p>
    <w:p w14:paraId="33227833" w14:textId="77777777" w:rsidR="00CE5195" w:rsidRPr="00F67A63" w:rsidRDefault="00CE5195" w:rsidP="00CE5195">
      <w:pPr>
        <w:rPr>
          <w:sz w:val="12"/>
        </w:rPr>
      </w:pPr>
      <w:r w:rsidRPr="00F67A63">
        <w:rPr>
          <w:sz w:val="12"/>
        </w:rPr>
        <w:t xml:space="preserve">Other </w:t>
      </w:r>
      <w:r w:rsidRPr="00F67A63">
        <w:rPr>
          <w:u w:val="single"/>
        </w:rPr>
        <w:t>ultranationalist factions act as domestic militias that attempt to intimidate</w:t>
      </w:r>
      <w:r w:rsidRPr="00F67A63">
        <w:rPr>
          <w:sz w:val="12"/>
        </w:rPr>
        <w:t xml:space="preserve"> more </w:t>
      </w:r>
      <w:r w:rsidRPr="00F67A63">
        <w:rPr>
          <w:u w:val="single"/>
        </w:rPr>
        <w:t>moderate Ukrainians</w:t>
      </w:r>
      <w:r w:rsidRPr="00F67A63">
        <w:rPr>
          <w:sz w:val="12"/>
        </w:rPr>
        <w:t xml:space="preserve">. Even </w:t>
      </w:r>
      <w:r w:rsidRPr="00F67A63">
        <w:rPr>
          <w:u w:val="single"/>
        </w:rPr>
        <w:t>the</w:t>
      </w:r>
      <w:r w:rsidRPr="00F67A63">
        <w:rPr>
          <w:sz w:val="12"/>
        </w:rPr>
        <w:t xml:space="preserve"> Poroshenko </w:t>
      </w:r>
      <w:r w:rsidRPr="00F67A63">
        <w:rPr>
          <w:u w:val="single"/>
        </w:rPr>
        <w:t>government itself has adopted</w:t>
      </w:r>
      <w:r w:rsidRPr="00F67A63">
        <w:rPr>
          <w:sz w:val="12"/>
        </w:rPr>
        <w:t xml:space="preserve"> troubling </w:t>
      </w:r>
      <w:r w:rsidRPr="00F67A63">
        <w:rPr>
          <w:u w:val="single"/>
        </w:rPr>
        <w:t>censorship</w:t>
      </w:r>
      <w:r w:rsidRPr="00F67A63">
        <w:rPr>
          <w:sz w:val="12"/>
        </w:rPr>
        <w:t xml:space="preserve"> measures </w:t>
      </w:r>
      <w:r w:rsidRPr="00F67A63">
        <w:rPr>
          <w:u w:val="single"/>
        </w:rPr>
        <w:t>and</w:t>
      </w:r>
      <w:r w:rsidRPr="00F67A63">
        <w:rPr>
          <w:sz w:val="12"/>
        </w:rPr>
        <w:t xml:space="preserve"> other </w:t>
      </w:r>
      <w:r w:rsidRPr="00F67A63">
        <w:rPr>
          <w:u w:val="single"/>
        </w:rPr>
        <w:t>autocratic policies</w:t>
      </w:r>
      <w:r w:rsidRPr="00F67A63">
        <w:rPr>
          <w:sz w:val="12"/>
        </w:rPr>
        <w:t>. Officials in both the Obama and Trump administration have taken a much too casual attitude toward U.S. cooperation with extremist elements and a deeply flawed Ukrainian government.</w:t>
      </w:r>
    </w:p>
    <w:p w14:paraId="4C6A10E5" w14:textId="77777777" w:rsidR="00CE5195" w:rsidRDefault="00CE5195" w:rsidP="00CE5195"/>
    <w:p w14:paraId="1C170F43" w14:textId="77777777" w:rsidR="00CE5195" w:rsidRDefault="00CE5195" w:rsidP="00CE5195"/>
    <w:p w14:paraId="3BB150A9" w14:textId="77777777" w:rsidR="00CE5195" w:rsidRDefault="00CE5195" w:rsidP="00CE5195"/>
    <w:p w14:paraId="1C703CA3" w14:textId="77777777" w:rsidR="00CE5195" w:rsidRDefault="00CE5195" w:rsidP="00CE5195"/>
    <w:p w14:paraId="18D2F982" w14:textId="77777777" w:rsidR="00CE5195" w:rsidRDefault="00CE5195" w:rsidP="00CE5195">
      <w:pPr>
        <w:pStyle w:val="Heading3"/>
      </w:pPr>
      <w:r>
        <w:lastRenderedPageBreak/>
        <w:t>A2: Russia Will Back Down</w:t>
      </w:r>
    </w:p>
    <w:p w14:paraId="70BA9DDB" w14:textId="77777777" w:rsidR="00CE5195" w:rsidRDefault="00CE5195" w:rsidP="00CE5195"/>
    <w:p w14:paraId="4246CC26" w14:textId="77777777" w:rsidR="00CE5195" w:rsidRDefault="00CE5195" w:rsidP="00CE5195">
      <w:pPr>
        <w:pStyle w:val="Heading4"/>
      </w:pPr>
      <w:r>
        <w:t>Arms sales won’t cause Russia to back down—they only strengthen resolve to confront NATO</w:t>
      </w:r>
    </w:p>
    <w:p w14:paraId="3112B5BB" w14:textId="77777777" w:rsidR="00CE5195" w:rsidRPr="00E57AA7" w:rsidRDefault="00CE5195" w:rsidP="00CE5195">
      <w:pPr>
        <w:rPr>
          <w:sz w:val="14"/>
          <w:szCs w:val="14"/>
        </w:rPr>
      </w:pPr>
      <w:r w:rsidRPr="00FA5AA2">
        <w:rPr>
          <w:rStyle w:val="Style13ptBold"/>
        </w:rPr>
        <w:t>MARTEN 2015</w:t>
      </w:r>
      <w:r>
        <w:t xml:space="preserve"> </w:t>
      </w:r>
      <w:r w:rsidRPr="00E57AA7">
        <w:rPr>
          <w:sz w:val="14"/>
          <w:szCs w:val="14"/>
        </w:rPr>
        <w:t>(Kimberly Marten is a political science professor at Barnard College, Columbia University, and a member of the Council on Foreign Relations, “Arming Ukraine endangers U.S.” USA Today, FEB 05, 2015)</w:t>
      </w:r>
    </w:p>
    <w:p w14:paraId="35D29E4D" w14:textId="77777777" w:rsidR="00CE5195" w:rsidRPr="00E57AA7" w:rsidRDefault="00CE5195" w:rsidP="00CE5195">
      <w:pPr>
        <w:rPr>
          <w:sz w:val="10"/>
        </w:rPr>
      </w:pPr>
      <w:r w:rsidRPr="00E57AA7">
        <w:rPr>
          <w:u w:val="single"/>
        </w:rPr>
        <w:t>The plan to send weapons to Ukraine assumes that if Putin faces a strengthened foe, he will be forced to negotiate. But if suffocating sanctions have not accomplished that</w:t>
      </w:r>
      <w:r w:rsidRPr="00E57AA7">
        <w:rPr>
          <w:sz w:val="10"/>
        </w:rPr>
        <w:t xml:space="preserve">, why assume weapons will? </w:t>
      </w:r>
      <w:r w:rsidRPr="00E57AA7">
        <w:rPr>
          <w:u w:val="single"/>
        </w:rPr>
        <w:t>The Russian president is highly unlikely to back down. Compromise is not in his personality</w:t>
      </w:r>
      <w:r w:rsidRPr="00E57AA7">
        <w:rPr>
          <w:sz w:val="10"/>
        </w:rPr>
        <w:t>.</w:t>
      </w:r>
    </w:p>
    <w:p w14:paraId="6C0FC1DE" w14:textId="77777777" w:rsidR="00CE5195" w:rsidRPr="00E57AA7" w:rsidRDefault="00CE5195" w:rsidP="00CE5195">
      <w:pPr>
        <w:rPr>
          <w:sz w:val="8"/>
        </w:rPr>
      </w:pPr>
      <w:r w:rsidRPr="00E57AA7">
        <w:rPr>
          <w:sz w:val="8"/>
        </w:rPr>
        <w:t xml:space="preserve">Instead, </w:t>
      </w:r>
      <w:r w:rsidRPr="00E57AA7">
        <w:rPr>
          <w:u w:val="single"/>
        </w:rPr>
        <w:t>he has built his reputation on standing up to Western pressure</w:t>
      </w:r>
      <w:r w:rsidRPr="00E57AA7">
        <w:rPr>
          <w:sz w:val="8"/>
        </w:rPr>
        <w:t xml:space="preserve"> while stoking an increasingly ugly form of anti-Western nationalism. </w:t>
      </w:r>
      <w:r w:rsidRPr="00E57AA7">
        <w:rPr>
          <w:u w:val="single"/>
        </w:rPr>
        <w:t>Putin controls the Russian media, and his KGB connections allow him to credibly threaten any opponent with public humiliation or arrest. He is in no danger of being deposed</w:t>
      </w:r>
      <w:r w:rsidRPr="00E57AA7">
        <w:rPr>
          <w:sz w:val="8"/>
        </w:rPr>
        <w:t>.</w:t>
      </w:r>
    </w:p>
    <w:p w14:paraId="338D4FF2" w14:textId="77777777" w:rsidR="00CE5195" w:rsidRPr="00E57AA7" w:rsidRDefault="00CE5195" w:rsidP="00CE5195">
      <w:pPr>
        <w:rPr>
          <w:sz w:val="12"/>
        </w:rPr>
      </w:pPr>
      <w:r w:rsidRPr="00E57AA7">
        <w:rPr>
          <w:sz w:val="12"/>
        </w:rPr>
        <w:t xml:space="preserve">Indeed, in the past several weeks, </w:t>
      </w:r>
      <w:r w:rsidRPr="00E57AA7">
        <w:rPr>
          <w:u w:val="single"/>
        </w:rPr>
        <w:t>Putin has made the case</w:t>
      </w:r>
      <w:r w:rsidRPr="00E57AA7">
        <w:rPr>
          <w:sz w:val="12"/>
        </w:rPr>
        <w:t xml:space="preserve"> to the public -- in direct statements, in a revamped military doctrine and in photo-shopped images shown on state-controlled television -- </w:t>
      </w:r>
      <w:r w:rsidRPr="00E57AA7">
        <w:rPr>
          <w:u w:val="single"/>
        </w:rPr>
        <w:t>that the conflict in Ukraine is</w:t>
      </w:r>
      <w:r w:rsidRPr="00E57AA7">
        <w:rPr>
          <w:sz w:val="12"/>
        </w:rPr>
        <w:t xml:space="preserve"> not a civil war. Instead, Putin claims, it is </w:t>
      </w:r>
      <w:r w:rsidRPr="00E57AA7">
        <w:rPr>
          <w:u w:val="single"/>
        </w:rPr>
        <w:t>a NATO attempt to threaten Russian</w:t>
      </w:r>
      <w:r w:rsidRPr="00E57AA7">
        <w:rPr>
          <w:sz w:val="12"/>
        </w:rPr>
        <w:t xml:space="preserve"> sovereignty and </w:t>
      </w:r>
      <w:r w:rsidRPr="00E57AA7">
        <w:rPr>
          <w:u w:val="single"/>
        </w:rPr>
        <w:t>security</w:t>
      </w:r>
      <w:r w:rsidRPr="00E57AA7">
        <w:rPr>
          <w:sz w:val="12"/>
        </w:rPr>
        <w:t>.</w:t>
      </w:r>
    </w:p>
    <w:p w14:paraId="4F40B8C7" w14:textId="77777777" w:rsidR="00CE5195" w:rsidRPr="00E57AA7" w:rsidRDefault="00CE5195" w:rsidP="00CE5195">
      <w:pPr>
        <w:rPr>
          <w:sz w:val="12"/>
        </w:rPr>
      </w:pPr>
      <w:r w:rsidRPr="00E57AA7">
        <w:rPr>
          <w:u w:val="single"/>
        </w:rPr>
        <w:t>Sending</w:t>
      </w:r>
      <w:r w:rsidRPr="00E57AA7">
        <w:rPr>
          <w:sz w:val="12"/>
        </w:rPr>
        <w:t xml:space="preserve"> U.S. and NATO </w:t>
      </w:r>
      <w:r w:rsidRPr="00E57AA7">
        <w:rPr>
          <w:u w:val="single"/>
        </w:rPr>
        <w:t>weapons to Ukraine would only seem to</w:t>
      </w:r>
      <w:r w:rsidRPr="00E57AA7">
        <w:rPr>
          <w:sz w:val="12"/>
        </w:rPr>
        <w:t xml:space="preserve"> </w:t>
      </w:r>
      <w:r w:rsidRPr="00E57AA7">
        <w:rPr>
          <w:u w:val="single"/>
        </w:rPr>
        <w:t>confirm these</w:t>
      </w:r>
      <w:r w:rsidRPr="00E57AA7">
        <w:rPr>
          <w:sz w:val="12"/>
        </w:rPr>
        <w:t xml:space="preserve"> false </w:t>
      </w:r>
      <w:r w:rsidRPr="00E57AA7">
        <w:rPr>
          <w:u w:val="single"/>
        </w:rPr>
        <w:t>claims. Rather than prompting him to negotiate, this would give him an excuse to declare that Russian forces must go into Ukraine to defend Russia from American attack</w:t>
      </w:r>
      <w:r w:rsidRPr="00E57AA7">
        <w:rPr>
          <w:sz w:val="12"/>
        </w:rPr>
        <w:t>.</w:t>
      </w:r>
    </w:p>
    <w:p w14:paraId="00FD772C" w14:textId="77777777" w:rsidR="00CE5195" w:rsidRPr="00E57AA7" w:rsidRDefault="00CE5195" w:rsidP="00CE5195">
      <w:pPr>
        <w:rPr>
          <w:sz w:val="12"/>
        </w:rPr>
      </w:pPr>
      <w:r w:rsidRPr="00E57AA7">
        <w:rPr>
          <w:sz w:val="12"/>
        </w:rPr>
        <w:t xml:space="preserve">What would Washington do then? </w:t>
      </w:r>
      <w:r w:rsidRPr="00E57AA7">
        <w:rPr>
          <w:u w:val="single"/>
        </w:rPr>
        <w:t>It is not in America's interests to risk direct confrontation with nuclear-armed Russia</w:t>
      </w:r>
      <w:r w:rsidRPr="00E57AA7">
        <w:rPr>
          <w:sz w:val="12"/>
        </w:rPr>
        <w:t>, in non-NATO territory that Russia claims as its sphere of interest.</w:t>
      </w:r>
    </w:p>
    <w:p w14:paraId="16D19466" w14:textId="77777777" w:rsidR="00CE5195" w:rsidRDefault="00CE5195" w:rsidP="00CE5195"/>
    <w:p w14:paraId="0136D67D" w14:textId="77777777" w:rsidR="00CE5195" w:rsidRDefault="00CE5195" w:rsidP="00CE5195"/>
    <w:p w14:paraId="2FCF38B0" w14:textId="77777777" w:rsidR="00CE5195" w:rsidRDefault="00CE5195" w:rsidP="00CE5195">
      <w:pPr>
        <w:pStyle w:val="Heading4"/>
      </w:pPr>
      <w:r>
        <w:t>Increased arms sales only incentivize Russian aggression</w:t>
      </w:r>
    </w:p>
    <w:p w14:paraId="3BBE8DC5" w14:textId="77777777" w:rsidR="00CE5195" w:rsidRDefault="00CE5195" w:rsidP="00CE5195">
      <w:r w:rsidRPr="007441CA">
        <w:rPr>
          <w:rStyle w:val="Style13ptBold"/>
        </w:rPr>
        <w:t>MENON AND RUGER 2017</w:t>
      </w:r>
      <w:r>
        <w:t xml:space="preserve"> (</w:t>
      </w:r>
      <w:r w:rsidRPr="0080688A">
        <w:rPr>
          <w:szCs w:val="16"/>
        </w:rPr>
        <w:t>Rajan Menon is professor of international relations at the City College of New York. William Ruger is vice president for research and policy at the Charles Koch Institute and a veteran of the Afghanistan War</w:t>
      </w:r>
      <w:r>
        <w:rPr>
          <w:szCs w:val="16"/>
        </w:rPr>
        <w:t>, “</w:t>
      </w:r>
      <w:r w:rsidRPr="007441CA">
        <w:rPr>
          <w:szCs w:val="16"/>
        </w:rPr>
        <w:t>The Trouble With Arming Ukraine</w:t>
      </w:r>
      <w:r>
        <w:rPr>
          <w:szCs w:val="16"/>
        </w:rPr>
        <w:t xml:space="preserve">,” Foreign Affairs, Oct 11, </w:t>
      </w:r>
      <w:r w:rsidRPr="007441CA">
        <w:rPr>
          <w:szCs w:val="16"/>
        </w:rPr>
        <w:t>https://www.foreignaffairs.com/articles/ukraine/2017-10-11/trouble-arming-ukraine?utm_campaign=reg_conf_email&amp;utm_medium=newsletters&amp;utm_source=fa_registration</w:t>
      </w:r>
      <w:r>
        <w:rPr>
          <w:szCs w:val="16"/>
        </w:rPr>
        <w:t>)</w:t>
      </w:r>
    </w:p>
    <w:p w14:paraId="18519363" w14:textId="77777777" w:rsidR="00CE5195" w:rsidRPr="00E57AA7" w:rsidRDefault="00CE5195" w:rsidP="00CE5195">
      <w:pPr>
        <w:rPr>
          <w:sz w:val="12"/>
        </w:rPr>
      </w:pPr>
      <w:r w:rsidRPr="00E57AA7">
        <w:rPr>
          <w:u w:val="single"/>
        </w:rPr>
        <w:t>Those who call for sending lethal arms to Ukraine</w:t>
      </w:r>
      <w:r w:rsidRPr="00E57AA7">
        <w:rPr>
          <w:sz w:val="12"/>
        </w:rPr>
        <w:t xml:space="preserve"> (the United States and some of its NATO allies already train Ukrainian troops, and the United States has been providing nonlethal arms to Ukraine to the tune of $300 million in 2016 alone) </w:t>
      </w:r>
      <w:r w:rsidRPr="00E57AA7">
        <w:rPr>
          <w:u w:val="single"/>
        </w:rPr>
        <w:t>claim that American weaponry will strengthen Kiev’s hand and compel</w:t>
      </w:r>
      <w:r w:rsidRPr="00E57AA7">
        <w:rPr>
          <w:sz w:val="12"/>
        </w:rPr>
        <w:t xml:space="preserve"> Russian President Vladimir </w:t>
      </w:r>
      <w:r w:rsidRPr="00E57AA7">
        <w:rPr>
          <w:u w:val="single"/>
        </w:rPr>
        <w:t>Putin to negotiate</w:t>
      </w:r>
      <w:r w:rsidRPr="00E57AA7">
        <w:rPr>
          <w:sz w:val="12"/>
        </w:rPr>
        <w:t xml:space="preserve"> a just political settlement that ends the war in Ukraine’s Donbas region. </w:t>
      </w:r>
    </w:p>
    <w:p w14:paraId="0C90081F" w14:textId="77777777" w:rsidR="00CE5195" w:rsidRPr="00E57AA7" w:rsidRDefault="00CE5195" w:rsidP="00CE5195">
      <w:pPr>
        <w:rPr>
          <w:sz w:val="12"/>
        </w:rPr>
      </w:pPr>
      <w:r w:rsidRPr="00E57AA7">
        <w:rPr>
          <w:u w:val="single"/>
        </w:rPr>
        <w:t>They’re misguided.</w:t>
      </w:r>
      <w:r w:rsidRPr="00E57AA7">
        <w:rPr>
          <w:sz w:val="12"/>
        </w:rPr>
        <w:t xml:space="preserve"> Worse, their proposal could be dangerous, for Ukraine and the United States. </w:t>
      </w:r>
    </w:p>
    <w:p w14:paraId="0C9447DC" w14:textId="77777777" w:rsidR="00CE5195" w:rsidRPr="00E57AA7" w:rsidRDefault="00CE5195" w:rsidP="00CE5195">
      <w:pPr>
        <w:rPr>
          <w:sz w:val="12"/>
        </w:rPr>
      </w:pPr>
      <w:r w:rsidRPr="00E57AA7">
        <w:rPr>
          <w:u w:val="single"/>
        </w:rPr>
        <w:t>Arming Ukraine won’t make Putin cry uncle. Past experience—notably Moscow’s stepped-up intervention to save its Donbas clients in</w:t>
      </w:r>
      <w:r w:rsidRPr="00E57AA7">
        <w:rPr>
          <w:sz w:val="12"/>
        </w:rPr>
        <w:t xml:space="preserve"> the battles for Ilovaisk and Novoazovsk in </w:t>
      </w:r>
      <w:r w:rsidRPr="00E57AA7">
        <w:rPr>
          <w:u w:val="single"/>
        </w:rPr>
        <w:t>2014 and 2015</w:t>
      </w:r>
      <w:r w:rsidRPr="00E57AA7">
        <w:rPr>
          <w:sz w:val="12"/>
        </w:rPr>
        <w:t xml:space="preserve"> and Debaltseve in 2015—</w:t>
      </w:r>
      <w:r w:rsidRPr="00E57AA7">
        <w:rPr>
          <w:u w:val="single"/>
        </w:rPr>
        <w:lastRenderedPageBreak/>
        <w:t>suggests that Putin will continue to reinforce Russia’s proxies, especially if they suffer setbacks at the hands of better-armed Ukrainian troops</w:t>
      </w:r>
      <w:r w:rsidRPr="00E57AA7">
        <w:rPr>
          <w:sz w:val="12"/>
        </w:rPr>
        <w:t>.</w:t>
      </w:r>
    </w:p>
    <w:p w14:paraId="2F95780C" w14:textId="77777777" w:rsidR="00CE5195" w:rsidRDefault="00CE5195" w:rsidP="00CE5195"/>
    <w:p w14:paraId="142B35E2" w14:textId="77777777" w:rsidR="00CE5195" w:rsidRDefault="00CE5195" w:rsidP="00CE5195"/>
    <w:p w14:paraId="58BEEA8E" w14:textId="77777777" w:rsidR="00CE5195" w:rsidRDefault="00CE5195" w:rsidP="00CE5195"/>
    <w:p w14:paraId="2F39200E" w14:textId="77777777" w:rsidR="00CE5195" w:rsidRDefault="00CE5195" w:rsidP="00CE5195"/>
    <w:p w14:paraId="3D8F8417" w14:textId="77777777" w:rsidR="00CE5195" w:rsidRDefault="00CE5195" w:rsidP="00CE5195"/>
    <w:p w14:paraId="45CB3960" w14:textId="77777777" w:rsidR="00CE5195" w:rsidRDefault="00CE5195" w:rsidP="00CE5195"/>
    <w:p w14:paraId="2064FB9B" w14:textId="77777777" w:rsidR="00CE5195" w:rsidRDefault="00CE5195" w:rsidP="00CE5195">
      <w:pPr>
        <w:pStyle w:val="Heading3"/>
      </w:pPr>
      <w:r>
        <w:lastRenderedPageBreak/>
        <w:t>A2: Must Defend Ukraine</w:t>
      </w:r>
    </w:p>
    <w:p w14:paraId="5D153A14" w14:textId="77777777" w:rsidR="00CE5195" w:rsidRDefault="00CE5195" w:rsidP="00CE5195"/>
    <w:p w14:paraId="12620A21" w14:textId="77777777" w:rsidR="00CE5195" w:rsidRDefault="00CE5195" w:rsidP="00CE5195">
      <w:pPr>
        <w:pStyle w:val="Heading4"/>
      </w:pPr>
      <w:r>
        <w:t>US arms sales aren’t key to Ukrainian defense—there’s only a risk of our impact</w:t>
      </w:r>
    </w:p>
    <w:p w14:paraId="562B46F0" w14:textId="77777777" w:rsidR="00CE5195" w:rsidRDefault="00CE5195" w:rsidP="00CE5195">
      <w:r w:rsidRPr="009C4096">
        <w:rPr>
          <w:rStyle w:val="Style13ptBold"/>
        </w:rPr>
        <w:t>CHRZANOWSKI 2018</w:t>
      </w:r>
      <w:r>
        <w:t xml:space="preserve"> </w:t>
      </w:r>
      <w:r w:rsidRPr="00157551">
        <w:rPr>
          <w:sz w:val="14"/>
          <w:szCs w:val="14"/>
        </w:rPr>
        <w:t>(Brendan Chrzanowski, Navy veteran and a student in the NYU Global Affairs graduate program, “Arming Ukraine: Practicalities and Implications,” Real Clear Defense, Sep 5, https://www.realcleardefense.com/articles/2018/09/05/arming_ukraine_practicalities_and_implications_113769.html)</w:t>
      </w:r>
    </w:p>
    <w:p w14:paraId="554D52CE" w14:textId="77777777" w:rsidR="00CE5195" w:rsidRPr="00994199" w:rsidRDefault="00CE5195" w:rsidP="00CE5195">
      <w:pPr>
        <w:rPr>
          <w:sz w:val="10"/>
        </w:rPr>
      </w:pPr>
      <w:r w:rsidRPr="00994199">
        <w:rPr>
          <w:sz w:val="10"/>
        </w:rPr>
        <w:t xml:space="preserve">From a purely practical standpoint, </w:t>
      </w:r>
      <w:r w:rsidRPr="00994199">
        <w:rPr>
          <w:u w:val="single"/>
        </w:rPr>
        <w:t>providing Ukraine with Javelins makes little sense</w:t>
      </w:r>
      <w:r w:rsidRPr="00994199">
        <w:rPr>
          <w:sz w:val="10"/>
        </w:rPr>
        <w:t xml:space="preserve">. While the provision of such weapons would certainly generate substantial repercussions due to the symbolism of the action, </w:t>
      </w:r>
      <w:r w:rsidRPr="00994199">
        <w:rPr>
          <w:u w:val="single"/>
        </w:rPr>
        <w:t>their usefulness on the battlefield would be virtually imperceptible</w:t>
      </w:r>
      <w:r w:rsidRPr="00994199">
        <w:rPr>
          <w:sz w:val="10"/>
        </w:rPr>
        <w:t xml:space="preserve">. In fact, former commander of U.S. Army Europe remarked in 2015 that the Ukrainian Army having Javelin missiles “would not change the situation strategically in a positive way.”[12] </w:t>
      </w:r>
      <w:r w:rsidRPr="00994199">
        <w:rPr>
          <w:u w:val="single"/>
        </w:rPr>
        <w:t>Ukraine has no need for Javelin missiles, as it already produces its own comparable varieties of anti-tank weaponry</w:t>
      </w:r>
      <w:r w:rsidRPr="00994199">
        <w:rPr>
          <w:sz w:val="10"/>
        </w:rPr>
        <w:t xml:space="preserve">.[13] </w:t>
      </w:r>
      <w:r w:rsidRPr="00994199">
        <w:rPr>
          <w:u w:val="single"/>
        </w:rPr>
        <w:t>The Ukrainian Army is well-equipped for situations that require anti-tank capabilities, thus it is redundant to provide them with more. Furthermore, the conflict has largely steered away from tank warfare, further highlighting the superfluity of Javelin sales</w:t>
      </w:r>
      <w:r w:rsidRPr="00994199">
        <w:rPr>
          <w:sz w:val="10"/>
        </w:rPr>
        <w:t xml:space="preserve">.[14] </w:t>
      </w:r>
      <w:r w:rsidRPr="00994199">
        <w:rPr>
          <w:u w:val="single"/>
        </w:rPr>
        <w:t>The provision of other lethal arms in general is similarly excessive</w:t>
      </w:r>
      <w:r w:rsidRPr="00994199">
        <w:rPr>
          <w:sz w:val="10"/>
        </w:rPr>
        <w:t>.</w:t>
      </w:r>
    </w:p>
    <w:p w14:paraId="126E9F13" w14:textId="77777777" w:rsidR="00CE5195" w:rsidRDefault="00CE5195" w:rsidP="00CE5195"/>
    <w:p w14:paraId="38D96781" w14:textId="77777777" w:rsidR="00CE5195" w:rsidRDefault="00CE5195" w:rsidP="00CE5195">
      <w:pPr>
        <w:pStyle w:val="Heading4"/>
      </w:pPr>
      <w:r>
        <w:t>Ukraine is a vital Russian interest—the US cannot deter Russia and arms sales only increase the chance of escalation</w:t>
      </w:r>
    </w:p>
    <w:p w14:paraId="0764A445" w14:textId="77777777" w:rsidR="00CE5195" w:rsidRPr="0080688A" w:rsidRDefault="00CE5195" w:rsidP="00CE5195">
      <w:pPr>
        <w:rPr>
          <w:szCs w:val="16"/>
        </w:rPr>
      </w:pPr>
      <w:r w:rsidRPr="0080688A">
        <w:rPr>
          <w:rStyle w:val="Style13ptBold"/>
        </w:rPr>
        <w:t>MENON AND RUGER 2018</w:t>
      </w:r>
      <w:r>
        <w:t xml:space="preserve"> </w:t>
      </w:r>
      <w:r w:rsidRPr="0080688A">
        <w:rPr>
          <w:szCs w:val="16"/>
        </w:rPr>
        <w:t>(Rajan Menon is professor of international relations at the City College of New York. William Ruger is vice president for research and policy at the Charles Koch Institute and a veteran of the Afghanistan War, “Arming Ukraine provokes Russia,” USA Today, Jan 2)</w:t>
      </w:r>
    </w:p>
    <w:p w14:paraId="3AFEADD4" w14:textId="77777777" w:rsidR="00CE5195" w:rsidRPr="00994199" w:rsidRDefault="00CE5195" w:rsidP="00CE5195">
      <w:pPr>
        <w:rPr>
          <w:sz w:val="10"/>
        </w:rPr>
      </w:pPr>
      <w:r w:rsidRPr="00994199">
        <w:rPr>
          <w:u w:val="single"/>
        </w:rPr>
        <w:t>Ukraine matters more to Russia than it does to the United States. This hard reality makes</w:t>
      </w:r>
      <w:r w:rsidRPr="00994199">
        <w:rPr>
          <w:sz w:val="10"/>
        </w:rPr>
        <w:t xml:space="preserve"> the Trump administration's recent decision to approve </w:t>
      </w:r>
      <w:r w:rsidRPr="00994199">
        <w:rPr>
          <w:u w:val="single"/>
        </w:rPr>
        <w:t>selling lethal weapons to Ukraine</w:t>
      </w:r>
      <w:r w:rsidRPr="00994199">
        <w:rPr>
          <w:sz w:val="10"/>
        </w:rPr>
        <w:t xml:space="preserve">, including anti-tank missiles, </w:t>
      </w:r>
      <w:r w:rsidRPr="00994199">
        <w:rPr>
          <w:u w:val="single"/>
        </w:rPr>
        <w:t>counterproductive and dangerous.</w:t>
      </w:r>
    </w:p>
    <w:p w14:paraId="575F71C9" w14:textId="77777777" w:rsidR="00CE5195" w:rsidRPr="00994199" w:rsidRDefault="00CE5195" w:rsidP="00CE5195">
      <w:pPr>
        <w:rPr>
          <w:sz w:val="8"/>
        </w:rPr>
      </w:pPr>
      <w:r w:rsidRPr="00994199">
        <w:rPr>
          <w:u w:val="single"/>
        </w:rPr>
        <w:t>Defenders of the move contend that it will deter Russia and pressure Vladimir Putin to accept a just political settlement</w:t>
      </w:r>
      <w:r w:rsidRPr="00994199">
        <w:rPr>
          <w:sz w:val="8"/>
        </w:rPr>
        <w:t xml:space="preserve"> of the continuing war in Ukraine's Donbas region.</w:t>
      </w:r>
    </w:p>
    <w:p w14:paraId="039D08B6" w14:textId="77777777" w:rsidR="00CE5195" w:rsidRPr="00994199" w:rsidRDefault="00CE5195" w:rsidP="00CE5195">
      <w:pPr>
        <w:rPr>
          <w:sz w:val="10"/>
        </w:rPr>
      </w:pPr>
      <w:r w:rsidRPr="00994199">
        <w:rPr>
          <w:u w:val="single"/>
        </w:rPr>
        <w:t>It won't. Putin is too deeply committed in eastern Ukraine to back down</w:t>
      </w:r>
      <w:r w:rsidRPr="00994199">
        <w:rPr>
          <w:sz w:val="10"/>
        </w:rPr>
        <w:t xml:space="preserve">, especially with an election approaching. </w:t>
      </w:r>
      <w:r w:rsidRPr="00994199">
        <w:rPr>
          <w:u w:val="single"/>
        </w:rPr>
        <w:t>Russia believes it has vital interests there that it must defend, even if that prolongs economic sanctions</w:t>
      </w:r>
      <w:r w:rsidRPr="00994199">
        <w:rPr>
          <w:sz w:val="10"/>
        </w:rPr>
        <w:t>.</w:t>
      </w:r>
    </w:p>
    <w:p w14:paraId="3A63D5AE" w14:textId="77777777" w:rsidR="00CE5195" w:rsidRPr="00994199" w:rsidRDefault="00CE5195" w:rsidP="00CE5195">
      <w:pPr>
        <w:rPr>
          <w:sz w:val="10"/>
        </w:rPr>
      </w:pPr>
      <w:r w:rsidRPr="00994199">
        <w:rPr>
          <w:sz w:val="10"/>
        </w:rPr>
        <w:t xml:space="preserve">Soon after news of the arms sales broke, Russia's deputy foreign minister declared that his country won't be cowed. </w:t>
      </w:r>
      <w:r w:rsidRPr="00994199">
        <w:rPr>
          <w:u w:val="single"/>
        </w:rPr>
        <w:t>Russia has already demonstrated</w:t>
      </w:r>
      <w:r w:rsidRPr="00994199">
        <w:rPr>
          <w:sz w:val="10"/>
        </w:rPr>
        <w:t xml:space="preserve">, notably in 2015, </w:t>
      </w:r>
      <w:r w:rsidRPr="00994199">
        <w:rPr>
          <w:u w:val="single"/>
        </w:rPr>
        <w:t>that it can parry Ukrainian military advances by sending additional personnel and weaponry</w:t>
      </w:r>
      <w:r w:rsidRPr="00994199">
        <w:rPr>
          <w:sz w:val="10"/>
        </w:rPr>
        <w:t xml:space="preserve">. And because Russia shares a 1,200 mile-long border with Ukraine, </w:t>
      </w:r>
      <w:r w:rsidRPr="00994199">
        <w:rPr>
          <w:u w:val="single"/>
        </w:rPr>
        <w:t>Moscow will always be able to do so much faster and more easily than Washington can. Thus, arming Ukraine will likely escalate the conflict</w:t>
      </w:r>
      <w:r w:rsidRPr="00994199">
        <w:rPr>
          <w:sz w:val="10"/>
        </w:rPr>
        <w:t>.</w:t>
      </w:r>
    </w:p>
    <w:p w14:paraId="23094A75" w14:textId="77777777" w:rsidR="00CE5195" w:rsidRDefault="00CE5195" w:rsidP="00CE5195"/>
    <w:p w14:paraId="367A209A" w14:textId="77777777" w:rsidR="00CE5195" w:rsidRDefault="00CE5195" w:rsidP="00CE5195">
      <w:pPr>
        <w:pStyle w:val="Heading4"/>
      </w:pPr>
      <w:r>
        <w:t>American weapons will be stolen and end up on the other side</w:t>
      </w:r>
    </w:p>
    <w:p w14:paraId="06419355" w14:textId="77777777" w:rsidR="00CE5195" w:rsidRDefault="00CE5195" w:rsidP="00CE5195">
      <w:r w:rsidRPr="009C4096">
        <w:rPr>
          <w:rStyle w:val="Style13ptBold"/>
        </w:rPr>
        <w:t>CHRZANOWSKI 2018</w:t>
      </w:r>
      <w:r>
        <w:t xml:space="preserve"> </w:t>
      </w:r>
      <w:r w:rsidRPr="00157551">
        <w:rPr>
          <w:sz w:val="14"/>
          <w:szCs w:val="14"/>
        </w:rPr>
        <w:t>(Brendan Chrzanowski, Navy veteran and a student in the NYU Global Affairs graduate program, “Arming Ukraine: Practicalities and Implications,” Real Clear Defense, Sep 5, https://www.realcleardefense.com/articles/2018/09/05/arming_ukraine_practicalities_and_implications_113769.html)</w:t>
      </w:r>
    </w:p>
    <w:p w14:paraId="1CBDE020" w14:textId="77777777" w:rsidR="00CE5195" w:rsidRPr="00994199" w:rsidRDefault="00CE5195" w:rsidP="00CE5195">
      <w:pPr>
        <w:rPr>
          <w:sz w:val="10"/>
        </w:rPr>
      </w:pPr>
      <w:r w:rsidRPr="00994199">
        <w:rPr>
          <w:u w:val="single"/>
        </w:rPr>
        <w:lastRenderedPageBreak/>
        <w:t>It is</w:t>
      </w:r>
      <w:r w:rsidRPr="00994199">
        <w:rPr>
          <w:sz w:val="10"/>
        </w:rPr>
        <w:t xml:space="preserve"> also </w:t>
      </w:r>
      <w:r w:rsidRPr="00994199">
        <w:rPr>
          <w:u w:val="single"/>
        </w:rPr>
        <w:t>imperative to acknowledge the likelihood of American-made weapons systems winding up in the hands other than those for whom they were intended. Time and again, U.S.-supplied weapons are either stolen</w:t>
      </w:r>
      <w:r w:rsidRPr="00994199">
        <w:rPr>
          <w:sz w:val="10"/>
        </w:rPr>
        <w:t xml:space="preserve"> from the anticipated beneficiary </w:t>
      </w:r>
      <w:r w:rsidRPr="00994199">
        <w:rPr>
          <w:u w:val="single"/>
        </w:rPr>
        <w:t>or never make it there</w:t>
      </w:r>
      <w:r w:rsidRPr="00994199">
        <w:rPr>
          <w:sz w:val="10"/>
        </w:rPr>
        <w:t xml:space="preserve"> in the first place. </w:t>
      </w:r>
      <w:r w:rsidRPr="00994199">
        <w:rPr>
          <w:u w:val="single"/>
        </w:rPr>
        <w:t>In just the last decade, this happened in Libya, Syria, Iraq, Afghanistan, Somalia, Yemen, and Mexico</w:t>
      </w:r>
      <w:r w:rsidRPr="00994199">
        <w:rPr>
          <w:sz w:val="10"/>
        </w:rPr>
        <w:t>.[21]</w:t>
      </w:r>
    </w:p>
    <w:p w14:paraId="3B4BE09A" w14:textId="77777777" w:rsidR="00CE5195" w:rsidRPr="00F76EE8" w:rsidRDefault="00CE5195" w:rsidP="00CE5195">
      <w:pPr>
        <w:rPr>
          <w:sz w:val="12"/>
        </w:rPr>
      </w:pPr>
      <w:r w:rsidRPr="00F76EE8">
        <w:rPr>
          <w:sz w:val="12"/>
        </w:rPr>
        <w:t xml:space="preserve">In Ukraine, the worry would be that the </w:t>
      </w:r>
      <w:r w:rsidRPr="00994199">
        <w:rPr>
          <w:u w:val="single"/>
        </w:rPr>
        <w:t>Javelins provided by America could make their way into the arms of</w:t>
      </w:r>
      <w:r w:rsidRPr="00F76EE8">
        <w:rPr>
          <w:sz w:val="12"/>
        </w:rPr>
        <w:t xml:space="preserve"> either some sort of </w:t>
      </w:r>
      <w:r w:rsidRPr="00994199">
        <w:rPr>
          <w:u w:val="single"/>
        </w:rPr>
        <w:t>extremist Ukrainian militia</w:t>
      </w:r>
      <w:r w:rsidRPr="00F76EE8">
        <w:rPr>
          <w:sz w:val="12"/>
        </w:rPr>
        <w:t xml:space="preserve"> such as the Azov Battalion </w:t>
      </w:r>
      <w:r w:rsidRPr="00994199">
        <w:rPr>
          <w:u w:val="single"/>
        </w:rPr>
        <w:t>or the very same Russian-backed separatists the weapons were meant to combat</w:t>
      </w:r>
      <w:r w:rsidRPr="00F76EE8">
        <w:rPr>
          <w:sz w:val="12"/>
        </w:rPr>
        <w:t xml:space="preserve">.[22] </w:t>
      </w:r>
      <w:r w:rsidRPr="00F76EE8">
        <w:rPr>
          <w:u w:val="single"/>
        </w:rPr>
        <w:t>The Ukrainian Army has lost control of countless weapons that have then found their way onto the streets and online marketplaces</w:t>
      </w:r>
      <w:r w:rsidRPr="00F76EE8">
        <w:rPr>
          <w:sz w:val="12"/>
        </w:rPr>
        <w:t xml:space="preserve">.[23] </w:t>
      </w:r>
      <w:r w:rsidRPr="00F76EE8">
        <w:rPr>
          <w:u w:val="single"/>
        </w:rPr>
        <w:t>In one instance, Ukrainian Army vehicles were taken by separatists in broad daylight</w:t>
      </w:r>
      <w:r w:rsidRPr="00F76EE8">
        <w:rPr>
          <w:sz w:val="12"/>
        </w:rPr>
        <w:t xml:space="preserve"> and subsequently paraded about.[24] More importantly, </w:t>
      </w:r>
      <w:r w:rsidRPr="00F76EE8">
        <w:rPr>
          <w:u w:val="single"/>
        </w:rPr>
        <w:t>non-lethal U.S. military equipment</w:t>
      </w:r>
      <w:r w:rsidRPr="00F76EE8">
        <w:rPr>
          <w:sz w:val="12"/>
        </w:rPr>
        <w:t xml:space="preserve">, such as mortar-tracking radar technology given to Ukraine in 2015, </w:t>
      </w:r>
      <w:r w:rsidRPr="00F76EE8">
        <w:rPr>
          <w:u w:val="single"/>
        </w:rPr>
        <w:t>was stolen by the separatists not long after delivery</w:t>
      </w:r>
      <w:r w:rsidRPr="00F76EE8">
        <w:rPr>
          <w:sz w:val="12"/>
        </w:rPr>
        <w:t>.[25] Assuming such a risk with lethal weaponry is needless and should, under present circumstances, be avoided.</w:t>
      </w:r>
    </w:p>
    <w:p w14:paraId="68F43787" w14:textId="77777777" w:rsidR="00CE5195" w:rsidRDefault="00CE5195" w:rsidP="00CE5195"/>
    <w:p w14:paraId="7C033019" w14:textId="77777777" w:rsidR="00CE5195" w:rsidRDefault="00CE5195" w:rsidP="00CE5195">
      <w:pPr>
        <w:pStyle w:val="Heading4"/>
      </w:pPr>
      <w:r>
        <w:t>Ukraine can’t integrate American weapons—the military is a mess and they’ll lose them</w:t>
      </w:r>
    </w:p>
    <w:p w14:paraId="21592B2A" w14:textId="77777777" w:rsidR="00CE5195" w:rsidRPr="00F76EE8" w:rsidRDefault="00CE5195" w:rsidP="00CE5195">
      <w:pPr>
        <w:rPr>
          <w:sz w:val="18"/>
          <w:szCs w:val="18"/>
        </w:rPr>
      </w:pPr>
      <w:r w:rsidRPr="00FA5AA2">
        <w:rPr>
          <w:rStyle w:val="Style13ptBold"/>
        </w:rPr>
        <w:t>MARTEN 2015</w:t>
      </w:r>
      <w:r>
        <w:t xml:space="preserve"> </w:t>
      </w:r>
      <w:r w:rsidRPr="00F76EE8">
        <w:rPr>
          <w:sz w:val="18"/>
          <w:szCs w:val="18"/>
        </w:rPr>
        <w:t>(Kimberly Marten is a political science professor at Barnard College, Columbia University, and a member of the Council on Foreign Relations, “Arming Ukraine endangers U.S.” USA Today, FEB 05, 2015)</w:t>
      </w:r>
    </w:p>
    <w:p w14:paraId="74D9BC4D" w14:textId="77777777" w:rsidR="00CE5195" w:rsidRPr="00F76EE8" w:rsidRDefault="00CE5195" w:rsidP="00CE5195">
      <w:pPr>
        <w:rPr>
          <w:sz w:val="12"/>
        </w:rPr>
      </w:pPr>
      <w:r w:rsidRPr="00F76EE8">
        <w:rPr>
          <w:sz w:val="12"/>
        </w:rPr>
        <w:t xml:space="preserve">Supporting the democratically elected Ukrainian government with funding and advice is good policy. So is sending communications, monitoring and protective equipment to the struggling Ukrainian army. But </w:t>
      </w:r>
      <w:r w:rsidRPr="00F76EE8">
        <w:rPr>
          <w:u w:val="single"/>
        </w:rPr>
        <w:t>supplying Kiev with lethal weaponry would endanger U.S. national security interests, while having little chance of stopping Vladimir Putin</w:t>
      </w:r>
      <w:r w:rsidRPr="00F76EE8">
        <w:rPr>
          <w:sz w:val="12"/>
        </w:rPr>
        <w:t>.</w:t>
      </w:r>
    </w:p>
    <w:p w14:paraId="6019D234" w14:textId="77777777" w:rsidR="00CE5195" w:rsidRDefault="00CE5195" w:rsidP="00CE5195">
      <w:r w:rsidRPr="00F76EE8">
        <w:rPr>
          <w:u w:val="single"/>
        </w:rPr>
        <w:t>Ukraine lacks a reliable professional military organization, and Washington could not control how or where American weapons would be used on the ground. Even strong pro-Kiev advocates lament the growth of warlordism in western Ukraine, along with the corruption that corrodes the army</w:t>
      </w:r>
      <w:r>
        <w:t>.</w:t>
      </w:r>
    </w:p>
    <w:p w14:paraId="59A1F506" w14:textId="77777777" w:rsidR="00CE5195" w:rsidRDefault="00CE5195" w:rsidP="00CE5195"/>
    <w:p w14:paraId="3541C2BE" w14:textId="77777777" w:rsidR="00CE5195" w:rsidRDefault="00CE5195" w:rsidP="00CE5195">
      <w:pPr>
        <w:pStyle w:val="Heading4"/>
      </w:pPr>
      <w:r>
        <w:t>Ukraine doesn’t need American weapons—there’s only a risk of our offense</w:t>
      </w:r>
    </w:p>
    <w:p w14:paraId="36D8CB84" w14:textId="77777777" w:rsidR="00CE5195" w:rsidRDefault="00CE5195" w:rsidP="00CE5195">
      <w:r w:rsidRPr="007441CA">
        <w:rPr>
          <w:rStyle w:val="Style13ptBold"/>
        </w:rPr>
        <w:t>MENON AND RUGER 2017</w:t>
      </w:r>
      <w:r>
        <w:t xml:space="preserve"> (</w:t>
      </w:r>
      <w:r w:rsidRPr="0080688A">
        <w:rPr>
          <w:szCs w:val="16"/>
        </w:rPr>
        <w:t>Rajan Menon is professor of international relations at the City College of New York. William Ruger is vice president for research and policy at the Charles Koch Institute and a veteran of the Afghanistan War</w:t>
      </w:r>
      <w:r>
        <w:rPr>
          <w:szCs w:val="16"/>
        </w:rPr>
        <w:t>, “</w:t>
      </w:r>
      <w:r w:rsidRPr="007441CA">
        <w:rPr>
          <w:szCs w:val="16"/>
        </w:rPr>
        <w:t>The Trouble With Arming Ukraine</w:t>
      </w:r>
      <w:r>
        <w:rPr>
          <w:szCs w:val="16"/>
        </w:rPr>
        <w:t xml:space="preserve">,” Foreign Affairs, Oct 11, </w:t>
      </w:r>
      <w:r w:rsidRPr="007441CA">
        <w:rPr>
          <w:szCs w:val="16"/>
        </w:rPr>
        <w:t>https://www.foreignaffairs.com/articles/ukraine/2017-10-11/trouble-arming-ukraine?utm_campaign=reg_conf_email&amp;utm_medium=newsletters&amp;utm_source=fa_registration</w:t>
      </w:r>
      <w:r>
        <w:rPr>
          <w:szCs w:val="16"/>
        </w:rPr>
        <w:t>)</w:t>
      </w:r>
    </w:p>
    <w:p w14:paraId="36044E49" w14:textId="77777777" w:rsidR="00CE5195" w:rsidRPr="00F76EE8" w:rsidRDefault="00CE5195" w:rsidP="00CE5195">
      <w:pPr>
        <w:rPr>
          <w:sz w:val="12"/>
        </w:rPr>
      </w:pPr>
      <w:r w:rsidRPr="00F76EE8">
        <w:rPr>
          <w:u w:val="single"/>
        </w:rPr>
        <w:t>The supporters of arming Ukraine also shortchange that country's military capabilities. The Ukrainian army has nearly doubled in size</w:t>
      </w:r>
      <w:r w:rsidRPr="00F76EE8">
        <w:rPr>
          <w:sz w:val="12"/>
        </w:rPr>
        <w:t xml:space="preserve">, from 130,000 in 2014 to 250,000 today, </w:t>
      </w:r>
      <w:r w:rsidRPr="00F76EE8">
        <w:rPr>
          <w:u w:val="single"/>
        </w:rPr>
        <w:t>and is now one of Europe’s largest</w:t>
      </w:r>
      <w:r w:rsidRPr="00F76EE8">
        <w:rPr>
          <w:sz w:val="12"/>
        </w:rPr>
        <w:t xml:space="preserve">. In 2018, </w:t>
      </w:r>
      <w:r w:rsidRPr="00F76EE8">
        <w:rPr>
          <w:u w:val="single"/>
        </w:rPr>
        <w:t>Ukraine’s military spending will increase</w:t>
      </w:r>
      <w:r w:rsidRPr="00F76EE8">
        <w:rPr>
          <w:sz w:val="12"/>
        </w:rPr>
        <w:t xml:space="preserve"> by a quarter </w:t>
      </w:r>
      <w:r w:rsidRPr="00F76EE8">
        <w:rPr>
          <w:u w:val="single"/>
        </w:rPr>
        <w:t>to</w:t>
      </w:r>
      <w:r w:rsidRPr="00F76EE8">
        <w:rPr>
          <w:sz w:val="12"/>
        </w:rPr>
        <w:t xml:space="preserve"> $6.3 billion (or </w:t>
      </w:r>
      <w:r w:rsidRPr="00F76EE8">
        <w:rPr>
          <w:u w:val="single"/>
        </w:rPr>
        <w:t>five percent of GDP</w:t>
      </w:r>
      <w:r w:rsidRPr="00F76EE8">
        <w:rPr>
          <w:sz w:val="12"/>
        </w:rPr>
        <w:t>), more than double the 2014 figure.</w:t>
      </w:r>
    </w:p>
    <w:p w14:paraId="5E3C1D5C" w14:textId="77777777" w:rsidR="00CE5195" w:rsidRPr="00F76EE8" w:rsidRDefault="00CE5195" w:rsidP="00CE5195">
      <w:pPr>
        <w:rPr>
          <w:sz w:val="12"/>
        </w:rPr>
      </w:pPr>
      <w:r w:rsidRPr="00F76EE8">
        <w:rPr>
          <w:sz w:val="12"/>
        </w:rPr>
        <w:t xml:space="preserve">In addition to the increases in defense spending and the size of its army, Kiev has taken other steps to beef up its security. </w:t>
      </w:r>
      <w:r w:rsidRPr="00F76EE8">
        <w:rPr>
          <w:u w:val="single"/>
        </w:rPr>
        <w:t>The draft was reinstituted</w:t>
      </w:r>
      <w:r w:rsidRPr="00F76EE8">
        <w:rPr>
          <w:sz w:val="12"/>
        </w:rPr>
        <w:t xml:space="preserve"> in 2014. </w:t>
      </w:r>
      <w:r w:rsidRPr="00F76EE8">
        <w:rPr>
          <w:u w:val="single"/>
        </w:rPr>
        <w:t>Ukraine has been improving its command, control, surveillance, and intelligence network and acquiring more, and better trained, special operations forces</w:t>
      </w:r>
      <w:r w:rsidRPr="00F76EE8">
        <w:rPr>
          <w:sz w:val="12"/>
        </w:rPr>
        <w:t>. With help from NATO’s Comprehensive Assistance Package, which was adopted in 2016, it is revamping the administration of its armed forces.</w:t>
      </w:r>
    </w:p>
    <w:p w14:paraId="433F4044" w14:textId="77777777" w:rsidR="00CE5195" w:rsidRDefault="00CE5195" w:rsidP="00CE5195">
      <w:r w:rsidRPr="00F76EE8">
        <w:rPr>
          <w:sz w:val="12"/>
          <w:szCs w:val="12"/>
        </w:rPr>
        <w:lastRenderedPageBreak/>
        <w:t xml:space="preserve">True, there are many obstacles to transforming Ukraine’s military, corruption among them. The goal of bringing it up to NATO standards by 2020 may amount to wishful thinking. And progress will be slow under the best of circumstances. Yet the Ukrainian army of today is certainly not what it was in 2014—a shell. </w:t>
      </w:r>
    </w:p>
    <w:p w14:paraId="6C91557B" w14:textId="77777777" w:rsidR="00CE5195" w:rsidRPr="004F7E2E" w:rsidRDefault="00CE5195" w:rsidP="00CE5195">
      <w:pPr>
        <w:rPr>
          <w:sz w:val="10"/>
        </w:rPr>
      </w:pPr>
      <w:r w:rsidRPr="004F7E2E">
        <w:rPr>
          <w:sz w:val="10"/>
        </w:rPr>
        <w:t xml:space="preserve">What’s more, </w:t>
      </w:r>
      <w:r w:rsidRPr="00F76EE8">
        <w:rPr>
          <w:u w:val="single"/>
        </w:rPr>
        <w:t>Ukraine is no slouch in building weapons</w:t>
      </w:r>
      <w:r w:rsidRPr="004F7E2E">
        <w:rPr>
          <w:sz w:val="10"/>
        </w:rPr>
        <w:t xml:space="preserve">. Ukroboronprom, </w:t>
      </w:r>
      <w:r w:rsidRPr="00F76EE8">
        <w:rPr>
          <w:u w:val="single"/>
        </w:rPr>
        <w:t>the state weapons manufacturer, employs 80,000 people</w:t>
      </w:r>
      <w:r w:rsidRPr="004F7E2E">
        <w:rPr>
          <w:sz w:val="10"/>
        </w:rPr>
        <w:t xml:space="preserve"> and oversees 21 affiliates, and there are some 36 private Ukrainian defense firms besides. </w:t>
      </w:r>
      <w:r w:rsidRPr="004F7E2E">
        <w:rPr>
          <w:u w:val="single"/>
        </w:rPr>
        <w:t>Ukraine makes advanced tanks, armored amphibious vehicles, aerial refueling tankers, transport aircraft, laser-guided anti-tank missiles</w:t>
      </w:r>
      <w:r w:rsidRPr="004F7E2E">
        <w:rPr>
          <w:sz w:val="10"/>
        </w:rPr>
        <w:t xml:space="preserve"> (which get top billing in proposals to arm Ukraine, never mind that Ukraine makes the Corsar and Stugna-P laser-guided ATGMs), and long-range early-warning radars. Moreover, Ukraine was the world’s ninth-largest arms exporter from 2012 to 2016. It earned over $500 million selling arms last year and a total of $11 billion since it became an independent country. In short, </w:t>
      </w:r>
      <w:r w:rsidRPr="004F7E2E">
        <w:rPr>
          <w:u w:val="single"/>
        </w:rPr>
        <w:t>the clamor to arm Ukraine may have less to do with its dire need for weapons than with drawing the United States deeper into the conflict</w:t>
      </w:r>
      <w:r w:rsidRPr="004F7E2E">
        <w:rPr>
          <w:sz w:val="10"/>
        </w:rPr>
        <w:t>.</w:t>
      </w:r>
    </w:p>
    <w:p w14:paraId="1E89354A" w14:textId="77777777" w:rsidR="00CE5195" w:rsidRDefault="00CE5195" w:rsidP="00CE5195"/>
    <w:p w14:paraId="10CE170D" w14:textId="77777777" w:rsidR="00CE5195" w:rsidRDefault="00CE5195" w:rsidP="00CE5195"/>
    <w:p w14:paraId="4D5705EB" w14:textId="77777777" w:rsidR="00CE5195" w:rsidRDefault="00CE5195" w:rsidP="00CE5195"/>
    <w:p w14:paraId="1E8AEB0E" w14:textId="77777777" w:rsidR="00CE5195" w:rsidRDefault="00CE5195" w:rsidP="00CE5195"/>
    <w:p w14:paraId="52683407" w14:textId="77777777" w:rsidR="00CE5195" w:rsidRDefault="00CE5195" w:rsidP="00CE5195">
      <w:pPr>
        <w:pStyle w:val="Heading3"/>
      </w:pPr>
      <w:r>
        <w:lastRenderedPageBreak/>
        <w:t>A2: European Support</w:t>
      </w:r>
    </w:p>
    <w:p w14:paraId="02A0D660" w14:textId="77777777" w:rsidR="00CE5195" w:rsidRDefault="00CE5195" w:rsidP="00CE5195"/>
    <w:p w14:paraId="6F4CCE94" w14:textId="77777777" w:rsidR="00CE5195" w:rsidRDefault="00CE5195" w:rsidP="00CE5195">
      <w:pPr>
        <w:pStyle w:val="Heading4"/>
      </w:pPr>
      <w:r>
        <w:t>European leaders oppose US sales to Ukraine</w:t>
      </w:r>
    </w:p>
    <w:p w14:paraId="709DFC53" w14:textId="77777777" w:rsidR="00CE5195" w:rsidRDefault="00CE5195" w:rsidP="00CE5195">
      <w:r w:rsidRPr="009C4096">
        <w:rPr>
          <w:rStyle w:val="Style13ptBold"/>
        </w:rPr>
        <w:t>CHRZANOWSKI 2018</w:t>
      </w:r>
      <w:r>
        <w:t xml:space="preserve"> </w:t>
      </w:r>
      <w:r w:rsidRPr="00157551">
        <w:rPr>
          <w:sz w:val="14"/>
          <w:szCs w:val="14"/>
        </w:rPr>
        <w:t>(Brendan Chrzanowski, Navy veteran and a student in the NYU Global Affairs graduate program, “Arming Ukraine: Practicalities and Implications,” Real Clear Defense, Sep 5, https://www.realcleardefense.com/articles/2018/09/05/arming_ukraine_practicalities_and_implications_113769.html)</w:t>
      </w:r>
    </w:p>
    <w:p w14:paraId="77E5F6F5" w14:textId="77777777" w:rsidR="00CE5195" w:rsidRPr="004F7E2E" w:rsidRDefault="00CE5195" w:rsidP="00CE5195">
      <w:pPr>
        <w:rPr>
          <w:sz w:val="10"/>
        </w:rPr>
      </w:pPr>
      <w:r w:rsidRPr="004F7E2E">
        <w:rPr>
          <w:sz w:val="10"/>
        </w:rPr>
        <w:t xml:space="preserve">In the same vein as the strengthening NATO argument, champions for the arming of Ukraine insist that lethal arms from America will enhance European security. European allies of the United States tend to have a different opinion.[30] </w:t>
      </w:r>
      <w:r w:rsidRPr="004F7E2E">
        <w:rPr>
          <w:u w:val="single"/>
        </w:rPr>
        <w:t>Representatives of</w:t>
      </w:r>
      <w:r w:rsidRPr="004F7E2E">
        <w:rPr>
          <w:sz w:val="10"/>
        </w:rPr>
        <w:t xml:space="preserve"> countries located within </w:t>
      </w:r>
      <w:r w:rsidRPr="004F7E2E">
        <w:rPr>
          <w:u w:val="single"/>
        </w:rPr>
        <w:t>Europe</w:t>
      </w:r>
      <w:r w:rsidRPr="004F7E2E">
        <w:rPr>
          <w:sz w:val="10"/>
        </w:rPr>
        <w:t xml:space="preserve">, such as the former president of France, Francois Hollande; German Chancellor, Angela Merkel; and U.K. national security official, Mark Sedwell, </w:t>
      </w:r>
      <w:r w:rsidRPr="004F7E2E">
        <w:rPr>
          <w:u w:val="single"/>
        </w:rPr>
        <w:t>have publicly stated their qualms with</w:t>
      </w:r>
      <w:r w:rsidRPr="004F7E2E">
        <w:rPr>
          <w:sz w:val="10"/>
        </w:rPr>
        <w:t xml:space="preserve"> a </w:t>
      </w:r>
      <w:r w:rsidRPr="004F7E2E">
        <w:rPr>
          <w:u w:val="single"/>
        </w:rPr>
        <w:t>U.S.-provided lethal arms</w:t>
      </w:r>
      <w:r w:rsidRPr="004F7E2E">
        <w:rPr>
          <w:sz w:val="10"/>
        </w:rPr>
        <w:t xml:space="preserve"> package, echoing the concerns outlined above.[31] Also coming from within Europe, </w:t>
      </w:r>
      <w:r w:rsidRPr="004F7E2E">
        <w:rPr>
          <w:u w:val="single"/>
        </w:rPr>
        <w:t>the European Council on Foreign Relations has published objections to the idea</w:t>
      </w:r>
      <w:r w:rsidRPr="004F7E2E">
        <w:rPr>
          <w:sz w:val="10"/>
        </w:rPr>
        <w:t xml:space="preserve">.[32] In a broader sense, current French president Emmanuel </w:t>
      </w:r>
      <w:r w:rsidRPr="004F7E2E">
        <w:rPr>
          <w:u w:val="single"/>
        </w:rPr>
        <w:t>Macron has</w:t>
      </w:r>
      <w:r w:rsidRPr="004F7E2E">
        <w:rPr>
          <w:sz w:val="10"/>
        </w:rPr>
        <w:t xml:space="preserve"> recently </w:t>
      </w:r>
      <w:r w:rsidRPr="004F7E2E">
        <w:rPr>
          <w:u w:val="single"/>
        </w:rPr>
        <w:t>called for Europe to achieve greater defense autonomy</w:t>
      </w:r>
      <w:r w:rsidRPr="004F7E2E">
        <w:rPr>
          <w:sz w:val="10"/>
        </w:rPr>
        <w:t xml:space="preserve"> and rely less on the United States. In his remarks, he suggested a move towards security cooperation with the Russian Federation if the situation in Donbas deescalates.[33]</w:t>
      </w:r>
    </w:p>
    <w:p w14:paraId="4C400A1E" w14:textId="77777777" w:rsidR="00CE5195" w:rsidRDefault="00CE5195" w:rsidP="00CE5195"/>
    <w:p w14:paraId="4FD0F724" w14:textId="77777777" w:rsidR="00CE5195" w:rsidRDefault="00CE5195" w:rsidP="00CE5195">
      <w:pPr>
        <w:pStyle w:val="Heading4"/>
      </w:pPr>
      <w:r>
        <w:t>Arming Ukraine doesn’t reassure NATO</w:t>
      </w:r>
    </w:p>
    <w:p w14:paraId="1EA5FC8B" w14:textId="77777777" w:rsidR="00CE5195" w:rsidRDefault="00CE5195" w:rsidP="00CE5195">
      <w:r w:rsidRPr="007441CA">
        <w:rPr>
          <w:rStyle w:val="Style13ptBold"/>
        </w:rPr>
        <w:t>MENON AND RUGER 2017</w:t>
      </w:r>
      <w:r>
        <w:t xml:space="preserve"> (</w:t>
      </w:r>
      <w:r w:rsidRPr="0080688A">
        <w:rPr>
          <w:szCs w:val="16"/>
        </w:rPr>
        <w:t>Rajan Menon is professor of international relations at the City College of New York. William Ruger is vice president for research and policy at the Charles Koch Institute and a veteran of the Afghanistan War</w:t>
      </w:r>
      <w:r>
        <w:rPr>
          <w:szCs w:val="16"/>
        </w:rPr>
        <w:t>, “</w:t>
      </w:r>
      <w:r w:rsidRPr="007441CA">
        <w:rPr>
          <w:szCs w:val="16"/>
        </w:rPr>
        <w:t>The Trouble With Arming Ukraine</w:t>
      </w:r>
      <w:r>
        <w:rPr>
          <w:szCs w:val="16"/>
        </w:rPr>
        <w:t xml:space="preserve">,” Foreign Affairs, Oct 11, </w:t>
      </w:r>
      <w:r w:rsidRPr="007441CA">
        <w:rPr>
          <w:szCs w:val="16"/>
        </w:rPr>
        <w:t>https://www.foreignaffairs.com/articles/ukraine/2017-10-11/trouble-arming-ukraine?utm_campaign=reg_conf_email&amp;utm_medium=newsletters&amp;utm_source=fa_registration</w:t>
      </w:r>
      <w:r>
        <w:rPr>
          <w:szCs w:val="16"/>
        </w:rPr>
        <w:t>)</w:t>
      </w:r>
    </w:p>
    <w:p w14:paraId="60D61984" w14:textId="77777777" w:rsidR="00CE5195" w:rsidRPr="004F7E2E" w:rsidRDefault="00CE5195" w:rsidP="00CE5195">
      <w:pPr>
        <w:rPr>
          <w:sz w:val="8"/>
        </w:rPr>
      </w:pPr>
      <w:r w:rsidRPr="004F7E2E">
        <w:rPr>
          <w:u w:val="single"/>
        </w:rPr>
        <w:t>Supporters of arming Ukraine insist that this move is also essential for reassuring NATO</w:t>
      </w:r>
      <w:r w:rsidRPr="004F7E2E">
        <w:rPr>
          <w:sz w:val="8"/>
        </w:rPr>
        <w:t xml:space="preserve"> and preserving Europe’s peace. </w:t>
      </w:r>
      <w:r w:rsidRPr="004F7E2E">
        <w:rPr>
          <w:u w:val="single"/>
        </w:rPr>
        <w:t>Yet the proposition that the United States should risk getting enmeshed in a war on Russia’s doorstep to soothe its skittish NATO states makes no sense. Article V of the pact’s treaty already provides that a member that comes under attack will be defended</w:t>
      </w:r>
      <w:r w:rsidRPr="004F7E2E">
        <w:rPr>
          <w:sz w:val="8"/>
        </w:rPr>
        <w:t xml:space="preserve">, with military force if needed. Moreover, although </w:t>
      </w:r>
      <w:r w:rsidRPr="004F7E2E">
        <w:rPr>
          <w:u w:val="single"/>
        </w:rPr>
        <w:t>Trump declared NATO “obsolete,” he later reversed himself, and there is every reason to believe that his administration remains committed to the transatlantic alliance.</w:t>
      </w:r>
      <w:r w:rsidRPr="004F7E2E">
        <w:rPr>
          <w:sz w:val="8"/>
        </w:rPr>
        <w:t xml:space="preserve"> </w:t>
      </w:r>
    </w:p>
    <w:p w14:paraId="109DBF90" w14:textId="77777777" w:rsidR="00CE5195" w:rsidRPr="004F7E2E" w:rsidRDefault="00CE5195" w:rsidP="00CE5195">
      <w:pPr>
        <w:rPr>
          <w:sz w:val="8"/>
        </w:rPr>
      </w:pPr>
      <w:r w:rsidRPr="004F7E2E">
        <w:rPr>
          <w:sz w:val="8"/>
        </w:rPr>
        <w:t xml:space="preserve">If NATO truly seeks to become stronger and Europe is indeed so vulnerable and edgy, the alliance’s wealthy European members should take some big steps at home, such as boosting defense spending. Although some have, many have not. The alliance’s figures show that </w:t>
      </w:r>
      <w:r w:rsidRPr="004F7E2E">
        <w:rPr>
          <w:u w:val="single"/>
        </w:rPr>
        <w:t>only five</w:t>
      </w:r>
      <w:r w:rsidRPr="004F7E2E">
        <w:rPr>
          <w:sz w:val="8"/>
        </w:rPr>
        <w:t xml:space="preserve"> of its 27 </w:t>
      </w:r>
      <w:r w:rsidRPr="004F7E2E">
        <w:rPr>
          <w:u w:val="single"/>
        </w:rPr>
        <w:t>European states now spend two percent</w:t>
      </w:r>
      <w:r w:rsidRPr="004F7E2E">
        <w:rPr>
          <w:sz w:val="8"/>
        </w:rPr>
        <w:t xml:space="preserve"> or more </w:t>
      </w:r>
      <w:r w:rsidRPr="004F7E2E">
        <w:rPr>
          <w:u w:val="single"/>
        </w:rPr>
        <w:t>of</w:t>
      </w:r>
      <w:r w:rsidRPr="004F7E2E">
        <w:rPr>
          <w:sz w:val="8"/>
        </w:rPr>
        <w:t xml:space="preserve"> their </w:t>
      </w:r>
      <w:r w:rsidRPr="004F7E2E">
        <w:rPr>
          <w:u w:val="single"/>
        </w:rPr>
        <w:t>GDP on defense</w:t>
      </w:r>
      <w:r w:rsidRPr="004F7E2E">
        <w:rPr>
          <w:sz w:val="8"/>
        </w:rPr>
        <w:t xml:space="preserve">, the target accepted in 2006. NATO’s European members also have much work to do on other fronts. These include reducing duplication in the production of major armaments and increasing inter-operability and the capabilities for the rapid deployment of forces to the battlefield. </w:t>
      </w:r>
      <w:r w:rsidRPr="004F7E2E">
        <w:rPr>
          <w:u w:val="single"/>
        </w:rPr>
        <w:t>Substantial progress in these areas, not reassurances about Washington’s dependability as demonstrated by the dispatch of American arms to Ukraine, are what the alliance needs</w:t>
      </w:r>
      <w:r w:rsidRPr="004F7E2E">
        <w:rPr>
          <w:sz w:val="8"/>
        </w:rPr>
        <w:t>.</w:t>
      </w:r>
    </w:p>
    <w:p w14:paraId="0ECAAC4A" w14:textId="77777777" w:rsidR="00CE5195" w:rsidRDefault="00CE5195" w:rsidP="00CE5195"/>
    <w:p w14:paraId="10405679" w14:textId="77777777" w:rsidR="00CE5195" w:rsidRDefault="00CE5195" w:rsidP="00CE5195"/>
    <w:p w14:paraId="0F420D4B" w14:textId="77777777" w:rsidR="00CE5195" w:rsidRDefault="00CE5195" w:rsidP="00CE5195"/>
    <w:p w14:paraId="7404A599" w14:textId="77777777" w:rsidR="00CE5195" w:rsidRDefault="00CE5195" w:rsidP="00CE5195"/>
    <w:p w14:paraId="7151D6FD" w14:textId="77777777" w:rsidR="00CE5195" w:rsidRDefault="00CE5195" w:rsidP="00CE5195">
      <w:pPr>
        <w:pStyle w:val="Heading3"/>
      </w:pPr>
      <w:r>
        <w:lastRenderedPageBreak/>
        <w:t>A2: Appeasement</w:t>
      </w:r>
    </w:p>
    <w:p w14:paraId="6BB1A437" w14:textId="77777777" w:rsidR="00CE5195" w:rsidRDefault="00CE5195" w:rsidP="00CE5195"/>
    <w:p w14:paraId="18F5B902" w14:textId="77777777" w:rsidR="00CE5195" w:rsidRDefault="00CE5195" w:rsidP="00CE5195">
      <w:pPr>
        <w:pStyle w:val="Heading4"/>
      </w:pPr>
      <w:r>
        <w:t>Putin is not Hitler and Russia is not expansionist—appeasement in this instance is good</w:t>
      </w:r>
    </w:p>
    <w:p w14:paraId="25C75247" w14:textId="77777777" w:rsidR="00CE5195" w:rsidRDefault="00CE5195" w:rsidP="00CE5195">
      <w:r w:rsidRPr="00794FE7">
        <w:rPr>
          <w:rStyle w:val="Style13ptBold"/>
        </w:rPr>
        <w:t>BANDOW 2015</w:t>
      </w:r>
      <w:r>
        <w:t xml:space="preserve"> </w:t>
      </w:r>
      <w:r w:rsidRPr="00794FE7">
        <w:rPr>
          <w:sz w:val="14"/>
          <w:szCs w:val="14"/>
        </w:rPr>
        <w:t>(Doug Bandow is a Senior Fellow at the Cato Institute and a former Special Assistant to President Ronald Reagan, “U.S. Should Stay Out of the Russo-Ukrainian Quarrel: Why the Conflict in Ukraine Isn’t America’s Business, Part I,” Forbes, Jan 22, https://www.cato.org/publications/commentary/us-should-stay-out-russo-ukrainian-quarrel-why-conflict-ukraine-isnt)</w:t>
      </w:r>
    </w:p>
    <w:p w14:paraId="6AAC2B62" w14:textId="77777777" w:rsidR="00CE5195" w:rsidRPr="00D90907" w:rsidRDefault="00CE5195" w:rsidP="00CE5195">
      <w:pPr>
        <w:rPr>
          <w:sz w:val="10"/>
        </w:rPr>
      </w:pPr>
      <w:r w:rsidRPr="00D90907">
        <w:rPr>
          <w:sz w:val="10"/>
        </w:rPr>
        <w:t xml:space="preserve">Yet </w:t>
      </w:r>
      <w:r w:rsidRPr="00D90907">
        <w:rPr>
          <w:u w:val="single"/>
        </w:rPr>
        <w:t>until 1938</w:t>
      </w:r>
      <w:r w:rsidRPr="00D90907">
        <w:rPr>
          <w:sz w:val="10"/>
        </w:rPr>
        <w:t xml:space="preserve"> and the Munich Conference on Czechoslovakia </w:t>
      </w:r>
      <w:r w:rsidRPr="00D90907">
        <w:rPr>
          <w:u w:val="single"/>
        </w:rPr>
        <w:t>appeasement was just another international tactic, well respected as a means to avoid conflict. Had the European states done a little more to appease each other in the aftermath of</w:t>
      </w:r>
      <w:r w:rsidRPr="00D90907">
        <w:rPr>
          <w:sz w:val="10"/>
        </w:rPr>
        <w:t xml:space="preserve"> the June 28, </w:t>
      </w:r>
      <w:r w:rsidRPr="00D90907">
        <w:rPr>
          <w:u w:val="single"/>
        </w:rPr>
        <w:t>1914</w:t>
      </w:r>
      <w:r w:rsidRPr="00D90907">
        <w:rPr>
          <w:sz w:val="10"/>
        </w:rPr>
        <w:t xml:space="preserve"> assassination of the heir to the Austro-Hungarian throne, </w:t>
      </w:r>
      <w:r w:rsidRPr="00D90907">
        <w:rPr>
          <w:u w:val="single"/>
        </w:rPr>
        <w:t>World War I might have been avoided. And with it World War II,</w:t>
      </w:r>
      <w:r w:rsidRPr="00D90907">
        <w:rPr>
          <w:sz w:val="10"/>
        </w:rPr>
        <w:t xml:space="preserve"> the continuation of the original conflict after the combatants caught their collective breath.</w:t>
      </w:r>
    </w:p>
    <w:p w14:paraId="6A093447" w14:textId="77777777" w:rsidR="00CE5195" w:rsidRPr="008570CA" w:rsidRDefault="00CE5195" w:rsidP="00CE5195">
      <w:pPr>
        <w:rPr>
          <w:sz w:val="8"/>
        </w:rPr>
      </w:pPr>
      <w:r w:rsidRPr="008570CA">
        <w:rPr>
          <w:u w:val="single"/>
        </w:rPr>
        <w:t>Even</w:t>
      </w:r>
      <w:r w:rsidRPr="008570CA">
        <w:rPr>
          <w:sz w:val="8"/>
        </w:rPr>
        <w:t xml:space="preserve"> Winston </w:t>
      </w:r>
      <w:r w:rsidRPr="008570CA">
        <w:rPr>
          <w:u w:val="single"/>
        </w:rPr>
        <w:t>Churchill admitted</w:t>
      </w:r>
      <w:r w:rsidRPr="008570CA">
        <w:rPr>
          <w:sz w:val="8"/>
        </w:rPr>
        <w:t xml:space="preserve"> that appeasement was a legitimate tactic. In 1950 he declared that “The word ‘appeasement’ is not popular, but </w:t>
      </w:r>
      <w:r w:rsidRPr="008570CA">
        <w:rPr>
          <w:u w:val="single"/>
        </w:rPr>
        <w:t>appeasement has its place in all policy</w:t>
      </w:r>
      <w:r w:rsidRPr="008570CA">
        <w:rPr>
          <w:sz w:val="8"/>
        </w:rPr>
        <w:t xml:space="preserve">.” He also famously said that “To jaw-jaw is always better than to war-war.” </w:t>
      </w:r>
      <w:r w:rsidRPr="008570CA">
        <w:rPr>
          <w:u w:val="single"/>
        </w:rPr>
        <w:t>The problem with trying to appease Hitler was Hitler, not appeasement</w:t>
      </w:r>
      <w:r w:rsidRPr="008570CA">
        <w:rPr>
          <w:sz w:val="8"/>
        </w:rPr>
        <w:t>. The Nazi dictator simply could not be appeased, at least at a price that Western leaders ever could pay.</w:t>
      </w:r>
    </w:p>
    <w:p w14:paraId="7E277449" w14:textId="77777777" w:rsidR="00CE5195" w:rsidRPr="008570CA" w:rsidRDefault="00CE5195" w:rsidP="00CE5195">
      <w:pPr>
        <w:rPr>
          <w:sz w:val="8"/>
        </w:rPr>
      </w:pPr>
      <w:r w:rsidRPr="008570CA">
        <w:rPr>
          <w:sz w:val="8"/>
        </w:rPr>
        <w:t xml:space="preserve">Vladimir </w:t>
      </w:r>
      <w:r w:rsidRPr="008570CA">
        <w:rPr>
          <w:u w:val="single"/>
        </w:rPr>
        <w:t>Putin isn’t in the same league as Hitler or</w:t>
      </w:r>
      <w:r w:rsidRPr="008570CA">
        <w:rPr>
          <w:sz w:val="8"/>
        </w:rPr>
        <w:t xml:space="preserve"> Joseph </w:t>
      </w:r>
      <w:r w:rsidRPr="008570CA">
        <w:rPr>
          <w:u w:val="single"/>
        </w:rPr>
        <w:t>Stalin</w:t>
      </w:r>
      <w:r w:rsidRPr="008570CA">
        <w:rPr>
          <w:sz w:val="8"/>
        </w:rPr>
        <w:t xml:space="preserve">. Putin is an old style nationalist who insists that his country’s interests be considered. </w:t>
      </w:r>
      <w:r w:rsidRPr="008570CA">
        <w:rPr>
          <w:u w:val="single"/>
        </w:rPr>
        <w:t>There is no global hegemonic struggle, no grand ideological contest, no plan for widespread territorial conquest.</w:t>
      </w:r>
      <w:r w:rsidRPr="008570CA">
        <w:rPr>
          <w:sz w:val="8"/>
        </w:rPr>
        <w:t xml:space="preserve"> Putin’s ambitions may outrage the West, but they appear bounded. Said Kissinger of Crimea: “It was not Hitler moving into Czechoslovakia.”</w:t>
      </w:r>
    </w:p>
    <w:p w14:paraId="4AA51552" w14:textId="77777777" w:rsidR="00CE5195" w:rsidRPr="008570CA" w:rsidRDefault="00CE5195" w:rsidP="00CE5195">
      <w:pPr>
        <w:rPr>
          <w:sz w:val="20"/>
          <w:szCs w:val="20"/>
        </w:rPr>
      </w:pPr>
      <w:r w:rsidRPr="008570CA">
        <w:rPr>
          <w:sz w:val="8"/>
          <w:szCs w:val="8"/>
        </w:rPr>
        <w:t>Indeed, if Putin hopes to reconstitute the Soviet Union, as charged by some, he’s not doing very well. In power for more than 14 years, he only has gained a piece of Ukraine (Crimea), influence over two bits of Georgia (Abkhazia and South Ossetia), and contested authority over part of Ukraine (the Donbas). In the meantime his actions have united most of his neighbors against Russia and invited imposition of debilitating sanctions.</w:t>
      </w:r>
    </w:p>
    <w:p w14:paraId="3A2FCDEB" w14:textId="77777777" w:rsidR="00CE5195" w:rsidRPr="00794E83" w:rsidRDefault="00CE5195" w:rsidP="00CE5195">
      <w:pPr>
        <w:rPr>
          <w:sz w:val="8"/>
        </w:rPr>
      </w:pPr>
      <w:r w:rsidRPr="00794E83">
        <w:rPr>
          <w:u w:val="single"/>
        </w:rPr>
        <w:t>Putin is rebuilding Russia’s military, but he would be a fool not to do so. Moscow has taken no action against America or vital American interests</w:t>
      </w:r>
      <w:r w:rsidRPr="00794E83">
        <w:rPr>
          <w:sz w:val="8"/>
        </w:rPr>
        <w:t xml:space="preserve">. Indeed, experience suggests that </w:t>
      </w:r>
      <w:r w:rsidRPr="00794E83">
        <w:rPr>
          <w:u w:val="single"/>
        </w:rPr>
        <w:t>Washington is far more likely than Russia to breach the peace</w:t>
      </w:r>
      <w:r w:rsidRPr="00794E83">
        <w:rPr>
          <w:sz w:val="8"/>
        </w:rPr>
        <w:t>. Of course, U.S. officials argue that all of their interventions were justified — over the last three decades against Nicaragua, Grenada, Panama, Haiti, Bosnian Serbs, Serbia, Somalia, Afghanistan, Libya, Yemen, Pakistan, Syria, Iraq (recently for the third time). Russian nationalists can be forgiven for thinking differently.</w:t>
      </w:r>
    </w:p>
    <w:p w14:paraId="56FB961F" w14:textId="77777777" w:rsidR="00CE5195" w:rsidRDefault="00CE5195" w:rsidP="00CE5195"/>
    <w:p w14:paraId="0CBB16BB" w14:textId="77777777" w:rsidR="00CE5195" w:rsidRDefault="00CE5195" w:rsidP="00CE5195"/>
    <w:p w14:paraId="0063B3E4" w14:textId="77777777" w:rsidR="00CE5195" w:rsidRDefault="00CE5195" w:rsidP="00CE5195">
      <w:pPr>
        <w:pStyle w:val="Heading3"/>
      </w:pPr>
      <w:r>
        <w:lastRenderedPageBreak/>
        <w:t>A2: It’s Genocide</w:t>
      </w:r>
    </w:p>
    <w:p w14:paraId="0BF8EEE6" w14:textId="77777777" w:rsidR="00CE5195" w:rsidRDefault="00CE5195" w:rsidP="00CE5195"/>
    <w:p w14:paraId="67F1A274" w14:textId="77777777" w:rsidR="00CE5195" w:rsidRDefault="00CE5195" w:rsidP="00CE5195">
      <w:pPr>
        <w:pStyle w:val="Heading4"/>
      </w:pPr>
      <w:r>
        <w:t>The war in Ukraine is not genocide</w:t>
      </w:r>
    </w:p>
    <w:p w14:paraId="3BF22D80" w14:textId="77777777" w:rsidR="00CE5195" w:rsidRPr="00794FE7" w:rsidRDefault="00CE5195" w:rsidP="00CE5195">
      <w:pPr>
        <w:rPr>
          <w:sz w:val="14"/>
          <w:szCs w:val="14"/>
        </w:rPr>
      </w:pPr>
      <w:r w:rsidRPr="00794FE7">
        <w:rPr>
          <w:rStyle w:val="Style13ptBold"/>
        </w:rPr>
        <w:t>BANDOW 2015</w:t>
      </w:r>
      <w:r>
        <w:t xml:space="preserve"> </w:t>
      </w:r>
      <w:r w:rsidRPr="00794FE7">
        <w:rPr>
          <w:sz w:val="14"/>
          <w:szCs w:val="14"/>
        </w:rPr>
        <w:t>(Doug Bandow is a Senior Fellow at the Cato Institute and a former Special Assistant to President Ronald Reagan, “U.S. Should Stay Out of the Russo-Ukrainian Quarrel: Why the Conflict in Ukraine Isn’t America’s Business, Part I,” Forbes, Jan 22, https://www.cato.org/publications/commentary/us-should-stay-out-russo-ukrainian-quarrel-why-conflict-ukraine-isnt)</w:t>
      </w:r>
    </w:p>
    <w:p w14:paraId="54C84B3C" w14:textId="77777777" w:rsidR="00CE5195" w:rsidRPr="00794E83" w:rsidRDefault="00CE5195" w:rsidP="00CE5195">
      <w:pPr>
        <w:rPr>
          <w:sz w:val="10"/>
        </w:rPr>
      </w:pPr>
      <w:r w:rsidRPr="00794E83">
        <w:rPr>
          <w:u w:val="single"/>
        </w:rPr>
        <w:t>America must act to stop Russia from slaughtering helpless Ukrainians, some of Kiev’s most fervent advocates argue. The claim has emotional power, but is false. There have been an estimated 4800 deaths</w:t>
      </w:r>
      <w:r w:rsidRPr="00794E83">
        <w:rPr>
          <w:sz w:val="10"/>
        </w:rPr>
        <w:t xml:space="preserve"> in the combat in the east. It’s a tragic toll, but </w:t>
      </w:r>
      <w:r w:rsidRPr="00794E83">
        <w:rPr>
          <w:u w:val="single"/>
        </w:rPr>
        <w:t>includes Ukrainian separatists and loyalists, and Russians</w:t>
      </w:r>
      <w:r w:rsidRPr="00794E83">
        <w:rPr>
          <w:sz w:val="10"/>
        </w:rPr>
        <w:t>. When it comes to wars, that casualty list barely counts.</w:t>
      </w:r>
    </w:p>
    <w:p w14:paraId="22FB1E6E" w14:textId="77777777" w:rsidR="00CE5195" w:rsidRPr="00794E83" w:rsidRDefault="00CE5195" w:rsidP="00CE5195">
      <w:pPr>
        <w:rPr>
          <w:sz w:val="10"/>
        </w:rPr>
      </w:pPr>
      <w:r w:rsidRPr="00794E83">
        <w:rPr>
          <w:sz w:val="10"/>
        </w:rPr>
        <w:t xml:space="preserve">Moreover, </w:t>
      </w:r>
      <w:r w:rsidRPr="00794E83">
        <w:rPr>
          <w:u w:val="single"/>
        </w:rPr>
        <w:t>the battle for the Donbas is a typical civil war</w:t>
      </w:r>
      <w:r w:rsidRPr="00794E83">
        <w:rPr>
          <w:sz w:val="10"/>
        </w:rPr>
        <w:t xml:space="preserve">/ethnic insurgency/secessionist movement. </w:t>
      </w:r>
      <w:r w:rsidRPr="00794E83">
        <w:rPr>
          <w:u w:val="single"/>
        </w:rPr>
        <w:t>No one is trying to eliminate another people</w:t>
      </w:r>
      <w:r w:rsidRPr="00794E83">
        <w:rPr>
          <w:sz w:val="10"/>
        </w:rPr>
        <w:t>, characteristic of real genocide. One group is attempting to escape rule by a more distant government. The latter doesn’t want to yield control. The fight is unfortunate, but no more justifies Western intervention than many similar conflicts dotting the globe.</w:t>
      </w:r>
    </w:p>
    <w:p w14:paraId="16CB2F71" w14:textId="77777777" w:rsidR="00CE5195" w:rsidRPr="00794E83" w:rsidRDefault="00CE5195" w:rsidP="00CE5195">
      <w:pPr>
        <w:rPr>
          <w:sz w:val="10"/>
        </w:rPr>
      </w:pPr>
      <w:r w:rsidRPr="00794E83">
        <w:rPr>
          <w:sz w:val="10"/>
        </w:rPr>
        <w:t xml:space="preserve">While Moscow bears blame for intervening, the </w:t>
      </w:r>
      <w:r w:rsidRPr="00794E83">
        <w:rPr>
          <w:u w:val="single"/>
        </w:rPr>
        <w:t>Ukrainian authorities are not blameless. The semi-violent overthrow, backed by foreign states, of the democratically elected president from the east was hardly a friendly act</w:t>
      </w:r>
      <w:r w:rsidRPr="00794E83">
        <w:rPr>
          <w:sz w:val="10"/>
        </w:rPr>
        <w:t xml:space="preserve"> to those who supported him. </w:t>
      </w:r>
      <w:r w:rsidRPr="00794E83">
        <w:rPr>
          <w:u w:val="single"/>
        </w:rPr>
        <w:t>The new regime, backed by unsavory nationalists overtly hostile to the Russian heritage of many Ukrainians, immediately targeted highly sensitive Russian language protections</w:t>
      </w:r>
      <w:r w:rsidRPr="00794E83">
        <w:rPr>
          <w:sz w:val="10"/>
        </w:rPr>
        <w:t>.</w:t>
      </w:r>
    </w:p>
    <w:p w14:paraId="0BE7AE7D" w14:textId="77777777" w:rsidR="00CE5195" w:rsidRPr="00A853A4" w:rsidRDefault="00CE5195" w:rsidP="00CE5195">
      <w:pPr>
        <w:rPr>
          <w:sz w:val="8"/>
        </w:rPr>
      </w:pPr>
      <w:r w:rsidRPr="00794E83">
        <w:rPr>
          <w:u w:val="single"/>
        </w:rPr>
        <w:t>Separatist sentiments</w:t>
      </w:r>
      <w:r w:rsidRPr="00A853A4">
        <w:rPr>
          <w:sz w:val="8"/>
        </w:rPr>
        <w:t xml:space="preserve">, even if manipulated by Moscow, </w:t>
      </w:r>
      <w:r w:rsidRPr="00A853A4">
        <w:rPr>
          <w:u w:val="single"/>
        </w:rPr>
        <w:t>were real</w:t>
      </w:r>
      <w:r w:rsidRPr="00A853A4">
        <w:rPr>
          <w:sz w:val="8"/>
        </w:rPr>
        <w:t xml:space="preserve">, and were exacerbated by Kiev’s actions. Indiscriminate bombing of rebellious cities resulted in numerous civilian deaths. </w:t>
      </w:r>
      <w:r w:rsidRPr="00A853A4">
        <w:rPr>
          <w:u w:val="single"/>
        </w:rPr>
        <w:t>Amnesty International wrote about possible war crimes by nationalist militias employed by the Ukrainian government</w:t>
      </w:r>
      <w:r w:rsidRPr="00A853A4">
        <w:rPr>
          <w:sz w:val="8"/>
        </w:rPr>
        <w:t xml:space="preserve">, singling out the Aidar Volunteer Battalion, which acquired a “reputation for brutal reprisals, robbery, beatings and extortion.” The New York Times reported on Kiev’s modus operandi: “The regular army bombards separatist positions from afar, followed by chaotic, violent assaults by some of the half-dozen or so paramilitary groups surrounding Donetsk who are willing to plunge into urban combat.” </w:t>
      </w:r>
      <w:r w:rsidRPr="00A853A4">
        <w:rPr>
          <w:u w:val="single"/>
        </w:rPr>
        <w:t>Many refugees from the fighting have fled to Russia, rather than toward Kiev. The Ukrainian government shares the blame for the conflict’s casualties</w:t>
      </w:r>
      <w:r w:rsidRPr="00A853A4">
        <w:rPr>
          <w:sz w:val="8"/>
        </w:rPr>
        <w:t>.</w:t>
      </w:r>
    </w:p>
    <w:p w14:paraId="521D99DF" w14:textId="77777777" w:rsidR="00CE5195" w:rsidRDefault="00CE5195" w:rsidP="00CE5195"/>
    <w:p w14:paraId="54A4DD26" w14:textId="77777777" w:rsidR="00CE5195" w:rsidRDefault="00CE5195" w:rsidP="00CE5195"/>
    <w:p w14:paraId="53C4CC2D" w14:textId="77777777" w:rsidR="00CE5195" w:rsidRDefault="00CE5195" w:rsidP="00CE5195">
      <w:pPr>
        <w:pStyle w:val="Heading3"/>
      </w:pPr>
      <w:r>
        <w:lastRenderedPageBreak/>
        <w:t>A2: Deterrence</w:t>
      </w:r>
    </w:p>
    <w:p w14:paraId="3FD9BE3A" w14:textId="77777777" w:rsidR="00CE5195" w:rsidRDefault="00CE5195" w:rsidP="00CE5195"/>
    <w:p w14:paraId="1F6395C8" w14:textId="77777777" w:rsidR="00CE5195" w:rsidRDefault="00CE5195" w:rsidP="00CE5195">
      <w:pPr>
        <w:pStyle w:val="Heading4"/>
      </w:pPr>
      <w:r>
        <w:t>Deterrence in Ukraine will fail and spiral into global war</w:t>
      </w:r>
    </w:p>
    <w:p w14:paraId="4A75E3E9" w14:textId="77777777" w:rsidR="00CE5195" w:rsidRDefault="00CE5195" w:rsidP="00CE5195">
      <w:r w:rsidRPr="001C6A6B">
        <w:rPr>
          <w:rStyle w:val="Style13ptBold"/>
        </w:rPr>
        <w:t>BANDOW 2015</w:t>
      </w:r>
      <w:r>
        <w:t xml:space="preserve"> </w:t>
      </w:r>
      <w:r w:rsidRPr="001C6A6B">
        <w:rPr>
          <w:sz w:val="14"/>
          <w:szCs w:val="14"/>
        </w:rPr>
        <w:t>(Doug Bandow is a Senior Fellow at the Cato Institute and a former Special Assistant to President Ronald Reagan, “7 Reasons the U.S. Should Stay Out of the Ukraine-Russia Fight,” Huff Post, April 24, https://www.huffpost.com/entry/seven-reasons-why-us-shou_b_6763732)</w:t>
      </w:r>
    </w:p>
    <w:p w14:paraId="27B53BB6" w14:textId="77777777" w:rsidR="00CE5195" w:rsidRPr="00A853A4" w:rsidRDefault="00CE5195" w:rsidP="00CE5195">
      <w:pPr>
        <w:rPr>
          <w:sz w:val="12"/>
        </w:rPr>
      </w:pPr>
      <w:r w:rsidRPr="00A853A4">
        <w:rPr>
          <w:sz w:val="12"/>
        </w:rPr>
        <w:t xml:space="preserve">NATO advocates presume that membership would dissuade Russia from taking military action. Alas, </w:t>
      </w:r>
      <w:r w:rsidRPr="00A853A4">
        <w:rPr>
          <w:u w:val="single"/>
        </w:rPr>
        <w:t xml:space="preserve">deterrence often fails. History is replete with examples of alliances that did not stop conflict. And when deterrence fails, alliances become </w:t>
      </w:r>
      <w:r w:rsidRPr="00A853A4">
        <w:rPr>
          <w:b/>
          <w:bCs/>
          <w:u w:val="single"/>
        </w:rPr>
        <w:t>transmission belts of war</w:t>
      </w:r>
      <w:r w:rsidRPr="00A853A4">
        <w:rPr>
          <w:sz w:val="12"/>
        </w:rPr>
        <w:t>.</w:t>
      </w:r>
    </w:p>
    <w:p w14:paraId="6EC07554" w14:textId="77777777" w:rsidR="00CE5195" w:rsidRPr="00A853A4" w:rsidRDefault="00CE5195" w:rsidP="00CE5195">
      <w:pPr>
        <w:rPr>
          <w:sz w:val="12"/>
        </w:rPr>
      </w:pPr>
      <w:r w:rsidRPr="00A853A4">
        <w:rPr>
          <w:u w:val="single"/>
        </w:rPr>
        <w:t>The worst war in human history</w:t>
      </w:r>
      <w:r w:rsidRPr="00A853A4">
        <w:rPr>
          <w:sz w:val="12"/>
        </w:rPr>
        <w:t xml:space="preserve">, World War II, </w:t>
      </w:r>
      <w:r w:rsidRPr="00A853A4">
        <w:rPr>
          <w:u w:val="single"/>
        </w:rPr>
        <w:t>began despite defense promises made to Poland</w:t>
      </w:r>
      <w:r w:rsidRPr="00A853A4">
        <w:rPr>
          <w:sz w:val="12"/>
        </w:rPr>
        <w:t xml:space="preserve"> by France and Great Britain in an attempt to forestall a German invasion. </w:t>
      </w:r>
      <w:r w:rsidRPr="00A853A4">
        <w:rPr>
          <w:u w:val="single"/>
        </w:rPr>
        <w:t>World War I provided an even more dramatic example of alliances expanding rather than restricting conflict</w:t>
      </w:r>
      <w:r w:rsidRPr="00A853A4">
        <w:rPr>
          <w:sz w:val="12"/>
        </w:rPr>
        <w:t>. An assassination in Sarajevo, Bosnia, spread war to most of Europe as well as to parts of Asia and North America.</w:t>
      </w:r>
    </w:p>
    <w:p w14:paraId="68620AE7" w14:textId="77777777" w:rsidR="00CE5195" w:rsidRDefault="00CE5195" w:rsidP="00CE5195">
      <w:r w:rsidRPr="00A853A4">
        <w:rPr>
          <w:u w:val="single"/>
        </w:rPr>
        <w:t>In many cases contending parties either discount the likelihood of countries acting on their promises or believe the stakes warrant risking war. Both likely apply to Russia in Ukraine</w:t>
      </w:r>
      <w:r>
        <w:t>.</w:t>
      </w:r>
    </w:p>
    <w:p w14:paraId="144935A2" w14:textId="77777777" w:rsidR="00CE5195" w:rsidRDefault="00CE5195" w:rsidP="00CE5195"/>
    <w:p w14:paraId="579B490A" w14:textId="77777777" w:rsidR="00CE5195" w:rsidRDefault="00CE5195" w:rsidP="00CE5195">
      <w:pPr>
        <w:pStyle w:val="Heading3"/>
      </w:pPr>
      <w:r>
        <w:lastRenderedPageBreak/>
        <w:t>A2: Arms Key to Negotiations</w:t>
      </w:r>
    </w:p>
    <w:p w14:paraId="7B4DDF84" w14:textId="77777777" w:rsidR="00CE5195" w:rsidRDefault="00CE5195" w:rsidP="00CE5195"/>
    <w:p w14:paraId="7584D7D1" w14:textId="77777777" w:rsidR="00CE5195" w:rsidRDefault="00CE5195" w:rsidP="00CE5195">
      <w:pPr>
        <w:pStyle w:val="Heading4"/>
      </w:pPr>
      <w:r>
        <w:t>Russia will not be forced to negotiate—they’ll just keep escalating</w:t>
      </w:r>
    </w:p>
    <w:p w14:paraId="0458595A" w14:textId="77777777" w:rsidR="00CE5195" w:rsidRDefault="00CE5195" w:rsidP="00CE5195">
      <w:r w:rsidRPr="009F7A9D">
        <w:rPr>
          <w:rStyle w:val="Style13ptBold"/>
        </w:rPr>
        <w:t>DePETRIS 2017</w:t>
      </w:r>
      <w:r>
        <w:t xml:space="preserve"> </w:t>
      </w:r>
      <w:r w:rsidRPr="009F7A9D">
        <w:rPr>
          <w:sz w:val="14"/>
          <w:szCs w:val="14"/>
        </w:rPr>
        <w:t>(Daniel DePetris is a fellow at Defense Priorities, “Russia Will Retaliate After U.S. Supplies Lethal Weapons To Ukraine,” Breaking Defense, 12-18, https://breakingdefense.com/2017/12/russia-will-retaliate-after-u-s-supplies-lethal-weapons-to-ukraine/)</w:t>
      </w:r>
    </w:p>
    <w:p w14:paraId="4C687EE0" w14:textId="77777777" w:rsidR="00CE5195" w:rsidRPr="00DF42CD" w:rsidRDefault="00CE5195" w:rsidP="00CE5195">
      <w:pPr>
        <w:rPr>
          <w:sz w:val="12"/>
        </w:rPr>
      </w:pPr>
      <w:r w:rsidRPr="00DF42CD">
        <w:rPr>
          <w:sz w:val="12"/>
        </w:rPr>
        <w:t xml:space="preserve">In other words, </w:t>
      </w:r>
      <w:r w:rsidRPr="00DF42CD">
        <w:rPr>
          <w:u w:val="single"/>
        </w:rPr>
        <w:t>whenever pro-Russian militants were losing ground or at risk, Moscow turned on the spigot of assistance to prevent</w:t>
      </w:r>
      <w:r w:rsidRPr="00DF42CD">
        <w:rPr>
          <w:sz w:val="12"/>
        </w:rPr>
        <w:t xml:space="preserve"> a humiliating </w:t>
      </w:r>
      <w:r w:rsidRPr="00DF42CD">
        <w:rPr>
          <w:u w:val="single"/>
        </w:rPr>
        <w:t>defeat</w:t>
      </w:r>
      <w:r w:rsidRPr="00DF42CD">
        <w:rPr>
          <w:sz w:val="12"/>
        </w:rPr>
        <w:t xml:space="preserve"> or retreat. This is one of the biggest reminders to the world community that </w:t>
      </w:r>
      <w:r w:rsidRPr="00DF42CD">
        <w:rPr>
          <w:u w:val="single"/>
        </w:rPr>
        <w:t xml:space="preserve">Ukraine’s political disposition is ultimately far more important to Russia’s strategic interests than it is to Washington’s. </w:t>
      </w:r>
      <w:r w:rsidRPr="00DF42CD">
        <w:rPr>
          <w:b/>
          <w:bCs/>
          <w:u w:val="single"/>
        </w:rPr>
        <w:t>No amount</w:t>
      </w:r>
      <w:r w:rsidRPr="00DF42CD">
        <w:rPr>
          <w:u w:val="single"/>
        </w:rPr>
        <w:t xml:space="preserve"> of U.S. military equipment or heavy weapons systems is likely to eclipse what the Russians will provide to the other side</w:t>
      </w:r>
      <w:r w:rsidRPr="00DF42CD">
        <w:rPr>
          <w:sz w:val="12"/>
        </w:rPr>
        <w:t>.</w:t>
      </w:r>
    </w:p>
    <w:p w14:paraId="5FD84585" w14:textId="77777777" w:rsidR="00CE5195" w:rsidRDefault="00CE5195" w:rsidP="00CE5195">
      <w:r w:rsidRPr="00DF42CD">
        <w:rPr>
          <w:u w:val="single"/>
        </w:rPr>
        <w:t>To believe Russia will be intimidated into withdrawing its troops from Ukrainian territory or suing for a peace with a government Moscow sees as a puppet of the West just because a few more of its soldiers have been killed is to place hope over the reality of Putin’s track record throughout the war</w:t>
      </w:r>
      <w:r>
        <w:t>.</w:t>
      </w:r>
    </w:p>
    <w:p w14:paraId="06EFD99C" w14:textId="77777777" w:rsidR="00CE5195" w:rsidRDefault="00CE5195" w:rsidP="00CE5195"/>
    <w:p w14:paraId="3A7BE46E" w14:textId="77777777" w:rsidR="00CE5195" w:rsidRPr="00DF42CD" w:rsidRDefault="00CE5195" w:rsidP="00CE5195">
      <w:pPr>
        <w:rPr>
          <w:sz w:val="12"/>
        </w:rPr>
      </w:pPr>
    </w:p>
    <w:p w14:paraId="3DF710A0" w14:textId="77777777" w:rsidR="00CE5195" w:rsidRDefault="00CE5195" w:rsidP="00CE5195"/>
    <w:p w14:paraId="4A459A99" w14:textId="77777777" w:rsidR="00CE5195" w:rsidRDefault="00CE5195" w:rsidP="00CE5195"/>
    <w:p w14:paraId="6B48BC91" w14:textId="77777777" w:rsidR="00CE5195" w:rsidRDefault="00CE5195" w:rsidP="00CE5195"/>
    <w:p w14:paraId="6076F079" w14:textId="77777777" w:rsidR="00CE5195" w:rsidRDefault="00CE5195" w:rsidP="00CE5195"/>
    <w:p w14:paraId="4DF43E14" w14:textId="77777777" w:rsidR="00CE5195" w:rsidRDefault="00CE5195" w:rsidP="00CE5195">
      <w:pPr>
        <w:pStyle w:val="Heading3"/>
      </w:pPr>
      <w:r>
        <w:lastRenderedPageBreak/>
        <w:t>A2: NATO C/P</w:t>
      </w:r>
    </w:p>
    <w:p w14:paraId="2DFE633A" w14:textId="77777777" w:rsidR="00CE5195" w:rsidRDefault="00CE5195" w:rsidP="00CE5195"/>
    <w:p w14:paraId="1331795F" w14:textId="77777777" w:rsidR="00CE5195" w:rsidRDefault="00CE5195" w:rsidP="00CE5195">
      <w:pPr>
        <w:pStyle w:val="Heading4"/>
      </w:pPr>
      <w:r>
        <w:t>The counterplan doesn’t solve its net benefit</w:t>
      </w:r>
    </w:p>
    <w:p w14:paraId="6C09E80F" w14:textId="77777777" w:rsidR="00CE5195" w:rsidRDefault="00CE5195" w:rsidP="00CE5195">
      <w:r w:rsidRPr="00207A54">
        <w:rPr>
          <w:rStyle w:val="Style13ptBold"/>
        </w:rPr>
        <w:t>KAPITONENKO 2017</w:t>
      </w:r>
      <w:r>
        <w:t xml:space="preserve"> </w:t>
      </w:r>
      <w:r w:rsidRPr="00207A54">
        <w:rPr>
          <w:szCs w:val="16"/>
        </w:rPr>
        <w:t>(Mykola Kapitonenko, Phd, is a co-editor in chief at UA: Ukraine Analytica, “Supplying weapons to Ukraine: How to make it right?” New Eastern Europe, October 11, http://neweasterneurope.eu/2017/10/11/supplying-weapons-ukraine-make-right/)</w:t>
      </w:r>
    </w:p>
    <w:p w14:paraId="53186A47" w14:textId="77777777" w:rsidR="00CE5195" w:rsidRPr="005420A5" w:rsidRDefault="00CE5195" w:rsidP="00CE5195">
      <w:pPr>
        <w:rPr>
          <w:sz w:val="12"/>
        </w:rPr>
      </w:pPr>
      <w:r w:rsidRPr="005420A5">
        <w:rPr>
          <w:u w:val="single"/>
        </w:rPr>
        <w:t>When facing a choice between providing arms, security guarantees, or both, the US almost never chooses the latter. It is almost always either weapons or alliances. Weapons are less risky and easier</w:t>
      </w:r>
      <w:r w:rsidRPr="005420A5">
        <w:rPr>
          <w:sz w:val="12"/>
        </w:rPr>
        <w:t xml:space="preserve">. They provide some degree of control and ability to adjust the response. Security guarantees, on the other hand, involve a high possibility of involvement and put their credibility at stake. </w:t>
      </w:r>
      <w:r w:rsidRPr="005420A5">
        <w:rPr>
          <w:u w:val="single"/>
        </w:rPr>
        <w:t>Ukraine’s strategic goal of joining NATO should not be replaced by supplies of weapons, no matter how numerous and long-term. We should keep in mind the future of European security, for which a well-armed Ukraine involved in a protracted conflict with Russia will be a far worse outcome than a democratic and peaceful Ukraine in NATO</w:t>
      </w:r>
      <w:r w:rsidRPr="005420A5">
        <w:rPr>
          <w:sz w:val="12"/>
        </w:rPr>
        <w:t>.</w:t>
      </w:r>
    </w:p>
    <w:p w14:paraId="6AB2161C" w14:textId="77777777" w:rsidR="00CE5195" w:rsidRDefault="00CE5195" w:rsidP="00CE5195"/>
    <w:p w14:paraId="4D0714BA" w14:textId="77777777" w:rsidR="00CE5195" w:rsidRDefault="00CE5195" w:rsidP="00CE5195">
      <w:pPr>
        <w:pStyle w:val="Heading3"/>
      </w:pPr>
      <w:r>
        <w:lastRenderedPageBreak/>
        <w:t>A2: US Must Show Support</w:t>
      </w:r>
    </w:p>
    <w:p w14:paraId="23B2F445" w14:textId="77777777" w:rsidR="00CE5195" w:rsidRDefault="00CE5195" w:rsidP="00CE5195"/>
    <w:p w14:paraId="2351C699" w14:textId="77777777" w:rsidR="00CE5195" w:rsidRDefault="00CE5195" w:rsidP="00CE5195">
      <w:pPr>
        <w:pStyle w:val="Heading4"/>
      </w:pPr>
      <w:r>
        <w:t>Signaling US commitment to Ukraine causes miscalculation and a Russian nuclear first strike</w:t>
      </w:r>
    </w:p>
    <w:p w14:paraId="133C92A8" w14:textId="77777777" w:rsidR="00CE5195" w:rsidRPr="00100242" w:rsidRDefault="00CE5195" w:rsidP="00CE5195">
      <w:pPr>
        <w:rPr>
          <w:sz w:val="14"/>
        </w:rPr>
      </w:pPr>
      <w:r w:rsidRPr="00110819">
        <w:rPr>
          <w:rStyle w:val="Style13ptBold"/>
        </w:rPr>
        <w:t>PRY 1999</w:t>
      </w:r>
      <w:r w:rsidRPr="00100242">
        <w:rPr>
          <w:sz w:val="14"/>
        </w:rPr>
        <w:t xml:space="preserve"> (Peter Vincent, former intelligence analyst, War Scare, p. 277)</w:t>
      </w:r>
    </w:p>
    <w:p w14:paraId="15D2FDEB" w14:textId="77777777" w:rsidR="00CE5195" w:rsidRDefault="00CE5195" w:rsidP="00CE5195">
      <w:r w:rsidRPr="00100242">
        <w:rPr>
          <w:u w:val="single"/>
        </w:rPr>
        <w:t>The potentially deadly illusion that the United States is committed by treaty to defend Ukraine could convince the Russian military that a future</w:t>
      </w:r>
      <w:r w:rsidRPr="00100242">
        <w:rPr>
          <w:sz w:val="14"/>
        </w:rPr>
        <w:t xml:space="preserve"> Russo-Ukrainian conflict, or </w:t>
      </w:r>
      <w:r w:rsidRPr="00100242">
        <w:rPr>
          <w:u w:val="single"/>
        </w:rPr>
        <w:t>Russian war of imperial reconquest, will inevitably involve war with the United States.  This misapprehension might well lead the Russian General Staff to plan, out of mistaken military necessity, for a knockout nuclear blow against the United States at the very beginning of a war in which the United States</w:t>
      </w:r>
      <w:r w:rsidRPr="00100242">
        <w:rPr>
          <w:sz w:val="14"/>
        </w:rPr>
        <w:t xml:space="preserve">, in reality, </w:t>
      </w:r>
      <w:r w:rsidRPr="00100242">
        <w:rPr>
          <w:u w:val="single"/>
        </w:rPr>
        <w:t>has no</w:t>
      </w:r>
      <w:r w:rsidRPr="00100242">
        <w:rPr>
          <w:sz w:val="14"/>
        </w:rPr>
        <w:t xml:space="preserve"> vital interest or </w:t>
      </w:r>
      <w:r w:rsidRPr="00100242">
        <w:rPr>
          <w:u w:val="single"/>
        </w:rPr>
        <w:t>real intention of participating</w:t>
      </w:r>
      <w:r w:rsidRPr="00100242">
        <w:rPr>
          <w:sz w:val="14"/>
        </w:rPr>
        <w:t>.</w:t>
      </w:r>
    </w:p>
    <w:p w14:paraId="5A63CD67" w14:textId="77777777" w:rsidR="00CE5195" w:rsidRDefault="00CE5195" w:rsidP="00CE5195"/>
    <w:p w14:paraId="41CBC8A0" w14:textId="77777777" w:rsidR="00CE5195" w:rsidRDefault="00CE5195" w:rsidP="00CE5195">
      <w:pPr>
        <w:pStyle w:val="Heading3"/>
      </w:pPr>
      <w:r>
        <w:lastRenderedPageBreak/>
        <w:t>A2: Trump Turn</w:t>
      </w:r>
    </w:p>
    <w:p w14:paraId="41DC84A8" w14:textId="77777777" w:rsidR="00CE5195" w:rsidRDefault="00CE5195" w:rsidP="00CE5195"/>
    <w:p w14:paraId="43D9F567" w14:textId="77777777" w:rsidR="00CE5195" w:rsidRDefault="00CE5195" w:rsidP="00CE5195">
      <w:pPr>
        <w:pStyle w:val="Heading4"/>
      </w:pPr>
      <w:r>
        <w:t>The world will survive Trump—he won’t do irreversible damage</w:t>
      </w:r>
    </w:p>
    <w:p w14:paraId="1BA83820" w14:textId="77777777" w:rsidR="00CE5195" w:rsidRPr="00732A87" w:rsidRDefault="00CE5195" w:rsidP="00CE5195">
      <w:pPr>
        <w:rPr>
          <w:szCs w:val="16"/>
        </w:rPr>
      </w:pPr>
      <w:r w:rsidRPr="00732A87">
        <w:rPr>
          <w:rStyle w:val="Style13ptBold"/>
        </w:rPr>
        <w:t>SULLIVAN 2018</w:t>
      </w:r>
      <w:r>
        <w:t xml:space="preserve"> </w:t>
      </w:r>
      <w:r w:rsidRPr="00732A87">
        <w:rPr>
          <w:szCs w:val="16"/>
        </w:rPr>
        <w:t>(JAKE SULLIVAN is a Senior Fellow at the Carnegie Endowment for International Peace. He served in the Obama administration as Director of Policy Planning at the U.S. Department of State and as National Security Adviser to the Vice President., “The World After Trump,” Foreign Affairs, Mar/April)</w:t>
      </w:r>
    </w:p>
    <w:p w14:paraId="1F7DF6F3" w14:textId="77777777" w:rsidR="00CE5195" w:rsidRPr="00732A87" w:rsidRDefault="00CE5195" w:rsidP="00CE5195">
      <w:pPr>
        <w:rPr>
          <w:sz w:val="12"/>
        </w:rPr>
      </w:pPr>
      <w:r w:rsidRPr="00732A87">
        <w:rPr>
          <w:sz w:val="12"/>
        </w:rPr>
        <w:t xml:space="preserve">The warnings started long before Donald Trump was even a presidential candidate. </w:t>
      </w:r>
      <w:r w:rsidRPr="00732A87">
        <w:rPr>
          <w:u w:val="single"/>
        </w:rPr>
        <w:t>For at least a decade, a growing chorus of foreign policy experts had been pointing to signs that the international order was coming apart</w:t>
      </w:r>
      <w:r w:rsidRPr="00732A87">
        <w:rPr>
          <w:sz w:val="12"/>
        </w:rPr>
        <w:t>.</w:t>
      </w:r>
    </w:p>
    <w:p w14:paraId="3E777B27" w14:textId="77777777" w:rsidR="00CE5195" w:rsidRPr="00732A87" w:rsidRDefault="00CE5195" w:rsidP="00CE5195">
      <w:pPr>
        <w:rPr>
          <w:sz w:val="12"/>
          <w:szCs w:val="12"/>
        </w:rPr>
      </w:pPr>
      <w:r w:rsidRPr="00732A87">
        <w:rPr>
          <w:sz w:val="12"/>
          <w:szCs w:val="12"/>
        </w:rPr>
        <w:t>Authoritarian powers were flouting long-accepted rules. Failed states were radiating threats. Economies were being disrupted by technology and globalization; political systems, by populism. Meanwhile, the gap in power and influence between the United States—the leader and guarantor of the existing order—and the rest of the world was closing.</w:t>
      </w:r>
    </w:p>
    <w:p w14:paraId="08BC6DD3" w14:textId="77777777" w:rsidR="00CE5195" w:rsidRPr="00732A87" w:rsidRDefault="00CE5195" w:rsidP="00CE5195">
      <w:pPr>
        <w:rPr>
          <w:sz w:val="12"/>
        </w:rPr>
      </w:pPr>
      <w:r w:rsidRPr="00732A87">
        <w:rPr>
          <w:u w:val="single"/>
        </w:rPr>
        <w:t>Then came Trump's election</w:t>
      </w:r>
      <w:r w:rsidRPr="00732A87">
        <w:rPr>
          <w:sz w:val="12"/>
        </w:rPr>
        <w:t>. To those already issuing such warnings, it sounded the death knell of the world as it was. Even many of those who had previously resisted pessimism suddenly came to agree. As they saw it, the U.S.-led order—the post– World War II system of norms, institutions, and partnerships that has helped manage disputes, mobilize action, and govern international conduct—was ending for good. And what came next, they argued, would be either an entirely new order or a period with no real order at all.</w:t>
      </w:r>
    </w:p>
    <w:p w14:paraId="3FCDE549" w14:textId="77777777" w:rsidR="00CE5195" w:rsidRPr="00732A87" w:rsidRDefault="00CE5195" w:rsidP="00CE5195">
      <w:pPr>
        <w:rPr>
          <w:sz w:val="12"/>
        </w:rPr>
      </w:pPr>
      <w:r w:rsidRPr="00732A87">
        <w:rPr>
          <w:u w:val="single"/>
        </w:rPr>
        <w:t>But the existing order is more resilient than this assessment suggests</w:t>
      </w:r>
      <w:r w:rsidRPr="00732A87">
        <w:rPr>
          <w:sz w:val="12"/>
        </w:rPr>
        <w:t>. There is no doubt that Trump represents a meaningful threat to the health of both American democracy and the international system.</w:t>
      </w:r>
    </w:p>
    <w:p w14:paraId="58E1ECBF" w14:textId="77777777" w:rsidR="00CE5195" w:rsidRPr="00732A87" w:rsidRDefault="00CE5195" w:rsidP="00CE5195">
      <w:pPr>
        <w:rPr>
          <w:sz w:val="12"/>
          <w:szCs w:val="12"/>
        </w:rPr>
      </w:pPr>
      <w:r w:rsidRPr="00732A87">
        <w:rPr>
          <w:sz w:val="12"/>
          <w:szCs w:val="12"/>
        </w:rPr>
        <w:t>And there is a nonnegligible risk that he could drag the country into a constitutional CRISIS, or the world into a crippling trade war or even an all-out nuclear war.</w:t>
      </w:r>
    </w:p>
    <w:p w14:paraId="6E44434F" w14:textId="77777777" w:rsidR="00CE5195" w:rsidRPr="00732A87" w:rsidRDefault="00CE5195" w:rsidP="00CE5195">
      <w:pPr>
        <w:rPr>
          <w:sz w:val="12"/>
        </w:rPr>
      </w:pPr>
      <w:r w:rsidRPr="00732A87">
        <w:rPr>
          <w:sz w:val="12"/>
        </w:rPr>
        <w:t xml:space="preserve">Yet </w:t>
      </w:r>
      <w:r w:rsidRPr="00732A87">
        <w:rPr>
          <w:u w:val="single"/>
        </w:rPr>
        <w:t xml:space="preserve">despite these risks, rumors of the international order's demise have been greatly exaggerated. The system is built to last through significant shifts in global politics and economics and strong enough to survive </w:t>
      </w:r>
      <w:r w:rsidRPr="00732A87">
        <w:rPr>
          <w:sz w:val="12"/>
        </w:rPr>
        <w:t>a term of President</w:t>
      </w:r>
      <w:r w:rsidRPr="00732A87">
        <w:rPr>
          <w:u w:val="single"/>
        </w:rPr>
        <w:t xml:space="preserve"> Trump</w:t>
      </w:r>
      <w:r w:rsidRPr="00732A87">
        <w:rPr>
          <w:sz w:val="12"/>
        </w:rPr>
        <w:t>.</w:t>
      </w:r>
    </w:p>
    <w:p w14:paraId="4BD72B6E" w14:textId="77777777" w:rsidR="00CE5195" w:rsidRPr="00732A87" w:rsidRDefault="00CE5195" w:rsidP="00CE5195">
      <w:pPr>
        <w:rPr>
          <w:sz w:val="8"/>
          <w:szCs w:val="8"/>
        </w:rPr>
      </w:pPr>
      <w:r w:rsidRPr="00732A87">
        <w:rPr>
          <w:sz w:val="8"/>
          <w:szCs w:val="8"/>
        </w:rPr>
        <w:t>This more optimistic view is offered not as comfort but as a call to action. The present moment demands resolve and affirmative thinking from the foreign policy community about how to sustain and reinforce the international order, not just lamentations about Trump's destructiveness or resignation about the order's fate. No one knows for certain how things will turn out. But fatalism will become a self-fulfilling prophecy.</w:t>
      </w:r>
    </w:p>
    <w:p w14:paraId="18A9ED03" w14:textId="77777777" w:rsidR="00CE5195" w:rsidRPr="00732A87" w:rsidRDefault="00CE5195" w:rsidP="00CE5195">
      <w:pPr>
        <w:rPr>
          <w:sz w:val="8"/>
          <w:szCs w:val="8"/>
        </w:rPr>
      </w:pPr>
      <w:r w:rsidRPr="00732A87">
        <w:rPr>
          <w:sz w:val="8"/>
          <w:szCs w:val="8"/>
        </w:rPr>
        <w:t>The order can endure only if its defenders step up. It may be durable, but it also needs an update to account for new realities and new challenges. Between fatalism and complacency lies urgency. Champions of the order must start working now to protect its key elements, to build a new consensus at home and abroad about needed adjustments, and to set the stage for a better approach, before it's too late.</w:t>
      </w:r>
    </w:p>
    <w:p w14:paraId="49F63B98" w14:textId="77777777" w:rsidR="00CE5195" w:rsidRPr="00732A87" w:rsidRDefault="00CE5195" w:rsidP="00CE5195">
      <w:pPr>
        <w:rPr>
          <w:sz w:val="8"/>
          <w:szCs w:val="8"/>
        </w:rPr>
      </w:pPr>
      <w:r w:rsidRPr="00732A87">
        <w:rPr>
          <w:sz w:val="8"/>
          <w:szCs w:val="8"/>
        </w:rPr>
        <w:t>A RESILIENT ORDER</w:t>
      </w:r>
    </w:p>
    <w:p w14:paraId="06591635" w14:textId="77777777" w:rsidR="00CE5195" w:rsidRPr="00732A87" w:rsidRDefault="00CE5195" w:rsidP="00CE5195">
      <w:pPr>
        <w:rPr>
          <w:sz w:val="8"/>
          <w:szCs w:val="8"/>
        </w:rPr>
      </w:pPr>
      <w:r w:rsidRPr="00732A87">
        <w:rPr>
          <w:sz w:val="8"/>
          <w:szCs w:val="8"/>
        </w:rPr>
        <w:t>In a world where the major trends seem to spell chaos, it is fair to place the burden of proof on those who claim that the current order can continue. Yet well before Trump, it had already demonstrated its capacity to adapt to changes in the nature and distribution of power. Three basic factors account for such resilience—and demonstrate why the emphasis now should be on protecting and improving the order rather than planning for the aftermath of its demise.</w:t>
      </w:r>
    </w:p>
    <w:p w14:paraId="22B59685" w14:textId="77777777" w:rsidR="00CE5195" w:rsidRPr="00732A87" w:rsidRDefault="00CE5195" w:rsidP="00CE5195">
      <w:pPr>
        <w:rPr>
          <w:sz w:val="10"/>
        </w:rPr>
      </w:pPr>
      <w:r w:rsidRPr="00732A87">
        <w:rPr>
          <w:sz w:val="10"/>
        </w:rPr>
        <w:t xml:space="preserve">First, </w:t>
      </w:r>
      <w:r w:rsidRPr="00732A87">
        <w:rPr>
          <w:u w:val="single"/>
        </w:rPr>
        <w:t>most of the world remains invested in major aspects of the order and still counts on the United States</w:t>
      </w:r>
      <w:r w:rsidRPr="00732A87">
        <w:rPr>
          <w:sz w:val="10"/>
        </w:rPr>
        <w:t xml:space="preserve"> to operate at its center. </w:t>
      </w:r>
      <w:r w:rsidRPr="00732A87">
        <w:rPr>
          <w:u w:val="single"/>
        </w:rPr>
        <w:t>The passing of U.S. dominance need not mean the end of U.S. leadership</w:t>
      </w:r>
      <w:r w:rsidRPr="00732A87">
        <w:rPr>
          <w:sz w:val="10"/>
        </w:rPr>
        <w:t>.</w:t>
      </w:r>
    </w:p>
    <w:p w14:paraId="2B5C26B0" w14:textId="77777777" w:rsidR="00CE5195" w:rsidRPr="00732A87" w:rsidRDefault="00CE5195" w:rsidP="00CE5195">
      <w:pPr>
        <w:rPr>
          <w:sz w:val="8"/>
          <w:szCs w:val="8"/>
        </w:rPr>
      </w:pPr>
      <w:r w:rsidRPr="00732A87">
        <w:rPr>
          <w:sz w:val="8"/>
          <w:szCs w:val="8"/>
        </w:rPr>
        <w:t>That is, the United States may not be able to direct outcomes from a position of preeminent economic, political, and military influence, but it can still mobilize cooperation on shared challenges and shape consensus on key rules. In the years ahead, although Washington will not be the only destination for countries seeking capital, resources, or influence, it will remain the most important agenda-setter.</w:t>
      </w:r>
    </w:p>
    <w:p w14:paraId="0944F486" w14:textId="77777777" w:rsidR="00CE5195" w:rsidRDefault="00CE5195" w:rsidP="00CE5195">
      <w:r w:rsidRPr="00732A87">
        <w:rPr>
          <w:sz w:val="8"/>
          <w:szCs w:val="8"/>
        </w:rPr>
        <w:t>Some context is important. The U.S.- led order was built at a unique moment, at the end of World War II. Europe's and Asia's erstwhile great powers were reduced to rubble, and a combination of dominance abroad and shared economic prosperity at home allowed the United States to serve as the architect and guarantor of a new order fashioned in its own image. It had not just the material power to shape rules and drive outcomes but also a model many other countries wanted to emulate. It used the opportunity to build an order that benefited itself as well as others, with clear advantages for populations at home and abroad. As the international relations scholar G. John Ikenberry has put it in this magazine, the resulting system was "hard to overturn and easy to join." The end of the Cold War and the fall of the Soviet Union served to reinforce and extend American preeminence.</w:t>
      </w:r>
    </w:p>
    <w:p w14:paraId="35657034" w14:textId="77777777" w:rsidR="00CE5195" w:rsidRDefault="00CE5195" w:rsidP="00CE5195">
      <w:r w:rsidRPr="00732A87">
        <w:rPr>
          <w:sz w:val="8"/>
          <w:szCs w:val="8"/>
        </w:rPr>
        <w:t>This precise state of affairs was never going to last forever. Other powers would eventually rise, and the basic bargain would one day need to be revisited. That day has arrived, and the question now is, do other countries want a fundamentally different bargain or simply some adjustments? A comprehensive 2016 rand analysis found that few powers display an appetite for dismantling the international order or transforming it into something unrecognizable. And while Trump's election has forced countries to contemplate a world without a central role for the United States, many still view the president as an aberration and not a new American normal, especially given that the United States has bounced back before.</w:t>
      </w:r>
    </w:p>
    <w:p w14:paraId="0F8E4539" w14:textId="77777777" w:rsidR="00CE5195" w:rsidRDefault="00CE5195" w:rsidP="00CE5195">
      <w:r w:rsidRPr="00732A87">
        <w:rPr>
          <w:sz w:val="8"/>
          <w:szCs w:val="8"/>
        </w:rPr>
        <w:t>Even China has concluded that it largely benefits from the order's continued operation. Around the time of Trump's inauguration, breathless reports interpreted Chinese President Xi Jinping's comments on an open international economy and climate change as indicators that China planned to somehow take over for the United States. But what Xi was really signaling was that China does not want near-term radical change in the global system, even as it seeks to gain more influence by taking advantage of the vacuum left by Trump. And to the extent that Beijing has set out to construct its own parallel institutions, particularly when it comes to trade and investment, thus far these institutions largely supplement the existing order rather than threatening to supplant it.</w:t>
      </w:r>
    </w:p>
    <w:p w14:paraId="60025660" w14:textId="77777777" w:rsidR="00CE5195" w:rsidRDefault="00CE5195" w:rsidP="00CE5195">
      <w:r w:rsidRPr="00732A87">
        <w:rPr>
          <w:sz w:val="6"/>
          <w:szCs w:val="6"/>
        </w:rPr>
        <w:t>Other emerging powers chafe at certain features of the order, and some seek a more prominent place in institutions such as the un Security Council. Yet rhetorical flourishes aside, they, like China, talk in terms of reform rather than replacement—and their continued participation sends a similar message. For example, leaders of the major emerging powers eagerly accepted U.S. President Barack Obama's invitation to join the first Nuclear Security Summit, in 2010; less eagerly but still willingly, they joined the global sanctions regime against Iran's nuclear program. Richard Fontaine and Daniel Kliman of the Center for a New American Security quote a Brazilian official who captured a broader sentiment among emerging powers: "Brazil wants to expand its room in the house, not tear the house down." And indeed, Brazil has taken on a leading role in defending important aspects of the order, such as the multi stakeholder system for Internet governance. Emerging powers' quest for a greater voice in regional and global institutions is not a repudiation of the order but evidence that they see increasing their participation as preferable to going a different way.</w:t>
      </w:r>
    </w:p>
    <w:p w14:paraId="54B88354" w14:textId="77777777" w:rsidR="00CE5195" w:rsidRPr="00732A87" w:rsidRDefault="00CE5195" w:rsidP="00CE5195">
      <w:pPr>
        <w:rPr>
          <w:sz w:val="10"/>
          <w:szCs w:val="10"/>
        </w:rPr>
      </w:pPr>
      <w:r w:rsidRPr="00732A87">
        <w:rPr>
          <w:sz w:val="10"/>
          <w:szCs w:val="10"/>
        </w:rPr>
        <w:t>FROM DOMINANCE TO LEADERSHIP</w:t>
      </w:r>
    </w:p>
    <w:p w14:paraId="45932148" w14:textId="77777777" w:rsidR="00CE5195" w:rsidRPr="00732A87" w:rsidRDefault="00CE5195" w:rsidP="00CE5195">
      <w:pPr>
        <w:rPr>
          <w:sz w:val="8"/>
        </w:rPr>
      </w:pPr>
      <w:r w:rsidRPr="00732A87">
        <w:rPr>
          <w:sz w:val="8"/>
        </w:rPr>
        <w:t xml:space="preserve">The second factor accounting for the order's resilience is that </w:t>
      </w:r>
      <w:r w:rsidRPr="00732A87">
        <w:rPr>
          <w:u w:val="single"/>
        </w:rPr>
        <w:t>the United States has managed the transition from dominance to leadership more effectively than most appreciate. Over the past decade, U.S. diplomacy has facilitated a shift from formal, legal, top-down institutions to more practical, functional, and regional approaches to managing transnational issues</w:t>
      </w:r>
      <w:r w:rsidRPr="00732A87">
        <w:rPr>
          <w:sz w:val="8"/>
        </w:rPr>
        <w:t xml:space="preserve">—"coalitions of the willing" (in the real, non-Iraq-war sense of the term). </w:t>
      </w:r>
      <w:r w:rsidRPr="00732A87">
        <w:rPr>
          <w:u w:val="single"/>
        </w:rPr>
        <w:t xml:space="preserve">This shift has </w:t>
      </w:r>
      <w:r w:rsidRPr="00732A87">
        <w:rPr>
          <w:u w:val="single"/>
        </w:rPr>
        <w:lastRenderedPageBreak/>
        <w:t>not only expanded the prospects for shared problem solving; it has also made the rules-based order less rigid, and therefore more lasting</w:t>
      </w:r>
      <w:r w:rsidRPr="00732A87">
        <w:rPr>
          <w:sz w:val="8"/>
        </w:rPr>
        <w:t>.</w:t>
      </w:r>
    </w:p>
    <w:p w14:paraId="387092FC" w14:textId="77777777" w:rsidR="00CE5195" w:rsidRPr="00A17AE2" w:rsidRDefault="00CE5195" w:rsidP="00CE5195">
      <w:pPr>
        <w:rPr>
          <w:sz w:val="8"/>
        </w:rPr>
      </w:pPr>
      <w:r w:rsidRPr="00732A87">
        <w:rPr>
          <w:sz w:val="8"/>
        </w:rPr>
        <w:t xml:space="preserve">Consider climate change. Formal legal structures, such as the Kyoto Protocol, which failed largely because the United States refused to participate and emerging powers were exempt, have given way to less formal structures, such as the Paris climate accord. </w:t>
      </w:r>
      <w:r w:rsidRPr="00732A87">
        <w:rPr>
          <w:u w:val="single"/>
        </w:rPr>
        <w:t>Unlike Kyoto, Paris achieved broad based participation because its substantive commitments are voluntary and states have flexibility in how to meet them. It can survive a temporary U.S. withdrawal because other countries had already factored their targets into their national energy plans and because the United States can meet or exceed its own targets even without the help of Washington</w:t>
      </w:r>
      <w:r w:rsidRPr="00732A87">
        <w:rPr>
          <w:sz w:val="8"/>
        </w:rPr>
        <w:t xml:space="preserve"> (points Brian Deese, a former climate adviser to Obama, has made in this magazine).</w:t>
      </w:r>
    </w:p>
    <w:p w14:paraId="51C3A07E" w14:textId="77777777" w:rsidR="00CE5195" w:rsidRPr="00A17AE2" w:rsidRDefault="00CE5195" w:rsidP="00CE5195">
      <w:pPr>
        <w:rPr>
          <w:sz w:val="8"/>
        </w:rPr>
      </w:pPr>
      <w:r w:rsidRPr="00A17AE2">
        <w:rPr>
          <w:sz w:val="8"/>
        </w:rPr>
        <w:t>On nuclear proliferation, formal Nuclear Nonproliferation Treaty review conferences have not advanced the ball on new legal norms. But during the negotiations that led to the Iran nuclear deal, the P5+1 (</w:t>
      </w:r>
      <w:r w:rsidRPr="00A17AE2">
        <w:rPr>
          <w:u w:val="single"/>
        </w:rPr>
        <w:t>the five permanent members of the un Security Council plus Germany) joined together to develop a rules-based plan to address a major global proliferation problem</w:t>
      </w:r>
      <w:r w:rsidRPr="00A17AE2">
        <w:rPr>
          <w:sz w:val="8"/>
        </w:rPr>
        <w:t>. The resulting agreement, the Joint Comprehensive Plan of Action, involved practical commitments from the negotiating parties but also incorporated key international institutions—the International Atomic Energy Agency and the Security Council—for oversight and enforcement. And although Trump may eventually withdraw from the agreement, the broad participation and buy-in that it achieved, and the fact that it is working as intended, have thus far constrained him from doing so, despite his claim that it is "the worst deal ever."</w:t>
      </w:r>
    </w:p>
    <w:p w14:paraId="58F0DE89" w14:textId="77777777" w:rsidR="00CE5195" w:rsidRDefault="00CE5195" w:rsidP="00CE5195">
      <w:r w:rsidRPr="00A17AE2">
        <w:rPr>
          <w:sz w:val="8"/>
          <w:szCs w:val="8"/>
        </w:rPr>
        <w:t>On trade and economics, although universal rule-making in the World Trade Organization has stalled, "plurilateral" and regional initiatives of various shapes and sizes have proliferated, from the East African Community to Latin America's Pacific Alliance. The United States is not party to some of these platforms, but it has helped promote them with technical and diplomatic support. Viewed from this perspective, Beijing's establishment of the Asian Infrastructure Investment Bank is largely in line with the "variable geometry" that the United States has encouraged. (Washington erred in resisting the AIIB rather than working to shape its standards.) And on global health, the World Health Organization has recognized the need for more flexible arrangements to deal with major health crises, including public private partnerships, such as the Global Fund to Fight aids, Tuberculosis and Malaria and Gavi, the Vaccine Alliance. Meanwhile, various emerging regional and subregional arrangements are playing larger roles in local problem solving.</w:t>
      </w:r>
    </w:p>
    <w:p w14:paraId="2B9602AA" w14:textId="77777777" w:rsidR="00CE5195" w:rsidRPr="00A17AE2" w:rsidRDefault="00CE5195" w:rsidP="00CE5195">
      <w:pPr>
        <w:rPr>
          <w:sz w:val="8"/>
        </w:rPr>
      </w:pPr>
      <w:r w:rsidRPr="00A17AE2">
        <w:rPr>
          <w:sz w:val="8"/>
        </w:rPr>
        <w:t xml:space="preserve">One could add other examples to the list, but the point is this: </w:t>
      </w:r>
      <w:r w:rsidRPr="00A17AE2">
        <w:rPr>
          <w:u w:val="single"/>
        </w:rPr>
        <w:t>the overall trend toward practicality and flexibility, encouraged by the United States, has generated more resilience in the rules-based order</w:t>
      </w:r>
      <w:r w:rsidRPr="00A17AE2">
        <w:rPr>
          <w:sz w:val="8"/>
        </w:rPr>
        <w:t>. For one thing, more practical and flexible approaches are better suited to handle the diffuse and complex nature of transnational challenges today. For another, the rest of the world can continue to participate even when the United States pulls back. The new structures are designed to extract greater participation and contributions from a greater number of actors in a greater number of places—even when the most important of those actors temporarily relinquishes its leadership role.</w:t>
      </w:r>
    </w:p>
    <w:p w14:paraId="34F105E1" w14:textId="77777777" w:rsidR="00CE5195" w:rsidRDefault="00CE5195" w:rsidP="00CE5195">
      <w:r w:rsidRPr="00A17AE2">
        <w:rPr>
          <w:sz w:val="10"/>
          <w:szCs w:val="10"/>
        </w:rPr>
        <w:t>There is a concern about whether this trend will water down rules. But the record so far suggests this is not the case. For example, the 11 nations currently pursuing the Trans-Pacific Partnership without U.S. participation might produce a trade agreement with weaker labor or environmental provisions than those in the U.S.-brokered version, which the Trump administration withdrew from last year. But those provisions would still represent an improvement over existing rules, and a new baseline against which future rules would be measured. Nor is this broader trend mutually exclusive with action in the un system. The rise of informal mechanisms of cooperation has not detracted from basic global standard setting on issues such as civil aviation. To the contrary, the informal and the formal can be mutually reinforcing. Progress conceived in smaller formats outside the un system can help catalyze universal action.</w:t>
      </w:r>
    </w:p>
    <w:p w14:paraId="1D7B6594" w14:textId="77777777" w:rsidR="00CE5195" w:rsidRDefault="00CE5195" w:rsidP="00CE5195">
      <w:r w:rsidRPr="00A17AE2">
        <w:rPr>
          <w:sz w:val="8"/>
          <w:szCs w:val="8"/>
        </w:rPr>
        <w:t>BINDING TRUMP</w:t>
      </w:r>
    </w:p>
    <w:p w14:paraId="21F49444" w14:textId="77777777" w:rsidR="00CE5195" w:rsidRPr="00A17AE2" w:rsidRDefault="00CE5195" w:rsidP="00CE5195">
      <w:pPr>
        <w:rPr>
          <w:sz w:val="8"/>
        </w:rPr>
      </w:pPr>
      <w:r w:rsidRPr="00A17AE2">
        <w:rPr>
          <w:sz w:val="8"/>
        </w:rPr>
        <w:t xml:space="preserve">Finally, although </w:t>
      </w:r>
      <w:r w:rsidRPr="00A17AE2">
        <w:rPr>
          <w:u w:val="single"/>
        </w:rPr>
        <w:t>Trump</w:t>
      </w:r>
      <w:r w:rsidRPr="00A17AE2">
        <w:rPr>
          <w:sz w:val="8"/>
        </w:rPr>
        <w:t xml:space="preserve"> has created a temporary vacuum of global leadership and keeps raising questions about his basic fitness for office, he </w:t>
      </w:r>
      <w:r w:rsidRPr="00A17AE2">
        <w:rPr>
          <w:u w:val="single"/>
        </w:rPr>
        <w:t>has</w:t>
      </w:r>
      <w:r w:rsidRPr="00A17AE2">
        <w:rPr>
          <w:sz w:val="8"/>
        </w:rPr>
        <w:t xml:space="preserve"> thus far </w:t>
      </w:r>
      <w:r w:rsidRPr="00A17AE2">
        <w:rPr>
          <w:u w:val="single"/>
        </w:rPr>
        <w:t>been unable to do the level of systemic damage in foreign affairs that he threatened on the campaign trail</w:t>
      </w:r>
      <w:r w:rsidRPr="00A17AE2">
        <w:rPr>
          <w:sz w:val="8"/>
        </w:rPr>
        <w:t xml:space="preserve">. </w:t>
      </w:r>
      <w:r w:rsidRPr="00A17AE2">
        <w:rPr>
          <w:u w:val="single"/>
        </w:rPr>
        <w:t>He has</w:t>
      </w:r>
      <w:r w:rsidRPr="00A17AE2">
        <w:rPr>
          <w:sz w:val="8"/>
        </w:rPr>
        <w:t>—again, thus far—</w:t>
      </w:r>
      <w:r w:rsidRPr="00A17AE2">
        <w:rPr>
          <w:u w:val="single"/>
        </w:rPr>
        <w:t>been constrained by Congress, by his own national security team, and by reality</w:t>
      </w:r>
      <w:r w:rsidRPr="00A17AE2">
        <w:rPr>
          <w:sz w:val="8"/>
        </w:rPr>
        <w:t>.</w:t>
      </w:r>
    </w:p>
    <w:p w14:paraId="3EE8C2B4" w14:textId="77777777" w:rsidR="00CE5195" w:rsidRDefault="00CE5195" w:rsidP="00CE5195">
      <w:r w:rsidRPr="00A17AE2">
        <w:rPr>
          <w:sz w:val="6"/>
          <w:szCs w:val="6"/>
        </w:rPr>
        <w:t>Consider the U.S. alliance system, a central feature of the U.S.-led order. Trump continues to deride U.S. allies as free riders. But Washington's policy toward its alliances in both Europe and Asia has been marked more by continuity than change. Trump's advisers have helped ensure that, as have outside advocacy and congressional oversight. And European leaders have sought to sustain the alliance, despite their misgivings about Trump, by working around him. Similarly, whatever the administration's desire to ease pressure on Russia for violations of Ukraine's territorial integrity—a foundational norm of the rules-based order—Congress overwhelmingly approved new sanctions, tying Trump's hands. (The administration subsequently surprised most observers by announcing that it would provide lethal assistance to Ukraine, a move pushed by top members of Trump's national security team.)</w:t>
      </w:r>
    </w:p>
    <w:p w14:paraId="0282509B" w14:textId="77777777" w:rsidR="00CE5195" w:rsidRPr="00A17AE2" w:rsidRDefault="00CE5195" w:rsidP="00CE5195">
      <w:pPr>
        <w:rPr>
          <w:sz w:val="8"/>
        </w:rPr>
      </w:pPr>
      <w:r w:rsidRPr="00A17AE2">
        <w:rPr>
          <w:sz w:val="8"/>
        </w:rPr>
        <w:t xml:space="preserve">Perhaps most important, </w:t>
      </w:r>
      <w:r w:rsidRPr="00A17AE2">
        <w:rPr>
          <w:u w:val="single"/>
        </w:rPr>
        <w:t>Trump has found that whatever his contempt for the rules-based order, he needs it</w:t>
      </w:r>
      <w:r w:rsidRPr="00A17AE2">
        <w:rPr>
          <w:sz w:val="8"/>
        </w:rPr>
        <w:t>. Here he follows a line of American politicians who have chafed at perceived limits on U.S. freedom of action but ultimately recognized that the order protects and advances U.S. interests. To counter North Korea, he needs both strong Asian alliances and a working relationship with Beijing (contrary to everything he said during the campaign). To defeat the Islamic State (also known as ISIS), he needs the allies and partners that made up the coalition, built during the Obama administration, that helped eject ISIS from Mosul and Raqqa. Trump has therefore been forced to embrace elements of the order he would rather dismiss.</w:t>
      </w:r>
    </w:p>
    <w:p w14:paraId="5C5AFC49" w14:textId="77777777" w:rsidR="00CE5195" w:rsidRPr="00A17AE2" w:rsidRDefault="00CE5195" w:rsidP="00CE5195">
      <w:pPr>
        <w:rPr>
          <w:sz w:val="8"/>
        </w:rPr>
      </w:pPr>
      <w:r w:rsidRPr="00A17AE2">
        <w:rPr>
          <w:u w:val="single"/>
        </w:rPr>
        <w:t>Trump's own lack of focus has helped</w:t>
      </w:r>
      <w:r w:rsidRPr="00A17AE2">
        <w:rPr>
          <w:sz w:val="8"/>
        </w:rPr>
        <w:t xml:space="preserve">. The international relations expert Thomas Wright is correct to warn that "since World War II, the foreign policy of every administration has been defined by the character and opinions of its president," not anybody else. And Trump's worst impulses may yet win out, with disastrous consequences. But unlike his predecessors, </w:t>
      </w:r>
      <w:r w:rsidRPr="00A17AE2">
        <w:rPr>
          <w:u w:val="single"/>
        </w:rPr>
        <w:t>Trump has displayed relatively little interest in translating his impulses into consistent policy actions. That can potentially allow the system around him, including voices outside government, to play a more powerful constraining role than usual</w:t>
      </w:r>
      <w:r w:rsidRPr="00A17AE2">
        <w:rPr>
          <w:sz w:val="8"/>
        </w:rPr>
        <w:t>.</w:t>
      </w:r>
    </w:p>
    <w:p w14:paraId="298D5C48" w14:textId="77777777" w:rsidR="00CE5195" w:rsidRDefault="00CE5195" w:rsidP="00CE5195"/>
    <w:p w14:paraId="2F1A05E2" w14:textId="77777777" w:rsidR="00CE5195" w:rsidRDefault="00CE5195" w:rsidP="00CE5195">
      <w:pPr>
        <w:pStyle w:val="Heading4"/>
        <w:rPr>
          <w:rStyle w:val="Style13ptBold"/>
          <w:b/>
        </w:rPr>
      </w:pPr>
      <w:r>
        <w:rPr>
          <w:rStyle w:val="Style13ptBold"/>
        </w:rPr>
        <w:t>Russia relations aren’t relevant to voters—we’ll insert a chart into the debate</w:t>
      </w:r>
    </w:p>
    <w:p w14:paraId="14606CC5" w14:textId="77777777" w:rsidR="00CE5195" w:rsidRPr="0071189A" w:rsidRDefault="00CE5195" w:rsidP="00CE5195">
      <w:pPr>
        <w:spacing w:after="0" w:line="240" w:lineRule="auto"/>
        <w:rPr>
          <w:rStyle w:val="Style13ptBold"/>
          <w:rFonts w:ascii="Times New Roman" w:eastAsia="Times New Roman" w:hAnsi="Times New Roman" w:cs="Times New Roman"/>
          <w:b w:val="0"/>
          <w:sz w:val="24"/>
        </w:rPr>
      </w:pPr>
      <w:r>
        <w:rPr>
          <w:rStyle w:val="Style13ptBold"/>
        </w:rPr>
        <w:t xml:space="preserve">Newport 18 </w:t>
      </w:r>
      <w:r w:rsidRPr="0071189A">
        <w:t xml:space="preserve">(Frank Newport, November 2nd  2018, “Top Issues for Voters: Healthcare, Economy, Immigration”, Gallup, </w:t>
      </w:r>
      <w:hyperlink r:id="rId9" w:history="1">
        <w:r w:rsidRPr="0071189A">
          <w:t>https://news.gallup.com/poll/244367/top-issues-voters-healthcare-economy-immigration.aspx</w:t>
        </w:r>
      </w:hyperlink>
      <w:r w:rsidRPr="0071189A">
        <w:t>, Accessed 7-8-19)//sjp</w:t>
      </w:r>
    </w:p>
    <w:p w14:paraId="523987D9" w14:textId="77777777" w:rsidR="00CE5195" w:rsidRDefault="00CE5195" w:rsidP="00CE5195">
      <w:r w:rsidRPr="00096EEE">
        <w:rPr>
          <w:u w:val="single"/>
        </w:rPr>
        <w:t xml:space="preserve">WASHINGTON, D.C. -- </w:t>
      </w:r>
      <w:r w:rsidRPr="00096EEE">
        <w:rPr>
          <w:highlight w:val="cyan"/>
          <w:u w:val="single"/>
        </w:rPr>
        <w:t>Healthcare, the economy and immigration top a list of issues</w:t>
      </w:r>
      <w:r w:rsidRPr="00096EEE">
        <w:rPr>
          <w:u w:val="single"/>
        </w:rPr>
        <w:t xml:space="preserve"> that </w:t>
      </w:r>
      <w:r w:rsidRPr="00096EEE">
        <w:rPr>
          <w:highlight w:val="cyan"/>
          <w:u w:val="single"/>
        </w:rPr>
        <w:t>voters consider important</w:t>
      </w:r>
      <w:r w:rsidRPr="00096EEE">
        <w:rPr>
          <w:u w:val="single"/>
        </w:rPr>
        <w:t xml:space="preserve"> to their vote for Congress this year. Other issues that at least seven in 10 voters rate as "extremely" or "very" important include the treatment of women in U.S. society, gun policy and taxes.</w:t>
      </w:r>
      <w:r w:rsidRPr="00096EEE">
        <w:t xml:space="preserve"> The investigation into Russian involvement in the 2016 U.S. election and </w:t>
      </w:r>
      <w:r w:rsidRPr="00096EEE">
        <w:lastRenderedPageBreak/>
        <w:t xml:space="preserve">climate change rank at the bottom, although roughly half still consider them important. </w:t>
      </w:r>
      <w:r w:rsidRPr="00096EEE">
        <w:rPr>
          <w:noProof/>
        </w:rPr>
        <w:drawing>
          <wp:inline distT="0" distB="0" distL="0" distR="0" wp14:anchorId="5154D526" wp14:editId="3E81E0CE">
            <wp:extent cx="4622800" cy="27757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39738" cy="2785952"/>
                    </a:xfrm>
                    <a:prstGeom prst="rect">
                      <a:avLst/>
                    </a:prstGeom>
                  </pic:spPr>
                </pic:pic>
              </a:graphicData>
            </a:graphic>
          </wp:inline>
        </w:drawing>
      </w:r>
      <w:r w:rsidRPr="00096EEE">
        <w:t xml:space="preserve"> </w:t>
      </w:r>
    </w:p>
    <w:p w14:paraId="041D7836" w14:textId="77777777" w:rsidR="00CE5195" w:rsidRPr="00D63FC4" w:rsidRDefault="00CE5195" w:rsidP="00CE5195">
      <w:pPr>
        <w:rPr>
          <w:u w:val="single"/>
        </w:rPr>
      </w:pPr>
      <w:r w:rsidRPr="00096EEE">
        <w:rPr>
          <w:u w:val="single"/>
        </w:rPr>
        <w:t xml:space="preserve">These </w:t>
      </w:r>
      <w:r w:rsidRPr="00096EEE">
        <w:rPr>
          <w:highlight w:val="cyan"/>
          <w:u w:val="single"/>
        </w:rPr>
        <w:t>results are from Gallup's Midterm Election Benchmark poll</w:t>
      </w:r>
      <w:r w:rsidRPr="00096EEE">
        <w:rPr>
          <w:u w:val="single"/>
        </w:rPr>
        <w:t>, conducted Oct.15-28. The majority of registered voters describe 11 of the 12 issues tested as extremely or very important to their vote -- the only exception being the investigation into Russia and the 2016 election.</w:t>
      </w:r>
    </w:p>
    <w:p w14:paraId="79996410" w14:textId="77777777" w:rsidR="00CE5195" w:rsidRDefault="00CE5195" w:rsidP="00CE5195"/>
    <w:p w14:paraId="0CA0BFB6" w14:textId="77777777" w:rsidR="00CE5195" w:rsidRDefault="00CE5195" w:rsidP="00CE5195"/>
    <w:p w14:paraId="0DE77360" w14:textId="77777777" w:rsidR="00CE5195" w:rsidRDefault="00CE5195" w:rsidP="00CE5195">
      <w:pPr>
        <w:pStyle w:val="Heading3"/>
      </w:pPr>
      <w:r>
        <w:lastRenderedPageBreak/>
        <w:t>A2: Trump Loses 2020</w:t>
      </w:r>
    </w:p>
    <w:p w14:paraId="0341DD94" w14:textId="77777777" w:rsidR="00CE5195" w:rsidRDefault="00CE5195" w:rsidP="00CE5195">
      <w:pPr>
        <w:pStyle w:val="Heading4"/>
      </w:pPr>
      <w:r>
        <w:t>Trump will win 2020</w:t>
      </w:r>
    </w:p>
    <w:p w14:paraId="10DE36FB" w14:textId="77777777" w:rsidR="00CE5195" w:rsidRDefault="00CE5195" w:rsidP="00CE5195">
      <w:pPr>
        <w:pStyle w:val="Heading4"/>
      </w:pPr>
      <w:r>
        <w:t>Broad belief that Trump will win is increasing</w:t>
      </w:r>
    </w:p>
    <w:p w14:paraId="37F00837" w14:textId="77777777" w:rsidR="00CE5195" w:rsidRPr="00A23B76" w:rsidRDefault="00CE5195" w:rsidP="00CE5195">
      <w:pPr>
        <w:spacing w:after="0" w:line="240" w:lineRule="auto"/>
        <w:rPr>
          <w:rFonts w:ascii="Times New Roman" w:eastAsia="Times New Roman" w:hAnsi="Times New Roman" w:cs="Times New Roman"/>
          <w:sz w:val="24"/>
        </w:rPr>
      </w:pPr>
      <w:r>
        <w:rPr>
          <w:rStyle w:val="Style13ptBold"/>
        </w:rPr>
        <w:t>Agiesta June 5</w:t>
      </w:r>
      <w:r w:rsidRPr="00A23B76">
        <w:rPr>
          <w:rStyle w:val="Style13ptBold"/>
          <w:vertAlign w:val="superscript"/>
        </w:rPr>
        <w:t>th</w:t>
      </w:r>
      <w:r>
        <w:rPr>
          <w:rStyle w:val="Style13ptBold"/>
        </w:rPr>
        <w:t xml:space="preserve"> 2019 </w:t>
      </w:r>
      <w:r w:rsidRPr="00A23B76">
        <w:t xml:space="preserve">(Jennifer Agiesta, “CNN Poll: Rising Share Expect Trump to Win in 2020”, CNN, </w:t>
      </w:r>
      <w:hyperlink r:id="rId11" w:history="1">
        <w:r w:rsidRPr="00A23B76">
          <w:t>https://www.cnn.com/2019/06/05/politics/cnn-poll-trump-prediction-economy-issues/index.html</w:t>
        </w:r>
      </w:hyperlink>
      <w:r w:rsidRPr="00A23B76">
        <w:t>, Accessed 7-8-19)//sjp</w:t>
      </w:r>
    </w:p>
    <w:p w14:paraId="0E77E5F9" w14:textId="77777777" w:rsidR="00CE5195" w:rsidRDefault="00CE5195" w:rsidP="00CE5195">
      <w:r w:rsidRPr="00A23B76">
        <w:rPr>
          <w:u w:val="single"/>
        </w:rPr>
        <w:t>Washington (CNN)</w:t>
      </w:r>
      <w:r w:rsidRPr="00A23B76">
        <w:rPr>
          <w:highlight w:val="cyan"/>
          <w:u w:val="single"/>
        </w:rPr>
        <w:t>A majority of Americans</w:t>
      </w:r>
      <w:r w:rsidRPr="00A23B76">
        <w:rPr>
          <w:u w:val="single"/>
        </w:rPr>
        <w:t xml:space="preserve"> say they </w:t>
      </w:r>
      <w:r w:rsidRPr="00A23B76">
        <w:rPr>
          <w:highlight w:val="cyan"/>
          <w:u w:val="single"/>
        </w:rPr>
        <w:t>think</w:t>
      </w:r>
      <w:r w:rsidRPr="00A23B76">
        <w:rPr>
          <w:u w:val="single"/>
        </w:rPr>
        <w:t xml:space="preserve"> Donald </w:t>
      </w:r>
      <w:r w:rsidRPr="00A23B76">
        <w:rPr>
          <w:highlight w:val="cyan"/>
          <w:u w:val="single"/>
        </w:rPr>
        <w:t>Trump is going to win</w:t>
      </w:r>
      <w:r w:rsidRPr="00A23B76">
        <w:rPr>
          <w:u w:val="single"/>
        </w:rPr>
        <w:t xml:space="preserve"> a second term, according to a CNN Poll conducted by</w:t>
      </w:r>
      <w:r>
        <w:rPr>
          <w:u w:val="single"/>
        </w:rPr>
        <w:t xml:space="preserve"> </w:t>
      </w:r>
      <w:hyperlink r:id="rId12" w:tgtFrame="_blank" w:history="1">
        <w:r w:rsidRPr="00A23B76">
          <w:rPr>
            <w:u w:val="single"/>
          </w:rPr>
          <w:t>SSRS</w:t>
        </w:r>
      </w:hyperlink>
      <w:r w:rsidRPr="00A23B76">
        <w:rPr>
          <w:u w:val="single"/>
        </w:rPr>
        <w:t>, even as the President's reviews on issues other than the economy remain largely negative.</w:t>
      </w:r>
      <w:r>
        <w:rPr>
          <w:u w:val="single"/>
        </w:rPr>
        <w:t xml:space="preserve"> </w:t>
      </w:r>
      <w:r w:rsidRPr="00A23B76">
        <w:rPr>
          <w:u w:val="single"/>
        </w:rPr>
        <w:t xml:space="preserve">The new poll finds </w:t>
      </w:r>
      <w:r w:rsidRPr="000834CA">
        <w:rPr>
          <w:highlight w:val="cyan"/>
          <w:u w:val="single"/>
        </w:rPr>
        <w:t>54%</w:t>
      </w:r>
      <w:r w:rsidRPr="00A23B76">
        <w:rPr>
          <w:u w:val="single"/>
        </w:rPr>
        <w:t xml:space="preserve"> say their best guess is that Trump will win the 2020 election, 41% feel he will lose. </w:t>
      </w:r>
      <w:r w:rsidRPr="000834CA">
        <w:rPr>
          <w:highlight w:val="cyan"/>
          <w:u w:val="single"/>
        </w:rPr>
        <w:t>Americans are</w:t>
      </w:r>
      <w:r w:rsidRPr="00A23B76">
        <w:rPr>
          <w:u w:val="single"/>
        </w:rPr>
        <w:t xml:space="preserve"> slightly </w:t>
      </w:r>
      <w:r w:rsidRPr="000834CA">
        <w:rPr>
          <w:highlight w:val="cyan"/>
          <w:u w:val="single"/>
        </w:rPr>
        <w:t>more apt to say Trump will win now</w:t>
      </w:r>
      <w:r w:rsidRPr="00A23B76">
        <w:rPr>
          <w:u w:val="single"/>
        </w:rPr>
        <w:t xml:space="preserve"> </w:t>
      </w:r>
      <w:r w:rsidRPr="000834CA">
        <w:rPr>
          <w:highlight w:val="cyan"/>
          <w:u w:val="single"/>
        </w:rPr>
        <w:t>than they were to say Barack Obama would win a second term</w:t>
      </w:r>
      <w:r w:rsidRPr="00A23B76">
        <w:rPr>
          <w:u w:val="single"/>
        </w:rPr>
        <w:t xml:space="preserve"> in May 2011, in a survey conducted just after the death of Osama bin Laden (50% thought Obama would win in that poll). The new numbers on Trump are a reversal from December, when a narrow majority of 51% said they thought Trump would lose his bid for re-election</w:t>
      </w:r>
      <w:r w:rsidRPr="000834CA">
        <w:t>. The shift over that time comes mostly among those who disapprove of Trump's handling of the presidency. In December, 81% in that group said they thought the President would lose, and now, that's fallen to 67%. At the same time, the share who approve of the President and think he will win has held mostly steady (88% now vs. 85% in December).</w:t>
      </w:r>
    </w:p>
    <w:p w14:paraId="28BE3994" w14:textId="77777777" w:rsidR="00CE5195" w:rsidRPr="00EC47C1" w:rsidRDefault="00CE5195" w:rsidP="00CE5195">
      <w:pPr>
        <w:pStyle w:val="Heading4"/>
        <w:rPr>
          <w:rStyle w:val="Style13ptBold"/>
          <w:b/>
        </w:rPr>
      </w:pPr>
      <w:r>
        <w:rPr>
          <w:rStyle w:val="Style13ptBold"/>
        </w:rPr>
        <w:t>Multiple models give Trump the win—strong economy.</w:t>
      </w:r>
    </w:p>
    <w:p w14:paraId="24B3BE7B" w14:textId="77777777" w:rsidR="00CE5195" w:rsidRPr="0077621D" w:rsidRDefault="00CE5195" w:rsidP="00CE5195">
      <w:pPr>
        <w:spacing w:after="0" w:line="240" w:lineRule="auto"/>
        <w:rPr>
          <w:rStyle w:val="Style13ptBold"/>
          <w:rFonts w:ascii="Times New Roman" w:eastAsia="Times New Roman" w:hAnsi="Times New Roman" w:cs="Times New Roman"/>
          <w:b w:val="0"/>
          <w:sz w:val="24"/>
        </w:rPr>
      </w:pPr>
      <w:r>
        <w:rPr>
          <w:rStyle w:val="Style13ptBold"/>
        </w:rPr>
        <w:t>White and Shepard 19</w:t>
      </w:r>
      <w:r w:rsidRPr="0077621D">
        <w:t xml:space="preserve"> (Ben White and Steven Shepard, March 21st 2019, “How Trump is on Track for a 2020 Landslide”, Politico, </w:t>
      </w:r>
      <w:hyperlink r:id="rId13" w:history="1">
        <w:r w:rsidRPr="0077621D">
          <w:t>https://www.politico.com/story/2019/03/21/trump-economy-election-1230495</w:t>
        </w:r>
      </w:hyperlink>
      <w:r w:rsidRPr="0077621D">
        <w:t>, Accessed 7-8-19)//sjp</w:t>
      </w:r>
    </w:p>
    <w:p w14:paraId="1E9F34C0" w14:textId="77777777" w:rsidR="00CE5195" w:rsidRDefault="00CE5195" w:rsidP="00CE5195">
      <w:r w:rsidRPr="006004A3">
        <w:rPr>
          <w:u w:val="single"/>
        </w:rPr>
        <w:t xml:space="preserve">But </w:t>
      </w:r>
      <w:r w:rsidRPr="0077621D">
        <w:rPr>
          <w:highlight w:val="cyan"/>
          <w:u w:val="single"/>
        </w:rPr>
        <w:t xml:space="preserve">if the election were held today, he’d </w:t>
      </w:r>
      <w:r w:rsidRPr="0077621D">
        <w:rPr>
          <w:u w:val="single"/>
        </w:rPr>
        <w:t>likely</w:t>
      </w:r>
      <w:r w:rsidRPr="006004A3">
        <w:rPr>
          <w:u w:val="single"/>
        </w:rPr>
        <w:t xml:space="preserve"> </w:t>
      </w:r>
      <w:r w:rsidRPr="0077621D">
        <w:rPr>
          <w:highlight w:val="cyan"/>
          <w:u w:val="single"/>
        </w:rPr>
        <w:t>ride to a second term</w:t>
      </w:r>
      <w:r w:rsidRPr="006004A3">
        <w:rPr>
          <w:u w:val="single"/>
        </w:rPr>
        <w:t xml:space="preserve"> in a huge landslide, </w:t>
      </w:r>
      <w:r w:rsidRPr="0077621D">
        <w:rPr>
          <w:highlight w:val="cyan"/>
          <w:u w:val="single"/>
        </w:rPr>
        <w:t>according to multiple economic models with strong track records</w:t>
      </w:r>
      <w:r w:rsidRPr="006004A3">
        <w:rPr>
          <w:u w:val="single"/>
        </w:rPr>
        <w:t xml:space="preserve"> of picking presidential winners and losses</w:t>
      </w:r>
      <w:r w:rsidRPr="0077621D">
        <w:t>. Credit a strong U.S. economy featuring low unemployment, rising wages and low gas prices — along with the historic advantage held by incumbent presidents. While Trump appears to be in a much stronger position than his approval rating and conventional Beltway wisdom might suggest, he also could wind up in trouble if the economy slows markedly between now and next fall, as many analysts predict it will. And other legal bombshells could explode the current scenario. Trump’s party managed to lose the House in 2018 despite a strong economy. So the models could wind up wrong this time around. Despite all these caveats, Trump looks surprisingly good if the old James Carville maxim coined in 1992 — “the economy, stupid” — holds true in 2020. “</w:t>
      </w:r>
      <w:r w:rsidRPr="0077621D">
        <w:rPr>
          <w:highlight w:val="cyan"/>
          <w:u w:val="single"/>
        </w:rPr>
        <w:t>The economy is just so</w:t>
      </w:r>
      <w:r w:rsidRPr="00EC47C1">
        <w:rPr>
          <w:u w:val="single"/>
        </w:rPr>
        <w:t xml:space="preserve"> damn </w:t>
      </w:r>
      <w:r w:rsidRPr="0077621D">
        <w:rPr>
          <w:highlight w:val="cyan"/>
          <w:u w:val="single"/>
        </w:rPr>
        <w:t>strong</w:t>
      </w:r>
      <w:r w:rsidRPr="00EC47C1">
        <w:rPr>
          <w:u w:val="single"/>
        </w:rPr>
        <w:t xml:space="preserve"> right now and by all historic precedent </w:t>
      </w:r>
      <w:r w:rsidRPr="0077621D">
        <w:rPr>
          <w:highlight w:val="cyan"/>
          <w:u w:val="single"/>
        </w:rPr>
        <w:t>the incumbent should run away with it,” said</w:t>
      </w:r>
      <w:r w:rsidRPr="00EC47C1">
        <w:rPr>
          <w:u w:val="single"/>
        </w:rPr>
        <w:t xml:space="preserve"> Donald </w:t>
      </w:r>
      <w:r w:rsidRPr="0077621D">
        <w:rPr>
          <w:highlight w:val="cyan"/>
          <w:u w:val="single"/>
        </w:rPr>
        <w:t>Luskin, chief investment officer</w:t>
      </w:r>
      <w:r w:rsidRPr="00EC47C1">
        <w:rPr>
          <w:u w:val="single"/>
        </w:rPr>
        <w:t xml:space="preserve"> of TrendMacrolytics, a research firm whose model correctly predicted Trump’s 2016 win when most opinion polls did not. “</w:t>
      </w:r>
      <w:r w:rsidRPr="0077621D">
        <w:rPr>
          <w:highlight w:val="cyan"/>
          <w:u w:val="single"/>
        </w:rPr>
        <w:t>I just don’t see how the blue wall could resist</w:t>
      </w:r>
      <w:r w:rsidRPr="00EC47C1">
        <w:rPr>
          <w:u w:val="single"/>
        </w:rPr>
        <w:t xml:space="preserve"> all that</w:t>
      </w:r>
      <w:r w:rsidRPr="0077621D">
        <w:t>.” Models maintained by economists and market strategists like Luskin tend to ignore election polls and personal characteristics of candidates. Instead, they begin with historical trends and then build in key economic data including growth rates, wages, unemployment, inflation and gas prices to predict voting behavior and election outcomes. Yale economist Ray Fair, who pioneered this kind of modeling, also shows Trump winning by a fair margin in 2020 based on the economy and the advantage of incumbency. “</w:t>
      </w:r>
      <w:r w:rsidRPr="0077621D">
        <w:rPr>
          <w:highlight w:val="cyan"/>
          <w:u w:val="single"/>
        </w:rPr>
        <w:t>Even if you have a mediocre</w:t>
      </w:r>
      <w:r w:rsidRPr="00EC47C1">
        <w:rPr>
          <w:u w:val="single"/>
        </w:rPr>
        <w:t xml:space="preserve"> but not great </w:t>
      </w:r>
      <w:r w:rsidRPr="0077621D">
        <w:rPr>
          <w:highlight w:val="cyan"/>
          <w:u w:val="single"/>
        </w:rPr>
        <w:t>economy</w:t>
      </w:r>
      <w:r w:rsidRPr="00EC47C1">
        <w:rPr>
          <w:u w:val="single"/>
        </w:rPr>
        <w:t xml:space="preserve"> — and that’s more or less consensus for between now and the election — </w:t>
      </w:r>
      <w:r w:rsidRPr="0077621D">
        <w:rPr>
          <w:highlight w:val="cyan"/>
          <w:u w:val="single"/>
        </w:rPr>
        <w:t>that has a Trump victory</w:t>
      </w:r>
      <w:r w:rsidRPr="00EC47C1">
        <w:rPr>
          <w:u w:val="single"/>
        </w:rPr>
        <w:t xml:space="preserve"> and </w:t>
      </w:r>
      <w:r w:rsidRPr="0077621D">
        <w:rPr>
          <w:highlight w:val="cyan"/>
          <w:u w:val="single"/>
        </w:rPr>
        <w:lastRenderedPageBreak/>
        <w:t>by a not-trivial margin</w:t>
      </w:r>
      <w:r w:rsidRPr="00EC47C1">
        <w:rPr>
          <w:u w:val="single"/>
        </w:rPr>
        <w:t xml:space="preserve">,” winning 54 percent of the popular vote to 46 for the Democrat, he said. Fair’s model also predicted a Trump win in 2016 though it missed on Trump’s share of the popular vote. Still, Luskin, Fair and other analysts who use economic data and voting history to make predictions also note that a sharp decline in growth and an increase in the unemployment rate by next fall could alter Trump’s fortunes. “It would have to slow a lot to still be not pretty good,” Luskin said, adding that what really matters is the pace of change. </w:t>
      </w:r>
      <w:r w:rsidRPr="0077621D">
        <w:t>Even if overall numbers remain fairly strong, a sharp move in the wrong direction could alter voting behavior</w:t>
      </w:r>
      <w:r w:rsidRPr="001B7EAD">
        <w:rPr>
          <w:highlight w:val="cyan"/>
          <w:u w:val="single"/>
        </w:rPr>
        <w:t>. Luskin’s current model</w:t>
      </w:r>
      <w:r w:rsidRPr="00EC47C1">
        <w:rPr>
          <w:u w:val="single"/>
        </w:rPr>
        <w:t xml:space="preserve"> — which looks at GDP growth, gas prices, inflation, disposable income, tax burden and payrolls — </w:t>
      </w:r>
      <w:r w:rsidRPr="001B7EAD">
        <w:rPr>
          <w:highlight w:val="cyan"/>
          <w:u w:val="single"/>
        </w:rPr>
        <w:t>has Trump winning by a blowout margin</w:t>
      </w:r>
      <w:r w:rsidRPr="00EC47C1">
        <w:rPr>
          <w:u w:val="single"/>
        </w:rPr>
        <w:t xml:space="preserve"> of 294 electoral votes</w:t>
      </w:r>
      <w:r w:rsidRPr="0077621D">
        <w:t xml:space="preserve">. The White House remains confident that the GOP tax cut will support growth of 3 percent both this year and next, keeping job and wage gains strong. That’s much higher than consensus forecasts from the Federal Reserve and major banks that generally see a global slowdown led by Europe and China, coupled with the fading impact of U.S. tax cuts pushing U.S. growth closer to 2 percent this year with job gains slowing. But Trump may have one major ally in his quest to make sure the numbers don’t go much lower than this: the Fed, which recently stopped its campaign of interest rate hikes. And on Wednesday the central bank said it foresees no more rate hikes this year. The moves followed months of Trump bashing the Fed for raising rates too much and stomping on his economy, though Chairman Jerome Powell has said repeatedly that politics plays no role in the bank’s decision. Whatever the case, a much more gentle Fed could slide a floor beneath any decline in Trump’s economy and boost his reelection chances significantly. </w:t>
      </w:r>
      <w:r w:rsidRPr="00EC47C1">
        <w:rPr>
          <w:u w:val="single"/>
        </w:rPr>
        <w:t>Mark Zandi, chief economist at Moody’s Analytics and a regular Trump critic, has been road-testing a dozen different economic models for the 2020 race. At this point, Trump wins in all 12 — and quite comfortably in most of them. The Moody’s models look at economic trends at the state level. “If the election were held today, Trump would win according to the models and pretty handily,” Zandi said. “In three or four of them it would be pretty close</w:t>
      </w:r>
      <w:r w:rsidRPr="001B7EAD">
        <w:rPr>
          <w:highlight w:val="cyan"/>
          <w:u w:val="single"/>
        </w:rPr>
        <w:t>. He’s got low gas prices, low unemployment</w:t>
      </w:r>
      <w:r w:rsidRPr="00EC47C1">
        <w:rPr>
          <w:u w:val="single"/>
        </w:rPr>
        <w:t xml:space="preserve"> and a lot of other political variables at his back. </w:t>
      </w:r>
      <w:r w:rsidRPr="001B7EAD">
        <w:t>The only exception is his popularity, which matters a lot. If that falls off a cliff it would make a big difference</w:t>
      </w:r>
      <w:r w:rsidRPr="001B7EAD">
        <w:rPr>
          <w:sz w:val="10"/>
        </w:rPr>
        <w:t xml:space="preserve">.” </w:t>
      </w:r>
      <w:r w:rsidRPr="0077621D">
        <w:t xml:space="preserve">The Moody’s models look at economic trends at the state level and incorporate some political variables including a president's approval rating. The Moody’s approach performed well in recent presidential elections, but missed the 2016 result in part because it did not account for a potential drop in Democratic turnout in key swing states. Zandi is trying to correct for that now before rolling out a new model sometime this summer. Trump has already upended many of the rules of presidential politics. His party suffered a drubbing in last year’s midterm elections despite the strong economy, and the yawning gap between how voters view the president and the nation’s economic standing is growing even larger: Presidents typically just aren’t this unpopular when the economic engine is humming along. Trump this week seized on a new CNN poll that showed more than seven in 10 Americans, or 71 percent, view the U.S. economy as “very good” or “somewhat good.” That was higher than CNN has measured at any point since a CNN/USA Today/Gallup poll in Feb. 2001 found 80 percent thought the economy was that robust. </w:t>
      </w:r>
    </w:p>
    <w:p w14:paraId="5CB768D7" w14:textId="77777777" w:rsidR="00CE5195" w:rsidRDefault="00CE5195" w:rsidP="00CE5195">
      <w:pPr>
        <w:pStyle w:val="Heading3"/>
      </w:pPr>
      <w:r>
        <w:lastRenderedPageBreak/>
        <w:t>Framework</w:t>
      </w:r>
    </w:p>
    <w:p w14:paraId="033DD7B3" w14:textId="77777777" w:rsidR="00CE5195" w:rsidRDefault="00CE5195" w:rsidP="00CE5195"/>
    <w:p w14:paraId="7688AE76" w14:textId="77777777" w:rsidR="00CE5195" w:rsidRDefault="00CE5195" w:rsidP="00CE5195">
      <w:pPr>
        <w:pStyle w:val="Heading4"/>
      </w:pPr>
      <w:r>
        <w:t>Policy research on the Ukraine/Russia conflict is critical to resist American imperialism and the threat of nuclear war</w:t>
      </w:r>
    </w:p>
    <w:p w14:paraId="7499ED29" w14:textId="77777777" w:rsidR="00CE5195" w:rsidRPr="00DE19D1" w:rsidRDefault="00CE5195" w:rsidP="00CE5195">
      <w:pPr>
        <w:rPr>
          <w:szCs w:val="16"/>
        </w:rPr>
      </w:pPr>
      <w:r w:rsidRPr="00DE19D1">
        <w:rPr>
          <w:rStyle w:val="Style13ptBold"/>
        </w:rPr>
        <w:t>DEUTSCH 2015</w:t>
      </w:r>
      <w:r>
        <w:t xml:space="preserve"> </w:t>
      </w:r>
      <w:r w:rsidRPr="00DE19D1">
        <w:rPr>
          <w:szCs w:val="16"/>
        </w:rPr>
        <w:t>(Judith, “Ukraine, Russia, the United States and the Threat of Nuclear War,” Science for Peace, May 22, https://scienceforpeace.ca/ukraine-russia-the-united-states-and-the-threat-of-nuclear-war/)</w:t>
      </w:r>
    </w:p>
    <w:p w14:paraId="502C3E3F" w14:textId="77777777" w:rsidR="00CE5195" w:rsidRPr="00696F42" w:rsidRDefault="00CE5195" w:rsidP="00CE5195">
      <w:pPr>
        <w:rPr>
          <w:sz w:val="12"/>
        </w:rPr>
      </w:pPr>
      <w:r w:rsidRPr="00F67A63">
        <w:rPr>
          <w:u w:val="single"/>
        </w:rPr>
        <w:t>The Ukraine/Russia conflict</w:t>
      </w:r>
      <w:r w:rsidRPr="00696F42">
        <w:rPr>
          <w:sz w:val="12"/>
        </w:rPr>
        <w:t xml:space="preserve"> is particularly ominous because it could </w:t>
      </w:r>
      <w:r w:rsidRPr="00F67A63">
        <w:rPr>
          <w:u w:val="single"/>
        </w:rPr>
        <w:t>escalate into a nuclear war</w:t>
      </w:r>
      <w:r w:rsidRPr="00696F42">
        <w:rPr>
          <w:sz w:val="12"/>
        </w:rPr>
        <w:t xml:space="preserve">, and for this reason it is necessary to understand the role of the United States. The information presented below needs further research to provide a full picture which must necessarily include nuclear weapons, NATO, the economy, and patterns of U.S. domination. </w:t>
      </w:r>
      <w:r w:rsidRPr="00696F42">
        <w:rPr>
          <w:u w:val="single"/>
        </w:rPr>
        <w:t>The political world is dangerously in flux with entangled military alliances and a robust weapons trade, similar to the prelude to WWI when it took one trigger to unleash cascading inter-state violence. The current destructive potential is unprecedented in the “New American Century” of full-spectrum dominance, with the U.S. holding most responsibility for</w:t>
      </w:r>
      <w:r w:rsidRPr="00696F42">
        <w:rPr>
          <w:sz w:val="12"/>
        </w:rPr>
        <w:t xml:space="preserve"> 50+ million </w:t>
      </w:r>
      <w:r w:rsidRPr="00696F42">
        <w:rPr>
          <w:u w:val="single"/>
        </w:rPr>
        <w:t>refugees worldwide</w:t>
      </w:r>
      <w:r w:rsidRPr="00696F42">
        <w:rPr>
          <w:sz w:val="12"/>
        </w:rPr>
        <w:t xml:space="preserve">, for the 1.3+ million people killed since 2003 in the U.S.-led war on terror, </w:t>
      </w:r>
      <w:r w:rsidRPr="00696F42">
        <w:rPr>
          <w:u w:val="single"/>
        </w:rPr>
        <w:t>for</w:t>
      </w:r>
      <w:r w:rsidRPr="00696F42">
        <w:rPr>
          <w:sz w:val="12"/>
        </w:rPr>
        <w:t xml:space="preserve"> the US $1.1tn allocation to upgrade </w:t>
      </w:r>
      <w:r w:rsidRPr="00696F42">
        <w:rPr>
          <w:u w:val="single"/>
        </w:rPr>
        <w:t xml:space="preserve">nuclear weapons, for destruction of the ecosphere. The global oligarchy cashes in on American power and its institutions, affecting all people of the world. </w:t>
      </w:r>
      <w:r w:rsidRPr="00696F42">
        <w:rPr>
          <w:b/>
          <w:bCs/>
          <w:u w:val="single"/>
        </w:rPr>
        <w:t>The research of</w:t>
      </w:r>
      <w:r w:rsidRPr="00696F42">
        <w:rPr>
          <w:sz w:val="12"/>
        </w:rPr>
        <w:t xml:space="preserve"> investigative journalists and </w:t>
      </w:r>
      <w:r w:rsidRPr="00696F42">
        <w:rPr>
          <w:b/>
          <w:bCs/>
          <w:u w:val="single"/>
        </w:rPr>
        <w:t>informed intellectuals</w:t>
      </w:r>
      <w:r w:rsidRPr="00696F42">
        <w:rPr>
          <w:sz w:val="12"/>
        </w:rPr>
        <w:t xml:space="preserve"> </w:t>
      </w:r>
      <w:r w:rsidRPr="00696F42">
        <w:rPr>
          <w:b/>
          <w:bCs/>
          <w:u w:val="single"/>
        </w:rPr>
        <w:t>is crucial</w:t>
      </w:r>
      <w:r w:rsidRPr="00696F42">
        <w:rPr>
          <w:u w:val="single"/>
        </w:rPr>
        <w:t xml:space="preserve"> to the work of </w:t>
      </w:r>
      <w:r w:rsidRPr="00696F42">
        <w:rPr>
          <w:b/>
          <w:bCs/>
          <w:u w:val="single"/>
        </w:rPr>
        <w:t>overturning these policies</w:t>
      </w:r>
      <w:r w:rsidRPr="00696F42">
        <w:rPr>
          <w:sz w:val="12"/>
        </w:rPr>
        <w:t>. These contributions will be summarized and integrated.</w:t>
      </w:r>
    </w:p>
    <w:p w14:paraId="4C5CD692" w14:textId="77777777" w:rsidR="00CE5195" w:rsidRDefault="00CE5195" w:rsidP="00CE5195"/>
    <w:p w14:paraId="20A07728" w14:textId="77777777" w:rsidR="00CE5195" w:rsidRDefault="00CE5195" w:rsidP="00CE5195"/>
    <w:p w14:paraId="47080462" w14:textId="77777777" w:rsidR="00CE5195" w:rsidRDefault="00CE5195" w:rsidP="00CE5195"/>
    <w:p w14:paraId="199D0F0D" w14:textId="77777777" w:rsidR="00CE5195" w:rsidRDefault="00CE5195" w:rsidP="00CE5195"/>
    <w:p w14:paraId="39572B55" w14:textId="77777777" w:rsidR="00CE5195" w:rsidRDefault="00CE5195" w:rsidP="00CE5195"/>
    <w:p w14:paraId="60262BE7" w14:textId="77777777" w:rsidR="00CE5195" w:rsidRDefault="00CE5195" w:rsidP="00CE5195">
      <w:pPr>
        <w:pStyle w:val="Heading2"/>
      </w:pPr>
      <w:r>
        <w:lastRenderedPageBreak/>
        <w:t>Neg</w:t>
      </w:r>
    </w:p>
    <w:p w14:paraId="336F1675" w14:textId="77777777" w:rsidR="00CE5195" w:rsidRDefault="00CE5195" w:rsidP="00CE5195"/>
    <w:p w14:paraId="47BD62AA" w14:textId="77777777" w:rsidR="00CE5195" w:rsidRDefault="00CE5195" w:rsidP="00CE5195">
      <w:pPr>
        <w:pStyle w:val="Heading3"/>
      </w:pPr>
      <w:r>
        <w:lastRenderedPageBreak/>
        <w:t>NATO C/P</w:t>
      </w:r>
    </w:p>
    <w:p w14:paraId="477EFDA2" w14:textId="77777777" w:rsidR="00CE5195" w:rsidRDefault="00CE5195" w:rsidP="00CE5195"/>
    <w:p w14:paraId="6DD4FC93" w14:textId="77777777" w:rsidR="00CE5195" w:rsidRDefault="00CE5195" w:rsidP="00CE5195"/>
    <w:p w14:paraId="1EEA939B" w14:textId="77777777" w:rsidR="00CE5195" w:rsidRPr="00DB3ACB" w:rsidRDefault="00CE5195" w:rsidP="00CE5195">
      <w:pPr>
        <w:rPr>
          <w:b/>
          <w:bCs/>
          <w:sz w:val="28"/>
          <w:szCs w:val="28"/>
        </w:rPr>
      </w:pPr>
      <w:r w:rsidRPr="00DB3ACB">
        <w:rPr>
          <w:b/>
          <w:bCs/>
          <w:sz w:val="28"/>
          <w:szCs w:val="28"/>
        </w:rPr>
        <w:t>Text: The United States Federal Government should declare that the Republic of Georgia and Ukraine are not being considered for  membership in the North Atlantic Treaty Organization and that membership is not inevitable.</w:t>
      </w:r>
    </w:p>
    <w:p w14:paraId="282D730F" w14:textId="77777777" w:rsidR="00CE5195" w:rsidRDefault="00CE5195" w:rsidP="00CE5195"/>
    <w:p w14:paraId="72A3C071" w14:textId="77777777" w:rsidR="00CE5195" w:rsidRDefault="00CE5195" w:rsidP="00CE5195">
      <w:pPr>
        <w:pStyle w:val="Heading4"/>
      </w:pPr>
      <w:r>
        <w:t>The counterplan solves the aff and maintains NATO cohesion while avoiding our offense--</w:t>
      </w:r>
    </w:p>
    <w:p w14:paraId="0F1A9F85" w14:textId="77777777" w:rsidR="00CE5195" w:rsidRPr="00DB3ACB" w:rsidRDefault="00CE5195" w:rsidP="00CE5195">
      <w:pPr>
        <w:rPr>
          <w:sz w:val="14"/>
          <w:szCs w:val="14"/>
        </w:rPr>
      </w:pPr>
      <w:r w:rsidRPr="00DB3ACB">
        <w:rPr>
          <w:rStyle w:val="Style13ptBold"/>
        </w:rPr>
        <w:t>DENI 2017</w:t>
      </w:r>
      <w:r>
        <w:t xml:space="preserve"> </w:t>
      </w:r>
      <w:r w:rsidRPr="00DB3ACB">
        <w:rPr>
          <w:sz w:val="14"/>
          <w:szCs w:val="14"/>
        </w:rPr>
        <w:t>(Dr. John R. Deni is a research professor of security studies at the Strategic Studies Institute of the U.S. Army War College and an adjunct professor at the American University’s School of International Service, “TIE LETHAL AID FOR UKRAINE TO AN ADMISSION THAT NATO MADE A MISTAKE,” Dec 22, https://warontherocks.com/2017/12/tie-lethal-aid-ukraine-admission-nato-made-mistake/)</w:t>
      </w:r>
    </w:p>
    <w:p w14:paraId="0B667D86" w14:textId="77777777" w:rsidR="00CE5195" w:rsidRPr="001820D0" w:rsidRDefault="00CE5195" w:rsidP="00CE5195">
      <w:pPr>
        <w:rPr>
          <w:sz w:val="10"/>
        </w:rPr>
      </w:pPr>
      <w:r w:rsidRPr="001820D0">
        <w:rPr>
          <w:sz w:val="10"/>
        </w:rPr>
        <w:t xml:space="preserve">The Trump administration has decided to authorize the sale of lethal military assistance to Ukraine, including sniper rifles. There are significant downsides to arming Ukraine in this way, particularly fracturing consensus within NATO and provoking escalation by Russia. </w:t>
      </w:r>
      <w:r w:rsidRPr="004C2D9E">
        <w:rPr>
          <w:u w:val="single"/>
        </w:rPr>
        <w:t>To reduce</w:t>
      </w:r>
      <w:r w:rsidRPr="001820D0">
        <w:rPr>
          <w:sz w:val="10"/>
        </w:rPr>
        <w:t xml:space="preserve"> the risk of these </w:t>
      </w:r>
      <w:r w:rsidRPr="004C2D9E">
        <w:rPr>
          <w:u w:val="single"/>
        </w:rPr>
        <w:t>negative repercussions</w:t>
      </w:r>
      <w:r w:rsidRPr="001820D0">
        <w:rPr>
          <w:sz w:val="10"/>
        </w:rPr>
        <w:t xml:space="preserve"> and take the sting out of this major policy shift, </w:t>
      </w:r>
      <w:r w:rsidRPr="004C2D9E">
        <w:rPr>
          <w:u w:val="single"/>
        </w:rPr>
        <w:t>the United States ought to lead NATO in admitting it made a mistake when it prematurely declared in 2008 that Ukraine (and Georgia) would become members of the alliance. Tying these two policies together will avoid the downsides associated with opening up the arms trade spigot while simultaneously strengthening the West’s position vis-à-vis Moscow</w:t>
      </w:r>
      <w:r w:rsidRPr="001820D0">
        <w:rPr>
          <w:sz w:val="10"/>
        </w:rPr>
        <w:t>.</w:t>
      </w:r>
    </w:p>
    <w:p w14:paraId="75EA26BD" w14:textId="77777777" w:rsidR="00CE5195" w:rsidRPr="0053516C" w:rsidRDefault="00CE5195" w:rsidP="00CE5195">
      <w:pPr>
        <w:rPr>
          <w:sz w:val="10"/>
        </w:rPr>
      </w:pPr>
      <w:r w:rsidRPr="0053516C">
        <w:rPr>
          <w:u w:val="single"/>
        </w:rPr>
        <w:t>Much has been made of Moscow’s longstanding opposition to NATO enlargement into Eastern Europe. Some have even blamed this policy for Russia’s invasions of Georgia in 2008 and of Ukraine in 2014.</w:t>
      </w:r>
      <w:r w:rsidRPr="0053516C">
        <w:rPr>
          <w:sz w:val="10"/>
        </w:rPr>
        <w:t xml:space="preserve"> The notion that Moscow is threatened by NATO membership for former Warsaw Pact countries — or, in the case of the Baltic States, former constituent republics of the Soviet Union — is at once understandable and ludicrous. On the one hand, Russian leaders have long equated space with security, given Russia’s unfavorable natural borders. The perceived “loss” of territory through the demise of the Warsaw Pact and the breakup of the Soviet Union is a source of legitimate anxiety within Russia as well as an instrument employed by the Kremlin to stoke nationalism and promote loyalty.</w:t>
      </w:r>
    </w:p>
    <w:p w14:paraId="32DD0F2E" w14:textId="77777777" w:rsidR="00CE5195" w:rsidRDefault="00CE5195" w:rsidP="00CE5195">
      <w:r w:rsidRPr="0053516C">
        <w:rPr>
          <w:sz w:val="12"/>
          <w:szCs w:val="12"/>
        </w:rPr>
        <w:t>On the other hand, from 1990 until very recently, NATO was effectively defanged through bilateral or multilateral treaties, unilateral military cuts across the entire alliance, and a shift in emphasis toward lighter, more expeditionary professional military forces. For instance, through the Conventional Forces in Europe Treaty, the West essentially eliminated any potential for a surprise conventional attack through the heart of central Europe. Meanwhile, unilateral decisions on the part of the most capable NATO allies — especially the United States — to cash in on the peace dividend resulted in dramatic military force structure cuts in Europe. Across the entire alliance, military capabilities and strength have had dropped dramatically over the last 25 years, to the point that calling NATO a “threat” to Russia is objectively laughable.</w:t>
      </w:r>
    </w:p>
    <w:p w14:paraId="659C2E8D" w14:textId="77777777" w:rsidR="00CE5195" w:rsidRPr="0053516C" w:rsidRDefault="00CE5195" w:rsidP="00CE5195">
      <w:pPr>
        <w:rPr>
          <w:sz w:val="10"/>
        </w:rPr>
      </w:pPr>
      <w:r w:rsidRPr="0053516C">
        <w:rPr>
          <w:sz w:val="10"/>
        </w:rPr>
        <w:t xml:space="preserve">Nonetheless, </w:t>
      </w:r>
      <w:r w:rsidRPr="0053516C">
        <w:rPr>
          <w:u w:val="single"/>
        </w:rPr>
        <w:t>when the alliance declared at the Bucharest Summit</w:t>
      </w:r>
      <w:r w:rsidRPr="0053516C">
        <w:rPr>
          <w:sz w:val="10"/>
        </w:rPr>
        <w:t xml:space="preserve"> in April 2008 </w:t>
      </w:r>
      <w:r w:rsidRPr="0053516C">
        <w:rPr>
          <w:u w:val="single"/>
        </w:rPr>
        <w:t>that Georgia and Ukraine “will become members of NATO”</w:t>
      </w:r>
      <w:r w:rsidRPr="0053516C">
        <w:rPr>
          <w:sz w:val="10"/>
        </w:rPr>
        <w:t xml:space="preserve"> — even though the two countries were nowhere near ready for membership — </w:t>
      </w:r>
      <w:r w:rsidRPr="0053516C">
        <w:rPr>
          <w:u w:val="single"/>
        </w:rPr>
        <w:t>it evidently went farther than Moscow was willing to tolerate. The prospect of losing some of its last remaining buffers against the West was too great of a risk for Russia, for reasons both international and domestic.</w:t>
      </w:r>
      <w:r w:rsidRPr="0053516C">
        <w:rPr>
          <w:sz w:val="10"/>
        </w:rPr>
        <w:t xml:space="preserve"> The Kremlin’s preference for its own sphere of influence in Eastern Europe — and the domestic political imperatives shaping those preferences — ran headlong into the West’s commitment to sovereignty and self-determination.</w:t>
      </w:r>
    </w:p>
    <w:p w14:paraId="33B2C512" w14:textId="77777777" w:rsidR="00CE5195" w:rsidRDefault="00CE5195" w:rsidP="00CE5195">
      <w:r w:rsidRPr="0053516C">
        <w:rPr>
          <w:u w:val="single"/>
        </w:rPr>
        <w:t>Thanks at least in part to NATO’s premature membership commitment to Ukraine and Georgia — and knowing that NATO is very reluctant to admit new members that have unresolved territorial issues with neighboring countries —the Kremlin has been strongly incentivized to create frozen conflicts in those countries. The Russian invasions of Georgia and Ukraine — and its subsequent occupation of South Ossetia and Abkhazia in Georgia and Crimea and the Donbas in Ukraine — have been the logical result. By creating and now maintaining open-ended territorial conflicts with both Georgia and Ukraine, the Kremlin has cast a de facto veto over any attempt on the part of Tbilisi or Kyiv to join NATO</w:t>
      </w:r>
      <w:r>
        <w:t>.</w:t>
      </w:r>
    </w:p>
    <w:p w14:paraId="6C3F01F4" w14:textId="77777777" w:rsidR="00CE5195" w:rsidRPr="0053516C" w:rsidRDefault="00CE5195" w:rsidP="00CE5195">
      <w:pPr>
        <w:rPr>
          <w:sz w:val="10"/>
        </w:rPr>
      </w:pPr>
      <w:r w:rsidRPr="0053516C">
        <w:rPr>
          <w:u w:val="single"/>
        </w:rPr>
        <w:lastRenderedPageBreak/>
        <w:t>Now, the West ought to admit it made a mistake and hence eliminate the inevitability of alliance membership for Georgia and Ukraine, while acknowledging that NATO’s door remains open. By declaring that these countries</w:t>
      </w:r>
      <w:r w:rsidRPr="0053516C">
        <w:rPr>
          <w:sz w:val="10"/>
        </w:rPr>
        <w:t xml:space="preserve"> — or any other country — </w:t>
      </w:r>
      <w:r w:rsidRPr="0053516C">
        <w:rPr>
          <w:u w:val="single"/>
        </w:rPr>
        <w:t>will inevitably become a member of the alliance, NATO has incentivized Moscow’s destabilizing behavior. Admitting that the 2008 declaration was premature</w:t>
      </w:r>
      <w:r w:rsidRPr="0053516C">
        <w:rPr>
          <w:sz w:val="10"/>
        </w:rPr>
        <w:t xml:space="preserve"> won’t make Russia immediately withdraw its forces from Georgia and Ukraine, but it will achieve several other important objectives.</w:t>
      </w:r>
    </w:p>
    <w:p w14:paraId="483AD33E" w14:textId="77777777" w:rsidR="00CE5195" w:rsidRPr="0053516C" w:rsidRDefault="00CE5195" w:rsidP="00CE5195">
      <w:pPr>
        <w:rPr>
          <w:sz w:val="10"/>
        </w:rPr>
      </w:pPr>
      <w:r w:rsidRPr="0053516C">
        <w:rPr>
          <w:sz w:val="10"/>
        </w:rPr>
        <w:t xml:space="preserve">First, it </w:t>
      </w:r>
      <w:r w:rsidRPr="0053516C">
        <w:rPr>
          <w:u w:val="single"/>
        </w:rPr>
        <w:t>will put the cart of alliance membership once again behind the horse of defense reform in Georgia and Ukraine</w:t>
      </w:r>
      <w:r w:rsidRPr="0053516C">
        <w:rPr>
          <w:sz w:val="10"/>
        </w:rPr>
        <w:t>. The Bucharest declaration fundamentally short-circuited the membership process, which requires prospective members to implement an array of military and political reforms through a Membership Action Plan. A promise of eventual membership lets Georgia and Ukraine off the hook too easily. Additionally, it paradoxically undermines the very self-determination that lies at the core of Western values by pulling countries into NATO that may lack a domestic political consensus about joining the alliance.</w:t>
      </w:r>
    </w:p>
    <w:p w14:paraId="13C6D70E" w14:textId="77777777" w:rsidR="00CE5195" w:rsidRPr="0053516C" w:rsidRDefault="00CE5195" w:rsidP="00CE5195">
      <w:pPr>
        <w:rPr>
          <w:sz w:val="10"/>
        </w:rPr>
      </w:pPr>
      <w:r w:rsidRPr="0053516C">
        <w:rPr>
          <w:sz w:val="10"/>
        </w:rPr>
        <w:t xml:space="preserve">Second, </w:t>
      </w:r>
      <w:r w:rsidRPr="0053516C">
        <w:rPr>
          <w:u w:val="single"/>
        </w:rPr>
        <w:t>NATO’s admission would undermine Kremlin rhetoric that the alliance is aggressively pulling Georgia and Ukraine in and that NATO seeks to encircle Russia through some reincarnated containment policy</w:t>
      </w:r>
      <w:r w:rsidRPr="0053516C">
        <w:rPr>
          <w:sz w:val="10"/>
        </w:rPr>
        <w:t>.</w:t>
      </w:r>
    </w:p>
    <w:p w14:paraId="4E34EC48" w14:textId="77777777" w:rsidR="00CE5195" w:rsidRPr="0053516C" w:rsidRDefault="00CE5195" w:rsidP="00CE5195">
      <w:pPr>
        <w:rPr>
          <w:sz w:val="10"/>
        </w:rPr>
      </w:pPr>
      <w:r w:rsidRPr="0053516C">
        <w:rPr>
          <w:sz w:val="10"/>
        </w:rPr>
        <w:t xml:space="preserve">Finally, </w:t>
      </w:r>
      <w:r w:rsidRPr="0053516C">
        <w:rPr>
          <w:u w:val="single"/>
        </w:rPr>
        <w:t>declaring the 2008 promise a mistake would remove a major thorn in relations between Russia and the alliance. Some in Moscow may only be satisfied with a NATO declaration that Eastern Europe constitutes a Russian sphere of influence, or at least a zone of permanently neutral states. NATO’s admission of its mistake won’t</w:t>
      </w:r>
      <w:r w:rsidRPr="0053516C">
        <w:rPr>
          <w:sz w:val="10"/>
        </w:rPr>
        <w:t xml:space="preserve"> — and can’t — </w:t>
      </w:r>
      <w:r w:rsidRPr="0053516C">
        <w:rPr>
          <w:u w:val="single"/>
        </w:rPr>
        <w:t>go that far, but it would nevertheless remove some of the tension surrounding this issue</w:t>
      </w:r>
      <w:r w:rsidRPr="0053516C">
        <w:rPr>
          <w:sz w:val="10"/>
        </w:rPr>
        <w:t>.</w:t>
      </w:r>
    </w:p>
    <w:p w14:paraId="5F5968D6" w14:textId="77777777" w:rsidR="00CE5195" w:rsidRPr="00F201D6" w:rsidRDefault="00CE5195" w:rsidP="00CE5195">
      <w:pPr>
        <w:rPr>
          <w:sz w:val="8"/>
        </w:rPr>
      </w:pPr>
      <w:r w:rsidRPr="00F201D6">
        <w:rPr>
          <w:sz w:val="8"/>
        </w:rPr>
        <w:t xml:space="preserve">Satisfying Russia’s demands cannot be the primary rationale for such a move by NATO, and </w:t>
      </w:r>
      <w:r w:rsidRPr="0053516C">
        <w:rPr>
          <w:u w:val="single"/>
        </w:rPr>
        <w:t>the alliance must be clear that even as it acknowledges its error, it will never allow</w:t>
      </w:r>
      <w:r w:rsidRPr="00F201D6">
        <w:rPr>
          <w:sz w:val="8"/>
        </w:rPr>
        <w:t xml:space="preserve"> 19th century </w:t>
      </w:r>
      <w:r w:rsidRPr="0053516C">
        <w:rPr>
          <w:u w:val="single"/>
        </w:rPr>
        <w:t>great power politics to override sovereign self-determination</w:t>
      </w:r>
      <w:r w:rsidRPr="00F201D6">
        <w:rPr>
          <w:sz w:val="8"/>
        </w:rPr>
        <w:t xml:space="preserve"> in Europe. </w:t>
      </w:r>
      <w:r w:rsidRPr="0053516C">
        <w:rPr>
          <w:u w:val="single"/>
        </w:rPr>
        <w:t>Pairing an admission of a mistake in 2008 with increased military aid and assistance would clearly indicate that the alliance is unwilling to let Russia carve out a sphere of influence. Increased military assistance from the United States is an unmistakable sign that the West is intent on ensuring Ukrainians can choose their own path</w:t>
      </w:r>
      <w:r w:rsidRPr="00F201D6">
        <w:rPr>
          <w:sz w:val="8"/>
        </w:rPr>
        <w:t>.</w:t>
      </w:r>
    </w:p>
    <w:p w14:paraId="0417BC0D" w14:textId="77777777" w:rsidR="00CE5195" w:rsidRDefault="00CE5195" w:rsidP="00CE5195">
      <w:r w:rsidRPr="00F201D6">
        <w:rPr>
          <w:u w:val="single"/>
        </w:rPr>
        <w:t>Another benefit of this approach would be indicating to Kyiv and Tbilisi that while the West may be abandoning the inevitability of their membership in NATO, it is not abandoning them. Instead, it’s making a tangible, useful contribution to their continued sovereignty and independence in a way that’s far more impactful in the short run than a rhetorical commitment to a membership invitation that lacks the assurance of Article 5</w:t>
      </w:r>
      <w:r>
        <w:t>.</w:t>
      </w:r>
    </w:p>
    <w:p w14:paraId="1D95FE30" w14:textId="77777777" w:rsidR="00CE5195" w:rsidRPr="00F201D6" w:rsidRDefault="00CE5195" w:rsidP="00CE5195">
      <w:pPr>
        <w:rPr>
          <w:sz w:val="10"/>
        </w:rPr>
      </w:pPr>
      <w:r w:rsidRPr="00F201D6">
        <w:rPr>
          <w:sz w:val="10"/>
        </w:rPr>
        <w:t xml:space="preserve">Moreover, </w:t>
      </w:r>
      <w:r w:rsidRPr="00F201D6">
        <w:rPr>
          <w:u w:val="single"/>
        </w:rPr>
        <w:t>the admission of an error in 2008 can help temper the damage that increased U.S. military assistance to Ukraine might to do to intra-alliance consensus. Allied agreement</w:t>
      </w:r>
      <w:r w:rsidRPr="00F201D6">
        <w:rPr>
          <w:sz w:val="10"/>
        </w:rPr>
        <w:t xml:space="preserve"> on the approach toward Russia’s invasion and dismemberment of Ukraine </w:t>
      </w:r>
      <w:r w:rsidRPr="00F201D6">
        <w:rPr>
          <w:u w:val="single"/>
        </w:rPr>
        <w:t>is critical</w:t>
      </w:r>
      <w:r w:rsidRPr="00F201D6">
        <w:rPr>
          <w:sz w:val="10"/>
        </w:rPr>
        <w:t>, and any unilateral effort by Washington to provide more lethal aid to Kyiv is likely to challenge that consensus. Even though German Chancellor Angela Merkel may be more open to the idea of providing lethal defensive aid to Ukraine, her likely partners in a grand coalition — the Social Democrats — are probably unwilling to consider this. Many in Germany and elsewhere in Europe who continue to view Russia as a necessary part of European security are likely to see balance in an approach that ties more lethal aid for Ukraine to a loosening of NATO’s premature commitment to Ukrainian membership.</w:t>
      </w:r>
    </w:p>
    <w:p w14:paraId="1E454B82" w14:textId="77777777" w:rsidR="00CE5195" w:rsidRDefault="00CE5195" w:rsidP="00CE5195">
      <w:r w:rsidRPr="00F201D6">
        <w:rPr>
          <w:u w:val="single"/>
        </w:rPr>
        <w:t>The 2008 declaration that Georgia and Ukraine would eventually become members of NATO may have inadvertently painted a bull’s eye on both countries as far as the Kremlin was concerned, and it’s become an albatross of strategic significance around the alliance’s neck. By providing lethal defensive arms to Ukraine while also saying NATO won’t pull Ukraine into the alliance as soon as the separatists are defeated, the West has the chance to get Ukraine at least back to where it was in the immediate wake of the Orange Revolution. That is, the West can help Ukraine return to being mostly free of Moscow’s yoke, largely able to determine its own destiny, and cordial toward the West, but without a free admission ticket to NATO</w:t>
      </w:r>
      <w:r>
        <w:t>.</w:t>
      </w:r>
    </w:p>
    <w:p w14:paraId="636E8C6C" w14:textId="77777777" w:rsidR="00CE5195" w:rsidRPr="00F201D6" w:rsidRDefault="00CE5195" w:rsidP="00CE5195">
      <w:pPr>
        <w:rPr>
          <w:sz w:val="10"/>
        </w:rPr>
      </w:pPr>
      <w:r w:rsidRPr="00F201D6">
        <w:rPr>
          <w:sz w:val="10"/>
        </w:rPr>
        <w:lastRenderedPageBreak/>
        <w:t xml:space="preserve">Acknowledging that the Bucharest declaration was premature while simultaneously offering more lethal military assistance to Ukraine won’t result in an immediate rapprochement between Russia and West. However, </w:t>
      </w:r>
      <w:r w:rsidRPr="00F201D6">
        <w:rPr>
          <w:u w:val="single"/>
        </w:rPr>
        <w:t>linking these two policies is a sensible alternative to simply sending more weapons to Ukraine while continuing to ensure NATO’s door remains open</w:t>
      </w:r>
      <w:r w:rsidRPr="00F201D6">
        <w:rPr>
          <w:sz w:val="10"/>
        </w:rPr>
        <w:t>.</w:t>
      </w:r>
    </w:p>
    <w:p w14:paraId="230DEF0A" w14:textId="77777777" w:rsidR="00CE5195" w:rsidRDefault="00CE5195" w:rsidP="00CE5195"/>
    <w:p w14:paraId="68982A5F" w14:textId="77777777" w:rsidR="00CE5195" w:rsidRDefault="00CE5195" w:rsidP="00CE5195"/>
    <w:p w14:paraId="309E7340" w14:textId="77777777" w:rsidR="00CE5195" w:rsidRDefault="00CE5195" w:rsidP="00CE5195">
      <w:pPr>
        <w:pStyle w:val="Heading3"/>
      </w:pPr>
      <w:r>
        <w:lastRenderedPageBreak/>
        <w:t>Arms Good</w:t>
      </w:r>
    </w:p>
    <w:p w14:paraId="49B837F0" w14:textId="77777777" w:rsidR="00CE5195" w:rsidRDefault="00CE5195" w:rsidP="00CE5195"/>
    <w:p w14:paraId="3B46DC49" w14:textId="77777777" w:rsidR="00CE5195" w:rsidRDefault="00CE5195" w:rsidP="00CE5195">
      <w:pPr>
        <w:pStyle w:val="Heading4"/>
      </w:pPr>
      <w:r>
        <w:t>Selling weapons to Ukraine won’t escalate the conflict—it’s key to deter the Russians</w:t>
      </w:r>
    </w:p>
    <w:p w14:paraId="287DBE27" w14:textId="77777777" w:rsidR="00CE5195" w:rsidRPr="00207A54" w:rsidRDefault="00CE5195" w:rsidP="00CE5195">
      <w:pPr>
        <w:rPr>
          <w:szCs w:val="16"/>
        </w:rPr>
      </w:pPr>
      <w:r w:rsidRPr="00207A54">
        <w:rPr>
          <w:rStyle w:val="Style13ptBold"/>
        </w:rPr>
        <w:t>KAPITONENKO 2017</w:t>
      </w:r>
      <w:r>
        <w:t xml:space="preserve"> </w:t>
      </w:r>
      <w:r w:rsidRPr="00207A54">
        <w:rPr>
          <w:szCs w:val="16"/>
        </w:rPr>
        <w:t>(Mykola Kapitonenko, Phd, is a co-editor in chief at UA: Ukraine Analytica, “Supplying weapons to Ukraine: How to make it right?” New Eastern Europe, October 11, http://neweasterneurope.eu/2017/10/11/supplying-weapons-ukraine-make-right/)</w:t>
      </w:r>
    </w:p>
    <w:p w14:paraId="7AF4ABA4" w14:textId="77777777" w:rsidR="00CE5195" w:rsidRPr="00F201D6" w:rsidRDefault="00CE5195" w:rsidP="00CE5195">
      <w:pPr>
        <w:rPr>
          <w:sz w:val="12"/>
        </w:rPr>
      </w:pPr>
      <w:r w:rsidRPr="00F201D6">
        <w:rPr>
          <w:sz w:val="12"/>
        </w:rPr>
        <w:t xml:space="preserve">First, </w:t>
      </w:r>
      <w:r w:rsidRPr="00F201D6">
        <w:rPr>
          <w:u w:val="single"/>
        </w:rPr>
        <w:t>Ukraine</w:t>
      </w:r>
      <w:r w:rsidRPr="00F201D6">
        <w:rPr>
          <w:sz w:val="12"/>
        </w:rPr>
        <w:t xml:space="preserve"> could – and probably </w:t>
      </w:r>
      <w:r w:rsidRPr="00F201D6">
        <w:rPr>
          <w:u w:val="single"/>
        </w:rPr>
        <w:t>should – be armed in a way that imposes additional costs on Russia and makes further escalation less</w:t>
      </w:r>
      <w:r w:rsidRPr="00F201D6">
        <w:rPr>
          <w:sz w:val="12"/>
        </w:rPr>
        <w:t xml:space="preserve">, but not more </w:t>
      </w:r>
      <w:r w:rsidRPr="00F201D6">
        <w:rPr>
          <w:u w:val="single"/>
        </w:rPr>
        <w:t>likely</w:t>
      </w:r>
      <w:r w:rsidRPr="00F201D6">
        <w:rPr>
          <w:sz w:val="12"/>
        </w:rPr>
        <w:t>.</w:t>
      </w:r>
    </w:p>
    <w:p w14:paraId="1769ABBD" w14:textId="77777777" w:rsidR="00CE5195" w:rsidRPr="00F201D6" w:rsidRDefault="00CE5195" w:rsidP="00CE5195">
      <w:pPr>
        <w:rPr>
          <w:sz w:val="10"/>
        </w:rPr>
      </w:pPr>
      <w:r w:rsidRPr="00F201D6">
        <w:rPr>
          <w:u w:val="single"/>
        </w:rPr>
        <w:t>This requirement is quite challenging. The Kremlin effectively controls levels of violence in Donbas</w:t>
      </w:r>
      <w:r w:rsidRPr="00F201D6">
        <w:rPr>
          <w:sz w:val="10"/>
        </w:rPr>
        <w:t>, having indicated consistently that it would not tolerate any shift in the military balance between the Ukrainian army and armed forces of the so-called “DNR/LNR”. Russia’s military advantage over Ukraine is huge and there is no way to considerably shorten the distance. Concentration of military units next to the Ukrainian border and large-scale military exercises are sending clear signals of Moscow’s readiness to continue relying on military force to strengthen its positions in any possible future negotiations. Preserving military advantage is thus crucial for Moscow’s strategy. That is what post-Soviet frozen conflicts are about.</w:t>
      </w:r>
    </w:p>
    <w:p w14:paraId="4BEE408F" w14:textId="77777777" w:rsidR="00CE5195" w:rsidRDefault="00CE5195" w:rsidP="00CE5195">
      <w:r w:rsidRPr="00F201D6">
        <w:rPr>
          <w:u w:val="single"/>
        </w:rPr>
        <w:t>At the same time, escalation is already quite expensive for Moscow. The long absence of major offensives by Kremlin-backed units in Donbas is a result of combined political, economic, and diplomatic pressure on Russia. A political impact of any offensive in Donbas is quite limited, while the risks are many. Under these circumstances, it looks like Moscow would engage in military action only if some of its core interests are at risk. As long as Moscow does not perceive supplies of weapons to Ukraine as a factor capable of shifting the overall military balance in the east of the country, it is unlikely to raise the bets</w:t>
      </w:r>
      <w:r>
        <w:t>.</w:t>
      </w:r>
    </w:p>
    <w:p w14:paraId="0E2F920F" w14:textId="77777777" w:rsidR="00CE5195" w:rsidRPr="00F201D6" w:rsidRDefault="00CE5195" w:rsidP="00CE5195">
      <w:pPr>
        <w:rPr>
          <w:sz w:val="14"/>
        </w:rPr>
      </w:pPr>
      <w:r w:rsidRPr="00F201D6">
        <w:rPr>
          <w:sz w:val="14"/>
        </w:rPr>
        <w:t xml:space="preserve">The issue of types of weapons is important in this regard. So far, the issue is all about defensive weapons, such as Javelin anti-tank missiles. But would it not be better to diversify the menu? </w:t>
      </w:r>
      <w:r w:rsidRPr="00F201D6">
        <w:rPr>
          <w:u w:val="single"/>
        </w:rPr>
        <w:t>Defensive weapons enhance deterrence and prevent a receiving country from involving a supplier deeper in a conflict by launching an offensive with newly acquired arms. On the other hand, this is the reason why supplying Ukraine with defensive weapons alone will not send a strong signal of its support to Moscow. A more diverse list of supplies would do a better job in deterring Russia</w:t>
      </w:r>
      <w:r w:rsidRPr="00F201D6">
        <w:rPr>
          <w:sz w:val="14"/>
        </w:rPr>
        <w:t>.</w:t>
      </w:r>
    </w:p>
    <w:p w14:paraId="5202F056" w14:textId="77777777" w:rsidR="00CE5195" w:rsidRDefault="00CE5195" w:rsidP="00CE5195"/>
    <w:p w14:paraId="55CAF77F" w14:textId="77777777" w:rsidR="00CE5195" w:rsidRDefault="00CE5195" w:rsidP="00CE5195"/>
    <w:p w14:paraId="66859E53" w14:textId="77777777" w:rsidR="00CE5195" w:rsidRDefault="00CE5195" w:rsidP="00CE5195">
      <w:pPr>
        <w:pStyle w:val="Heading3"/>
      </w:pPr>
      <w:r>
        <w:lastRenderedPageBreak/>
        <w:t>Appeasement Turns</w:t>
      </w:r>
    </w:p>
    <w:p w14:paraId="2F17B22A" w14:textId="77777777" w:rsidR="00CE5195" w:rsidRDefault="00CE5195" w:rsidP="00CE5195"/>
    <w:p w14:paraId="3B1AD132" w14:textId="77777777" w:rsidR="00CE5195" w:rsidRDefault="00CE5195" w:rsidP="00CE5195">
      <w:pPr>
        <w:pStyle w:val="Heading4"/>
      </w:pPr>
      <w:r>
        <w:t>Arming Ukraine is key to stop Russian imperial aggression in Europe</w:t>
      </w:r>
    </w:p>
    <w:p w14:paraId="0ED84023" w14:textId="77777777" w:rsidR="00CE5195" w:rsidRPr="00875580" w:rsidRDefault="00CE5195" w:rsidP="00CE5195">
      <w:pPr>
        <w:rPr>
          <w:sz w:val="18"/>
          <w:szCs w:val="18"/>
        </w:rPr>
      </w:pPr>
      <w:r w:rsidRPr="00875580">
        <w:rPr>
          <w:rStyle w:val="Style13ptBold"/>
        </w:rPr>
        <w:t>TAYLOR 2015</w:t>
      </w:r>
      <w:r>
        <w:t xml:space="preserve"> </w:t>
      </w:r>
      <w:r w:rsidRPr="00875580">
        <w:rPr>
          <w:sz w:val="18"/>
          <w:szCs w:val="18"/>
        </w:rPr>
        <w:t>(Bill, former ambassador to Ukraine and Acting Executive Vice President of the US Institute for Peace, “Why Ukraine Matters and Why the U.S. Should Help,” April 13, https://www.usip.org/publications/2015/04/why-ukraine-matters-and-why-us-should-help)</w:t>
      </w:r>
    </w:p>
    <w:p w14:paraId="19213172" w14:textId="77777777" w:rsidR="00CE5195" w:rsidRPr="00924112" w:rsidRDefault="00CE5195" w:rsidP="00CE5195">
      <w:pPr>
        <w:rPr>
          <w:sz w:val="12"/>
        </w:rPr>
      </w:pPr>
      <w:r w:rsidRPr="00924112">
        <w:rPr>
          <w:sz w:val="12"/>
        </w:rPr>
        <w:t xml:space="preserve">Furthermore, as former President Jimmy Carter’s national security advisor, Zbigniew Brzezinski, has noted, </w:t>
      </w:r>
      <w:r w:rsidRPr="00875580">
        <w:rPr>
          <w:u w:val="single"/>
        </w:rPr>
        <w:t xml:space="preserve">an independent Ukraine stands as a vital bulwark between Russia and the </w:t>
      </w:r>
      <w:r w:rsidRPr="00875580">
        <w:rPr>
          <w:b/>
          <w:bCs/>
          <w:u w:val="single"/>
        </w:rPr>
        <w:t>re-establishment of empire</w:t>
      </w:r>
      <w:r w:rsidRPr="00875580">
        <w:rPr>
          <w:u w:val="single"/>
        </w:rPr>
        <w:t>. A subservient Ukraine is crucial to Russia’s ability to again threaten Europe</w:t>
      </w:r>
      <w:r w:rsidRPr="00924112">
        <w:rPr>
          <w:sz w:val="12"/>
        </w:rPr>
        <w:t xml:space="preserve">, as it did during the Cold War. </w:t>
      </w:r>
      <w:r w:rsidRPr="00875580">
        <w:rPr>
          <w:u w:val="single"/>
        </w:rPr>
        <w:t>As an empire, Russia stood as a threat to all its neighbors – the Baltic states of Latvia, Lithuania and Estonia, as well as to Poland, Southeastern Europe, the Republic of Georgia and on to Central Asia</w:t>
      </w:r>
      <w:r w:rsidRPr="00924112">
        <w:rPr>
          <w:sz w:val="12"/>
        </w:rPr>
        <w:t>.</w:t>
      </w:r>
    </w:p>
    <w:p w14:paraId="297294C5" w14:textId="77777777" w:rsidR="00CE5195" w:rsidRDefault="00CE5195" w:rsidP="00CE5195">
      <w:r w:rsidRPr="00875580">
        <w:rPr>
          <w:u w:val="single"/>
        </w:rPr>
        <w:t xml:space="preserve">A Russian empire on the edge of Europe risks </w:t>
      </w:r>
      <w:r w:rsidRPr="00875580">
        <w:rPr>
          <w:b/>
          <w:bCs/>
          <w:u w:val="single"/>
        </w:rPr>
        <w:t>permanent conflict and war</w:t>
      </w:r>
      <w:r w:rsidRPr="00875580">
        <w:rPr>
          <w:u w:val="single"/>
        </w:rPr>
        <w:t>.  The conflict in Ukraine is not just about Ukraine.</w:t>
      </w:r>
    </w:p>
    <w:p w14:paraId="2BC1FF71" w14:textId="77777777" w:rsidR="00CE5195" w:rsidRPr="00924112" w:rsidRDefault="00CE5195" w:rsidP="00CE5195">
      <w:pPr>
        <w:rPr>
          <w:sz w:val="12"/>
        </w:rPr>
      </w:pPr>
      <w:r w:rsidRPr="00924112">
        <w:rPr>
          <w:sz w:val="12"/>
        </w:rPr>
        <w:t xml:space="preserve">Finally, the Russian invasion of Ukraine shreds a rules-based system of international standards that have ordered international relations in Europe for 70 years.  The Economist magazine characterized </w:t>
      </w:r>
      <w:r w:rsidRPr="00924112">
        <w:rPr>
          <w:u w:val="single"/>
        </w:rPr>
        <w:t>Russia as a greater threat to the West than</w:t>
      </w:r>
      <w:r w:rsidRPr="00924112">
        <w:rPr>
          <w:sz w:val="12"/>
        </w:rPr>
        <w:t xml:space="preserve"> at any time since World War II. That means greater than </w:t>
      </w:r>
      <w:r w:rsidRPr="00924112">
        <w:rPr>
          <w:u w:val="single"/>
        </w:rPr>
        <w:t>the Soviet Union during the Cold War.</w:t>
      </w:r>
    </w:p>
    <w:p w14:paraId="4C715C87" w14:textId="77777777" w:rsidR="00CE5195" w:rsidRPr="00924112" w:rsidRDefault="00CE5195" w:rsidP="00CE5195">
      <w:pPr>
        <w:rPr>
          <w:sz w:val="14"/>
          <w:szCs w:val="14"/>
        </w:rPr>
      </w:pPr>
      <w:r w:rsidRPr="00924112">
        <w:rPr>
          <w:sz w:val="14"/>
          <w:szCs w:val="14"/>
        </w:rPr>
        <w:t>So, what’s to be done?</w:t>
      </w:r>
    </w:p>
    <w:p w14:paraId="33F79603" w14:textId="77777777" w:rsidR="00CE5195" w:rsidRPr="00924112" w:rsidRDefault="00CE5195" w:rsidP="00CE5195">
      <w:pPr>
        <w:rPr>
          <w:sz w:val="12"/>
        </w:rPr>
      </w:pPr>
      <w:r w:rsidRPr="00924112">
        <w:rPr>
          <w:u w:val="single"/>
        </w:rPr>
        <w:t>Some argue we should negotiate with Russia. Others</w:t>
      </w:r>
      <w:r w:rsidRPr="00924112">
        <w:rPr>
          <w:sz w:val="12"/>
        </w:rPr>
        <w:t xml:space="preserve">, however, </w:t>
      </w:r>
      <w:r w:rsidRPr="00924112">
        <w:rPr>
          <w:u w:val="single"/>
        </w:rPr>
        <w:t>recall 1939, when Nazi Germany annexed Austria, invaded neighboring Czechoslovakia and then Poland, very much like the Russian annexation of Crimea and invasion of southeastern Ukraine last year.  After Hitler’s 1939 invasions, the British tried to negotiate with him. Appeasement didn’t work</w:t>
      </w:r>
      <w:r w:rsidRPr="00924112">
        <w:rPr>
          <w:sz w:val="12"/>
        </w:rPr>
        <w:t>.</w:t>
      </w:r>
    </w:p>
    <w:p w14:paraId="3C42CB4E" w14:textId="77777777" w:rsidR="00CE5195" w:rsidRPr="00924112" w:rsidRDefault="00CE5195" w:rsidP="00CE5195">
      <w:pPr>
        <w:rPr>
          <w:sz w:val="12"/>
        </w:rPr>
      </w:pPr>
      <w:r w:rsidRPr="00924112">
        <w:rPr>
          <w:sz w:val="12"/>
        </w:rPr>
        <w:t xml:space="preserve">During the Cold War against the Soviet Union, the West devised strategies that ultimately prevailed – </w:t>
      </w:r>
      <w:r w:rsidRPr="00924112">
        <w:rPr>
          <w:u w:val="single"/>
        </w:rPr>
        <w:t>containment and deterrence</w:t>
      </w:r>
      <w:r w:rsidRPr="00924112">
        <w:rPr>
          <w:sz w:val="12"/>
        </w:rPr>
        <w:t xml:space="preserve">. Today, this </w:t>
      </w:r>
      <w:r w:rsidRPr="00924112">
        <w:rPr>
          <w:u w:val="single"/>
        </w:rPr>
        <w:t>would entail strengthening Ukraine</w:t>
      </w:r>
      <w:r w:rsidRPr="00924112">
        <w:rPr>
          <w:sz w:val="12"/>
        </w:rPr>
        <w:t xml:space="preserve"> and other Russian neighbors </w:t>
      </w:r>
      <w:r w:rsidRPr="00924112">
        <w:rPr>
          <w:u w:val="single"/>
        </w:rPr>
        <w:t>against further aggression by providing</w:t>
      </w:r>
      <w:r w:rsidRPr="00924112">
        <w:rPr>
          <w:sz w:val="12"/>
        </w:rPr>
        <w:t xml:space="preserve"> financial and economic support, political backing, and </w:t>
      </w:r>
      <w:r w:rsidRPr="00924112">
        <w:rPr>
          <w:u w:val="single"/>
        </w:rPr>
        <w:t>military aid</w:t>
      </w:r>
      <w:r w:rsidRPr="00924112">
        <w:rPr>
          <w:sz w:val="12"/>
        </w:rPr>
        <w:t>.</w:t>
      </w:r>
    </w:p>
    <w:p w14:paraId="697E3D7C" w14:textId="77777777" w:rsidR="00CE5195" w:rsidRDefault="00CE5195" w:rsidP="00CE5195"/>
    <w:p w14:paraId="2B09A932" w14:textId="77777777" w:rsidR="00CE5195" w:rsidRDefault="00CE5195" w:rsidP="00CE5195"/>
    <w:p w14:paraId="2CACB344" w14:textId="77777777" w:rsidR="00CE5195" w:rsidRPr="00924112" w:rsidRDefault="00CE5195" w:rsidP="00CE5195">
      <w:pPr>
        <w:pStyle w:val="Heading4"/>
        <w:rPr>
          <w:rStyle w:val="StyleUnderline"/>
          <w:u w:val="none"/>
        </w:rPr>
      </w:pPr>
      <w:r w:rsidRPr="00924112">
        <w:rPr>
          <w:rStyle w:val="StyleUnderline"/>
          <w:u w:val="none"/>
        </w:rPr>
        <w:t>Backing down on Ukraine encourages aggression throughout Europe</w:t>
      </w:r>
    </w:p>
    <w:p w14:paraId="7865F1D8" w14:textId="77777777" w:rsidR="00CE5195" w:rsidRPr="00924112" w:rsidRDefault="00CE5195" w:rsidP="00CE5195">
      <w:pPr>
        <w:rPr>
          <w:szCs w:val="16"/>
        </w:rPr>
      </w:pPr>
      <w:r w:rsidRPr="00924112">
        <w:rPr>
          <w:rStyle w:val="Style13ptBold"/>
        </w:rPr>
        <w:t>BARNETT 2015</w:t>
      </w:r>
      <w:r>
        <w:t xml:space="preserve"> </w:t>
      </w:r>
      <w:r w:rsidRPr="00924112">
        <w:rPr>
          <w:szCs w:val="16"/>
        </w:rPr>
        <w:t>(Neil Barnett runs Istok Associates (www.istok.co.uk), a corporate intelligence consultancy, and is a Research Fellow at the Centre for Policy Studies, “Why Ukraine Matters,” Center for Policy Studies, January, https://www.cps.org.uk/blog/q/date/2015/01/20/why-ukraine-matters/)</w:t>
      </w:r>
    </w:p>
    <w:p w14:paraId="79FBE9DF" w14:textId="77777777" w:rsidR="00CE5195" w:rsidRPr="00A17AE2" w:rsidRDefault="00CE5195" w:rsidP="00CE5195">
      <w:pPr>
        <w:rPr>
          <w:sz w:val="8"/>
        </w:rPr>
      </w:pPr>
      <w:r w:rsidRPr="00A17AE2">
        <w:rPr>
          <w:u w:val="single"/>
        </w:rPr>
        <w:t>The many reminders of the 1930s in Russia's behaviour in Ukraine and the Baltic region have been well documented. Putin treats weakness as a provocation, and although to a remarkable extent the West has so far shown resolve, measure and unity, now is the moment when he hopes to exploit division</w:t>
      </w:r>
      <w:r w:rsidRPr="00A17AE2">
        <w:rPr>
          <w:sz w:val="8"/>
        </w:rPr>
        <w:t>; only yesterday the EU's new foreign policy chief, Federica Mogherini, tried and failed to float a series of measures to ease the pressure on Russia.</w:t>
      </w:r>
    </w:p>
    <w:p w14:paraId="5047FA56" w14:textId="77777777" w:rsidR="00CE5195" w:rsidRPr="00A17AE2" w:rsidRDefault="00CE5195" w:rsidP="00CE5195">
      <w:pPr>
        <w:rPr>
          <w:sz w:val="8"/>
        </w:rPr>
      </w:pPr>
      <w:r w:rsidRPr="00A17AE2">
        <w:rPr>
          <w:u w:val="single"/>
        </w:rPr>
        <w:t>If force can prevail in Crimea and eastern Ukraine, then a very dangerous post-war precedent is set</w:t>
      </w:r>
      <w:r w:rsidRPr="00A17AE2">
        <w:rPr>
          <w:sz w:val="8"/>
        </w:rPr>
        <w:t xml:space="preserve">. A local majority of kin population and historical links cannot be a pretext for annexation and destabilisation. If that were the case, then </w:t>
      </w:r>
      <w:r w:rsidRPr="00A17AE2">
        <w:rPr>
          <w:u w:val="single"/>
        </w:rPr>
        <w:t xml:space="preserve">Hungary could by the same token invade parts of Romania, Croatia could advance into northern Bosnia and Austria might pounce on the </w:t>
      </w:r>
      <w:r w:rsidRPr="00A17AE2">
        <w:rPr>
          <w:u w:val="single"/>
        </w:rPr>
        <w:lastRenderedPageBreak/>
        <w:t>Sud Tirol. This is not to mention the chaos Russia could inflict on the Baltic states and Central Asia</w:t>
      </w:r>
      <w:r w:rsidRPr="00A17AE2">
        <w:rPr>
          <w:sz w:val="8"/>
        </w:rPr>
        <w:t>.</w:t>
      </w:r>
    </w:p>
    <w:p w14:paraId="745B857D" w14:textId="77777777" w:rsidR="00CE5195" w:rsidRPr="00A17AE2" w:rsidRDefault="00CE5195" w:rsidP="00CE5195">
      <w:pPr>
        <w:rPr>
          <w:sz w:val="8"/>
        </w:rPr>
      </w:pPr>
      <w:r w:rsidRPr="00A17AE2">
        <w:rPr>
          <w:sz w:val="8"/>
        </w:rPr>
        <w:t xml:space="preserve">So before we start to consider easing sanctions, it should be clear that the annexation of Crimea will not stand. Similarly, </w:t>
      </w:r>
      <w:r w:rsidRPr="00A17AE2">
        <w:rPr>
          <w:u w:val="single"/>
        </w:rPr>
        <w:t>there must be a full withdrawal of Russian forces and support for separatists in eastern Ukraine. Any sordid deal that creates a frozen conflict</w:t>
      </w:r>
      <w:r w:rsidRPr="00A17AE2">
        <w:rPr>
          <w:sz w:val="8"/>
        </w:rPr>
        <w:t xml:space="preserve"> as in Nagorno-Karabakh or Transdnistria </w:t>
      </w:r>
      <w:r w:rsidRPr="00A17AE2">
        <w:rPr>
          <w:u w:val="single"/>
        </w:rPr>
        <w:t>amounts to a veto on Ukraine's sovereignty and political development</w:t>
      </w:r>
      <w:r w:rsidRPr="00A17AE2">
        <w:rPr>
          <w:sz w:val="8"/>
        </w:rPr>
        <w:t>; if the West colludes with Russia in carving up Ukraine this way it will be a disgrace on the scale of selling out Czechoslovakia.</w:t>
      </w:r>
    </w:p>
    <w:p w14:paraId="761CFADA" w14:textId="77777777" w:rsidR="00CE5195" w:rsidRPr="00A17AE2" w:rsidRDefault="00CE5195" w:rsidP="00CE5195">
      <w:pPr>
        <w:rPr>
          <w:sz w:val="8"/>
        </w:rPr>
      </w:pPr>
      <w:r w:rsidRPr="00A17AE2">
        <w:rPr>
          <w:sz w:val="8"/>
        </w:rPr>
        <w:t xml:space="preserve">What is happening in Ukraine may well be a ‘quarrel in a far away country, between people of whom we know nothing.’ If we persist in our ignorance, we diminish ourselves and can blame no one else. </w:t>
      </w:r>
      <w:r w:rsidRPr="00A17AE2">
        <w:rPr>
          <w:u w:val="single"/>
        </w:rPr>
        <w:t>Putin believes the west is so weak, decandent and demoralised that it will buckle before Russia does; the West must show that this is not so</w:t>
      </w:r>
      <w:r w:rsidRPr="00A17AE2">
        <w:rPr>
          <w:sz w:val="8"/>
        </w:rPr>
        <w:t>.</w:t>
      </w:r>
    </w:p>
    <w:p w14:paraId="50D07382" w14:textId="77777777" w:rsidR="00CE5195" w:rsidRDefault="00CE5195" w:rsidP="00CE5195"/>
    <w:p w14:paraId="67EC14DF" w14:textId="77777777" w:rsidR="00CE5195" w:rsidRDefault="00CE5195" w:rsidP="00CE5195"/>
    <w:p w14:paraId="66E99643" w14:textId="77777777" w:rsidR="00CE5195" w:rsidRDefault="00CE5195" w:rsidP="00CE5195">
      <w:pPr>
        <w:pStyle w:val="Heading4"/>
      </w:pPr>
      <w:r>
        <w:t>Arming Ukraine is key to force a Russian withdrawal and prevent further aggression against the Baltics</w:t>
      </w:r>
    </w:p>
    <w:p w14:paraId="2A366DB8" w14:textId="77777777" w:rsidR="00CE5195" w:rsidRDefault="00CE5195" w:rsidP="00CE5195">
      <w:r w:rsidRPr="00584886">
        <w:rPr>
          <w:rStyle w:val="Style13ptBold"/>
        </w:rPr>
        <w:t>HARING 2016</w:t>
      </w:r>
      <w:r>
        <w:t xml:space="preserve"> </w:t>
      </w:r>
      <w:r w:rsidRPr="00584886">
        <w:rPr>
          <w:szCs w:val="16"/>
        </w:rPr>
        <w:t>(Melinda Haring is the editor of UkraineAlert at the Atlantic Council and a fellow at the Foreign Policy Research Institute, “Why Ukraine Matters,” News Decoder, May 25, https://news-decoder.com/2016/05/25/why-ukraine-matters/)</w:t>
      </w:r>
    </w:p>
    <w:p w14:paraId="051BFC78" w14:textId="77777777" w:rsidR="00CE5195" w:rsidRPr="00A17AE2" w:rsidRDefault="00CE5195" w:rsidP="00CE5195">
      <w:pPr>
        <w:rPr>
          <w:sz w:val="8"/>
        </w:rPr>
      </w:pPr>
      <w:r w:rsidRPr="00A17AE2">
        <w:rPr>
          <w:sz w:val="8"/>
        </w:rPr>
        <w:t xml:space="preserve">More than two years later, </w:t>
      </w:r>
      <w:r w:rsidRPr="00A17AE2">
        <w:rPr>
          <w:u w:val="single"/>
        </w:rPr>
        <w:t>Russia and its proxies occupy nine percent of Ukrainian territory</w:t>
      </w:r>
      <w:r w:rsidRPr="00A17AE2">
        <w:rPr>
          <w:sz w:val="8"/>
        </w:rPr>
        <w:t>. The war has killed nearly 10,000 people, injured more than 20,000 and displaced more than 1.6 million — many more than the number of refugees who poured into Europe last year.</w:t>
      </w:r>
    </w:p>
    <w:p w14:paraId="1DB14C28" w14:textId="77777777" w:rsidR="00CE5195" w:rsidRPr="00A17AE2" w:rsidRDefault="00CE5195" w:rsidP="00CE5195">
      <w:pPr>
        <w:rPr>
          <w:sz w:val="8"/>
        </w:rPr>
      </w:pPr>
      <w:r w:rsidRPr="00A17AE2">
        <w:rPr>
          <w:sz w:val="8"/>
        </w:rPr>
        <w:t xml:space="preserve">While </w:t>
      </w:r>
      <w:r w:rsidRPr="00A17AE2">
        <w:rPr>
          <w:u w:val="single"/>
        </w:rPr>
        <w:t>the conflict</w:t>
      </w:r>
      <w:r w:rsidRPr="00A17AE2">
        <w:rPr>
          <w:sz w:val="8"/>
        </w:rPr>
        <w:t xml:space="preserve"> receives scant media attention, it </w:t>
      </w:r>
      <w:r w:rsidRPr="00A17AE2">
        <w:rPr>
          <w:u w:val="single"/>
        </w:rPr>
        <w:t>matters greatly.</w:t>
      </w:r>
    </w:p>
    <w:p w14:paraId="35C355BA" w14:textId="77777777" w:rsidR="00CE5195" w:rsidRDefault="00CE5195" w:rsidP="00CE5195">
      <w:r w:rsidRPr="00A17AE2">
        <w:rPr>
          <w:sz w:val="12"/>
          <w:szCs w:val="12"/>
        </w:rPr>
        <w:t>For one, thousands of ordinary Ukrainians stood on Kiev’s icy streets for months in 2013 and 2014, demanding an end to Ukraine’s old ways. Their signs read “Ukraine is Europe,” and they held European Union flags.</w:t>
      </w:r>
    </w:p>
    <w:p w14:paraId="21BC8714" w14:textId="77777777" w:rsidR="00CE5195" w:rsidRDefault="00CE5195" w:rsidP="00CE5195">
      <w:r w:rsidRPr="00A17AE2">
        <w:rPr>
          <w:sz w:val="12"/>
          <w:szCs w:val="12"/>
        </w:rPr>
        <w:t>The moral case is probably the strongest argument: Ukrainians want to join the EU and the North Atlantic Treaty Organization, and move beyond the morass of the post-Soviet legacy.</w:t>
      </w:r>
    </w:p>
    <w:p w14:paraId="5896E12E" w14:textId="77777777" w:rsidR="00CE5195" w:rsidRPr="00F7383A" w:rsidRDefault="00CE5195" w:rsidP="00CE5195">
      <w:pPr>
        <w:rPr>
          <w:sz w:val="8"/>
        </w:rPr>
      </w:pPr>
      <w:r w:rsidRPr="00F7383A">
        <w:rPr>
          <w:sz w:val="8"/>
        </w:rPr>
        <w:t xml:space="preserve">Second, </w:t>
      </w:r>
      <w:r w:rsidRPr="00A17AE2">
        <w:rPr>
          <w:u w:val="single"/>
        </w:rPr>
        <w:t>Russia’s actions in Crimea revised European borders for the first time since World War Two</w:t>
      </w:r>
      <w:r w:rsidRPr="00F7383A">
        <w:rPr>
          <w:sz w:val="8"/>
        </w:rPr>
        <w:t xml:space="preserve">. Analysts in the United States and Europe worry that </w:t>
      </w:r>
      <w:r w:rsidRPr="00F7383A">
        <w:rPr>
          <w:u w:val="single"/>
        </w:rPr>
        <w:t>unchecked Russian aggression may give the Kremlin carte blanche to go even further in the Baltic states</w:t>
      </w:r>
      <w:r w:rsidRPr="00F7383A">
        <w:rPr>
          <w:sz w:val="8"/>
        </w:rPr>
        <w:t>.</w:t>
      </w:r>
    </w:p>
    <w:p w14:paraId="2F499687" w14:textId="77777777" w:rsidR="00CE5195" w:rsidRPr="00AA53DC" w:rsidRDefault="00CE5195" w:rsidP="00CE5195">
      <w:pPr>
        <w:rPr>
          <w:u w:val="single"/>
        </w:rPr>
      </w:pPr>
      <w:r w:rsidRPr="00AA53DC">
        <w:rPr>
          <w:sz w:val="8"/>
        </w:rPr>
        <w:t xml:space="preserve">Third, </w:t>
      </w:r>
      <w:r w:rsidRPr="00AA53DC">
        <w:rPr>
          <w:u w:val="single"/>
        </w:rPr>
        <w:t>the 1994 Budapest Memorandum, in which Russia, the United States and the United Kingdom pledged to respect Ukraine’s territorial integrity and political sovereignty, was blatantly violated. Ukraine had given up its large nuclear arsenal in exchange for the guarantee.</w:t>
      </w:r>
    </w:p>
    <w:p w14:paraId="35207357" w14:textId="77777777" w:rsidR="00CE5195" w:rsidRDefault="00CE5195" w:rsidP="00CE5195">
      <w:r w:rsidRPr="00AA53DC">
        <w:rPr>
          <w:u w:val="single"/>
        </w:rPr>
        <w:t>The United States should give lethal weapons to Ukraine</w:t>
      </w:r>
      <w:r>
        <w:t>.</w:t>
      </w:r>
    </w:p>
    <w:p w14:paraId="38F59038" w14:textId="77777777" w:rsidR="00CE5195" w:rsidRDefault="00CE5195" w:rsidP="00CE5195">
      <w:r w:rsidRPr="00AA53DC">
        <w:rPr>
          <w:sz w:val="10"/>
          <w:szCs w:val="10"/>
        </w:rPr>
        <w:t>The broken Budapest promise matters, says Paula Dobriansky, who was a senior official in the U.S. Department of State from 2001 to 2009.</w:t>
      </w:r>
    </w:p>
    <w:p w14:paraId="3FAA965A" w14:textId="77777777" w:rsidR="00CE5195" w:rsidRPr="00AA53DC" w:rsidRDefault="00CE5195" w:rsidP="00CE5195">
      <w:pPr>
        <w:rPr>
          <w:sz w:val="8"/>
        </w:rPr>
      </w:pPr>
      <w:r w:rsidRPr="00AA53DC">
        <w:rPr>
          <w:sz w:val="8"/>
        </w:rPr>
        <w:t xml:space="preserve">“Many countries are concerned about the Budapest Memorandum,” even in Asia, Dobriansky told the Kiev Security Forum in April. She said </w:t>
      </w:r>
      <w:r w:rsidRPr="00AA53DC">
        <w:rPr>
          <w:u w:val="single"/>
        </w:rPr>
        <w:t>the broken promise undermines U.S. legitimacy and makes it more difficult to conduct arms negotiations.</w:t>
      </w:r>
    </w:p>
    <w:p w14:paraId="0E56C4A7" w14:textId="77777777" w:rsidR="00CE5195" w:rsidRPr="00AA53DC" w:rsidRDefault="00CE5195" w:rsidP="00CE5195">
      <w:pPr>
        <w:rPr>
          <w:sz w:val="10"/>
          <w:szCs w:val="10"/>
        </w:rPr>
      </w:pPr>
      <w:r w:rsidRPr="00AA53DC">
        <w:rPr>
          <w:sz w:val="8"/>
          <w:szCs w:val="8"/>
        </w:rPr>
        <w:t>Still, the conflict isn’t an easy one to end. Fighting has reached a stalemate, and two ceasefire agreements have been continuously violated. Europe is sick of the conflict and consumed with its own problems, including the migration crisis, domestic terrorism and the rise of right-wing political parties.</w:t>
      </w:r>
    </w:p>
    <w:p w14:paraId="31C2F8DC" w14:textId="77777777" w:rsidR="00CE5195" w:rsidRPr="00AA53DC" w:rsidRDefault="00CE5195" w:rsidP="00CE5195">
      <w:pPr>
        <w:rPr>
          <w:sz w:val="10"/>
          <w:szCs w:val="10"/>
        </w:rPr>
      </w:pPr>
      <w:r w:rsidRPr="00AA53DC">
        <w:rPr>
          <w:sz w:val="10"/>
          <w:szCs w:val="10"/>
        </w:rPr>
        <w:t>It’s too early to tell whether the release of Savchenko, a national hero in Ukraine, will ease tensions a few weeks before the EU decides whether to extend sanctions against Russia.</w:t>
      </w:r>
    </w:p>
    <w:p w14:paraId="1FD1E09F" w14:textId="77777777" w:rsidR="00CE5195" w:rsidRPr="00AA53DC" w:rsidRDefault="00CE5195" w:rsidP="00CE5195">
      <w:pPr>
        <w:rPr>
          <w:sz w:val="8"/>
        </w:rPr>
      </w:pPr>
      <w:r w:rsidRPr="00AA53DC">
        <w:rPr>
          <w:sz w:val="8"/>
        </w:rPr>
        <w:t xml:space="preserve">Diplomats are fond of saying that the Minsk ceasefire agreement is the only deal on the table, but </w:t>
      </w:r>
      <w:r w:rsidRPr="00AA53DC">
        <w:rPr>
          <w:u w:val="single"/>
        </w:rPr>
        <w:t>there’s little hope that the Russians will remove heavy weapons and adhere to the agreement without greater pressure from</w:t>
      </w:r>
      <w:r w:rsidRPr="00AA53DC">
        <w:rPr>
          <w:sz w:val="8"/>
        </w:rPr>
        <w:t xml:space="preserve"> Europe and </w:t>
      </w:r>
      <w:r w:rsidRPr="00AA53DC">
        <w:rPr>
          <w:u w:val="single"/>
        </w:rPr>
        <w:t>the United States</w:t>
      </w:r>
      <w:r w:rsidRPr="00AA53DC">
        <w:rPr>
          <w:sz w:val="8"/>
        </w:rPr>
        <w:t>.</w:t>
      </w:r>
    </w:p>
    <w:p w14:paraId="51A2FF4A" w14:textId="77777777" w:rsidR="00CE5195" w:rsidRDefault="00CE5195" w:rsidP="00CE5195"/>
    <w:p w14:paraId="75289751" w14:textId="77777777" w:rsidR="00CE5195" w:rsidRDefault="00CE5195" w:rsidP="00CE5195">
      <w:pPr>
        <w:pStyle w:val="Heading3"/>
      </w:pPr>
      <w:r>
        <w:lastRenderedPageBreak/>
        <w:t>China Turn</w:t>
      </w:r>
    </w:p>
    <w:p w14:paraId="3141EBAC" w14:textId="77777777" w:rsidR="00CE5195" w:rsidRDefault="00CE5195" w:rsidP="00CE5195"/>
    <w:p w14:paraId="48FAF907" w14:textId="77777777" w:rsidR="00CE5195" w:rsidRDefault="00CE5195" w:rsidP="00CE5195">
      <w:pPr>
        <w:pStyle w:val="Heading4"/>
      </w:pPr>
      <w:r>
        <w:t>Softline on Russia in Ukraine encourages Chinese aggression to challenge US leadership in Asia</w:t>
      </w:r>
    </w:p>
    <w:p w14:paraId="5F306FB0" w14:textId="77777777" w:rsidR="00CE5195" w:rsidRPr="00881B45" w:rsidRDefault="00CE5195" w:rsidP="00CE5195">
      <w:pPr>
        <w:rPr>
          <w:szCs w:val="16"/>
        </w:rPr>
      </w:pPr>
      <w:r w:rsidRPr="00881B45">
        <w:rPr>
          <w:rStyle w:val="Style13ptBold"/>
        </w:rPr>
        <w:t xml:space="preserve">BRATTBERG 2014 </w:t>
      </w:r>
      <w:r w:rsidRPr="00881B45">
        <w:rPr>
          <w:szCs w:val="16"/>
        </w:rPr>
        <w:t>(Eric, Erik Brattberg is a Senior Fellow at the Brent Scowcroft Center on International Security at the Atlantic Council, Three Reasons Why Ukraine Matters for the U.S. Pivot to Asia, Real Clear World, April 22, https://www.realclearworld.com/articles/2014/04/22/why_ukraine_matters_for_the_us_pivot_to_asia.html)</w:t>
      </w:r>
    </w:p>
    <w:p w14:paraId="60398D39" w14:textId="77777777" w:rsidR="00CE5195" w:rsidRPr="00F94DD0" w:rsidRDefault="00CE5195" w:rsidP="00CE5195">
      <w:pPr>
        <w:rPr>
          <w:sz w:val="8"/>
        </w:rPr>
      </w:pPr>
      <w:r w:rsidRPr="00F94DD0">
        <w:rPr>
          <w:sz w:val="8"/>
        </w:rPr>
        <w:t xml:space="preserve">Third, </w:t>
      </w:r>
      <w:r w:rsidRPr="00F94DD0">
        <w:rPr>
          <w:u w:val="single"/>
        </w:rPr>
        <w:t>what is happening in Ukraine</w:t>
      </w:r>
      <w:r w:rsidRPr="00F94DD0">
        <w:rPr>
          <w:sz w:val="8"/>
        </w:rPr>
        <w:t xml:space="preserve"> also </w:t>
      </w:r>
      <w:r w:rsidRPr="00F94DD0">
        <w:rPr>
          <w:u w:val="single"/>
        </w:rPr>
        <w:t>has serious</w:t>
      </w:r>
      <w:r w:rsidRPr="00F94DD0">
        <w:rPr>
          <w:sz w:val="8"/>
        </w:rPr>
        <w:t xml:space="preserve"> global </w:t>
      </w:r>
      <w:r w:rsidRPr="00F94DD0">
        <w:rPr>
          <w:u w:val="single"/>
        </w:rPr>
        <w:t>implications</w:t>
      </w:r>
      <w:r w:rsidRPr="00F94DD0">
        <w:rPr>
          <w:sz w:val="8"/>
        </w:rPr>
        <w:t xml:space="preserve">, including </w:t>
      </w:r>
      <w:r w:rsidRPr="00F94DD0">
        <w:rPr>
          <w:u w:val="single"/>
        </w:rPr>
        <w:t>in the Asia-Pacific. Putin's behavior in Ukraine, if left unpunished, will have an eroding impact on the international norms of state sovereignty and territorial integrity</w:t>
      </w:r>
      <w:r w:rsidRPr="00F94DD0">
        <w:rPr>
          <w:sz w:val="8"/>
        </w:rPr>
        <w:t xml:space="preserve">. In the worst case </w:t>
      </w:r>
      <w:r w:rsidRPr="00F94DD0">
        <w:rPr>
          <w:u w:val="single"/>
        </w:rPr>
        <w:t>it could</w:t>
      </w:r>
      <w:r w:rsidRPr="00F94DD0">
        <w:rPr>
          <w:sz w:val="8"/>
        </w:rPr>
        <w:t xml:space="preserve"> even </w:t>
      </w:r>
      <w:r w:rsidRPr="00F94DD0">
        <w:rPr>
          <w:u w:val="single"/>
        </w:rPr>
        <w:t>create a dangerous precedent, allowing other states to resort to similar justifications for invading its neighbors. Beijing is closely watching how the Ukraine crisis will unfold. If China concludes that the American response to Putin's aggression is too weak, it may well seek to test the U.S. resolve in Asia</w:t>
      </w:r>
      <w:r w:rsidRPr="00F94DD0">
        <w:rPr>
          <w:sz w:val="8"/>
        </w:rPr>
        <w:t xml:space="preserve">. For neighbors of China, this ought to be a worrisome prospect. </w:t>
      </w:r>
      <w:r w:rsidRPr="00F94DD0">
        <w:rPr>
          <w:u w:val="single"/>
        </w:rPr>
        <w:t>It is therefore crucial that the United States is serious about applying real "costs" to Russian behavior</w:t>
      </w:r>
      <w:r w:rsidRPr="00F94DD0">
        <w:rPr>
          <w:sz w:val="8"/>
        </w:rPr>
        <w:t>. This also requires building a strong coalition of likeminded states to send a strong political message that Russia's behavior in Ukraine is unacceptable.</w:t>
      </w:r>
    </w:p>
    <w:p w14:paraId="1AEBBF31" w14:textId="77777777" w:rsidR="00CE5195" w:rsidRDefault="00CE5195" w:rsidP="00CE5195"/>
    <w:p w14:paraId="61127B76" w14:textId="77777777" w:rsidR="00CE5195" w:rsidRDefault="00CE5195" w:rsidP="00CE5195"/>
    <w:p w14:paraId="1D1754B5" w14:textId="77777777" w:rsidR="00CE5195" w:rsidRDefault="00CE5195" w:rsidP="00CE5195"/>
    <w:p w14:paraId="23195A61" w14:textId="77777777" w:rsidR="00CE5195" w:rsidRDefault="00CE5195" w:rsidP="00CE5195"/>
    <w:p w14:paraId="1EACFEAD" w14:textId="77777777" w:rsidR="00CE5195" w:rsidRDefault="00CE5195" w:rsidP="00CE5195"/>
    <w:p w14:paraId="6DB2F89A" w14:textId="77777777" w:rsidR="00CE5195" w:rsidRDefault="00CE5195" w:rsidP="00CE5195"/>
    <w:p w14:paraId="05F83046" w14:textId="77777777" w:rsidR="00CE5195" w:rsidRDefault="00CE5195" w:rsidP="00CE5195"/>
    <w:p w14:paraId="1D609884" w14:textId="77777777" w:rsidR="00CE5195" w:rsidRPr="00B55AD5" w:rsidRDefault="00CE5195" w:rsidP="00CE5195"/>
    <w:p w14:paraId="1DC7C471" w14:textId="77777777" w:rsidR="00CE5195" w:rsidRDefault="00CE5195" w:rsidP="00CE5195">
      <w:pPr>
        <w:pStyle w:val="Heading3"/>
      </w:pPr>
      <w:r>
        <w:lastRenderedPageBreak/>
        <w:t>US Hardline Good</w:t>
      </w:r>
    </w:p>
    <w:p w14:paraId="13C7D747" w14:textId="77777777" w:rsidR="00CE5195" w:rsidRDefault="00CE5195" w:rsidP="00CE5195"/>
    <w:p w14:paraId="749A896B" w14:textId="77777777" w:rsidR="00CE5195" w:rsidRDefault="00CE5195" w:rsidP="00CE5195">
      <w:pPr>
        <w:pStyle w:val="Heading4"/>
      </w:pPr>
      <w:r>
        <w:t>Stronger US military support is key to end the war in Ukraine—Russia will pull back and the plan causes prolif</w:t>
      </w:r>
    </w:p>
    <w:p w14:paraId="6796CAC6" w14:textId="77777777" w:rsidR="00CE5195" w:rsidRDefault="00CE5195" w:rsidP="00CE5195">
      <w:r w:rsidRPr="00815F2B">
        <w:rPr>
          <w:rStyle w:val="Style13ptBold"/>
        </w:rPr>
        <w:t>HENNING AND COURTNEY 2014</w:t>
      </w:r>
      <w:r>
        <w:t xml:space="preserve"> </w:t>
      </w:r>
      <w:r w:rsidRPr="00815F2B">
        <w:rPr>
          <w:sz w:val="18"/>
        </w:rPr>
        <w:t>(Job Henning is Nonresident Senior Fellow at the Center for the Study of the Presidency and Congress and Truman Project Fellow. William Courtney was US ambassador to Kazakhstan and Georgia, and special assistant to the President for Russia, Ukraine, and Eurasia, “Don't Just Sanction Russia, Deter It,” National Interest, March 18, http://nationalinterest.org/commentary/dont-just-sanction-russia-deter-it-10070)</w:t>
      </w:r>
    </w:p>
    <w:p w14:paraId="1EEE0657" w14:textId="77777777" w:rsidR="00CE5195" w:rsidRPr="00815F2B" w:rsidRDefault="00CE5195" w:rsidP="00CE5195">
      <w:r w:rsidRPr="00815F2B">
        <w:t xml:space="preserve">The initial Western response to Russian aggression in Crimea has emphasized diplomacy and economic measures, and a temporary show of military support to North Atlantic Treaty Organization (NATO) allies bordering on the former Soviet Union. With Russian forces now occupying some positions in the southern mainland and massing on Ukraine’s eastern border, </w:t>
      </w:r>
      <w:r w:rsidRPr="00815F2B">
        <w:rPr>
          <w:u w:val="single"/>
        </w:rPr>
        <w:t>stronger</w:t>
      </w:r>
      <w:r w:rsidRPr="00815F2B">
        <w:t xml:space="preserve"> -- and permanent -- </w:t>
      </w:r>
      <w:r w:rsidRPr="00815F2B">
        <w:rPr>
          <w:u w:val="single"/>
        </w:rPr>
        <w:t>US</w:t>
      </w:r>
      <w:r w:rsidRPr="00815F2B">
        <w:t xml:space="preserve"> and NATO </w:t>
      </w:r>
      <w:r w:rsidRPr="00815F2B">
        <w:rPr>
          <w:u w:val="single"/>
        </w:rPr>
        <w:t>defense measures are required to deter Russian aggression and raise its costs. There will be no return to a Cold War, but Russia is now a military adversary</w:t>
      </w:r>
      <w:r w:rsidRPr="00815F2B">
        <w:t>, even as it remains a partner in other pursuits such as the International Space Station.</w:t>
      </w:r>
    </w:p>
    <w:p w14:paraId="2C760D7A" w14:textId="77777777" w:rsidR="00CE5195" w:rsidRDefault="00CE5195" w:rsidP="00CE5195">
      <w:r w:rsidRPr="00815F2B">
        <w:rPr>
          <w:u w:val="single"/>
        </w:rPr>
        <w:t>Without robust military steps, the West cannot achieve</w:t>
      </w:r>
      <w:r w:rsidRPr="00815F2B">
        <w:t xml:space="preserve"> the two ambitious goals the White House defined on March 6 -- </w:t>
      </w:r>
      <w:r w:rsidRPr="00815F2B">
        <w:rPr>
          <w:u w:val="single"/>
        </w:rPr>
        <w:t>the pull-back of Russia’s military forces to their bases, and the restoration of Ukraine’s territorial integrity. Further, a weak response would risk escalation of Russian aggression against its neighbors, and undermine the confidence of US allies and friends in America’s policy of extended deterrence. One or more of them might conclude that they have to pursue their own nuclear weapons programs</w:t>
      </w:r>
      <w:r w:rsidRPr="00815F2B">
        <w:t>.</w:t>
      </w:r>
    </w:p>
    <w:p w14:paraId="47EFBAF1" w14:textId="77777777" w:rsidR="00CE5195" w:rsidRDefault="00CE5195" w:rsidP="00CE5195"/>
    <w:p w14:paraId="52E37D2D" w14:textId="77777777" w:rsidR="00CE5195" w:rsidRDefault="00CE5195" w:rsidP="00CE5195">
      <w:pPr>
        <w:pStyle w:val="Heading3"/>
      </w:pPr>
      <w:bookmarkStart w:id="0" w:name="_Hlk13163810"/>
      <w:r>
        <w:lastRenderedPageBreak/>
        <w:t>No Escalation</w:t>
      </w:r>
    </w:p>
    <w:p w14:paraId="7C460814" w14:textId="77777777" w:rsidR="00CE5195" w:rsidRDefault="00CE5195" w:rsidP="00CE5195"/>
    <w:p w14:paraId="25B0D437" w14:textId="77777777" w:rsidR="00CE5195" w:rsidRDefault="00CE5195" w:rsidP="00CE5195">
      <w:pPr>
        <w:pStyle w:val="Heading4"/>
      </w:pPr>
      <w:r>
        <w:t>The US and Russia won’t go to war—no escalation</w:t>
      </w:r>
    </w:p>
    <w:p w14:paraId="0BC9F9A8" w14:textId="77777777" w:rsidR="00CE5195" w:rsidRPr="001F09F1" w:rsidRDefault="00CE5195" w:rsidP="00CE5195">
      <w:pPr>
        <w:rPr>
          <w:sz w:val="18"/>
        </w:rPr>
      </w:pPr>
      <w:r w:rsidRPr="001F09F1">
        <w:rPr>
          <w:rStyle w:val="Style13ptBold"/>
        </w:rPr>
        <w:t>TSYGANKOV 2016</w:t>
      </w:r>
      <w:r>
        <w:t xml:space="preserve"> </w:t>
      </w:r>
      <w:r w:rsidRPr="001F09F1">
        <w:rPr>
          <w:sz w:val="18"/>
        </w:rPr>
        <w:t>(Andrey, Professor at the Departments of Political Science and International Relations at San Francisco State University, ‘5 reasons why the threat of a global war involving Russia is overstated,” Russia Direct, Feb 19, http://www.russia-direct.org/opinion/5-reasons-why-threat-great-power-war-involving-russia-overstated)</w:t>
      </w:r>
    </w:p>
    <w:p w14:paraId="5E7B53EF" w14:textId="77777777" w:rsidR="00CE5195" w:rsidRPr="001F09F1" w:rsidRDefault="00CE5195" w:rsidP="00CE5195">
      <w:pPr>
        <w:rPr>
          <w:sz w:val="14"/>
        </w:rPr>
      </w:pPr>
      <w:r w:rsidRPr="00964F87">
        <w:rPr>
          <w:rStyle w:val="StyleUnderline"/>
          <w:highlight w:val="yellow"/>
        </w:rPr>
        <w:t>Today’s world</w:t>
      </w:r>
      <w:r w:rsidRPr="001F09F1">
        <w:rPr>
          <w:sz w:val="14"/>
        </w:rPr>
        <w:t xml:space="preserve">, while threatening and uncertain, </w:t>
      </w:r>
      <w:r w:rsidRPr="00964F87">
        <w:rPr>
          <w:highlight w:val="yellow"/>
          <w:u w:val="single"/>
        </w:rPr>
        <w:t>is hardly more dangerous than the Cold War</w:t>
      </w:r>
      <w:r w:rsidRPr="001F09F1">
        <w:rPr>
          <w:sz w:val="14"/>
        </w:rPr>
        <w:t>, for the following reasons.</w:t>
      </w:r>
    </w:p>
    <w:p w14:paraId="3C4FD09D" w14:textId="77777777" w:rsidR="00CE5195" w:rsidRPr="001F09F1" w:rsidRDefault="00CE5195" w:rsidP="00CE5195">
      <w:pPr>
        <w:rPr>
          <w:sz w:val="14"/>
        </w:rPr>
      </w:pPr>
      <w:r w:rsidRPr="001F09F1">
        <w:rPr>
          <w:sz w:val="14"/>
        </w:rPr>
        <w:t xml:space="preserve">First, whatever the rhetoric, </w:t>
      </w:r>
      <w:r w:rsidRPr="00964F87">
        <w:rPr>
          <w:highlight w:val="yellow"/>
          <w:u w:val="single"/>
        </w:rPr>
        <w:t>major powers are not inclined towards risky behavior</w:t>
      </w:r>
      <w:r w:rsidRPr="001F09F1">
        <w:rPr>
          <w:u w:val="single"/>
        </w:rPr>
        <w:t xml:space="preserve"> when their core interests are at stake. </w:t>
      </w:r>
      <w:r w:rsidRPr="00964F87">
        <w:rPr>
          <w:highlight w:val="yellow"/>
          <w:u w:val="single"/>
        </w:rPr>
        <w:t>This concerns not only the nuclear superpowers</w:t>
      </w:r>
      <w:r w:rsidRPr="001F09F1">
        <w:rPr>
          <w:u w:val="single"/>
        </w:rPr>
        <w:t xml:space="preserve">, but also countries such as Turkey. </w:t>
      </w:r>
      <w:r w:rsidRPr="00964F87">
        <w:rPr>
          <w:highlight w:val="yellow"/>
          <w:u w:val="single"/>
        </w:rPr>
        <w:t>The prospect</w:t>
      </w:r>
      <w:r w:rsidRPr="001F09F1">
        <w:rPr>
          <w:u w:val="single"/>
        </w:rPr>
        <w:t xml:space="preserve"> of confronting Russia's overwhelmingly superior military </w:t>
      </w:r>
      <w:r w:rsidRPr="00964F87">
        <w:rPr>
          <w:highlight w:val="yellow"/>
          <w:u w:val="single"/>
        </w:rPr>
        <w:t>should give pause</w:t>
      </w:r>
      <w:r w:rsidRPr="001F09F1">
        <w:rPr>
          <w:sz w:val="14"/>
        </w:rPr>
        <w:t xml:space="preserve"> even to someone as hot-tempered as Turkish President Tayyip Erdogan. Even if Erdogan wanted to pit Russia against NATO, it wouldn’t work.</w:t>
      </w:r>
    </w:p>
    <w:p w14:paraId="5D02FA3D" w14:textId="77777777" w:rsidR="00CE5195" w:rsidRPr="001F09F1" w:rsidRDefault="00CE5195" w:rsidP="00CE5195">
      <w:pPr>
        <w:rPr>
          <w:sz w:val="14"/>
        </w:rPr>
      </w:pPr>
      <w:r w:rsidRPr="001F09F1">
        <w:rPr>
          <w:sz w:val="14"/>
        </w:rPr>
        <w:t xml:space="preserve">So far, </w:t>
      </w:r>
      <w:r w:rsidRPr="00964F87">
        <w:rPr>
          <w:highlight w:val="yellow"/>
          <w:u w:val="single"/>
        </w:rPr>
        <w:t>NATO has been careful to not be drawn into highly provocative actions</w:t>
      </w:r>
      <w:r w:rsidRPr="001F09F1">
        <w:rPr>
          <w:sz w:val="14"/>
        </w:rPr>
        <w:t xml:space="preserve">, whether it is by responding to Russia seizing the Pristina International Airport in June 1999, getting involved on Georgia’s side during the military conflict in </w:t>
      </w:r>
      <w:r w:rsidRPr="00964F87">
        <w:rPr>
          <w:rStyle w:val="StyleUnderline"/>
        </w:rPr>
        <w:t>August</w:t>
      </w:r>
      <w:r w:rsidRPr="001F09F1">
        <w:rPr>
          <w:sz w:val="14"/>
        </w:rPr>
        <w:t xml:space="preserve"> 2008 or by providing lethal military assistance and support for Ukraine. Unless Russia is the clear and proven aggressor, </w:t>
      </w:r>
      <w:r w:rsidRPr="001F09F1">
        <w:rPr>
          <w:u w:val="single"/>
        </w:rPr>
        <w:t>NATO is unlikely to</w:t>
      </w:r>
      <w:r w:rsidRPr="001F09F1">
        <w:rPr>
          <w:sz w:val="14"/>
        </w:rPr>
        <w:t xml:space="preserve"> support Turkey and </w:t>
      </w:r>
      <w:r w:rsidRPr="001F09F1">
        <w:rPr>
          <w:u w:val="single"/>
        </w:rPr>
        <w:t>begin World War III</w:t>
      </w:r>
      <w:r w:rsidRPr="001F09F1">
        <w:rPr>
          <w:sz w:val="14"/>
        </w:rPr>
        <w:t>.</w:t>
      </w:r>
    </w:p>
    <w:p w14:paraId="5646E2E1" w14:textId="77777777" w:rsidR="00CE5195" w:rsidRPr="001F09F1" w:rsidRDefault="00CE5195" w:rsidP="00CE5195">
      <w:pPr>
        <w:rPr>
          <w:sz w:val="14"/>
        </w:rPr>
      </w:pPr>
      <w:r w:rsidRPr="001F09F1">
        <w:rPr>
          <w:sz w:val="14"/>
        </w:rPr>
        <w:t xml:space="preserve">Second, </w:t>
      </w:r>
      <w:r w:rsidRPr="00964F87">
        <w:rPr>
          <w:highlight w:val="yellow"/>
          <w:u w:val="single"/>
        </w:rPr>
        <w:t>Russia remains a defensive power aware of its responsibility for maintaining international stability</w:t>
      </w:r>
      <w:r w:rsidRPr="001F09F1">
        <w:rPr>
          <w:sz w:val="14"/>
        </w:rPr>
        <w:t xml:space="preserve">. Moscow wants to work with major powers, not against them. </w:t>
      </w:r>
      <w:r w:rsidRPr="001F09F1">
        <w:rPr>
          <w:u w:val="single"/>
        </w:rPr>
        <w:t>Its insistence on Western recognition</w:t>
      </w:r>
      <w:r w:rsidRPr="001F09F1">
        <w:rPr>
          <w:sz w:val="14"/>
        </w:rPr>
        <w:t xml:space="preserve"> of Russia’s interests </w:t>
      </w:r>
      <w:r w:rsidRPr="001F09F1">
        <w:rPr>
          <w:u w:val="single"/>
        </w:rPr>
        <w:t>must not be construed as a drive to destroy the foundations of the international order</w:t>
      </w:r>
      <w:r w:rsidRPr="001F09F1">
        <w:rPr>
          <w:sz w:val="14"/>
        </w:rPr>
        <w:t>, such as sovereignty, multilateralism, and arms control.</w:t>
      </w:r>
    </w:p>
    <w:p w14:paraId="787AC114" w14:textId="77777777" w:rsidR="00CE5195" w:rsidRPr="001F09F1" w:rsidRDefault="00CE5195" w:rsidP="00CE5195">
      <w:pPr>
        <w:rPr>
          <w:sz w:val="14"/>
        </w:rPr>
      </w:pPr>
      <w:r w:rsidRPr="001F09F1">
        <w:rPr>
          <w:sz w:val="14"/>
        </w:rPr>
        <w:t xml:space="preserve">Third, </w:t>
      </w:r>
      <w:r w:rsidRPr="00964F87">
        <w:rPr>
          <w:highlight w:val="yellow"/>
          <w:u w:val="single"/>
        </w:rPr>
        <w:t>the United States has important interests to prevent regional conflicts from escalating</w:t>
      </w:r>
      <w:r w:rsidRPr="001F09F1">
        <w:rPr>
          <w:sz w:val="14"/>
        </w:rPr>
        <w:t xml:space="preserve"> or becoming trans-regional. Although its relative military capabilities are not where they were ten years ago, the </w:t>
      </w:r>
      <w:r w:rsidRPr="00964F87">
        <w:rPr>
          <w:highlight w:val="yellow"/>
          <w:u w:val="single"/>
        </w:rPr>
        <w:t>U.S. military and diplomatic resources are sufficient to restrain key regional players in any part of the world</w:t>
      </w:r>
      <w:r w:rsidRPr="001F09F1">
        <w:rPr>
          <w:sz w:val="14"/>
        </w:rPr>
        <w:t xml:space="preserve">. Given the power rivalry across several regions, </w:t>
      </w:r>
      <w:r w:rsidRPr="001F09F1">
        <w:rPr>
          <w:u w:val="single"/>
        </w:rPr>
        <w:t xml:space="preserve">proxy </w:t>
      </w:r>
      <w:r w:rsidRPr="00964F87">
        <w:rPr>
          <w:highlight w:val="yellow"/>
          <w:u w:val="single"/>
        </w:rPr>
        <w:t>wars are</w:t>
      </w:r>
      <w:r w:rsidRPr="001F09F1">
        <w:rPr>
          <w:sz w:val="14"/>
        </w:rPr>
        <w:t xml:space="preserve"> possible and indeed are happening, but they are </w:t>
      </w:r>
      <w:r w:rsidRPr="00964F87">
        <w:rPr>
          <w:highlight w:val="yellow"/>
          <w:u w:val="single"/>
        </w:rPr>
        <w:t>unlikely to escalate</w:t>
      </w:r>
      <w:r w:rsidRPr="001F09F1">
        <w:rPr>
          <w:sz w:val="14"/>
        </w:rPr>
        <w:t>.</w:t>
      </w:r>
    </w:p>
    <w:p w14:paraId="184E1953" w14:textId="77777777" w:rsidR="00CE5195" w:rsidRPr="001F09F1" w:rsidRDefault="00CE5195" w:rsidP="00CE5195">
      <w:pPr>
        <w:rPr>
          <w:sz w:val="14"/>
        </w:rPr>
      </w:pPr>
      <w:r w:rsidRPr="001F09F1">
        <w:rPr>
          <w:sz w:val="14"/>
        </w:rPr>
        <w:t xml:space="preserve">Fourth, unlike the Cold War era, </w:t>
      </w:r>
      <w:r w:rsidRPr="001F09F1">
        <w:rPr>
          <w:u w:val="single"/>
        </w:rPr>
        <w:t>the contemporary world has no rigid alliance structure. The so-called Russia-China-Iran axis is</w:t>
      </w:r>
      <w:r w:rsidRPr="001F09F1">
        <w:rPr>
          <w:sz w:val="14"/>
        </w:rPr>
        <w:t xml:space="preserve"> hardly more than </w:t>
      </w:r>
      <w:r w:rsidRPr="001F09F1">
        <w:rPr>
          <w:u w:val="single"/>
        </w:rPr>
        <w:t>a figment of the imagination by American neoconservatives and</w:t>
      </w:r>
      <w:r w:rsidRPr="001F09F1">
        <w:rPr>
          <w:sz w:val="14"/>
        </w:rPr>
        <w:t xml:space="preserve"> some Russia </w:t>
      </w:r>
      <w:r w:rsidRPr="001F09F1">
        <w:rPr>
          <w:u w:val="single"/>
        </w:rPr>
        <w:t>conspiracy-minded thinkers</w:t>
      </w:r>
      <w:r w:rsidRPr="001F09F1">
        <w:rPr>
          <w:sz w:val="14"/>
        </w:rPr>
        <w:t>. The world remains a space in which international coalitions overlap and are mostly formed on an ad hoc basis.</w:t>
      </w:r>
    </w:p>
    <w:p w14:paraId="072E3EC7" w14:textId="77777777" w:rsidR="00CE5195" w:rsidRPr="001F09F1" w:rsidRDefault="00CE5195" w:rsidP="00CE5195">
      <w:pPr>
        <w:rPr>
          <w:sz w:val="14"/>
        </w:rPr>
      </w:pPr>
      <w:r w:rsidRPr="001F09F1">
        <w:rPr>
          <w:sz w:val="14"/>
        </w:rPr>
        <w:t xml:space="preserve">Fifth, with the exception of the Islamic State of Iraq and the Greater Syria (ISIS), </w:t>
      </w:r>
      <w:r w:rsidRPr="001F09F1">
        <w:rPr>
          <w:u w:val="single"/>
        </w:rPr>
        <w:t>there is no fundamental conflict of values and ideologies</w:t>
      </w:r>
      <w:r w:rsidRPr="001F09F1">
        <w:rPr>
          <w:sz w:val="14"/>
        </w:rPr>
        <w:t xml:space="preserve">. Despite the efforts to present as incompatible the so-called “traditional” and “Western” values by Russia or “democracy” to “autocracy” by the United States and Europe, </w:t>
      </w:r>
      <w:r w:rsidRPr="001F09F1">
        <w:rPr>
          <w:u w:val="single"/>
        </w:rPr>
        <w:t>the world majority does not think that this cultural divide is worth fighting for</w:t>
      </w:r>
      <w:r w:rsidRPr="001F09F1">
        <w:rPr>
          <w:sz w:val="14"/>
        </w:rPr>
        <w:t>.</w:t>
      </w:r>
    </w:p>
    <w:p w14:paraId="142AFF8F" w14:textId="77777777" w:rsidR="00CE5195" w:rsidRPr="001F09F1" w:rsidRDefault="00CE5195" w:rsidP="00CE5195">
      <w:pPr>
        <w:rPr>
          <w:sz w:val="12"/>
        </w:rPr>
      </w:pPr>
      <w:r w:rsidRPr="001F09F1">
        <w:rPr>
          <w:sz w:val="12"/>
        </w:rPr>
        <w:t>DESPITE THE DANGERS OF THE WORLD WE LIVE IN, IT CONTAINS A NUMBER OF IMPORTANT, EVEN UNDERAPPRECIATED, CHECKS ON GREAT POWERS’ MILITARISM</w:t>
      </w:r>
    </w:p>
    <w:p w14:paraId="509ACB51" w14:textId="77777777" w:rsidR="00CE5195" w:rsidRPr="001F09F1" w:rsidRDefault="00CE5195" w:rsidP="00CE5195">
      <w:pPr>
        <w:rPr>
          <w:sz w:val="14"/>
        </w:rPr>
      </w:pPr>
      <w:r w:rsidRPr="001F09F1">
        <w:rPr>
          <w:u w:val="single"/>
        </w:rPr>
        <w:t xml:space="preserve">Despite the dangers of the world we live in, </w:t>
      </w:r>
      <w:r w:rsidRPr="00964F87">
        <w:rPr>
          <w:highlight w:val="yellow"/>
          <w:u w:val="single"/>
        </w:rPr>
        <w:t>it contains</w:t>
      </w:r>
      <w:r w:rsidRPr="001F09F1">
        <w:rPr>
          <w:u w:val="single"/>
        </w:rPr>
        <w:t xml:space="preserve"> a number of important</w:t>
      </w:r>
      <w:r w:rsidRPr="001F09F1">
        <w:rPr>
          <w:sz w:val="14"/>
        </w:rPr>
        <w:t xml:space="preserve">, even </w:t>
      </w:r>
      <w:r w:rsidRPr="001F09F1">
        <w:rPr>
          <w:u w:val="single"/>
        </w:rPr>
        <w:t xml:space="preserve">underappreciated, </w:t>
      </w:r>
      <w:r w:rsidRPr="00964F87">
        <w:rPr>
          <w:rStyle w:val="StyleUnderline"/>
          <w:highlight w:val="yellow"/>
        </w:rPr>
        <w:t>checks on great powers’ militarism</w:t>
      </w:r>
      <w:r w:rsidRPr="001F09F1">
        <w:rPr>
          <w:sz w:val="14"/>
        </w:rPr>
        <w:t xml:space="preserve">. The </w:t>
      </w:r>
      <w:r w:rsidRPr="001F09F1">
        <w:rPr>
          <w:u w:val="single"/>
        </w:rPr>
        <w:t>threat talk</w:t>
      </w:r>
      <w:r w:rsidRPr="001F09F1">
        <w:rPr>
          <w:sz w:val="14"/>
        </w:rPr>
        <w:t xml:space="preserve"> coming from politicians is often deceiving. Such talk </w:t>
      </w:r>
      <w:r w:rsidRPr="001F09F1">
        <w:rPr>
          <w:u w:val="single"/>
        </w:rPr>
        <w:t>may be a way to pressure the opponent</w:t>
      </w:r>
      <w:r w:rsidRPr="001F09F1">
        <w:rPr>
          <w:sz w:val="14"/>
        </w:rPr>
        <w:t xml:space="preserve"> into various political and military concessions </w:t>
      </w:r>
      <w:r w:rsidRPr="001F09F1">
        <w:rPr>
          <w:u w:val="single"/>
        </w:rPr>
        <w:t>rather than to signal real intentions. When such pressures do not bring</w:t>
      </w:r>
      <w:r w:rsidRPr="001F09F1">
        <w:rPr>
          <w:sz w:val="14"/>
        </w:rPr>
        <w:t xml:space="preserve"> expected </w:t>
      </w:r>
      <w:r w:rsidRPr="001F09F1">
        <w:rPr>
          <w:u w:val="single"/>
        </w:rPr>
        <w:t>results, the rhetoric of war</w:t>
      </w:r>
      <w:r w:rsidRPr="001F09F1">
        <w:rPr>
          <w:sz w:val="14"/>
        </w:rPr>
        <w:t xml:space="preserve"> and isolation </w:t>
      </w:r>
      <w:r w:rsidRPr="001F09F1">
        <w:rPr>
          <w:u w:val="single"/>
        </w:rPr>
        <w:t>subsides</w:t>
      </w:r>
      <w:r w:rsidRPr="001F09F1">
        <w:rPr>
          <w:sz w:val="14"/>
        </w:rPr>
        <w:t>.</w:t>
      </w:r>
    </w:p>
    <w:bookmarkEnd w:id="0"/>
    <w:p w14:paraId="5D76CF5F" w14:textId="77777777" w:rsidR="00CE5195" w:rsidRDefault="00CE5195" w:rsidP="00CE5195"/>
    <w:p w14:paraId="31FE4D66" w14:textId="77777777" w:rsidR="00CE5195" w:rsidRDefault="00CE5195" w:rsidP="00CE5195">
      <w:pPr>
        <w:pStyle w:val="Heading3"/>
      </w:pPr>
      <w:r>
        <w:lastRenderedPageBreak/>
        <w:t>Air Superiority Turn</w:t>
      </w:r>
    </w:p>
    <w:p w14:paraId="03EC0C63" w14:textId="77777777" w:rsidR="00CE5195" w:rsidRDefault="00CE5195" w:rsidP="00CE5195"/>
    <w:p w14:paraId="11A3ECA3" w14:textId="77777777" w:rsidR="00CE5195" w:rsidRDefault="00CE5195" w:rsidP="00CE5195">
      <w:pPr>
        <w:pStyle w:val="Heading4"/>
      </w:pPr>
      <w:r>
        <w:t>Arms sales will include Ukranian tech coming to the US—this helps the US build countermeasures to retain superiority over Russia and China</w:t>
      </w:r>
    </w:p>
    <w:p w14:paraId="58B9E54E" w14:textId="77777777" w:rsidR="00CE5195" w:rsidRPr="004C6762" w:rsidRDefault="00CE5195" w:rsidP="00CE5195">
      <w:pPr>
        <w:rPr>
          <w:sz w:val="14"/>
          <w:szCs w:val="14"/>
        </w:rPr>
      </w:pPr>
      <w:r w:rsidRPr="004C6762">
        <w:rPr>
          <w:rStyle w:val="Style13ptBold"/>
        </w:rPr>
        <w:t>TREVITHICK 2018</w:t>
      </w:r>
      <w:r>
        <w:t xml:space="preserve"> </w:t>
      </w:r>
      <w:r w:rsidRPr="004C6762">
        <w:rPr>
          <w:sz w:val="14"/>
          <w:szCs w:val="14"/>
        </w:rPr>
        <w:t>(Joseph, “Ukraine Requests To Buy Patriot Missiles As It Delivers A Mobile Radar To The U.S. Army,” The WarZone, Sep 4, https://www.thedrive.com/the-war-zone/23351/ukraine-requests-to-buy-patriot-missiles-as-it-delivers-a-mobile-radar-to-the-u-s-army)</w:t>
      </w:r>
    </w:p>
    <w:p w14:paraId="6E9ED519" w14:textId="77777777" w:rsidR="00CE5195" w:rsidRPr="004C2D9E" w:rsidRDefault="00CE5195" w:rsidP="00CE5195">
      <w:pPr>
        <w:rPr>
          <w:sz w:val="10"/>
        </w:rPr>
      </w:pPr>
      <w:r w:rsidRPr="004C2D9E">
        <w:rPr>
          <w:sz w:val="10"/>
        </w:rPr>
        <w:t xml:space="preserve">There is also the possibility that </w:t>
      </w:r>
      <w:r w:rsidRPr="004C2D9E">
        <w:rPr>
          <w:u w:val="single"/>
        </w:rPr>
        <w:t>both countries could find ways to make such a sale more mutually attractive</w:t>
      </w:r>
      <w:r w:rsidRPr="004C2D9E">
        <w:rPr>
          <w:sz w:val="10"/>
        </w:rPr>
        <w:t xml:space="preserve">. </w:t>
      </w:r>
      <w:r w:rsidRPr="004C2D9E">
        <w:rPr>
          <w:u w:val="single"/>
        </w:rPr>
        <w:t>Earlier in September</w:t>
      </w:r>
      <w:r w:rsidRPr="004C2D9E">
        <w:rPr>
          <w:sz w:val="10"/>
        </w:rPr>
        <w:t xml:space="preserve"> 2018, </w:t>
      </w:r>
      <w:r w:rsidRPr="004C2D9E">
        <w:rPr>
          <w:u w:val="single"/>
        </w:rPr>
        <w:t>the U.S. Army took delivery of a Ukrainian-made 36D6M1-1 air defense radar</w:t>
      </w:r>
      <w:r w:rsidRPr="004C2D9E">
        <w:rPr>
          <w:sz w:val="10"/>
        </w:rPr>
        <w:t>.</w:t>
      </w:r>
    </w:p>
    <w:p w14:paraId="5E621245" w14:textId="77777777" w:rsidR="00CE5195" w:rsidRPr="004C2D9E" w:rsidRDefault="00CE5195" w:rsidP="00CE5195">
      <w:pPr>
        <w:rPr>
          <w:sz w:val="10"/>
        </w:rPr>
      </w:pPr>
      <w:r w:rsidRPr="004C2D9E">
        <w:rPr>
          <w:u w:val="single"/>
        </w:rPr>
        <w:t>This is a modernized version of a Soviet-era radar</w:t>
      </w:r>
      <w:r w:rsidRPr="004C2D9E">
        <w:rPr>
          <w:sz w:val="10"/>
        </w:rPr>
        <w:t xml:space="preserve">, also known as Tin Shield, variants of which remain </w:t>
      </w:r>
      <w:r w:rsidRPr="004C2D9E">
        <w:rPr>
          <w:u w:val="single"/>
        </w:rPr>
        <w:t>in use in Russia and other countries, including Iran</w:t>
      </w:r>
      <w:r w:rsidRPr="004C2D9E">
        <w:rPr>
          <w:sz w:val="10"/>
        </w:rPr>
        <w:t>, as a component of S-300 surface-to-air missile systems. The manufacturer, the Iskra Scientific and Production Complex, claims that the trailer-mounted S-band radar can spot and track targets at both high and low altitudes and can function in a missile defense role.</w:t>
      </w:r>
    </w:p>
    <w:p w14:paraId="7363DA5F" w14:textId="77777777" w:rsidR="00CE5195" w:rsidRDefault="00CE5195" w:rsidP="00CE5195">
      <w:r w:rsidRPr="004C2D9E">
        <w:rPr>
          <w:sz w:val="12"/>
          <w:szCs w:val="12"/>
        </w:rPr>
        <w:t>It’s unclear how long this deal between Iskra and the U.S. Army has been in the works. In 2017, Ukroboronprom, Ukraine’s government-run arms broker, declared that a Russian company, KIT, LLC, had attempted to block the Ukrainian firm from fulfilling any contracts due to a legal dispute over unpaid patent licensing fees. Ukrainian authorities rejected those claims and countered by accusing KIT of being a fraudulent company that Iskra employees had established in order to embezzle funds.</w:t>
      </w:r>
    </w:p>
    <w:p w14:paraId="58BD71A3" w14:textId="77777777" w:rsidR="00CE5195" w:rsidRPr="004C2D9E" w:rsidRDefault="00CE5195" w:rsidP="00CE5195">
      <w:pPr>
        <w:rPr>
          <w:sz w:val="12"/>
        </w:rPr>
      </w:pPr>
      <w:r w:rsidRPr="004C2D9E">
        <w:rPr>
          <w:sz w:val="12"/>
        </w:rPr>
        <w:t xml:space="preserve">It seems almost certain that the 36D6M1-1 is bound for the U.S. Army’s National Ground Intelligence Center, which maintains an extensive reference collection of foreign-made defense hardware. </w:t>
      </w:r>
      <w:r w:rsidRPr="004C2D9E">
        <w:rPr>
          <w:u w:val="single"/>
        </w:rPr>
        <w:t>Intelligence analysts</w:t>
      </w:r>
      <w:r w:rsidRPr="004C2D9E">
        <w:rPr>
          <w:sz w:val="12"/>
        </w:rPr>
        <w:t xml:space="preserve"> there </w:t>
      </w:r>
      <w:r w:rsidRPr="004C2D9E">
        <w:rPr>
          <w:u w:val="single"/>
        </w:rPr>
        <w:t>would examine it in detail</w:t>
      </w:r>
      <w:r w:rsidRPr="004C2D9E">
        <w:rPr>
          <w:sz w:val="12"/>
        </w:rPr>
        <w:t xml:space="preserve">, a process known as Foreign Materiel Exploitation, or FME, </w:t>
      </w:r>
      <w:r w:rsidRPr="004C2D9E">
        <w:rPr>
          <w:u w:val="single"/>
        </w:rPr>
        <w:t>in order to determine its exact capabilities and weaknesses in order to help the U.S. military better understand the potential threat</w:t>
      </w:r>
      <w:r w:rsidRPr="004C2D9E">
        <w:rPr>
          <w:sz w:val="12"/>
        </w:rPr>
        <w:t>.</w:t>
      </w:r>
    </w:p>
    <w:p w14:paraId="76BD4F41" w14:textId="77777777" w:rsidR="00CE5195" w:rsidRDefault="00CE5195" w:rsidP="00CE5195">
      <w:r w:rsidRPr="004C2D9E">
        <w:rPr>
          <w:u w:val="single"/>
        </w:rPr>
        <w:t>The U.S. Army could also roll it out for training exercises, giving American aviators a real-world hazard to practice with. At the same time, it would allow them to get a better sense for the capabilities of their countermeasures and the efficacy of their tactics, techniques, and procedures for suppressing and destroying enemy air defenses. The radar could similarly help the U.S. military in the development of new defensive systems, aircraft designs, and relevant doctrine</w:t>
      </w:r>
      <w:r>
        <w:t>.</w:t>
      </w:r>
    </w:p>
    <w:p w14:paraId="57967709" w14:textId="77777777" w:rsidR="00CE5195" w:rsidRPr="004C2D9E" w:rsidRDefault="00CE5195" w:rsidP="00CE5195">
      <w:pPr>
        <w:rPr>
          <w:u w:val="single"/>
        </w:rPr>
      </w:pPr>
      <w:r>
        <w:t xml:space="preserve">It is possible that </w:t>
      </w:r>
      <w:r w:rsidRPr="004C2D9E">
        <w:rPr>
          <w:u w:val="single"/>
        </w:rPr>
        <w:t>Ukraine could offer more sales of advanced versions of Soviet-era systems to the United States as an offset against buying more modern American-made weapons. With the U.S. military increasingly focused on potential high-end conflicts against possible opponents, such as Russia and China, there is likely an even greater demand for access to examples of any and all foreign military technology that could help ensure that American troops maintain a qualitative edge.</w:t>
      </w:r>
    </w:p>
    <w:p w14:paraId="42616903" w14:textId="77777777" w:rsidR="00CE5195" w:rsidRDefault="00CE5195" w:rsidP="00CE5195">
      <w:r w:rsidRPr="004C2D9E">
        <w:rPr>
          <w:u w:val="single"/>
        </w:rPr>
        <w:t>It may be that Washington’s and Kiev’s interests are now sufficiently aligned that we could soon see Patriot missile batteries appear in Ukraine and more deliveries of Ukrainian-made weapon systems arrive in the United States</w:t>
      </w:r>
      <w:r>
        <w:t>.</w:t>
      </w:r>
    </w:p>
    <w:p w14:paraId="2E0682A4" w14:textId="77777777" w:rsidR="00CE5195" w:rsidRDefault="00CE5195" w:rsidP="00CE5195"/>
    <w:p w14:paraId="4ACE8C4B" w14:textId="77777777" w:rsidR="00CE5195" w:rsidRDefault="00CE5195" w:rsidP="00CE5195"/>
    <w:p w14:paraId="70E8F45B" w14:textId="77777777" w:rsidR="00CE5195" w:rsidRDefault="00CE5195" w:rsidP="00CE5195">
      <w:pPr>
        <w:pStyle w:val="Heading3"/>
      </w:pPr>
      <w:r>
        <w:lastRenderedPageBreak/>
        <w:t>US-Russia Relations Turn</w:t>
      </w:r>
    </w:p>
    <w:p w14:paraId="33F34277" w14:textId="77777777" w:rsidR="00CE5195" w:rsidRPr="000C61FC" w:rsidRDefault="00CE5195" w:rsidP="00CE5195">
      <w:pPr>
        <w:keepNext/>
        <w:keepLines/>
        <w:spacing w:before="40" w:after="0"/>
        <w:outlineLvl w:val="3"/>
        <w:rPr>
          <w:rFonts w:eastAsia="Times New Roman"/>
          <w:b/>
          <w:iCs/>
          <w:sz w:val="26"/>
        </w:rPr>
      </w:pPr>
      <w:r w:rsidRPr="000C61FC">
        <w:rPr>
          <w:rFonts w:eastAsia="Times New Roman"/>
          <w:b/>
          <w:iCs/>
          <w:sz w:val="26"/>
        </w:rPr>
        <w:t>Russia is actively looking to fill in – turns case - Russia arms are cheaper, better, and there are no strings attached.</w:t>
      </w:r>
    </w:p>
    <w:p w14:paraId="1649AF5E" w14:textId="77777777" w:rsidR="00CE5195" w:rsidRPr="000C61FC" w:rsidRDefault="00CE5195" w:rsidP="00CE5195">
      <w:pPr>
        <w:rPr>
          <w:rFonts w:eastAsia="Calibri"/>
          <w:b/>
          <w:bCs/>
        </w:rPr>
      </w:pPr>
      <w:r w:rsidRPr="000C61FC">
        <w:rPr>
          <w:rFonts w:eastAsia="Calibri"/>
          <w:b/>
          <w:bCs/>
          <w:sz w:val="26"/>
          <w:szCs w:val="26"/>
        </w:rPr>
        <w:t>Borshchevskaya ’17</w:t>
      </w:r>
      <w:r w:rsidRPr="000C61FC">
        <w:rPr>
          <w:rFonts w:eastAsia="Calibri"/>
          <w:bCs/>
        </w:rPr>
        <w:t xml:space="preserve"> </w:t>
      </w:r>
      <w:r w:rsidRPr="000C61FC">
        <w:rPr>
          <w:rFonts w:eastAsia="Calibri"/>
          <w:bCs/>
          <w:szCs w:val="16"/>
        </w:rPr>
        <w:t xml:space="preserve"> - (Anna Borshchevskaya; Senior Fellow at The Washington Institute, focusing on Russia's policy toward the Middle East, PhD candidate; “The Tactical Side of Russia’s Arms Sales to the Middle East.”; </w:t>
      </w:r>
      <w:hyperlink r:id="rId14" w:history="1">
        <w:r w:rsidRPr="000C61FC">
          <w:rPr>
            <w:rFonts w:eastAsia="Calibri"/>
            <w:color w:val="000000"/>
            <w:szCs w:val="16"/>
          </w:rPr>
          <w:t>https://jamestown.org/program/tactical-side-russias-arms-sales-middle-east/</w:t>
        </w:r>
      </w:hyperlink>
      <w:r w:rsidRPr="000C61FC">
        <w:rPr>
          <w:rFonts w:eastAsia="Calibri"/>
          <w:color w:val="000000"/>
          <w:szCs w:val="16"/>
        </w:rPr>
        <w:t>; December 20</w:t>
      </w:r>
      <w:r w:rsidRPr="000C61FC">
        <w:rPr>
          <w:rFonts w:eastAsia="Calibri"/>
          <w:color w:val="000000"/>
          <w:szCs w:val="16"/>
          <w:vertAlign w:val="superscript"/>
        </w:rPr>
        <w:t>th</w:t>
      </w:r>
      <w:r w:rsidRPr="000C61FC">
        <w:rPr>
          <w:rFonts w:eastAsia="Calibri"/>
          <w:color w:val="000000"/>
          <w:szCs w:val="16"/>
        </w:rPr>
        <w:t>, 2017; HS</w:t>
      </w:r>
      <w:r w:rsidRPr="000C61FC">
        <w:rPr>
          <w:rFonts w:eastAsia="Calibri"/>
          <w:bCs/>
          <w:color w:val="000000"/>
          <w:szCs w:val="16"/>
        </w:rPr>
        <w:t>)</w:t>
      </w:r>
      <w:r w:rsidRPr="000C61FC">
        <w:rPr>
          <w:rFonts w:eastAsia="Calibri"/>
          <w:bCs/>
          <w:color w:val="000000"/>
        </w:rPr>
        <w:t xml:space="preserve"> </w:t>
      </w:r>
    </w:p>
    <w:p w14:paraId="23D95E59" w14:textId="77777777" w:rsidR="00CE5195" w:rsidRPr="000C61FC" w:rsidRDefault="00CE5195" w:rsidP="00CE5195">
      <w:pPr>
        <w:spacing w:after="0" w:line="240" w:lineRule="auto"/>
        <w:jc w:val="both"/>
        <w:rPr>
          <w:rFonts w:eastAsia="Times New Roman"/>
          <w:bCs/>
          <w:iCs/>
          <w:u w:val="single"/>
        </w:rPr>
      </w:pPr>
      <w:r w:rsidRPr="000C61FC">
        <w:rPr>
          <w:rFonts w:eastAsia="Times New Roman"/>
          <w:bCs/>
          <w:iCs/>
          <w:highlight w:val="green"/>
          <w:u w:val="single"/>
        </w:rPr>
        <w:t>Russia is the world’s top arms exporter, second only to the United States</w:t>
      </w:r>
      <w:r w:rsidRPr="000C61FC">
        <w:rPr>
          <w:rFonts w:eastAsia="Times New Roman"/>
          <w:bCs/>
          <w:iCs/>
          <w:u w:val="single"/>
        </w:rPr>
        <w:t>.</w:t>
      </w:r>
      <w:r w:rsidRPr="000C61FC">
        <w:rPr>
          <w:rFonts w:eastAsia="Times New Roman"/>
          <w:bCs/>
          <w:iCs/>
        </w:rPr>
        <w:t xml:space="preserve"> The Middle East and North Africa (MENA) region has emerged in recent years as Moscow’s second most important arms market after Asia. </w:t>
      </w:r>
      <w:r w:rsidRPr="000C61FC">
        <w:rPr>
          <w:rFonts w:eastAsia="Times New Roman"/>
          <w:bCs/>
          <w:iCs/>
          <w:sz w:val="8"/>
          <w:szCs w:val="8"/>
          <w:u w:val="single"/>
        </w:rPr>
        <w:t xml:space="preserve">Moscow has made great strides in this region since Vladimir Putin came to power, and especially in recent years, after it embarked on major military reform following August 2008. Arms sales matter to the Kremlin because </w:t>
      </w:r>
      <w:r w:rsidRPr="000C61FC">
        <w:rPr>
          <w:rFonts w:eastAsia="Times New Roman"/>
          <w:bCs/>
          <w:iCs/>
        </w:rPr>
        <w:t>they are a major source of financial gain, but</w:t>
      </w:r>
      <w:r w:rsidRPr="000C61FC">
        <w:rPr>
          <w:rFonts w:eastAsia="Times New Roman"/>
          <w:bCs/>
          <w:iCs/>
          <w:u w:val="single"/>
        </w:rPr>
        <w:t xml:space="preserve"> these arms sales are also a tactical foreign policy instrument for wielding influence. </w:t>
      </w:r>
      <w:r w:rsidRPr="000C61FC">
        <w:rPr>
          <w:rFonts w:eastAsia="Times New Roman"/>
          <w:bCs/>
          <w:iCs/>
          <w:highlight w:val="green"/>
          <w:u w:val="single"/>
        </w:rPr>
        <w:t>Russia’s arms</w:t>
      </w:r>
      <w:r w:rsidRPr="000C61FC">
        <w:rPr>
          <w:rFonts w:eastAsia="Times New Roman"/>
          <w:bCs/>
          <w:iCs/>
          <w:szCs w:val="16"/>
          <w:u w:val="single"/>
        </w:rPr>
        <w:t xml:space="preserve">—generally speaking—are well made, sometimes </w:t>
      </w:r>
      <w:r w:rsidRPr="000C61FC">
        <w:rPr>
          <w:rFonts w:eastAsia="Times New Roman"/>
          <w:bCs/>
          <w:sz w:val="26"/>
          <w:szCs w:val="16"/>
          <w:u w:val="single"/>
        </w:rPr>
        <w:t>on par</w:t>
      </w:r>
      <w:r w:rsidRPr="000C61FC">
        <w:rPr>
          <w:rFonts w:eastAsia="Times New Roman"/>
          <w:bCs/>
          <w:iCs/>
          <w:szCs w:val="16"/>
          <w:u w:val="single"/>
        </w:rPr>
        <w:t xml:space="preserve"> with the US, and </w:t>
      </w:r>
      <w:r w:rsidRPr="000C61FC">
        <w:rPr>
          <w:rFonts w:eastAsia="Times New Roman"/>
          <w:bCs/>
          <w:sz w:val="26"/>
          <w:szCs w:val="16"/>
          <w:u w:val="single"/>
        </w:rPr>
        <w:t>well suited</w:t>
      </w:r>
      <w:r w:rsidRPr="000C61FC">
        <w:rPr>
          <w:rFonts w:eastAsia="Times New Roman"/>
          <w:bCs/>
          <w:iCs/>
          <w:szCs w:val="16"/>
          <w:u w:val="single"/>
        </w:rPr>
        <w:t xml:space="preserve"> for the region’s needs. </w:t>
      </w:r>
      <w:r w:rsidRPr="000C61FC">
        <w:rPr>
          <w:rFonts w:eastAsia="Times New Roman"/>
          <w:bCs/>
          <w:iCs/>
          <w:u w:val="single"/>
        </w:rPr>
        <w:t xml:space="preserve">These platforms and armaments </w:t>
      </w:r>
      <w:r w:rsidRPr="000C61FC">
        <w:rPr>
          <w:rFonts w:eastAsia="Times New Roman"/>
          <w:bCs/>
          <w:iCs/>
          <w:highlight w:val="green"/>
          <w:u w:val="single"/>
        </w:rPr>
        <w:t>are</w:t>
      </w:r>
      <w:r w:rsidRPr="000C61FC">
        <w:rPr>
          <w:rFonts w:eastAsia="Times New Roman"/>
          <w:bCs/>
          <w:iCs/>
          <w:u w:val="single"/>
        </w:rPr>
        <w:t xml:space="preserve"> also </w:t>
      </w:r>
      <w:r w:rsidRPr="000C61FC">
        <w:rPr>
          <w:rFonts w:eastAsia="Times New Roman"/>
          <w:bCs/>
          <w:sz w:val="24"/>
          <w:szCs w:val="24"/>
          <w:highlight w:val="green"/>
          <w:u w:val="single"/>
        </w:rPr>
        <w:t>more affordable</w:t>
      </w:r>
      <w:r w:rsidRPr="000C61FC">
        <w:rPr>
          <w:rFonts w:eastAsia="Times New Roman"/>
          <w:bCs/>
          <w:iCs/>
          <w:u w:val="single"/>
        </w:rPr>
        <w:t xml:space="preserve"> than Western weaponry. </w:t>
      </w:r>
      <w:r w:rsidRPr="000C61FC">
        <w:rPr>
          <w:rFonts w:eastAsia="Times New Roman"/>
          <w:bCs/>
          <w:iCs/>
          <w:szCs w:val="16"/>
          <w:u w:val="single"/>
        </w:rPr>
        <w:t>The US simply will not sell weapons to certain countries, which, therefore</w:t>
      </w:r>
      <w:r w:rsidRPr="000C61FC">
        <w:rPr>
          <w:rFonts w:eastAsia="Times New Roman"/>
          <w:b/>
          <w:bCs/>
          <w:iCs/>
          <w:szCs w:val="16"/>
          <w:u w:val="single"/>
        </w:rPr>
        <w:t xml:space="preserve">, </w:t>
      </w:r>
      <w:r w:rsidRPr="000C61FC">
        <w:rPr>
          <w:rFonts w:eastAsia="Times New Roman"/>
          <w:bCs/>
          <w:sz w:val="26"/>
          <w:szCs w:val="16"/>
          <w:u w:val="single"/>
        </w:rPr>
        <w:t>turn to Moscow</w:t>
      </w:r>
      <w:r w:rsidRPr="000C61FC">
        <w:rPr>
          <w:rFonts w:eastAsia="Times New Roman"/>
          <w:bCs/>
          <w:sz w:val="26"/>
          <w:u w:val="single"/>
        </w:rPr>
        <w:t>.</w:t>
      </w:r>
      <w:r w:rsidRPr="000C61FC">
        <w:rPr>
          <w:rFonts w:eastAsia="Times New Roman"/>
          <w:bCs/>
          <w:iCs/>
          <w:u w:val="single"/>
        </w:rPr>
        <w:t xml:space="preserve"> </w:t>
      </w:r>
      <w:r w:rsidRPr="000C61FC">
        <w:rPr>
          <w:rFonts w:eastAsia="Times New Roman"/>
          <w:bCs/>
          <w:iCs/>
          <w:highlight w:val="green"/>
          <w:u w:val="single"/>
        </w:rPr>
        <w:t xml:space="preserve">Politically, Russian arms come with </w:t>
      </w:r>
      <w:r w:rsidRPr="000C61FC">
        <w:rPr>
          <w:rFonts w:eastAsia="Times New Roman"/>
          <w:bCs/>
          <w:sz w:val="24"/>
          <w:szCs w:val="24"/>
          <w:highlight w:val="green"/>
          <w:u w:val="single"/>
        </w:rPr>
        <w:t>few strings</w:t>
      </w:r>
      <w:r w:rsidRPr="000C61FC">
        <w:rPr>
          <w:rFonts w:eastAsia="Times New Roman"/>
          <w:bCs/>
          <w:iCs/>
          <w:highlight w:val="green"/>
          <w:u w:val="single"/>
        </w:rPr>
        <w:t xml:space="preserve"> attached and thus are a great choice</w:t>
      </w:r>
      <w:r w:rsidRPr="000C61FC">
        <w:rPr>
          <w:rFonts w:eastAsia="Times New Roman"/>
          <w:bCs/>
          <w:iCs/>
          <w:u w:val="single"/>
        </w:rPr>
        <w:t xml:space="preserve"> when a country wants to diversify away from the West</w:t>
      </w:r>
      <w:r w:rsidRPr="000C61FC">
        <w:rPr>
          <w:rFonts w:eastAsia="Times New Roman"/>
          <w:bCs/>
          <w:iCs/>
        </w:rPr>
        <w:t xml:space="preserve">, or at least signal such an intent. </w:t>
      </w:r>
      <w:r w:rsidRPr="000C61FC">
        <w:rPr>
          <w:rFonts w:eastAsia="Times New Roman"/>
          <w:bCs/>
          <w:iCs/>
          <w:sz w:val="8"/>
          <w:szCs w:val="8"/>
          <w:u w:val="single"/>
        </w:rPr>
        <w:t xml:space="preserve">Moscow has made inroads with traditional clients such as </w:t>
      </w:r>
      <w:r w:rsidRPr="000C61FC">
        <w:rPr>
          <w:rFonts w:eastAsia="Times New Roman"/>
          <w:b/>
          <w:bCs/>
          <w:sz w:val="8"/>
          <w:szCs w:val="8"/>
          <w:u w:val="single"/>
        </w:rPr>
        <w:t>Iran, Syria</w:t>
      </w:r>
      <w:r w:rsidRPr="000C61FC">
        <w:rPr>
          <w:rFonts w:eastAsia="Times New Roman"/>
          <w:bCs/>
          <w:iCs/>
          <w:sz w:val="8"/>
          <w:szCs w:val="8"/>
          <w:u w:val="single"/>
        </w:rPr>
        <w:t xml:space="preserve"> and </w:t>
      </w:r>
      <w:r w:rsidRPr="000C61FC">
        <w:rPr>
          <w:rFonts w:eastAsia="Times New Roman"/>
          <w:b/>
          <w:bCs/>
          <w:sz w:val="8"/>
          <w:szCs w:val="8"/>
          <w:u w:val="single"/>
        </w:rPr>
        <w:t>Egypt,</w:t>
      </w:r>
      <w:r w:rsidRPr="000C61FC">
        <w:rPr>
          <w:rFonts w:eastAsia="Times New Roman"/>
          <w:bCs/>
          <w:iCs/>
          <w:sz w:val="8"/>
          <w:szCs w:val="8"/>
          <w:u w:val="single"/>
        </w:rPr>
        <w:t xml:space="preserve"> but also diversified toward countries closer to the West, such as the Arab Gulf states, Morocco and Turkey.</w:t>
      </w:r>
      <w:r w:rsidRPr="000C61FC">
        <w:rPr>
          <w:rFonts w:eastAsia="Times New Roman"/>
          <w:bCs/>
          <w:iCs/>
          <w:u w:val="single"/>
        </w:rPr>
        <w:t xml:space="preserve"> </w:t>
      </w:r>
      <w:r w:rsidRPr="000C61FC">
        <w:rPr>
          <w:rFonts w:eastAsia="Times New Roman"/>
          <w:bCs/>
          <w:iCs/>
          <w:szCs w:val="24"/>
          <w:u w:val="single"/>
        </w:rPr>
        <w:t xml:space="preserve">Russia’s overall influence in the region is growing </w:t>
      </w:r>
      <w:r w:rsidRPr="000C61FC">
        <w:rPr>
          <w:rFonts w:eastAsia="Times New Roman"/>
          <w:bCs/>
          <w:iCs/>
          <w:szCs w:val="24"/>
          <w:highlight w:val="green"/>
          <w:u w:val="single"/>
        </w:rPr>
        <w:t xml:space="preserve">in the context of </w:t>
      </w:r>
      <w:r w:rsidRPr="000C61FC">
        <w:rPr>
          <w:rFonts w:eastAsia="Times New Roman"/>
          <w:bCs/>
          <w:sz w:val="24"/>
          <w:szCs w:val="24"/>
          <w:highlight w:val="green"/>
          <w:u w:val="single"/>
        </w:rPr>
        <w:t>Western retreat</w:t>
      </w:r>
      <w:r w:rsidRPr="000C61FC">
        <w:rPr>
          <w:rFonts w:eastAsia="Times New Roman"/>
          <w:bCs/>
          <w:iCs/>
          <w:u w:val="single"/>
        </w:rPr>
        <w:t xml:space="preserve">. </w:t>
      </w:r>
      <w:r w:rsidRPr="000C61FC">
        <w:rPr>
          <w:rFonts w:eastAsia="Times New Roman"/>
          <w:bCs/>
          <w:iCs/>
          <w:highlight w:val="green"/>
          <w:u w:val="single"/>
        </w:rPr>
        <w:t>The Russian defense sector</w:t>
      </w:r>
      <w:r w:rsidRPr="000C61FC">
        <w:rPr>
          <w:rFonts w:eastAsia="Times New Roman"/>
          <w:bCs/>
          <w:iCs/>
          <w:u w:val="single"/>
        </w:rPr>
        <w:t xml:space="preserve"> has problems, but also </w:t>
      </w:r>
      <w:r w:rsidRPr="000C61FC">
        <w:rPr>
          <w:rFonts w:eastAsia="Times New Roman"/>
          <w:bCs/>
          <w:iCs/>
          <w:highlight w:val="green"/>
          <w:u w:val="single"/>
        </w:rPr>
        <w:t>demonstrated improvements, learning and flexibility.</w:t>
      </w:r>
      <w:r w:rsidRPr="000C61FC">
        <w:rPr>
          <w:rFonts w:eastAsia="Times New Roman"/>
          <w:bCs/>
          <w:iCs/>
          <w:u w:val="single"/>
        </w:rPr>
        <w:t xml:space="preserve"> Undoubtedly, </w:t>
      </w:r>
      <w:r w:rsidRPr="000C61FC">
        <w:rPr>
          <w:rFonts w:eastAsia="Times New Roman"/>
          <w:bCs/>
          <w:iCs/>
          <w:highlight w:val="green"/>
          <w:u w:val="single"/>
        </w:rPr>
        <w:t>Russia’s arms sales</w:t>
      </w:r>
      <w:r w:rsidRPr="000C61FC">
        <w:rPr>
          <w:rFonts w:eastAsia="Times New Roman"/>
          <w:bCs/>
          <w:iCs/>
          <w:u w:val="single"/>
        </w:rPr>
        <w:t xml:space="preserve"> to the MENA region </w:t>
      </w:r>
      <w:r w:rsidRPr="000C61FC">
        <w:rPr>
          <w:rFonts w:eastAsia="Times New Roman"/>
          <w:bCs/>
          <w:iCs/>
          <w:highlight w:val="green"/>
          <w:u w:val="single"/>
        </w:rPr>
        <w:t>will</w:t>
      </w:r>
      <w:r w:rsidRPr="000C61FC">
        <w:rPr>
          <w:rFonts w:eastAsia="Times New Roman"/>
          <w:bCs/>
          <w:iCs/>
          <w:u w:val="single"/>
        </w:rPr>
        <w:t xml:space="preserve"> continue to </w:t>
      </w:r>
      <w:r w:rsidRPr="000C61FC">
        <w:rPr>
          <w:rFonts w:eastAsia="Times New Roman"/>
          <w:bCs/>
          <w:iCs/>
          <w:highlight w:val="green"/>
          <w:u w:val="single"/>
        </w:rPr>
        <w:t>present a challenge for America</w:t>
      </w:r>
      <w:r w:rsidRPr="000C61FC">
        <w:rPr>
          <w:rFonts w:eastAsia="Times New Roman"/>
          <w:bCs/>
          <w:iCs/>
          <w:u w:val="single"/>
        </w:rPr>
        <w:t>n interests in this region in the coming years.</w:t>
      </w:r>
    </w:p>
    <w:p w14:paraId="650554D2" w14:textId="77777777" w:rsidR="00CE5195" w:rsidRPr="000C61FC" w:rsidRDefault="00CE5195" w:rsidP="00CE5195">
      <w:pPr>
        <w:keepNext/>
        <w:keepLines/>
        <w:spacing w:before="40" w:after="0"/>
        <w:outlineLvl w:val="3"/>
        <w:rPr>
          <w:rFonts w:eastAsia="Times New Roman" w:cs="Times New Roman"/>
          <w:b/>
          <w:iCs/>
          <w:sz w:val="26"/>
        </w:rPr>
      </w:pPr>
      <w:r w:rsidRPr="000C61FC">
        <w:rPr>
          <w:rFonts w:eastAsia="Times New Roman" w:cs="Times New Roman"/>
          <w:b/>
          <w:iCs/>
          <w:sz w:val="26"/>
        </w:rPr>
        <w:t>Russia – US presence in the Middle East is zero sum – Russia historically fills the gap</w:t>
      </w:r>
    </w:p>
    <w:p w14:paraId="1893E9FD" w14:textId="77777777" w:rsidR="00CE5195" w:rsidRPr="000C61FC" w:rsidRDefault="00CE5195" w:rsidP="00CE5195">
      <w:pPr>
        <w:rPr>
          <w:rFonts w:eastAsia="Calibri"/>
        </w:rPr>
      </w:pPr>
      <w:r w:rsidRPr="000C61FC">
        <w:rPr>
          <w:rFonts w:eastAsia="Calibri"/>
          <w:b/>
          <w:bCs/>
          <w:sz w:val="26"/>
        </w:rPr>
        <w:t>Byman 18</w:t>
      </w:r>
      <w:r w:rsidRPr="000C61FC">
        <w:rPr>
          <w:rFonts w:eastAsia="Calibri"/>
          <w:szCs w:val="16"/>
        </w:rPr>
        <w:t xml:space="preserve">, 4-11-18, Daniel Byman (foreign policy editor of Lawfare. He is a senior fellow at the Center for Middle East Policy at the Brookings Institution, where he focuses on counterterrorism and Middle East security. He is also a professor at Georgetown University's School of Foreign Service.) "Pushing Back Russia in the Middle East: A Thought Experiment," Lawfare, </w:t>
      </w:r>
      <w:hyperlink r:id="rId15" w:history="1">
        <w:r w:rsidRPr="000C61FC">
          <w:rPr>
            <w:rFonts w:eastAsia="Calibri"/>
            <w:szCs w:val="16"/>
          </w:rPr>
          <w:t>https://www.lawfareblog.com/pushing-back-russia-middle-east-thought-experiment</w:t>
        </w:r>
      </w:hyperlink>
      <w:r w:rsidRPr="000C61FC">
        <w:rPr>
          <w:rFonts w:eastAsia="Calibri"/>
          <w:szCs w:val="16"/>
        </w:rPr>
        <w:t xml:space="preserve"> [mr.ghs]</w:t>
      </w:r>
    </w:p>
    <w:p w14:paraId="7D843F63" w14:textId="77777777" w:rsidR="00CE5195" w:rsidRPr="000C61FC" w:rsidRDefault="00CE5195" w:rsidP="00CE5195">
      <w:pPr>
        <w:rPr>
          <w:rFonts w:eastAsia="Calibri"/>
          <w:u w:val="single"/>
        </w:rPr>
      </w:pPr>
      <w:r w:rsidRPr="000C61FC">
        <w:rPr>
          <w:rFonts w:eastAsia="Calibri"/>
          <w:b/>
          <w:iCs/>
          <w:sz w:val="26"/>
          <w:highlight w:val="green"/>
          <w:u w:val="single"/>
        </w:rPr>
        <w:t>Russia is</w:t>
      </w:r>
      <w:r w:rsidRPr="000C61FC">
        <w:rPr>
          <w:rFonts w:eastAsia="Calibri"/>
          <w:b/>
          <w:iCs/>
          <w:sz w:val="26"/>
          <w:u w:val="single"/>
        </w:rPr>
        <w:t xml:space="preserve"> increasingly </w:t>
      </w:r>
      <w:r w:rsidRPr="000C61FC">
        <w:rPr>
          <w:rFonts w:eastAsia="Calibri"/>
          <w:b/>
          <w:iCs/>
          <w:sz w:val="26"/>
          <w:highlight w:val="green"/>
          <w:u w:val="single"/>
        </w:rPr>
        <w:t>emerging as an enemy of the United States</w:t>
      </w:r>
      <w:r w:rsidRPr="000C61FC">
        <w:rPr>
          <w:rFonts w:eastAsia="Calibri"/>
          <w:b/>
          <w:iCs/>
          <w:sz w:val="26"/>
          <w:u w:val="single"/>
        </w:rPr>
        <w:t>, not just a rival.</w:t>
      </w:r>
      <w:r w:rsidRPr="000C61FC">
        <w:rPr>
          <w:rFonts w:eastAsia="Calibri"/>
          <w:sz w:val="14"/>
        </w:rPr>
        <w:t xml:space="preserve"> Although President Trump generally seems to oppose any attempt to confront Russia—with the exception of a tweet this morning in which he warned the Kremlin to “get ready”—</w:t>
      </w:r>
      <w:r w:rsidRPr="000C61FC">
        <w:rPr>
          <w:rFonts w:eastAsia="Calibri"/>
          <w:u w:val="single"/>
        </w:rPr>
        <w:t xml:space="preserve">it’s worth considering how a more strategically minded administration might do so, </w:t>
      </w:r>
      <w:r w:rsidRPr="000C61FC">
        <w:rPr>
          <w:rFonts w:eastAsia="Calibri"/>
          <w:highlight w:val="green"/>
          <w:u w:val="single"/>
        </w:rPr>
        <w:t>particularly in the Middle East, where Moscow has vastly expanded its influence</w:t>
      </w:r>
      <w:r w:rsidRPr="000C61FC">
        <w:rPr>
          <w:rFonts w:eastAsia="Calibri"/>
          <w:sz w:val="14"/>
        </w:rPr>
        <w:t xml:space="preserve">. During the height of the Cold War, the United States reflexively opposed the Soviet Union and the spread of communism. In addition to shoring up allies in Europe and Japan, the United States often sought to hinder or roll back Moscow’s influence in parts of Africa and Asia, regardless of the minor strategic significance of the areas in question. In the Middle East, the U.S. opposition to the Soviet Union often manifested in efforts to sway and topple governments in Iraq and Syria and a competition for influence in Egypt, among other locations. At the Cold War’s end, the Soviet Union maintained some interest in and influence over Algeria, Iraq, Libya, Syria and South Yemen (the last of which would soon enter history’s dustbin). Yet for the most part, the United States had run the board, with close partnerships with key states such as Saudi Arabia, Jordan, Morocco, and Egypt as well as Israel and Turkey, the region’s military powerhouses. These close relationships continued after the Cold War’s end, and the United States even improved relations with several of Moscow’s former clients. The dominant U.S. position in the Middle East slipped under President Obama. Skeptical of intervention in the Middle East and unsympathetic to long-standing allies like Saudi Arabia, the Obama administration tried to keep its distance from the region. </w:t>
      </w:r>
      <w:r w:rsidRPr="000C61FC">
        <w:rPr>
          <w:rFonts w:eastAsia="Calibri"/>
          <w:u w:val="single"/>
        </w:rPr>
        <w:t xml:space="preserve">Although the United States intervened in response to the Islamic State’s atrocities against the Yazidis and the broader concerns about terrorism, the </w:t>
      </w:r>
      <w:r w:rsidRPr="000C61FC">
        <w:rPr>
          <w:rFonts w:eastAsia="Calibri"/>
          <w:highlight w:val="green"/>
          <w:u w:val="single"/>
        </w:rPr>
        <w:t>Obama</w:t>
      </w:r>
      <w:r w:rsidRPr="000C61FC">
        <w:rPr>
          <w:rFonts w:eastAsia="Calibri"/>
          <w:u w:val="single"/>
        </w:rPr>
        <w:t xml:space="preserve"> team still </w:t>
      </w:r>
      <w:r w:rsidRPr="000C61FC">
        <w:rPr>
          <w:rFonts w:eastAsia="Calibri"/>
          <w:highlight w:val="green"/>
          <w:u w:val="single"/>
        </w:rPr>
        <w:t>tried to avoid greater entanglement in Syria, distanced itself from Egypt</w:t>
      </w:r>
      <w:r w:rsidRPr="000C61FC">
        <w:rPr>
          <w:rFonts w:eastAsia="Calibri"/>
          <w:u w:val="single"/>
        </w:rPr>
        <w:t xml:space="preserve"> after the 2013 coup, </w:t>
      </w:r>
      <w:r w:rsidRPr="000C61FC">
        <w:rPr>
          <w:rFonts w:eastAsia="Calibri"/>
          <w:highlight w:val="green"/>
          <w:u w:val="single"/>
        </w:rPr>
        <w:t>soured on Netanyahu’s</w:t>
      </w:r>
      <w:r w:rsidRPr="000C61FC">
        <w:rPr>
          <w:rFonts w:eastAsia="Calibri"/>
          <w:u w:val="single"/>
        </w:rPr>
        <w:t xml:space="preserve"> government in Israel and limited efforts to deal with trouble spots like Libya and Yemen to a </w:t>
      </w:r>
      <w:r w:rsidRPr="000C61FC">
        <w:rPr>
          <w:rFonts w:eastAsia="Calibri"/>
          <w:u w:val="single"/>
        </w:rPr>
        <w:lastRenderedPageBreak/>
        <w:t>narrow counterterrorism mission</w:t>
      </w:r>
      <w:r w:rsidRPr="000C61FC">
        <w:rPr>
          <w:rFonts w:eastAsia="Calibri"/>
          <w:sz w:val="14"/>
        </w:rPr>
        <w:t>. Even the administration’s successes, like the Iran deal, seemed to alienate many traditional American friends</w:t>
      </w:r>
      <w:r w:rsidRPr="000C61FC">
        <w:rPr>
          <w:rFonts w:eastAsia="Calibri"/>
          <w:sz w:val="14"/>
          <w:highlight w:val="green"/>
        </w:rPr>
        <w:t xml:space="preserve">. </w:t>
      </w:r>
      <w:r w:rsidRPr="000C61FC">
        <w:rPr>
          <w:rFonts w:eastAsia="Calibri"/>
          <w:b/>
          <w:iCs/>
          <w:sz w:val="26"/>
          <w:highlight w:val="green"/>
          <w:u w:val="single"/>
        </w:rPr>
        <w:t>U.S. credibility in the region fell</w:t>
      </w:r>
      <w:r w:rsidRPr="000C61FC">
        <w:rPr>
          <w:rFonts w:eastAsia="Calibri"/>
          <w:b/>
          <w:iCs/>
          <w:sz w:val="26"/>
          <w:u w:val="single"/>
        </w:rPr>
        <w:t>,</w:t>
      </w:r>
      <w:r w:rsidRPr="000C61FC">
        <w:rPr>
          <w:rFonts w:eastAsia="Calibri"/>
          <w:sz w:val="14"/>
        </w:rPr>
        <w:t xml:space="preserve"> and many leaders were glad to see Obama go. </w:t>
      </w:r>
      <w:r w:rsidRPr="000C61FC">
        <w:rPr>
          <w:rFonts w:eastAsia="Calibri"/>
          <w:b/>
          <w:iCs/>
          <w:sz w:val="26"/>
          <w:highlight w:val="green"/>
          <w:u w:val="single"/>
        </w:rPr>
        <w:t>Moscow entered into the void</w:t>
      </w:r>
      <w:r w:rsidRPr="000C61FC">
        <w:rPr>
          <w:rFonts w:eastAsia="Calibri"/>
          <w:b/>
          <w:iCs/>
          <w:sz w:val="26"/>
          <w:u w:val="single"/>
        </w:rPr>
        <w:t xml:space="preserve"> </w:t>
      </w:r>
      <w:r w:rsidRPr="000C61FC">
        <w:rPr>
          <w:rFonts w:eastAsia="Calibri"/>
          <w:b/>
          <w:iCs/>
          <w:sz w:val="26"/>
          <w:highlight w:val="green"/>
          <w:u w:val="single"/>
        </w:rPr>
        <w:t>created by the decline in the U.S. position</w:t>
      </w:r>
      <w:r w:rsidRPr="000C61FC">
        <w:rPr>
          <w:rFonts w:eastAsia="Calibri"/>
          <w:b/>
          <w:iCs/>
          <w:sz w:val="26"/>
          <w:u w:val="single"/>
        </w:rPr>
        <w:t>.</w:t>
      </w:r>
      <w:r w:rsidRPr="000C61FC">
        <w:rPr>
          <w:rFonts w:eastAsia="Calibri"/>
          <w:sz w:val="14"/>
        </w:rPr>
        <w:t xml:space="preserve"> </w:t>
      </w:r>
      <w:r w:rsidRPr="000C61FC">
        <w:rPr>
          <w:rFonts w:eastAsia="Calibri"/>
          <w:u w:val="single"/>
        </w:rPr>
        <w:t xml:space="preserve">Russia backed its Syrian ally when Syrian President Bashar al-Assad was on the ropes, helping Assad’s government survive and slowly turning the tide against an opposition that Washington nominally championed. Moscow delivered for its allies and claimed victory as the Islamic State receded and the Syrian state recaptured much of its lost, though now devastated, territory. </w:t>
      </w:r>
      <w:r w:rsidRPr="000C61FC">
        <w:rPr>
          <w:rFonts w:eastAsia="Calibri"/>
          <w:b/>
          <w:iCs/>
          <w:sz w:val="26"/>
          <w:highlight w:val="green"/>
          <w:u w:val="single"/>
        </w:rPr>
        <w:t>Moscow has</w:t>
      </w:r>
      <w:r w:rsidRPr="000C61FC">
        <w:rPr>
          <w:rFonts w:eastAsia="Calibri"/>
          <w:b/>
          <w:iCs/>
          <w:sz w:val="26"/>
          <w:u w:val="single"/>
        </w:rPr>
        <w:t xml:space="preserve"> also </w:t>
      </w:r>
      <w:r w:rsidRPr="000C61FC">
        <w:rPr>
          <w:rFonts w:eastAsia="Calibri"/>
          <w:b/>
          <w:iCs/>
          <w:sz w:val="26"/>
          <w:highlight w:val="green"/>
          <w:u w:val="single"/>
        </w:rPr>
        <w:t>made inroads with former U.S. stalwarts</w:t>
      </w:r>
      <w:r w:rsidRPr="000C61FC">
        <w:rPr>
          <w:rFonts w:eastAsia="Calibri"/>
          <w:sz w:val="14"/>
        </w:rPr>
        <w:t xml:space="preserve">: President Vladimir Putin recently visited Turkey, probably to coordinate the crushing of the Syrian Kurds who were the tip of the U.S. spear against the Islamic State. Russia also offered to sell Turkey advanced weapons. King Salman of Saudi Arabia, whose country had long scorned Russia, traveled to Moscow last October to talk about shoring up the price of oil. Ideologically, Russia also fits in well with the Middle East. </w:t>
      </w:r>
      <w:r w:rsidRPr="000C61FC">
        <w:rPr>
          <w:rFonts w:eastAsia="Calibri"/>
          <w:highlight w:val="green"/>
          <w:u w:val="single"/>
        </w:rPr>
        <w:t>Putin,</w:t>
      </w:r>
      <w:r w:rsidRPr="000C61FC">
        <w:rPr>
          <w:rFonts w:eastAsia="Calibri"/>
          <w:u w:val="single"/>
        </w:rPr>
        <w:t xml:space="preserve"> an autocrat himself</w:t>
      </w:r>
      <w:r w:rsidRPr="000C61FC">
        <w:rPr>
          <w:rFonts w:eastAsia="Calibri"/>
          <w:highlight w:val="green"/>
          <w:u w:val="single"/>
        </w:rPr>
        <w:t>, is comfortable with dictators and resents</w:t>
      </w:r>
      <w:r w:rsidRPr="000C61FC">
        <w:rPr>
          <w:rFonts w:eastAsia="Calibri"/>
          <w:u w:val="single"/>
        </w:rPr>
        <w:t xml:space="preserve"> what he perceives as U</w:t>
      </w:r>
      <w:r w:rsidRPr="000C61FC">
        <w:rPr>
          <w:rFonts w:eastAsia="Calibri"/>
          <w:highlight w:val="green"/>
          <w:u w:val="single"/>
        </w:rPr>
        <w:t>.S. democracy promotion</w:t>
      </w:r>
      <w:r w:rsidRPr="000C61FC">
        <w:rPr>
          <w:rFonts w:eastAsia="Calibri"/>
          <w:u w:val="single"/>
        </w:rPr>
        <w:t>—a position that dictators in the Middle East also share.</w:t>
      </w:r>
      <w:r w:rsidRPr="000C61FC">
        <w:rPr>
          <w:rFonts w:eastAsia="Calibri"/>
          <w:sz w:val="14"/>
        </w:rPr>
        <w:t xml:space="preserve"> As Steven Cook notes, “Now it’s payback time for almost three decades of Moscow’s humiliation. </w:t>
      </w:r>
      <w:r w:rsidRPr="000C61FC">
        <w:rPr>
          <w:rFonts w:eastAsia="Calibri"/>
          <w:u w:val="single"/>
        </w:rPr>
        <w:t xml:space="preserve">And </w:t>
      </w:r>
      <w:r w:rsidRPr="000C61FC">
        <w:rPr>
          <w:rFonts w:eastAsia="Calibri"/>
          <w:highlight w:val="green"/>
          <w:u w:val="single"/>
        </w:rPr>
        <w:t>what better place to start than</w:t>
      </w:r>
      <w:r w:rsidRPr="000C61FC">
        <w:rPr>
          <w:rFonts w:eastAsia="Calibri"/>
          <w:u w:val="single"/>
        </w:rPr>
        <w:t xml:space="preserve"> </w:t>
      </w:r>
      <w:r w:rsidRPr="000C61FC">
        <w:rPr>
          <w:rFonts w:eastAsia="Calibri"/>
          <w:highlight w:val="green"/>
          <w:u w:val="single"/>
        </w:rPr>
        <w:t>the Middle East</w:t>
      </w:r>
      <w:r w:rsidRPr="000C61FC">
        <w:rPr>
          <w:rFonts w:eastAsia="Calibri"/>
          <w:u w:val="single"/>
        </w:rPr>
        <w:t>, where the United States is already widely resented even among its allies.”</w:t>
      </w:r>
    </w:p>
    <w:p w14:paraId="5580A6CF" w14:textId="77777777" w:rsidR="00CE5195" w:rsidRPr="00077336" w:rsidRDefault="00CE5195" w:rsidP="00CE5195">
      <w:pPr>
        <w:keepNext/>
        <w:keepLines/>
        <w:spacing w:before="40" w:after="0"/>
        <w:outlineLvl w:val="3"/>
        <w:rPr>
          <w:rFonts w:eastAsiaTheme="majorEastAsia" w:cstheme="majorBidi"/>
          <w:b/>
          <w:iCs/>
          <w:sz w:val="26"/>
        </w:rPr>
      </w:pPr>
      <w:r w:rsidRPr="00077336">
        <w:rPr>
          <w:rFonts w:eastAsiaTheme="majorEastAsia" w:cstheme="majorBidi"/>
          <w:b/>
          <w:iCs/>
          <w:sz w:val="26"/>
        </w:rPr>
        <w:t>Trump loses the election- polling data shows huge democratic leads</w:t>
      </w:r>
    </w:p>
    <w:p w14:paraId="438C3821" w14:textId="77777777" w:rsidR="00CE5195" w:rsidRPr="00511A6B" w:rsidRDefault="00CE5195" w:rsidP="00CE5195">
      <w:pPr>
        <w:rPr>
          <w:vertAlign w:val="superscript"/>
        </w:rPr>
      </w:pPr>
      <w:r w:rsidRPr="00511A6B">
        <w:rPr>
          <w:sz w:val="16"/>
        </w:rPr>
        <w:t xml:space="preserve">John </w:t>
      </w:r>
      <w:r w:rsidRPr="00511A6B">
        <w:rPr>
          <w:b/>
          <w:bCs/>
          <w:sz w:val="26"/>
        </w:rPr>
        <w:t>Harwood</w:t>
      </w:r>
      <w:r w:rsidRPr="00511A6B">
        <w:rPr>
          <w:sz w:val="16"/>
        </w:rPr>
        <w:t xml:space="preserve"> </w:t>
      </w:r>
      <w:r w:rsidRPr="00511A6B">
        <w:rPr>
          <w:b/>
          <w:bCs/>
          <w:sz w:val="26"/>
        </w:rPr>
        <w:t>JUNE 11</w:t>
      </w:r>
      <w:r w:rsidRPr="00511A6B">
        <w:rPr>
          <w:sz w:val="16"/>
        </w:rPr>
        <w:t xml:space="preserve"> </w:t>
      </w:r>
      <w:r w:rsidRPr="00511A6B">
        <w:rPr>
          <w:b/>
          <w:bCs/>
          <w:sz w:val="26"/>
        </w:rPr>
        <w:t>2019</w:t>
      </w:r>
      <w:r w:rsidRPr="00511A6B">
        <w:rPr>
          <w:b/>
          <w:bCs/>
          <w:sz w:val="16"/>
        </w:rPr>
        <w:t xml:space="preserve">, </w:t>
      </w:r>
      <w:hyperlink r:id="rId16" w:history="1">
        <w:r w:rsidRPr="00511A6B">
          <w:rPr>
            <w:sz w:val="16"/>
          </w:rPr>
          <w:t>https://www.cnbc.com/2019/06/11/wall-street-expects-a-trump-win-in-2020-but-a-new-poll-points-to-a-different-outcome.html</w:t>
        </w:r>
      </w:hyperlink>
      <w:r w:rsidRPr="00511A6B">
        <w:rPr>
          <w:sz w:val="16"/>
        </w:rPr>
        <w:t xml:space="preserve">, Wall Street expects a Trump win in 2020, but a new poll points to a different outcome </w:t>
      </w:r>
      <w:r w:rsidRPr="00F83060">
        <w:t>Accessed 6.14.2019 CB19</w:t>
      </w:r>
      <w:r w:rsidRPr="00511A6B">
        <w:rPr>
          <w:vertAlign w:val="superscript"/>
        </w:rPr>
        <w:t>JK</w:t>
      </w:r>
    </w:p>
    <w:p w14:paraId="75521729" w14:textId="77777777" w:rsidR="00CE5195" w:rsidRPr="00511A6B" w:rsidRDefault="00CE5195" w:rsidP="00CE5195">
      <w:pPr>
        <w:rPr>
          <w:u w:val="single"/>
        </w:rPr>
      </w:pPr>
      <w:r w:rsidRPr="00511A6B">
        <w:rPr>
          <w:sz w:val="14"/>
        </w:rPr>
        <w:t xml:space="preserve">In a survey of institutional investors this spring, more than 70% told RBC Capital Markets they expect President Donald Trump to win a second term in 2020. But a new national poll of voters Tuesday points toward a different outcome. </w:t>
      </w:r>
      <w:r w:rsidRPr="00511A6B">
        <w:rPr>
          <w:u w:val="single"/>
        </w:rPr>
        <w:t>The Quinnipiac University poll</w:t>
      </w:r>
      <w:r w:rsidRPr="00511A6B">
        <w:rPr>
          <w:sz w:val="14"/>
        </w:rPr>
        <w:t xml:space="preserve"> showed the top Democratic candidate, former Vice President Joe Biden, leading Trump by a double-digit margin in a potential 2020 matchup. But it also </w:t>
      </w:r>
      <w:r w:rsidRPr="00511A6B">
        <w:rPr>
          <w:u w:val="single"/>
        </w:rPr>
        <w:t xml:space="preserve">found </w:t>
      </w:r>
      <w:r w:rsidRPr="00511A6B">
        <w:rPr>
          <w:sz w:val="14"/>
        </w:rPr>
        <w:t xml:space="preserve">that five other </w:t>
      </w:r>
      <w:r w:rsidRPr="00511A6B">
        <w:rPr>
          <w:highlight w:val="green"/>
          <w:u w:val="single"/>
        </w:rPr>
        <w:t>Democratic</w:t>
      </w:r>
      <w:r w:rsidRPr="00511A6B">
        <w:rPr>
          <w:u w:val="single"/>
        </w:rPr>
        <w:t xml:space="preserve"> </w:t>
      </w:r>
      <w:r w:rsidRPr="00511A6B">
        <w:rPr>
          <w:highlight w:val="green"/>
          <w:u w:val="single"/>
        </w:rPr>
        <w:t>contenders</w:t>
      </w:r>
      <w:r w:rsidRPr="00511A6B">
        <w:rPr>
          <w:sz w:val="14"/>
        </w:rPr>
        <w:t xml:space="preserve"> – every one the poll pitted against Trump </w:t>
      </w:r>
      <w:r w:rsidRPr="00511A6B">
        <w:rPr>
          <w:sz w:val="24"/>
          <w:szCs w:val="24"/>
          <w:highlight w:val="green"/>
        </w:rPr>
        <w:t>–[are]</w:t>
      </w:r>
      <w:r w:rsidRPr="00511A6B">
        <w:rPr>
          <w:sz w:val="12"/>
          <w:szCs w:val="20"/>
        </w:rPr>
        <w:t xml:space="preserve"> </w:t>
      </w:r>
      <w:r w:rsidRPr="00511A6B">
        <w:rPr>
          <w:highlight w:val="green"/>
          <w:u w:val="single"/>
        </w:rPr>
        <w:t>leading the president</w:t>
      </w:r>
      <w:r w:rsidRPr="00511A6B">
        <w:rPr>
          <w:sz w:val="14"/>
        </w:rPr>
        <w:t xml:space="preserve"> as well. </w:t>
      </w:r>
      <w:r w:rsidRPr="00511A6B">
        <w:rPr>
          <w:highlight w:val="green"/>
          <w:u w:val="single"/>
        </w:rPr>
        <w:t>Biden</w:t>
      </w:r>
      <w:r w:rsidRPr="00511A6B">
        <w:rPr>
          <w:sz w:val="14"/>
        </w:rPr>
        <w:t xml:space="preserve">, who plans to blast Trump in a speech Tuesday night as both politicians campaign in Iowa, </w:t>
      </w:r>
      <w:r w:rsidRPr="00511A6B">
        <w:rPr>
          <w:highlight w:val="green"/>
          <w:u w:val="single"/>
        </w:rPr>
        <w:t>held the largest lead, 53%-40%.</w:t>
      </w:r>
      <w:r w:rsidRPr="00511A6B">
        <w:rPr>
          <w:u w:val="single"/>
        </w:rPr>
        <w:t xml:space="preserve"> He built it </w:t>
      </w:r>
      <w:r w:rsidRPr="00511A6B">
        <w:rPr>
          <w:highlight w:val="green"/>
          <w:u w:val="single"/>
        </w:rPr>
        <w:t>with decided advantages among women, independents, college-educated whites, nonwhites and young voters</w:t>
      </w:r>
      <w:r w:rsidRPr="00511A6B">
        <w:rPr>
          <w:u w:val="single"/>
        </w:rPr>
        <w:t xml:space="preserve">. </w:t>
      </w:r>
      <w:r w:rsidRPr="00511A6B">
        <w:rPr>
          <w:sz w:val="14"/>
        </w:rPr>
        <w:t xml:space="preserve">Yet self-described Democratic socialist Sen. Bernie </w:t>
      </w:r>
      <w:r w:rsidRPr="00511A6B">
        <w:rPr>
          <w:highlight w:val="green"/>
          <w:u w:val="single"/>
        </w:rPr>
        <w:t>Sanders</w:t>
      </w:r>
      <w:r w:rsidRPr="00511A6B">
        <w:rPr>
          <w:sz w:val="14"/>
        </w:rPr>
        <w:t xml:space="preserve"> of Vermont recorded an edge almost as large. He </w:t>
      </w:r>
      <w:r w:rsidRPr="00511A6B">
        <w:rPr>
          <w:highlight w:val="green"/>
          <w:u w:val="single"/>
        </w:rPr>
        <w:t>led Trump</w:t>
      </w:r>
      <w:r w:rsidRPr="00511A6B">
        <w:rPr>
          <w:u w:val="single"/>
        </w:rPr>
        <w:t xml:space="preserve"> by 51%-42%. </w:t>
      </w:r>
      <w:r w:rsidRPr="00511A6B">
        <w:rPr>
          <w:sz w:val="14"/>
        </w:rPr>
        <w:t xml:space="preserve">Sen. Elizabeth </w:t>
      </w:r>
      <w:r w:rsidRPr="00511A6B">
        <w:rPr>
          <w:highlight w:val="green"/>
          <w:u w:val="single"/>
        </w:rPr>
        <w:t>Warren</w:t>
      </w:r>
      <w:r w:rsidRPr="00511A6B">
        <w:rPr>
          <w:sz w:val="14"/>
        </w:rPr>
        <w:t xml:space="preserve"> of Massachusetts </w:t>
      </w:r>
      <w:r w:rsidRPr="00511A6B">
        <w:rPr>
          <w:highlight w:val="green"/>
          <w:u w:val="single"/>
        </w:rPr>
        <w:t>led Trump</w:t>
      </w:r>
      <w:r w:rsidRPr="00511A6B">
        <w:rPr>
          <w:u w:val="single"/>
        </w:rPr>
        <w:t xml:space="preserve"> by 49% to 42</w:t>
      </w:r>
      <w:r w:rsidRPr="00511A6B">
        <w:rPr>
          <w:sz w:val="14"/>
        </w:rPr>
        <w:t xml:space="preserve">%. Sen. Kamala </w:t>
      </w:r>
      <w:r w:rsidRPr="00511A6B">
        <w:rPr>
          <w:highlight w:val="green"/>
          <w:u w:val="single"/>
        </w:rPr>
        <w:t>Harris</w:t>
      </w:r>
      <w:r w:rsidRPr="00511A6B">
        <w:rPr>
          <w:sz w:val="14"/>
        </w:rPr>
        <w:t xml:space="preserve"> of California </w:t>
      </w:r>
      <w:r w:rsidRPr="00511A6B">
        <w:rPr>
          <w:highlight w:val="green"/>
          <w:u w:val="single"/>
        </w:rPr>
        <w:t>led</w:t>
      </w:r>
      <w:r w:rsidRPr="00511A6B">
        <w:rPr>
          <w:sz w:val="14"/>
        </w:rPr>
        <w:t xml:space="preserve"> the incumbent by </w:t>
      </w:r>
      <w:r w:rsidRPr="00511A6B">
        <w:rPr>
          <w:u w:val="single"/>
        </w:rPr>
        <w:t xml:space="preserve">49%-41%. </w:t>
      </w:r>
      <w:r w:rsidRPr="00511A6B">
        <w:rPr>
          <w:highlight w:val="green"/>
          <w:u w:val="single"/>
        </w:rPr>
        <w:t>Even lesser-known</w:t>
      </w:r>
      <w:r w:rsidRPr="00511A6B">
        <w:rPr>
          <w:sz w:val="14"/>
        </w:rPr>
        <w:t xml:space="preserve"> Democratic </w:t>
      </w:r>
      <w:r w:rsidRPr="00511A6B">
        <w:rPr>
          <w:highlight w:val="green"/>
          <w:u w:val="single"/>
        </w:rPr>
        <w:t>candidates</w:t>
      </w:r>
      <w:r w:rsidRPr="00511A6B">
        <w:rPr>
          <w:sz w:val="14"/>
        </w:rPr>
        <w:t xml:space="preserve"> – South Bend, Indiana, Mayor Pete Buttigieg and first-term New Jersey Sen. Cory Booker – </w:t>
      </w:r>
      <w:r w:rsidRPr="00511A6B">
        <w:rPr>
          <w:highlight w:val="green"/>
          <w:u w:val="single"/>
        </w:rPr>
        <w:t xml:space="preserve">ran ahead of the president by a margin beyond </w:t>
      </w:r>
      <w:r w:rsidRPr="00511A6B">
        <w:rPr>
          <w:u w:val="single"/>
        </w:rPr>
        <w:t xml:space="preserve">the poll’s 3.7 percentage point </w:t>
      </w:r>
      <w:r w:rsidRPr="00511A6B">
        <w:rPr>
          <w:highlight w:val="green"/>
          <w:u w:val="single"/>
        </w:rPr>
        <w:t>margin for error</w:t>
      </w:r>
      <w:r w:rsidRPr="00511A6B">
        <w:rPr>
          <w:sz w:val="14"/>
        </w:rPr>
        <w:t xml:space="preserve">. Each drew 47%, to Trump’s 42%. </w:t>
      </w:r>
      <w:r w:rsidRPr="00511A6B">
        <w:rPr>
          <w:u w:val="single"/>
        </w:rPr>
        <w:t>That strong Democratic edge</w:t>
      </w:r>
      <w:r w:rsidRPr="00511A6B">
        <w:rPr>
          <w:sz w:val="14"/>
        </w:rPr>
        <w:t xml:space="preserve"> in potential 2020 contests </w:t>
      </w:r>
      <w:r w:rsidRPr="00511A6B">
        <w:rPr>
          <w:u w:val="single"/>
        </w:rPr>
        <w:t xml:space="preserve">came despite a slight uptick in Trump’s approval rating and continued satisfaction with the state of the economy. </w:t>
      </w:r>
      <w:r w:rsidRPr="00511A6B">
        <w:rPr>
          <w:sz w:val="14"/>
        </w:rPr>
        <w:t xml:space="preserve">Forty-two percent of Americans approve of his performance as president, up from 38% last month. Seven in 10 call the state of the economy “excellent” or “good.′ At the same time, </w:t>
      </w:r>
      <w:r w:rsidRPr="00511A6B">
        <w:rPr>
          <w:u w:val="single"/>
        </w:rPr>
        <w:t>only 4 in 10 say Trump deserves credit for the state of the economy</w:t>
      </w:r>
      <w:r w:rsidRPr="00511A6B">
        <w:rPr>
          <w:sz w:val="14"/>
        </w:rPr>
        <w:t xml:space="preserve">. And after months of slowing growth and tariff turmoil that has roiled financial markets, </w:t>
      </w:r>
      <w:r w:rsidRPr="00511A6B">
        <w:rPr>
          <w:u w:val="single"/>
        </w:rPr>
        <w:t>the proportion of Americans who see the economy getting better has fallen to 39% from 45% last August.</w:t>
      </w:r>
    </w:p>
    <w:p w14:paraId="694F838B" w14:textId="77777777" w:rsidR="00CE5195" w:rsidRDefault="00CE5195" w:rsidP="00CE5195">
      <w:pPr>
        <w:pStyle w:val="Heading4"/>
      </w:pPr>
      <w:r>
        <w:t xml:space="preserve">Improved US-Russian relations </w:t>
      </w:r>
      <w:r>
        <w:rPr>
          <w:i/>
        </w:rPr>
        <w:t xml:space="preserve">right now </w:t>
      </w:r>
      <w:r>
        <w:t>cause Trump reelection and war with Iran</w:t>
      </w:r>
    </w:p>
    <w:p w14:paraId="2A764AE2" w14:textId="77777777" w:rsidR="00CE5195" w:rsidRPr="005A5EC7" w:rsidRDefault="00CE5195" w:rsidP="00CE5195">
      <w:pPr>
        <w:rPr>
          <w:szCs w:val="16"/>
        </w:rPr>
      </w:pPr>
      <w:r w:rsidRPr="005A5EC7">
        <w:rPr>
          <w:rStyle w:val="Style13ptBold"/>
        </w:rPr>
        <w:t>SIGOV 2019</w:t>
      </w:r>
      <w:r>
        <w:t xml:space="preserve"> </w:t>
      </w:r>
      <w:r w:rsidRPr="005A5EC7">
        <w:rPr>
          <w:szCs w:val="16"/>
        </w:rPr>
        <w:t>(Mike Sigov, a former Russian journalist in Moscow, is a U.S. citizen and a staff writer for The Blade, “On Russia: Keeping a wary eye on improving U.S.-Russian relations,” Toledo Blade, May 19, https://www.toledoblade.com/opinion/columnists/2019/05/19/Keeping-a-wary-eye-on-U-S-Russian-relations/stories/20190518003)</w:t>
      </w:r>
    </w:p>
    <w:p w14:paraId="17237C59" w14:textId="77777777" w:rsidR="00CE5195" w:rsidRPr="00004889" w:rsidRDefault="00CE5195" w:rsidP="00CE5195">
      <w:pPr>
        <w:rPr>
          <w:sz w:val="10"/>
        </w:rPr>
      </w:pPr>
      <w:r w:rsidRPr="00004889">
        <w:rPr>
          <w:u w:val="single"/>
        </w:rPr>
        <w:lastRenderedPageBreak/>
        <w:t>The most immediate</w:t>
      </w:r>
      <w:r w:rsidRPr="00004889">
        <w:rPr>
          <w:sz w:val="10"/>
        </w:rPr>
        <w:t xml:space="preserve"> and undesirable </w:t>
      </w:r>
      <w:r w:rsidRPr="00004889">
        <w:rPr>
          <w:u w:val="single"/>
        </w:rPr>
        <w:t>outcome of</w:t>
      </w:r>
      <w:r w:rsidRPr="00004889">
        <w:rPr>
          <w:sz w:val="10"/>
        </w:rPr>
        <w:t xml:space="preserve"> such </w:t>
      </w:r>
      <w:r w:rsidRPr="00004889">
        <w:rPr>
          <w:u w:val="single"/>
        </w:rPr>
        <w:t>rapprochement is two-fold</w:t>
      </w:r>
      <w:r w:rsidRPr="00004889">
        <w:rPr>
          <w:sz w:val="10"/>
        </w:rPr>
        <w:t>.</w:t>
      </w:r>
    </w:p>
    <w:p w14:paraId="4766174E" w14:textId="77777777" w:rsidR="00CE5195" w:rsidRPr="00991FD8" w:rsidRDefault="00CE5195" w:rsidP="00CE5195">
      <w:pPr>
        <w:rPr>
          <w:sz w:val="12"/>
        </w:rPr>
      </w:pPr>
      <w:r w:rsidRPr="00991FD8">
        <w:rPr>
          <w:sz w:val="12"/>
        </w:rPr>
        <w:t xml:space="preserve">First — regardless of Mr. Pompeo’s over-reported nominal warning to the Russians not to interfere in the upcoming U.S. presidential elections issued in Sochi — the </w:t>
      </w:r>
      <w:r w:rsidRPr="00004889">
        <w:rPr>
          <w:u w:val="single"/>
        </w:rPr>
        <w:t>Trump</w:t>
      </w:r>
      <w:r w:rsidRPr="00991FD8">
        <w:rPr>
          <w:sz w:val="12"/>
        </w:rPr>
        <w:t xml:space="preserve"> campaign </w:t>
      </w:r>
      <w:r w:rsidRPr="00004889">
        <w:rPr>
          <w:u w:val="single"/>
        </w:rPr>
        <w:t>is sure to use any normalization in relations with Russia to undermine U.S. efforts to prevent Russia from influencing the elections in Mr. Trump’s favor</w:t>
      </w:r>
      <w:r w:rsidRPr="00991FD8">
        <w:rPr>
          <w:sz w:val="12"/>
        </w:rPr>
        <w:t xml:space="preserve"> the way Russia did in 2016.</w:t>
      </w:r>
    </w:p>
    <w:p w14:paraId="3298F549" w14:textId="77777777" w:rsidR="00CE5195" w:rsidRPr="00991FD8" w:rsidRDefault="00CE5195" w:rsidP="00CE5195">
      <w:pPr>
        <w:rPr>
          <w:sz w:val="12"/>
        </w:rPr>
      </w:pPr>
      <w:r w:rsidRPr="00991FD8">
        <w:rPr>
          <w:sz w:val="12"/>
        </w:rPr>
        <w:t xml:space="preserve">Second, Mr. </w:t>
      </w:r>
      <w:r w:rsidRPr="00004889">
        <w:rPr>
          <w:u w:val="single"/>
        </w:rPr>
        <w:t>Trump’s threat of war with Iran may well materialize once</w:t>
      </w:r>
      <w:r w:rsidRPr="00991FD8">
        <w:rPr>
          <w:sz w:val="12"/>
        </w:rPr>
        <w:t xml:space="preserve"> Mr. </w:t>
      </w:r>
      <w:r w:rsidRPr="00004889">
        <w:rPr>
          <w:u w:val="single"/>
        </w:rPr>
        <w:t>Putin signs off on it as a concession to</w:t>
      </w:r>
      <w:r w:rsidRPr="00991FD8">
        <w:rPr>
          <w:sz w:val="12"/>
        </w:rPr>
        <w:t xml:space="preserve"> Mr. </w:t>
      </w:r>
      <w:r w:rsidRPr="00004889">
        <w:rPr>
          <w:u w:val="single"/>
        </w:rPr>
        <w:t>Trump for anticipated favors, such as relieving the sanctions</w:t>
      </w:r>
      <w:r w:rsidRPr="00991FD8">
        <w:rPr>
          <w:sz w:val="12"/>
        </w:rPr>
        <w:t>.</w:t>
      </w:r>
    </w:p>
    <w:p w14:paraId="3106C537" w14:textId="77777777" w:rsidR="00CE5195" w:rsidRPr="00991FD8" w:rsidRDefault="00CE5195" w:rsidP="00CE5195">
      <w:pPr>
        <w:rPr>
          <w:sz w:val="14"/>
          <w:szCs w:val="14"/>
        </w:rPr>
      </w:pPr>
      <w:r w:rsidRPr="00991FD8">
        <w:rPr>
          <w:sz w:val="14"/>
          <w:szCs w:val="14"/>
        </w:rPr>
        <w:t>While helping Mr. Trump to rally his base, such a war would be disastrous — it would exact a human, financial, and moral toll on us by far in excess of what the unwarranted second war in Iraq did.</w:t>
      </w:r>
    </w:p>
    <w:p w14:paraId="6BC8A4B2" w14:textId="77777777" w:rsidR="00CE5195" w:rsidRPr="00991FD8" w:rsidRDefault="00CE5195" w:rsidP="00CE5195">
      <w:pPr>
        <w:rPr>
          <w:sz w:val="12"/>
        </w:rPr>
      </w:pPr>
      <w:r w:rsidRPr="00991FD8">
        <w:rPr>
          <w:u w:val="single"/>
        </w:rPr>
        <w:t>The war</w:t>
      </w:r>
      <w:r w:rsidRPr="00991FD8">
        <w:rPr>
          <w:sz w:val="12"/>
        </w:rPr>
        <w:t xml:space="preserve"> also </w:t>
      </w:r>
      <w:r w:rsidRPr="00991FD8">
        <w:rPr>
          <w:u w:val="single"/>
        </w:rPr>
        <w:t>would hurt the cause of nuclear nonproliferation</w:t>
      </w:r>
      <w:r w:rsidRPr="00991FD8">
        <w:rPr>
          <w:sz w:val="12"/>
        </w:rPr>
        <w:t xml:space="preserve"> — which Messrs. Pompeo and Lavrov supposedly care so much about — </w:t>
      </w:r>
      <w:r w:rsidRPr="00991FD8">
        <w:rPr>
          <w:u w:val="single"/>
        </w:rPr>
        <w:t>by demonstrating that there is no other effective way to guarantee non-aggression by another state than access to nuclear weapons</w:t>
      </w:r>
      <w:r w:rsidRPr="00991FD8">
        <w:rPr>
          <w:sz w:val="12"/>
        </w:rPr>
        <w:t>.</w:t>
      </w:r>
    </w:p>
    <w:p w14:paraId="0B633914" w14:textId="77777777" w:rsidR="00CE5195" w:rsidRPr="00991FD8" w:rsidRDefault="00CE5195" w:rsidP="00CE5195">
      <w:pPr>
        <w:rPr>
          <w:sz w:val="14"/>
          <w:szCs w:val="14"/>
        </w:rPr>
      </w:pPr>
      <w:r w:rsidRPr="00991FD8">
        <w:rPr>
          <w:sz w:val="14"/>
          <w:szCs w:val="14"/>
        </w:rPr>
        <w:t>Two directly opposite U.S. policies — one toward nuclear-armed South Korea and the other toward Iran that has no nuclear weapons — attest to that.</w:t>
      </w:r>
    </w:p>
    <w:p w14:paraId="789163D8" w14:textId="77777777" w:rsidR="00CE5195" w:rsidRPr="00991FD8" w:rsidRDefault="00CE5195" w:rsidP="00CE5195">
      <w:pPr>
        <w:rPr>
          <w:sz w:val="14"/>
          <w:szCs w:val="14"/>
        </w:rPr>
      </w:pPr>
      <w:r w:rsidRPr="00991FD8">
        <w:rPr>
          <w:sz w:val="14"/>
          <w:szCs w:val="14"/>
        </w:rPr>
        <w:t>As for Mr. Putin, a U.S. military campaign in Iran would be a godsend.</w:t>
      </w:r>
    </w:p>
    <w:p w14:paraId="7CB03C6B" w14:textId="77777777" w:rsidR="00CE5195" w:rsidRPr="00991FD8" w:rsidRDefault="00CE5195" w:rsidP="00CE5195">
      <w:pPr>
        <w:rPr>
          <w:sz w:val="14"/>
          <w:szCs w:val="14"/>
        </w:rPr>
      </w:pPr>
      <w:r w:rsidRPr="00991FD8">
        <w:rPr>
          <w:sz w:val="14"/>
          <w:szCs w:val="14"/>
        </w:rPr>
        <w:t>It’s guaranteed to hurt Iran’s oil production, thus affecting the world oil supply and boosting oil prices. That would significantly benefit both the Russian economy and Mr. Putin’s personal coffers, which rely heavily on oil exports.</w:t>
      </w:r>
    </w:p>
    <w:p w14:paraId="100AC4E4" w14:textId="77777777" w:rsidR="00CE5195" w:rsidRDefault="00CE5195" w:rsidP="00CE5195">
      <w:pPr>
        <w:rPr>
          <w:u w:val="single"/>
        </w:rPr>
      </w:pPr>
      <w:r w:rsidRPr="00991FD8">
        <w:rPr>
          <w:sz w:val="14"/>
        </w:rPr>
        <w:t xml:space="preserve">The bottom line is the </w:t>
      </w:r>
      <w:r w:rsidRPr="00991FD8">
        <w:rPr>
          <w:u w:val="single"/>
        </w:rPr>
        <w:t>American interest mandates that we steer clear of rapprochement with Russia at least until after the 2020 presidential elections.</w:t>
      </w:r>
    </w:p>
    <w:p w14:paraId="08302796" w14:textId="77777777" w:rsidR="00CE5195" w:rsidRDefault="00CE5195" w:rsidP="00CE5195">
      <w:pPr>
        <w:rPr>
          <w:u w:val="single"/>
        </w:rPr>
      </w:pPr>
    </w:p>
    <w:p w14:paraId="3A6B6748" w14:textId="77777777" w:rsidR="00CE5195" w:rsidRDefault="00CE5195" w:rsidP="00CE5195"/>
    <w:p w14:paraId="4565FB10" w14:textId="77777777" w:rsidR="00CE5195" w:rsidRDefault="00CE5195" w:rsidP="00CE5195">
      <w:pPr>
        <w:pStyle w:val="Heading4"/>
      </w:pPr>
      <w:r>
        <w:t xml:space="preserve">Trump is willing to break with the GOP in a </w:t>
      </w:r>
      <w:r w:rsidRPr="006B2B39">
        <w:rPr>
          <w:u w:val="single"/>
        </w:rPr>
        <w:t>bipartisan compromise</w:t>
      </w:r>
      <w:r>
        <w:t xml:space="preserve"> to get </w:t>
      </w:r>
      <w:r w:rsidRPr="006B2B39">
        <w:rPr>
          <w:u w:val="single"/>
        </w:rPr>
        <w:t>re-elected</w:t>
      </w:r>
      <w:r>
        <w:t>---will use the plan as a victory.</w:t>
      </w:r>
    </w:p>
    <w:p w14:paraId="745D80B5" w14:textId="77777777" w:rsidR="00CE5195" w:rsidRPr="007B2B72" w:rsidRDefault="00CE5195" w:rsidP="00CE5195">
      <w:pPr>
        <w:rPr>
          <w:sz w:val="16"/>
        </w:rPr>
      </w:pPr>
      <w:r w:rsidRPr="007B2B72">
        <w:rPr>
          <w:rStyle w:val="Style13ptBold"/>
        </w:rPr>
        <w:t>Cillizza 18</w:t>
      </w:r>
      <w:r w:rsidRPr="007B2B72">
        <w:rPr>
          <w:sz w:val="16"/>
        </w:rPr>
        <w:t xml:space="preserve"> (Chris Cillizza, 10-17-2018, "Donald Trump is getting ready to throw Republicans under the bus," CNN, https://www.cnn.com/2018/10/17/politics/donald-trump-republicans/index.html, accessed 11-5-2018) bm</w:t>
      </w:r>
    </w:p>
    <w:p w14:paraId="421F8F2C" w14:textId="77777777" w:rsidR="00CE5195" w:rsidRDefault="00CE5195" w:rsidP="00CE5195">
      <w:pPr>
        <w:rPr>
          <w:sz w:val="16"/>
        </w:rPr>
      </w:pPr>
      <w:r w:rsidRPr="000D3C96">
        <w:rPr>
          <w:sz w:val="16"/>
        </w:rPr>
        <w:t xml:space="preserve">One thing I've learned in covering Trump is, listen when he tells you something. And, in the last 5 days, </w:t>
      </w:r>
      <w:r w:rsidRPr="007B2B72">
        <w:rPr>
          <w:rStyle w:val="StyleUnderline"/>
        </w:rPr>
        <w:t>Trump has told us two things</w:t>
      </w:r>
      <w:r w:rsidRPr="000D3C96">
        <w:rPr>
          <w:sz w:val="16"/>
        </w:rPr>
        <w:t xml:space="preserve">: </w:t>
      </w:r>
      <w:r w:rsidRPr="007B2B72">
        <w:rPr>
          <w:rStyle w:val="StyleUnderline"/>
        </w:rPr>
        <w:t>1) He's not going to take the blame for a Republican election loss</w:t>
      </w:r>
      <w:r w:rsidRPr="000D3C96">
        <w:rPr>
          <w:sz w:val="16"/>
        </w:rPr>
        <w:t xml:space="preserve"> and 2) </w:t>
      </w:r>
      <w:r w:rsidRPr="007B2B72">
        <w:rPr>
          <w:rStyle w:val="StyleUnderline"/>
        </w:rPr>
        <w:t xml:space="preserve">He thinks he and Democrats </w:t>
      </w:r>
      <w:r w:rsidRPr="007B2B72">
        <w:rPr>
          <w:rStyle w:val="Emphasis"/>
        </w:rPr>
        <w:t>could get along</w:t>
      </w:r>
      <w:r w:rsidRPr="000D3C96">
        <w:rPr>
          <w:sz w:val="16"/>
        </w:rPr>
        <w:t xml:space="preserve"> just fine </w:t>
      </w:r>
      <w:r w:rsidRPr="007B2B72">
        <w:rPr>
          <w:rStyle w:val="StyleUnderline"/>
        </w:rPr>
        <w:t xml:space="preserve">on </w:t>
      </w:r>
      <w:r w:rsidRPr="007B2B72">
        <w:rPr>
          <w:rStyle w:val="Emphasis"/>
        </w:rPr>
        <w:t>certain legislative proposals.</w:t>
      </w:r>
      <w:r>
        <w:rPr>
          <w:rStyle w:val="Emphasis"/>
        </w:rPr>
        <w:t xml:space="preserve"> </w:t>
      </w:r>
      <w:r w:rsidRPr="007B2B72">
        <w:rPr>
          <w:rStyle w:val="StyleUnderline"/>
        </w:rPr>
        <w:t>Add them together and it's very clear that</w:t>
      </w:r>
      <w:r w:rsidRPr="000D3C96">
        <w:rPr>
          <w:sz w:val="16"/>
        </w:rPr>
        <w:t xml:space="preserve"> </w:t>
      </w:r>
      <w:r w:rsidRPr="00703B61">
        <w:rPr>
          <w:rStyle w:val="Emphasis"/>
          <w:highlight w:val="green"/>
        </w:rPr>
        <w:t>Trump is already pondering</w:t>
      </w:r>
      <w:r w:rsidRPr="007B2B72">
        <w:rPr>
          <w:rStyle w:val="Emphasis"/>
        </w:rPr>
        <w:t xml:space="preserve"> the idea of</w:t>
      </w:r>
      <w:r w:rsidRPr="007B2B72">
        <w:rPr>
          <w:rStyle w:val="StyleUnderline"/>
        </w:rPr>
        <w:t xml:space="preserve"> </w:t>
      </w:r>
      <w:r w:rsidRPr="00703B61">
        <w:rPr>
          <w:rStyle w:val="Emphasis"/>
          <w:sz w:val="28"/>
          <w:highlight w:val="green"/>
        </w:rPr>
        <w:t>triangulation</w:t>
      </w:r>
      <w:r w:rsidRPr="000D3C96">
        <w:rPr>
          <w:sz w:val="16"/>
        </w:rPr>
        <w:t xml:space="preserve"> -- </w:t>
      </w:r>
      <w:r w:rsidRPr="00703B61">
        <w:rPr>
          <w:rStyle w:val="StyleUnderline"/>
          <w:highlight w:val="green"/>
        </w:rPr>
        <w:t xml:space="preserve">using </w:t>
      </w:r>
      <w:r w:rsidRPr="00703B61">
        <w:rPr>
          <w:rStyle w:val="Emphasis"/>
          <w:highlight w:val="green"/>
        </w:rPr>
        <w:t>congressional Republicans as a foil</w:t>
      </w:r>
      <w:r w:rsidRPr="00703B61">
        <w:rPr>
          <w:rStyle w:val="StyleUnderline"/>
          <w:highlight w:val="green"/>
        </w:rPr>
        <w:t xml:space="preserve"> to make</w:t>
      </w:r>
      <w:r w:rsidRPr="007B2B72">
        <w:rPr>
          <w:rStyle w:val="StyleUnderline"/>
        </w:rPr>
        <w:t xml:space="preserve"> some </w:t>
      </w:r>
      <w:r w:rsidRPr="00703B61">
        <w:rPr>
          <w:rStyle w:val="Emphasis"/>
          <w:highlight w:val="green"/>
        </w:rPr>
        <w:t>bipartisan deals</w:t>
      </w:r>
      <w:r w:rsidRPr="000D3C96">
        <w:rPr>
          <w:sz w:val="16"/>
        </w:rPr>
        <w:t xml:space="preserve"> </w:t>
      </w:r>
      <w:r w:rsidRPr="007B2B72">
        <w:rPr>
          <w:rStyle w:val="StyleUnderline"/>
        </w:rPr>
        <w:t>with Democrats</w:t>
      </w:r>
      <w:r w:rsidRPr="000D3C96">
        <w:rPr>
          <w:sz w:val="16"/>
        </w:rPr>
        <w:t xml:space="preserve">, </w:t>
      </w:r>
      <w:r w:rsidRPr="00703B61">
        <w:rPr>
          <w:rStyle w:val="StyleUnderline"/>
          <w:highlight w:val="green"/>
        </w:rPr>
        <w:t>and</w:t>
      </w:r>
      <w:r w:rsidRPr="000D3C96">
        <w:rPr>
          <w:sz w:val="16"/>
        </w:rPr>
        <w:t xml:space="preserve"> in the process, </w:t>
      </w:r>
      <w:r w:rsidRPr="00703B61">
        <w:rPr>
          <w:rStyle w:val="Emphasis"/>
          <w:sz w:val="28"/>
          <w:highlight w:val="green"/>
        </w:rPr>
        <w:t>bolster his own standing</w:t>
      </w:r>
      <w:r w:rsidRPr="007B2B72">
        <w:rPr>
          <w:rStyle w:val="StyleUnderline"/>
          <w:sz w:val="28"/>
        </w:rPr>
        <w:t xml:space="preserve"> </w:t>
      </w:r>
      <w:r w:rsidRPr="00703B61">
        <w:rPr>
          <w:rStyle w:val="StyleUnderline"/>
          <w:sz w:val="28"/>
          <w:highlight w:val="green"/>
        </w:rPr>
        <w:t>among</w:t>
      </w:r>
      <w:r w:rsidRPr="007B2B72">
        <w:rPr>
          <w:rStyle w:val="StyleUnderline"/>
          <w:sz w:val="28"/>
        </w:rPr>
        <w:t xml:space="preserve"> </w:t>
      </w:r>
      <w:r w:rsidRPr="00703B61">
        <w:rPr>
          <w:rStyle w:val="Emphasis"/>
          <w:sz w:val="28"/>
          <w:highlight w:val="green"/>
        </w:rPr>
        <w:t>independent</w:t>
      </w:r>
      <w:r w:rsidRPr="007B2B72">
        <w:rPr>
          <w:rStyle w:val="Emphasis"/>
          <w:sz w:val="28"/>
        </w:rPr>
        <w:t xml:space="preserve"> vote</w:t>
      </w:r>
      <w:r w:rsidRPr="00703B61">
        <w:rPr>
          <w:rStyle w:val="Emphasis"/>
          <w:sz w:val="28"/>
          <w:highlight w:val="green"/>
        </w:rPr>
        <w:t>rs</w:t>
      </w:r>
      <w:r w:rsidRPr="007B2B72">
        <w:rPr>
          <w:rStyle w:val="StyleUnderline"/>
          <w:sz w:val="28"/>
        </w:rPr>
        <w:t xml:space="preserve"> </w:t>
      </w:r>
      <w:r w:rsidRPr="00703B61">
        <w:rPr>
          <w:rStyle w:val="StyleUnderline"/>
          <w:sz w:val="28"/>
          <w:highlight w:val="green"/>
        </w:rPr>
        <w:t xml:space="preserve">ahead of </w:t>
      </w:r>
      <w:r w:rsidRPr="00C64257">
        <w:rPr>
          <w:rStyle w:val="StyleUnderline"/>
          <w:sz w:val="28"/>
        </w:rPr>
        <w:t xml:space="preserve">his </w:t>
      </w:r>
      <w:r w:rsidRPr="00703B61">
        <w:rPr>
          <w:rStyle w:val="Emphasis"/>
          <w:sz w:val="28"/>
          <w:highlight w:val="green"/>
        </w:rPr>
        <w:t xml:space="preserve">2020 </w:t>
      </w:r>
      <w:r w:rsidRPr="00C64257">
        <w:rPr>
          <w:rStyle w:val="Emphasis"/>
          <w:sz w:val="28"/>
        </w:rPr>
        <w:t>reelection</w:t>
      </w:r>
      <w:r w:rsidRPr="007B2B72">
        <w:rPr>
          <w:rStyle w:val="Emphasis"/>
          <w:sz w:val="28"/>
        </w:rPr>
        <w:t>.</w:t>
      </w:r>
      <w:r>
        <w:rPr>
          <w:rStyle w:val="Emphasis"/>
        </w:rPr>
        <w:t xml:space="preserve"> </w:t>
      </w:r>
      <w:r w:rsidRPr="000D3C96">
        <w:rPr>
          <w:sz w:val="16"/>
        </w:rPr>
        <w:t xml:space="preserve">(Bill </w:t>
      </w:r>
      <w:r w:rsidRPr="007B2B72">
        <w:rPr>
          <w:rStyle w:val="StyleUnderline"/>
        </w:rPr>
        <w:t>Clinton</w:t>
      </w:r>
      <w:r w:rsidRPr="000D3C96">
        <w:rPr>
          <w:sz w:val="16"/>
        </w:rPr>
        <w:t xml:space="preserve"> famously/infamously </w:t>
      </w:r>
      <w:r w:rsidRPr="007B2B72">
        <w:rPr>
          <w:rStyle w:val="StyleUnderline"/>
        </w:rPr>
        <w:t>invented triangulation in politics</w:t>
      </w:r>
      <w:r w:rsidRPr="000D3C96">
        <w:rPr>
          <w:sz w:val="16"/>
        </w:rPr>
        <w:t xml:space="preserve">, with an assist from Dick Morris, </w:t>
      </w:r>
      <w:r w:rsidRPr="007B2B72">
        <w:rPr>
          <w:rStyle w:val="StyleUnderline"/>
        </w:rPr>
        <w:t xml:space="preserve">after his party lost </w:t>
      </w:r>
      <w:r w:rsidRPr="000D3C96">
        <w:rPr>
          <w:sz w:val="16"/>
        </w:rPr>
        <w:t xml:space="preserve">control of Congress </w:t>
      </w:r>
      <w:r w:rsidRPr="007B2B72">
        <w:rPr>
          <w:rStyle w:val="StyleUnderline"/>
        </w:rPr>
        <w:t>in the 1994 midterms</w:t>
      </w:r>
      <w:r w:rsidRPr="000D3C96">
        <w:rPr>
          <w:sz w:val="16"/>
        </w:rPr>
        <w:t xml:space="preserve"> -- using his own party in Congress as a straw man </w:t>
      </w:r>
      <w:r w:rsidRPr="007B2B72">
        <w:rPr>
          <w:rStyle w:val="StyleUnderline"/>
        </w:rPr>
        <w:t>to cut deals with Republicans</w:t>
      </w:r>
      <w:r w:rsidRPr="000D3C96">
        <w:rPr>
          <w:sz w:val="16"/>
        </w:rPr>
        <w:t xml:space="preserve"> and </w:t>
      </w:r>
      <w:r w:rsidRPr="007B2B72">
        <w:rPr>
          <w:rStyle w:val="StyleUnderline"/>
        </w:rPr>
        <w:t>improve his chances of being reelected in 1996.</w:t>
      </w:r>
      <w:r w:rsidRPr="000D3C96">
        <w:rPr>
          <w:sz w:val="16"/>
        </w:rPr>
        <w:t xml:space="preserve">) </w:t>
      </w:r>
      <w:r w:rsidRPr="00703B61">
        <w:rPr>
          <w:rStyle w:val="StyleUnderline"/>
          <w:highlight w:val="green"/>
        </w:rPr>
        <w:t>Not only does triangulating</w:t>
      </w:r>
      <w:r w:rsidRPr="007B2B72">
        <w:rPr>
          <w:rStyle w:val="StyleUnderline"/>
        </w:rPr>
        <w:t xml:space="preserve"> </w:t>
      </w:r>
      <w:r w:rsidRPr="00703B61">
        <w:rPr>
          <w:rStyle w:val="StyleUnderline"/>
          <w:highlight w:val="green"/>
        </w:rPr>
        <w:t>against</w:t>
      </w:r>
      <w:r w:rsidRPr="007B2B72">
        <w:rPr>
          <w:rStyle w:val="StyleUnderline"/>
        </w:rPr>
        <w:t xml:space="preserve"> congressional </w:t>
      </w:r>
      <w:r w:rsidRPr="00703B61">
        <w:rPr>
          <w:rStyle w:val="StyleUnderline"/>
          <w:highlight w:val="green"/>
        </w:rPr>
        <w:t>Republicans</w:t>
      </w:r>
      <w:r w:rsidRPr="007B2B72">
        <w:rPr>
          <w:rStyle w:val="StyleUnderline"/>
        </w:rPr>
        <w:t xml:space="preserve"> </w:t>
      </w:r>
      <w:r w:rsidRPr="000D3C96">
        <w:rPr>
          <w:sz w:val="16"/>
        </w:rPr>
        <w:t xml:space="preserve">-- </w:t>
      </w:r>
      <w:r w:rsidRPr="00703B61">
        <w:rPr>
          <w:rStyle w:val="Emphasis"/>
          <w:highlight w:val="green"/>
        </w:rPr>
        <w:t>who are not</w:t>
      </w:r>
      <w:r w:rsidRPr="007B2B72">
        <w:rPr>
          <w:rStyle w:val="Emphasis"/>
        </w:rPr>
        <w:t xml:space="preserve"> at all </w:t>
      </w:r>
      <w:r w:rsidRPr="00703B61">
        <w:rPr>
          <w:rStyle w:val="Emphasis"/>
          <w:highlight w:val="green"/>
        </w:rPr>
        <w:t>popular</w:t>
      </w:r>
      <w:r w:rsidRPr="000D3C96">
        <w:rPr>
          <w:sz w:val="16"/>
        </w:rPr>
        <w:t xml:space="preserve"> with the American public -- </w:t>
      </w:r>
      <w:r w:rsidRPr="00703B61">
        <w:rPr>
          <w:rStyle w:val="Emphasis"/>
          <w:highlight w:val="green"/>
        </w:rPr>
        <w:t>make sense</w:t>
      </w:r>
      <w:r w:rsidRPr="007B2B72">
        <w:rPr>
          <w:rStyle w:val="StyleUnderline"/>
        </w:rPr>
        <w:t xml:space="preserve"> from a </w:t>
      </w:r>
      <w:r w:rsidRPr="007B2B72">
        <w:rPr>
          <w:rStyle w:val="Emphasis"/>
        </w:rPr>
        <w:t>political perspective</w:t>
      </w:r>
      <w:r w:rsidRPr="000D3C96">
        <w:rPr>
          <w:sz w:val="16"/>
        </w:rPr>
        <w:t xml:space="preserve"> for Trump </w:t>
      </w:r>
      <w:r w:rsidRPr="007B2B72">
        <w:rPr>
          <w:rStyle w:val="StyleUnderline"/>
        </w:rPr>
        <w:t xml:space="preserve">but </w:t>
      </w:r>
      <w:r w:rsidRPr="00703B61">
        <w:rPr>
          <w:rStyle w:val="StyleUnderline"/>
          <w:highlight w:val="green"/>
        </w:rPr>
        <w:t xml:space="preserve">it's </w:t>
      </w:r>
      <w:r w:rsidRPr="00C64257">
        <w:rPr>
          <w:rStyle w:val="StyleUnderline"/>
        </w:rPr>
        <w:t>also totally in</w:t>
      </w:r>
      <w:r w:rsidRPr="007B2B72">
        <w:rPr>
          <w:rStyle w:val="StyleUnderline"/>
        </w:rPr>
        <w:t xml:space="preserve"> </w:t>
      </w:r>
      <w:r w:rsidRPr="00703B61">
        <w:rPr>
          <w:rStyle w:val="StyleUnderline"/>
          <w:highlight w:val="green"/>
        </w:rPr>
        <w:t>keeping with</w:t>
      </w:r>
      <w:r w:rsidRPr="007B2B72">
        <w:rPr>
          <w:rStyle w:val="StyleUnderline"/>
        </w:rPr>
        <w:t xml:space="preserve"> </w:t>
      </w:r>
      <w:r w:rsidRPr="007B2B72">
        <w:rPr>
          <w:rStyle w:val="Emphasis"/>
        </w:rPr>
        <w:t xml:space="preserve">what we know about </w:t>
      </w:r>
      <w:r w:rsidRPr="00703B61">
        <w:rPr>
          <w:rStyle w:val="Emphasis"/>
          <w:highlight w:val="green"/>
        </w:rPr>
        <w:t>him as a person</w:t>
      </w:r>
      <w:r w:rsidRPr="007B2B72">
        <w:rPr>
          <w:rStyle w:val="Emphasis"/>
        </w:rPr>
        <w:t>.</w:t>
      </w:r>
      <w:r>
        <w:rPr>
          <w:rStyle w:val="StyleUnderline"/>
        </w:rPr>
        <w:t xml:space="preserve"> </w:t>
      </w:r>
      <w:r w:rsidRPr="000D3C96">
        <w:rPr>
          <w:sz w:val="16"/>
        </w:rPr>
        <w:t xml:space="preserve">And -- and this is the truly scary piece of all of this for GOPers in the House and the Senate -- </w:t>
      </w:r>
      <w:r w:rsidRPr="007B2B72">
        <w:rPr>
          <w:rStyle w:val="StyleUnderline"/>
        </w:rPr>
        <w:t>there's almost nothing they can do if Trump does go the triangulation route.</w:t>
      </w:r>
      <w:r w:rsidRPr="000D3C96">
        <w:rPr>
          <w:sz w:val="16"/>
        </w:rPr>
        <w:t xml:space="preserve"> </w:t>
      </w:r>
      <w:r w:rsidRPr="00703B61">
        <w:rPr>
          <w:rStyle w:val="StyleUnderline"/>
          <w:highlight w:val="green"/>
        </w:rPr>
        <w:t>Trump</w:t>
      </w:r>
      <w:r w:rsidRPr="007B2B72">
        <w:rPr>
          <w:rStyle w:val="StyleUnderline"/>
        </w:rPr>
        <w:t xml:space="preserve"> </w:t>
      </w:r>
      <w:r w:rsidRPr="00703B61">
        <w:rPr>
          <w:rStyle w:val="StyleUnderline"/>
          <w:highlight w:val="green"/>
        </w:rPr>
        <w:t>remains</w:t>
      </w:r>
      <w:r w:rsidRPr="000D3C96">
        <w:rPr>
          <w:sz w:val="16"/>
        </w:rPr>
        <w:t xml:space="preserve">, </w:t>
      </w:r>
      <w:r w:rsidRPr="007B2B72">
        <w:rPr>
          <w:rStyle w:val="StyleUnderline"/>
        </w:rPr>
        <w:t>by far</w:t>
      </w:r>
      <w:r w:rsidRPr="000D3C96">
        <w:rPr>
          <w:sz w:val="16"/>
        </w:rPr>
        <w:t xml:space="preserve">, </w:t>
      </w:r>
      <w:r w:rsidRPr="00703B61">
        <w:rPr>
          <w:rStyle w:val="StyleUnderline"/>
          <w:highlight w:val="green"/>
        </w:rPr>
        <w:t>the most</w:t>
      </w:r>
      <w:r w:rsidRPr="00703B61">
        <w:rPr>
          <w:sz w:val="16"/>
          <w:highlight w:val="green"/>
        </w:rPr>
        <w:t xml:space="preserve"> </w:t>
      </w:r>
      <w:r w:rsidRPr="00703B61">
        <w:rPr>
          <w:rStyle w:val="StyleUnderline"/>
          <w:highlight w:val="green"/>
        </w:rPr>
        <w:t>popular</w:t>
      </w:r>
      <w:r w:rsidRPr="000D3C96">
        <w:rPr>
          <w:sz w:val="16"/>
        </w:rPr>
        <w:t xml:space="preserve"> politician </w:t>
      </w:r>
      <w:r w:rsidRPr="00703B61">
        <w:rPr>
          <w:rStyle w:val="StyleUnderline"/>
          <w:highlight w:val="green"/>
        </w:rPr>
        <w:t>within</w:t>
      </w:r>
      <w:r w:rsidRPr="00703B61">
        <w:rPr>
          <w:sz w:val="16"/>
          <w:highlight w:val="green"/>
        </w:rPr>
        <w:t xml:space="preserve"> </w:t>
      </w:r>
      <w:r w:rsidRPr="00703B61">
        <w:rPr>
          <w:rStyle w:val="StyleUnderline"/>
          <w:highlight w:val="green"/>
        </w:rPr>
        <w:t>the</w:t>
      </w:r>
      <w:r w:rsidRPr="007B2B72">
        <w:rPr>
          <w:rStyle w:val="StyleUnderline"/>
        </w:rPr>
        <w:t xml:space="preserve"> Republican </w:t>
      </w:r>
      <w:r w:rsidRPr="00703B61">
        <w:rPr>
          <w:rStyle w:val="StyleUnderline"/>
          <w:highlight w:val="green"/>
        </w:rPr>
        <w:t>base</w:t>
      </w:r>
      <w:r w:rsidRPr="000D3C96">
        <w:rPr>
          <w:sz w:val="16"/>
        </w:rPr>
        <w:t xml:space="preserve"> -- </w:t>
      </w:r>
      <w:r w:rsidRPr="00703B61">
        <w:rPr>
          <w:rStyle w:val="StyleUnderline"/>
          <w:highlight w:val="green"/>
        </w:rPr>
        <w:t>and it's hard to see that changing</w:t>
      </w:r>
      <w:r w:rsidRPr="007B2B72">
        <w:rPr>
          <w:rStyle w:val="StyleUnderline"/>
        </w:rPr>
        <w:t xml:space="preserve"> if he</w:t>
      </w:r>
      <w:r w:rsidRPr="000D3C96">
        <w:rPr>
          <w:sz w:val="16"/>
        </w:rPr>
        <w:t xml:space="preserve">, say, </w:t>
      </w:r>
      <w:r w:rsidRPr="007B2B72">
        <w:rPr>
          <w:rStyle w:val="StyleUnderline"/>
        </w:rPr>
        <w:t>cuts a deal here or there on something like infrastructure</w:t>
      </w:r>
      <w:r w:rsidRPr="000D3C96">
        <w:rPr>
          <w:sz w:val="16"/>
        </w:rPr>
        <w:t xml:space="preserve"> with a newly-minted Democratic House majority. Distancing themselves from Trump a) won't work and b) would be a political death wish even if it did </w:t>
      </w:r>
      <w:r w:rsidRPr="000D3C96">
        <w:rPr>
          <w:sz w:val="16"/>
        </w:rPr>
        <w:lastRenderedPageBreak/>
        <w:t xml:space="preserve">work. </w:t>
      </w:r>
      <w:r w:rsidRPr="000D3C96">
        <w:rPr>
          <w:rStyle w:val="StyleUnderline"/>
        </w:rPr>
        <w:t>Congressional Republicans made a decision shortly after Trump won that they were going to be with him.</w:t>
      </w:r>
      <w:r w:rsidRPr="000D3C96">
        <w:rPr>
          <w:sz w:val="16"/>
        </w:rPr>
        <w:t xml:space="preserve"> It's been, generally speaking, a smooth ride: A tax cut, two conservative Supreme Court justices, deregulation etc. If Democrats win the House three weeks from now, Republicans may well look back at the past two years as the good old days. The ride could get a lot rockier for them from here on out.</w:t>
      </w:r>
    </w:p>
    <w:p w14:paraId="4FC468B8" w14:textId="77777777" w:rsidR="00CE5195" w:rsidRDefault="00CE5195" w:rsidP="00CE5195"/>
    <w:p w14:paraId="3CF23D9A" w14:textId="77777777" w:rsidR="00CE5195" w:rsidRDefault="00CE5195" w:rsidP="00CE5195">
      <w:pPr>
        <w:pStyle w:val="Heading4"/>
      </w:pPr>
      <w:r>
        <w:t>Trump reelection turns warming, prolif, US-Russian conflict, and nuke war</w:t>
      </w:r>
    </w:p>
    <w:p w14:paraId="3431FFDB" w14:textId="77777777" w:rsidR="00CE5195" w:rsidRPr="00991FD8" w:rsidRDefault="00CE5195" w:rsidP="00CE5195">
      <w:pPr>
        <w:rPr>
          <w:szCs w:val="16"/>
        </w:rPr>
      </w:pPr>
      <w:r w:rsidRPr="00991FD8">
        <w:rPr>
          <w:rStyle w:val="Style13ptBold"/>
        </w:rPr>
        <w:t>STARR 2019</w:t>
      </w:r>
      <w:r>
        <w:t xml:space="preserve"> </w:t>
      </w:r>
      <w:r w:rsidRPr="00991FD8">
        <w:rPr>
          <w:szCs w:val="16"/>
        </w:rPr>
        <w:t>(PAUL STARR is a professor of sociology and public affairs at Princeton and a winner of the Pulitzer Prize for General Nonfiction, “Trump’s Second Term,” The Atlantic, May, https://www.theatlantic.com/magazine/archive/2019/05/trump-2020-second-term/585994/)</w:t>
      </w:r>
    </w:p>
    <w:p w14:paraId="7D315643" w14:textId="77777777" w:rsidR="00CE5195" w:rsidRDefault="00CE5195" w:rsidP="00CE5195">
      <w:r>
        <w:t xml:space="preserve">This is one of those moments. </w:t>
      </w:r>
      <w:r w:rsidRPr="00991FD8">
        <w:rPr>
          <w:u w:val="single"/>
        </w:rPr>
        <w:t>After four years as president</w:t>
      </w:r>
      <w:r>
        <w:t xml:space="preserve">, Trump will have made at least two Supreme Court appointments, signed into law tax cuts, and rolled back federal regulation of the environment and the economy. </w:t>
      </w:r>
      <w:r w:rsidRPr="00991FD8">
        <w:rPr>
          <w:u w:val="single"/>
        </w:rPr>
        <w:t>Whatever you think of these actions, many of them can</w:t>
      </w:r>
      <w:r>
        <w:t xml:space="preserve"> probably </w:t>
      </w:r>
      <w:r w:rsidRPr="00991FD8">
        <w:rPr>
          <w:u w:val="single"/>
        </w:rPr>
        <w:t>be</w:t>
      </w:r>
      <w:r>
        <w:t xml:space="preserve"> offset or entirely </w:t>
      </w:r>
      <w:r w:rsidRPr="00991FD8">
        <w:rPr>
          <w:u w:val="single"/>
        </w:rPr>
        <w:t>undone in the future. The effects of a full eight years of Trump will be</w:t>
      </w:r>
      <w:r>
        <w:t xml:space="preserve"> much more difficult, if not </w:t>
      </w:r>
      <w:r w:rsidRPr="00991FD8">
        <w:rPr>
          <w:u w:val="single"/>
        </w:rPr>
        <w:t>impossible, to undo</w:t>
      </w:r>
      <w:r>
        <w:t>.</w:t>
      </w:r>
    </w:p>
    <w:p w14:paraId="68C74325" w14:textId="77777777" w:rsidR="00CE5195" w:rsidRDefault="00CE5195" w:rsidP="00CE5195">
      <w:r w:rsidRPr="00991FD8">
        <w:rPr>
          <w:sz w:val="12"/>
          <w:szCs w:val="12"/>
        </w:rPr>
        <w:t>Three areas—climate change, the risk of a renewed global arms race, and control of the Supreme Court—illustrate the historic significance of the 2020 election. The first two problems will become much harder to address as time goes on. The third one stands to remake our constitutional democracy and undermine the capacity for future change.</w:t>
      </w:r>
    </w:p>
    <w:p w14:paraId="3F67D78E" w14:textId="77777777" w:rsidR="00CE5195" w:rsidRPr="00991FD8" w:rsidRDefault="00CE5195" w:rsidP="00CE5195">
      <w:pPr>
        <w:rPr>
          <w:sz w:val="10"/>
        </w:rPr>
      </w:pPr>
      <w:r w:rsidRPr="00991FD8">
        <w:rPr>
          <w:u w:val="single"/>
        </w:rPr>
        <w:t>In short, the biggest difference between electing Trump in 2016 and reelecting Trump in 2020 would be irreversibility. Climate policy is now the most obvious example</w:t>
      </w:r>
      <w:r w:rsidRPr="00991FD8">
        <w:rPr>
          <w:sz w:val="10"/>
        </w:rPr>
        <w:t xml:space="preserve">. For a long time, even many of the people who acknowledged the reality of climate change thought of it as a slow process that did not demand immediate action. But </w:t>
      </w:r>
      <w:r w:rsidRPr="00991FD8">
        <w:rPr>
          <w:u w:val="single"/>
        </w:rPr>
        <w:t>today</w:t>
      </w:r>
      <w:r w:rsidRPr="00991FD8">
        <w:rPr>
          <w:sz w:val="10"/>
        </w:rPr>
        <w:t xml:space="preserve">, amid extreme weather events and worsening scientific forecasts, </w:t>
      </w:r>
      <w:r w:rsidRPr="00991FD8">
        <w:rPr>
          <w:u w:val="single"/>
        </w:rPr>
        <w:t>the costs of</w:t>
      </w:r>
      <w:r w:rsidRPr="00991FD8">
        <w:rPr>
          <w:sz w:val="10"/>
        </w:rPr>
        <w:t xml:space="preserve"> our </w:t>
      </w:r>
      <w:r w:rsidRPr="00991FD8">
        <w:rPr>
          <w:u w:val="single"/>
        </w:rPr>
        <w:t>delay are clearly mounting</w:t>
      </w:r>
      <w:r w:rsidRPr="00991FD8">
        <w:rPr>
          <w:sz w:val="10"/>
        </w:rPr>
        <w:t xml:space="preserve">, as are the associated dangers. </w:t>
      </w:r>
      <w:r w:rsidRPr="00991FD8">
        <w:rPr>
          <w:u w:val="single"/>
        </w:rPr>
        <w:t>To have a chance at keeping global warming below 1.5 degrees Celsius</w:t>
      </w:r>
      <w:r w:rsidRPr="00991FD8">
        <w:rPr>
          <w:sz w:val="10"/>
        </w:rPr>
        <w:t xml:space="preserve">—the objective of the Paris climate agreement—the Intergovernmental Panel on Climate Change says that by 2030, </w:t>
      </w:r>
      <w:r w:rsidRPr="00991FD8">
        <w:rPr>
          <w:u w:val="single"/>
        </w:rPr>
        <w:t>CO2 emissions must drop some 45 percent from 2010 levels. Instead of declining, however, they are rising</w:t>
      </w:r>
      <w:r w:rsidRPr="00991FD8">
        <w:rPr>
          <w:sz w:val="10"/>
        </w:rPr>
        <w:t>.</w:t>
      </w:r>
    </w:p>
    <w:p w14:paraId="0DC538C2" w14:textId="77777777" w:rsidR="00CE5195" w:rsidRPr="00991FD8" w:rsidRDefault="00CE5195" w:rsidP="00CE5195">
      <w:pPr>
        <w:rPr>
          <w:sz w:val="10"/>
        </w:rPr>
      </w:pPr>
      <w:r w:rsidRPr="00991FD8">
        <w:rPr>
          <w:u w:val="single"/>
        </w:rPr>
        <w:t>In his first term, Trump has announced plans to cancel existing climate reforms, such as higher fuel-efficiency standards and limits on emissions from new coal-fired power plants, and he has pledged to pull the United States out of the Paris Agreement. His reelection would put off a national commitment to decarbonization until at least the second half of the 2020s, while encouraging other countries to do nothing as well</w:t>
      </w:r>
      <w:r w:rsidRPr="00991FD8">
        <w:rPr>
          <w:sz w:val="10"/>
        </w:rPr>
        <w:t xml:space="preserve">. And change that is delayed becomes more economically and politically difficult. According to the Global Carbon Project, if decarbonization had begun globally in 2000, an emissions reduction of about 2 percent a year would have been sufficient to stay below 2 degrees Celsius of warming. Now it will need to be approximately 5 percent a year. If we wait another decade, it will be about 9 percent. </w:t>
      </w:r>
      <w:r w:rsidRPr="00991FD8">
        <w:rPr>
          <w:u w:val="single"/>
        </w:rPr>
        <w:t>In the United States, the economic disruption and popular resistance sure to arise from such an abrupt transition may be more than our political system can bear. No one knows, moreover, when the world might hit irreversible tipping points such as the collapse of the West Antarctic Ice Sheet, which would likely doom us to a catastrophic sea-level rise</w:t>
      </w:r>
      <w:r w:rsidRPr="00991FD8">
        <w:rPr>
          <w:sz w:val="10"/>
        </w:rPr>
        <w:t>.</w:t>
      </w:r>
    </w:p>
    <w:p w14:paraId="621F199B" w14:textId="77777777" w:rsidR="00CE5195" w:rsidRPr="00991FD8" w:rsidRDefault="00CE5195" w:rsidP="00CE5195">
      <w:pPr>
        <w:rPr>
          <w:sz w:val="10"/>
        </w:rPr>
      </w:pPr>
      <w:r w:rsidRPr="00991FD8">
        <w:rPr>
          <w:sz w:val="10"/>
        </w:rPr>
        <w:t xml:space="preserve">The 2020 election will also determine whether the U.S. continues on a course that all but guarantees another kind of runaway global change—a stepped-up arms race, and with it a heightened risk of nuclear accidents and nuclear war. </w:t>
      </w:r>
      <w:r w:rsidRPr="00991FD8">
        <w:rPr>
          <w:u w:val="single"/>
        </w:rPr>
        <w:t>Trump’s “America first” doctrine</w:t>
      </w:r>
      <w:r w:rsidRPr="00991FD8">
        <w:rPr>
          <w:sz w:val="10"/>
        </w:rPr>
        <w:t xml:space="preserve">, attacks on America’s alliances, and unilateral withdrawal from arms-control treaties </w:t>
      </w:r>
      <w:r w:rsidRPr="00991FD8">
        <w:rPr>
          <w:u w:val="single"/>
        </w:rPr>
        <w:t>have made the world far more dangerous</w:t>
      </w:r>
      <w:r w:rsidRPr="00991FD8">
        <w:rPr>
          <w:sz w:val="10"/>
        </w:rPr>
        <w:t xml:space="preserve">. After pulling the United States out of the Iran nuclear agreement (in so doing, badly damaging America’s reputation as both an ally and a negotiating partner), Trump failed to secure from North Korea anything approaching the Iran deal’s terms, leaving Kim Jong Un not only unchecked but with increased international standing. Many world leaders are hoping that Trump’s presidency is a blip—that he will lose in 2020, and that his successor will renew America’s commitments to its allies and to the principles of multilateralism and nonproliferation. </w:t>
      </w:r>
      <w:r w:rsidRPr="00991FD8">
        <w:rPr>
          <w:u w:val="single"/>
        </w:rPr>
        <w:t>If he is reelected</w:t>
      </w:r>
      <w:r w:rsidRPr="00991FD8">
        <w:rPr>
          <w:sz w:val="10"/>
        </w:rPr>
        <w:t xml:space="preserve">, however, </w:t>
      </w:r>
      <w:r w:rsidRPr="00991FD8">
        <w:rPr>
          <w:u w:val="single"/>
        </w:rPr>
        <w:t>several countries may opt to pursue nuclear weapons, especially those in regions that have relied on American security guarantees, such as the Middle East and Northeast Asia</w:t>
      </w:r>
      <w:r w:rsidRPr="00991FD8">
        <w:rPr>
          <w:sz w:val="10"/>
        </w:rPr>
        <w:t>.</w:t>
      </w:r>
    </w:p>
    <w:p w14:paraId="5E2632D0" w14:textId="77777777" w:rsidR="00CE5195" w:rsidRPr="00991FD8" w:rsidRDefault="00CE5195" w:rsidP="00CE5195">
      <w:pPr>
        <w:rPr>
          <w:sz w:val="10"/>
        </w:rPr>
      </w:pPr>
      <w:r w:rsidRPr="00991FD8">
        <w:rPr>
          <w:u w:val="single"/>
        </w:rPr>
        <w:t>At stake is the global nonproliferation regime that the United States and other countries have maintained over the past several decades to persuade nonnuclear powers to stay that way</w:t>
      </w:r>
      <w:r w:rsidRPr="00991FD8">
        <w:rPr>
          <w:sz w:val="10"/>
        </w:rPr>
        <w:t xml:space="preserve">. That this </w:t>
      </w:r>
      <w:r w:rsidRPr="00991FD8">
        <w:rPr>
          <w:sz w:val="10"/>
        </w:rPr>
        <w:lastRenderedPageBreak/>
        <w:t>regime has largely succeeded is a tribute to a combination of tactics, including U.S. bilateral and alliance-based defense commitments to nonnuclear countries, punishments and incentives, and pledges by the U.S. and Russia—as the world’s leading nuclear powers—to make dramatic cuts to their own arsenals.</w:t>
      </w:r>
    </w:p>
    <w:p w14:paraId="7A7837CA" w14:textId="77777777" w:rsidR="00CE5195" w:rsidRPr="00991FD8" w:rsidRDefault="00CE5195" w:rsidP="00CE5195">
      <w:pPr>
        <w:rPr>
          <w:sz w:val="10"/>
          <w:szCs w:val="10"/>
        </w:rPr>
      </w:pPr>
      <w:r w:rsidRPr="00991FD8">
        <w:rPr>
          <w:sz w:val="10"/>
          <w:szCs w:val="10"/>
        </w:rPr>
        <w:t>In his first term, Trump has begun to undermine the nonproliferation regime and dismantle the remaining arms-control treaties between Washington and Moscow. In October, he announced that the U.S. would withdraw from the Intermediate-Range Nuclear Forces (INF) Treaty signed in 1987 by Ronald Reagan and Mikhail Gorbachev. While the Russian violations of the treaty that Trump cited are inexcusable, he has made no effort to hold Russia to its obligations—to the contrary, by destroying the treaty, he has let Russia off the hook. What’s more, he has displayed no interest in extending New START, which since 2011 has limited the strategic nuclear arsenals of Russia and the United States. If the treaty is allowed to expire, 2021 will mark the first year since 1972 without a legally binding agreement in place to control and reduce the deadliest arsenals ever created.</w:t>
      </w:r>
    </w:p>
    <w:p w14:paraId="7101459A" w14:textId="77777777" w:rsidR="00CE5195" w:rsidRPr="00991FD8" w:rsidRDefault="00CE5195" w:rsidP="00CE5195">
      <w:pPr>
        <w:rPr>
          <w:sz w:val="10"/>
        </w:rPr>
      </w:pPr>
      <w:r w:rsidRPr="00991FD8">
        <w:rPr>
          <w:u w:val="single"/>
        </w:rPr>
        <w:t>The prospect of a new nuclear arms race is suddenly very real. With the end of verifiable limits on American and Russian nuclear weapons, both countries will lose the right to inspect each other’s arsenal, and will face greater uncertainty about each other’s capabilities and intentions</w:t>
      </w:r>
      <w:r w:rsidRPr="00991FD8">
        <w:rPr>
          <w:sz w:val="10"/>
        </w:rPr>
        <w:t>. Already, rhetoric has taken an ominous turn: After Trump suspended U.S. participation in the INF Treaty on February 2, Vladimir Putin quickly followed suit and promised a “symmetrical response” to new American weapons. Trump replied a few days later in his State of the Union address, threatening to “outspend and out-innovate all others by far” in weapons development.</w:t>
      </w:r>
    </w:p>
    <w:p w14:paraId="58D823A6" w14:textId="77777777" w:rsidR="00CE5195" w:rsidRDefault="00CE5195" w:rsidP="00CE5195">
      <w:r w:rsidRPr="00991FD8">
        <w:rPr>
          <w:u w:val="single"/>
        </w:rPr>
        <w:t>The treaties signed by the United States and Russia beginning in the 1980s have resulted in the elimination of nearly 90 percent of their nuclear weapons; the end of the Cold War seemed to confirm that those weapons had limited military utility. Now—as the U.S. and Russia abandon their commitment to arms control, and Trump’s “America first” approach causes countries such as Japan and Saudi Arabia to question the durability of U.S. security guarantees—the stage is being set for more states to go nuclear and for the U.S. and Russia to ramp up weapons development. This breathtaking historical reversal would, like global warming, likely feed on itself, becoming more and more difficult to undo</w:t>
      </w:r>
      <w:r>
        <w:t>.</w:t>
      </w:r>
    </w:p>
    <w:p w14:paraId="76DC7723" w14:textId="77777777" w:rsidR="00CE5195" w:rsidRPr="00E14351" w:rsidRDefault="00CE5195" w:rsidP="00CE5195">
      <w:pPr>
        <w:pStyle w:val="Heading4"/>
        <w:rPr>
          <w:rFonts w:cs="Arial"/>
        </w:rPr>
      </w:pPr>
      <w:r>
        <w:t xml:space="preserve">() </w:t>
      </w:r>
      <w:r w:rsidRPr="00E14351">
        <w:rPr>
          <w:rFonts w:cs="Arial"/>
        </w:rPr>
        <w:t>Trump loss in 2020 causes Paris re-entry</w:t>
      </w:r>
    </w:p>
    <w:p w14:paraId="02D35FC5" w14:textId="77777777" w:rsidR="00CE5195" w:rsidRPr="00E14351" w:rsidRDefault="00CE5195" w:rsidP="00CE5195">
      <w:r w:rsidRPr="00E14351">
        <w:rPr>
          <w:rStyle w:val="Style13ptBold"/>
        </w:rPr>
        <w:t>Harvey 17 –</w:t>
      </w:r>
      <w:r w:rsidRPr="00E14351">
        <w:t xml:space="preserve"> </w:t>
      </w:r>
      <w:r>
        <w:t>(</w:t>
      </w:r>
      <w:r w:rsidRPr="00E14351">
        <w:t>Chelsea Harvey, Regular Contributor to The Washington Post's Energy and Environment Blog, “Withdrawing From the Paris Deal Takes Four Years. Our Next President Could Join Again in 30 days.”, Washington Post, 6-5</w:t>
      </w:r>
      <w:r>
        <w:t>-17</w:t>
      </w:r>
      <w:r w:rsidRPr="00E14351">
        <w:t xml:space="preserve">, </w:t>
      </w:r>
      <w:hyperlink r:id="rId17" w:history="1">
        <w:r w:rsidRPr="00E66E6E">
          <w:rPr>
            <w:rStyle w:val="Hyperlink"/>
          </w:rPr>
          <w:t>https://www.washingtonpost.com/news/energy-environment/wp/2017/06/05/withdrawing-from-the-paris-deal-takes-four-years-our-next-president-could-join-again-in-30-days/?utm_term=.64430f2b2578</w:t>
        </w:r>
      </w:hyperlink>
      <w:r>
        <w:t>, accessed 1/24/19) //SFR PM</w:t>
      </w:r>
    </w:p>
    <w:p w14:paraId="020DCB55" w14:textId="77777777" w:rsidR="00CE5195" w:rsidRPr="00C573D9" w:rsidRDefault="00CE5195" w:rsidP="00CE5195">
      <w:pPr>
        <w:rPr>
          <w:sz w:val="12"/>
        </w:rPr>
      </w:pPr>
      <w:r w:rsidRPr="00C573D9">
        <w:rPr>
          <w:sz w:val="12"/>
        </w:rPr>
        <w:t xml:space="preserve">While President Trump has vowed to formally withdraw from the Paris climate agreement, sparking international outrage, it doesn’t necessarily mean the end of U.S. involvement forever. A future president could have us back in the agreement in as little as 30 days, legal experts say. Under the rules of the Paris agreement, parties are allowed to exit and reenter as they choose, although withdrawing is a much lengthier legal process than returning. And there are no provisions stipulating how much time has passed after withdrawal before a nation can begin the process of rejoining the agreement. “A subsequent president would thus be able to submit a document stating the United States’ intention to become a party to the Agreement as soon as she or he wanted to,” Michael Burger, executive director of the Sabin Center for Climate Change Law at Columbia Law School, said in an email to The Washington Post — although he added that such an action is certainly outside the norm. “Countries don’t typically withdraw from complex international agreements that they led the way in negotiating,” he said. The rules of withdrawal As it is, Trump’s verbal pledge to withdraw, which he revealed in an internationally resounding announcement last week, is not final — yet, anyway. Withdrawal requires a formal process, which will take nearly four years to complete. The earliest a U.S. withdrawal could be finalized is Nov. 4, 2020. According to the rules of the Paris agreement, nations wishing to exit must first submit a document to the United Nations specifying their intent to withdraw. However, this is permitted only after three years have passed since the agreement entered into force — and that date was Nov. 4, 2016. This means that the U.S. can submit its written notice Nov. 4, 2019, at the earliest. After that, the rules specify that the official withdrawal will take effect exactly one year later at the earliest, or potentially on a later date of the party’s choosing. In that intervening year, a nation may decide to cancel its withdrawal at any point, said Maria Manguiat, a climate expert with the United Nations Environment Program’s Law Division. “It doesn’t make the country look very good, but legally it’s entitled to do that,” she told The Washington Post. Altogether, if Trump acted as quickly as possible to withdraw from the agreement, the process could be completed Nov. 4, 2020, at the earliest. That’s the day after the next presidential election.Rejoining the agreement And as Burger pointed out, </w:t>
      </w:r>
      <w:r w:rsidRPr="00903B7C">
        <w:rPr>
          <w:rStyle w:val="StyleUnderline"/>
          <w:highlight w:val="green"/>
        </w:rPr>
        <w:t>there’s nothing stopping a future president from adding us right back in</w:t>
      </w:r>
      <w:r w:rsidRPr="00903B7C">
        <w:rPr>
          <w:rStyle w:val="StyleUnderline"/>
        </w:rPr>
        <w:t>.</w:t>
      </w:r>
      <w:r w:rsidRPr="00C573D9">
        <w:rPr>
          <w:sz w:val="12"/>
        </w:rPr>
        <w:t xml:space="preserve"> According to the agreement’s rules, parties may officially join in one of two ways. First, they can join </w:t>
      </w:r>
      <w:r w:rsidRPr="00903B7C">
        <w:rPr>
          <w:rStyle w:val="StyleUnderline"/>
        </w:rPr>
        <w:t>by signature and ratification</w:t>
      </w:r>
      <w:r w:rsidRPr="00C573D9">
        <w:rPr>
          <w:sz w:val="12"/>
        </w:rPr>
        <w:t xml:space="preserve"> — that is, by participating in the agreement’s original negotiations and then signing on board. This is how the United States originally became a part of the agreement. </w:t>
      </w:r>
      <w:r w:rsidRPr="00903B7C">
        <w:rPr>
          <w:rStyle w:val="StyleUnderline"/>
          <w:highlight w:val="green"/>
        </w:rPr>
        <w:t>After the deadline</w:t>
      </w:r>
      <w:r w:rsidRPr="00903B7C">
        <w:rPr>
          <w:rStyle w:val="StyleUnderline"/>
        </w:rPr>
        <w:t xml:space="preserve"> for signature has passed</w:t>
      </w:r>
      <w:r w:rsidRPr="00C573D9">
        <w:rPr>
          <w:sz w:val="12"/>
        </w:rPr>
        <w:t xml:space="preserve">, which occurred April 21 of this year, </w:t>
      </w:r>
      <w:r w:rsidRPr="00903B7C">
        <w:rPr>
          <w:rStyle w:val="Emphasis"/>
          <w:highlight w:val="green"/>
        </w:rPr>
        <w:t>parties</w:t>
      </w:r>
      <w:r w:rsidRPr="00903B7C">
        <w:rPr>
          <w:rStyle w:val="Emphasis"/>
        </w:rPr>
        <w:t xml:space="preserve"> may </w:t>
      </w:r>
      <w:r w:rsidRPr="00903B7C">
        <w:rPr>
          <w:rStyle w:val="Emphasis"/>
          <w:highlight w:val="green"/>
        </w:rPr>
        <w:t>join through</w:t>
      </w:r>
      <w:r w:rsidRPr="00903B7C">
        <w:rPr>
          <w:rStyle w:val="Emphasis"/>
        </w:rPr>
        <w:t xml:space="preserve"> a process called </w:t>
      </w:r>
      <w:r w:rsidRPr="00903B7C">
        <w:rPr>
          <w:rStyle w:val="Emphasis"/>
          <w:highlight w:val="green"/>
        </w:rPr>
        <w:t>accession</w:t>
      </w:r>
      <w:r w:rsidRPr="00C573D9">
        <w:rPr>
          <w:sz w:val="12"/>
        </w:rPr>
        <w:t xml:space="preserve">, which is essentially the legal term for joining an agreement at a later date, after it has already been negotiated and signed by other nations. </w:t>
      </w:r>
      <w:r w:rsidRPr="00903B7C">
        <w:rPr>
          <w:rStyle w:val="StyleUnderline"/>
        </w:rPr>
        <w:t>Parties that join by accession are subject to all the same conditions as parties</w:t>
      </w:r>
      <w:r w:rsidRPr="00C573D9">
        <w:rPr>
          <w:sz w:val="12"/>
        </w:rPr>
        <w:t xml:space="preserve"> </w:t>
      </w:r>
      <w:r w:rsidRPr="00903B7C">
        <w:rPr>
          <w:rStyle w:val="StyleUnderline"/>
        </w:rPr>
        <w:t>that joined by signature</w:t>
      </w:r>
      <w:r w:rsidRPr="00C573D9">
        <w:rPr>
          <w:sz w:val="12"/>
        </w:rPr>
        <w:t xml:space="preserve">, </w:t>
      </w:r>
      <w:r w:rsidRPr="00903B7C">
        <w:rPr>
          <w:rStyle w:val="Emphasis"/>
        </w:rPr>
        <w:t xml:space="preserve">and </w:t>
      </w:r>
      <w:r w:rsidRPr="00903B7C">
        <w:rPr>
          <w:rStyle w:val="Emphasis"/>
          <w:highlight w:val="green"/>
        </w:rPr>
        <w:t>nothing</w:t>
      </w:r>
      <w:r w:rsidRPr="00903B7C">
        <w:rPr>
          <w:rStyle w:val="Emphasis"/>
        </w:rPr>
        <w:t xml:space="preserve"> in the rules </w:t>
      </w:r>
      <w:r w:rsidRPr="00903B7C">
        <w:rPr>
          <w:rStyle w:val="Emphasis"/>
          <w:highlight w:val="green"/>
        </w:rPr>
        <w:t>prevents a nation from joining</w:t>
      </w:r>
      <w:r w:rsidRPr="00903B7C">
        <w:rPr>
          <w:rStyle w:val="Emphasis"/>
        </w:rPr>
        <w:t xml:space="preserve"> by signature, withdrawing and then rejoining by accession.</w:t>
      </w:r>
      <w:r>
        <w:rPr>
          <w:rStyle w:val="Emphasis"/>
        </w:rPr>
        <w:t xml:space="preserve"> </w:t>
      </w:r>
      <w:r w:rsidRPr="00C573D9">
        <w:rPr>
          <w:sz w:val="12"/>
        </w:rPr>
        <w:t xml:space="preserve">According to Manguiat, </w:t>
      </w:r>
      <w:r w:rsidRPr="00903B7C">
        <w:rPr>
          <w:rStyle w:val="StyleUnderline"/>
          <w:highlight w:val="green"/>
        </w:rPr>
        <w:t>the United States could do</w:t>
      </w:r>
      <w:r w:rsidRPr="00903B7C">
        <w:rPr>
          <w:rStyle w:val="StyleUnderline"/>
        </w:rPr>
        <w:t xml:space="preserve"> just </w:t>
      </w:r>
      <w:r w:rsidRPr="00903B7C">
        <w:rPr>
          <w:rStyle w:val="StyleUnderline"/>
          <w:highlight w:val="green"/>
        </w:rPr>
        <w:t>that by</w:t>
      </w:r>
      <w:r w:rsidRPr="00903B7C">
        <w:rPr>
          <w:rStyle w:val="StyleUnderline"/>
        </w:rPr>
        <w:t xml:space="preserve"> simply </w:t>
      </w:r>
      <w:r w:rsidRPr="00903B7C">
        <w:rPr>
          <w:rStyle w:val="StyleUnderline"/>
          <w:highlight w:val="green"/>
        </w:rPr>
        <w:t>submitting another document</w:t>
      </w:r>
      <w:r w:rsidRPr="00903B7C">
        <w:rPr>
          <w:rStyle w:val="StyleUnderline"/>
        </w:rPr>
        <w:t xml:space="preserve"> to the United Nations</w:t>
      </w:r>
      <w:r w:rsidRPr="00C573D9">
        <w:rPr>
          <w:sz w:val="12"/>
        </w:rPr>
        <w:t xml:space="preserve">, </w:t>
      </w:r>
      <w:r w:rsidRPr="00903B7C">
        <w:rPr>
          <w:rStyle w:val="Emphasis"/>
          <w:highlight w:val="green"/>
        </w:rPr>
        <w:t>which it may do at any time</w:t>
      </w:r>
      <w:r w:rsidRPr="00903B7C">
        <w:rPr>
          <w:rStyle w:val="Emphasis"/>
        </w:rPr>
        <w:t xml:space="preserve"> after withdrawal takes effect</w:t>
      </w:r>
      <w:r w:rsidRPr="00C573D9">
        <w:rPr>
          <w:sz w:val="12"/>
        </w:rPr>
        <w:t xml:space="preserve"> — even immediately, if the president so chose. Its reentry would take legal effect just 30 days later. In theory, </w:t>
      </w:r>
      <w:r w:rsidRPr="00903B7C">
        <w:rPr>
          <w:rStyle w:val="Emphasis"/>
          <w:highlight w:val="green"/>
        </w:rPr>
        <w:t>our next president could start this process immediately</w:t>
      </w:r>
      <w:r w:rsidRPr="00903B7C">
        <w:rPr>
          <w:rStyle w:val="Emphasis"/>
        </w:rPr>
        <w:t xml:space="preserve"> upon taking office</w:t>
      </w:r>
      <w:r w:rsidRPr="00C573D9">
        <w:rPr>
          <w:sz w:val="12"/>
        </w:rPr>
        <w:t xml:space="preserve"> — potentially </w:t>
      </w:r>
      <w:r w:rsidRPr="00903B7C">
        <w:rPr>
          <w:rStyle w:val="Emphasis"/>
        </w:rPr>
        <w:t xml:space="preserve">right after the Jan. </w:t>
      </w:r>
      <w:r w:rsidRPr="00903B7C">
        <w:rPr>
          <w:rStyle w:val="Emphasis"/>
        </w:rPr>
        <w:lastRenderedPageBreak/>
        <w:t>20, 2021</w:t>
      </w:r>
      <w:r w:rsidRPr="00C573D9">
        <w:rPr>
          <w:sz w:val="12"/>
        </w:rPr>
        <w:t xml:space="preserve">, inauguration, if a transition occurs at that time. And in the meantime, </w:t>
      </w:r>
      <w:r w:rsidRPr="00903B7C">
        <w:rPr>
          <w:rStyle w:val="StyleUnderline"/>
        </w:rPr>
        <w:t xml:space="preserve">it’s likely that rejoining </w:t>
      </w:r>
      <w:r w:rsidRPr="00903B7C">
        <w:rPr>
          <w:rStyle w:val="StyleUnderline"/>
          <w:highlight w:val="green"/>
        </w:rPr>
        <w:t>Paris will feature as a</w:t>
      </w:r>
      <w:r w:rsidRPr="00903B7C">
        <w:rPr>
          <w:rStyle w:val="StyleUnderline"/>
        </w:rPr>
        <w:t xml:space="preserve"> key </w:t>
      </w:r>
      <w:r w:rsidRPr="00903B7C">
        <w:rPr>
          <w:rStyle w:val="StyleUnderline"/>
          <w:highlight w:val="green"/>
        </w:rPr>
        <w:t>campaign promise for</w:t>
      </w:r>
      <w:r w:rsidRPr="00903B7C">
        <w:rPr>
          <w:rStyle w:val="StyleUnderline"/>
        </w:rPr>
        <w:t xml:space="preserve"> any liberal </w:t>
      </w:r>
      <w:r w:rsidRPr="00903B7C">
        <w:rPr>
          <w:rStyle w:val="StyleUnderline"/>
          <w:highlight w:val="green"/>
        </w:rPr>
        <w:t xml:space="preserve">candidates running against </w:t>
      </w:r>
      <w:r w:rsidRPr="00903B7C">
        <w:rPr>
          <w:rStyle w:val="Emphasis"/>
          <w:highlight w:val="green"/>
        </w:rPr>
        <w:t>Trump in 2020</w:t>
      </w:r>
      <w:r w:rsidRPr="00C573D9">
        <w:rPr>
          <w:sz w:val="12"/>
        </w:rPr>
        <w:t xml:space="preserve">. International outrage aside, polls suggested that most Americans wanted the U.S. to remain in the Paris agreement, and it’s likely that </w:t>
      </w:r>
      <w:r w:rsidRPr="00903B7C">
        <w:rPr>
          <w:rStyle w:val="Emphasis"/>
        </w:rPr>
        <w:t>many would support an immediate reentry under a new leader.</w:t>
      </w:r>
      <w:r>
        <w:rPr>
          <w:rStyle w:val="Emphasis"/>
        </w:rPr>
        <w:t xml:space="preserve"> </w:t>
      </w:r>
      <w:r w:rsidRPr="00C573D9">
        <w:rPr>
          <w:sz w:val="12"/>
        </w:rPr>
        <w:t>Meanwhile, the United States can actually keep participating in Paris negotiations The country will legally remain a party to the agreement and have a seat at the table in future Paris-related negotiations until it officially exits. It’s unclear how involved the United States will be in these processes now that the intent to withdraw has been announced. According to Manguiat, there are important negotiations still coming up in the next few years that the United States has the potential to influence while it’s still a party to the agreement. Among these is the crafting of the Paris “rule book,” a set of guidelines on how parties should communicate updates on their domestic climate action, review their collective progress and other issues related to the implementation and enforcement of the agreement. These guidelines are supposed to be completed in 2018, according to Manguiat, meaning the United States will still have the opportunity to be involved. “Whether that means that the U.S. would still insist on certain positions or whether it will take a backseat knowing that it won’t be in the agreement in a few years, no one can tell,” she said.</w:t>
      </w:r>
    </w:p>
    <w:p w14:paraId="663E2949" w14:textId="77777777" w:rsidR="00CE5195" w:rsidRPr="00B31A4B" w:rsidRDefault="00CE5195" w:rsidP="00CE5195">
      <w:pPr>
        <w:pStyle w:val="Heading4"/>
      </w:pPr>
      <w:r>
        <w:rPr>
          <w:rFonts w:cs="Arial"/>
        </w:rPr>
        <w:t xml:space="preserve">(impact) </w:t>
      </w:r>
      <w:r w:rsidRPr="00E14351">
        <w:rPr>
          <w:rFonts w:cs="Arial"/>
        </w:rPr>
        <w:t xml:space="preserve">Final decision on Paris is </w:t>
      </w:r>
      <w:r w:rsidRPr="00484B4D">
        <w:rPr>
          <w:rFonts w:cs="Arial"/>
          <w:u w:val="single"/>
        </w:rPr>
        <w:t>decided by 2020</w:t>
      </w:r>
      <w:r>
        <w:t xml:space="preserve"> </w:t>
      </w:r>
      <w:r w:rsidRPr="00B31A4B">
        <w:t xml:space="preserve">– staying prevents </w:t>
      </w:r>
      <w:r w:rsidRPr="00B31A4B">
        <w:rPr>
          <w:u w:val="single"/>
        </w:rPr>
        <w:t>extinction-level</w:t>
      </w:r>
      <w:r w:rsidRPr="00B31A4B">
        <w:t xml:space="preserve"> warming</w:t>
      </w:r>
    </w:p>
    <w:p w14:paraId="79C2C933" w14:textId="77777777" w:rsidR="00CE5195" w:rsidRPr="00B31A4B" w:rsidRDefault="00CE5195" w:rsidP="00CE5195">
      <w:r w:rsidRPr="00B31A4B">
        <w:rPr>
          <w:rStyle w:val="Style13ptBold"/>
        </w:rPr>
        <w:t>Schlanger</w:t>
      </w:r>
      <w:r>
        <w:rPr>
          <w:rStyle w:val="Style13ptBold"/>
        </w:rPr>
        <w:t xml:space="preserve"> &amp; Rathi</w:t>
      </w:r>
      <w:r w:rsidRPr="00B31A4B">
        <w:rPr>
          <w:rStyle w:val="Style13ptBold"/>
        </w:rPr>
        <w:t xml:space="preserve"> 17 –</w:t>
      </w:r>
      <w:r w:rsidRPr="00B31A4B">
        <w:t xml:space="preserve"> </w:t>
      </w:r>
      <w:r>
        <w:t>(</w:t>
      </w:r>
      <w:r w:rsidRPr="00B31A4B">
        <w:t xml:space="preserve">Zoë Schlanger, Environment Reporter for Quartz and Akshat Rathi, Science Journalist with Quartz, </w:t>
      </w:r>
      <w:r>
        <w:t>AND Akshat Rathi is a reporter for Quartz in London. He has previously worked at The Economist and The Conversation, June 1, 2017</w:t>
      </w:r>
      <w:r w:rsidRPr="00B31A4B">
        <w:t xml:space="preserve">“It’s Official: Trump is Forcing the US to Turn its Back on the Paris Climate Agreement”, Quartz, </w:t>
      </w:r>
      <w:r>
        <w:t xml:space="preserve">accessed from </w:t>
      </w:r>
      <w:hyperlink r:id="rId18" w:history="1">
        <w:r w:rsidRPr="00E66E6E">
          <w:rPr>
            <w:rStyle w:val="Hyperlink"/>
          </w:rPr>
          <w:t>https://qz.com/996376/trump-has-decided-to-pull-the-us-from-the-paris-climate-agreement/</w:t>
        </w:r>
      </w:hyperlink>
      <w:r>
        <w:t>, accessed on 1/22/19)</w:t>
      </w:r>
    </w:p>
    <w:p w14:paraId="40ADB378" w14:textId="77777777" w:rsidR="00CE5195" w:rsidRPr="00B31A4B" w:rsidRDefault="00CE5195" w:rsidP="00CE5195">
      <w:pPr>
        <w:rPr>
          <w:sz w:val="16"/>
        </w:rPr>
      </w:pPr>
      <w:r w:rsidRPr="00B31A4B">
        <w:rPr>
          <w:sz w:val="16"/>
        </w:rPr>
        <w:t xml:space="preserve">Since Trump reportedly waffled up to the last moment on the Paris agreement decision, we decided to show you what almost could have been. Here’s our story, written both ways. US president Donald </w:t>
      </w:r>
      <w:r w:rsidRPr="00B31A4B">
        <w:rPr>
          <w:rStyle w:val="StyleUnderline"/>
        </w:rPr>
        <w:t>Trump announced</w:t>
      </w:r>
      <w:r w:rsidRPr="00B31A4B">
        <w:rPr>
          <w:sz w:val="16"/>
        </w:rPr>
        <w:t xml:space="preserve"> today (June 1) </w:t>
      </w:r>
      <w:r w:rsidRPr="00B31A4B">
        <w:rPr>
          <w:rStyle w:val="StyleUnderline"/>
        </w:rPr>
        <w:t>he’s decided to withdraw</w:t>
      </w:r>
      <w:r w:rsidRPr="00B31A4B">
        <w:rPr>
          <w:sz w:val="16"/>
        </w:rPr>
        <w:t xml:space="preserve"> the country </w:t>
      </w:r>
      <w:r w:rsidRPr="00B31A4B">
        <w:rPr>
          <w:rStyle w:val="StyleUnderline"/>
        </w:rPr>
        <w:t>from</w:t>
      </w:r>
      <w:r w:rsidRPr="00B31A4B">
        <w:rPr>
          <w:sz w:val="16"/>
        </w:rPr>
        <w:t xml:space="preserve"> the </w:t>
      </w:r>
      <w:r w:rsidRPr="00B31A4B">
        <w:rPr>
          <w:rStyle w:val="StyleUnderline"/>
        </w:rPr>
        <w:t>Paris</w:t>
      </w:r>
      <w:r w:rsidRPr="00B31A4B">
        <w:rPr>
          <w:sz w:val="16"/>
        </w:rPr>
        <w:t xml:space="preserve"> climate agreement. </w:t>
      </w:r>
      <w:r w:rsidRPr="00B31A4B">
        <w:rPr>
          <w:rStyle w:val="StyleUnderline"/>
        </w:rPr>
        <w:t xml:space="preserve">The </w:t>
      </w:r>
      <w:r w:rsidRPr="00703B61">
        <w:rPr>
          <w:rStyle w:val="StyleUnderline"/>
          <w:highlight w:val="green"/>
        </w:rPr>
        <w:t>US emits</w:t>
      </w:r>
      <w:r w:rsidRPr="00B31A4B">
        <w:rPr>
          <w:rStyle w:val="StyleUnderline"/>
        </w:rPr>
        <w:t xml:space="preserve"> about </w:t>
      </w:r>
      <w:r w:rsidRPr="00703B61">
        <w:rPr>
          <w:rStyle w:val="StyleUnderline"/>
          <w:highlight w:val="green"/>
        </w:rPr>
        <w:t>one-sixth of</w:t>
      </w:r>
      <w:r w:rsidRPr="00B31A4B">
        <w:rPr>
          <w:rStyle w:val="StyleUnderline"/>
        </w:rPr>
        <w:t xml:space="preserve"> the planet’s total greenhouse gas </w:t>
      </w:r>
      <w:r w:rsidRPr="00703B61">
        <w:rPr>
          <w:rStyle w:val="StyleUnderline"/>
          <w:highlight w:val="green"/>
        </w:rPr>
        <w:t>emissions</w:t>
      </w:r>
      <w:r w:rsidRPr="00B31A4B">
        <w:rPr>
          <w:rStyle w:val="StyleUnderline"/>
        </w:rPr>
        <w:t xml:space="preserve">, making it the second-largest emitter in the world. </w:t>
      </w:r>
      <w:r w:rsidRPr="00703B61">
        <w:rPr>
          <w:rStyle w:val="StyleUnderline"/>
          <w:highlight w:val="green"/>
        </w:rPr>
        <w:t>The decision removes</w:t>
      </w:r>
      <w:r w:rsidRPr="00B31A4B">
        <w:rPr>
          <w:rStyle w:val="StyleUnderline"/>
        </w:rPr>
        <w:t xml:space="preserve"> the </w:t>
      </w:r>
      <w:r w:rsidRPr="00703B61">
        <w:rPr>
          <w:rStyle w:val="StyleUnderline"/>
          <w:highlight w:val="green"/>
        </w:rPr>
        <w:t>US</w:t>
      </w:r>
      <w:r w:rsidRPr="00B31A4B">
        <w:rPr>
          <w:rStyle w:val="StyleUnderline"/>
        </w:rPr>
        <w:t xml:space="preserve"> from its </w:t>
      </w:r>
      <w:r w:rsidRPr="00703B61">
        <w:rPr>
          <w:rStyle w:val="StyleUnderline"/>
          <w:highlight w:val="green"/>
        </w:rPr>
        <w:t>commitments to</w:t>
      </w:r>
      <w:r w:rsidRPr="00B31A4B">
        <w:rPr>
          <w:rStyle w:val="StyleUnderline"/>
        </w:rPr>
        <w:t xml:space="preserve"> international efforts to </w:t>
      </w:r>
      <w:r w:rsidRPr="00703B61">
        <w:rPr>
          <w:rStyle w:val="StyleUnderline"/>
          <w:highlight w:val="green"/>
        </w:rPr>
        <w:t>reduce</w:t>
      </w:r>
      <w:r w:rsidRPr="00B31A4B">
        <w:rPr>
          <w:rStyle w:val="StyleUnderline"/>
        </w:rPr>
        <w:t xml:space="preserve"> fossil-fuel emissions </w:t>
      </w:r>
      <w:r w:rsidRPr="00703B61">
        <w:rPr>
          <w:rStyle w:val="StyleUnderline"/>
          <w:highlight w:val="green"/>
        </w:rPr>
        <w:t>and</w:t>
      </w:r>
      <w:r w:rsidRPr="00B31A4B">
        <w:rPr>
          <w:rStyle w:val="StyleUnderline"/>
        </w:rPr>
        <w:t xml:space="preserve"> thereby </w:t>
      </w:r>
      <w:r w:rsidRPr="00703B61">
        <w:rPr>
          <w:rStyle w:val="StyleUnderline"/>
          <w:highlight w:val="green"/>
        </w:rPr>
        <w:t>avoid levels of</w:t>
      </w:r>
      <w:r w:rsidRPr="00B31A4B">
        <w:rPr>
          <w:rStyle w:val="StyleUnderline"/>
        </w:rPr>
        <w:t xml:space="preserve"> global </w:t>
      </w:r>
      <w:r w:rsidRPr="00703B61">
        <w:rPr>
          <w:rStyle w:val="StyleUnderline"/>
          <w:highlight w:val="green"/>
        </w:rPr>
        <w:t xml:space="preserve">temperature rise that </w:t>
      </w:r>
      <w:r w:rsidRPr="00703B61">
        <w:rPr>
          <w:rStyle w:val="Emphasis"/>
          <w:sz w:val="24"/>
          <w:highlight w:val="green"/>
        </w:rPr>
        <w:t>imperil</w:t>
      </w:r>
      <w:r w:rsidRPr="00B31A4B">
        <w:rPr>
          <w:rStyle w:val="Emphasis"/>
          <w:sz w:val="24"/>
        </w:rPr>
        <w:t xml:space="preserve"> the future </w:t>
      </w:r>
      <w:r w:rsidRPr="00703B61">
        <w:rPr>
          <w:rStyle w:val="Emphasis"/>
          <w:sz w:val="24"/>
          <w:highlight w:val="green"/>
        </w:rPr>
        <w:t>viability of</w:t>
      </w:r>
      <w:r w:rsidRPr="00B31A4B">
        <w:rPr>
          <w:rStyle w:val="Emphasis"/>
          <w:sz w:val="24"/>
        </w:rPr>
        <w:t xml:space="preserve"> human </w:t>
      </w:r>
      <w:r w:rsidRPr="00703B61">
        <w:rPr>
          <w:rStyle w:val="Emphasis"/>
          <w:sz w:val="24"/>
          <w:highlight w:val="green"/>
        </w:rPr>
        <w:t>life on Earth</w:t>
      </w:r>
      <w:r w:rsidRPr="00B31A4B">
        <w:rPr>
          <w:sz w:val="16"/>
        </w:rPr>
        <w:t xml:space="preserve">. The US joins Nicaragua and Syria as the only countries to reject the Paris agreement. Notably, Nicaragua refused to join because its leadership felt the agreement did not go far enough. Syria, meanwhile, has since 2011 been mired in one of the globe’s most violent civil conflicts. Not leaving means Trump will have to respect the US’s commitments to reduce emissions. </w:t>
      </w:r>
      <w:r w:rsidRPr="00703B61">
        <w:rPr>
          <w:rStyle w:val="StyleUnderline"/>
          <w:highlight w:val="green"/>
        </w:rPr>
        <w:t>Trump will abide by the</w:t>
      </w:r>
      <w:r w:rsidRPr="00B31A4B">
        <w:rPr>
          <w:rStyle w:val="StyleUnderline"/>
        </w:rPr>
        <w:t xml:space="preserve"> structure laid out in the </w:t>
      </w:r>
      <w:r w:rsidRPr="00703B61">
        <w:rPr>
          <w:rStyle w:val="StyleUnderline"/>
          <w:highlight w:val="green"/>
        </w:rPr>
        <w:t xml:space="preserve">agreement, which means it could </w:t>
      </w:r>
      <w:r w:rsidRPr="00703B61">
        <w:rPr>
          <w:rStyle w:val="Emphasis"/>
          <w:highlight w:val="green"/>
        </w:rPr>
        <w:t>take</w:t>
      </w:r>
      <w:r w:rsidRPr="00B31A4B">
        <w:rPr>
          <w:rStyle w:val="Emphasis"/>
        </w:rPr>
        <w:t xml:space="preserve"> the US up to </w:t>
      </w:r>
      <w:r w:rsidRPr="00703B61">
        <w:rPr>
          <w:rStyle w:val="Emphasis"/>
          <w:highlight w:val="green"/>
        </w:rPr>
        <w:t>four years to</w:t>
      </w:r>
      <w:r w:rsidRPr="00B31A4B">
        <w:rPr>
          <w:rStyle w:val="Emphasis"/>
        </w:rPr>
        <w:t xml:space="preserve"> actually </w:t>
      </w:r>
      <w:r w:rsidRPr="00703B61">
        <w:rPr>
          <w:rStyle w:val="Emphasis"/>
          <w:highlight w:val="green"/>
        </w:rPr>
        <w:t>leave</w:t>
      </w:r>
      <w:r w:rsidRPr="00B31A4B">
        <w:rPr>
          <w:rStyle w:val="StyleUnderline"/>
        </w:rPr>
        <w:t xml:space="preserve">. So </w:t>
      </w:r>
      <w:r w:rsidRPr="00703B61">
        <w:rPr>
          <w:rStyle w:val="StyleUnderline"/>
          <w:highlight w:val="green"/>
        </w:rPr>
        <w:t xml:space="preserve">the </w:t>
      </w:r>
      <w:r w:rsidRPr="00703B61">
        <w:rPr>
          <w:rStyle w:val="Emphasis"/>
          <w:highlight w:val="green"/>
        </w:rPr>
        <w:t>real question</w:t>
      </w:r>
      <w:r w:rsidRPr="00703B61">
        <w:rPr>
          <w:rStyle w:val="StyleUnderline"/>
          <w:highlight w:val="green"/>
        </w:rPr>
        <w:t xml:space="preserve"> of whether the country stays</w:t>
      </w:r>
      <w:r w:rsidRPr="00B31A4B">
        <w:rPr>
          <w:rStyle w:val="StyleUnderline"/>
        </w:rPr>
        <w:t xml:space="preserve"> in the Paris climate agreement </w:t>
      </w:r>
      <w:r w:rsidRPr="00703B61">
        <w:rPr>
          <w:rStyle w:val="StyleUnderline"/>
          <w:highlight w:val="green"/>
        </w:rPr>
        <w:t xml:space="preserve">may be </w:t>
      </w:r>
      <w:r w:rsidRPr="00B31A4B">
        <w:rPr>
          <w:rStyle w:val="Emphasis"/>
        </w:rPr>
        <w:t xml:space="preserve">decided by voters </w:t>
      </w:r>
      <w:r w:rsidRPr="00703B61">
        <w:rPr>
          <w:rStyle w:val="Emphasis"/>
          <w:highlight w:val="green"/>
        </w:rPr>
        <w:t>in 2020</w:t>
      </w:r>
      <w:r w:rsidRPr="00B31A4B">
        <w:rPr>
          <w:rStyle w:val="Emphasis"/>
        </w:rPr>
        <w:t xml:space="preserve"> the presidential election</w:t>
      </w:r>
      <w:r w:rsidRPr="00B31A4B">
        <w:rPr>
          <w:sz w:val="16"/>
        </w:rPr>
        <w:t xml:space="preserve">. Trump, who reportedly was undecided as recently as last evening, ultimately listened to ignored the voices of energy industry giants like ExxonMobil and Shell, coal company Cloud Peak, and Rex Tillerson, his own secretary of state, not to mention some of his most trusted advisors, daughter Ivanka Trump and son-in-law Jared Kushner. He thus ignored instead listened to the climate-denying faction of his inner-circle, including Environmental Protection Agency administrator Scott Pruitt, chief strategist Steve Bannon, and a coterie of 22 Republican senators who sent a letter to the president urging him to back out. (Those senators have collectively received $10 million in campaign contributions from the oil and gas industry since 2012.) </w:t>
      </w:r>
      <w:r w:rsidRPr="00703B61">
        <w:rPr>
          <w:rStyle w:val="StyleUnderline"/>
          <w:highlight w:val="green"/>
        </w:rPr>
        <w:t>The pledge</w:t>
      </w:r>
      <w:r w:rsidRPr="00B31A4B">
        <w:rPr>
          <w:sz w:val="16"/>
        </w:rPr>
        <w:t xml:space="preserve"> made by the Obama administration to the Paris agreement </w:t>
      </w:r>
      <w:r w:rsidRPr="00703B61">
        <w:rPr>
          <w:rStyle w:val="StyleUnderline"/>
          <w:highlight w:val="green"/>
        </w:rPr>
        <w:t>is</w:t>
      </w:r>
      <w:r w:rsidRPr="00B31A4B">
        <w:rPr>
          <w:sz w:val="16"/>
        </w:rPr>
        <w:t xml:space="preserve"> was not legally binding, but </w:t>
      </w:r>
      <w:r w:rsidRPr="00703B61">
        <w:rPr>
          <w:rStyle w:val="Emphasis"/>
          <w:highlight w:val="green"/>
        </w:rPr>
        <w:t>symbolically important</w:t>
      </w:r>
      <w:r w:rsidRPr="00B31A4B">
        <w:rPr>
          <w:rStyle w:val="StyleUnderline"/>
        </w:rPr>
        <w:t xml:space="preserve">. It offers offered </w:t>
      </w:r>
      <w:r w:rsidRPr="00703B61">
        <w:rPr>
          <w:rStyle w:val="StyleUnderline"/>
          <w:highlight w:val="green"/>
        </w:rPr>
        <w:t xml:space="preserve">an </w:t>
      </w:r>
      <w:r w:rsidRPr="00703B61">
        <w:rPr>
          <w:rStyle w:val="Emphasis"/>
          <w:highlight w:val="green"/>
        </w:rPr>
        <w:t>assurance</w:t>
      </w:r>
      <w:r w:rsidRPr="00B31A4B">
        <w:rPr>
          <w:rStyle w:val="StyleUnderline"/>
        </w:rPr>
        <w:t xml:space="preserve"> to other nations </w:t>
      </w:r>
      <w:r w:rsidRPr="00703B61">
        <w:rPr>
          <w:rStyle w:val="StyleUnderline"/>
          <w:highlight w:val="green"/>
        </w:rPr>
        <w:t>that the country would take responsibility</w:t>
      </w:r>
      <w:r w:rsidRPr="00B31A4B">
        <w:rPr>
          <w:rStyle w:val="StyleUnderline"/>
        </w:rPr>
        <w:t xml:space="preserve"> for its own share of global emissions</w:t>
      </w:r>
      <w:r w:rsidRPr="00B31A4B">
        <w:rPr>
          <w:sz w:val="16"/>
        </w:rPr>
        <w:t xml:space="preserve">. Within weeks of Trump taking office, however, his administration began the process of rolling back key federal emissions standards, making clear that it had no intention of working towards meeting the US’s commitment to cut greenhouse gas emissions by 2025 to about a third of the country’s 2005 emission levels. Without the US, the total number of countries that have formally pledged emissions reductions remains 147 drops to 146, in total accounting for roughly 80% 65% of the planet’s emissions. As the US vacates its seat at the bargaining table, it has partners in it cedes climate leadership to India, China, and the EU, all of which have publicly pledged to strengthen their commitments to mutually reduce emissions. Still, </w:t>
      </w:r>
      <w:r w:rsidRPr="00703B61">
        <w:rPr>
          <w:rStyle w:val="Emphasis"/>
          <w:highlight w:val="green"/>
        </w:rPr>
        <w:t>without US participation</w:t>
      </w:r>
      <w:r w:rsidRPr="00703B61">
        <w:rPr>
          <w:rStyle w:val="StyleUnderline"/>
          <w:highlight w:val="green"/>
        </w:rPr>
        <w:t xml:space="preserve"> during</w:t>
      </w:r>
      <w:r w:rsidRPr="00B31A4B">
        <w:rPr>
          <w:rStyle w:val="StyleUnderline"/>
        </w:rPr>
        <w:t xml:space="preserve"> what scientists agree are </w:t>
      </w:r>
      <w:r w:rsidRPr="00703B61">
        <w:rPr>
          <w:rStyle w:val="Emphasis"/>
          <w:highlight w:val="green"/>
        </w:rPr>
        <w:t>critical years</w:t>
      </w:r>
      <w:r w:rsidRPr="00B31A4B">
        <w:rPr>
          <w:rStyle w:val="StyleUnderline"/>
        </w:rPr>
        <w:t xml:space="preserve">, the </w:t>
      </w:r>
      <w:r w:rsidRPr="00703B61">
        <w:rPr>
          <w:rStyle w:val="StyleUnderline"/>
          <w:highlight w:val="green"/>
        </w:rPr>
        <w:t xml:space="preserve">hope of avoiding </w:t>
      </w:r>
      <w:r w:rsidRPr="00703B61">
        <w:rPr>
          <w:rStyle w:val="Emphasis"/>
          <w:sz w:val="24"/>
          <w:highlight w:val="green"/>
        </w:rPr>
        <w:t>dangerous</w:t>
      </w:r>
      <w:r w:rsidRPr="00B31A4B">
        <w:rPr>
          <w:rStyle w:val="Emphasis"/>
          <w:sz w:val="24"/>
        </w:rPr>
        <w:t xml:space="preserve"> levels of </w:t>
      </w:r>
      <w:r w:rsidRPr="00703B61">
        <w:rPr>
          <w:rStyle w:val="Emphasis"/>
          <w:sz w:val="24"/>
          <w:highlight w:val="green"/>
        </w:rPr>
        <w:t>climate change</w:t>
      </w:r>
      <w:r w:rsidRPr="00703B61">
        <w:rPr>
          <w:rStyle w:val="StyleUnderline"/>
          <w:sz w:val="24"/>
          <w:highlight w:val="green"/>
        </w:rPr>
        <w:t xml:space="preserve"> </w:t>
      </w:r>
      <w:r w:rsidRPr="00703B61">
        <w:rPr>
          <w:rStyle w:val="StyleUnderline"/>
          <w:highlight w:val="green"/>
        </w:rPr>
        <w:t>slips</w:t>
      </w:r>
      <w:r w:rsidRPr="00B31A4B">
        <w:rPr>
          <w:rStyle w:val="StyleUnderline"/>
        </w:rPr>
        <w:t xml:space="preserve"> farther </w:t>
      </w:r>
      <w:r w:rsidRPr="00703B61">
        <w:rPr>
          <w:rStyle w:val="StyleUnderline"/>
          <w:highlight w:val="green"/>
        </w:rPr>
        <w:t>away</w:t>
      </w:r>
      <w:r w:rsidRPr="00B31A4B">
        <w:rPr>
          <w:sz w:val="16"/>
        </w:rPr>
        <w:t>.</w:t>
      </w:r>
    </w:p>
    <w:p w14:paraId="62CAEBDE" w14:textId="77777777" w:rsidR="00CE5195" w:rsidRDefault="00CE5195" w:rsidP="00CE5195"/>
    <w:p w14:paraId="1DC7855B" w14:textId="77777777" w:rsidR="00CE5195" w:rsidRDefault="00CE5195" w:rsidP="00CE5195"/>
    <w:p w14:paraId="0A53C882" w14:textId="77777777" w:rsidR="00CE5195" w:rsidRDefault="00CE5195" w:rsidP="00CE5195">
      <w:pPr>
        <w:pStyle w:val="Heading3"/>
      </w:pPr>
      <w:r>
        <w:lastRenderedPageBreak/>
        <w:t>A2: Ukrainian Army = Poop</w:t>
      </w:r>
    </w:p>
    <w:p w14:paraId="4B3FCB8A" w14:textId="77777777" w:rsidR="00CE5195" w:rsidRDefault="00CE5195" w:rsidP="00CE5195"/>
    <w:p w14:paraId="69703C54" w14:textId="77777777" w:rsidR="00CE5195" w:rsidRDefault="00CE5195" w:rsidP="00CE5195">
      <w:pPr>
        <w:pStyle w:val="Heading4"/>
      </w:pPr>
      <w:r>
        <w:t>The Ukrainian Army is well-organized and motivated—further arms support it as a bulwark guaranteeing security for all of Europe</w:t>
      </w:r>
    </w:p>
    <w:p w14:paraId="11C7627F" w14:textId="77777777" w:rsidR="00CE5195" w:rsidRDefault="00CE5195" w:rsidP="00CE5195">
      <w:r w:rsidRPr="00876789">
        <w:rPr>
          <w:rStyle w:val="Style13ptBold"/>
        </w:rPr>
        <w:t>SOLTYS 2019</w:t>
      </w:r>
      <w:r>
        <w:t xml:space="preserve"> </w:t>
      </w:r>
      <w:r w:rsidRPr="00876789">
        <w:rPr>
          <w:szCs w:val="16"/>
        </w:rPr>
        <w:t>(Dennis, professor in the Department of Public Administration and International Development at KIMEP University in Almaty, Kazakhstan, “Is the Ukrainian Army Worthy of Greater Investment?,” Atlantic Council, Feb 22, https://www.atlanticcouncil.org/blogs/ukrainealert/is-the-ukrainian-army-worthy-of-greater-investment)</w:t>
      </w:r>
    </w:p>
    <w:p w14:paraId="291A5EE8" w14:textId="77777777" w:rsidR="00CE5195" w:rsidRPr="00F201D6" w:rsidRDefault="00CE5195" w:rsidP="00CE5195">
      <w:pPr>
        <w:rPr>
          <w:sz w:val="12"/>
        </w:rPr>
      </w:pPr>
      <w:r w:rsidRPr="00F201D6">
        <w:rPr>
          <w:sz w:val="12"/>
        </w:rPr>
        <w:t xml:space="preserve">Last year Washington finally gave Kyiv the javelin missiles it had been begging for. But the javelins are mostly symbolic and won’t change much on the frontlines. For more than six months, </w:t>
      </w:r>
      <w:r w:rsidRPr="00F201D6">
        <w:rPr>
          <w:u w:val="single"/>
        </w:rPr>
        <w:t>Washington has been talking about giving Ukraine additional arms</w:t>
      </w:r>
      <w:r w:rsidRPr="00F201D6">
        <w:rPr>
          <w:sz w:val="12"/>
        </w:rPr>
        <w:t xml:space="preserve"> to improve its air and naval defenses. These arms are more likely after Russian ships attacked Ukrainian ones in November 2018. Some experts have put together lists of equipment that the United States could easily give or transfer.</w:t>
      </w:r>
    </w:p>
    <w:p w14:paraId="73B7A9AB" w14:textId="77777777" w:rsidR="00CE5195" w:rsidRPr="00F201D6" w:rsidRDefault="00CE5195" w:rsidP="00CE5195">
      <w:pPr>
        <w:rPr>
          <w:sz w:val="12"/>
        </w:rPr>
      </w:pPr>
      <w:r w:rsidRPr="00F201D6">
        <w:rPr>
          <w:sz w:val="12"/>
        </w:rPr>
        <w:t xml:space="preserve">But before we get ahead of ourselves, Congress may wonder if the Ukrainian army is any good and whether the funds will go to waste. </w:t>
      </w:r>
      <w:r w:rsidRPr="00F201D6">
        <w:rPr>
          <w:u w:val="single"/>
        </w:rPr>
        <w:t>Is the Ukrainian army worthy of greater investment?</w:t>
      </w:r>
      <w:r w:rsidRPr="00F201D6">
        <w:rPr>
          <w:sz w:val="12"/>
        </w:rPr>
        <w:t xml:space="preserve"> </w:t>
      </w:r>
    </w:p>
    <w:p w14:paraId="67F4F895" w14:textId="77777777" w:rsidR="00CE5195" w:rsidRPr="00F201D6" w:rsidRDefault="00CE5195" w:rsidP="00CE5195">
      <w:pPr>
        <w:rPr>
          <w:sz w:val="12"/>
        </w:rPr>
      </w:pPr>
      <w:r w:rsidRPr="00F201D6">
        <w:rPr>
          <w:b/>
          <w:bCs/>
          <w:u w:val="single"/>
        </w:rPr>
        <w:t>In a word, yes</w:t>
      </w:r>
      <w:r w:rsidRPr="00F201D6">
        <w:rPr>
          <w:u w:val="single"/>
        </w:rPr>
        <w:t>. With</w:t>
      </w:r>
      <w:r w:rsidRPr="00F201D6">
        <w:rPr>
          <w:sz w:val="12"/>
        </w:rPr>
        <w:t xml:space="preserve"> a total of </w:t>
      </w:r>
      <w:r w:rsidRPr="00F201D6">
        <w:rPr>
          <w:u w:val="single"/>
        </w:rPr>
        <w:t>250,000 personnel, Ukraine’s army is a strong fighting force</w:t>
      </w:r>
      <w:r w:rsidRPr="00F201D6">
        <w:rPr>
          <w:sz w:val="12"/>
        </w:rPr>
        <w:t xml:space="preserve">, the third largest in Europe after the Russian and French militaries. Most military experts agree that </w:t>
      </w:r>
      <w:r w:rsidRPr="00F201D6">
        <w:rPr>
          <w:u w:val="single"/>
        </w:rPr>
        <w:t>the Ukrainian army could impose high costs on Russia</w:t>
      </w:r>
      <w:r w:rsidRPr="00F201D6">
        <w:rPr>
          <w:sz w:val="12"/>
        </w:rPr>
        <w:t xml:space="preserve"> in a defensive war. Simultaneously, however—and more important—</w:t>
      </w:r>
      <w:r w:rsidRPr="00F201D6">
        <w:rPr>
          <w:u w:val="single"/>
        </w:rPr>
        <w:t>Ukraine’s military is a “people’s army</w:t>
      </w:r>
      <w:r w:rsidRPr="00F201D6">
        <w:rPr>
          <w:sz w:val="12"/>
        </w:rPr>
        <w:t xml:space="preserve">,” one </w:t>
      </w:r>
      <w:r w:rsidRPr="00F201D6">
        <w:rPr>
          <w:u w:val="single"/>
        </w:rPr>
        <w:t>that has the backing of civil society and is the most trusted institution</w:t>
      </w:r>
      <w:r w:rsidRPr="00F201D6">
        <w:rPr>
          <w:sz w:val="12"/>
        </w:rPr>
        <w:t xml:space="preserve">. In many ways, it serves as a bridge between government and the public—and </w:t>
      </w:r>
      <w:r w:rsidRPr="00F201D6">
        <w:rPr>
          <w:u w:val="single"/>
        </w:rPr>
        <w:t>it is helping to keep the peace throughout Europe</w:t>
      </w:r>
      <w:r w:rsidRPr="00F201D6">
        <w:rPr>
          <w:sz w:val="12"/>
        </w:rPr>
        <w:t>.</w:t>
      </w:r>
    </w:p>
    <w:p w14:paraId="3BF168E3" w14:textId="77777777" w:rsidR="00CE5195" w:rsidRPr="006E2CE6" w:rsidRDefault="00CE5195" w:rsidP="00CE5195">
      <w:pPr>
        <w:rPr>
          <w:sz w:val="10"/>
        </w:rPr>
      </w:pPr>
      <w:r w:rsidRPr="006E2CE6">
        <w:rPr>
          <w:sz w:val="10"/>
        </w:rPr>
        <w:t xml:space="preserve">None of that was true when the Russian army backed separatists in the Donbas </w:t>
      </w:r>
      <w:r w:rsidRPr="00F201D6">
        <w:rPr>
          <w:u w:val="single"/>
        </w:rPr>
        <w:t>in 2014</w:t>
      </w:r>
      <w:r w:rsidRPr="006E2CE6">
        <w:rPr>
          <w:sz w:val="10"/>
        </w:rPr>
        <w:t xml:space="preserve">. Back then, </w:t>
      </w:r>
      <w:r w:rsidRPr="00F201D6">
        <w:rPr>
          <w:u w:val="single"/>
        </w:rPr>
        <w:t>the Ukrainian army consisted of poorly equipped conscripts</w:t>
      </w:r>
      <w:r w:rsidRPr="006E2CE6">
        <w:rPr>
          <w:sz w:val="10"/>
        </w:rPr>
        <w:t xml:space="preserve"> who had been demoralized after years of neglect by governments in Kyiv. At the time, hastily formed volunteer battalions took on some of the earliest fighting, until the regular army could find its feet. Field units fought essentially uncoordinated local battles against the separatist-Russian forces directly in front of them; casualties were unnecessarily high. Nonetheless, while accounts vary, it appears that the Ukrainians inflicted significant losses on the attackers.</w:t>
      </w:r>
    </w:p>
    <w:p w14:paraId="37519080" w14:textId="77777777" w:rsidR="00CE5195" w:rsidRPr="006E2CE6" w:rsidRDefault="00CE5195" w:rsidP="00CE5195">
      <w:pPr>
        <w:rPr>
          <w:sz w:val="12"/>
        </w:rPr>
      </w:pPr>
      <w:r w:rsidRPr="006E2CE6">
        <w:rPr>
          <w:sz w:val="12"/>
        </w:rPr>
        <w:t xml:space="preserve">After the USSR imploded, </w:t>
      </w:r>
      <w:r w:rsidRPr="006E2CE6">
        <w:rPr>
          <w:u w:val="single"/>
        </w:rPr>
        <w:t>Ukraine inherited some of the most modern segments of the Soviet military industrial complex</w:t>
      </w:r>
      <w:r w:rsidRPr="006E2CE6">
        <w:rPr>
          <w:sz w:val="12"/>
        </w:rPr>
        <w:t xml:space="preserve">, namely precision weapons, missile guidance systems, radars, and electronics. </w:t>
      </w:r>
      <w:r w:rsidRPr="006E2CE6">
        <w:rPr>
          <w:u w:val="single"/>
        </w:rPr>
        <w:t>The ground forces are now</w:t>
      </w:r>
      <w:r w:rsidRPr="006E2CE6">
        <w:rPr>
          <w:sz w:val="12"/>
        </w:rPr>
        <w:t xml:space="preserve"> at least </w:t>
      </w:r>
      <w:r w:rsidRPr="006E2CE6">
        <w:rPr>
          <w:u w:val="single"/>
        </w:rPr>
        <w:t>adequately supplied with tanks and armored vehicles, and priority has shifted to air defense</w:t>
      </w:r>
      <w:r w:rsidRPr="006E2CE6">
        <w:rPr>
          <w:sz w:val="12"/>
        </w:rPr>
        <w:t xml:space="preserve">. Producing its own components, Ukraine has modernized or developed short and medium-range anti-aircraft systems, a tactical ballistic missile, and a multiple-use cruise missile. Serial production of these weapons is either just beginning or is one or two years away, </w:t>
      </w:r>
      <w:r w:rsidRPr="006E2CE6">
        <w:rPr>
          <w:u w:val="single"/>
        </w:rPr>
        <w:t>but quantities will be constrained by lack of finances</w:t>
      </w:r>
      <w:r w:rsidRPr="006E2CE6">
        <w:rPr>
          <w:sz w:val="12"/>
        </w:rPr>
        <w:t>.</w:t>
      </w:r>
    </w:p>
    <w:p w14:paraId="4F2155A4" w14:textId="77777777" w:rsidR="00CE5195" w:rsidRDefault="00CE5195" w:rsidP="00CE5195">
      <w:r w:rsidRPr="006E2CE6">
        <w:rPr>
          <w:sz w:val="14"/>
          <w:szCs w:val="14"/>
        </w:rPr>
        <w:t>Perhaps worse than financial constraints is an outdated military bureaucracy and culture that emphasizes force concentration and subordination rather than a flexible type of warfare that is possible with motivated citizen-soldiers. Symptomatically, as many as 80 percent of contractees do not renew their contracts, mostly out of frustration with the poor command. The upper command’s ability to coordinate forces over a large theater within high-intensity warfare is questionable.</w:t>
      </w:r>
    </w:p>
    <w:p w14:paraId="4CDF57EF" w14:textId="77777777" w:rsidR="00CE5195" w:rsidRPr="006E2CE6" w:rsidRDefault="00CE5195" w:rsidP="00CE5195">
      <w:pPr>
        <w:rPr>
          <w:sz w:val="12"/>
        </w:rPr>
      </w:pPr>
      <w:r w:rsidRPr="006E2CE6">
        <w:rPr>
          <w:sz w:val="12"/>
        </w:rPr>
        <w:t xml:space="preserve">But Ukraine’s army is perhaps more interesting as a political institution than a combat one. It is composed mainly of ethnic Ukrainians, making the army more cohesive than the general population. </w:t>
      </w:r>
      <w:r w:rsidRPr="006E2CE6">
        <w:rPr>
          <w:u w:val="single"/>
        </w:rPr>
        <w:t>Because the army is now</w:t>
      </w:r>
      <w:r w:rsidRPr="006E2CE6">
        <w:rPr>
          <w:sz w:val="12"/>
        </w:rPr>
        <w:t xml:space="preserve"> largely a </w:t>
      </w:r>
      <w:r w:rsidRPr="006E2CE6">
        <w:rPr>
          <w:u w:val="single"/>
        </w:rPr>
        <w:t>volunteer</w:t>
      </w:r>
      <w:r w:rsidRPr="006E2CE6">
        <w:rPr>
          <w:sz w:val="12"/>
        </w:rPr>
        <w:t xml:space="preserve"> one, </w:t>
      </w:r>
      <w:r w:rsidRPr="006E2CE6">
        <w:rPr>
          <w:u w:val="single"/>
        </w:rPr>
        <w:t>motivated recruits self-select into the ranks</w:t>
      </w:r>
      <w:r w:rsidRPr="006E2CE6">
        <w:rPr>
          <w:sz w:val="12"/>
        </w:rPr>
        <w:t>.</w:t>
      </w:r>
    </w:p>
    <w:p w14:paraId="2F3D401F" w14:textId="77777777" w:rsidR="00CE5195" w:rsidRDefault="00CE5195" w:rsidP="00CE5195">
      <w:r w:rsidRPr="006E2CE6">
        <w:rPr>
          <w:sz w:val="12"/>
          <w:szCs w:val="12"/>
        </w:rPr>
        <w:t>A test of the military’s values occurred during the 2014 Euromaidan, when the army refused to support the authoritarian regime led by President Victor Yanukovych and suppress social dissent. Another test occurred that year when volunteer battalions and the army dared to defy the intimidating Russian forces, whose Soviet ancestors once rolled over countries in Eastern Europe at will. The army survived the early rounds of the war partly because the civilian population rallied to repair vehicles, provide clothing, and buy personal equipment for the soldiers such as armored vests and night-vision goggles. Civilian volunteers braved danger to transport the equipment to the front and arrange its distribution.</w:t>
      </w:r>
    </w:p>
    <w:p w14:paraId="5BD1A600" w14:textId="77777777" w:rsidR="00CE5195" w:rsidRDefault="00CE5195" w:rsidP="00CE5195">
      <w:r w:rsidRPr="006E2CE6">
        <w:rPr>
          <w:sz w:val="12"/>
          <w:szCs w:val="12"/>
        </w:rPr>
        <w:t xml:space="preserve">To its credit, the Ministry of Defense was one of the first government ministries to participate in online procurement through ProZorro, which tracks the supply and feeding of the army. Of necessity, the largest proportion of NGOs and volunteer organizations in Ukraine are concerned in some way with defense issues. Most volunteer battalions have been integrated into the regular army, and relations between the army and civilian population in the liberated zones of the Donbas are good.         </w:t>
      </w:r>
    </w:p>
    <w:p w14:paraId="14DA2572" w14:textId="77777777" w:rsidR="00CE5195" w:rsidRPr="006E2CE6" w:rsidRDefault="00CE5195" w:rsidP="00CE5195">
      <w:pPr>
        <w:rPr>
          <w:sz w:val="10"/>
        </w:rPr>
      </w:pPr>
      <w:r w:rsidRPr="006E2CE6">
        <w:rPr>
          <w:u w:val="single"/>
        </w:rPr>
        <w:lastRenderedPageBreak/>
        <w:t>The result is a cohesive front. The army and nation have sacrificed too much to watch the government give to the Kremlin at the negotiating table what was paid for on the battlefield</w:t>
      </w:r>
      <w:r w:rsidRPr="006E2CE6">
        <w:rPr>
          <w:sz w:val="10"/>
        </w:rPr>
        <w:t xml:space="preserve">. Ukrainian defense officials have estimated that in a full-scale attack by Russia, </w:t>
      </w:r>
      <w:r w:rsidRPr="006E2CE6">
        <w:rPr>
          <w:u w:val="single"/>
        </w:rPr>
        <w:t>the Ukrainian army could lose 15,000 soldiers in three weeks; but the population is psychologically prepared</w:t>
      </w:r>
      <w:r w:rsidRPr="006E2CE6">
        <w:rPr>
          <w:sz w:val="10"/>
        </w:rPr>
        <w:t xml:space="preserve"> for such a scenario. For its part, </w:t>
      </w:r>
      <w:r w:rsidRPr="006E2CE6">
        <w:rPr>
          <w:u w:val="single"/>
        </w:rPr>
        <w:t>the Kremlin must realize that if it were to cause more destruction in Ukraine, it would utterly lose the affection of the population; at the same time, the Ukrainian army would draw the teeth of the Russian army and economy even in retreat</w:t>
      </w:r>
      <w:r w:rsidRPr="006E2CE6">
        <w:rPr>
          <w:sz w:val="10"/>
        </w:rPr>
        <w:t>.</w:t>
      </w:r>
    </w:p>
    <w:p w14:paraId="0FDB38EB" w14:textId="77777777" w:rsidR="00CE5195" w:rsidRDefault="00CE5195" w:rsidP="00CE5195">
      <w:r w:rsidRPr="006E2CE6">
        <w:rPr>
          <w:sz w:val="10"/>
          <w:szCs w:val="10"/>
        </w:rPr>
        <w:t>Nonetheless, there is no prospect of NATO membership in the near future. And given the West’s failure to enforce the Budapest Memorandum, whereby Ukraine forfeited its nuclear weapons for security “assurances,” NATO is not a credible ally in any case. NATO is useful, and essential, for joint weapons development and training, which are about as much as can be expected from it. Considering that the West declines to supply more than symbolic levels of lethal weapons, it is understandable that President Petro Poroshenko aspires to build his country’s military industry.</w:t>
      </w:r>
    </w:p>
    <w:p w14:paraId="6823532E" w14:textId="77777777" w:rsidR="00CE5195" w:rsidRPr="006E2CE6" w:rsidRDefault="00CE5195" w:rsidP="00CE5195">
      <w:pPr>
        <w:rPr>
          <w:sz w:val="10"/>
        </w:rPr>
      </w:pPr>
      <w:r w:rsidRPr="006E2CE6">
        <w:rPr>
          <w:sz w:val="10"/>
        </w:rPr>
        <w:t xml:space="preserve">Meanwhile, </w:t>
      </w:r>
      <w:r w:rsidRPr="006E2CE6">
        <w:rPr>
          <w:u w:val="single"/>
        </w:rPr>
        <w:t>Europe gets a free ride on the Ukrainian army’s defense effort. Ukrainians have shown that Russia can be resisted; this is heartening to the Baltic countries and reduces defeatism more broadly in Eastern Europe</w:t>
      </w:r>
      <w:r w:rsidRPr="006E2CE6">
        <w:rPr>
          <w:sz w:val="10"/>
        </w:rPr>
        <w:t xml:space="preserve">. Western Europeans can have both economic relations with Russia and military security, for their </w:t>
      </w:r>
      <w:r w:rsidRPr="006E2CE6">
        <w:rPr>
          <w:u w:val="single"/>
        </w:rPr>
        <w:t>security risks have been externalized to the Ukrainian army. This perhaps explains Western Europeans’ complacency in the face of Russian threats</w:t>
      </w:r>
      <w:r w:rsidRPr="006E2CE6">
        <w:rPr>
          <w:sz w:val="10"/>
        </w:rPr>
        <w:t>.</w:t>
      </w:r>
    </w:p>
    <w:p w14:paraId="2E3AF450" w14:textId="77777777" w:rsidR="00CE5195" w:rsidRPr="006E2CE6" w:rsidRDefault="00CE5195" w:rsidP="00CE5195">
      <w:pPr>
        <w:rPr>
          <w:sz w:val="10"/>
        </w:rPr>
      </w:pPr>
      <w:r w:rsidRPr="006E2CE6">
        <w:rPr>
          <w:sz w:val="10"/>
        </w:rPr>
        <w:t xml:space="preserve">In sum, </w:t>
      </w:r>
      <w:r w:rsidRPr="006E2CE6">
        <w:rPr>
          <w:u w:val="single"/>
        </w:rPr>
        <w:t>the Ukrainian army enables a favorable situation in the region</w:t>
      </w:r>
      <w:r w:rsidRPr="006E2CE6">
        <w:rPr>
          <w:sz w:val="10"/>
        </w:rPr>
        <w:t xml:space="preserve">. Domestically, democracy continues its gradual development under this army’s protection. Internationally, </w:t>
      </w:r>
      <w:r w:rsidRPr="006E2CE6">
        <w:rPr>
          <w:u w:val="single"/>
        </w:rPr>
        <w:t>Russia has been contained and would be weakened in a further war</w:t>
      </w:r>
      <w:r w:rsidRPr="006E2CE6">
        <w:rPr>
          <w:sz w:val="10"/>
        </w:rPr>
        <w:t xml:space="preserve">, and Western Europe may attend to its own affairs. </w:t>
      </w:r>
      <w:r w:rsidRPr="006E2CE6">
        <w:rPr>
          <w:u w:val="single"/>
        </w:rPr>
        <w:t>The Ukrainian civilian population and under-equipped army conveniently guard Europe’s eastern wall. But such an effort cannot be sustained indefinitely by a poor country with a population less than one-third that of Russia’s. Thus Western military</w:t>
      </w:r>
      <w:r w:rsidRPr="006E2CE6">
        <w:rPr>
          <w:sz w:val="10"/>
        </w:rPr>
        <w:t xml:space="preserve"> and economic </w:t>
      </w:r>
      <w:r w:rsidRPr="006E2CE6">
        <w:rPr>
          <w:u w:val="single"/>
        </w:rPr>
        <w:t>aid is necessary</w:t>
      </w:r>
      <w:r w:rsidRPr="006E2CE6">
        <w:rPr>
          <w:sz w:val="10"/>
        </w:rPr>
        <w:t>.</w:t>
      </w:r>
    </w:p>
    <w:p w14:paraId="26BB6A6B" w14:textId="77777777" w:rsidR="00CE5195" w:rsidRDefault="00CE5195" w:rsidP="00CE5195">
      <w:r w:rsidRPr="006E2CE6">
        <w:rPr>
          <w:u w:val="single"/>
        </w:rPr>
        <w:t>In the meantime, there have been no serious crises in Europe recently because the Ukrainian army has matters in hand. Militarily, politically, and economically, this army is good for all of Europe</w:t>
      </w:r>
      <w:r>
        <w:t>.</w:t>
      </w:r>
    </w:p>
    <w:p w14:paraId="7EEE5E0A" w14:textId="77777777" w:rsidR="00CE5195" w:rsidRDefault="00CE5195" w:rsidP="00CE5195"/>
    <w:p w14:paraId="199A974D" w14:textId="77777777" w:rsidR="00CE5195" w:rsidRDefault="00CE5195" w:rsidP="00CE5195"/>
    <w:p w14:paraId="5AAB2D94" w14:textId="77777777" w:rsidR="00CE5195" w:rsidRDefault="00CE5195" w:rsidP="00CE5195"/>
    <w:p w14:paraId="740060FA" w14:textId="77777777" w:rsidR="00CE5195" w:rsidRDefault="00CE5195" w:rsidP="00CE5195"/>
    <w:p w14:paraId="4D954B55" w14:textId="77777777" w:rsidR="00CE5195" w:rsidRDefault="00CE5195" w:rsidP="00CE5195">
      <w:pPr>
        <w:pStyle w:val="Heading3"/>
      </w:pPr>
      <w:r>
        <w:lastRenderedPageBreak/>
        <w:t>A2: Already Armed</w:t>
      </w:r>
    </w:p>
    <w:p w14:paraId="7377E719" w14:textId="77777777" w:rsidR="00CE5195" w:rsidRDefault="00CE5195" w:rsidP="00CE5195"/>
    <w:p w14:paraId="59E9A783" w14:textId="77777777" w:rsidR="00CE5195" w:rsidRDefault="00CE5195" w:rsidP="00CE5195">
      <w:pPr>
        <w:pStyle w:val="Heading4"/>
      </w:pPr>
      <w:r>
        <w:t>Ukraine needs a continuous influx of US weapons to deter Russia</w:t>
      </w:r>
    </w:p>
    <w:p w14:paraId="73CC2920" w14:textId="77777777" w:rsidR="00CE5195" w:rsidRDefault="00CE5195" w:rsidP="00CE5195">
      <w:r w:rsidRPr="00207A54">
        <w:rPr>
          <w:rStyle w:val="Style13ptBold"/>
        </w:rPr>
        <w:t>KAPITONENKO 2017</w:t>
      </w:r>
      <w:r>
        <w:t xml:space="preserve"> </w:t>
      </w:r>
      <w:r w:rsidRPr="00207A54">
        <w:rPr>
          <w:szCs w:val="16"/>
        </w:rPr>
        <w:t>(Mykola Kapitonenko, Phd, is a co-editor in chief at UA: Ukraine Analytica, “Supplying weapons to Ukraine: How to make it right?” New Eastern Europe, October 11, http://neweasterneurope.eu/2017/10/11/supplying-weapons-ukraine-make-right/)</w:t>
      </w:r>
    </w:p>
    <w:p w14:paraId="7A5296F9" w14:textId="77777777" w:rsidR="00CE5195" w:rsidRPr="006E2CE6" w:rsidRDefault="00CE5195" w:rsidP="00CE5195">
      <w:pPr>
        <w:rPr>
          <w:sz w:val="12"/>
        </w:rPr>
      </w:pPr>
      <w:r w:rsidRPr="006E2CE6">
        <w:rPr>
          <w:sz w:val="12"/>
        </w:rPr>
        <w:t xml:space="preserve">Second, </w:t>
      </w:r>
      <w:r w:rsidRPr="006E2CE6">
        <w:rPr>
          <w:u w:val="single"/>
        </w:rPr>
        <w:t>continuous weapons supplies are much better than a single transfer</w:t>
      </w:r>
      <w:r w:rsidRPr="006E2CE6">
        <w:rPr>
          <w:sz w:val="12"/>
        </w:rPr>
        <w:t xml:space="preserve">. Providing Ukraine with Javelins would certainly signal some level of support from the US, but </w:t>
      </w:r>
      <w:r w:rsidRPr="006E2CE6">
        <w:rPr>
          <w:u w:val="single"/>
        </w:rPr>
        <w:t>a much more effective strategy would rest on series of arms transfers</w:t>
      </w:r>
      <w:r w:rsidRPr="006E2CE6">
        <w:rPr>
          <w:sz w:val="12"/>
        </w:rPr>
        <w:t xml:space="preserve">, within a properly designed time framework or even </w:t>
      </w:r>
      <w:r w:rsidRPr="006E2CE6">
        <w:rPr>
          <w:u w:val="single"/>
        </w:rPr>
        <w:t>without an expiry date. Unlike a single delivery</w:t>
      </w:r>
      <w:r w:rsidRPr="006E2CE6">
        <w:rPr>
          <w:sz w:val="12"/>
        </w:rPr>
        <w:t xml:space="preserve"> of even a rather sophisticated and/or expensive weapon, </w:t>
      </w:r>
      <w:r w:rsidRPr="006E2CE6">
        <w:rPr>
          <w:u w:val="single"/>
        </w:rPr>
        <w:t>systematic supplies are capable of becoming a powerful deterring instrument. They generate expectations from both the receiving state and its adversary, which lead to strategic adjustments</w:t>
      </w:r>
      <w:r w:rsidRPr="006E2CE6">
        <w:rPr>
          <w:sz w:val="12"/>
        </w:rPr>
        <w:t>.</w:t>
      </w:r>
    </w:p>
    <w:p w14:paraId="4D76D374" w14:textId="77777777" w:rsidR="00CE5195" w:rsidRPr="006E2CE6" w:rsidRDefault="00CE5195" w:rsidP="00CE5195">
      <w:pPr>
        <w:rPr>
          <w:sz w:val="12"/>
        </w:rPr>
      </w:pPr>
      <w:r w:rsidRPr="006E2CE6">
        <w:rPr>
          <w:u w:val="single"/>
        </w:rPr>
        <w:t>If Ukraine were to receive American weapons continuously, the strength of the deterring signal to Moscow would be maximised</w:t>
      </w:r>
      <w:r w:rsidRPr="006E2CE6">
        <w:rPr>
          <w:sz w:val="12"/>
        </w:rPr>
        <w:t xml:space="preserve">. That is even more so the case if no final date is specified. </w:t>
      </w:r>
      <w:r w:rsidRPr="006E2CE6">
        <w:rPr>
          <w:u w:val="single"/>
        </w:rPr>
        <w:t>Moscow will have to take into account weapons supplies as part of a long-term US strategy, which even without the US being dragged into the conflict will be aimed at securing Ukraine’s survival. In other words, such a strategy will make the US more sided with Ukraine, but at the same time will not run Washington into the risk of providing security guarantees for Kyiv</w:t>
      </w:r>
      <w:r w:rsidRPr="006E2CE6">
        <w:rPr>
          <w:sz w:val="12"/>
        </w:rPr>
        <w:t>.</w:t>
      </w:r>
    </w:p>
    <w:p w14:paraId="629AF2DD" w14:textId="77777777" w:rsidR="00CE5195" w:rsidRDefault="00CE5195" w:rsidP="00CE5195"/>
    <w:p w14:paraId="6D63ED70" w14:textId="77777777" w:rsidR="00CE5195" w:rsidRDefault="00CE5195" w:rsidP="00CE5195">
      <w:pPr>
        <w:pStyle w:val="Heading4"/>
      </w:pPr>
      <w:r>
        <w:t>More is better—Ukraine needs a constant influx of weapons</w:t>
      </w:r>
    </w:p>
    <w:p w14:paraId="2D98C3C5" w14:textId="77777777" w:rsidR="00CE5195" w:rsidRDefault="00CE5195" w:rsidP="00CE5195">
      <w:r w:rsidRPr="00207A54">
        <w:rPr>
          <w:rStyle w:val="Style13ptBold"/>
        </w:rPr>
        <w:t>KAPITONENKO 2017</w:t>
      </w:r>
      <w:r>
        <w:t xml:space="preserve"> </w:t>
      </w:r>
      <w:r w:rsidRPr="00207A54">
        <w:rPr>
          <w:szCs w:val="16"/>
        </w:rPr>
        <w:t>(Mykola Kapitonenko, Phd, is a co-editor in chief at UA: Ukraine Analytica, “Supplying weapons to Ukraine: How to make it right?” New Eastern Europe, October 11, http://neweasterneurope.eu/2017/10/11/supplying-weapons-ukraine-make-right/)</w:t>
      </w:r>
    </w:p>
    <w:p w14:paraId="589B2D90" w14:textId="77777777" w:rsidR="00CE5195" w:rsidRPr="006E2CE6" w:rsidRDefault="00CE5195" w:rsidP="00CE5195">
      <w:pPr>
        <w:rPr>
          <w:sz w:val="12"/>
        </w:rPr>
      </w:pPr>
      <w:r w:rsidRPr="006E2CE6">
        <w:rPr>
          <w:u w:val="single"/>
        </w:rPr>
        <w:t>If the main idea behind American weapons supplies is to send signals to the Kremlin reaffirming the strong commitment of US to deter a further escalation by Russia,</w:t>
      </w:r>
      <w:r w:rsidRPr="006E2CE6">
        <w:rPr>
          <w:sz w:val="12"/>
        </w:rPr>
        <w:t xml:space="preserve"> there are some specific requirements to follow. The first of them is that </w:t>
      </w:r>
      <w:r w:rsidRPr="006E2CE6">
        <w:rPr>
          <w:u w:val="single"/>
        </w:rPr>
        <w:t xml:space="preserve">numbers matter: the quantity of weapons is important. Providing limited supplies or even one transfer is not enough. </w:t>
      </w:r>
      <w:r w:rsidRPr="006E2CE6">
        <w:rPr>
          <w:b/>
          <w:bCs/>
          <w:u w:val="single"/>
        </w:rPr>
        <w:t>The more the better</w:t>
      </w:r>
      <w:r w:rsidRPr="006E2CE6">
        <w:rPr>
          <w:u w:val="single"/>
        </w:rPr>
        <w:t>, and that is the case with deterrence of a strong adversary. Making arms supplies continuous</w:t>
      </w:r>
      <w:r w:rsidRPr="006E2CE6">
        <w:rPr>
          <w:sz w:val="12"/>
        </w:rPr>
        <w:t xml:space="preserve">, either until a specific date or until a specific requirement is met, </w:t>
      </w:r>
      <w:r w:rsidRPr="006E2CE6">
        <w:rPr>
          <w:u w:val="single"/>
        </w:rPr>
        <w:t>is even better. Turning them into an element of a long-term strategy would discourage further Russian aggression without entrapping the US into the conflict</w:t>
      </w:r>
      <w:r w:rsidRPr="006E2CE6">
        <w:rPr>
          <w:sz w:val="12"/>
        </w:rPr>
        <w:t>.</w:t>
      </w:r>
    </w:p>
    <w:p w14:paraId="542FD4B6" w14:textId="77777777" w:rsidR="00CE5195" w:rsidRDefault="00CE5195" w:rsidP="00CE5195"/>
    <w:p w14:paraId="4A003D6E" w14:textId="77777777" w:rsidR="00CE5195" w:rsidRDefault="00CE5195" w:rsidP="00CE5195">
      <w:pPr>
        <w:pStyle w:val="Heading3"/>
      </w:pPr>
      <w:r>
        <w:lastRenderedPageBreak/>
        <w:t>A2: US-Russia Relations</w:t>
      </w:r>
    </w:p>
    <w:p w14:paraId="064193B5" w14:textId="77777777" w:rsidR="00CE5195" w:rsidRDefault="00CE5195" w:rsidP="00CE5195"/>
    <w:p w14:paraId="1CCC4C11" w14:textId="77777777" w:rsidR="00CE5195" w:rsidRDefault="00CE5195" w:rsidP="00CE5195">
      <w:pPr>
        <w:pStyle w:val="Heading4"/>
      </w:pPr>
      <w:bookmarkStart w:id="1" w:name="_Hlk13165167"/>
      <w:r>
        <w:t>Ukraine not key to relations</w:t>
      </w:r>
    </w:p>
    <w:p w14:paraId="648EDC53" w14:textId="77777777" w:rsidR="00CE5195" w:rsidRDefault="00CE5195" w:rsidP="00CE5195">
      <w:r w:rsidRPr="008973E9">
        <w:rPr>
          <w:rStyle w:val="Style13ptBold"/>
        </w:rPr>
        <w:t xml:space="preserve">CENTER FOR PREVENTIVE ACTION 2017 </w:t>
      </w:r>
      <w:r w:rsidRPr="008973E9">
        <w:rPr>
          <w:sz w:val="18"/>
          <w:szCs w:val="18"/>
        </w:rPr>
        <w:t>(“Managing Global Disorder: Prospects for U.S.-Russian Cooperation,” August 23, https://www.cfr.org/report/managing-global-disorder-prospects-us-russian-cooperation)</w:t>
      </w:r>
    </w:p>
    <w:p w14:paraId="57A7462D" w14:textId="77777777" w:rsidR="00CE5195" w:rsidRPr="006E2CE6" w:rsidRDefault="00CE5195" w:rsidP="00CE5195">
      <w:pPr>
        <w:rPr>
          <w:sz w:val="12"/>
        </w:rPr>
      </w:pPr>
      <w:r w:rsidRPr="006E2CE6">
        <w:rPr>
          <w:sz w:val="12"/>
        </w:rPr>
        <w:t xml:space="preserve">Participants discussed whether </w:t>
      </w:r>
      <w:r w:rsidRPr="006E2CE6">
        <w:rPr>
          <w:u w:val="single"/>
        </w:rPr>
        <w:t>resolving the conflict in Ukraine</w:t>
      </w:r>
      <w:r w:rsidRPr="006E2CE6">
        <w:rPr>
          <w:sz w:val="12"/>
        </w:rPr>
        <w:t xml:space="preserve"> is necessary to improving U.S.-Russian relations. While participants were not optimistic that the conflict could be resolved soon, they generally agreed that its resolution </w:t>
      </w:r>
      <w:r w:rsidRPr="006E2CE6">
        <w:rPr>
          <w:u w:val="single"/>
        </w:rPr>
        <w:t>is not essential to improving U.S.-Russian relations. A stalemate could be accepted for the time being to allow both sides to focus on other issues where they are not in direct competition</w:t>
      </w:r>
      <w:r w:rsidRPr="006E2CE6">
        <w:rPr>
          <w:sz w:val="12"/>
        </w:rPr>
        <w:t>.</w:t>
      </w:r>
    </w:p>
    <w:p w14:paraId="473C0703" w14:textId="77777777" w:rsidR="00CE5195" w:rsidRDefault="00CE5195" w:rsidP="00CE5195"/>
    <w:p w14:paraId="64E5CFAF" w14:textId="77777777" w:rsidR="00CE5195" w:rsidRDefault="00CE5195" w:rsidP="00CE5195">
      <w:pPr>
        <w:pStyle w:val="Heading4"/>
      </w:pPr>
      <w:r>
        <w:t>No impact to US-Russian relations</w:t>
      </w:r>
    </w:p>
    <w:p w14:paraId="5F5D655B" w14:textId="77777777" w:rsidR="00CE5195" w:rsidRDefault="00CE5195" w:rsidP="00CE5195">
      <w:r w:rsidRPr="00F94FED">
        <w:rPr>
          <w:rStyle w:val="Style13ptBold"/>
        </w:rPr>
        <w:t>GRAHAM 2019</w:t>
      </w:r>
      <w:r>
        <w:t xml:space="preserve"> </w:t>
      </w:r>
      <w:r w:rsidRPr="00F94FED">
        <w:rPr>
          <w:sz w:val="14"/>
          <w:szCs w:val="14"/>
        </w:rPr>
        <w:t xml:space="preserve">(Thomas Jr., </w:t>
      </w:r>
      <w:r w:rsidRPr="007B62EF">
        <w:rPr>
          <w:sz w:val="14"/>
          <w:szCs w:val="14"/>
        </w:rPr>
        <w:t xml:space="preserve">managing director of Kissinger Associates, was the senior director for Russia on the U.S. National Security Council staff 2004–2007 </w:t>
      </w:r>
      <w:r w:rsidRPr="00F94FED">
        <w:rPr>
          <w:sz w:val="14"/>
          <w:szCs w:val="14"/>
        </w:rPr>
        <w:t>“U.S.-Russian Relations in a New Era,” National Interest, Jan 6, https://nationalinterest.org/feature/us-russian-relations-new-era-40637)</w:t>
      </w:r>
    </w:p>
    <w:p w14:paraId="1D064CC5" w14:textId="77777777" w:rsidR="00CE5195" w:rsidRPr="00004889" w:rsidRDefault="00CE5195" w:rsidP="00CE5195">
      <w:pPr>
        <w:rPr>
          <w:sz w:val="10"/>
        </w:rPr>
      </w:pPr>
      <w:r w:rsidRPr="00004889">
        <w:rPr>
          <w:sz w:val="10"/>
        </w:rPr>
        <w:t xml:space="preserve">This does not mean, as many commentators argue, that a new cold war has broken out, even if relations are at their lowest ebb since the early 1980s, one of the darkest periods of the original Cold War. The international context and the nature of relations are radically different. </w:t>
      </w:r>
      <w:r w:rsidRPr="00004889">
        <w:rPr>
          <w:u w:val="single"/>
        </w:rPr>
        <w:t>The distribution of power in the world is no longer bipolar as it was during the Cold War</w:t>
      </w:r>
      <w:r w:rsidRPr="00004889">
        <w:rPr>
          <w:sz w:val="10"/>
        </w:rPr>
        <w:t xml:space="preserve">. Rather, the contours of an inchoate multipolar system are emerging. </w:t>
      </w:r>
      <w:r w:rsidRPr="00004889">
        <w:rPr>
          <w:u w:val="single"/>
        </w:rPr>
        <w:t>The two countries are no longer engaged in a global existential struggle</w:t>
      </w:r>
      <w:r w:rsidRPr="00004889">
        <w:rPr>
          <w:sz w:val="10"/>
        </w:rPr>
        <w:t xml:space="preserve"> of two diametrically opposed philosophies of man and the state. Rather, </w:t>
      </w:r>
      <w:r w:rsidRPr="00004889">
        <w:rPr>
          <w:u w:val="single"/>
        </w:rPr>
        <w:t>both countries oversee variations of a capitalist economic system and profess adherence to democracy. U.S.-Russian relations no longer structure the international system or dominate the global agenda. Rather, they are among many other bilateral and multilateral relationships</w:t>
      </w:r>
      <w:r w:rsidRPr="00004889">
        <w:rPr>
          <w:sz w:val="10"/>
        </w:rPr>
        <w:t xml:space="preserve"> that shape the system and agenda, </w:t>
      </w:r>
      <w:r w:rsidRPr="00004889">
        <w:rPr>
          <w:u w:val="single"/>
        </w:rPr>
        <w:t>and not</w:t>
      </w:r>
      <w:r w:rsidRPr="00004889">
        <w:rPr>
          <w:sz w:val="10"/>
        </w:rPr>
        <w:t xml:space="preserve"> necessarily </w:t>
      </w:r>
      <w:r w:rsidRPr="00004889">
        <w:rPr>
          <w:u w:val="single"/>
        </w:rPr>
        <w:t>the most consequential</w:t>
      </w:r>
      <w:r w:rsidRPr="00004889">
        <w:rPr>
          <w:sz w:val="10"/>
        </w:rPr>
        <w:t xml:space="preserve">. And </w:t>
      </w:r>
      <w:r w:rsidRPr="00004889">
        <w:rPr>
          <w:u w:val="single"/>
        </w:rPr>
        <w:t>Russia no longer lies at the center of American foreign policy</w:t>
      </w:r>
      <w:r w:rsidRPr="00004889">
        <w:rPr>
          <w:sz w:val="10"/>
        </w:rPr>
        <w:t>, even if the United States remains a top priority for Russia. Rather, the United States is focused on other matters, including China and international terrorism. The new National Security Strategy does not change the picture, even if it identifies Russia as a revisionist power and strategic competitor, for the strategy also identifies China in the same terms and names Iran, North Korea, and international terrorism as major threats.</w:t>
      </w:r>
    </w:p>
    <w:p w14:paraId="15BBECF2" w14:textId="77777777" w:rsidR="00CE5195" w:rsidRDefault="00CE5195" w:rsidP="00CE5195"/>
    <w:p w14:paraId="657DCF69" w14:textId="77777777" w:rsidR="00CE5195" w:rsidRDefault="00CE5195" w:rsidP="00CE5195">
      <w:pPr>
        <w:pStyle w:val="Heading4"/>
      </w:pPr>
      <w:r>
        <w:t>Relations are shot—the plan can’t fix them</w:t>
      </w:r>
    </w:p>
    <w:p w14:paraId="268AE4A2" w14:textId="77777777" w:rsidR="00CE5195" w:rsidRDefault="00CE5195" w:rsidP="00CE5195">
      <w:r w:rsidRPr="00F94FED">
        <w:rPr>
          <w:rStyle w:val="Style13ptBold"/>
        </w:rPr>
        <w:t>GRAHAM 2019</w:t>
      </w:r>
      <w:r>
        <w:t xml:space="preserve"> </w:t>
      </w:r>
      <w:r w:rsidRPr="00F94FED">
        <w:rPr>
          <w:sz w:val="14"/>
          <w:szCs w:val="14"/>
        </w:rPr>
        <w:t xml:space="preserve">(Thomas Jr., </w:t>
      </w:r>
      <w:r w:rsidRPr="007B62EF">
        <w:rPr>
          <w:sz w:val="14"/>
          <w:szCs w:val="14"/>
        </w:rPr>
        <w:t xml:space="preserve">managing director of Kissinger Associates, was the senior director for Russia on the U.S. National Security Council staff 2004–2007 </w:t>
      </w:r>
      <w:r w:rsidRPr="00F94FED">
        <w:rPr>
          <w:sz w:val="14"/>
          <w:szCs w:val="14"/>
        </w:rPr>
        <w:t>“U.S.-Russian Relations in a New Era,” National Interest, Jan 6, https://nationalinterest.org/feature/us-russian-relations-new-era-40637)</w:t>
      </w:r>
    </w:p>
    <w:p w14:paraId="3971ED80" w14:textId="77777777" w:rsidR="00CE5195" w:rsidRPr="00004889" w:rsidRDefault="00CE5195" w:rsidP="00CE5195">
      <w:pPr>
        <w:rPr>
          <w:sz w:val="12"/>
        </w:rPr>
      </w:pPr>
      <w:r w:rsidRPr="00004889">
        <w:rPr>
          <w:sz w:val="12"/>
        </w:rPr>
        <w:t xml:space="preserve">As in the Cold War, however, </w:t>
      </w:r>
      <w:r w:rsidRPr="00004889">
        <w:rPr>
          <w:u w:val="single"/>
        </w:rPr>
        <w:t>relations will remain troubled for a considerable period, defined more by</w:t>
      </w:r>
      <w:r w:rsidRPr="00004889">
        <w:rPr>
          <w:sz w:val="12"/>
        </w:rPr>
        <w:t xml:space="preserve"> competition, at times verging on outright </w:t>
      </w:r>
      <w:r w:rsidRPr="00004889">
        <w:rPr>
          <w:u w:val="single"/>
        </w:rPr>
        <w:t>confrontation, than cooperation</w:t>
      </w:r>
      <w:r w:rsidRPr="00004889">
        <w:rPr>
          <w:sz w:val="12"/>
        </w:rPr>
        <w:t xml:space="preserve">. In the near term, </w:t>
      </w:r>
      <w:r w:rsidRPr="00004889">
        <w:rPr>
          <w:u w:val="single"/>
        </w:rPr>
        <w:t>there can be no return to the hope for partnership</w:t>
      </w:r>
      <w:r w:rsidRPr="00004889">
        <w:rPr>
          <w:sz w:val="12"/>
        </w:rPr>
        <w:t xml:space="preserve"> of the immediate post–Cold War years, </w:t>
      </w:r>
      <w:r w:rsidRPr="00004889">
        <w:rPr>
          <w:u w:val="single"/>
        </w:rPr>
        <w:t>no new reset, and no rapid improvement in relations even if the intensity of estrangement might abate. The differences—over the principles of world order, the essence of regional conflicts, and the fundamental values that should inform political affairs—are too profound</w:t>
      </w:r>
      <w:r w:rsidRPr="00004889">
        <w:rPr>
          <w:sz w:val="12"/>
        </w:rPr>
        <w:t xml:space="preserve"> for it to be otherwise.</w:t>
      </w:r>
    </w:p>
    <w:p w14:paraId="62B10863" w14:textId="77777777" w:rsidR="00CE5195" w:rsidRDefault="00CE5195" w:rsidP="00CE5195"/>
    <w:bookmarkEnd w:id="1"/>
    <w:p w14:paraId="3C9BA358" w14:textId="77777777" w:rsidR="00CE5195" w:rsidRDefault="00CE5195" w:rsidP="00CE5195">
      <w:pPr>
        <w:pStyle w:val="Heading4"/>
      </w:pPr>
      <w:r>
        <w:t>US-Russian relations are cyclical</w:t>
      </w:r>
    </w:p>
    <w:p w14:paraId="39D63798" w14:textId="77777777" w:rsidR="00CE5195" w:rsidRPr="00BE195D" w:rsidRDefault="00CE5195" w:rsidP="00CE5195">
      <w:pPr>
        <w:rPr>
          <w:szCs w:val="16"/>
        </w:rPr>
      </w:pPr>
      <w:r w:rsidRPr="00BE195D">
        <w:rPr>
          <w:rStyle w:val="Style13ptBold"/>
        </w:rPr>
        <w:t xml:space="preserve">LUKYANOV 2019 </w:t>
      </w:r>
      <w:r w:rsidRPr="00BE195D">
        <w:rPr>
          <w:szCs w:val="16"/>
        </w:rPr>
        <w:t xml:space="preserve">(Fyodor, Editor-in-Chief of Russia in Global Affairs, “Russian Expert Lukyanov: Russia-US Relations Are Characterized Not By One Systemic Conflict As During The Cold War, But By A Series Of Non-Systemic Conflicts,” MEMRI, May 21, </w:t>
      </w:r>
      <w:r w:rsidRPr="00BE195D">
        <w:rPr>
          <w:szCs w:val="16"/>
        </w:rPr>
        <w:lastRenderedPageBreak/>
        <w:t>https://www.memri.org/reports/russian-expert-lukyanov-russia-us-relations-are-characterized-not-one-systemic-conflict)</w:t>
      </w:r>
    </w:p>
    <w:p w14:paraId="6A1F86C7" w14:textId="77777777" w:rsidR="00CE5195" w:rsidRPr="00004889" w:rsidRDefault="00CE5195" w:rsidP="00CE5195">
      <w:pPr>
        <w:rPr>
          <w:sz w:val="14"/>
        </w:rPr>
      </w:pPr>
      <w:r w:rsidRPr="00004889">
        <w:rPr>
          <w:sz w:val="14"/>
        </w:rPr>
        <w:t>"</w:t>
      </w:r>
      <w:r w:rsidRPr="00004889">
        <w:rPr>
          <w:u w:val="single"/>
        </w:rPr>
        <w:t>Russian–American contacts during the Trump</w:t>
      </w:r>
      <w:r w:rsidRPr="00004889">
        <w:rPr>
          <w:sz w:val="14"/>
        </w:rPr>
        <w:t xml:space="preserve"> administration </w:t>
      </w:r>
      <w:r w:rsidRPr="00004889">
        <w:rPr>
          <w:u w:val="single"/>
        </w:rPr>
        <w:t>era are of a peculiarly cyclical nature. Revival stages</w:t>
      </w:r>
      <w:r w:rsidRPr="00004889">
        <w:rPr>
          <w:sz w:val="14"/>
        </w:rPr>
        <w:t xml:space="preserve"> attended by comparably positive declarations regarding [good] intentions then </w:t>
      </w:r>
      <w:r w:rsidRPr="00004889">
        <w:rPr>
          <w:u w:val="single"/>
        </w:rPr>
        <w:t>give way to a stormy chill, which is accompanied by threats and their implementation into action</w:t>
      </w:r>
      <w:r w:rsidRPr="00004889">
        <w:rPr>
          <w:sz w:val="14"/>
        </w:rPr>
        <w:t>.</w:t>
      </w:r>
    </w:p>
    <w:p w14:paraId="568261D9" w14:textId="77777777" w:rsidR="00CE5195" w:rsidRPr="00004889" w:rsidRDefault="00CE5195" w:rsidP="00CE5195">
      <w:pPr>
        <w:rPr>
          <w:sz w:val="12"/>
        </w:rPr>
      </w:pPr>
      <w:r w:rsidRPr="00004889">
        <w:rPr>
          <w:sz w:val="12"/>
        </w:rPr>
        <w:t xml:space="preserve">"An experienced observer will notice that </w:t>
      </w:r>
      <w:r w:rsidRPr="00004889">
        <w:rPr>
          <w:u w:val="single"/>
        </w:rPr>
        <w:t>there is nothing fundamentally new. Such a trajectory has been inherent to Moscow-Washington relations for decades</w:t>
      </w:r>
      <w:r w:rsidRPr="00004889">
        <w:rPr>
          <w:sz w:val="12"/>
        </w:rPr>
        <w:t>, since the Cold War. Yet, the current stage has its own quite specific manifestation. Unfortunately, it transforms the usual fluctuations, which have previously produced some result nevertheless, into an imitation of dialogue.</w:t>
      </w:r>
    </w:p>
    <w:p w14:paraId="62F0AEB3" w14:textId="77777777" w:rsidR="00CE5195" w:rsidRPr="00004889" w:rsidRDefault="00CE5195" w:rsidP="00CE5195">
      <w:pPr>
        <w:rPr>
          <w:sz w:val="12"/>
        </w:rPr>
      </w:pPr>
      <w:r w:rsidRPr="00004889">
        <w:rPr>
          <w:sz w:val="12"/>
        </w:rPr>
        <w:t xml:space="preserve">"Putatively </w:t>
      </w:r>
      <w:r w:rsidRPr="00004889">
        <w:rPr>
          <w:u w:val="single"/>
        </w:rPr>
        <w:t>positive phases</w:t>
      </w:r>
      <w:r w:rsidRPr="00004889">
        <w:rPr>
          <w:sz w:val="12"/>
        </w:rPr>
        <w:t xml:space="preserve"> (epitomized by Trump's constant refrain of his intention to 'get along' with both Putin and Russia) </w:t>
      </w:r>
      <w:r w:rsidRPr="00004889">
        <w:rPr>
          <w:u w:val="single"/>
        </w:rPr>
        <w:t>are limited to tortuous agreement on summit meetings</w:t>
      </w:r>
      <w:r w:rsidRPr="00004889">
        <w:rPr>
          <w:sz w:val="12"/>
        </w:rPr>
        <w:t xml:space="preserve"> and an acceptable agenda. </w:t>
      </w:r>
      <w:r w:rsidRPr="00004889">
        <w:rPr>
          <w:u w:val="single"/>
        </w:rPr>
        <w:t>Afterwards, the meeting either does not take place, which occurred repeatedly, or leads to a new unconditionally negative phase</w:t>
      </w:r>
      <w:r w:rsidRPr="00004889">
        <w:rPr>
          <w:sz w:val="12"/>
        </w:rPr>
        <w:t xml:space="preserve">, that is not rhetorical but with applications characterized by the imposition of new political and economic limitations against Russia. </w:t>
      </w:r>
      <w:r w:rsidRPr="00004889">
        <w:rPr>
          <w:u w:val="single"/>
        </w:rPr>
        <w:t>Then, everything repeats itself…</w:t>
      </w:r>
    </w:p>
    <w:p w14:paraId="466B064F" w14:textId="77777777" w:rsidR="00CE5195" w:rsidRDefault="00CE5195" w:rsidP="00CE5195"/>
    <w:p w14:paraId="12DDD327" w14:textId="77777777" w:rsidR="00CE5195" w:rsidRDefault="00CE5195" w:rsidP="00CE5195">
      <w:pPr>
        <w:pStyle w:val="Heading4"/>
      </w:pPr>
      <w:r>
        <w:t>US and Russian interests are zero sum—cooperation is impossible</w:t>
      </w:r>
    </w:p>
    <w:p w14:paraId="62FA3976" w14:textId="77777777" w:rsidR="00CE5195" w:rsidRPr="00EE4C64" w:rsidRDefault="00CE5195" w:rsidP="00CE5195">
      <w:pPr>
        <w:rPr>
          <w:rStyle w:val="StyleUnderline"/>
          <w:u w:val="none"/>
        </w:rPr>
      </w:pPr>
      <w:r w:rsidRPr="00EE4C64">
        <w:rPr>
          <w:rStyle w:val="Style13ptBold"/>
        </w:rPr>
        <w:t>ADOMANIS 3-13-2013</w:t>
      </w:r>
      <w:r w:rsidRPr="00EE4C64">
        <w:rPr>
          <w:rStyle w:val="StyleUnderline"/>
          <w:sz w:val="14"/>
          <w:u w:val="none"/>
        </w:rPr>
        <w:t xml:space="preserve"> (Mark, specializes in Russian economics and demographics, “The 'Putin Doctrine' And The Real Reason For Russian-American Conflict,” Forbes, http://www.forbes.com/sites/markadomanis/2013/03/13/the-putin-doctrine-and-the-real-reason-for-russian-american-conflict/)</w:t>
      </w:r>
    </w:p>
    <w:p w14:paraId="347B49D8" w14:textId="77777777" w:rsidR="00CE5195" w:rsidRPr="00EE4C64" w:rsidRDefault="00CE5195" w:rsidP="00CE5195">
      <w:pPr>
        <w:rPr>
          <w:rStyle w:val="StyleUnderline"/>
          <w:sz w:val="14"/>
          <w:u w:val="none"/>
        </w:rPr>
      </w:pPr>
      <w:r w:rsidRPr="00EE4C64">
        <w:rPr>
          <w:rStyle w:val="StyleUnderline"/>
          <w:sz w:val="14"/>
          <w:u w:val="none"/>
        </w:rPr>
        <w:t xml:space="preserve">But what is most fascinating to me is that Aron precisely diagnoses why </w:t>
      </w:r>
      <w:r w:rsidRPr="005879A4">
        <w:rPr>
          <w:rStyle w:val="StyleUnderline"/>
        </w:rPr>
        <w:t>the United States and Russia are fated to have</w:t>
      </w:r>
      <w:r w:rsidRPr="00EE4C64">
        <w:rPr>
          <w:rStyle w:val="StyleUnderline"/>
          <w:sz w:val="14"/>
          <w:u w:val="none"/>
        </w:rPr>
        <w:t xml:space="preserve"> such </w:t>
      </w:r>
      <w:r w:rsidRPr="005879A4">
        <w:rPr>
          <w:rStyle w:val="StyleUnderline"/>
        </w:rPr>
        <w:t>tense relations</w:t>
      </w:r>
      <w:r w:rsidRPr="00EE4C64">
        <w:rPr>
          <w:rStyle w:val="StyleUnderline"/>
          <w:sz w:val="14"/>
          <w:u w:val="none"/>
        </w:rPr>
        <w:t xml:space="preserve"> and why </w:t>
      </w:r>
      <w:r w:rsidRPr="005879A4">
        <w:rPr>
          <w:rStyle w:val="StyleUnderline"/>
        </w:rPr>
        <w:t>they will always be at loggerheads</w:t>
      </w:r>
      <w:r w:rsidRPr="00EE4C64">
        <w:rPr>
          <w:rStyle w:val="StyleUnderline"/>
          <w:sz w:val="14"/>
          <w:u w:val="none"/>
        </w:rPr>
        <w:t xml:space="preserve"> when it comes to foreign policy regardless of how democratic or authoritarian the Russian government is: </w:t>
      </w:r>
      <w:r w:rsidRPr="005879A4">
        <w:rPr>
          <w:rStyle w:val="StyleUnderline"/>
        </w:rPr>
        <w:t>Russia wants to be the hegemon of its region</w:t>
      </w:r>
      <w:r w:rsidRPr="00EE4C64">
        <w:rPr>
          <w:rStyle w:val="StyleUnderline"/>
          <w:sz w:val="14"/>
          <w:u w:val="none"/>
        </w:rPr>
        <w:t xml:space="preserve">.* </w:t>
      </w:r>
      <w:r w:rsidRPr="005879A4">
        <w:rPr>
          <w:rStyle w:val="StyleUnderline"/>
        </w:rPr>
        <w:t>This is something that the United States</w:t>
      </w:r>
      <w:r w:rsidRPr="00EE4C64">
        <w:rPr>
          <w:rStyle w:val="StyleUnderline"/>
          <w:sz w:val="14"/>
          <w:u w:val="none"/>
        </w:rPr>
        <w:t xml:space="preserve">, at least with its current foreign policy consensus, </w:t>
      </w:r>
      <w:r w:rsidRPr="005879A4">
        <w:rPr>
          <w:rStyle w:val="StyleUnderline"/>
        </w:rPr>
        <w:t>can never allow</w:t>
      </w:r>
      <w:r w:rsidRPr="00EE4C64">
        <w:rPr>
          <w:rStyle w:val="StyleUnderline"/>
          <w:sz w:val="14"/>
          <w:u w:val="none"/>
        </w:rPr>
        <w:t xml:space="preserve">. In case we forget, </w:t>
      </w:r>
      <w:r w:rsidRPr="005879A4">
        <w:rPr>
          <w:rStyle w:val="StyleUnderline"/>
        </w:rPr>
        <w:t>Russia is now bordered by several countries that the United States is treaty-bound to defend, countries that, from a military standpoint, are just as dear to us as American soil. If Russia wants to</w:t>
      </w:r>
      <w:r w:rsidRPr="00EE4C64">
        <w:rPr>
          <w:rStyle w:val="StyleUnderline"/>
          <w:sz w:val="14"/>
          <w:u w:val="none"/>
        </w:rPr>
        <w:t xml:space="preserve"> try to </w:t>
      </w:r>
      <w:r w:rsidRPr="005879A4">
        <w:rPr>
          <w:rStyle w:val="StyleUnderline"/>
        </w:rPr>
        <w:t>dominate the</w:t>
      </w:r>
      <w:r w:rsidRPr="00EE4C64">
        <w:rPr>
          <w:rStyle w:val="StyleUnderline"/>
          <w:sz w:val="14"/>
          <w:u w:val="none"/>
        </w:rPr>
        <w:t xml:space="preserve"> Baltics, and Aron accurately notes that the desire to control the “</w:t>
      </w:r>
      <w:r w:rsidRPr="005879A4">
        <w:rPr>
          <w:rStyle w:val="StyleUnderline"/>
        </w:rPr>
        <w:t>near abroad”</w:t>
      </w:r>
      <w:r w:rsidRPr="00EE4C64">
        <w:rPr>
          <w:rStyle w:val="StyleUnderline"/>
          <w:sz w:val="14"/>
          <w:u w:val="none"/>
        </w:rPr>
        <w:t xml:space="preserve"> is one that spans the Russian political spectrum, </w:t>
      </w:r>
      <w:r w:rsidRPr="005879A4">
        <w:rPr>
          <w:rStyle w:val="StyleUnderline"/>
        </w:rPr>
        <w:t>this automatically puts the United States and Russia in conflict. After all, if a security alliance with the United States means anything it certainly means that a member state is free from the sort of hegemonic muscle-flexing that the Russians are so keen on. “Russian regional hegemony” and “NATO” are two things that just don’t sit very well together</w:t>
      </w:r>
      <w:r w:rsidRPr="00EE4C64">
        <w:rPr>
          <w:rStyle w:val="StyleUnderline"/>
          <w:sz w:val="14"/>
          <w:u w:val="none"/>
        </w:rPr>
        <w:t>.</w:t>
      </w:r>
    </w:p>
    <w:p w14:paraId="78CCC579" w14:textId="77777777" w:rsidR="00CE5195" w:rsidRPr="00EE4C64" w:rsidRDefault="00CE5195" w:rsidP="00CE5195">
      <w:pPr>
        <w:rPr>
          <w:rStyle w:val="StyleUnderline"/>
          <w:sz w:val="14"/>
          <w:u w:val="none"/>
        </w:rPr>
      </w:pPr>
      <w:r w:rsidRPr="00EE4C64">
        <w:rPr>
          <w:rStyle w:val="StyleUnderline"/>
          <w:sz w:val="14"/>
          <w:u w:val="none"/>
        </w:rPr>
        <w:t xml:space="preserve">Aron spends a lot of time diagnosing the supposedly unique ills of Putinism and describing the Russian regime’s by now all too familiar litany of crimes. But he never answers, or even attempts to answer, the question that most obviously arises from his analysis: </w:t>
      </w:r>
      <w:r w:rsidRPr="005879A4">
        <w:rPr>
          <w:rStyle w:val="StyleUnderline"/>
        </w:rPr>
        <w:t>how would the United States make peace with with a deliberately hegemonic Russian foreign policy?</w:t>
      </w:r>
      <w:r w:rsidRPr="00EE4C64">
        <w:rPr>
          <w:rStyle w:val="StyleUnderline"/>
          <w:sz w:val="14"/>
          <w:u w:val="none"/>
        </w:rPr>
        <w:t xml:space="preserve"> I think </w:t>
      </w:r>
      <w:r w:rsidRPr="005879A4">
        <w:rPr>
          <w:rStyle w:val="StyleUnderline"/>
        </w:rPr>
        <w:t>the answer is very clear: it can’t. There is simply no way to square the circle of</w:t>
      </w:r>
      <w:r w:rsidRPr="00EE4C64">
        <w:rPr>
          <w:rStyle w:val="StyleUnderline"/>
          <w:sz w:val="14"/>
          <w:u w:val="none"/>
        </w:rPr>
        <w:t xml:space="preserve"> an </w:t>
      </w:r>
      <w:r w:rsidRPr="005879A4">
        <w:rPr>
          <w:rStyle w:val="StyleUnderline"/>
        </w:rPr>
        <w:t>American foreign policy</w:t>
      </w:r>
      <w:r w:rsidRPr="00EE4C64">
        <w:rPr>
          <w:rStyle w:val="StyleUnderline"/>
          <w:sz w:val="14"/>
          <w:u w:val="none"/>
        </w:rPr>
        <w:t xml:space="preserve"> designed around “global leadership” </w:t>
      </w:r>
      <w:r w:rsidRPr="005879A4">
        <w:rPr>
          <w:rStyle w:val="StyleUnderline"/>
        </w:rPr>
        <w:t>and a Russian foreign policy premised on “regional hegemony.” These two things just don’t fit together</w:t>
      </w:r>
      <w:r w:rsidRPr="00EE4C64">
        <w:rPr>
          <w:rStyle w:val="StyleUnderline"/>
          <w:sz w:val="14"/>
          <w:u w:val="none"/>
        </w:rPr>
        <w:t xml:space="preserve">, something that is true completely independent of the Russian regime’s democratic or autocratic credentials. </w:t>
      </w:r>
      <w:r w:rsidRPr="005879A4">
        <w:rPr>
          <w:rStyle w:val="StyleUnderline"/>
        </w:rPr>
        <w:t>The two ideas are</w:t>
      </w:r>
      <w:r w:rsidRPr="00EE4C64">
        <w:rPr>
          <w:rStyle w:val="StyleUnderline"/>
          <w:sz w:val="14"/>
          <w:u w:val="none"/>
        </w:rPr>
        <w:t xml:space="preserve">, unfortunately  </w:t>
      </w:r>
      <w:r w:rsidRPr="005879A4">
        <w:rPr>
          <w:rStyle w:val="StyleUnderline"/>
        </w:rPr>
        <w:t>in a zero-sum conflict.</w:t>
      </w:r>
      <w:r w:rsidRPr="00EE4C64">
        <w:rPr>
          <w:rStyle w:val="StyleUnderline"/>
          <w:sz w:val="14"/>
          <w:u w:val="none"/>
        </w:rPr>
        <w:t xml:space="preserve"> Either the United States allows the Russians a sort of “Monroe doctrine” for the near abroad, or the Russians give up on the attempt to exert hegemony throughout the post-Soviet space. But if neither side changes its approach, if the United States continues to view any attempt by a non-aligned power to exert regional influence as a threat to be countered and if Russia continues to believe that it has the final say on the economic and political trajectory of its  neighbors, then </w:t>
      </w:r>
      <w:r w:rsidRPr="005879A4">
        <w:rPr>
          <w:rStyle w:val="StyleUnderline"/>
        </w:rPr>
        <w:t>conflict is inevitable</w:t>
      </w:r>
      <w:r w:rsidRPr="00EE4C64">
        <w:rPr>
          <w:rStyle w:val="StyleUnderline"/>
          <w:sz w:val="14"/>
          <w:u w:val="none"/>
        </w:rPr>
        <w:t>.</w:t>
      </w:r>
    </w:p>
    <w:p w14:paraId="62C0A346" w14:textId="77777777" w:rsidR="00CE5195" w:rsidRDefault="00CE5195" w:rsidP="00CE5195">
      <w:r w:rsidRPr="00EE4C64">
        <w:rPr>
          <w:rStyle w:val="StyleUnderline"/>
          <w:sz w:val="14"/>
          <w:u w:val="none"/>
        </w:rPr>
        <w:t xml:space="preserve">So while he intended to shine a spotlight on the unique ills of Putinism, Aron actually did a very fine job of highlighting precisely why </w:t>
      </w:r>
      <w:r w:rsidRPr="005879A4">
        <w:rPr>
          <w:rStyle w:val="StyleUnderline"/>
        </w:rPr>
        <w:t>the United States and Russia are fated to be at loggerheads: because the Russians, and not just Putin</w:t>
      </w:r>
      <w:r w:rsidRPr="00EE4C64">
        <w:rPr>
          <w:rStyle w:val="StyleUnderline"/>
          <w:sz w:val="14"/>
          <w:u w:val="none"/>
        </w:rPr>
        <w:t xml:space="preserve"> and his silovik cronies </w:t>
      </w:r>
      <w:r w:rsidRPr="005879A4">
        <w:rPr>
          <w:rStyle w:val="StyleUnderline"/>
        </w:rPr>
        <w:t xml:space="preserve">but a broad swathe of the political elite, still think that they are entitled to a privileged </w:t>
      </w:r>
      <w:r w:rsidRPr="005879A4">
        <w:rPr>
          <w:rStyle w:val="StyleUnderline"/>
        </w:rPr>
        <w:lastRenderedPageBreak/>
        <w:t>position of regional leadership.</w:t>
      </w:r>
      <w:r w:rsidRPr="00EE4C64">
        <w:rPr>
          <w:rStyle w:val="StyleUnderline"/>
          <w:sz w:val="14"/>
          <w:u w:val="none"/>
        </w:rPr>
        <w:t xml:space="preserve"> Perhaps the Russians will eventually lose enthusiasm for acting as a regional hegemon, but until they do Russia and the United States will find themselves in conflict. </w:t>
      </w:r>
      <w:r w:rsidRPr="005879A4">
        <w:rPr>
          <w:rStyle w:val="StyleUnderline"/>
        </w:rPr>
        <w:t>Certain policies</w:t>
      </w:r>
      <w:r w:rsidRPr="00EE4C64">
        <w:rPr>
          <w:rStyle w:val="StyleUnderline"/>
          <w:sz w:val="14"/>
          <w:u w:val="none"/>
        </w:rPr>
        <w:t xml:space="preserve">, such as the reset, </w:t>
      </w:r>
      <w:r w:rsidRPr="005879A4">
        <w:rPr>
          <w:rStyle w:val="StyleUnderline"/>
        </w:rPr>
        <w:t>might be able to ameliorate this conflict</w:t>
      </w:r>
      <w:r w:rsidRPr="00EE4C64">
        <w:rPr>
          <w:rStyle w:val="StyleUnderline"/>
          <w:sz w:val="14"/>
          <w:u w:val="none"/>
        </w:rPr>
        <w:t xml:space="preserve"> and bring it within more reasonable bounds, </w:t>
      </w:r>
      <w:r w:rsidRPr="005879A4">
        <w:rPr>
          <w:rStyle w:val="StyleUnderline"/>
        </w:rPr>
        <w:t>but nothing will “fix”</w:t>
      </w:r>
      <w:r w:rsidRPr="00EE4C64">
        <w:rPr>
          <w:rStyle w:val="StyleUnderline"/>
          <w:sz w:val="14"/>
          <w:u w:val="none"/>
        </w:rPr>
        <w:t xml:space="preserve"> or “end” </w:t>
      </w:r>
      <w:r w:rsidRPr="005879A4">
        <w:rPr>
          <w:rStyle w:val="StyleUnderline"/>
        </w:rPr>
        <w:t>it</w:t>
      </w:r>
      <w:r w:rsidRPr="00EE4C64">
        <w:rPr>
          <w:rStyle w:val="StyleUnderline"/>
          <w:sz w:val="14"/>
          <w:u w:val="none"/>
        </w:rPr>
        <w:t>.</w:t>
      </w:r>
    </w:p>
    <w:p w14:paraId="13449910" w14:textId="77777777" w:rsidR="00CE5195" w:rsidRDefault="00CE5195" w:rsidP="00CE5195"/>
    <w:p w14:paraId="49B0AC1D" w14:textId="77777777" w:rsidR="00CE5195" w:rsidRDefault="00CE5195" w:rsidP="00CE5195"/>
    <w:p w14:paraId="19C7C24F" w14:textId="77777777" w:rsidR="00CE5195" w:rsidRDefault="00CE5195" w:rsidP="00CE5195">
      <w:pPr>
        <w:pStyle w:val="Heading3"/>
      </w:pPr>
      <w:r>
        <w:lastRenderedPageBreak/>
        <w:t>A2: Russian Military Weak</w:t>
      </w:r>
    </w:p>
    <w:p w14:paraId="1F760826" w14:textId="77777777" w:rsidR="00CE5195" w:rsidRDefault="00CE5195" w:rsidP="00CE5195"/>
    <w:p w14:paraId="0E235D2B" w14:textId="77777777" w:rsidR="00CE5195" w:rsidRDefault="00CE5195" w:rsidP="00CE5195">
      <w:pPr>
        <w:pStyle w:val="Heading4"/>
      </w:pPr>
      <w:r>
        <w:t>We underestimate the Russian threat—VOSTOK-18 proves</w:t>
      </w:r>
    </w:p>
    <w:p w14:paraId="7DB9F968" w14:textId="77777777" w:rsidR="00CE5195" w:rsidRPr="005C5795" w:rsidRDefault="00CE5195" w:rsidP="00CE5195">
      <w:r w:rsidRPr="005C5795">
        <w:rPr>
          <w:rStyle w:val="Style13ptBold"/>
        </w:rPr>
        <w:t>PRY 2018</w:t>
      </w:r>
      <w:r>
        <w:t xml:space="preserve"> </w:t>
      </w:r>
      <w:r w:rsidRPr="005C5795">
        <w:t>(Peter Vincent, former CIA operative, chief of staff of the congressional Electromagnetic Pulse Commission, served on the House Armed Services Committee, “The real Russian threat,” Washington Times, Sep 25, https://www.washingtontimes.com/news/2018/sep/25/recent-russian-military-exercise-is-the-largest-re/)</w:t>
      </w:r>
    </w:p>
    <w:p w14:paraId="62A21339" w14:textId="77777777" w:rsidR="00CE5195" w:rsidRPr="0002250D" w:rsidRDefault="00CE5195" w:rsidP="00CE5195">
      <w:pPr>
        <w:rPr>
          <w:u w:val="single"/>
        </w:rPr>
      </w:pPr>
      <w:r w:rsidRPr="0002250D">
        <w:rPr>
          <w:u w:val="single"/>
        </w:rPr>
        <w:t xml:space="preserve">The real threat from Russia is not to elections, </w:t>
      </w:r>
      <w:r w:rsidRPr="0002250D">
        <w:rPr>
          <w:b/>
          <w:u w:val="single"/>
        </w:rPr>
        <w:t>but to our lives.</w:t>
      </w:r>
    </w:p>
    <w:p w14:paraId="7EC86910" w14:textId="77777777" w:rsidR="00CE5195" w:rsidRPr="005C5795" w:rsidRDefault="00CE5195" w:rsidP="00CE5195">
      <w:pPr>
        <w:rPr>
          <w:sz w:val="8"/>
        </w:rPr>
      </w:pPr>
      <w:r w:rsidRPr="005C5795">
        <w:rPr>
          <w:sz w:val="8"/>
        </w:rPr>
        <w:t xml:space="preserve">Russian Defense Minister Sergei Shoigu describes their recent massive military exercise </w:t>
      </w:r>
      <w:r w:rsidRPr="005C5795">
        <w:rPr>
          <w:u w:val="single"/>
        </w:rPr>
        <w:t>VOSTOK-18 as involving 300,000 troops, 36,000 tanks</w:t>
      </w:r>
      <w:r w:rsidRPr="005C5795">
        <w:rPr>
          <w:sz w:val="8"/>
        </w:rPr>
        <w:t xml:space="preserve"> and other vehicles, 1,000 aircraft, 80 ships, and joint military operations with China.</w:t>
      </w:r>
    </w:p>
    <w:p w14:paraId="69739893" w14:textId="77777777" w:rsidR="00CE5195" w:rsidRPr="005C5795" w:rsidRDefault="00CE5195" w:rsidP="00CE5195">
      <w:pPr>
        <w:rPr>
          <w:sz w:val="8"/>
        </w:rPr>
      </w:pPr>
      <w:r w:rsidRPr="005C5795">
        <w:rPr>
          <w:sz w:val="8"/>
        </w:rPr>
        <w:t xml:space="preserve">VOSTOK-18 </w:t>
      </w:r>
      <w:r w:rsidRPr="005C5795">
        <w:rPr>
          <w:u w:val="single"/>
        </w:rPr>
        <w:t>is the largest rehearsal of World War III in the 21st century, as big as ZAPAD-81</w:t>
      </w:r>
      <w:r w:rsidRPr="005C5795">
        <w:rPr>
          <w:sz w:val="8"/>
        </w:rPr>
        <w:t xml:space="preserve">, the then-USSR’s biggest military exercise </w:t>
      </w:r>
      <w:r w:rsidRPr="005C5795">
        <w:rPr>
          <w:u w:val="single"/>
        </w:rPr>
        <w:t>simulating invasion of NATO</w:t>
      </w:r>
      <w:r w:rsidRPr="005C5795">
        <w:rPr>
          <w:sz w:val="8"/>
        </w:rPr>
        <w:t xml:space="preserve"> during the height of the Cold War, nearly </w:t>
      </w:r>
      <w:r w:rsidRPr="005C5795">
        <w:rPr>
          <w:u w:val="single"/>
        </w:rPr>
        <w:t>40 years ago</w:t>
      </w:r>
      <w:r w:rsidRPr="005C5795">
        <w:rPr>
          <w:sz w:val="8"/>
        </w:rPr>
        <w:t>.</w:t>
      </w:r>
    </w:p>
    <w:p w14:paraId="12B132B8" w14:textId="77777777" w:rsidR="00CE5195" w:rsidRDefault="00CE5195" w:rsidP="00CE5195">
      <w:r w:rsidRPr="005C5795">
        <w:rPr>
          <w:sz w:val="8"/>
        </w:rPr>
        <w:t>Yet Democrats and the liberal media, hysterical over preposterous allegations Russia “hacking the elections” poses an existential threat to our constitutional republic, hypocritically oppose President Trump’s modernization of U.S. nuclear and conventional forces to deter Russia’s war machine — the real threat.</w:t>
      </w:r>
    </w:p>
    <w:p w14:paraId="32F3853A" w14:textId="77777777" w:rsidR="00CE5195" w:rsidRDefault="00CE5195" w:rsidP="00CE5195">
      <w:r w:rsidRPr="005C5795">
        <w:rPr>
          <w:u w:val="single"/>
        </w:rPr>
        <w:t>Dangerously, many professional analysts also underestimate the Russian military threat</w:t>
      </w:r>
      <w:r w:rsidRPr="005C5795">
        <w:rPr>
          <w:sz w:val="8"/>
        </w:rPr>
        <w:t xml:space="preserve">, indeed seem </w:t>
      </w:r>
      <w:r w:rsidRPr="005C5795">
        <w:rPr>
          <w:u w:val="single"/>
        </w:rPr>
        <w:t>reflexively</w:t>
      </w:r>
      <w:r w:rsidRPr="005C5795">
        <w:rPr>
          <w:sz w:val="8"/>
        </w:rPr>
        <w:t xml:space="preserve"> to underestimate all military threats, feeding a liberal press that would rather “see no evil” except in Mr. Trump.</w:t>
      </w:r>
    </w:p>
    <w:p w14:paraId="434AC761" w14:textId="77777777" w:rsidR="00CE5195" w:rsidRDefault="00CE5195" w:rsidP="00CE5195"/>
    <w:p w14:paraId="26CFAEC1" w14:textId="77777777" w:rsidR="00CE5195" w:rsidRDefault="00CE5195" w:rsidP="00CE5195">
      <w:pPr>
        <w:pStyle w:val="Heading4"/>
      </w:pPr>
      <w:r>
        <w:t>The Russian military is dangerous—it’s increased mobility and experience relative to US forces</w:t>
      </w:r>
    </w:p>
    <w:p w14:paraId="086FE5C7" w14:textId="77777777" w:rsidR="00CE5195" w:rsidRDefault="00CE5195" w:rsidP="00CE5195">
      <w:r w:rsidRPr="002D551E">
        <w:rPr>
          <w:rStyle w:val="Style13ptBold"/>
        </w:rPr>
        <w:t>SOUTH 2019</w:t>
      </w:r>
      <w:r>
        <w:t xml:space="preserve"> </w:t>
      </w:r>
      <w:r w:rsidRPr="002D551E">
        <w:rPr>
          <w:sz w:val="18"/>
          <w:szCs w:val="18"/>
        </w:rPr>
        <w:t>(Todd, “Russian military gains in Ukraine could spell trouble for the US Army, even in a conventional fight,” Army Times, May 14, https://www.armytimes.com/news/your-army/2019/05/14/russian-military-gains-in-ukraine-could-spell-trouble-for-the-us-army-even-in-a-conventional-fight/)</w:t>
      </w:r>
    </w:p>
    <w:p w14:paraId="47CEB798" w14:textId="77777777" w:rsidR="00CE5195" w:rsidRPr="00A17AE2" w:rsidRDefault="00CE5195" w:rsidP="00CE5195">
      <w:pPr>
        <w:rPr>
          <w:sz w:val="8"/>
        </w:rPr>
      </w:pPr>
      <w:r w:rsidRPr="00A17AE2">
        <w:rPr>
          <w:sz w:val="8"/>
        </w:rPr>
        <w:t xml:space="preserve">Experts interviewed by Military Times said that </w:t>
      </w:r>
      <w:r w:rsidRPr="00A17AE2">
        <w:rPr>
          <w:u w:val="single"/>
        </w:rPr>
        <w:t>in a long, drawn-out conflict the United States and NATO allies would likely win</w:t>
      </w:r>
      <w:r w:rsidRPr="00A17AE2">
        <w:rPr>
          <w:sz w:val="8"/>
        </w:rPr>
        <w:t xml:space="preserve"> over Russia if there was a major land grab on the eastern European border.</w:t>
      </w:r>
    </w:p>
    <w:p w14:paraId="606613D0" w14:textId="77777777" w:rsidR="00CE5195" w:rsidRDefault="00CE5195" w:rsidP="00CE5195">
      <w:r w:rsidRPr="00A17AE2">
        <w:rPr>
          <w:sz w:val="12"/>
          <w:szCs w:val="12"/>
        </w:rPr>
        <w:t>The U.S. and NATO forces on Europe's eastern border are vastly outnumbered by the Russian military and could be quickly overwhelmed if Moscow mounted an aggressive assault into the Baltic region.</w:t>
      </w:r>
    </w:p>
    <w:p w14:paraId="47130B59" w14:textId="77777777" w:rsidR="00CE5195" w:rsidRPr="00A17AE2" w:rsidRDefault="00CE5195" w:rsidP="00CE5195">
      <w:pPr>
        <w:rPr>
          <w:sz w:val="8"/>
        </w:rPr>
      </w:pPr>
      <w:r w:rsidRPr="00A17AE2">
        <w:rPr>
          <w:u w:val="single"/>
        </w:rPr>
        <w:t>But the fear is that Russian forces could move quickly and grab pieces of territory</w:t>
      </w:r>
      <w:r w:rsidRPr="00A17AE2">
        <w:rPr>
          <w:sz w:val="8"/>
        </w:rPr>
        <w:t xml:space="preserve">, similar to what happened in Crimea and now in Ukraine. In that scenario </w:t>
      </w:r>
      <w:r w:rsidRPr="00A17AE2">
        <w:rPr>
          <w:u w:val="single"/>
        </w:rPr>
        <w:t>they could entrench themselves deeply enough so that the slower response from U.S. and NATO forces would arrive too late</w:t>
      </w:r>
      <w:r w:rsidRPr="00A17AE2">
        <w:rPr>
          <w:sz w:val="8"/>
        </w:rPr>
        <w:t>.</w:t>
      </w:r>
    </w:p>
    <w:p w14:paraId="40A727AE" w14:textId="77777777" w:rsidR="00CE5195" w:rsidRPr="00A17AE2" w:rsidRDefault="00CE5195" w:rsidP="00CE5195">
      <w:pPr>
        <w:rPr>
          <w:sz w:val="8"/>
          <w:szCs w:val="8"/>
        </w:rPr>
      </w:pPr>
      <w:r w:rsidRPr="00A17AE2">
        <w:rPr>
          <w:sz w:val="8"/>
          <w:szCs w:val="8"/>
        </w:rPr>
        <w:t>The paper, “Cyborgs at Little Stalingrad: A Brief History of the Battles of the Donetsk Airport,” was published this month by The Institute of Land Warfare at the Association of the U.S. Army.</w:t>
      </w:r>
    </w:p>
    <w:p w14:paraId="67AA0996" w14:textId="77777777" w:rsidR="00CE5195" w:rsidRPr="00A17AE2" w:rsidRDefault="00CE5195" w:rsidP="00CE5195">
      <w:pPr>
        <w:rPr>
          <w:sz w:val="8"/>
          <w:szCs w:val="8"/>
        </w:rPr>
      </w:pPr>
      <w:r w:rsidRPr="00A17AE2">
        <w:rPr>
          <w:sz w:val="8"/>
          <w:szCs w:val="8"/>
        </w:rPr>
        <w:t>The author, Maj. Amos C. Fox, is the operations officer for the 1st Battalion, 35th Armored Regiment, 2nd Armored Brigade Combat Team, 1st Armored Division, Fort Bliss, Texas.</w:t>
      </w:r>
    </w:p>
    <w:p w14:paraId="013EB55C" w14:textId="77777777" w:rsidR="00CE5195" w:rsidRPr="00A17AE2" w:rsidRDefault="00CE5195" w:rsidP="00CE5195">
      <w:pPr>
        <w:rPr>
          <w:sz w:val="8"/>
          <w:szCs w:val="8"/>
        </w:rPr>
      </w:pPr>
      <w:r w:rsidRPr="00A17AE2">
        <w:rPr>
          <w:sz w:val="8"/>
          <w:szCs w:val="8"/>
        </w:rPr>
        <w:t>Positioning themselves in three “intermediate camps” in Russia but near the Donbas region, an estimated 36,000 soldiers have participated in the campaigns since they launched in 2014, Fox wrote.</w:t>
      </w:r>
    </w:p>
    <w:p w14:paraId="5DC0332E" w14:textId="77777777" w:rsidR="00CE5195" w:rsidRPr="00A17AE2" w:rsidRDefault="00CE5195" w:rsidP="00CE5195">
      <w:pPr>
        <w:rPr>
          <w:sz w:val="8"/>
          <w:szCs w:val="8"/>
        </w:rPr>
      </w:pPr>
      <w:r w:rsidRPr="00A17AE2">
        <w:rPr>
          <w:sz w:val="8"/>
          <w:szCs w:val="8"/>
        </w:rPr>
        <w:t>The first attack on the Donetsk Airport failed and Ukrainian military forces, later nicknamed “cyborgs” for their fierce resistance, repelled the separatists and Russians.</w:t>
      </w:r>
    </w:p>
    <w:p w14:paraId="317864B9" w14:textId="77777777" w:rsidR="00CE5195" w:rsidRPr="00A17AE2" w:rsidRDefault="00CE5195" w:rsidP="00CE5195">
      <w:pPr>
        <w:rPr>
          <w:sz w:val="8"/>
        </w:rPr>
      </w:pPr>
      <w:r w:rsidRPr="00A17AE2">
        <w:rPr>
          <w:sz w:val="8"/>
        </w:rPr>
        <w:t xml:space="preserve">But </w:t>
      </w:r>
      <w:r w:rsidRPr="00A17AE2">
        <w:rPr>
          <w:u w:val="single"/>
        </w:rPr>
        <w:t>the Russians</w:t>
      </w:r>
      <w:r w:rsidRPr="00A17AE2">
        <w:rPr>
          <w:sz w:val="8"/>
        </w:rPr>
        <w:t xml:space="preserve"> regrouped and </w:t>
      </w:r>
      <w:r w:rsidRPr="00A17AE2">
        <w:rPr>
          <w:u w:val="single"/>
        </w:rPr>
        <w:t>flowed thousands of soldiers into the region</w:t>
      </w:r>
      <w:r w:rsidRPr="00A17AE2">
        <w:rPr>
          <w:sz w:val="8"/>
        </w:rPr>
        <w:t xml:space="preserve"> over the next weeks and months. That ultimately led to a siege-like fight in which the Russians took over the mostly destroyed airport and grabbed other territory, which they continue to try to expand incrementally.</w:t>
      </w:r>
    </w:p>
    <w:p w14:paraId="72BCD98E" w14:textId="77777777" w:rsidR="00CE5195" w:rsidRPr="00A17AE2" w:rsidRDefault="00CE5195" w:rsidP="00CE5195">
      <w:pPr>
        <w:rPr>
          <w:sz w:val="8"/>
        </w:rPr>
      </w:pPr>
      <w:r w:rsidRPr="00A17AE2">
        <w:rPr>
          <w:u w:val="single"/>
        </w:rPr>
        <w:t>Those soldiers have rotated from as far as the eastern edges of Russia</w:t>
      </w:r>
      <w:r w:rsidRPr="00A17AE2">
        <w:rPr>
          <w:sz w:val="8"/>
        </w:rPr>
        <w:t xml:space="preserve"> near Japan. The Russian military has brought them in groups of 600-800 troops, part of their battalion tactical groups, or BTGs.</w:t>
      </w:r>
    </w:p>
    <w:p w14:paraId="51F3204F" w14:textId="77777777" w:rsidR="00CE5195" w:rsidRDefault="00CE5195" w:rsidP="00CE5195">
      <w:r w:rsidRPr="00A17AE2">
        <w:rPr>
          <w:u w:val="single"/>
        </w:rPr>
        <w:t>And they are well-equipped</w:t>
      </w:r>
      <w:r>
        <w:t>.</w:t>
      </w:r>
    </w:p>
    <w:p w14:paraId="772B5D20" w14:textId="77777777" w:rsidR="00CE5195" w:rsidRPr="00A17AE2" w:rsidRDefault="00CE5195" w:rsidP="00CE5195">
      <w:pPr>
        <w:rPr>
          <w:sz w:val="12"/>
          <w:szCs w:val="12"/>
        </w:rPr>
      </w:pPr>
      <w:r w:rsidRPr="00A17AE2">
        <w:rPr>
          <w:sz w:val="12"/>
          <w:szCs w:val="12"/>
        </w:rPr>
        <w:t>Fox cites unclassified reports showing an estimated 200 tanks, 525 armored personnel carriers, 145 artillery pieces and 83 multiple-launch rocket systems remain in the region to support both Russian forces and separatist operations.</w:t>
      </w:r>
    </w:p>
    <w:p w14:paraId="55A07A14" w14:textId="77777777" w:rsidR="00CE5195" w:rsidRPr="00A17AE2" w:rsidRDefault="00CE5195" w:rsidP="00CE5195">
      <w:pPr>
        <w:rPr>
          <w:sz w:val="12"/>
          <w:szCs w:val="12"/>
        </w:rPr>
      </w:pPr>
      <w:r w:rsidRPr="00A17AE2">
        <w:rPr>
          <w:sz w:val="12"/>
          <w:szCs w:val="12"/>
        </w:rPr>
        <w:lastRenderedPageBreak/>
        <w:t>Cyber operations, including misinformation campaigns and social media recruiting were factors in the fight and do open questions about what the Russian military might be able to exploit in Belarus, Baltic States, the Balkans and Moldova, given the ethnic ties those areas have to Russia.</w:t>
      </w:r>
    </w:p>
    <w:p w14:paraId="08782903" w14:textId="77777777" w:rsidR="00CE5195" w:rsidRPr="00A17AE2" w:rsidRDefault="00CE5195" w:rsidP="00CE5195">
      <w:pPr>
        <w:rPr>
          <w:sz w:val="10"/>
        </w:rPr>
      </w:pPr>
      <w:r w:rsidRPr="00A17AE2">
        <w:rPr>
          <w:u w:val="single"/>
        </w:rPr>
        <w:t>And it is those rotations, combined with proxy recruiting and conventional warfare that makes Fox worry that U.S. Army brigades just are not ready</w:t>
      </w:r>
      <w:r w:rsidRPr="00A17AE2">
        <w:rPr>
          <w:sz w:val="10"/>
        </w:rPr>
        <w:t xml:space="preserve"> for that type of threat.</w:t>
      </w:r>
    </w:p>
    <w:p w14:paraId="04CA001B" w14:textId="77777777" w:rsidR="00CE5195" w:rsidRPr="00A17AE2" w:rsidRDefault="00CE5195" w:rsidP="00CE5195">
      <w:pPr>
        <w:rPr>
          <w:sz w:val="8"/>
        </w:rPr>
      </w:pPr>
      <w:r w:rsidRPr="00A17AE2">
        <w:rPr>
          <w:sz w:val="8"/>
        </w:rPr>
        <w:t xml:space="preserve">Retired Lt. Gen. Ben Hodges, former commander of U.S. Army Europe, wrote for the Center for European Policy Analysis that </w:t>
      </w:r>
      <w:r w:rsidRPr="00A17AE2">
        <w:rPr>
          <w:u w:val="single"/>
        </w:rPr>
        <w:t>the major Russian exercise</w:t>
      </w:r>
      <w:r w:rsidRPr="00A17AE2">
        <w:rPr>
          <w:sz w:val="8"/>
        </w:rPr>
        <w:t xml:space="preserve"> known as </w:t>
      </w:r>
      <w:r w:rsidRPr="00A17AE2">
        <w:rPr>
          <w:u w:val="single"/>
        </w:rPr>
        <w:t>Zapad</w:t>
      </w:r>
      <w:r w:rsidRPr="00A17AE2">
        <w:rPr>
          <w:sz w:val="8"/>
        </w:rPr>
        <w:t xml:space="preserve">, conducted in 2017 near the Baltic region, </w:t>
      </w:r>
      <w:r w:rsidRPr="00A17AE2">
        <w:rPr>
          <w:u w:val="single"/>
        </w:rPr>
        <w:t>showcased how the Russian military has advanced its mobility</w:t>
      </w:r>
      <w:r w:rsidRPr="00A17AE2">
        <w:rPr>
          <w:sz w:val="8"/>
        </w:rPr>
        <w:t>.</w:t>
      </w:r>
    </w:p>
    <w:p w14:paraId="5472BF22" w14:textId="77777777" w:rsidR="00CE5195" w:rsidRPr="00A17AE2" w:rsidRDefault="00CE5195" w:rsidP="00CE5195">
      <w:pPr>
        <w:rPr>
          <w:sz w:val="8"/>
        </w:rPr>
      </w:pPr>
      <w:r w:rsidRPr="00A17AE2">
        <w:rPr>
          <w:u w:val="single"/>
        </w:rPr>
        <w:t>“More concerning than actual firepower was Russia’s logistical prowess in terms of speed compared to NATO,”</w:t>
      </w:r>
      <w:r w:rsidRPr="00A17AE2">
        <w:rPr>
          <w:sz w:val="8"/>
        </w:rPr>
        <w:t xml:space="preserve"> Hodges wrote. “</w:t>
      </w:r>
      <w:r w:rsidRPr="00A17AE2">
        <w:rPr>
          <w:u w:val="single"/>
        </w:rPr>
        <w:t>Russia faces no international boundaries or customs procedures that could inhibit movement in a crisis</w:t>
      </w:r>
      <w:r w:rsidRPr="00A17AE2">
        <w:rPr>
          <w:sz w:val="8"/>
        </w:rPr>
        <w:t>.”</w:t>
      </w:r>
    </w:p>
    <w:p w14:paraId="511B6573" w14:textId="77777777" w:rsidR="00CE5195" w:rsidRPr="00A17AE2" w:rsidRDefault="00CE5195" w:rsidP="00CE5195">
      <w:pPr>
        <w:rPr>
          <w:sz w:val="8"/>
        </w:rPr>
      </w:pPr>
      <w:r w:rsidRPr="00A17AE2">
        <w:rPr>
          <w:sz w:val="8"/>
        </w:rPr>
        <w:t xml:space="preserve">Fox notes that </w:t>
      </w:r>
      <w:r w:rsidRPr="00A17AE2">
        <w:rPr>
          <w:u w:val="single"/>
        </w:rPr>
        <w:t>Russian forces</w:t>
      </w:r>
      <w:r w:rsidRPr="00A17AE2">
        <w:rPr>
          <w:sz w:val="8"/>
        </w:rPr>
        <w:t xml:space="preserve"> in this ongoing campaign </w:t>
      </w:r>
      <w:r w:rsidRPr="00A17AE2">
        <w:rPr>
          <w:u w:val="single"/>
        </w:rPr>
        <w:t>have fought “significant battles and waged decisive sieges on a scale that vastly exceeds what the U.S. Army brigade combat teams</w:t>
      </w:r>
      <w:r w:rsidRPr="00A17AE2">
        <w:rPr>
          <w:sz w:val="8"/>
        </w:rPr>
        <w:t xml:space="preserve"> (BCTs) </w:t>
      </w:r>
      <w:r w:rsidRPr="00A17AE2">
        <w:rPr>
          <w:u w:val="single"/>
        </w:rPr>
        <w:t>can experience at combat training centers</w:t>
      </w:r>
      <w:r w:rsidRPr="00A17AE2">
        <w:rPr>
          <w:sz w:val="8"/>
        </w:rPr>
        <w:t>.”</w:t>
      </w:r>
    </w:p>
    <w:p w14:paraId="230FCE69" w14:textId="77777777" w:rsidR="00CE5195" w:rsidRPr="00A17AE2" w:rsidRDefault="00CE5195" w:rsidP="00CE5195">
      <w:pPr>
        <w:rPr>
          <w:sz w:val="8"/>
          <w:szCs w:val="8"/>
        </w:rPr>
      </w:pPr>
      <w:r w:rsidRPr="00A17AE2">
        <w:rPr>
          <w:sz w:val="8"/>
          <w:szCs w:val="8"/>
        </w:rPr>
        <w:t>“These battles are important because they remind students of war that rugged, land-centric combined arms warfare has not been thrown into the dustbin of history but is instead alive and well,” Fox writes.</w:t>
      </w:r>
    </w:p>
    <w:p w14:paraId="306E5F9F" w14:textId="77777777" w:rsidR="00CE5195" w:rsidRPr="00A17AE2" w:rsidRDefault="00CE5195" w:rsidP="00CE5195">
      <w:pPr>
        <w:rPr>
          <w:sz w:val="8"/>
          <w:szCs w:val="8"/>
        </w:rPr>
      </w:pPr>
      <w:r w:rsidRPr="00A17AE2">
        <w:rPr>
          <w:sz w:val="8"/>
          <w:szCs w:val="8"/>
        </w:rPr>
        <w:t>And it goes beyond the tactical small unit, troop level.</w:t>
      </w:r>
    </w:p>
    <w:p w14:paraId="1557298F" w14:textId="77777777" w:rsidR="00CE5195" w:rsidRPr="00A17AE2" w:rsidRDefault="00CE5195" w:rsidP="00CE5195">
      <w:pPr>
        <w:rPr>
          <w:sz w:val="8"/>
        </w:rPr>
      </w:pPr>
      <w:r w:rsidRPr="00A17AE2">
        <w:rPr>
          <w:sz w:val="8"/>
        </w:rPr>
        <w:t xml:space="preserve">The major points out that the </w:t>
      </w:r>
      <w:r w:rsidRPr="00A17AE2">
        <w:rPr>
          <w:u w:val="single"/>
        </w:rPr>
        <w:t>Russian generals and their support staff have gained command and control, sustainment and other experience that’s only marginally replicable in Army training exercises</w:t>
      </w:r>
      <w:r w:rsidRPr="00A17AE2">
        <w:rPr>
          <w:sz w:val="8"/>
        </w:rPr>
        <w:t>.</w:t>
      </w:r>
    </w:p>
    <w:p w14:paraId="4BE221C6" w14:textId="77777777" w:rsidR="00CE5195" w:rsidRPr="00A17AE2" w:rsidRDefault="00CE5195" w:rsidP="00CE5195">
      <w:pPr>
        <w:rPr>
          <w:sz w:val="8"/>
        </w:rPr>
      </w:pPr>
      <w:r w:rsidRPr="00A17AE2">
        <w:rPr>
          <w:sz w:val="8"/>
        </w:rPr>
        <w:t>“</w:t>
      </w:r>
      <w:r w:rsidRPr="00A17AE2">
        <w:rPr>
          <w:u w:val="single"/>
        </w:rPr>
        <w:t>The fact that Russia has rotated 27 brigades and regiments through the Donbas while the U.S. Army possesses only 31 BCTs must not be overlooked</w:t>
      </w:r>
      <w:r w:rsidRPr="00A17AE2">
        <w:rPr>
          <w:sz w:val="8"/>
        </w:rPr>
        <w:t>,” Fox wrote. “</w:t>
      </w:r>
      <w:r w:rsidRPr="00A17AE2">
        <w:rPr>
          <w:u w:val="single"/>
        </w:rPr>
        <w:t>The Russian military, especially its ground forces and its combat experience, need to be respected</w:t>
      </w:r>
      <w:r w:rsidRPr="00A17AE2">
        <w:rPr>
          <w:sz w:val="8"/>
        </w:rPr>
        <w:t>.”</w:t>
      </w:r>
    </w:p>
    <w:p w14:paraId="3D368611" w14:textId="77777777" w:rsidR="00CE5195" w:rsidRDefault="00CE5195" w:rsidP="00CE5195"/>
    <w:p w14:paraId="6FC20B8C" w14:textId="77777777" w:rsidR="00CE5195" w:rsidRDefault="00CE5195" w:rsidP="00CE5195"/>
    <w:p w14:paraId="0241DDBE" w14:textId="77777777" w:rsidR="00CE5195" w:rsidRDefault="00CE5195" w:rsidP="00CE5195">
      <w:pPr>
        <w:pStyle w:val="Heading4"/>
      </w:pPr>
      <w:r>
        <w:t>Deterrence is still important—Russia is a threat</w:t>
      </w:r>
    </w:p>
    <w:p w14:paraId="33E47A72" w14:textId="77777777" w:rsidR="00CE5195" w:rsidRDefault="00CE5195" w:rsidP="00CE5195">
      <w:r w:rsidRPr="00E76ABC">
        <w:rPr>
          <w:rStyle w:val="Style13ptBold"/>
        </w:rPr>
        <w:t>McCUIN 2019</w:t>
      </w:r>
      <w:r>
        <w:t xml:space="preserve"> </w:t>
      </w:r>
      <w:r w:rsidRPr="00E76ABC">
        <w:t>(Tom, strategic communication consultant and retired Army Reserve Civil Affairs and Public Affairs officer, “No First Use Act” Alters U.S. Nuclear Policy for the Worse,” Feb 4, https://news.clearancejobs.com/2019/02/04/no-first-use-act-alters-u-s-nuclear-policy-for-the-worse/)</w:t>
      </w:r>
    </w:p>
    <w:p w14:paraId="5F3A38A3" w14:textId="77777777" w:rsidR="00CE5195" w:rsidRPr="00A17AE2" w:rsidRDefault="00CE5195" w:rsidP="00CE5195">
      <w:pPr>
        <w:rPr>
          <w:sz w:val="8"/>
        </w:rPr>
      </w:pPr>
      <w:r w:rsidRPr="00A17AE2">
        <w:rPr>
          <w:sz w:val="8"/>
        </w:rPr>
        <w:t xml:space="preserve">There can be little doubt that </w:t>
      </w:r>
      <w:r w:rsidRPr="00A17AE2">
        <w:rPr>
          <w:u w:val="single"/>
        </w:rPr>
        <w:t>we are</w:t>
      </w:r>
      <w:r w:rsidRPr="00A17AE2">
        <w:rPr>
          <w:sz w:val="8"/>
        </w:rPr>
        <w:t xml:space="preserve">, as the National Security and National Defense Strategies said, </w:t>
      </w:r>
      <w:r w:rsidRPr="00A17AE2">
        <w:rPr>
          <w:u w:val="single"/>
        </w:rPr>
        <w:t>in an era of great power competition</w:t>
      </w:r>
      <w:r w:rsidRPr="00A17AE2">
        <w:rPr>
          <w:sz w:val="8"/>
        </w:rPr>
        <w:t xml:space="preserve">. Like it or not, </w:t>
      </w:r>
      <w:r w:rsidRPr="00A17AE2">
        <w:rPr>
          <w:u w:val="single"/>
        </w:rPr>
        <w:t xml:space="preserve">Russia </w:t>
      </w:r>
      <w:r w:rsidRPr="00A17AE2">
        <w:rPr>
          <w:sz w:val="8"/>
        </w:rPr>
        <w:t>and China</w:t>
      </w:r>
      <w:r w:rsidRPr="00A17AE2">
        <w:rPr>
          <w:u w:val="single"/>
        </w:rPr>
        <w:t xml:space="preserve"> represent existential threats to the United States</w:t>
      </w:r>
      <w:r w:rsidRPr="00A17AE2">
        <w:rPr>
          <w:sz w:val="8"/>
        </w:rPr>
        <w:t>. And our nuclear forces have not kept pace with the threats.</w:t>
      </w:r>
    </w:p>
    <w:p w14:paraId="579BB229" w14:textId="77777777" w:rsidR="00CE5195" w:rsidRPr="00A17AE2" w:rsidRDefault="00CE5195" w:rsidP="00CE5195">
      <w:pPr>
        <w:rPr>
          <w:sz w:val="20"/>
        </w:rPr>
      </w:pPr>
      <w:r w:rsidRPr="00A17AE2">
        <w:rPr>
          <w:sz w:val="8"/>
        </w:rPr>
        <w:t>As last year’s Nuclear Posture Review pointed out, although the Strategic Arms Reduction Treaty and subsequent treaties have led to steep reductions in strategic nuclear warheads (those intended to be launched from a distance and aimed at strategic targets), the reductions in other nuclear weapons—”tactical” or “theater” nuclear weapons—have been a different story.</w:t>
      </w:r>
    </w:p>
    <w:p w14:paraId="0B0EACC9" w14:textId="77777777" w:rsidR="00CE5195" w:rsidRPr="00A17AE2" w:rsidRDefault="00CE5195" w:rsidP="00CE5195">
      <w:pPr>
        <w:rPr>
          <w:sz w:val="8"/>
        </w:rPr>
      </w:pPr>
      <w:r w:rsidRPr="00A17AE2">
        <w:rPr>
          <w:sz w:val="8"/>
        </w:rPr>
        <w:t xml:space="preserve">Tactical nuclear weapons have lower explosive yields than their strategic counterparts, and can thus be used in a combat theater. </w:t>
      </w:r>
      <w:r w:rsidRPr="00A17AE2">
        <w:rPr>
          <w:u w:val="single"/>
        </w:rPr>
        <w:t xml:space="preserve">While the U.S. destroyed </w:t>
      </w:r>
      <w:r w:rsidRPr="00A17AE2">
        <w:rPr>
          <w:sz w:val="8"/>
        </w:rPr>
        <w:t>all its</w:t>
      </w:r>
      <w:r w:rsidRPr="00A17AE2">
        <w:rPr>
          <w:u w:val="single"/>
        </w:rPr>
        <w:t xml:space="preserve"> tactical nuclear weapons</w:t>
      </w:r>
      <w:r w:rsidRPr="00A17AE2">
        <w:rPr>
          <w:sz w:val="8"/>
        </w:rPr>
        <w:t xml:space="preserve"> in the early 1990s (with the exception of 500 weapons, including approximately 200 B61 gravity bombs currently deployed to Europe), the Russians did not. A Congressional Research Service report last month estimates that </w:t>
      </w:r>
      <w:r w:rsidRPr="00A17AE2">
        <w:rPr>
          <w:u w:val="single"/>
        </w:rPr>
        <w:t>Russia maintains</w:t>
      </w:r>
      <w:r w:rsidRPr="00A17AE2">
        <w:rPr>
          <w:sz w:val="8"/>
        </w:rPr>
        <w:t xml:space="preserve"> “between 1,000 and </w:t>
      </w:r>
      <w:r w:rsidRPr="00A17AE2">
        <w:rPr>
          <w:u w:val="single"/>
        </w:rPr>
        <w:t>6,000</w:t>
      </w:r>
      <w:r w:rsidRPr="00A17AE2">
        <w:rPr>
          <w:sz w:val="8"/>
        </w:rPr>
        <w:t xml:space="preserve"> warheads for nonstrategic nuclear weapons in its arsenal.”</w:t>
      </w:r>
    </w:p>
    <w:p w14:paraId="4D073EFC" w14:textId="77777777" w:rsidR="00CE5195" w:rsidRPr="00A17AE2" w:rsidRDefault="00CE5195" w:rsidP="00CE5195">
      <w:pPr>
        <w:rPr>
          <w:sz w:val="8"/>
        </w:rPr>
      </w:pPr>
      <w:r w:rsidRPr="00A17AE2">
        <w:rPr>
          <w:u w:val="single"/>
        </w:rPr>
        <w:t>And since Russia has made it clear in Georgia and Ukraine that its territorial ambitions did not die with the</w:t>
      </w:r>
      <w:r w:rsidRPr="00A17AE2">
        <w:rPr>
          <w:sz w:val="8"/>
        </w:rPr>
        <w:t xml:space="preserve"> old </w:t>
      </w:r>
      <w:r w:rsidRPr="00A17AE2">
        <w:rPr>
          <w:u w:val="single"/>
        </w:rPr>
        <w:t>Soviet Union</w:t>
      </w:r>
      <w:r w:rsidRPr="00A17AE2">
        <w:rPr>
          <w:sz w:val="8"/>
        </w:rPr>
        <w:t xml:space="preserve">, a certain amount of </w:t>
      </w:r>
      <w:r w:rsidRPr="00A17AE2">
        <w:rPr>
          <w:u w:val="single"/>
        </w:rPr>
        <w:t>deterrence is required</w:t>
      </w:r>
      <w:r w:rsidRPr="00A17AE2">
        <w:rPr>
          <w:sz w:val="8"/>
        </w:rPr>
        <w:t>. This is especially true given the Russian violation of the INF treaty by fielding the 9M729 intermediate-range ground-launched cruise missile.</w:t>
      </w:r>
    </w:p>
    <w:p w14:paraId="2A082A95" w14:textId="77777777" w:rsidR="00CE5195" w:rsidRPr="00E76ABC" w:rsidRDefault="00CE5195" w:rsidP="00CE5195">
      <w:pPr>
        <w:rPr>
          <w:sz w:val="8"/>
        </w:rPr>
      </w:pPr>
      <w:r w:rsidRPr="00A17AE2">
        <w:rPr>
          <w:sz w:val="8"/>
        </w:rPr>
        <w:t xml:space="preserve">As disturbing as its may seem, the only way to meet force is with force. So when </w:t>
      </w:r>
      <w:r w:rsidRPr="00A17AE2">
        <w:rPr>
          <w:u w:val="single"/>
        </w:rPr>
        <w:t>faced with an adversary who possesses significantly more nuclear weapons, and more diverse delivery mechanisms, it makes little sense to announce that we won’t use ours unless they use theirs</w:t>
      </w:r>
      <w:r w:rsidRPr="00A17AE2">
        <w:rPr>
          <w:sz w:val="8"/>
        </w:rPr>
        <w:t>.</w:t>
      </w:r>
    </w:p>
    <w:p w14:paraId="16565239" w14:textId="77777777" w:rsidR="00CE5195" w:rsidRDefault="00CE5195" w:rsidP="00CE5195"/>
    <w:p w14:paraId="089D221D" w14:textId="77777777" w:rsidR="00CE5195" w:rsidRDefault="00CE5195" w:rsidP="00CE5195">
      <w:pPr>
        <w:pStyle w:val="Heading3"/>
      </w:pPr>
      <w:r>
        <w:lastRenderedPageBreak/>
        <w:t>A2: Stalemate Bad (Sanctions)</w:t>
      </w:r>
    </w:p>
    <w:p w14:paraId="0F325801" w14:textId="77777777" w:rsidR="00CE5195" w:rsidRDefault="00CE5195" w:rsidP="00CE5195"/>
    <w:p w14:paraId="1966CAF3" w14:textId="77777777" w:rsidR="00CE5195" w:rsidRDefault="00CE5195" w:rsidP="00CE5195">
      <w:pPr>
        <w:pStyle w:val="Heading4"/>
      </w:pPr>
      <w:r>
        <w:t>Sanctions don’t matter to the Russian economy</w:t>
      </w:r>
    </w:p>
    <w:p w14:paraId="178482AE" w14:textId="77777777" w:rsidR="00CE5195" w:rsidRDefault="00CE5195" w:rsidP="00CE5195">
      <w:r w:rsidRPr="00D36714">
        <w:rPr>
          <w:rStyle w:val="Style13ptBold"/>
        </w:rPr>
        <w:t>MARKET WATCH 3-21-18</w:t>
      </w:r>
      <w:r>
        <w:t xml:space="preserve"> </w:t>
      </w:r>
      <w:r w:rsidRPr="00D36714">
        <w:rPr>
          <w:sz w:val="18"/>
        </w:rPr>
        <w:t>(4 reasons ruble bulls are optimistic about Russia’s currency, https://www.marketwatch.com/story/4-reasons-ruble-bulls-are-optimistic-about-russias-currency-2018-03-21)</w:t>
      </w:r>
    </w:p>
    <w:p w14:paraId="5195FBBE" w14:textId="77777777" w:rsidR="00CE5195" w:rsidRPr="00D36714" w:rsidRDefault="00CE5195" w:rsidP="00CE5195">
      <w:r w:rsidRPr="00D36714">
        <w:t>After getting slammed with sanctions, “</w:t>
      </w:r>
      <w:r w:rsidRPr="00D36714">
        <w:rPr>
          <w:u w:val="single"/>
        </w:rPr>
        <w:t>the Russian economy has adapted to the post-sanctions environment and is less dependent on foreign goods or flows than a few years ago</w:t>
      </w:r>
      <w:r w:rsidRPr="00D36714">
        <w:t>,” said Simpson, which supports the ruble.</w:t>
      </w:r>
    </w:p>
    <w:p w14:paraId="01E77A26" w14:textId="77777777" w:rsidR="00CE5195" w:rsidRDefault="00CE5195" w:rsidP="00CE5195">
      <w:r w:rsidRPr="00D36714">
        <w:rPr>
          <w:u w:val="single"/>
        </w:rPr>
        <w:t>Any additional sanctions shouldn’t inflict to much extra damage,</w:t>
      </w:r>
      <w:r w:rsidRPr="00D36714">
        <w:t xml:space="preserve"> Shearing and Jackson agreed. Meanwhile, fears over the potential for a trade war following the imposition of U.S&gt; sanctions on aluminum and steel imports and signs of further actions aimed at China have rattled investors globally. Russia’s mining sector could be vulnerable, cautioned analysts at Bank of America Merrill Lynch.</w:t>
      </w:r>
    </w:p>
    <w:p w14:paraId="2845BA48" w14:textId="77777777" w:rsidR="00CE5195" w:rsidRDefault="00CE5195" w:rsidP="00CE5195"/>
    <w:p w14:paraId="160811A9" w14:textId="77777777" w:rsidR="00CE5195" w:rsidRDefault="00CE5195" w:rsidP="00CE5195"/>
    <w:p w14:paraId="4E9A3F09" w14:textId="77777777" w:rsidR="00CE5195" w:rsidRDefault="00CE5195" w:rsidP="00CE5195">
      <w:pPr>
        <w:pStyle w:val="Heading3"/>
      </w:pPr>
      <w:r>
        <w:lastRenderedPageBreak/>
        <w:t>A2: Bioweapons</w:t>
      </w:r>
    </w:p>
    <w:p w14:paraId="0E71106B" w14:textId="77777777" w:rsidR="00CE5195" w:rsidRDefault="00CE5195" w:rsidP="00CE5195"/>
    <w:p w14:paraId="228F8BAD" w14:textId="77777777" w:rsidR="00CE5195" w:rsidRDefault="00CE5195" w:rsidP="00CE5195">
      <w:pPr>
        <w:pStyle w:val="Heading4"/>
      </w:pPr>
      <w:bookmarkStart w:id="2" w:name="_Hlk13164265"/>
      <w:r>
        <w:t>Alt cause—Pakistan</w:t>
      </w:r>
    </w:p>
    <w:p w14:paraId="77EE252A" w14:textId="77777777" w:rsidR="00CE5195" w:rsidRDefault="00CE5195" w:rsidP="00CE5195">
      <w:pPr>
        <w:pStyle w:val="Heading4"/>
        <w:numPr>
          <w:ilvl w:val="0"/>
          <w:numId w:val="12"/>
        </w:numPr>
      </w:pPr>
      <w:r>
        <w:t>Not prepared</w:t>
      </w:r>
    </w:p>
    <w:p w14:paraId="0614BABE" w14:textId="77777777" w:rsidR="00CE5195" w:rsidRPr="008C03EC" w:rsidRDefault="00CE5195" w:rsidP="00CE5195">
      <w:pPr>
        <w:rPr>
          <w:sz w:val="18"/>
        </w:rPr>
      </w:pPr>
      <w:r w:rsidRPr="008C03EC">
        <w:rPr>
          <w:rStyle w:val="Style13ptBold"/>
        </w:rPr>
        <w:t>KHALIL et al 2015</w:t>
      </w:r>
      <w:r>
        <w:t xml:space="preserve"> </w:t>
      </w:r>
      <w:r w:rsidRPr="008C03EC">
        <w:rPr>
          <w:sz w:val="18"/>
        </w:rPr>
        <w:t>(Ali Talha Khalil*, Faouzia Tanveer and Zabta Khan Shinwari; Molecular Systematic and Ethno botany Lab. Department of Biotechnology, “Pakistan’s Bio-Preparedness With Regard To Biosecurity, Biodefense Strategies and Policy Measures,” Journal of Bioterrorism &amp;</w:t>
      </w:r>
      <w:r>
        <w:rPr>
          <w:sz w:val="18"/>
        </w:rPr>
        <w:t xml:space="preserve"> </w:t>
      </w:r>
      <w:r w:rsidRPr="008C03EC">
        <w:rPr>
          <w:sz w:val="18"/>
        </w:rPr>
        <w:t>Biodefense, https://www.omicsonline.org/open-access/pakistans-biopreparedness-with-regard-to-biosecurity-biodefense-strategies-and-policy-measures-2157-2526.1000132.pdf)</w:t>
      </w:r>
    </w:p>
    <w:p w14:paraId="644CAF83" w14:textId="77777777" w:rsidR="00CE5195" w:rsidRPr="008C03EC" w:rsidRDefault="00CE5195" w:rsidP="00CE5195">
      <w:r w:rsidRPr="008C03EC">
        <w:t xml:space="preserve">Owing to the recent threats from the exploitation of biological materials for the purpose of bio-terrorism, </w:t>
      </w:r>
      <w:r w:rsidRPr="008C03EC">
        <w:rPr>
          <w:u w:val="single"/>
        </w:rPr>
        <w:t>more attention should be given to</w:t>
      </w:r>
      <w:r w:rsidRPr="008C03EC">
        <w:t xml:space="preserve"> development of effective </w:t>
      </w:r>
      <w:r w:rsidRPr="008C03EC">
        <w:rPr>
          <w:u w:val="single"/>
        </w:rPr>
        <w:t>response mechanisms</w:t>
      </w:r>
      <w:r w:rsidRPr="008C03EC">
        <w:t xml:space="preserve"> such as rapid disease surveillance and epidemic control. Moreover, research should be directed towards bio-defense for development of vaccines and drugs. With reference to </w:t>
      </w:r>
      <w:r w:rsidRPr="008C03EC">
        <w:rPr>
          <w:u w:val="single"/>
        </w:rPr>
        <w:t>Pakistan</w:t>
      </w:r>
      <w:r w:rsidRPr="008C03EC">
        <w:t xml:space="preserve">, Legislative bodies can play a role by reforming existing laws or formulating new laws, guidelines and policies related to bio-defense. At the moment, country </w:t>
      </w:r>
      <w:r w:rsidRPr="008C03EC">
        <w:rPr>
          <w:u w:val="single"/>
        </w:rPr>
        <w:t>does not have adequate bio-response capacity in case of a large sudden outbreak</w:t>
      </w:r>
      <w:r w:rsidRPr="008C03EC">
        <w:t xml:space="preserve"> of an infectious disease, thus, much needs to be done in terms of capacity building.</w:t>
      </w:r>
    </w:p>
    <w:p w14:paraId="6CF62009" w14:textId="77777777" w:rsidR="00CE5195" w:rsidRDefault="00CE5195" w:rsidP="00CE5195"/>
    <w:p w14:paraId="3937E53E" w14:textId="77777777" w:rsidR="00CE5195" w:rsidRDefault="00CE5195" w:rsidP="00CE5195">
      <w:pPr>
        <w:pStyle w:val="Heading4"/>
      </w:pPr>
      <w:r>
        <w:t>b) Attack likely</w:t>
      </w:r>
    </w:p>
    <w:p w14:paraId="30624BA0" w14:textId="77777777" w:rsidR="00CE5195" w:rsidRDefault="00CE5195" w:rsidP="00CE5195">
      <w:r w:rsidRPr="008C03EC">
        <w:rPr>
          <w:rStyle w:val="Style13ptBold"/>
        </w:rPr>
        <w:t>KHALIL et al 2015</w:t>
      </w:r>
      <w:r>
        <w:t xml:space="preserve"> </w:t>
      </w:r>
      <w:r w:rsidRPr="008C03EC">
        <w:rPr>
          <w:sz w:val="18"/>
        </w:rPr>
        <w:t>(Ali Talha Khalil*, Faouzia Tanveer and Zabta Khan Shinwari; Molecular Systematic and Ethno botany Lab. Department of Biotechnology, “Pakistan’s Bio-Preparedness With Regard To Biosecurity, Biodefense Strategies and Policy Measures,” Journal of Bioterrorism &amp;</w:t>
      </w:r>
      <w:r>
        <w:rPr>
          <w:sz w:val="18"/>
        </w:rPr>
        <w:t xml:space="preserve"> </w:t>
      </w:r>
      <w:r w:rsidRPr="008C03EC">
        <w:rPr>
          <w:sz w:val="18"/>
        </w:rPr>
        <w:t>Biodefense, https://www.omicsonline.org/open-access/pakistans-biopreparedness-with-regard-to-biosecurity-biodefense-strategies-and-policy-measures-2157-2526.1000132.pdf)</w:t>
      </w:r>
    </w:p>
    <w:p w14:paraId="45FBF345" w14:textId="77777777" w:rsidR="00CE5195" w:rsidRDefault="00CE5195" w:rsidP="00CE5195">
      <w:r w:rsidRPr="008C03EC">
        <w:t xml:space="preserve">Bio-terror threats worldwide call for significant security measures both legal and administrative in order to ensure national security. This issue has recently been much debated in the media. </w:t>
      </w:r>
      <w:r w:rsidRPr="008C03EC">
        <w:rPr>
          <w:u w:val="single"/>
        </w:rPr>
        <w:t>Pakistan has been a victim of terrorism for the last three decades</w:t>
      </w:r>
      <w:r w:rsidRPr="008C03EC">
        <w:t xml:space="preserve"> and a number of citizens all across the country lost their lives to this menace. Several news are circulating in the international media that </w:t>
      </w:r>
      <w:r w:rsidRPr="008C03EC">
        <w:rPr>
          <w:u w:val="single"/>
        </w:rPr>
        <w:t>extremist groups may use advanced technologies</w:t>
      </w:r>
      <w:r w:rsidRPr="008C03EC">
        <w:t xml:space="preserve"> in future to harm civil and military community. It is anticipated that </w:t>
      </w:r>
      <w:r w:rsidRPr="008C03EC">
        <w:rPr>
          <w:u w:val="single"/>
        </w:rPr>
        <w:t>terrorist groups in Pakistan and India are trying to get</w:t>
      </w:r>
      <w:r w:rsidRPr="008C03EC">
        <w:t xml:space="preserve"> the </w:t>
      </w:r>
      <w:r w:rsidRPr="008C03EC">
        <w:rPr>
          <w:u w:val="single"/>
        </w:rPr>
        <w:t>bio-</w:t>
      </w:r>
      <w:r w:rsidRPr="008C03EC">
        <w:t xml:space="preserve"> and nuclear </w:t>
      </w:r>
      <w:r w:rsidRPr="008C03EC">
        <w:rPr>
          <w:u w:val="single"/>
        </w:rPr>
        <w:t>weapons</w:t>
      </w:r>
      <w:r w:rsidRPr="008C03EC">
        <w:t xml:space="preserve"> for their terrorist activities. Moreover, the emergence of another terrorist organization </w:t>
      </w:r>
      <w:r w:rsidRPr="008C03EC">
        <w:rPr>
          <w:u w:val="single"/>
        </w:rPr>
        <w:t>ISIS</w:t>
      </w:r>
      <w:r w:rsidRPr="008C03EC">
        <w:t xml:space="preserve"> (Islamic State of Iraq and Syria) and its establishment </w:t>
      </w:r>
      <w:r w:rsidRPr="008C03EC">
        <w:rPr>
          <w:u w:val="single"/>
        </w:rPr>
        <w:t>in Afghanistan and Pakistan pose a serious</w:t>
      </w:r>
      <w:r w:rsidRPr="008C03EC">
        <w:t xml:space="preserve"> security </w:t>
      </w:r>
      <w:r w:rsidRPr="008C03EC">
        <w:rPr>
          <w:u w:val="single"/>
        </w:rPr>
        <w:t>threat</w:t>
      </w:r>
      <w:r w:rsidRPr="008C03EC">
        <w:t xml:space="preserve"> to the country (DailyTimes, 2014). Such talks may be just speculations, </w:t>
      </w:r>
      <w:r w:rsidRPr="008C03EC">
        <w:rPr>
          <w:u w:val="single"/>
        </w:rPr>
        <w:t>we cannot</w:t>
      </w:r>
      <w:r w:rsidRPr="008C03EC">
        <w:t xml:space="preserve"> however </w:t>
      </w:r>
      <w:r w:rsidRPr="008C03EC">
        <w:rPr>
          <w:u w:val="single"/>
        </w:rPr>
        <w:t>rule out the possibility of bio-terrorism</w:t>
      </w:r>
      <w:r w:rsidRPr="008C03EC">
        <w:t xml:space="preserve"> in our region. Moreover, with the available tools and techniques of biotechnology which can be used by the terrorist to manipulate the biological organisms, the spectrum of threats has diversified [2,3] and increased the security concerns for the world nations including Pakistan.</w:t>
      </w:r>
    </w:p>
    <w:p w14:paraId="6DB0761B" w14:textId="77777777" w:rsidR="00CE5195" w:rsidRDefault="00CE5195" w:rsidP="00CE5195"/>
    <w:p w14:paraId="25AFD40F" w14:textId="77777777" w:rsidR="00CE5195" w:rsidRDefault="00CE5195" w:rsidP="00CE5195">
      <w:pPr>
        <w:pStyle w:val="Heading4"/>
      </w:pPr>
      <w:r>
        <w:lastRenderedPageBreak/>
        <w:t>Alt cause—literally the entire world</w:t>
      </w:r>
    </w:p>
    <w:p w14:paraId="65670CCD" w14:textId="77777777" w:rsidR="00CE5195" w:rsidRDefault="00CE5195" w:rsidP="00CE5195">
      <w:r w:rsidRPr="00E71A5C">
        <w:rPr>
          <w:rStyle w:val="Style13ptBold"/>
        </w:rPr>
        <w:t>MORENKOV 200</w:t>
      </w:r>
      <w:r>
        <w:rPr>
          <w:rStyle w:val="Style13ptBold"/>
        </w:rPr>
        <w:t>9</w:t>
      </w:r>
      <w:r>
        <w:t xml:space="preserve"> </w:t>
      </w:r>
      <w:r w:rsidRPr="00E71A5C">
        <w:rPr>
          <w:sz w:val="18"/>
        </w:rPr>
        <w:t>(Oleg, Russian Academy of Sciences Institute of Cell Biophysics, Russian Views on Countering Terrorism During Eight Years of Dialogue: Extracts from Proceedings of Four U.S.-Russian Workshops, p. 28)</w:t>
      </w:r>
    </w:p>
    <w:p w14:paraId="3D630E02" w14:textId="77777777" w:rsidR="00CE5195" w:rsidRDefault="00CE5195" w:rsidP="00CE5195">
      <w:r w:rsidRPr="00E71A5C">
        <w:t xml:space="preserve">In this regard, however, it should be noted that </w:t>
      </w:r>
      <w:r w:rsidRPr="00E71A5C">
        <w:rPr>
          <w:u w:val="single"/>
        </w:rPr>
        <w:t>an expert analysis of</w:t>
      </w:r>
      <w:r w:rsidRPr="00E71A5C">
        <w:t xml:space="preserve"> the current level of preparedness of </w:t>
      </w:r>
      <w:r w:rsidRPr="00E71A5C">
        <w:rPr>
          <w:u w:val="single"/>
        </w:rPr>
        <w:t>other countries for acts of bioterrorism shows</w:t>
      </w:r>
      <w:r>
        <w:rPr>
          <w:u w:val="single"/>
        </w:rPr>
        <w:t xml:space="preserve"> </w:t>
      </w:r>
      <w:r w:rsidRPr="00E71A5C">
        <w:rPr>
          <w:u w:val="single"/>
        </w:rPr>
        <w:t>that</w:t>
      </w:r>
      <w:r w:rsidRPr="00E71A5C">
        <w:t xml:space="preserve">, at present, </w:t>
      </w:r>
      <w:r w:rsidRPr="00E71A5C">
        <w:rPr>
          <w:b/>
          <w:u w:val="single"/>
        </w:rPr>
        <w:t>not a single country in the world is</w:t>
      </w:r>
      <w:r w:rsidRPr="00E71A5C">
        <w:t xml:space="preserve"> fully </w:t>
      </w:r>
      <w:r w:rsidRPr="00E71A5C">
        <w:rPr>
          <w:b/>
          <w:u w:val="single"/>
        </w:rPr>
        <w:t>prepared</w:t>
      </w:r>
      <w:r w:rsidRPr="00E71A5C">
        <w:rPr>
          <w:u w:val="single"/>
        </w:rPr>
        <w:t xml:space="preserve"> to take ade-</w:t>
      </w:r>
      <w:r>
        <w:rPr>
          <w:u w:val="single"/>
        </w:rPr>
        <w:t xml:space="preserve"> </w:t>
      </w:r>
      <w:r w:rsidRPr="00E71A5C">
        <w:rPr>
          <w:u w:val="single"/>
        </w:rPr>
        <w:t>quate actions in such a situation</w:t>
      </w:r>
      <w:r w:rsidRPr="00E71A5C">
        <w:t xml:space="preserve">. A well-planned and successfully conducted wide-scale act of </w:t>
      </w:r>
      <w:r w:rsidRPr="00E71A5C">
        <w:rPr>
          <w:u w:val="single"/>
        </w:rPr>
        <w:t>bioterrorism in any country would unavoidably lead to heavy</w:t>
      </w:r>
      <w:r>
        <w:rPr>
          <w:u w:val="single"/>
        </w:rPr>
        <w:t xml:space="preserve"> </w:t>
      </w:r>
      <w:r w:rsidRPr="00E71A5C">
        <w:rPr>
          <w:u w:val="single"/>
        </w:rPr>
        <w:t>casualties</w:t>
      </w:r>
      <w:r w:rsidRPr="00E71A5C">
        <w:t xml:space="preserve"> (or enormous damage to agriculture). The scope of the consequences will depend on the preparedness of the government, both technical and econom- ic, for terrorist acts of this nature.</w:t>
      </w:r>
    </w:p>
    <w:bookmarkEnd w:id="2"/>
    <w:p w14:paraId="1C1D2E08" w14:textId="77777777" w:rsidR="00CE5195" w:rsidRPr="00B42772" w:rsidRDefault="00CE5195" w:rsidP="00CE5195">
      <w:pPr>
        <w:pStyle w:val="Heading4"/>
      </w:pPr>
      <w:r w:rsidRPr="00B42772">
        <w:t>It doesn't cause extinction – medical science and resiliency checks</w:t>
      </w:r>
    </w:p>
    <w:p w14:paraId="267BB170" w14:textId="77777777" w:rsidR="00CE5195" w:rsidRPr="00B42772" w:rsidRDefault="00CE5195" w:rsidP="00CE5195">
      <w:pPr>
        <w:rPr>
          <w:rFonts w:cstheme="minorHAnsi"/>
          <w:b/>
          <w:bCs/>
          <w:sz w:val="26"/>
        </w:rPr>
      </w:pPr>
      <w:r w:rsidRPr="00B42772">
        <w:rPr>
          <w:rStyle w:val="Style13ptBold"/>
          <w:rFonts w:cstheme="minorHAnsi"/>
        </w:rPr>
        <w:t xml:space="preserve">Posner 5 </w:t>
      </w:r>
      <w:r w:rsidRPr="00B42772">
        <w:rPr>
          <w:rFonts w:cstheme="minorHAnsi"/>
          <w:szCs w:val="16"/>
        </w:rPr>
        <w:t>Richard Posner (Judge, 7th Circuit Court of Appeals), Catastrophe: Risk and Response, 2005, pg. 22-24, accessed June 5, 2010, http://books.google.com/books?id=SDe59lXSrY8C&amp;dq=%22AIDS+illustrates+the+further+point+that%22&amp;source=gbs_navlinks_s</w:t>
      </w:r>
    </w:p>
    <w:p w14:paraId="7252E8EE" w14:textId="77777777" w:rsidR="00CE5195" w:rsidRPr="00B42772" w:rsidRDefault="00CE5195" w:rsidP="00CE5195">
      <w:pPr>
        <w:rPr>
          <w:rFonts w:cstheme="minorHAnsi"/>
          <w:sz w:val="14"/>
        </w:rPr>
      </w:pPr>
      <w:r w:rsidRPr="00B42772">
        <w:rPr>
          <w:rFonts w:cstheme="minorHAnsi"/>
          <w:sz w:val="14"/>
        </w:rPr>
        <w:t xml:space="preserve">AIDS illustrates the further point that despite the progress made by modern medicine in the diagnosis and treatment of diseases, developing a vaccine or cure for a new (or newly recognized or newly virulent) disease may be difficult, protracted, even impossible. Progress has been made in treating ATDS, but neither a cure nor a vaccine has yet been developed. And because the virus's mutation rate is high, the treatments may not work in the long run.7 Rapidly mutating viruses are difficult to vaccinate against, which is why there is no vaccine for the common cold and why flu vaccines provide only limited protection.8 Paradoxically, a treatment that is neither cure nor vaccine, but merely reduces the severity of a disease, may accelerate its spread by reducing the benefit from avoiding becoming infected. This is an important consideration with respect to AIDS, which is spread mainly by voluntary intimate contact with infected people.  Yet </w:t>
      </w:r>
      <w:r w:rsidRPr="00E24635">
        <w:rPr>
          <w:rStyle w:val="StyleUnderline"/>
          <w:rFonts w:cstheme="minorHAnsi"/>
          <w:highlight w:val="green"/>
        </w:rPr>
        <w:t>the fact that Homo sapiens</w:t>
      </w:r>
      <w:r w:rsidRPr="00B42772">
        <w:rPr>
          <w:rFonts w:cstheme="minorHAnsi"/>
          <w:sz w:val="14"/>
        </w:rPr>
        <w:t xml:space="preserve"> has managed to </w:t>
      </w:r>
      <w:r w:rsidRPr="00E24635">
        <w:rPr>
          <w:rStyle w:val="StyleUnderline"/>
          <w:rFonts w:cstheme="minorHAnsi"/>
          <w:highlight w:val="green"/>
        </w:rPr>
        <w:t>survive every disease</w:t>
      </w:r>
      <w:r w:rsidRPr="00B42772">
        <w:rPr>
          <w:rFonts w:cstheme="minorHAnsi"/>
          <w:sz w:val="14"/>
        </w:rPr>
        <w:t xml:space="preserve"> to assail it </w:t>
      </w:r>
      <w:r w:rsidRPr="00E24635">
        <w:rPr>
          <w:rStyle w:val="StyleUnderline"/>
          <w:rFonts w:cstheme="minorHAnsi"/>
          <w:highlight w:val="green"/>
        </w:rPr>
        <w:t>in</w:t>
      </w:r>
      <w:r w:rsidRPr="00B42772">
        <w:rPr>
          <w:rFonts w:cstheme="minorHAnsi"/>
          <w:sz w:val="14"/>
        </w:rPr>
        <w:t xml:space="preserve"> the </w:t>
      </w:r>
      <w:r w:rsidRPr="00E24635">
        <w:rPr>
          <w:rStyle w:val="StyleUnderline"/>
          <w:rFonts w:cstheme="minorHAnsi"/>
          <w:highlight w:val="green"/>
        </w:rPr>
        <w:t>200,000 years</w:t>
      </w:r>
      <w:r w:rsidRPr="00B42772">
        <w:rPr>
          <w:rFonts w:cstheme="minorHAnsi"/>
          <w:sz w:val="14"/>
        </w:rPr>
        <w:t xml:space="preserve"> or so </w:t>
      </w:r>
      <w:r w:rsidRPr="00E24635">
        <w:rPr>
          <w:rStyle w:val="StyleUnderline"/>
          <w:rFonts w:cstheme="minorHAnsi"/>
          <w:highlight w:val="green"/>
        </w:rPr>
        <w:t>of</w:t>
      </w:r>
      <w:r w:rsidRPr="00B42772">
        <w:rPr>
          <w:rFonts w:cstheme="minorHAnsi"/>
          <w:sz w:val="14"/>
        </w:rPr>
        <w:t xml:space="preserve"> its </w:t>
      </w:r>
      <w:r w:rsidRPr="00E24635">
        <w:rPr>
          <w:rStyle w:val="StyleUnderline"/>
          <w:rFonts w:cstheme="minorHAnsi"/>
          <w:highlight w:val="green"/>
        </w:rPr>
        <w:t>existence is a source of genuine comfort</w:t>
      </w:r>
      <w:r w:rsidRPr="00B42772">
        <w:rPr>
          <w:rFonts w:cstheme="minorHAnsi"/>
          <w:sz w:val="14"/>
        </w:rPr>
        <w:t xml:space="preserve">, at least if the focus is on extinction events. </w:t>
      </w:r>
      <w:r w:rsidRPr="00E24635">
        <w:rPr>
          <w:rStyle w:val="StyleUnderline"/>
          <w:rFonts w:cstheme="minorHAnsi"/>
          <w:highlight w:val="green"/>
        </w:rPr>
        <w:t>There have been enormously destructive plagues</w:t>
      </w:r>
      <w:r w:rsidRPr="00B42772">
        <w:rPr>
          <w:rFonts w:cstheme="minorHAnsi"/>
          <w:sz w:val="14"/>
        </w:rPr>
        <w:t>, such as the Black Death, smallpox, and now AIDS</w:t>
      </w:r>
      <w:r w:rsidRPr="00E24635">
        <w:rPr>
          <w:rFonts w:cstheme="minorHAnsi"/>
          <w:sz w:val="14"/>
          <w:highlight w:val="green"/>
        </w:rPr>
        <w:t xml:space="preserve">, </w:t>
      </w:r>
      <w:r w:rsidRPr="00E24635">
        <w:rPr>
          <w:rStyle w:val="StyleUnderline"/>
          <w:rFonts w:cstheme="minorHAnsi"/>
          <w:highlight w:val="green"/>
        </w:rPr>
        <w:t>but none has come close to destroying the entire human race</w:t>
      </w:r>
      <w:r w:rsidRPr="00B42772">
        <w:rPr>
          <w:rFonts w:cstheme="minorHAnsi"/>
          <w:sz w:val="14"/>
        </w:rPr>
        <w:t xml:space="preserve">. There is a biological reason. Natural selection favors germs of limited lethality; they are fitter in an evolutionary sense because their genes are more likely to be spread if the germs do not kill their hosts too quickly. The AIDS virus is an example of a lethal virus, wholly natural, that by lying dormant yet infectious in its host for years maximizes its spread. Yet there is no danger that AIDS will destroy the entire human race.  </w:t>
      </w:r>
      <w:r w:rsidRPr="00E24635">
        <w:rPr>
          <w:rStyle w:val="StyleUnderline"/>
          <w:rFonts w:cstheme="minorHAnsi"/>
          <w:highlight w:val="green"/>
        </w:rPr>
        <w:t>The likelihood of a natural pandemic</w:t>
      </w:r>
      <w:r w:rsidRPr="00B42772">
        <w:rPr>
          <w:rFonts w:cstheme="minorHAnsi"/>
          <w:sz w:val="14"/>
        </w:rPr>
        <w:t xml:space="preserve"> that </w:t>
      </w:r>
      <w:r w:rsidRPr="00E24635">
        <w:rPr>
          <w:rStyle w:val="StyleUnderline"/>
          <w:rFonts w:cstheme="minorHAnsi"/>
          <w:highlight w:val="green"/>
        </w:rPr>
        <w:t>would cause</w:t>
      </w:r>
      <w:r w:rsidRPr="00B42772">
        <w:rPr>
          <w:rFonts w:cstheme="minorHAnsi"/>
          <w:sz w:val="14"/>
        </w:rPr>
        <w:t xml:space="preserve"> the </w:t>
      </w:r>
      <w:r w:rsidRPr="00E24635">
        <w:rPr>
          <w:rStyle w:val="StyleUnderline"/>
          <w:rFonts w:cstheme="minorHAnsi"/>
          <w:highlight w:val="green"/>
        </w:rPr>
        <w:t>extinction</w:t>
      </w:r>
      <w:r w:rsidRPr="00B42772">
        <w:rPr>
          <w:rFonts w:cstheme="minorHAnsi"/>
          <w:sz w:val="14"/>
        </w:rPr>
        <w:t xml:space="preserve"> of the human race </w:t>
      </w:r>
      <w:r w:rsidRPr="00E24635">
        <w:rPr>
          <w:rStyle w:val="StyleUnderline"/>
          <w:rFonts w:cstheme="minorHAnsi"/>
          <w:highlight w:val="green"/>
        </w:rPr>
        <w:t>is</w:t>
      </w:r>
      <w:r w:rsidRPr="00B42772">
        <w:rPr>
          <w:rFonts w:cstheme="minorHAnsi"/>
          <w:sz w:val="14"/>
        </w:rPr>
        <w:t xml:space="preserve"> probably </w:t>
      </w:r>
      <w:r w:rsidRPr="00E24635">
        <w:rPr>
          <w:rStyle w:val="StyleUnderline"/>
          <w:rFonts w:cstheme="minorHAnsi"/>
          <w:highlight w:val="green"/>
        </w:rPr>
        <w:t>even less today</w:t>
      </w:r>
      <w:r w:rsidRPr="00B42772">
        <w:rPr>
          <w:rFonts w:cstheme="minorHAnsi"/>
          <w:sz w:val="14"/>
        </w:rPr>
        <w:t xml:space="preserve"> than in the past (except in prehistoric times, when people lived in small, scattered bands, which would have limited the spread of disease), despite wider human contacts that make it more difficult to localize an infectious disease. </w:t>
      </w:r>
      <w:r w:rsidRPr="00E24635">
        <w:rPr>
          <w:rStyle w:val="StyleUnderline"/>
          <w:rFonts w:cstheme="minorHAnsi"/>
          <w:highlight w:val="green"/>
        </w:rPr>
        <w:t>The reason is improvements in medical science.</w:t>
      </w:r>
    </w:p>
    <w:p w14:paraId="71BEEB18" w14:textId="77777777" w:rsidR="00CE5195" w:rsidRDefault="00CE5195" w:rsidP="00CE5195"/>
    <w:p w14:paraId="444DE2A4" w14:textId="77777777" w:rsidR="00CE5195" w:rsidRDefault="00CE5195" w:rsidP="00CE5195">
      <w:pPr>
        <w:pStyle w:val="Heading3"/>
      </w:pPr>
      <w:r>
        <w:lastRenderedPageBreak/>
        <w:t xml:space="preserve">A2: Nuclear Terror </w:t>
      </w:r>
    </w:p>
    <w:p w14:paraId="7AFC8F35" w14:textId="77777777" w:rsidR="00CE5195" w:rsidRPr="0008544C" w:rsidRDefault="00CE5195" w:rsidP="00CE5195">
      <w:pPr>
        <w:pStyle w:val="Heading4"/>
        <w:rPr>
          <w:rFonts w:asciiTheme="minorHAnsi" w:hAnsiTheme="minorHAnsi" w:cstheme="minorHAnsi"/>
        </w:rPr>
      </w:pPr>
      <w:bookmarkStart w:id="3" w:name="_Hlk527438212"/>
      <w:r w:rsidRPr="0008544C">
        <w:rPr>
          <w:rFonts w:asciiTheme="minorHAnsi" w:hAnsiTheme="minorHAnsi" w:cstheme="minorHAnsi"/>
        </w:rPr>
        <w:t>Nuclear terrorism is very improbable</w:t>
      </w:r>
    </w:p>
    <w:p w14:paraId="460ED818" w14:textId="77777777" w:rsidR="00CE5195" w:rsidRPr="0008544C" w:rsidRDefault="00CE5195" w:rsidP="00CE5195">
      <w:pPr>
        <w:rPr>
          <w:rFonts w:asciiTheme="minorHAnsi" w:hAnsiTheme="minorHAnsi" w:cstheme="minorHAnsi"/>
          <w:b/>
        </w:rPr>
      </w:pPr>
      <w:r w:rsidRPr="0008544C">
        <w:rPr>
          <w:rFonts w:asciiTheme="minorHAnsi" w:hAnsiTheme="minorHAnsi" w:cstheme="minorHAnsi"/>
          <w:b/>
        </w:rPr>
        <w:t>Eaves 16</w:t>
      </w:r>
    </w:p>
    <w:p w14:paraId="4284E3AA" w14:textId="77777777" w:rsidR="00CE5195" w:rsidRDefault="00CE5195" w:rsidP="00CE5195">
      <w:pPr>
        <w:rPr>
          <w:rFonts w:asciiTheme="minorHAnsi" w:hAnsiTheme="minorHAnsi" w:cstheme="minorHAnsi"/>
        </w:rPr>
      </w:pPr>
      <w:r w:rsidRPr="0008544C">
        <w:rPr>
          <w:rFonts w:asciiTheme="minorHAnsi" w:hAnsiTheme="minorHAnsi" w:cstheme="minorHAnsi"/>
        </w:rPr>
        <w:t>(Elizabeth has a masters degree in international affairs from the School of International and Public Affairs at Columbia University. thebulletin “What does “nuclear terrorism” really mean?” April 7, 2016</w:t>
      </w:r>
      <w:r>
        <w:rPr>
          <w:rFonts w:asciiTheme="minorHAnsi" w:hAnsiTheme="minorHAnsi" w:cstheme="minorHAnsi"/>
        </w:rPr>
        <w:t xml:space="preserve">, </w:t>
      </w:r>
      <w:r>
        <w:t>SFROEPRPT,</w:t>
      </w:r>
      <w:r w:rsidRPr="0008544C">
        <w:rPr>
          <w:rFonts w:asciiTheme="minorHAnsi" w:hAnsiTheme="minorHAnsi" w:cstheme="minorHAnsi"/>
        </w:rPr>
        <w:t xml:space="preserve"> </w:t>
      </w:r>
      <w:hyperlink r:id="rId19" w:history="1">
        <w:r w:rsidRPr="0008544C">
          <w:rPr>
            <w:rStyle w:val="Hyperlink"/>
            <w:rFonts w:asciiTheme="minorHAnsi" w:hAnsiTheme="minorHAnsi" w:cstheme="minorHAnsi"/>
          </w:rPr>
          <w:t>https://thebulletin.org/2016/04/what-does-nuclear-terrorism-really-mean/</w:t>
        </w:r>
      </w:hyperlink>
      <w:r>
        <w:rPr>
          <w:rFonts w:asciiTheme="minorHAnsi" w:hAnsiTheme="minorHAnsi" w:cstheme="minorHAnsi"/>
        </w:rPr>
        <w:t>,</w:t>
      </w:r>
    </w:p>
    <w:p w14:paraId="7F1ECD84" w14:textId="77777777" w:rsidR="00CE5195" w:rsidRPr="0008544C" w:rsidRDefault="00CE5195" w:rsidP="00CE5195">
      <w:pPr>
        <w:rPr>
          <w:rFonts w:asciiTheme="minorHAnsi" w:hAnsiTheme="minorHAnsi" w:cstheme="minorHAnsi"/>
          <w:u w:val="single"/>
        </w:rPr>
      </w:pPr>
      <w:r w:rsidRPr="0008544C">
        <w:rPr>
          <w:rFonts w:asciiTheme="minorHAnsi" w:hAnsiTheme="minorHAnsi" w:cstheme="minorHAnsi"/>
        </w:rPr>
        <w:t xml:space="preserve">There are few scarier pairs of words: “nuclear,” evoking the great 20th century fear of atomic annihilation, and “terrorism,” the bogeyman of the 21st. Put them together and you’ve got a frightening specter. Since </w:t>
      </w:r>
      <w:r w:rsidRPr="0008544C">
        <w:rPr>
          <w:rStyle w:val="StyleUnderline"/>
          <w:rFonts w:asciiTheme="minorHAnsi" w:hAnsiTheme="minorHAnsi" w:cstheme="minorHAnsi"/>
        </w:rPr>
        <w:t xml:space="preserve">European authorities revealed that the group behind the November 2015 Paris terrorist attacks was also spying on a senior nuclear official in Belgium, many </w:t>
      </w:r>
      <w:r w:rsidRPr="00601413">
        <w:rPr>
          <w:rStyle w:val="StyleUnderline"/>
          <w:rFonts w:asciiTheme="minorHAnsi" w:hAnsiTheme="minorHAnsi" w:cstheme="minorHAnsi"/>
          <w:highlight w:val="green"/>
        </w:rPr>
        <w:t>news</w:t>
      </w:r>
      <w:r w:rsidRPr="0008544C">
        <w:rPr>
          <w:rStyle w:val="StyleUnderline"/>
          <w:rFonts w:asciiTheme="minorHAnsi" w:hAnsiTheme="minorHAnsi" w:cstheme="minorHAnsi"/>
        </w:rPr>
        <w:t xml:space="preserve"> </w:t>
      </w:r>
      <w:r w:rsidRPr="00601413">
        <w:rPr>
          <w:rStyle w:val="StyleUnderline"/>
          <w:rFonts w:asciiTheme="minorHAnsi" w:hAnsiTheme="minorHAnsi" w:cstheme="minorHAnsi"/>
          <w:highlight w:val="green"/>
        </w:rPr>
        <w:t>sources</w:t>
      </w:r>
      <w:r w:rsidRPr="0008544C">
        <w:rPr>
          <w:rStyle w:val="StyleUnderline"/>
          <w:rFonts w:asciiTheme="minorHAnsi" w:hAnsiTheme="minorHAnsi" w:cstheme="minorHAnsi"/>
        </w:rPr>
        <w:t xml:space="preserve"> have </w:t>
      </w:r>
      <w:r w:rsidRPr="00601413">
        <w:rPr>
          <w:rStyle w:val="StyleUnderline"/>
          <w:rFonts w:asciiTheme="minorHAnsi" w:hAnsiTheme="minorHAnsi" w:cstheme="minorHAnsi"/>
          <w:highlight w:val="green"/>
        </w:rPr>
        <w:t>report</w:t>
      </w:r>
      <w:r w:rsidRPr="0008544C">
        <w:rPr>
          <w:rStyle w:val="StyleUnderline"/>
          <w:rFonts w:asciiTheme="minorHAnsi" w:hAnsiTheme="minorHAnsi" w:cstheme="minorHAnsi"/>
        </w:rPr>
        <w:t xml:space="preserve">ed </w:t>
      </w:r>
      <w:r w:rsidRPr="00601413">
        <w:rPr>
          <w:rStyle w:val="StyleUnderline"/>
          <w:rFonts w:asciiTheme="minorHAnsi" w:hAnsiTheme="minorHAnsi" w:cstheme="minorHAnsi"/>
          <w:highlight w:val="green"/>
        </w:rPr>
        <w:t>that the threat of “nuclear terrorism” is upon us</w:t>
      </w:r>
      <w:r w:rsidRPr="0008544C">
        <w:rPr>
          <w:rStyle w:val="StyleUnderline"/>
          <w:rFonts w:asciiTheme="minorHAnsi" w:hAnsiTheme="minorHAnsi" w:cstheme="minorHAnsi"/>
        </w:rPr>
        <w:t>.</w:t>
      </w:r>
      <w:r w:rsidRPr="0008544C">
        <w:rPr>
          <w:rFonts w:asciiTheme="minorHAnsi" w:hAnsiTheme="minorHAnsi" w:cstheme="minorHAnsi"/>
          <w:b/>
        </w:rPr>
        <w:t xml:space="preserve"> </w:t>
      </w:r>
      <w:r w:rsidRPr="0008544C">
        <w:rPr>
          <w:rFonts w:asciiTheme="minorHAnsi" w:hAnsiTheme="minorHAnsi" w:cstheme="minorHAnsi"/>
        </w:rPr>
        <w:t xml:space="preserve">Here is what nuclear terrorism most likely won’t look like: A self-styled Islamic State caliph successfully launching a ballistic missile with a nuclear warhead at Washington, incinerating millions of people in a giant mushroom cloud. </w:t>
      </w:r>
      <w:r w:rsidRPr="00601413">
        <w:rPr>
          <w:rStyle w:val="StyleUnderline"/>
          <w:rFonts w:asciiTheme="minorHAnsi" w:hAnsiTheme="minorHAnsi" w:cstheme="minorHAnsi"/>
          <w:highlight w:val="green"/>
        </w:rPr>
        <w:t>There</w:t>
      </w:r>
      <w:r w:rsidRPr="0008544C">
        <w:rPr>
          <w:rStyle w:val="StyleUnderline"/>
          <w:rFonts w:asciiTheme="minorHAnsi" w:hAnsiTheme="minorHAnsi" w:cstheme="minorHAnsi"/>
        </w:rPr>
        <w:t xml:space="preserve"> </w:t>
      </w:r>
      <w:r w:rsidRPr="00601413">
        <w:rPr>
          <w:rStyle w:val="StyleUnderline"/>
          <w:rFonts w:asciiTheme="minorHAnsi" w:hAnsiTheme="minorHAnsi" w:cstheme="minorHAnsi"/>
          <w:highlight w:val="green"/>
        </w:rPr>
        <w:t>are</w:t>
      </w:r>
      <w:r w:rsidRPr="0008544C">
        <w:rPr>
          <w:rStyle w:val="StyleUnderline"/>
          <w:rFonts w:asciiTheme="minorHAnsi" w:hAnsiTheme="minorHAnsi" w:cstheme="minorHAnsi"/>
        </w:rPr>
        <w:t xml:space="preserve"> so </w:t>
      </w:r>
      <w:r w:rsidRPr="00601413">
        <w:rPr>
          <w:rStyle w:val="StyleUnderline"/>
          <w:rFonts w:asciiTheme="minorHAnsi" w:hAnsiTheme="minorHAnsi" w:cstheme="minorHAnsi"/>
          <w:highlight w:val="green"/>
        </w:rPr>
        <w:t>many</w:t>
      </w:r>
      <w:r w:rsidRPr="0008544C">
        <w:rPr>
          <w:rStyle w:val="StyleUnderline"/>
          <w:rFonts w:asciiTheme="minorHAnsi" w:hAnsiTheme="minorHAnsi" w:cstheme="minorHAnsi"/>
        </w:rPr>
        <w:t xml:space="preserve"> technical, financial, military, and logistical </w:t>
      </w:r>
      <w:r w:rsidRPr="00601413">
        <w:rPr>
          <w:rStyle w:val="StyleUnderline"/>
          <w:rFonts w:asciiTheme="minorHAnsi" w:hAnsiTheme="minorHAnsi" w:cstheme="minorHAnsi"/>
          <w:highlight w:val="green"/>
        </w:rPr>
        <w:t xml:space="preserve">barriers that it would be extremely unlikely that </w:t>
      </w:r>
      <w:r w:rsidRPr="007E3ED9">
        <w:rPr>
          <w:rStyle w:val="StyleUnderline"/>
          <w:rFonts w:asciiTheme="minorHAnsi" w:hAnsiTheme="minorHAnsi" w:cstheme="minorHAnsi"/>
        </w:rPr>
        <w:t xml:space="preserve">even </w:t>
      </w:r>
      <w:r w:rsidRPr="00601413">
        <w:rPr>
          <w:rStyle w:val="StyleUnderline"/>
          <w:rFonts w:asciiTheme="minorHAnsi" w:hAnsiTheme="minorHAnsi" w:cstheme="minorHAnsi"/>
          <w:highlight w:val="green"/>
        </w:rPr>
        <w:t>the most dogged, nuclear-obsessed extremist group could make that happen</w:t>
      </w:r>
      <w:r w:rsidRPr="0008544C">
        <w:rPr>
          <w:rFonts w:asciiTheme="minorHAnsi" w:hAnsiTheme="minorHAnsi" w:cstheme="minorHAnsi"/>
        </w:rPr>
        <w:t xml:space="preserve">. But just because nuclear terrorism won’t look like a Cold War nightmare come to life doesn’t mean we should rest easy. In a March 2016 report, the Harvard Kennedy School’s Belfer Center for Science and International Affairs laid out three potential types of “nuclear or radiological terrorism.” </w:t>
      </w:r>
      <w:r w:rsidRPr="0008544C">
        <w:rPr>
          <w:rStyle w:val="StyleUnderline"/>
          <w:rFonts w:asciiTheme="minorHAnsi" w:hAnsiTheme="minorHAnsi" w:cstheme="minorHAnsi"/>
        </w:rPr>
        <w:t>One possibility—the hardest to achieve, but by far the most devastating if it were to occur—is that terrorists will acquire or build and then detonate a nuclear bomb in a major city. A second possibility is that they will set off a “dirty bomb,” a weapon made of radioactive material attached to conventional explosives, sometimes referred to as a radiological dispersal device or RDD.</w:t>
      </w:r>
      <w:r w:rsidRPr="0008544C">
        <w:rPr>
          <w:rFonts w:asciiTheme="minorHAnsi" w:hAnsiTheme="minorHAnsi" w:cstheme="minorHAnsi"/>
        </w:rPr>
        <w:t xml:space="preserve"> Executing this scenario would be so easy that many experts are surprised it hasn’t happened already. </w:t>
      </w:r>
      <w:r w:rsidRPr="0008544C">
        <w:rPr>
          <w:rStyle w:val="StyleUnderline"/>
          <w:rFonts w:asciiTheme="minorHAnsi" w:hAnsiTheme="minorHAnsi" w:cstheme="minorHAnsi"/>
        </w:rPr>
        <w:t>A third possibility, which the Belfer Center estimates would fall somewhere between the other two in terms of severity and likelihood, is that terrorists will sabotage a nuclear facility, releasing radioactive material over a wide area.</w:t>
      </w:r>
      <w:r w:rsidRPr="0008544C">
        <w:rPr>
          <w:rFonts w:asciiTheme="minorHAnsi" w:hAnsiTheme="minorHAnsi" w:cstheme="minorHAnsi"/>
        </w:rPr>
        <w:t xml:space="preserve"> </w:t>
      </w:r>
      <w:r w:rsidRPr="0008544C">
        <w:rPr>
          <w:rStyle w:val="StyleUnderline"/>
          <w:rFonts w:asciiTheme="minorHAnsi" w:hAnsiTheme="minorHAnsi" w:cstheme="minorHAnsi"/>
        </w:rPr>
        <w:t>The reason the first scenario is improbable is that it’s difficult to steal, buy, or make a nuclear weapon.</w:t>
      </w:r>
      <w:r w:rsidRPr="0008544C">
        <w:rPr>
          <w:rFonts w:asciiTheme="minorHAnsi" w:hAnsiTheme="minorHAnsi" w:cstheme="minorHAnsi"/>
        </w:rPr>
        <w:t xml:space="preserve"> While there are about 10,000 nuclear warheads in the world, most are heavily guarded and don’t lie around fully assembled. </w:t>
      </w:r>
      <w:r w:rsidRPr="0008544C">
        <w:rPr>
          <w:rStyle w:val="StyleUnderline"/>
          <w:rFonts w:asciiTheme="minorHAnsi" w:hAnsiTheme="minorHAnsi" w:cstheme="minorHAnsi"/>
        </w:rPr>
        <w:t>To steal one would require the cooperation of more than just one corrupt or coerced person. Some policy analysts do worry that terrorists might be able to buy an atomic weapon from a nuclear power hostile to Western interests, perhaps North Korea or Pakistan.</w:t>
      </w:r>
      <w:r w:rsidRPr="0008544C">
        <w:rPr>
          <w:rFonts w:asciiTheme="minorHAnsi" w:hAnsiTheme="minorHAnsi" w:cstheme="minorHAnsi"/>
        </w:rPr>
        <w:t xml:space="preserve"> In 2013, though, political scientists Keir A. Lieber of Georgetown University and Daryl Press of Dartmouth College published one of the few papers to rigorously examine that likelihood and found the fear overblown. As they write, “a terrorist nuclear strike would not remain anonymous for long and would soon be traced back to the originating state.” </w:t>
      </w:r>
      <w:r w:rsidRPr="0008544C">
        <w:rPr>
          <w:rStyle w:val="StyleUnderline"/>
          <w:rFonts w:asciiTheme="minorHAnsi" w:hAnsiTheme="minorHAnsi" w:cstheme="minorHAnsi"/>
        </w:rPr>
        <w:t xml:space="preserve">Few national leaders are crazy or naïve enough to think they wouldn’t be found out, or that if they were, there wouldn’t be massive repercussions. </w:t>
      </w:r>
      <w:r w:rsidRPr="0008544C">
        <w:rPr>
          <w:rFonts w:asciiTheme="minorHAnsi" w:hAnsiTheme="minorHAnsi" w:cstheme="minorHAnsi"/>
        </w:rPr>
        <w:t>As for building an atomic weapon</w:t>
      </w:r>
      <w:r w:rsidRPr="0008544C">
        <w:rPr>
          <w:rStyle w:val="StyleUnderline"/>
          <w:rFonts w:asciiTheme="minorHAnsi" w:hAnsiTheme="minorHAnsi" w:cstheme="minorHAnsi"/>
        </w:rPr>
        <w:t xml:space="preserve">, </w:t>
      </w:r>
      <w:r w:rsidRPr="00601413">
        <w:rPr>
          <w:rStyle w:val="StyleUnderline"/>
          <w:rFonts w:asciiTheme="minorHAnsi" w:hAnsiTheme="minorHAnsi" w:cstheme="minorHAnsi"/>
          <w:highlight w:val="green"/>
        </w:rPr>
        <w:t>it’s unlikely that terrorists</w:t>
      </w:r>
      <w:r w:rsidRPr="0008544C">
        <w:rPr>
          <w:rStyle w:val="StyleUnderline"/>
          <w:rFonts w:asciiTheme="minorHAnsi" w:hAnsiTheme="minorHAnsi" w:cstheme="minorHAnsi"/>
        </w:rPr>
        <w:t xml:space="preserve"> </w:t>
      </w:r>
      <w:r w:rsidRPr="00601413">
        <w:rPr>
          <w:rStyle w:val="StyleUnderline"/>
          <w:rFonts w:asciiTheme="minorHAnsi" w:hAnsiTheme="minorHAnsi" w:cstheme="minorHAnsi"/>
          <w:highlight w:val="green"/>
        </w:rPr>
        <w:t>could</w:t>
      </w:r>
      <w:r w:rsidRPr="0008544C">
        <w:rPr>
          <w:rStyle w:val="StyleUnderline"/>
          <w:rFonts w:asciiTheme="minorHAnsi" w:hAnsiTheme="minorHAnsi" w:cstheme="minorHAnsi"/>
        </w:rPr>
        <w:t xml:space="preserve"> </w:t>
      </w:r>
      <w:r w:rsidRPr="00601413">
        <w:rPr>
          <w:rStyle w:val="StyleUnderline"/>
          <w:rFonts w:asciiTheme="minorHAnsi" w:hAnsiTheme="minorHAnsi" w:cstheme="minorHAnsi"/>
          <w:highlight w:val="green"/>
        </w:rPr>
        <w:t>make</w:t>
      </w:r>
      <w:r w:rsidRPr="0008544C">
        <w:rPr>
          <w:rStyle w:val="StyleUnderline"/>
          <w:rFonts w:asciiTheme="minorHAnsi" w:hAnsiTheme="minorHAnsi" w:cstheme="minorHAnsi"/>
        </w:rPr>
        <w:t xml:space="preserve"> anything as </w:t>
      </w:r>
      <w:r w:rsidRPr="00601413">
        <w:rPr>
          <w:rStyle w:val="StyleUnderline"/>
          <w:rFonts w:asciiTheme="minorHAnsi" w:hAnsiTheme="minorHAnsi" w:cstheme="minorHAnsi"/>
          <w:highlight w:val="green"/>
        </w:rPr>
        <w:t>sophisticated</w:t>
      </w:r>
      <w:r w:rsidRPr="0008544C">
        <w:rPr>
          <w:rStyle w:val="StyleUnderline"/>
          <w:rFonts w:asciiTheme="minorHAnsi" w:hAnsiTheme="minorHAnsi" w:cstheme="minorHAnsi"/>
        </w:rPr>
        <w:t xml:space="preserve"> as the </w:t>
      </w:r>
      <w:r w:rsidRPr="00601413">
        <w:rPr>
          <w:rStyle w:val="StyleUnderline"/>
          <w:rFonts w:asciiTheme="minorHAnsi" w:hAnsiTheme="minorHAnsi" w:cstheme="minorHAnsi"/>
          <w:highlight w:val="green"/>
        </w:rPr>
        <w:t>warheads</w:t>
      </w:r>
      <w:r w:rsidRPr="0008544C">
        <w:rPr>
          <w:rStyle w:val="StyleUnderline"/>
          <w:rFonts w:asciiTheme="minorHAnsi" w:hAnsiTheme="minorHAnsi" w:cstheme="minorHAnsi"/>
        </w:rPr>
        <w:t xml:space="preserve"> owned by governments, </w:t>
      </w:r>
      <w:r w:rsidRPr="007E3ED9">
        <w:rPr>
          <w:rStyle w:val="StyleUnderline"/>
          <w:rFonts w:asciiTheme="minorHAnsi" w:hAnsiTheme="minorHAnsi" w:cstheme="minorHAnsi"/>
          <w:sz w:val="14"/>
        </w:rPr>
        <w:t xml:space="preserve">but making a crude nuclear bomb—an improvised nuclear device, or IND—is “potentially within the capabilities of a technically sophisticated terrorist group,” according to the Belfer Center report. </w:t>
      </w:r>
      <w:r w:rsidRPr="0008544C">
        <w:rPr>
          <w:rFonts w:asciiTheme="minorHAnsi" w:hAnsiTheme="minorHAnsi" w:cstheme="minorHAnsi"/>
        </w:rPr>
        <w:t xml:space="preserve">However, in addition to equipment and know-how, the atom-bomb-seeking terrorist would need—the largest obstacle—some quantity of either plutonium or highly </w:t>
      </w:r>
      <w:r w:rsidRPr="0008544C">
        <w:rPr>
          <w:rFonts w:asciiTheme="minorHAnsi" w:hAnsiTheme="minorHAnsi" w:cstheme="minorHAnsi"/>
        </w:rPr>
        <w:lastRenderedPageBreak/>
        <w:t xml:space="preserve">enriched uranium (HEU). Highly enriched uranium is present in fewer than 25 countries, according to a new report from the Nuclear Threat Initiative. Even </w:t>
      </w:r>
      <w:r w:rsidRPr="0008544C">
        <w:rPr>
          <w:rStyle w:val="StyleUnderline"/>
          <w:rFonts w:asciiTheme="minorHAnsi" w:hAnsiTheme="minorHAnsi" w:cstheme="minorHAnsi"/>
        </w:rPr>
        <w:t xml:space="preserve">Al Qaeda, which in the 1990s and early 2000s had deep pockets, a centralized command structure, and many scientists in its employ, was not able to acquire material suitable for a nuclear weapon despite its best efforts. There have been </w:t>
      </w:r>
      <w:r w:rsidRPr="00601413">
        <w:rPr>
          <w:rStyle w:val="StyleUnderline"/>
          <w:rFonts w:asciiTheme="minorHAnsi" w:hAnsiTheme="minorHAnsi" w:cstheme="minorHAnsi"/>
          <w:highlight w:val="green"/>
        </w:rPr>
        <w:t>reports of attempts to sell nuclear material</w:t>
      </w:r>
      <w:r w:rsidRPr="0008544C">
        <w:rPr>
          <w:rStyle w:val="StyleUnderline"/>
          <w:rFonts w:asciiTheme="minorHAnsi" w:hAnsiTheme="minorHAnsi" w:cstheme="minorHAnsi"/>
        </w:rPr>
        <w:t xml:space="preserve"> in countries in the Black Sea </w:t>
      </w:r>
      <w:r w:rsidRPr="007E3ED9">
        <w:rPr>
          <w:rStyle w:val="StyleUnderline"/>
          <w:rFonts w:asciiTheme="minorHAnsi" w:hAnsiTheme="minorHAnsi" w:cstheme="minorHAnsi"/>
        </w:rPr>
        <w:t>area</w:t>
      </w:r>
      <w:r w:rsidRPr="0008544C">
        <w:rPr>
          <w:rStyle w:val="StyleUnderline"/>
          <w:rFonts w:asciiTheme="minorHAnsi" w:hAnsiTheme="minorHAnsi" w:cstheme="minorHAnsi"/>
        </w:rPr>
        <w:t>, but none has been successful</w:t>
      </w:r>
      <w:r>
        <w:rPr>
          <w:rStyle w:val="StyleUnderline"/>
          <w:rFonts w:asciiTheme="minorHAnsi" w:hAnsiTheme="minorHAnsi" w:cstheme="minorHAnsi"/>
        </w:rPr>
        <w:t xml:space="preserve"> [</w:t>
      </w:r>
      <w:r w:rsidRPr="00601413">
        <w:rPr>
          <w:rStyle w:val="StyleUnderline"/>
          <w:rFonts w:asciiTheme="minorHAnsi" w:hAnsiTheme="minorHAnsi" w:cstheme="minorHAnsi"/>
          <w:highlight w:val="green"/>
        </w:rPr>
        <w:t>have</w:t>
      </w:r>
      <w:r>
        <w:rPr>
          <w:rStyle w:val="StyleUnderline"/>
          <w:rFonts w:asciiTheme="minorHAnsi" w:hAnsiTheme="minorHAnsi" w:cstheme="minorHAnsi"/>
        </w:rPr>
        <w:t xml:space="preserve"> </w:t>
      </w:r>
      <w:r w:rsidRPr="00601413">
        <w:rPr>
          <w:rStyle w:val="StyleUnderline"/>
          <w:rFonts w:asciiTheme="minorHAnsi" w:hAnsiTheme="minorHAnsi" w:cstheme="minorHAnsi"/>
          <w:highlight w:val="green"/>
        </w:rPr>
        <w:t>been</w:t>
      </w:r>
      <w:r>
        <w:rPr>
          <w:rStyle w:val="StyleUnderline"/>
          <w:rFonts w:asciiTheme="minorHAnsi" w:hAnsiTheme="minorHAnsi" w:cstheme="minorHAnsi"/>
        </w:rPr>
        <w:t xml:space="preserve"> </w:t>
      </w:r>
      <w:r w:rsidRPr="00601413">
        <w:rPr>
          <w:rStyle w:val="StyleUnderline"/>
          <w:rFonts w:asciiTheme="minorHAnsi" w:hAnsiTheme="minorHAnsi" w:cstheme="minorHAnsi"/>
          <w:highlight w:val="green"/>
        </w:rPr>
        <w:t>unsuccessful</w:t>
      </w:r>
      <w:r>
        <w:rPr>
          <w:rStyle w:val="StyleUnderline"/>
          <w:rFonts w:asciiTheme="minorHAnsi" w:hAnsiTheme="minorHAnsi" w:cstheme="minorHAnsi"/>
        </w:rPr>
        <w:t>]</w:t>
      </w:r>
      <w:r w:rsidRPr="0008544C">
        <w:rPr>
          <w:rStyle w:val="StyleUnderline"/>
          <w:rFonts w:asciiTheme="minorHAnsi" w:hAnsiTheme="minorHAnsi" w:cstheme="minorHAnsi"/>
        </w:rPr>
        <w:t xml:space="preserve">, as far as has been made publicly known. </w:t>
      </w:r>
    </w:p>
    <w:bookmarkEnd w:id="3"/>
    <w:p w14:paraId="5BBF3C35" w14:textId="77777777" w:rsidR="00CE5195" w:rsidRPr="0008544C" w:rsidRDefault="00CE5195" w:rsidP="00CE5195">
      <w:pPr>
        <w:pStyle w:val="NormalWeb"/>
        <w:rPr>
          <w:rFonts w:asciiTheme="minorHAnsi" w:hAnsiTheme="minorHAnsi" w:cstheme="minorHAnsi"/>
        </w:rPr>
      </w:pPr>
    </w:p>
    <w:p w14:paraId="5275B5D0" w14:textId="77777777" w:rsidR="00CE5195" w:rsidRPr="0008544C" w:rsidRDefault="00CE5195" w:rsidP="00CE5195">
      <w:pPr>
        <w:pStyle w:val="NormalWeb"/>
        <w:rPr>
          <w:rFonts w:asciiTheme="minorHAnsi" w:hAnsiTheme="minorHAnsi" w:cstheme="minorHAnsi"/>
          <w:sz w:val="36"/>
          <w:szCs w:val="36"/>
        </w:rPr>
      </w:pPr>
    </w:p>
    <w:p w14:paraId="08CCD05F" w14:textId="77777777" w:rsidR="00CE5195" w:rsidRPr="0008544C" w:rsidRDefault="00CE5195" w:rsidP="00CE5195">
      <w:pPr>
        <w:pStyle w:val="Heading4"/>
        <w:rPr>
          <w:rFonts w:asciiTheme="minorHAnsi" w:hAnsiTheme="minorHAnsi" w:cstheme="minorHAnsi"/>
        </w:rPr>
      </w:pPr>
      <w:r>
        <w:rPr>
          <w:rFonts w:asciiTheme="minorHAnsi" w:hAnsiTheme="minorHAnsi" w:cstheme="minorHAnsi"/>
        </w:rPr>
        <w:t>Terrorists</w:t>
      </w:r>
      <w:r w:rsidRPr="0008544C">
        <w:rPr>
          <w:rFonts w:asciiTheme="minorHAnsi" w:hAnsiTheme="minorHAnsi" w:cstheme="minorHAnsi"/>
        </w:rPr>
        <w:t xml:space="preserve"> don’t have access to materials to create nukes </w:t>
      </w:r>
    </w:p>
    <w:p w14:paraId="34627DE4" w14:textId="77777777" w:rsidR="00CE5195" w:rsidRPr="0008544C" w:rsidRDefault="00CE5195" w:rsidP="00CE5195">
      <w:pPr>
        <w:rPr>
          <w:rFonts w:asciiTheme="minorHAnsi" w:hAnsiTheme="minorHAnsi" w:cstheme="minorHAnsi"/>
        </w:rPr>
      </w:pPr>
      <w:r w:rsidRPr="0008544C">
        <w:rPr>
          <w:rStyle w:val="Style13ptBold"/>
          <w:rFonts w:asciiTheme="minorHAnsi" w:hAnsiTheme="minorHAnsi" w:cstheme="minorHAnsi"/>
        </w:rPr>
        <w:t>Volders 4/12</w:t>
      </w:r>
      <w:r w:rsidRPr="0008544C">
        <w:rPr>
          <w:rFonts w:asciiTheme="minorHAnsi" w:hAnsiTheme="minorHAnsi" w:cstheme="minorHAnsi"/>
        </w:rPr>
        <w:t>/17 – Ph.D Candidate and MA in International Politics</w:t>
      </w:r>
    </w:p>
    <w:p w14:paraId="41846234" w14:textId="77777777" w:rsidR="00CE5195" w:rsidRPr="0008544C" w:rsidRDefault="00CE5195" w:rsidP="00CE5195">
      <w:pPr>
        <w:rPr>
          <w:rFonts w:asciiTheme="minorHAnsi" w:hAnsiTheme="minorHAnsi" w:cstheme="minorHAnsi"/>
        </w:rPr>
      </w:pPr>
      <w:r w:rsidRPr="0008544C">
        <w:rPr>
          <w:rFonts w:asciiTheme="minorHAnsi" w:hAnsiTheme="minorHAnsi" w:cstheme="minorHAnsi"/>
        </w:rPr>
        <w:t>(Brecht, “Nuclear Terrorism: What Can We Learn from Los Alamos?”, Terrorism and Political Violence, pgs 1-20, 4/12/17, DOI: 10.1080/09546553.2017.1304383</w:t>
      </w:r>
      <w:r>
        <w:rPr>
          <w:rFonts w:asciiTheme="minorHAnsi" w:hAnsiTheme="minorHAnsi" w:cstheme="minorHAnsi"/>
        </w:rPr>
        <w:t>,</w:t>
      </w:r>
      <w:r w:rsidRPr="0008544C">
        <w:rPr>
          <w:rFonts w:asciiTheme="minorHAnsi" w:hAnsiTheme="minorHAnsi" w:cstheme="minorHAnsi"/>
        </w:rPr>
        <w:t xml:space="preserve">) </w:t>
      </w:r>
    </w:p>
    <w:p w14:paraId="0EB83E95" w14:textId="77777777" w:rsidR="00CE5195" w:rsidRPr="0008544C" w:rsidRDefault="00CE5195" w:rsidP="00CE5195">
      <w:pPr>
        <w:rPr>
          <w:rFonts w:asciiTheme="minorHAnsi" w:hAnsiTheme="minorHAnsi" w:cstheme="minorHAnsi"/>
        </w:rPr>
      </w:pPr>
      <w:r w:rsidRPr="0008544C">
        <w:rPr>
          <w:rStyle w:val="StyleUnderline"/>
          <w:rFonts w:asciiTheme="minorHAnsi" w:hAnsiTheme="minorHAnsi" w:cstheme="minorHAnsi"/>
        </w:rPr>
        <w:t xml:space="preserve">The first hurdle in any </w:t>
      </w:r>
      <w:r w:rsidRPr="007E3ED9">
        <w:rPr>
          <w:rStyle w:val="StyleUnderline"/>
          <w:rFonts w:asciiTheme="minorHAnsi" w:hAnsiTheme="minorHAnsi" w:cstheme="minorHAnsi"/>
        </w:rPr>
        <w:t>nuclear terrorism</w:t>
      </w:r>
      <w:r w:rsidRPr="0008544C">
        <w:rPr>
          <w:rStyle w:val="StyleUnderline"/>
          <w:rFonts w:asciiTheme="minorHAnsi" w:hAnsiTheme="minorHAnsi" w:cstheme="minorHAnsi"/>
        </w:rPr>
        <w:t xml:space="preserve"> project is the acquisition of fissile material: all nuclear weapons are based on the process of nuclear fission</w:t>
      </w:r>
      <w:r w:rsidRPr="0008544C">
        <w:rPr>
          <w:rFonts w:asciiTheme="minorHAnsi" w:hAnsiTheme="minorHAnsi" w:cstheme="minorHAnsi"/>
        </w:rPr>
        <w:t xml:space="preserve">. The appropriate amount and What Can We Learn from Los Alamos? 3 type of fissile material is a precondition to construct a crude nuclear device. </w:t>
      </w:r>
      <w:r w:rsidRPr="0008544C">
        <w:rPr>
          <w:rStyle w:val="StyleUnderline"/>
          <w:rFonts w:asciiTheme="minorHAnsi" w:hAnsiTheme="minorHAnsi" w:cstheme="minorHAnsi"/>
        </w:rPr>
        <w:t xml:space="preserve">In this scenario, we assume that the indigenous production of fissile material by a terrorist organisation </w:t>
      </w:r>
      <w:r w:rsidRPr="0008544C">
        <w:rPr>
          <w:rStyle w:val="Emphasis"/>
          <w:rFonts w:asciiTheme="minorHAnsi" w:hAnsiTheme="minorHAnsi" w:cstheme="minorHAnsi"/>
        </w:rPr>
        <w:t>is unlikely</w:t>
      </w:r>
      <w:r w:rsidRPr="0008544C">
        <w:rPr>
          <w:rStyle w:val="StyleUnderline"/>
          <w:rFonts w:asciiTheme="minorHAnsi" w:hAnsiTheme="minorHAnsi" w:cstheme="minorHAnsi"/>
        </w:rPr>
        <w:t>.</w:t>
      </w:r>
      <w:r w:rsidRPr="0008544C">
        <w:rPr>
          <w:rFonts w:asciiTheme="minorHAnsi" w:hAnsiTheme="minorHAnsi" w:cstheme="minorHAnsi"/>
        </w:rPr>
        <w:t xml:space="preserve"> </w:t>
      </w:r>
      <w:r w:rsidRPr="00601413">
        <w:rPr>
          <w:rStyle w:val="StyleUnderline"/>
          <w:rFonts w:asciiTheme="minorHAnsi" w:hAnsiTheme="minorHAnsi" w:cstheme="minorHAnsi"/>
          <w:highlight w:val="green"/>
        </w:rPr>
        <w:t>Mining</w:t>
      </w:r>
      <w:r w:rsidRPr="007E3ED9">
        <w:rPr>
          <w:rStyle w:val="StyleUnderline"/>
          <w:rFonts w:asciiTheme="minorHAnsi" w:hAnsiTheme="minorHAnsi" w:cstheme="minorHAnsi"/>
        </w:rPr>
        <w:t xml:space="preserve">, </w:t>
      </w:r>
      <w:r w:rsidRPr="00601413">
        <w:rPr>
          <w:rStyle w:val="StyleUnderline"/>
          <w:rFonts w:asciiTheme="minorHAnsi" w:hAnsiTheme="minorHAnsi" w:cstheme="minorHAnsi"/>
          <w:highlight w:val="green"/>
        </w:rPr>
        <w:t>milling,</w:t>
      </w:r>
      <w:r w:rsidRPr="007E3ED9">
        <w:rPr>
          <w:rStyle w:val="StyleUnderline"/>
          <w:rFonts w:asciiTheme="minorHAnsi" w:hAnsiTheme="minorHAnsi" w:cstheme="minorHAnsi"/>
        </w:rPr>
        <w:t xml:space="preserve"> </w:t>
      </w:r>
      <w:r w:rsidRPr="00601413">
        <w:rPr>
          <w:rStyle w:val="StyleUnderline"/>
          <w:rFonts w:asciiTheme="minorHAnsi" w:hAnsiTheme="minorHAnsi" w:cstheme="minorHAnsi"/>
          <w:highlight w:val="green"/>
        </w:rPr>
        <w:t>and enriching</w:t>
      </w:r>
      <w:r w:rsidRPr="007E3ED9">
        <w:rPr>
          <w:rStyle w:val="StyleUnderline"/>
          <w:rFonts w:asciiTheme="minorHAnsi" w:hAnsiTheme="minorHAnsi" w:cstheme="minorHAnsi"/>
        </w:rPr>
        <w:t xml:space="preserve"> natural </w:t>
      </w:r>
      <w:r w:rsidRPr="00601413">
        <w:rPr>
          <w:rStyle w:val="StyleUnderline"/>
          <w:rFonts w:asciiTheme="minorHAnsi" w:hAnsiTheme="minorHAnsi" w:cstheme="minorHAnsi"/>
          <w:highlight w:val="green"/>
        </w:rPr>
        <w:t xml:space="preserve">uranium </w:t>
      </w:r>
      <w:r w:rsidRPr="007E3ED9">
        <w:rPr>
          <w:rStyle w:val="StyleUnderline"/>
          <w:rFonts w:asciiTheme="minorHAnsi" w:hAnsiTheme="minorHAnsi" w:cstheme="minorHAnsi"/>
        </w:rPr>
        <w:t xml:space="preserve">still </w:t>
      </w:r>
      <w:r w:rsidRPr="00601413">
        <w:rPr>
          <w:rStyle w:val="StyleUnderline"/>
          <w:rFonts w:asciiTheme="minorHAnsi" w:hAnsiTheme="minorHAnsi" w:cstheme="minorHAnsi"/>
          <w:highlight w:val="green"/>
        </w:rPr>
        <w:t xml:space="preserve">requires </w:t>
      </w:r>
      <w:r w:rsidRPr="007E3ED9">
        <w:rPr>
          <w:rStyle w:val="StyleUnderline"/>
          <w:rFonts w:asciiTheme="minorHAnsi" w:hAnsiTheme="minorHAnsi" w:cstheme="minorHAnsi"/>
        </w:rPr>
        <w:t xml:space="preserve">a </w:t>
      </w:r>
      <w:r w:rsidRPr="00601413">
        <w:rPr>
          <w:rStyle w:val="StyleUnderline"/>
          <w:rFonts w:asciiTheme="minorHAnsi" w:hAnsiTheme="minorHAnsi" w:cstheme="minorHAnsi"/>
          <w:highlight w:val="green"/>
        </w:rPr>
        <w:t>complex</w:t>
      </w:r>
      <w:r w:rsidRPr="0008544C">
        <w:rPr>
          <w:rStyle w:val="StyleUnderline"/>
          <w:rFonts w:asciiTheme="minorHAnsi" w:hAnsiTheme="minorHAnsi" w:cstheme="minorHAnsi"/>
        </w:rPr>
        <w:t xml:space="preserve">, </w:t>
      </w:r>
      <w:r w:rsidRPr="007E3ED9">
        <w:rPr>
          <w:rStyle w:val="StyleUnderline"/>
          <w:rFonts w:asciiTheme="minorHAnsi" w:hAnsiTheme="minorHAnsi" w:cstheme="minorHAnsi"/>
        </w:rPr>
        <w:t>timely</w:t>
      </w:r>
      <w:r w:rsidRPr="00601413">
        <w:rPr>
          <w:rStyle w:val="StyleUnderline"/>
          <w:rFonts w:asciiTheme="minorHAnsi" w:hAnsiTheme="minorHAnsi" w:cstheme="minorHAnsi"/>
          <w:highlight w:val="green"/>
        </w:rPr>
        <w:t>, expensive, and large-scale industrial endeavour</w:t>
      </w:r>
      <w:r w:rsidRPr="0008544C">
        <w:rPr>
          <w:rStyle w:val="StyleUnderline"/>
          <w:rFonts w:asciiTheme="minorHAnsi" w:hAnsiTheme="minorHAnsi" w:cstheme="minorHAnsi"/>
        </w:rPr>
        <w:t xml:space="preserve">. This </w:t>
      </w:r>
      <w:r w:rsidRPr="0008544C">
        <w:rPr>
          <w:rStyle w:val="Emphasis"/>
          <w:rFonts w:asciiTheme="minorHAnsi" w:hAnsiTheme="minorHAnsi" w:cstheme="minorHAnsi"/>
        </w:rPr>
        <w:t>requires a substantial investment</w:t>
      </w:r>
      <w:r w:rsidRPr="0008544C">
        <w:rPr>
          <w:rStyle w:val="StyleUnderline"/>
          <w:rFonts w:asciiTheme="minorHAnsi" w:hAnsiTheme="minorHAnsi" w:cstheme="minorHAnsi"/>
        </w:rPr>
        <w:t xml:space="preserve"> by the terrorist organisation and </w:t>
      </w:r>
      <w:r w:rsidRPr="0008544C">
        <w:rPr>
          <w:rStyle w:val="Emphasis"/>
          <w:rFonts w:asciiTheme="minorHAnsi" w:hAnsiTheme="minorHAnsi" w:cstheme="minorHAnsi"/>
        </w:rPr>
        <w:t>raises the risks of detection</w:t>
      </w:r>
      <w:r w:rsidRPr="0008544C">
        <w:rPr>
          <w:rStyle w:val="StyleUnderline"/>
          <w:rFonts w:asciiTheme="minorHAnsi" w:hAnsiTheme="minorHAnsi" w:cstheme="minorHAnsi"/>
        </w:rPr>
        <w:t xml:space="preserve"> by counterterrorism forces</w:t>
      </w:r>
      <w:r w:rsidRPr="0008544C">
        <w:rPr>
          <w:rFonts w:asciiTheme="minorHAnsi" w:hAnsiTheme="minorHAnsi" w:cstheme="minorHAnsi"/>
        </w:rPr>
        <w:t xml:space="preserve">.23 </w:t>
      </w:r>
      <w:r w:rsidRPr="0008544C">
        <w:rPr>
          <w:rStyle w:val="StyleUnderline"/>
          <w:rFonts w:asciiTheme="minorHAnsi" w:hAnsiTheme="minorHAnsi" w:cstheme="minorHAnsi"/>
        </w:rPr>
        <w:t>We consider the external procurement of fissile material by means of theft, attack, or purchase to be a more plausible option. A few of the most likely tasks in doing so are the identification and reconnaissance of the target, brokering reliable contacts to carry out the mission, ensuring the flow of material and financial support, circumventing security measures at the target, and establishing a viable way out and/or illicitly trafficking the fissile material to the machine-shop</w:t>
      </w:r>
      <w:r w:rsidRPr="0008544C">
        <w:rPr>
          <w:rFonts w:asciiTheme="minorHAnsi" w:hAnsiTheme="minorHAnsi" w:cstheme="minorHAnsi"/>
        </w:rPr>
        <w:t xml:space="preserve">. Although we expect insider assistance to the terrorist organisation, </w:t>
      </w:r>
      <w:r w:rsidRPr="0008544C">
        <w:rPr>
          <w:rStyle w:val="StyleUnderline"/>
          <w:rFonts w:asciiTheme="minorHAnsi" w:hAnsiTheme="minorHAnsi" w:cstheme="minorHAnsi"/>
        </w:rPr>
        <w:t xml:space="preserve">we assume that </w:t>
      </w:r>
      <w:r w:rsidRPr="00601413">
        <w:rPr>
          <w:rStyle w:val="StyleUnderline"/>
          <w:rFonts w:asciiTheme="minorHAnsi" w:hAnsiTheme="minorHAnsi" w:cstheme="minorHAnsi"/>
          <w:highlight w:val="green"/>
        </w:rPr>
        <w:t xml:space="preserve">no systematically organised state assistance will help in </w:t>
      </w:r>
      <w:r w:rsidRPr="00CB7778">
        <w:rPr>
          <w:rStyle w:val="StyleUnderline"/>
          <w:rFonts w:asciiTheme="minorHAnsi" w:hAnsiTheme="minorHAnsi" w:cstheme="minorHAnsi"/>
        </w:rPr>
        <w:t xml:space="preserve">deliberately </w:t>
      </w:r>
      <w:r w:rsidRPr="00601413">
        <w:rPr>
          <w:rStyle w:val="StyleUnderline"/>
          <w:rFonts w:asciiTheme="minorHAnsi" w:hAnsiTheme="minorHAnsi" w:cstheme="minorHAnsi"/>
          <w:highlight w:val="green"/>
        </w:rPr>
        <w:t xml:space="preserve">transferring the fissile material to </w:t>
      </w:r>
      <w:r w:rsidRPr="00CB7778">
        <w:rPr>
          <w:rStyle w:val="StyleUnderline"/>
          <w:rFonts w:asciiTheme="minorHAnsi" w:hAnsiTheme="minorHAnsi" w:cstheme="minorHAnsi"/>
        </w:rPr>
        <w:t xml:space="preserve">the </w:t>
      </w:r>
      <w:r w:rsidRPr="00601413">
        <w:rPr>
          <w:rStyle w:val="StyleUnderline"/>
          <w:rFonts w:asciiTheme="minorHAnsi" w:hAnsiTheme="minorHAnsi" w:cstheme="minorHAnsi"/>
          <w:highlight w:val="green"/>
        </w:rPr>
        <w:t>terrorist organisation</w:t>
      </w:r>
      <w:r w:rsidRPr="0008544C">
        <w:rPr>
          <w:rStyle w:val="StyleUnderline"/>
          <w:rFonts w:asciiTheme="minorHAnsi" w:hAnsiTheme="minorHAnsi" w:cstheme="minorHAnsi"/>
        </w:rPr>
        <w:t xml:space="preserve">. A state </w:t>
      </w:r>
      <w:r w:rsidRPr="0008544C">
        <w:rPr>
          <w:rStyle w:val="Emphasis"/>
          <w:rFonts w:asciiTheme="minorHAnsi" w:hAnsiTheme="minorHAnsi" w:cstheme="minorHAnsi"/>
        </w:rPr>
        <w:t>is expected to be reluctant to relinquish control over these expensive and destructive weapons</w:t>
      </w:r>
      <w:r w:rsidRPr="0008544C">
        <w:rPr>
          <w:rFonts w:asciiTheme="minorHAnsi" w:hAnsiTheme="minorHAnsi" w:cstheme="minorHAnsi"/>
        </w:rPr>
        <w:t xml:space="preserve">. They might be used in a counterproductive way. Moreover, even </w:t>
      </w:r>
      <w:r w:rsidRPr="0008544C">
        <w:rPr>
          <w:rStyle w:val="StyleUnderline"/>
          <w:rFonts w:asciiTheme="minorHAnsi" w:hAnsiTheme="minorHAnsi" w:cstheme="minorHAnsi"/>
        </w:rPr>
        <w:t xml:space="preserve">a remote prospect of retaliation is likely to have a strong deterrent effect. A survey of 83 nuclear experts confirmed that the “prospect that a nuclear weapons state might deliberately transfer nuclear weapons or materials directly to a terrorist was seen </w:t>
      </w:r>
      <w:r w:rsidRPr="0008544C">
        <w:rPr>
          <w:rStyle w:val="Emphasis"/>
          <w:rFonts w:asciiTheme="minorHAnsi" w:hAnsiTheme="minorHAnsi" w:cstheme="minorHAnsi"/>
        </w:rPr>
        <w:t>as the least likely method</w:t>
      </w:r>
      <w:r w:rsidRPr="0008544C">
        <w:rPr>
          <w:rStyle w:val="StyleUnderline"/>
          <w:rFonts w:asciiTheme="minorHAnsi" w:hAnsiTheme="minorHAnsi" w:cstheme="minorHAnsi"/>
        </w:rPr>
        <w:t>.”</w:t>
      </w:r>
      <w:r w:rsidRPr="0008544C">
        <w:rPr>
          <w:rFonts w:asciiTheme="minorHAnsi" w:hAnsiTheme="minorHAnsi" w:cstheme="minorHAnsi"/>
        </w:rPr>
        <w:t xml:space="preserve"> 24 </w:t>
      </w:r>
      <w:r w:rsidRPr="0008544C">
        <w:rPr>
          <w:rStyle w:val="StyleUnderline"/>
          <w:rFonts w:asciiTheme="minorHAnsi" w:hAnsiTheme="minorHAnsi" w:cstheme="minorHAnsi"/>
        </w:rPr>
        <w:t xml:space="preserve">This illuminates our following assumption that </w:t>
      </w:r>
      <w:r w:rsidRPr="00601413">
        <w:rPr>
          <w:rStyle w:val="StyleUnderline"/>
          <w:rFonts w:asciiTheme="minorHAnsi" w:hAnsiTheme="minorHAnsi" w:cstheme="minorHAnsi"/>
          <w:highlight w:val="green"/>
        </w:rPr>
        <w:t>a terrorist organisation is not likely to attain</w:t>
      </w:r>
      <w:r w:rsidRPr="0008544C">
        <w:rPr>
          <w:rStyle w:val="StyleUnderline"/>
          <w:rFonts w:asciiTheme="minorHAnsi" w:hAnsiTheme="minorHAnsi" w:cstheme="minorHAnsi"/>
        </w:rPr>
        <w:t xml:space="preserve"> the </w:t>
      </w:r>
      <w:r w:rsidRPr="00601413">
        <w:rPr>
          <w:rStyle w:val="StyleUnderline"/>
          <w:rFonts w:asciiTheme="minorHAnsi" w:hAnsiTheme="minorHAnsi" w:cstheme="minorHAnsi"/>
          <w:highlight w:val="green"/>
        </w:rPr>
        <w:t>appropriate</w:t>
      </w:r>
      <w:r w:rsidRPr="0008544C">
        <w:rPr>
          <w:rStyle w:val="StyleUnderline"/>
          <w:rFonts w:asciiTheme="minorHAnsi" w:hAnsiTheme="minorHAnsi" w:cstheme="minorHAnsi"/>
        </w:rPr>
        <w:t xml:space="preserve"> amount and type of </w:t>
      </w:r>
      <w:r w:rsidRPr="00601413">
        <w:rPr>
          <w:rStyle w:val="StyleUnderline"/>
          <w:rFonts w:asciiTheme="minorHAnsi" w:hAnsiTheme="minorHAnsi" w:cstheme="minorHAnsi"/>
          <w:highlight w:val="green"/>
        </w:rPr>
        <w:t>fissile materia</w:t>
      </w:r>
      <w:r w:rsidRPr="00601413">
        <w:rPr>
          <w:rFonts w:asciiTheme="minorHAnsi" w:hAnsiTheme="minorHAnsi" w:cstheme="minorHAnsi"/>
          <w:highlight w:val="green"/>
        </w:rPr>
        <w:t>l</w:t>
      </w:r>
      <w:r w:rsidRPr="0008544C">
        <w:rPr>
          <w:rFonts w:asciiTheme="minorHAnsi" w:hAnsiTheme="minorHAnsi" w:cstheme="minorHAnsi"/>
        </w:rPr>
        <w:t xml:space="preserve">. </w:t>
      </w:r>
      <w:r w:rsidRPr="00601413">
        <w:rPr>
          <w:rFonts w:asciiTheme="minorHAnsi" w:hAnsiTheme="minorHAnsi" w:cstheme="minorHAnsi"/>
          <w:highlight w:val="green"/>
        </w:rPr>
        <w:t>T</w:t>
      </w:r>
      <w:r w:rsidRPr="00601413">
        <w:rPr>
          <w:rStyle w:val="StyleUnderline"/>
          <w:rFonts w:asciiTheme="minorHAnsi" w:hAnsiTheme="minorHAnsi" w:cstheme="minorHAnsi"/>
          <w:highlight w:val="green"/>
        </w:rPr>
        <w:t>he</w:t>
      </w:r>
      <w:r w:rsidRPr="0008544C">
        <w:rPr>
          <w:rStyle w:val="StyleUnderline"/>
          <w:rFonts w:asciiTheme="minorHAnsi" w:hAnsiTheme="minorHAnsi" w:cstheme="minorHAnsi"/>
        </w:rPr>
        <w:t xml:space="preserve"> </w:t>
      </w:r>
      <w:r w:rsidRPr="00601413">
        <w:rPr>
          <w:rStyle w:val="StyleUnderline"/>
          <w:rFonts w:asciiTheme="minorHAnsi" w:hAnsiTheme="minorHAnsi" w:cstheme="minorHAnsi"/>
          <w:highlight w:val="green"/>
        </w:rPr>
        <w:t>element, shape, quantity, and chemical composition</w:t>
      </w:r>
      <w:r w:rsidRPr="0008544C">
        <w:rPr>
          <w:rStyle w:val="StyleUnderline"/>
          <w:rFonts w:asciiTheme="minorHAnsi" w:hAnsiTheme="minorHAnsi" w:cstheme="minorHAnsi"/>
        </w:rPr>
        <w:t xml:space="preserve"> of the fissile material </w:t>
      </w:r>
      <w:r w:rsidRPr="00601413">
        <w:rPr>
          <w:rStyle w:val="Emphasis"/>
          <w:rFonts w:asciiTheme="minorHAnsi" w:hAnsiTheme="minorHAnsi" w:cstheme="minorHAnsi"/>
          <w:highlight w:val="green"/>
        </w:rPr>
        <w:t>are essential in assembling the nuclear device</w:t>
      </w:r>
      <w:r w:rsidRPr="0008544C">
        <w:rPr>
          <w:rStyle w:val="StyleUnderline"/>
          <w:rFonts w:asciiTheme="minorHAnsi" w:hAnsiTheme="minorHAnsi" w:cstheme="minorHAnsi"/>
        </w:rPr>
        <w:t xml:space="preserve">. </w:t>
      </w:r>
      <w:r w:rsidRPr="0008544C">
        <w:rPr>
          <w:rFonts w:asciiTheme="minorHAnsi" w:hAnsiTheme="minorHAnsi" w:cstheme="minorHAnsi"/>
        </w:rPr>
        <w:t xml:space="preserve">Although the nuclear security regime suffers from severe shortcomings, </w:t>
      </w:r>
      <w:r w:rsidRPr="0008544C">
        <w:rPr>
          <w:rStyle w:val="StyleUnderline"/>
          <w:rFonts w:asciiTheme="minorHAnsi" w:hAnsiTheme="minorHAnsi" w:cstheme="minorHAnsi"/>
        </w:rPr>
        <w:t>it is wrong to assume that the optimal type and quantity of fissile material is easily available to terrorist organisations</w:t>
      </w:r>
      <w:r w:rsidRPr="0008544C">
        <w:rPr>
          <w:rFonts w:asciiTheme="minorHAnsi" w:hAnsiTheme="minorHAnsi" w:cstheme="minorHAnsi"/>
        </w:rPr>
        <w:t xml:space="preserve">. Considering the aforementioned acquisition methods, terrorist organisations are to a substantial extent dependent on their operational and organisational opportunities. It is thus plausible to </w:t>
      </w:r>
      <w:r w:rsidRPr="0008544C">
        <w:rPr>
          <w:rFonts w:asciiTheme="minorHAnsi" w:hAnsiTheme="minorHAnsi" w:cstheme="minorHAnsi"/>
        </w:rPr>
        <w:lastRenderedPageBreak/>
        <w:t>assume that the fissile material they might attain needs to be processed in one way or another.25</w:t>
      </w:r>
    </w:p>
    <w:p w14:paraId="4D459DDD" w14:textId="77777777" w:rsidR="00CE5195" w:rsidRPr="0008544C" w:rsidRDefault="00CE5195" w:rsidP="00CE5195">
      <w:pPr>
        <w:pStyle w:val="Heading4"/>
        <w:rPr>
          <w:rFonts w:asciiTheme="minorHAnsi" w:hAnsiTheme="minorHAnsi" w:cstheme="minorHAnsi"/>
        </w:rPr>
      </w:pPr>
      <w:r w:rsidRPr="0008544C">
        <w:rPr>
          <w:rFonts w:asciiTheme="minorHAnsi" w:hAnsiTheme="minorHAnsi" w:cstheme="minorHAnsi"/>
        </w:rPr>
        <w:t>Even if terrorists can get nukes – they won’t detonate them – precludes more effective strategies and would risk their survival as a group</w:t>
      </w:r>
    </w:p>
    <w:p w14:paraId="02C608EC" w14:textId="77777777" w:rsidR="00CE5195" w:rsidRPr="0008544C" w:rsidRDefault="00CE5195" w:rsidP="00CE5195">
      <w:pPr>
        <w:rPr>
          <w:rStyle w:val="Style13ptBold"/>
          <w:rFonts w:asciiTheme="minorHAnsi" w:hAnsiTheme="minorHAnsi" w:cstheme="minorHAnsi"/>
        </w:rPr>
      </w:pPr>
      <w:r w:rsidRPr="0008544C">
        <w:rPr>
          <w:rStyle w:val="Style13ptBold"/>
          <w:rFonts w:asciiTheme="minorHAnsi" w:hAnsiTheme="minorHAnsi" w:cstheme="minorHAnsi"/>
        </w:rPr>
        <w:t xml:space="preserve">McIntosh, </w:t>
      </w:r>
      <w:r w:rsidRPr="0008544C">
        <w:rPr>
          <w:rFonts w:asciiTheme="minorHAnsi" w:hAnsiTheme="minorHAnsi" w:cstheme="minorHAnsi"/>
        </w:rPr>
        <w:t>Professor of Political Studies at Bard College,</w:t>
      </w:r>
      <w:r w:rsidRPr="0008544C">
        <w:rPr>
          <w:rStyle w:val="Style13ptBold"/>
          <w:rFonts w:asciiTheme="minorHAnsi" w:hAnsiTheme="minorHAnsi" w:cstheme="minorHAnsi"/>
        </w:rPr>
        <w:t xml:space="preserve"> Storey</w:t>
      </w:r>
      <w:r w:rsidRPr="0008544C">
        <w:rPr>
          <w:rFonts w:asciiTheme="minorHAnsi" w:hAnsiTheme="minorHAnsi" w:cstheme="minorHAnsi"/>
        </w:rPr>
        <w:t>, Political and Humanities Professor at Bard College,</w:t>
      </w:r>
      <w:r w:rsidRPr="0008544C">
        <w:rPr>
          <w:rStyle w:val="Style13ptBold"/>
          <w:rFonts w:asciiTheme="minorHAnsi" w:hAnsiTheme="minorHAnsi" w:cstheme="minorHAnsi"/>
        </w:rPr>
        <w:t xml:space="preserve"> 2018</w:t>
      </w:r>
    </w:p>
    <w:p w14:paraId="0250ECDA" w14:textId="77777777" w:rsidR="00CE5195" w:rsidRPr="0008544C" w:rsidRDefault="00CE5195" w:rsidP="00CE5195">
      <w:pPr>
        <w:rPr>
          <w:rFonts w:asciiTheme="minorHAnsi" w:hAnsiTheme="minorHAnsi" w:cstheme="minorHAnsi"/>
        </w:rPr>
      </w:pPr>
      <w:r w:rsidRPr="0008544C">
        <w:rPr>
          <w:rFonts w:asciiTheme="minorHAnsi" w:hAnsiTheme="minorHAnsi" w:cstheme="minorHAnsi"/>
        </w:rPr>
        <w:t>(Christopher and Ian, “Between Acquisition and Use: Assessing the Likelihood of Nuclear Terrorism,” International Studies Review Quarterly, Issue 0, Volume 12,</w:t>
      </w:r>
      <w:r>
        <w:rPr>
          <w:rFonts w:asciiTheme="minorHAnsi" w:hAnsiTheme="minorHAnsi" w:cstheme="minorHAnsi"/>
        </w:rPr>
        <w:t xml:space="preserve"> </w:t>
      </w:r>
      <w:r>
        <w:t>SFROEPRPT</w:t>
      </w:r>
      <w:r w:rsidRPr="0008544C">
        <w:rPr>
          <w:rFonts w:asciiTheme="minorHAnsi" w:hAnsiTheme="minorHAnsi" w:cstheme="minorHAnsi"/>
        </w:rPr>
        <w:t xml:space="preserve">) </w:t>
      </w:r>
    </w:p>
    <w:p w14:paraId="759B13A1" w14:textId="77777777" w:rsidR="00CE5195" w:rsidRPr="0008544C" w:rsidRDefault="00CE5195" w:rsidP="00CE5195">
      <w:pPr>
        <w:rPr>
          <w:rFonts w:asciiTheme="minorHAnsi" w:hAnsiTheme="minorHAnsi" w:cstheme="minorHAnsi"/>
        </w:rPr>
      </w:pPr>
      <w:r w:rsidRPr="0008544C">
        <w:rPr>
          <w:rFonts w:asciiTheme="minorHAnsi" w:hAnsiTheme="minorHAnsi" w:cstheme="minorHAnsi"/>
        </w:rPr>
        <w:t xml:space="preserve">We argue that </w:t>
      </w:r>
      <w:r w:rsidRPr="0008544C">
        <w:rPr>
          <w:rStyle w:val="StyleUnderline"/>
          <w:rFonts w:asciiTheme="minorHAnsi" w:hAnsiTheme="minorHAnsi" w:cstheme="minorHAnsi"/>
        </w:rPr>
        <w:t>the new consensus makes a fundamental error, which we call the acquisition-use presumption</w:t>
      </w:r>
      <w:r w:rsidRPr="0008544C">
        <w:rPr>
          <w:rFonts w:asciiTheme="minorHAnsi" w:hAnsiTheme="minorHAnsi" w:cstheme="minorHAnsi"/>
        </w:rPr>
        <w:t xml:space="preserve">. </w:t>
      </w:r>
      <w:r w:rsidRPr="0008544C">
        <w:rPr>
          <w:rStyle w:val="StyleUnderline"/>
          <w:rFonts w:asciiTheme="minorHAnsi" w:hAnsiTheme="minorHAnsi" w:cstheme="minorHAnsi"/>
        </w:rPr>
        <w:t>It</w:t>
      </w:r>
      <w:r w:rsidRPr="0008544C">
        <w:rPr>
          <w:rFonts w:asciiTheme="minorHAnsi" w:hAnsiTheme="minorHAnsi" w:cstheme="minorHAnsi"/>
        </w:rPr>
        <w:t xml:space="preserve"> under theorizes the available options, and as a result, </w:t>
      </w:r>
      <w:r w:rsidRPr="0008544C">
        <w:rPr>
          <w:rStyle w:val="StyleUnderline"/>
          <w:rFonts w:asciiTheme="minorHAnsi" w:hAnsiTheme="minorHAnsi" w:cstheme="minorHAnsi"/>
        </w:rPr>
        <w:t>overestimates the likelihood of attack.</w:t>
      </w:r>
      <w:r w:rsidRPr="0008544C">
        <w:rPr>
          <w:rFonts w:asciiTheme="minorHAnsi" w:hAnsiTheme="minorHAnsi" w:cstheme="minorHAnsi"/>
        </w:rPr>
        <w:t xml:space="preserve"> We identify and differentiate the strategic “opportunities” available to terrorist groups once they are armed with an operational nuclear device. In doing so, we show that </w:t>
      </w:r>
      <w:r w:rsidRPr="00601413">
        <w:rPr>
          <w:rStyle w:val="StyleUnderline"/>
          <w:rFonts w:asciiTheme="minorHAnsi" w:hAnsiTheme="minorHAnsi" w:cstheme="minorHAnsi"/>
          <w:highlight w:val="green"/>
        </w:rPr>
        <w:t xml:space="preserve">the threat of nuclear attack is </w:t>
      </w:r>
      <w:r w:rsidRPr="00CB7778">
        <w:rPr>
          <w:rStyle w:val="StyleUnderline"/>
          <w:rFonts w:asciiTheme="minorHAnsi" w:hAnsiTheme="minorHAnsi" w:cstheme="minorHAnsi"/>
        </w:rPr>
        <w:t xml:space="preserve">much </w:t>
      </w:r>
      <w:r w:rsidRPr="00601413">
        <w:rPr>
          <w:rStyle w:val="StyleUnderline"/>
          <w:rFonts w:asciiTheme="minorHAnsi" w:hAnsiTheme="minorHAnsi" w:cstheme="minorHAnsi"/>
          <w:highlight w:val="green"/>
        </w:rPr>
        <w:t>less likely than typically proposed</w:t>
      </w:r>
      <w:r w:rsidRPr="00601413">
        <w:rPr>
          <w:rFonts w:asciiTheme="minorHAnsi" w:hAnsiTheme="minorHAnsi" w:cstheme="minorHAnsi"/>
          <w:highlight w:val="green"/>
        </w:rPr>
        <w:t>.</w:t>
      </w:r>
      <w:r w:rsidRPr="0008544C">
        <w:rPr>
          <w:rFonts w:asciiTheme="minorHAnsi" w:hAnsiTheme="minorHAnsi" w:cstheme="minorHAnsi"/>
        </w:rPr>
        <w:t xml:space="preserve"> The main reason? </w:t>
      </w:r>
      <w:r w:rsidRPr="0008544C">
        <w:rPr>
          <w:rStyle w:val="StyleUnderline"/>
          <w:rFonts w:asciiTheme="minorHAnsi" w:hAnsiTheme="minorHAnsi" w:cstheme="minorHAnsi"/>
        </w:rPr>
        <w:t>Violent non-state actors will ﬁnd options that maintain future nuclear options more strategically appealing than using nuclear weapons at any given point in time. Shifting the question beyond whether a terrorist organization would use nuclear weapons to how they would use these weapons— what are the strategic options available and which ones are they most likely to choose—fundamentally changes our understanding of the threat.</w:t>
      </w:r>
      <w:r w:rsidRPr="0008544C">
        <w:rPr>
          <w:rFonts w:asciiTheme="minorHAnsi" w:hAnsiTheme="minorHAnsi" w:cstheme="minorHAnsi"/>
        </w:rPr>
        <w:t xml:space="preserve"> We identify three reasons why </w:t>
      </w:r>
      <w:r w:rsidRPr="00601413">
        <w:rPr>
          <w:rStyle w:val="StyleUnderline"/>
          <w:rFonts w:asciiTheme="minorHAnsi" w:hAnsiTheme="minorHAnsi" w:cstheme="minorHAnsi"/>
          <w:highlight w:val="green"/>
        </w:rPr>
        <w:t>terrorist groups</w:t>
      </w:r>
      <w:r w:rsidRPr="0008544C">
        <w:rPr>
          <w:rFonts w:asciiTheme="minorHAnsi" w:hAnsiTheme="minorHAnsi" w:cstheme="minorHAnsi"/>
        </w:rPr>
        <w:t xml:space="preserve"> may be likely to “use” the weapon strategically, but </w:t>
      </w:r>
      <w:r w:rsidRPr="00601413">
        <w:rPr>
          <w:rStyle w:val="StyleUnderline"/>
          <w:rFonts w:asciiTheme="minorHAnsi" w:hAnsiTheme="minorHAnsi" w:cstheme="minorHAnsi"/>
          <w:highlight w:val="green"/>
        </w:rPr>
        <w:t>are unlikely to detonate it in an attack</w:t>
      </w:r>
      <w:r w:rsidRPr="0008544C">
        <w:rPr>
          <w:rStyle w:val="StyleUnderline"/>
          <w:rFonts w:asciiTheme="minorHAnsi" w:hAnsiTheme="minorHAnsi" w:cstheme="minorHAnsi"/>
        </w:rPr>
        <w:t xml:space="preserve">: opportunity costs, the relationship between concession and surrender, and the value of organizational survival. First, there are many options available to a terrorist group that do not simply disappear with the advent of a nuclear capacity, and </w:t>
      </w:r>
      <w:r w:rsidRPr="00601413">
        <w:rPr>
          <w:rStyle w:val="StyleUnderline"/>
          <w:rFonts w:asciiTheme="minorHAnsi" w:hAnsiTheme="minorHAnsi" w:cstheme="minorHAnsi"/>
          <w:highlight w:val="green"/>
        </w:rPr>
        <w:t xml:space="preserve">detonating a nuclear weapon </w:t>
      </w:r>
      <w:r w:rsidRPr="00CB7778">
        <w:rPr>
          <w:rStyle w:val="StyleUnderline"/>
          <w:rFonts w:asciiTheme="minorHAnsi" w:hAnsiTheme="minorHAnsi" w:cstheme="minorHAnsi"/>
        </w:rPr>
        <w:t xml:space="preserve">could </w:t>
      </w:r>
      <w:r w:rsidRPr="00601413">
        <w:rPr>
          <w:rStyle w:val="StyleUnderline"/>
          <w:rFonts w:asciiTheme="minorHAnsi" w:hAnsiTheme="minorHAnsi" w:cstheme="minorHAnsi"/>
          <w:highlight w:val="green"/>
        </w:rPr>
        <w:t>preclude strategies already known to be effective, creating a substantial opportunity cost(s)</w:t>
      </w:r>
      <w:r w:rsidRPr="0008544C">
        <w:rPr>
          <w:rStyle w:val="StyleUnderline"/>
          <w:rFonts w:asciiTheme="minorHAnsi" w:hAnsiTheme="minorHAnsi" w:cstheme="minorHAnsi"/>
        </w:rPr>
        <w:t xml:space="preserve"> to attack</w:t>
      </w:r>
      <w:r w:rsidRPr="0008544C">
        <w:rPr>
          <w:rFonts w:asciiTheme="minorHAnsi" w:hAnsiTheme="minorHAnsi" w:cstheme="minorHAnsi"/>
        </w:rPr>
        <w:t xml:space="preserve">. </w:t>
      </w:r>
      <w:r w:rsidRPr="0008544C">
        <w:rPr>
          <w:rStyle w:val="StyleUnderline"/>
          <w:rFonts w:asciiTheme="minorHAnsi" w:hAnsiTheme="minorHAnsi" w:cstheme="minorHAnsi"/>
        </w:rPr>
        <w:t xml:space="preserve">Second, </w:t>
      </w:r>
      <w:r w:rsidRPr="00601413">
        <w:rPr>
          <w:rStyle w:val="StyleUnderline"/>
          <w:rFonts w:asciiTheme="minorHAnsi" w:hAnsiTheme="minorHAnsi" w:cstheme="minorHAnsi"/>
          <w:highlight w:val="green"/>
        </w:rPr>
        <w:t>predicting the totality of the reaction of the target state involves dangerous uncertainties</w:t>
      </w:r>
      <w:r w:rsidRPr="0008544C">
        <w:rPr>
          <w:rFonts w:asciiTheme="minorHAnsi" w:hAnsiTheme="minorHAnsi" w:cstheme="minorHAnsi"/>
        </w:rPr>
        <w:t xml:space="preserve">. Unlike state-state conﬂict, complete concession—victory for the terrorist group—likely would not result in surrender or the cessation of hostilities and efforts to dismantle their organization. </w:t>
      </w:r>
      <w:r w:rsidRPr="0008544C">
        <w:rPr>
          <w:rStyle w:val="StyleUnderline"/>
          <w:rFonts w:asciiTheme="minorHAnsi" w:hAnsiTheme="minorHAnsi" w:cstheme="minorHAnsi"/>
        </w:rPr>
        <w:t xml:space="preserve">Finally, </w:t>
      </w:r>
      <w:r w:rsidRPr="00601413">
        <w:rPr>
          <w:rStyle w:val="StyleUnderline"/>
          <w:rFonts w:asciiTheme="minorHAnsi" w:hAnsiTheme="minorHAnsi" w:cstheme="minorHAnsi"/>
          <w:highlight w:val="green"/>
        </w:rPr>
        <w:t>these groups value survival</w:t>
      </w:r>
      <w:r w:rsidRPr="0008544C">
        <w:rPr>
          <w:rStyle w:val="StyleUnderline"/>
          <w:rFonts w:asciiTheme="minorHAnsi" w:hAnsiTheme="minorHAnsi" w:cstheme="minorHAnsi"/>
        </w:rPr>
        <w:t xml:space="preserve"> at least as much as achieving their operational goals</w:t>
      </w:r>
      <w:r w:rsidRPr="0008544C">
        <w:rPr>
          <w:rFonts w:asciiTheme="minorHAnsi" w:hAnsiTheme="minorHAnsi" w:cstheme="minorHAnsi"/>
        </w:rPr>
        <w:t xml:space="preserve"> (Krause 2013, 272–73</w:t>
      </w:r>
      <w:r w:rsidRPr="0008544C">
        <w:rPr>
          <w:rStyle w:val="StyleUnderline"/>
          <w:rFonts w:asciiTheme="minorHAnsi" w:hAnsiTheme="minorHAnsi" w:cstheme="minorHAnsi"/>
        </w:rPr>
        <w:t xml:space="preserve">). </w:t>
      </w:r>
      <w:r w:rsidRPr="00601413">
        <w:rPr>
          <w:rStyle w:val="StyleUnderline"/>
          <w:rFonts w:asciiTheme="minorHAnsi" w:hAnsiTheme="minorHAnsi" w:cstheme="minorHAnsi"/>
          <w:highlight w:val="green"/>
        </w:rPr>
        <w:t>A nuclear attack, unlike a threat or explicit blackmail, creates external and internal organizational pressures</w:t>
      </w:r>
      <w:r w:rsidRPr="0008544C">
        <w:rPr>
          <w:rFonts w:asciiTheme="minorHAnsi" w:hAnsiTheme="minorHAnsi" w:cstheme="minorHAnsi"/>
        </w:rPr>
        <w:t xml:space="preserve"> sufﬁcient to give these decision-makers pause. No action occurs in strategic isolation, but this single move alone risks setting in motion a process that could ultimately end the group and its campaign entirely. </w:t>
      </w:r>
    </w:p>
    <w:p w14:paraId="594CED4F" w14:textId="77777777" w:rsidR="00CE5195" w:rsidRPr="003D4054" w:rsidRDefault="00CE5195" w:rsidP="00CE5195"/>
    <w:p w14:paraId="7738E290" w14:textId="77777777" w:rsidR="00CE5195" w:rsidRDefault="00CE5195" w:rsidP="00CE5195">
      <w:pPr>
        <w:pStyle w:val="Heading3"/>
      </w:pPr>
      <w:r>
        <w:lastRenderedPageBreak/>
        <w:t>Narcissism K Link</w:t>
      </w:r>
    </w:p>
    <w:p w14:paraId="5C58999C" w14:textId="77777777" w:rsidR="00CE5195" w:rsidRDefault="00CE5195" w:rsidP="00CE5195"/>
    <w:p w14:paraId="4E09D3B5" w14:textId="77777777" w:rsidR="00CE5195" w:rsidRDefault="00CE5195" w:rsidP="00CE5195">
      <w:pPr>
        <w:pStyle w:val="Heading4"/>
      </w:pPr>
      <w:r>
        <w:t>The assumption that Russian policy in Ukraine is reactive to the US is a narcissistic fantasy where Americans place themselves at the center of world history</w:t>
      </w:r>
    </w:p>
    <w:p w14:paraId="6A0B9F04" w14:textId="77777777" w:rsidR="00CE5195" w:rsidRPr="00555ABA" w:rsidRDefault="00CE5195" w:rsidP="00CE5195">
      <w:pPr>
        <w:rPr>
          <w:sz w:val="20"/>
        </w:rPr>
      </w:pPr>
      <w:r w:rsidRPr="00555ABA">
        <w:rPr>
          <w:rStyle w:val="Style13ptBold"/>
        </w:rPr>
        <w:t xml:space="preserve">WEINER 2014 </w:t>
      </w:r>
      <w:r w:rsidRPr="00BE1DDB">
        <w:rPr>
          <w:sz w:val="12"/>
          <w:szCs w:val="14"/>
        </w:rPr>
        <w:t>(Greg Weiner, who teaches political science at Assumption College, “Narcissistic Polity Disorder: Treating the Advanced Case,” Library of Law and Liberty, March 6, http://www.libertylawsite.org/2014/03/06/narcissistic-polity-disorder-treating-the-advanced-case/)</w:t>
      </w:r>
    </w:p>
    <w:p w14:paraId="5AE05B9B" w14:textId="77777777" w:rsidR="00CE5195" w:rsidRPr="00375D56" w:rsidRDefault="00CE5195" w:rsidP="00CE5195">
      <w:pPr>
        <w:rPr>
          <w:sz w:val="14"/>
        </w:rPr>
      </w:pPr>
      <w:r w:rsidRPr="00375D56">
        <w:rPr>
          <w:sz w:val="14"/>
        </w:rPr>
        <w:t>Or, OK, not, but don’t tell Senator Lindsey Graham, for whom</w:t>
      </w:r>
      <w:r w:rsidRPr="00555ABA">
        <w:rPr>
          <w:u w:val="single"/>
        </w:rPr>
        <w:t xml:space="preserve"> no bad thing happens without a vacuum of American leadership being to blame</w:t>
      </w:r>
      <w:r w:rsidRPr="00375D56">
        <w:rPr>
          <w:sz w:val="14"/>
        </w:rPr>
        <w:t>. It is perhaps an overstatement regarding overstatement to award anyone the distinction of having made the single most inane remark on the situation in Ukraine, but Graham—whose thumbs need to be separated from his Twitter account—has made a compelling case. “It started,” he tweeted—“with Benghazi. When you kill Americans and nobody pays a price, you invite this type of aggression.”</w:t>
      </w:r>
    </w:p>
    <w:p w14:paraId="6C272C83" w14:textId="77777777" w:rsidR="00CE5195" w:rsidRPr="00375D56" w:rsidRDefault="00CE5195" w:rsidP="00CE5195">
      <w:pPr>
        <w:rPr>
          <w:sz w:val="12"/>
        </w:rPr>
      </w:pPr>
      <w:r w:rsidRPr="00555ABA">
        <w:rPr>
          <w:u w:val="single"/>
        </w:rPr>
        <w:t>This is a textbook</w:t>
      </w:r>
      <w:r w:rsidRPr="00375D56">
        <w:rPr>
          <w:sz w:val="12"/>
        </w:rPr>
        <w:t xml:space="preserve"> and, for Graham’s sake, distressing because perhaps incurable </w:t>
      </w:r>
      <w:r w:rsidRPr="00555ABA">
        <w:rPr>
          <w:u w:val="single"/>
        </w:rPr>
        <w:t>case of narcissistic polity disorder, a nation’s vain belief that anything that happens in the world is a reflection on itself. Coup in Egypt? Lack of American leadership. Russian occupation of Crimea? The same</w:t>
      </w:r>
      <w:r w:rsidRPr="00375D56">
        <w:rPr>
          <w:sz w:val="12"/>
        </w:rPr>
        <w:t>—never mind that massive quantities of Russian natural gas flow in pipelines across Ukraine, to say nothing of ethnic disputes that predate the American republic, both of which might, perish the thought, give Vladimir Putin motives of his own that do not involve reacting to the United States.</w:t>
      </w:r>
    </w:p>
    <w:p w14:paraId="35E38A50" w14:textId="77777777" w:rsidR="00CE5195" w:rsidRPr="00555ABA" w:rsidRDefault="00CE5195" w:rsidP="00CE5195">
      <w:r w:rsidRPr="00555ABA">
        <w:t>Graham is not alone in this variation on the blame-America-first theme. His Senate compatriot John McCain recently assigned responsibility for events in Ukraine to a “feckless foreign policy where nobody believes in American strength anymore.” Of course, neither, apparently, does McCain, who moments earlier said himself that there was no viable military option available in Crimea, which did not deter him from proceeding to link the events in Ukraine to America’s failure to stop atrocities in Syria (how?) and (no, seriously) the stolen 2009 election in Tehran.</w:t>
      </w:r>
    </w:p>
    <w:p w14:paraId="753DE81D" w14:textId="77777777" w:rsidR="00CE5195" w:rsidRPr="00375D56" w:rsidRDefault="00CE5195" w:rsidP="00CE5195">
      <w:pPr>
        <w:rPr>
          <w:sz w:val="14"/>
        </w:rPr>
      </w:pPr>
      <w:r w:rsidRPr="00555ABA">
        <w:rPr>
          <w:u w:val="single"/>
        </w:rPr>
        <w:t>According to this view, Putin</w:t>
      </w:r>
      <w:r w:rsidRPr="00375D56">
        <w:rPr>
          <w:sz w:val="14"/>
        </w:rPr>
        <w:t>, sitting in the Kremlin contemplating his options, was not thinking of his natural gas. He was not thinking of his country’s historic ambitions. He was not thinking of the ethnic Russians who populate the Crimean peninsula. He</w:t>
      </w:r>
      <w:r w:rsidRPr="00555ABA">
        <w:rPr>
          <w:u w:val="single"/>
        </w:rPr>
        <w:t xml:space="preserve"> was thinking about</w:t>
      </w:r>
      <w:r w:rsidRPr="00375D56">
        <w:rPr>
          <w:sz w:val="14"/>
        </w:rPr>
        <w:t>—wait for it—</w:t>
      </w:r>
      <w:r w:rsidRPr="00555ABA">
        <w:rPr>
          <w:u w:val="single"/>
        </w:rPr>
        <w:t>us</w:t>
      </w:r>
      <w:r w:rsidRPr="00375D56">
        <w:rPr>
          <w:sz w:val="14"/>
        </w:rPr>
        <w:t>. It is the delusion of those who insist on interpreting events that have nothing to do with them as personal insults.</w:t>
      </w:r>
      <w:r w:rsidRPr="00555ABA">
        <w:rPr>
          <w:u w:val="single"/>
        </w:rPr>
        <w:t xml:space="preserve"> Psychiatrists call this narcissism, </w:t>
      </w:r>
      <w:r w:rsidRPr="00375D56">
        <w:rPr>
          <w:sz w:val="14"/>
        </w:rPr>
        <w:t>and the problem with treating it is the near incapacity of those who suffer from the disorder to see it in themselves.</w:t>
      </w:r>
    </w:p>
    <w:p w14:paraId="62FEA48F" w14:textId="77777777" w:rsidR="00CE5195" w:rsidRDefault="00CE5195" w:rsidP="00CE5195"/>
    <w:p w14:paraId="5DFBDDE2" w14:textId="77777777" w:rsidR="00CE5195" w:rsidRDefault="00CE5195" w:rsidP="00CE5195">
      <w:pPr>
        <w:pStyle w:val="Heading3"/>
      </w:pPr>
      <w:r>
        <w:lastRenderedPageBreak/>
        <w:t>Politics Link</w:t>
      </w:r>
    </w:p>
    <w:p w14:paraId="0F41D56B" w14:textId="77777777" w:rsidR="00CE5195" w:rsidRDefault="00CE5195" w:rsidP="00CE5195">
      <w:pPr>
        <w:pStyle w:val="Heading4"/>
      </w:pPr>
      <w:r>
        <w:t>Both parties love arms sales to Ukraine</w:t>
      </w:r>
    </w:p>
    <w:p w14:paraId="6BA51C38" w14:textId="77777777" w:rsidR="00CE5195" w:rsidRDefault="00CE5195" w:rsidP="00CE5195">
      <w:r w:rsidRPr="00B656E5">
        <w:rPr>
          <w:rStyle w:val="Style13ptBold"/>
        </w:rPr>
        <w:t>DePETRIS 2017</w:t>
      </w:r>
      <w:r>
        <w:t xml:space="preserve"> </w:t>
      </w:r>
      <w:r w:rsidRPr="00B656E5">
        <w:rPr>
          <w:sz w:val="14"/>
          <w:szCs w:val="14"/>
        </w:rPr>
        <w:t>(Daniel DePetris is a fellow at Defense Priorities, “Commentary: Why the U.S. shouldn’t send arms to Ukraine,” Reuters, November 28, https://www.reuters.com/article/us-depetris-ukraine-commentary/commentary-why-the-u-s-shouldnt-send-arms-to-ukraine-idUSKBN1DS1XZ)</w:t>
      </w:r>
    </w:p>
    <w:p w14:paraId="383892F2" w14:textId="77777777" w:rsidR="00CE5195" w:rsidRDefault="00CE5195" w:rsidP="00CE5195">
      <w:pPr>
        <w:rPr>
          <w:sz w:val="14"/>
        </w:rPr>
      </w:pPr>
      <w:r w:rsidRPr="006E2CE6">
        <w:rPr>
          <w:sz w:val="14"/>
        </w:rPr>
        <w:t xml:space="preserve">To advocates who believe that sending weapons to the Ukrainian government will bloody Russia’s nose and send President Vladimir Putin a message, this pending decision couldn’t have come soon enough. </w:t>
      </w:r>
      <w:r w:rsidRPr="006E2CE6">
        <w:rPr>
          <w:u w:val="single"/>
        </w:rPr>
        <w:t>Arming Kiev is a popular prescription supported by top military officers and many lawmakers in both parties</w:t>
      </w:r>
      <w:r w:rsidRPr="006E2CE6">
        <w:rPr>
          <w:sz w:val="14"/>
        </w:rPr>
        <w:t>.</w:t>
      </w:r>
    </w:p>
    <w:p w14:paraId="6D6A1877" w14:textId="77777777" w:rsidR="00CE5195" w:rsidRDefault="00CE5195" w:rsidP="00CE5195">
      <w:pPr>
        <w:pStyle w:val="Heading3"/>
      </w:pPr>
      <w:r>
        <w:lastRenderedPageBreak/>
        <w:t xml:space="preserve">2020 impact add on </w:t>
      </w:r>
    </w:p>
    <w:p w14:paraId="1A39832C" w14:textId="77777777" w:rsidR="00CE5195" w:rsidRPr="008E6EE0" w:rsidRDefault="00CE5195" w:rsidP="00CE5195">
      <w:pPr>
        <w:pStyle w:val="Heading4"/>
      </w:pPr>
      <w:r>
        <w:t>(insert uq and link)</w:t>
      </w:r>
    </w:p>
    <w:p w14:paraId="2B69DEDD" w14:textId="77777777" w:rsidR="00CE5195" w:rsidRDefault="00CE5195" w:rsidP="00CE5195">
      <w:pPr>
        <w:pStyle w:val="Heading4"/>
      </w:pPr>
      <w:r>
        <w:t>Allows Trump to take key states</w:t>
      </w:r>
    </w:p>
    <w:p w14:paraId="1797A0C0" w14:textId="77777777" w:rsidR="00CE5195" w:rsidRPr="00735682" w:rsidRDefault="00CE5195" w:rsidP="00CE5195">
      <w:pPr>
        <w:rPr>
          <w:b/>
          <w:bCs/>
          <w:sz w:val="26"/>
        </w:rPr>
      </w:pPr>
      <w:r w:rsidRPr="00E920F2">
        <w:rPr>
          <w:rStyle w:val="Style13ptBold"/>
        </w:rPr>
        <w:t xml:space="preserve">Gilbert et al </w:t>
      </w:r>
      <w:r>
        <w:rPr>
          <w:rStyle w:val="Style13ptBold"/>
        </w:rPr>
        <w:t xml:space="preserve">18 </w:t>
      </w:r>
      <w:r>
        <w:t xml:space="preserve">[Craig Gilbert, Todd Spangler and Sam Ruland, 11/11/18, Detriot Free Press, “The Midwest 'blue wall' may be back and that spells trouble for Trump”, </w:t>
      </w:r>
      <w:hyperlink r:id="rId20" w:history="1">
        <w:r w:rsidRPr="009A7D38">
          <w:rPr>
            <w:rStyle w:val="Hyperlink"/>
          </w:rPr>
          <w:t>https://www.freep.com/story/news/politics/elections/2018/11/11/trump-2020-election-midwest-blue-wall/1956170002/</w:t>
        </w:r>
      </w:hyperlink>
      <w:r>
        <w:t>, accessed 12/8/19]</w:t>
      </w:r>
    </w:p>
    <w:p w14:paraId="2EFE9EC6" w14:textId="77777777" w:rsidR="00CE5195" w:rsidRPr="00E20F7E" w:rsidRDefault="00CE5195" w:rsidP="00CE5195">
      <w:pPr>
        <w:rPr>
          <w:sz w:val="16"/>
        </w:rPr>
      </w:pPr>
      <w:r w:rsidRPr="00E20F7E">
        <w:rPr>
          <w:sz w:val="16"/>
        </w:rPr>
        <w:t xml:space="preserve">Donald </w:t>
      </w:r>
      <w:r w:rsidRPr="00E20F7E">
        <w:rPr>
          <w:rStyle w:val="StyleUnderline"/>
          <w:highlight w:val="green"/>
        </w:rPr>
        <w:t>Trump toppled the “blue wall” in</w:t>
      </w:r>
      <w:r w:rsidRPr="009D66E8">
        <w:rPr>
          <w:rStyle w:val="StyleUnderline"/>
        </w:rPr>
        <w:t xml:space="preserve"> the </w:t>
      </w:r>
      <w:r w:rsidRPr="00E20F7E">
        <w:rPr>
          <w:rStyle w:val="StyleUnderline"/>
          <w:highlight w:val="green"/>
        </w:rPr>
        <w:t>2016</w:t>
      </w:r>
      <w:r w:rsidRPr="009D66E8">
        <w:rPr>
          <w:rStyle w:val="StyleUnderline"/>
        </w:rPr>
        <w:t xml:space="preserve"> election, winning three Great Lakes battlegrounds</w:t>
      </w:r>
      <w:r w:rsidRPr="00E20F7E">
        <w:rPr>
          <w:sz w:val="16"/>
        </w:rPr>
        <w:t xml:space="preserve"> his party had persistently lost for president: </w:t>
      </w:r>
      <w:r w:rsidRPr="00173F1A">
        <w:rPr>
          <w:rStyle w:val="StyleUnderline"/>
        </w:rPr>
        <w:t>Michigan, Wisconsin and Pennsylvania</w:t>
      </w:r>
      <w:r w:rsidRPr="00E20F7E">
        <w:rPr>
          <w:sz w:val="16"/>
        </w:rPr>
        <w:t xml:space="preserve">. But </w:t>
      </w:r>
      <w:r w:rsidRPr="009D66E8">
        <w:rPr>
          <w:rStyle w:val="StyleUnderline"/>
        </w:rPr>
        <w:t xml:space="preserve">Tuesday’s election shows how </w:t>
      </w:r>
      <w:r w:rsidRPr="00E20F7E">
        <w:rPr>
          <w:rStyle w:val="StyleUnderline"/>
          <w:highlight w:val="green"/>
        </w:rPr>
        <w:t xml:space="preserve">hard it may be </w:t>
      </w:r>
      <w:r w:rsidRPr="00173F1A">
        <w:rPr>
          <w:rStyle w:val="StyleUnderline"/>
        </w:rPr>
        <w:t xml:space="preserve">for the president </w:t>
      </w:r>
      <w:r w:rsidRPr="00E20F7E">
        <w:rPr>
          <w:rStyle w:val="StyleUnderline"/>
          <w:highlight w:val="green"/>
        </w:rPr>
        <w:t xml:space="preserve">to repeat that </w:t>
      </w:r>
      <w:r w:rsidRPr="00173F1A">
        <w:rPr>
          <w:rStyle w:val="StyleUnderline"/>
        </w:rPr>
        <w:t>feat in 2020</w:t>
      </w:r>
      <w:r w:rsidRPr="00E20F7E">
        <w:rPr>
          <w:sz w:val="16"/>
        </w:rPr>
        <w:t xml:space="preserve">, as </w:t>
      </w:r>
      <w:r w:rsidRPr="00E20F7E">
        <w:rPr>
          <w:rStyle w:val="StyleUnderline"/>
          <w:highlight w:val="green"/>
        </w:rPr>
        <w:t>Dem</w:t>
      </w:r>
      <w:r w:rsidRPr="00173F1A">
        <w:rPr>
          <w:rStyle w:val="StyleUnderline"/>
        </w:rPr>
        <w:t>ocrat</w:t>
      </w:r>
      <w:r w:rsidRPr="00E20F7E">
        <w:rPr>
          <w:rStyle w:val="StyleUnderline"/>
          <w:highlight w:val="green"/>
        </w:rPr>
        <w:t>s swept contests for</w:t>
      </w:r>
      <w:r w:rsidRPr="009D66E8">
        <w:rPr>
          <w:rStyle w:val="StyleUnderline"/>
        </w:rPr>
        <w:t xml:space="preserve"> </w:t>
      </w:r>
      <w:r w:rsidRPr="00E20F7E">
        <w:rPr>
          <w:rStyle w:val="StyleUnderline"/>
          <w:highlight w:val="green"/>
        </w:rPr>
        <w:t>governor and</w:t>
      </w:r>
      <w:r w:rsidRPr="009D66E8">
        <w:rPr>
          <w:rStyle w:val="StyleUnderline"/>
        </w:rPr>
        <w:t xml:space="preserve"> U.S. Senate </w:t>
      </w:r>
      <w:r w:rsidRPr="00E20F7E">
        <w:rPr>
          <w:rStyle w:val="StyleUnderline"/>
          <w:highlight w:val="green"/>
        </w:rPr>
        <w:t>in all three</w:t>
      </w:r>
      <w:r w:rsidRPr="009D66E8">
        <w:rPr>
          <w:rStyle w:val="StyleUnderline"/>
        </w:rPr>
        <w:t xml:space="preserve"> states. Remember, </w:t>
      </w:r>
      <w:r w:rsidRPr="00E20F7E">
        <w:rPr>
          <w:rStyle w:val="StyleUnderline"/>
          <w:highlight w:val="green"/>
        </w:rPr>
        <w:t>these</w:t>
      </w:r>
      <w:r w:rsidRPr="009D66E8">
        <w:rPr>
          <w:rStyle w:val="StyleUnderline"/>
        </w:rPr>
        <w:t xml:space="preserve"> are the </w:t>
      </w:r>
      <w:r w:rsidRPr="00E20F7E">
        <w:rPr>
          <w:rStyle w:val="StyleUnderline"/>
          <w:highlight w:val="green"/>
        </w:rPr>
        <w:t>states</w:t>
      </w:r>
      <w:r w:rsidRPr="009D66E8">
        <w:rPr>
          <w:rStyle w:val="StyleUnderline"/>
        </w:rPr>
        <w:t xml:space="preserve"> that </w:t>
      </w:r>
      <w:r w:rsidRPr="00E20F7E">
        <w:rPr>
          <w:rStyle w:val="StyleUnderline"/>
          <w:highlight w:val="green"/>
        </w:rPr>
        <w:t>propelled Trump to the White House</w:t>
      </w:r>
      <w:r w:rsidRPr="009D66E8">
        <w:rPr>
          <w:rStyle w:val="StyleUnderline"/>
        </w:rPr>
        <w:t xml:space="preserve"> two years ago </w:t>
      </w:r>
      <w:r w:rsidRPr="00E20F7E">
        <w:rPr>
          <w:rStyle w:val="StyleUnderline"/>
          <w:highlight w:val="green"/>
        </w:rPr>
        <w:t>by the slimmest margin</w:t>
      </w:r>
      <w:r w:rsidRPr="009D66E8">
        <w:rPr>
          <w:rStyle w:val="StyleUnderline"/>
        </w:rPr>
        <w:t xml:space="preserve"> </w:t>
      </w:r>
      <w:r w:rsidRPr="00E20F7E">
        <w:rPr>
          <w:rStyle w:val="StyleUnderline"/>
          <w:highlight w:val="green"/>
        </w:rPr>
        <w:t>and would be key to any re-election victory</w:t>
      </w:r>
      <w:r w:rsidRPr="00E20F7E">
        <w:rPr>
          <w:sz w:val="16"/>
        </w:rPr>
        <w:t xml:space="preserve">. </w:t>
      </w:r>
      <w:r w:rsidRPr="009D66E8">
        <w:rPr>
          <w:rStyle w:val="StyleUnderline"/>
        </w:rPr>
        <w:t>The good news for Democrats</w:t>
      </w:r>
      <w:r w:rsidRPr="00E20F7E">
        <w:rPr>
          <w:sz w:val="16"/>
        </w:rPr>
        <w:t xml:space="preserve">, said Paul Maslin, a pollster for the party, was </w:t>
      </w:r>
      <w:r w:rsidRPr="009D66E8">
        <w:rPr>
          <w:rStyle w:val="StyleUnderline"/>
        </w:rPr>
        <w:t>Tuesday indicated how Democrats could bounce back in all three</w:t>
      </w:r>
      <w:r w:rsidRPr="00E20F7E">
        <w:rPr>
          <w:sz w:val="16"/>
        </w:rPr>
        <w:t>. “</w:t>
      </w:r>
      <w:r w:rsidRPr="009D66E8">
        <w:rPr>
          <w:rStyle w:val="StyleUnderline"/>
        </w:rPr>
        <w:t xml:space="preserve">It shows how we can narrowly get over 270 </w:t>
      </w:r>
      <w:r w:rsidRPr="00E20F7E">
        <w:rPr>
          <w:sz w:val="16"/>
        </w:rPr>
        <w:t xml:space="preserve">(electoral votes),” Maslin said. “The bad news is, </w:t>
      </w:r>
      <w:r w:rsidRPr="00E20F7E">
        <w:rPr>
          <w:rStyle w:val="StyleUnderline"/>
          <w:highlight w:val="green"/>
        </w:rPr>
        <w:t>each of these states is still a huge fight</w:t>
      </w:r>
      <w:r w:rsidRPr="00E20F7E">
        <w:rPr>
          <w:sz w:val="16"/>
        </w:rPr>
        <w:t xml:space="preserve">.” </w:t>
      </w:r>
      <w:r w:rsidRPr="00C573D9">
        <w:rPr>
          <w:sz w:val="6"/>
        </w:rPr>
        <w:t>The battle lines in these Rust Belt states were drawn by stark political trade-offs of Trump’s Republican brand. Trump won here in 2016 when massive gains among blue-collar and rural white people outweighed his weaknesses in the suburbs and cities. That math backfired in the midterms. The rural vote mostly held for his party. But Republicans lost ground in the suburbs and were swamped by a huge outpouring in cities of Democratic voters mobilized against the president. In Michigan, Democrats won races for governor and U.S. Senate and picked up two GOP U.S. House seats. They stemmed their blue-collar bleeding in places and saw success in metro Detroit — urban and suburban. “The somewhat surprising thing to me in 2018 is that Democrats were able to win back some working-class voters while gaining with suburban women and others … including some Trump voters,” said Matt Grossmann, an associate professor of political science and director of the Institute for Public Policy and Social Research at Michigan State University. “Democrats may have been able to mobilize both their new and old constituencies.” In Wisconsin, Republican Gov. Scott Walker lost college-educated voters by 13 points after winning them by 1 point in 2014, according to exit polls. His suburban base softened in metro Milwaukee, where those suburbs had been an absolute bedrock for his party. “Rural is going more red, and urban and suburban are trending blue. Now you’ve got (conservative) suburban places that are ticking toward being less Republican,” said GOP strategist Mark Graul, who ran his party’s presidential campaign in Wisconsin in 2004. “I think Wisconsin cemented its status as a top-tier state for 2020,” he said of the 2018 election, meaning a top target for both parties. In Pennsylvania, populous Philadelphia and its suburbs reasserted their voting power. Philadelphia and Lehigh Valley voters sent four women to the U.S. House of Representatives. Two Democratic incumbents, Gov. Tom Wolf and Senator Bob Casey Jr., cruised to re-election with double-digit wins. “I have seen Trump make huge improvements to the economy and job market — but I’m not a Trump supporter. To me, all that takes a back seat when it comes to the character of the person,” said Edward Mikus, 64, of Philadelphia, a self-described independent voter. Ellen Burns, 68, of Scranton is a registered Republican. However, she hasn’t voted with the Republican Party since the election of George H.W. Bush. “My party left me a long time ago,” Burns said. “What we see now is not the Republican Party.” GOP loses ground in big metro counties The pattern was illuminating Tuesday in Wisconsin, where Walker lost by 1 point after winning re-election in 2014 by 6 points. The places where Walker did better than 2014 were the same ones that saw the biggest swings toward the GOP in Trump’s 2016 victory: small rural counties in central and northern Wisconsin. Walker lost the most ground in the same places that swung away from the GOP in the 2016 race for president: the more educated red suburbs around Milwaukee, the blue suburbs around Madison, and the blue urban bastions of Madison and Milwaukee. In other words, the hint of a realignment in 2016 was echoed in 2018. The “education gap” widened. And Trump’s strengths and weaknesses rubbed off on Walker, even though the two-term governor was a different style of Republican and had an entrenched identity in his own right. But those trade-offs worked out poorly for Walker in 2018, since small gains in less populated places were overwhelmed by big declines in population centers. In Wisconsin’s U.S. Senate race, Democrat Tammy Baldwin made even bigger inroads in the Republican suburbs and cut into the GOP’s blue-collar base, winning 47 percent of whites without a college degree. In Michigan, Democrats took back the governor’s mansion and attorney general’s office for the first time in eight years, and re-elected U.S. Sen. Debbie Stabenow to a fourth term. Two newcomers, both women — Elissa Slotkin and Haley Stevens — flipped two U.S. House seats in Detroit’s suburbs that had long been held by Republicans. In Wayne County and Detroit, the Democratic margins grew by 115,095 votes in congressional races over 2014. In Oakland County, once a Republican bastion, the margins grew by 93,897 votes. Even in more blue-collar Macomb County, largely credited for delivering Trump his victory, Democrats improved their margins. In Ingham County, home to Michigan State University, a boost in the Democratic vote helped Slotkin beat U.S. Rep. Mike Bishop, R-Rochester. What about 2020? Because Trump won the three “blue wall” states by tiny margins in 2016 against an unpopular Democratic opponent in Hillary Clinton, he may very well need to expand his base of support to win them again in 2020. But there is not much evidence that has happened. Trump won Wisconsin with 47.2 percent of the vote in 2016, and his approval rating in the state’s 2018 exit poll was 48 percent. He won Michigan with 47.5 percent, and his approval rating in the 2018 exit poll was 44 percent. He won Pennsylvania with 48.2 percent, and his approval rating in 2018 exit poll was 45 percent. Heading into the midterms, the most recent national polling by Gallup had Trump’s approval rating at 40 percent. Democrats face their own challenges in resurrecting the blue wall, however. For starters, it was never quite as solid a “wall” as the phrase suggests. Wisconsin, maybe the shakiest state of the three for Democrats, had voted Democratic for president seven times in a row. But Republican George W. Bush came within a fraction of winning it twice. And Democrats need to win all three states in 2020 if nothing else changes on the map. A second caveat for the party is that for all his impact on the midterms, Trump wasn’t on the ballot in 2018. Just because other Republicans failed to replicate his victory formula in these states doesn’t mean Trump himself can’t do it in the next presidential race. “Trump is a different candidate,” said Pennsylvania pollster Terry Madonna. Donald Trump And Mike Pence Rally At North Side Gymnasium Elkhart President Donald Trump declared the midterm elections a big victory for Republicans, but they weren’t. (Photo11: ~File photo) And finally, Trump’s blue-collar base of support persists in these disproportionately blue-collar states. “Non-college” white people were 47 percent of the vote in Michigan on Tuesday, 44 percent in Pennsylvania and 54 percent in Wisconsin. Even though much of that vote is scattered across small rural counties, it adds up. In Wisconsin, white “non-college” men have moved from a 5-point Republican lean to a 16-point Republican tilt over the past six years, according to voluminous polling in the state by the Marquette Law School. If it continues, the GOP’s suburban erosion is “deadly for them,” said Maslin, the Democratic pollster. But “rural Michigan, Pennsylvania and Wisconsin are still a challenge (for us) … the swing can still happen in any direction,” he said.</w:t>
      </w:r>
    </w:p>
    <w:p w14:paraId="791DCE2B" w14:textId="77777777" w:rsidR="00CE5195" w:rsidRDefault="00CE5195" w:rsidP="00CE5195">
      <w:pPr>
        <w:pStyle w:val="Heading4"/>
      </w:pPr>
      <w:r>
        <w:t xml:space="preserve">Perception that Trump’s on-track for reelection causes Iran to leave the nuclear deal and restart their program---Trump responds with strikes </w:t>
      </w:r>
    </w:p>
    <w:p w14:paraId="077B4953" w14:textId="77777777" w:rsidR="00CE5195" w:rsidRDefault="00CE5195" w:rsidP="00CE5195">
      <w:r>
        <w:rPr>
          <w:rStyle w:val="Style13ptBold"/>
        </w:rPr>
        <w:t xml:space="preserve">Harel 18 – </w:t>
      </w:r>
      <w:r w:rsidRPr="00C573D9">
        <w:t>(A</w:t>
      </w:r>
      <w:r>
        <w:t xml:space="preserve">mos </w:t>
      </w:r>
      <w:r w:rsidRPr="00C573D9">
        <w:t>Harel</w:t>
      </w:r>
      <w:r>
        <w:t xml:space="preserve">, </w:t>
      </w:r>
      <w:r w:rsidRPr="00C573D9">
        <w:t>writer</w:t>
      </w:r>
      <w:r>
        <w:t xml:space="preserve"> for Haaretz, 8/17/18, “Analysis Why Iran Thinks It Has an ‘Insurance Policy’ Against an Israeli or U.S. Strike,” </w:t>
      </w:r>
      <w:r>
        <w:rPr>
          <w:i/>
        </w:rPr>
        <w:t>Haaretz,</w:t>
      </w:r>
      <w:r>
        <w:t xml:space="preserve"> accessed from </w:t>
      </w:r>
      <w:hyperlink r:id="rId21" w:history="1">
        <w:r w:rsidRPr="00E66E6E">
          <w:rPr>
            <w:rStyle w:val="Hyperlink"/>
          </w:rPr>
          <w:t>https://www.haaretz.com/world-news/.premium-why-iran-thinks-it-has-an-insurance-policy-against-an-israeli-or-u-s-1.6387189</w:t>
        </w:r>
      </w:hyperlink>
      <w:r>
        <w:t>, accessed on 1/14/19)</w:t>
      </w:r>
    </w:p>
    <w:p w14:paraId="1FB8B8D1" w14:textId="77777777" w:rsidR="00CE5195" w:rsidRPr="00E20F7E" w:rsidRDefault="00CE5195" w:rsidP="00CE5195">
      <w:pPr>
        <w:rPr>
          <w:sz w:val="16"/>
        </w:rPr>
      </w:pPr>
      <w:r w:rsidRPr="00E20F7E">
        <w:rPr>
          <w:sz w:val="16"/>
        </w:rPr>
        <w:t xml:space="preserve">The cease-fire agreement in Gaza, assuming it holds, will allow the IDF to refocus its attention to the northern arena, and especially to the ongoing military and intelligence battle with Iran. Through conversations with a number of Israeli and American officials over the past weeks, Haaretz has learned of </w:t>
      </w:r>
      <w:r w:rsidRPr="006322E6">
        <w:rPr>
          <w:rStyle w:val="StyleUnderline"/>
        </w:rPr>
        <w:t>a joint view, shared by</w:t>
      </w:r>
      <w:r w:rsidRPr="00E20F7E">
        <w:rPr>
          <w:sz w:val="16"/>
        </w:rPr>
        <w:t xml:space="preserve"> both </w:t>
      </w:r>
      <w:r w:rsidRPr="006322E6">
        <w:rPr>
          <w:rStyle w:val="StyleUnderline"/>
        </w:rPr>
        <w:t>Jerusalem and Washington, of the current</w:t>
      </w:r>
      <w:r w:rsidRPr="00E20F7E">
        <w:rPr>
          <w:sz w:val="16"/>
        </w:rPr>
        <w:t xml:space="preserve"> strategic </w:t>
      </w:r>
      <w:r w:rsidRPr="006322E6">
        <w:rPr>
          <w:rStyle w:val="StyleUnderline"/>
        </w:rPr>
        <w:t>situation regarding Iran</w:t>
      </w:r>
      <w:r w:rsidRPr="00E20F7E">
        <w:rPr>
          <w:sz w:val="16"/>
        </w:rPr>
        <w:t xml:space="preserve">. According to that view, </w:t>
      </w:r>
      <w:r w:rsidRPr="006322E6">
        <w:rPr>
          <w:rStyle w:val="StyleUnderline"/>
        </w:rPr>
        <w:t>the regime</w:t>
      </w:r>
      <w:r w:rsidRPr="00E20F7E">
        <w:rPr>
          <w:sz w:val="16"/>
        </w:rPr>
        <w:t xml:space="preserve"> in </w:t>
      </w:r>
      <w:r w:rsidRPr="00E20F7E">
        <w:rPr>
          <w:rStyle w:val="StyleUnderline"/>
          <w:highlight w:val="green"/>
        </w:rPr>
        <w:t>Tehran</w:t>
      </w:r>
      <w:r w:rsidRPr="00E20F7E">
        <w:rPr>
          <w:sz w:val="16"/>
          <w:highlight w:val="green"/>
        </w:rPr>
        <w:t xml:space="preserve"> </w:t>
      </w:r>
      <w:r w:rsidRPr="00E20F7E">
        <w:rPr>
          <w:rStyle w:val="StyleUnderline"/>
          <w:highlight w:val="green"/>
        </w:rPr>
        <w:t>is</w:t>
      </w:r>
      <w:r w:rsidRPr="006322E6">
        <w:rPr>
          <w:rStyle w:val="StyleUnderline"/>
        </w:rPr>
        <w:t xml:space="preserve"> currently </w:t>
      </w:r>
      <w:r w:rsidRPr="00E20F7E">
        <w:rPr>
          <w:rStyle w:val="StyleUnderline"/>
          <w:highlight w:val="green"/>
        </w:rPr>
        <w:t>trying to “</w:t>
      </w:r>
      <w:r w:rsidRPr="00E20F7E">
        <w:rPr>
          <w:rStyle w:val="Emphasis"/>
          <w:highlight w:val="green"/>
        </w:rPr>
        <w:t>wait out</w:t>
      </w:r>
      <w:r w:rsidRPr="00E20F7E">
        <w:rPr>
          <w:sz w:val="16"/>
        </w:rPr>
        <w:t xml:space="preserve">” President Donald </w:t>
      </w:r>
      <w:r w:rsidRPr="00E20F7E">
        <w:rPr>
          <w:rStyle w:val="Emphasis"/>
          <w:highlight w:val="green"/>
        </w:rPr>
        <w:t>Trump</w:t>
      </w:r>
      <w:r w:rsidRPr="006322E6">
        <w:rPr>
          <w:rStyle w:val="StyleUnderline"/>
        </w:rPr>
        <w:t>. The Iranians hope</w:t>
      </w:r>
      <w:r w:rsidRPr="00E20F7E">
        <w:rPr>
          <w:sz w:val="16"/>
        </w:rPr>
        <w:t xml:space="preserve"> that </w:t>
      </w:r>
      <w:r w:rsidRPr="006322E6">
        <w:rPr>
          <w:rStyle w:val="StyleUnderline"/>
        </w:rPr>
        <w:t>Trump will turn out to be a one-term president, and their strategy until his departure from the White House is to clench their teeth</w:t>
      </w:r>
      <w:r w:rsidRPr="00E20F7E">
        <w:rPr>
          <w:sz w:val="16"/>
        </w:rPr>
        <w:t xml:space="preserve">, dig in their heels </w:t>
      </w:r>
      <w:r w:rsidRPr="006322E6">
        <w:rPr>
          <w:rStyle w:val="StyleUnderline"/>
        </w:rPr>
        <w:t xml:space="preserve">and wait. </w:t>
      </w:r>
      <w:r w:rsidRPr="00D12DDC">
        <w:rPr>
          <w:rStyle w:val="StyleUnderline"/>
        </w:rPr>
        <w:t xml:space="preserve">The most </w:t>
      </w:r>
      <w:r w:rsidRPr="00E20F7E">
        <w:rPr>
          <w:rStyle w:val="StyleUnderline"/>
          <w:highlight w:val="green"/>
        </w:rPr>
        <w:t xml:space="preserve">important </w:t>
      </w:r>
      <w:r w:rsidRPr="00D12DDC">
        <w:rPr>
          <w:rStyle w:val="StyleUnderline"/>
        </w:rPr>
        <w:t>component</w:t>
      </w:r>
      <w:r w:rsidRPr="006322E6">
        <w:rPr>
          <w:rStyle w:val="StyleUnderline"/>
        </w:rPr>
        <w:t xml:space="preserve"> in this Iranian strategy</w:t>
      </w:r>
      <w:r w:rsidRPr="00E20F7E">
        <w:rPr>
          <w:sz w:val="16"/>
        </w:rPr>
        <w:t xml:space="preserve">, according to the sources who spoke with Haaretz, </w:t>
      </w:r>
      <w:r w:rsidRPr="00E20F7E">
        <w:rPr>
          <w:rStyle w:val="StyleUnderline"/>
          <w:highlight w:val="green"/>
        </w:rPr>
        <w:t xml:space="preserve">is to </w:t>
      </w:r>
      <w:r w:rsidRPr="00E20F7E">
        <w:rPr>
          <w:rStyle w:val="Emphasis"/>
          <w:highlight w:val="green"/>
        </w:rPr>
        <w:t>keep the</w:t>
      </w:r>
      <w:r w:rsidRPr="006322E6">
        <w:rPr>
          <w:rStyle w:val="Emphasis"/>
        </w:rPr>
        <w:t xml:space="preserve"> Iran </w:t>
      </w:r>
      <w:r w:rsidRPr="00E20F7E">
        <w:rPr>
          <w:rStyle w:val="Emphasis"/>
          <w:highlight w:val="green"/>
        </w:rPr>
        <w:t>nuclear deal</w:t>
      </w:r>
      <w:r w:rsidRPr="006322E6">
        <w:rPr>
          <w:rStyle w:val="Emphasis"/>
        </w:rPr>
        <w:t xml:space="preserve"> in place</w:t>
      </w:r>
      <w:r w:rsidRPr="006322E6">
        <w:rPr>
          <w:rStyle w:val="StyleUnderline"/>
        </w:rPr>
        <w:t xml:space="preserve">, </w:t>
      </w:r>
      <w:r w:rsidRPr="00E20F7E">
        <w:rPr>
          <w:rStyle w:val="StyleUnderline"/>
          <w:highlight w:val="green"/>
        </w:rPr>
        <w:t>even if</w:t>
      </w:r>
      <w:r w:rsidRPr="006322E6">
        <w:rPr>
          <w:rStyle w:val="StyleUnderline"/>
        </w:rPr>
        <w:t xml:space="preserve"> the </w:t>
      </w:r>
      <w:r w:rsidRPr="00D12DDC">
        <w:rPr>
          <w:rStyle w:val="StyleUnderline"/>
        </w:rPr>
        <w:t>renewed</w:t>
      </w:r>
      <w:r w:rsidRPr="006322E6">
        <w:rPr>
          <w:rStyle w:val="StyleUnderline"/>
        </w:rPr>
        <w:t xml:space="preserve"> American </w:t>
      </w:r>
      <w:r w:rsidRPr="00E20F7E">
        <w:rPr>
          <w:rStyle w:val="StyleUnderline"/>
          <w:highlight w:val="green"/>
        </w:rPr>
        <w:t>sanctions cancel</w:t>
      </w:r>
      <w:r w:rsidRPr="006322E6">
        <w:rPr>
          <w:rStyle w:val="StyleUnderline"/>
        </w:rPr>
        <w:t xml:space="preserve"> out almost all of the financial </w:t>
      </w:r>
      <w:r w:rsidRPr="00E20F7E">
        <w:rPr>
          <w:rStyle w:val="StyleUnderline"/>
          <w:highlight w:val="green"/>
        </w:rPr>
        <w:t>benefits</w:t>
      </w:r>
      <w:r w:rsidRPr="00E20F7E">
        <w:rPr>
          <w:sz w:val="16"/>
        </w:rPr>
        <w:t xml:space="preserve"> that Iran had gained from that agreement. The American sanctions had already caused an exodus of European companies out of Iran, and the Trump administration will soon shift its pressure to Chinese, Indian and Japanese companies. But </w:t>
      </w:r>
      <w:r w:rsidRPr="006322E6">
        <w:rPr>
          <w:rStyle w:val="StyleUnderline"/>
        </w:rPr>
        <w:t>even if the agreement</w:t>
      </w:r>
      <w:r w:rsidRPr="00E20F7E">
        <w:rPr>
          <w:sz w:val="16"/>
        </w:rPr>
        <w:t xml:space="preserve">, down the line, </w:t>
      </w:r>
      <w:r w:rsidRPr="006322E6">
        <w:rPr>
          <w:rStyle w:val="StyleUnderline"/>
        </w:rPr>
        <w:t>won’t create even a single dollar of revenue for Iran, the Iranian calculation is that it is still vitally important, and worth keeping alive</w:t>
      </w:r>
      <w:r w:rsidRPr="00E20F7E">
        <w:rPr>
          <w:sz w:val="16"/>
        </w:rPr>
        <w:t xml:space="preserve">, even “on paper.” The Iranians think </w:t>
      </w:r>
      <w:r w:rsidRPr="00E20F7E">
        <w:rPr>
          <w:rStyle w:val="StyleUnderline"/>
          <w:highlight w:val="green"/>
        </w:rPr>
        <w:t xml:space="preserve">the agreement </w:t>
      </w:r>
      <w:r w:rsidRPr="00D12DDC">
        <w:rPr>
          <w:rStyle w:val="StyleUnderline"/>
        </w:rPr>
        <w:t xml:space="preserve">can </w:t>
      </w:r>
      <w:r w:rsidRPr="00E20F7E">
        <w:rPr>
          <w:rStyle w:val="StyleUnderline"/>
          <w:highlight w:val="green"/>
        </w:rPr>
        <w:t>serve as</w:t>
      </w:r>
      <w:r w:rsidRPr="006322E6">
        <w:rPr>
          <w:rStyle w:val="StyleUnderline"/>
        </w:rPr>
        <w:t xml:space="preserve"> an “</w:t>
      </w:r>
      <w:r w:rsidRPr="00E20F7E">
        <w:rPr>
          <w:rStyle w:val="StyleUnderline"/>
          <w:highlight w:val="green"/>
        </w:rPr>
        <w:t>insurance</w:t>
      </w:r>
      <w:r w:rsidRPr="006322E6">
        <w:rPr>
          <w:rStyle w:val="StyleUnderline"/>
        </w:rPr>
        <w:t xml:space="preserve"> policy” </w:t>
      </w:r>
      <w:r w:rsidRPr="00E20F7E">
        <w:rPr>
          <w:rStyle w:val="StyleUnderline"/>
          <w:highlight w:val="green"/>
        </w:rPr>
        <w:t>against</w:t>
      </w:r>
      <w:r w:rsidRPr="006322E6">
        <w:rPr>
          <w:rStyle w:val="StyleUnderline"/>
        </w:rPr>
        <w:t xml:space="preserve"> any attempt by Trump to devise </w:t>
      </w:r>
      <w:r w:rsidRPr="006322E6">
        <w:rPr>
          <w:rStyle w:val="Emphasis"/>
        </w:rPr>
        <w:t xml:space="preserve">even </w:t>
      </w:r>
      <w:r w:rsidRPr="00E20F7E">
        <w:rPr>
          <w:rStyle w:val="Emphasis"/>
          <w:highlight w:val="green"/>
        </w:rPr>
        <w:t>harsher sanctions</w:t>
      </w:r>
      <w:r w:rsidRPr="00E20F7E">
        <w:rPr>
          <w:sz w:val="16"/>
        </w:rPr>
        <w:t xml:space="preserve"> with cooperation from the international </w:t>
      </w:r>
      <w:r w:rsidRPr="00E20F7E">
        <w:rPr>
          <w:sz w:val="16"/>
        </w:rPr>
        <w:lastRenderedPageBreak/>
        <w:t xml:space="preserve">community, </w:t>
      </w:r>
      <w:r w:rsidRPr="00E20F7E">
        <w:rPr>
          <w:rStyle w:val="StyleUnderline"/>
          <w:highlight w:val="green"/>
        </w:rPr>
        <w:t>and</w:t>
      </w:r>
      <w:r w:rsidRPr="006322E6">
        <w:rPr>
          <w:rStyle w:val="StyleUnderline"/>
        </w:rPr>
        <w:t xml:space="preserve"> also </w:t>
      </w:r>
      <w:r w:rsidRPr="006322E6">
        <w:rPr>
          <w:rStyle w:val="Emphasis"/>
        </w:rPr>
        <w:t xml:space="preserve">against an </w:t>
      </w:r>
      <w:r w:rsidRPr="00E20F7E">
        <w:rPr>
          <w:rStyle w:val="Emphasis"/>
          <w:highlight w:val="green"/>
        </w:rPr>
        <w:t>American or Israeli</w:t>
      </w:r>
      <w:r w:rsidRPr="006322E6">
        <w:rPr>
          <w:rStyle w:val="Emphasis"/>
        </w:rPr>
        <w:t xml:space="preserve"> military </w:t>
      </w:r>
      <w:r w:rsidRPr="00E20F7E">
        <w:rPr>
          <w:rStyle w:val="Emphasis"/>
          <w:highlight w:val="green"/>
        </w:rPr>
        <w:t>strike</w:t>
      </w:r>
      <w:r w:rsidRPr="006322E6">
        <w:rPr>
          <w:rStyle w:val="StyleUnderline"/>
        </w:rPr>
        <w:t xml:space="preserve"> on Iran’s nuclear facilities</w:t>
      </w:r>
      <w:r w:rsidRPr="00E20F7E">
        <w:rPr>
          <w:sz w:val="16"/>
        </w:rPr>
        <w:t xml:space="preserve">. The Iranians believe that </w:t>
      </w:r>
      <w:r w:rsidRPr="00D12DDC">
        <w:rPr>
          <w:rStyle w:val="StyleUnderline"/>
        </w:rPr>
        <w:t>politically</w:t>
      </w:r>
      <w:r w:rsidRPr="00E20F7E">
        <w:rPr>
          <w:sz w:val="16"/>
          <w:highlight w:val="green"/>
        </w:rPr>
        <w:t xml:space="preserve">, </w:t>
      </w:r>
      <w:r w:rsidRPr="00E20F7E">
        <w:rPr>
          <w:rStyle w:val="StyleUnderline"/>
          <w:highlight w:val="green"/>
        </w:rPr>
        <w:t>it will be impossible for Trump to</w:t>
      </w:r>
      <w:r w:rsidRPr="006322E6">
        <w:rPr>
          <w:rStyle w:val="StyleUnderline"/>
        </w:rPr>
        <w:t xml:space="preserve"> create</w:t>
      </w:r>
      <w:r w:rsidRPr="00E20F7E">
        <w:rPr>
          <w:sz w:val="16"/>
        </w:rPr>
        <w:t xml:space="preserve"> international </w:t>
      </w:r>
      <w:r w:rsidRPr="006322E6">
        <w:rPr>
          <w:rStyle w:val="StyleUnderline"/>
        </w:rPr>
        <w:t>support</w:t>
      </w:r>
      <w:r w:rsidRPr="00E20F7E">
        <w:rPr>
          <w:sz w:val="16"/>
        </w:rPr>
        <w:t xml:space="preserve">, and even internal American consensus, </w:t>
      </w:r>
      <w:r w:rsidRPr="006322E6">
        <w:rPr>
          <w:rStyle w:val="StyleUnderline"/>
        </w:rPr>
        <w:t xml:space="preserve">for a </w:t>
      </w:r>
      <w:r w:rsidRPr="00E20F7E">
        <w:rPr>
          <w:rStyle w:val="StyleUnderline"/>
          <w:highlight w:val="green"/>
        </w:rPr>
        <w:t>strike</w:t>
      </w:r>
      <w:r w:rsidRPr="006322E6">
        <w:rPr>
          <w:rStyle w:val="StyleUnderline"/>
        </w:rPr>
        <w:t xml:space="preserve"> on Iran, </w:t>
      </w:r>
      <w:r w:rsidRPr="00E20F7E">
        <w:rPr>
          <w:rStyle w:val="Emphasis"/>
          <w:highlight w:val="green"/>
        </w:rPr>
        <w:t xml:space="preserve">as </w:t>
      </w:r>
      <w:r w:rsidRPr="00D12DDC">
        <w:rPr>
          <w:rStyle w:val="Emphasis"/>
        </w:rPr>
        <w:t xml:space="preserve">long as </w:t>
      </w:r>
      <w:r w:rsidRPr="00E20F7E">
        <w:rPr>
          <w:rStyle w:val="Emphasis"/>
          <w:highlight w:val="green"/>
        </w:rPr>
        <w:t>the</w:t>
      </w:r>
      <w:r w:rsidRPr="00E20F7E">
        <w:rPr>
          <w:sz w:val="16"/>
        </w:rPr>
        <w:t xml:space="preserve"> 2015 </w:t>
      </w:r>
      <w:r w:rsidRPr="00E20F7E">
        <w:rPr>
          <w:rStyle w:val="Emphasis"/>
          <w:highlight w:val="green"/>
        </w:rPr>
        <w:t>agreement stands</w:t>
      </w:r>
      <w:r w:rsidRPr="00E20F7E">
        <w:rPr>
          <w:sz w:val="16"/>
        </w:rPr>
        <w:t xml:space="preserve">. Israeli officials believe Trump’s comment two weeks ago, when he expressed his willingness to meet Iran’s leaders without preconditions, was not planned by the administration and does not represent a new strategy on behalf of the White House. The Iranian president Hassan Rohani would very much like to have a meeting like that, or even to send his foreign minister, Mohammad Javad Zarif, for a meeting with a senior American official, according to the sources who spoke with Haaretz. The Iranian president knows that once the existence of such a meeting is leaked to the press, the value of the Iranian rial will rise, and the frustrated Iranian public will sense some hope for improvement. Yet Rohani will find it difficult to take such action as long as the Iranian Revolutionary Guards and their leader, Qasem Soleimani, object to any return to negotiations. Officials in Israel describe the Iranian dilemma as “national pride versus money.” The Israeli view is that the main difference between the Trump administration’s current policy and that of the Obama administration ahead of the 2015 nuclear agreement, is that </w:t>
      </w:r>
      <w:r w:rsidRPr="00E20F7E">
        <w:rPr>
          <w:rStyle w:val="StyleUnderline"/>
          <w:highlight w:val="green"/>
        </w:rPr>
        <w:t>Trump</w:t>
      </w:r>
      <w:r w:rsidRPr="006322E6">
        <w:rPr>
          <w:rStyle w:val="StyleUnderline"/>
        </w:rPr>
        <w:t xml:space="preserve"> is perceived by the Iranians as someone who </w:t>
      </w:r>
      <w:r w:rsidRPr="00E20F7E">
        <w:rPr>
          <w:rStyle w:val="Emphasis"/>
          <w:highlight w:val="green"/>
        </w:rPr>
        <w:t>could</w:t>
      </w:r>
      <w:r w:rsidRPr="006322E6">
        <w:rPr>
          <w:rStyle w:val="Emphasis"/>
        </w:rPr>
        <w:t xml:space="preserve"> actually choose a military </w:t>
      </w:r>
      <w:r w:rsidRPr="00E20F7E">
        <w:rPr>
          <w:rStyle w:val="Emphasis"/>
          <w:highlight w:val="green"/>
        </w:rPr>
        <w:t>strike, given the right conditions</w:t>
      </w:r>
      <w:r w:rsidRPr="006322E6">
        <w:rPr>
          <w:rStyle w:val="StyleUnderline"/>
        </w:rPr>
        <w:t>. The Iranians view the American president as a madman</w:t>
      </w:r>
      <w:r w:rsidRPr="00E20F7E">
        <w:rPr>
          <w:sz w:val="16"/>
        </w:rPr>
        <w:t xml:space="preserve"> and an avid supporter of Israel, who would let it take action on its own if it decided to. People around Prime Minister Benjamin Netanyahu hope this combined-threat perception will bring Iran back to the negotiating table. But Iran views the 12 conditions for a new agreement, which were laid out by Secretary of State Mike Pompeo two months ago, as an attempt to change the entire nature of its regime. Mark Dubowitz, an expert on Iran policy at the Foundation for Defense of Democracies, told Haaretz that </w:t>
      </w:r>
      <w:r w:rsidRPr="006322E6">
        <w:rPr>
          <w:rStyle w:val="StyleUnderline"/>
        </w:rPr>
        <w:t>former officials from the Obama administration have encouraged the Iranians to “wait out” Trump</w:t>
      </w:r>
      <w:r w:rsidRPr="00E20F7E">
        <w:rPr>
          <w:sz w:val="16"/>
        </w:rPr>
        <w:t>, until a new president comes into power and returns to the nuclear deal. “</w:t>
      </w:r>
      <w:r w:rsidRPr="006322E6">
        <w:rPr>
          <w:rStyle w:val="StyleUnderline"/>
        </w:rPr>
        <w:t>Their message to the Iranians has been – don’t give Trump any excuse to escalate things militarily</w:t>
      </w:r>
      <w:r w:rsidRPr="00E20F7E">
        <w:rPr>
          <w:sz w:val="16"/>
        </w:rPr>
        <w:t xml:space="preserve">. Just wait him out.” Dubowitz, however, thinks Iran will find this strategy increasingly more difficult to implement, as the pressure of the American sanctions increases. “The sanctions that came back last week are the easier ones, relatively, and Iran is already under immense pressure, with international companies leaving. The next set of sanctions, in November, will target the energy sector and financial institutions, and there will be new sanctions on top of that. It’s easy to say ‘let’s take a bet and wait for two years,’ but it’s hard to actually do that when the economy is collapsing and angry people are in the streets.” Dubowitz thinks Iran might try another strategy at some point, which is to “trap” the Trump administration in negotiations. The Iranian calculation, he says, is that negotiations will help loosen some of the pressure on the economy, thus making it easier to waste time until the end of Trump’s first term. Dubowitz thinks the administration can cancel out that strategy by conditioning negotiations with Iran on a European decision to join America’s sanctions on Iran’s financial sector. “Don’t take down the pressure during the negotiations – increase it,” he says. This, according to Dubowitz, will send a clear message to Iran that “the only way to relieve the pressure is through an agreement, not through dragging out time. And an agreement requires concessions.” Ariane Tabatabai, a policy analyst at the Rand Corporation who recently published a book on Iran’s relations with China and Russia, told Haaretz that the Trump administration’s messaging on the Iranian issue is seen as contradictory by many Iranians. “One signal they are sending is this talk of negotiations without preconditions. The other signal is this talk of regime change. People who are close to Trump participate in events of the MEK (an Iranian opposition group that wants to topple the Islamic Republic and was previously designated in Washington as a terror organization). The regime change message is the one being heard more clearly in Tehran right now.” </w:t>
      </w:r>
      <w:r w:rsidRPr="006322E6">
        <w:rPr>
          <w:rStyle w:val="StyleUnderline"/>
        </w:rPr>
        <w:t xml:space="preserve">The </w:t>
      </w:r>
      <w:r w:rsidRPr="00E20F7E">
        <w:rPr>
          <w:rStyle w:val="StyleUnderline"/>
          <w:highlight w:val="green"/>
        </w:rPr>
        <w:t>Iranian leadership</w:t>
      </w:r>
      <w:r w:rsidRPr="00E20F7E">
        <w:rPr>
          <w:sz w:val="16"/>
        </w:rPr>
        <w:t xml:space="preserve">, she adds, </w:t>
      </w:r>
      <w:r w:rsidRPr="00E20F7E">
        <w:rPr>
          <w:rStyle w:val="StyleUnderline"/>
          <w:highlight w:val="green"/>
        </w:rPr>
        <w:t>is</w:t>
      </w:r>
      <w:r w:rsidRPr="00E20F7E">
        <w:rPr>
          <w:sz w:val="16"/>
        </w:rPr>
        <w:t xml:space="preserve"> indeed </w:t>
      </w:r>
      <w:r w:rsidRPr="00E20F7E">
        <w:rPr>
          <w:rStyle w:val="Emphasis"/>
          <w:highlight w:val="green"/>
        </w:rPr>
        <w:t>closely following political developments</w:t>
      </w:r>
      <w:r w:rsidRPr="006322E6">
        <w:rPr>
          <w:rStyle w:val="Emphasis"/>
        </w:rPr>
        <w:t xml:space="preserve"> in the U</w:t>
      </w:r>
      <w:r w:rsidRPr="00E20F7E">
        <w:rPr>
          <w:sz w:val="16"/>
        </w:rPr>
        <w:t xml:space="preserve">nited </w:t>
      </w:r>
      <w:r w:rsidRPr="006322E6">
        <w:rPr>
          <w:rStyle w:val="Emphasis"/>
        </w:rPr>
        <w:t>S</w:t>
      </w:r>
      <w:r w:rsidRPr="00E20F7E">
        <w:rPr>
          <w:sz w:val="16"/>
        </w:rPr>
        <w:t>tates. “</w:t>
      </w:r>
      <w:r w:rsidRPr="00E20F7E">
        <w:rPr>
          <w:rStyle w:val="StyleUnderline"/>
          <w:highlight w:val="green"/>
        </w:rPr>
        <w:t>If they see signs</w:t>
      </w:r>
      <w:r w:rsidRPr="006322E6">
        <w:rPr>
          <w:rStyle w:val="StyleUnderline"/>
        </w:rPr>
        <w:t xml:space="preserve"> that </w:t>
      </w:r>
      <w:r w:rsidRPr="00E20F7E">
        <w:rPr>
          <w:rStyle w:val="StyleUnderline"/>
          <w:highlight w:val="green"/>
        </w:rPr>
        <w:t>Trump is likely to be</w:t>
      </w:r>
      <w:r w:rsidRPr="006322E6">
        <w:rPr>
          <w:rStyle w:val="StyleUnderline"/>
        </w:rPr>
        <w:t xml:space="preserve"> a </w:t>
      </w:r>
      <w:r w:rsidRPr="00E20F7E">
        <w:rPr>
          <w:rStyle w:val="StyleUnderline"/>
          <w:highlight w:val="green"/>
        </w:rPr>
        <w:t>one-term</w:t>
      </w:r>
      <w:r w:rsidRPr="006322E6">
        <w:rPr>
          <w:rStyle w:val="StyleUnderline"/>
        </w:rPr>
        <w:t xml:space="preserve"> president, </w:t>
      </w:r>
      <w:r w:rsidRPr="00E20F7E">
        <w:rPr>
          <w:rStyle w:val="StyleUnderline"/>
          <w:highlight w:val="green"/>
        </w:rPr>
        <w:t>that will increase</w:t>
      </w:r>
      <w:r w:rsidRPr="006322E6">
        <w:rPr>
          <w:rStyle w:val="StyleUnderline"/>
        </w:rPr>
        <w:t xml:space="preserve"> the </w:t>
      </w:r>
      <w:r w:rsidRPr="00E20F7E">
        <w:rPr>
          <w:rStyle w:val="StyleUnderline"/>
          <w:highlight w:val="green"/>
        </w:rPr>
        <w:t>likelihood of keeping the</w:t>
      </w:r>
      <w:r w:rsidRPr="006322E6">
        <w:rPr>
          <w:rStyle w:val="StyleUnderline"/>
        </w:rPr>
        <w:t xml:space="preserve"> nuclear </w:t>
      </w:r>
      <w:r w:rsidRPr="00E20F7E">
        <w:rPr>
          <w:rStyle w:val="StyleUnderline"/>
          <w:highlight w:val="green"/>
        </w:rPr>
        <w:t>deal</w:t>
      </w:r>
      <w:r w:rsidRPr="00E20F7E">
        <w:rPr>
          <w:sz w:val="16"/>
        </w:rPr>
        <w:t xml:space="preserve"> in place, and waiting for the next president. </w:t>
      </w:r>
      <w:r w:rsidRPr="00E20F7E">
        <w:rPr>
          <w:rStyle w:val="StyleUnderline"/>
          <w:highlight w:val="green"/>
        </w:rPr>
        <w:t xml:space="preserve">If it </w:t>
      </w:r>
      <w:r w:rsidRPr="00E20F7E">
        <w:rPr>
          <w:rStyle w:val="Emphasis"/>
          <w:highlight w:val="green"/>
        </w:rPr>
        <w:t xml:space="preserve">looks like Trump is </w:t>
      </w:r>
      <w:r w:rsidRPr="00D12DDC">
        <w:rPr>
          <w:rStyle w:val="Emphasis"/>
        </w:rPr>
        <w:t xml:space="preserve">likely </w:t>
      </w:r>
      <w:r w:rsidRPr="00E20F7E">
        <w:rPr>
          <w:rStyle w:val="Emphasis"/>
          <w:highlight w:val="green"/>
        </w:rPr>
        <w:t>to have a second</w:t>
      </w:r>
      <w:r w:rsidRPr="006322E6">
        <w:rPr>
          <w:rStyle w:val="Emphasis"/>
        </w:rPr>
        <w:t xml:space="preserve"> term</w:t>
      </w:r>
      <w:r w:rsidRPr="006322E6">
        <w:rPr>
          <w:rStyle w:val="StyleUnderline"/>
        </w:rPr>
        <w:t xml:space="preserve">, </w:t>
      </w:r>
      <w:r w:rsidRPr="00E20F7E">
        <w:rPr>
          <w:rStyle w:val="StyleUnderline"/>
          <w:highlight w:val="green"/>
        </w:rPr>
        <w:t>their calculation will</w:t>
      </w:r>
      <w:r w:rsidRPr="006322E6">
        <w:rPr>
          <w:rStyle w:val="StyleUnderline"/>
        </w:rPr>
        <w:t xml:space="preserve"> have to </w:t>
      </w:r>
      <w:r w:rsidRPr="00E20F7E">
        <w:rPr>
          <w:rStyle w:val="StyleUnderline"/>
          <w:highlight w:val="green"/>
        </w:rPr>
        <w:t>change</w:t>
      </w:r>
      <w:r w:rsidRPr="006322E6">
        <w:rPr>
          <w:rStyle w:val="StyleUnderline"/>
        </w:rPr>
        <w:t>, and a new plan will have to be constructed</w:t>
      </w:r>
      <w:r w:rsidRPr="00E20F7E">
        <w:rPr>
          <w:sz w:val="16"/>
        </w:rPr>
        <w:t xml:space="preserve">.” This plan could go either in the direction of negotiating a new agreement, or </w:t>
      </w:r>
      <w:r w:rsidRPr="006322E6">
        <w:rPr>
          <w:rStyle w:val="StyleUnderline"/>
        </w:rPr>
        <w:t xml:space="preserve">escalating the situation </w:t>
      </w:r>
      <w:r w:rsidRPr="00E20F7E">
        <w:rPr>
          <w:rStyle w:val="StyleUnderline"/>
          <w:highlight w:val="green"/>
        </w:rPr>
        <w:t xml:space="preserve">by </w:t>
      </w:r>
      <w:r w:rsidRPr="00E20F7E">
        <w:rPr>
          <w:rStyle w:val="Emphasis"/>
          <w:highlight w:val="green"/>
        </w:rPr>
        <w:t xml:space="preserve">dropping out </w:t>
      </w:r>
      <w:r w:rsidRPr="00D12DDC">
        <w:rPr>
          <w:rStyle w:val="Emphasis"/>
        </w:rPr>
        <w:t>of the</w:t>
      </w:r>
      <w:r w:rsidRPr="006322E6">
        <w:rPr>
          <w:rStyle w:val="Emphasis"/>
        </w:rPr>
        <w:t xml:space="preserve"> nuclear </w:t>
      </w:r>
      <w:r w:rsidRPr="00D12DDC">
        <w:rPr>
          <w:rStyle w:val="Emphasis"/>
        </w:rPr>
        <w:t>deal</w:t>
      </w:r>
      <w:r w:rsidRPr="00D12DDC">
        <w:rPr>
          <w:rStyle w:val="StyleUnderline"/>
        </w:rPr>
        <w:t xml:space="preserve"> </w:t>
      </w:r>
      <w:r w:rsidRPr="00E20F7E">
        <w:rPr>
          <w:rStyle w:val="StyleUnderline"/>
          <w:highlight w:val="green"/>
        </w:rPr>
        <w:t>and pushing</w:t>
      </w:r>
      <w:r w:rsidRPr="006322E6">
        <w:rPr>
          <w:rStyle w:val="StyleUnderline"/>
        </w:rPr>
        <w:t xml:space="preserve"> ahead with </w:t>
      </w:r>
      <w:r w:rsidRPr="00E20F7E">
        <w:rPr>
          <w:rStyle w:val="StyleUnderline"/>
          <w:highlight w:val="green"/>
        </w:rPr>
        <w:t xml:space="preserve">the nuclear program. </w:t>
      </w:r>
      <w:r w:rsidRPr="00D12DDC">
        <w:rPr>
          <w:rStyle w:val="StyleUnderline"/>
        </w:rPr>
        <w:t>“There is</w:t>
      </w:r>
      <w:r w:rsidRPr="00E20F7E">
        <w:rPr>
          <w:sz w:val="16"/>
        </w:rPr>
        <w:t xml:space="preserve"> </w:t>
      </w:r>
      <w:r w:rsidRPr="00D12DDC">
        <w:rPr>
          <w:rStyle w:val="Emphasis"/>
        </w:rPr>
        <w:t>internal pressure</w:t>
      </w:r>
      <w:r w:rsidRPr="00D12DDC">
        <w:rPr>
          <w:rStyle w:val="StyleUnderline"/>
        </w:rPr>
        <w:t xml:space="preserve"> on Rohani to withdraw from the nuclear deal</w:t>
      </w:r>
      <w:r w:rsidRPr="00E20F7E">
        <w:rPr>
          <w:sz w:val="16"/>
        </w:rPr>
        <w:t xml:space="preserve">, there are personal attacks on Rohani and other government officials, </w:t>
      </w:r>
      <w:r w:rsidRPr="00D12DDC">
        <w:rPr>
          <w:rStyle w:val="StyleUnderline"/>
        </w:rPr>
        <w:t>but so far he is sticking to his position that</w:t>
      </w:r>
      <w:r w:rsidRPr="006322E6">
        <w:rPr>
          <w:rStyle w:val="StyleUnderline"/>
        </w:rPr>
        <w:t xml:space="preserve"> Iran is better with it than without it</w:t>
      </w:r>
      <w:r w:rsidRPr="00E20F7E">
        <w:rPr>
          <w:sz w:val="16"/>
        </w:rPr>
        <w:t xml:space="preserve">.” </w:t>
      </w:r>
    </w:p>
    <w:p w14:paraId="0C96DE3B" w14:textId="77777777" w:rsidR="00CE5195" w:rsidRPr="008C0A96" w:rsidRDefault="00CE5195" w:rsidP="00CE5195">
      <w:pPr>
        <w:pStyle w:val="Heading4"/>
      </w:pPr>
      <w:r w:rsidRPr="008C0A96">
        <w:t xml:space="preserve">U.S.-Iran war causes extinction </w:t>
      </w:r>
    </w:p>
    <w:p w14:paraId="12D828AC" w14:textId="77777777" w:rsidR="00CE5195" w:rsidRDefault="00CE5195" w:rsidP="00CE5195">
      <w:r>
        <w:rPr>
          <w:rStyle w:val="Style13ptBold"/>
        </w:rPr>
        <w:t>Beres 17 – (</w:t>
      </w:r>
      <w:r>
        <w:t xml:space="preserve">Louis René </w:t>
      </w:r>
      <w:r w:rsidRPr="002A1BED">
        <w:t>Beres 17, emeritus</w:t>
      </w:r>
      <w:r>
        <w:t xml:space="preserve"> professor of international law at Purdue University, 2/10/17, “The Fast Track to Armageddon,” </w:t>
      </w:r>
      <w:r>
        <w:rPr>
          <w:i/>
        </w:rPr>
        <w:t xml:space="preserve">US news, </w:t>
      </w:r>
      <w:r>
        <w:t xml:space="preserve">accessed from </w:t>
      </w:r>
      <w:hyperlink r:id="rId22" w:history="1">
        <w:r w:rsidRPr="00E66E6E">
          <w:rPr>
            <w:rStyle w:val="Hyperlink"/>
          </w:rPr>
          <w:t>https://www.usnews.com/opinion/world-report/articles/2017-02-10/donald-trump-iran-and-the-fast-track-to-nuclear-war-in-the-middle-east</w:t>
        </w:r>
      </w:hyperlink>
      <w:r>
        <w:rPr>
          <w:rStyle w:val="Hyperlink"/>
        </w:rPr>
        <w:t>, accessed on 1/16/19)</w:t>
      </w:r>
    </w:p>
    <w:p w14:paraId="099CFA8C" w14:textId="77777777" w:rsidR="00CE5195" w:rsidRPr="00E20F7E" w:rsidRDefault="00CE5195" w:rsidP="00CE5195">
      <w:pPr>
        <w:rPr>
          <w:sz w:val="16"/>
        </w:rPr>
      </w:pPr>
      <w:r>
        <w:rPr>
          <w:sz w:val="16"/>
        </w:rPr>
        <w:lastRenderedPageBreak/>
        <w:t>Should the enemy make a mistake, our roaring missiles will rain down on them." – IRGC Iran Air Force Commander, General Amir Ali Hajizadeh, Feb. 4, 2017 When all pertinent factors are taken into account, U.S. President Donald Trump could sometime undertake more-or-less selective military action against Iran. In response, the Islamic Republic – then having absolutely no meaningful option to launching at least certain forms of armed reprisal – would target American military forces in the region and/or carefully chosen Israeli targets. Whatever its precise configuration of selected targets, Tehran's retaliatory blow would be expressly designed so as not to elicit an unacceptably massive (possibly even nuclear) counter-retaliation. With particular regard to Israel, moreover, this sort of retaliation would plausibly include, inter alia, a substantial reliance upon Iran's own surrogate militia forces in Hezbollah.</w:t>
      </w:r>
      <w:r w:rsidRPr="00E20F7E">
        <w:rPr>
          <w:sz w:val="16"/>
        </w:rPr>
        <w:t xml:space="preserve">All such bewildering calculations, of course, must assume perfect rationality on all sides. </w:t>
      </w:r>
      <w:r w:rsidRPr="00AA1001">
        <w:rPr>
          <w:rStyle w:val="StyleUnderline"/>
        </w:rPr>
        <w:t>If</w:t>
      </w:r>
      <w:r w:rsidRPr="00E20F7E">
        <w:rPr>
          <w:sz w:val="16"/>
        </w:rPr>
        <w:t xml:space="preserve">, for example, </w:t>
      </w:r>
      <w:r w:rsidRPr="00AA1001">
        <w:rPr>
          <w:rStyle w:val="StyleUnderline"/>
        </w:rPr>
        <w:t>the new</w:t>
      </w:r>
      <w:r w:rsidRPr="00E20F7E">
        <w:rPr>
          <w:sz w:val="16"/>
        </w:rPr>
        <w:t xml:space="preserve"> American </w:t>
      </w:r>
      <w:r w:rsidRPr="00AA1001">
        <w:rPr>
          <w:rStyle w:val="StyleUnderline"/>
        </w:rPr>
        <w:t>president should</w:t>
      </w:r>
      <w:r w:rsidRPr="00E20F7E">
        <w:rPr>
          <w:sz w:val="16"/>
        </w:rPr>
        <w:t xml:space="preserve"> cast all caution to the winds with his own </w:t>
      </w:r>
      <w:r w:rsidRPr="00AA1001">
        <w:rPr>
          <w:rStyle w:val="StyleUnderline"/>
        </w:rPr>
        <w:t>first strike</w:t>
      </w:r>
      <w:r w:rsidRPr="00E20F7E">
        <w:rPr>
          <w:sz w:val="16"/>
        </w:rPr>
        <w:t xml:space="preserve"> (a strike that would be defended by Washington, in law, as an allegedly legitimate expression of international law-enforcement, or "anticipatory self-defense"), </w:t>
      </w:r>
      <w:r w:rsidRPr="00E20F7E">
        <w:rPr>
          <w:rStyle w:val="StyleUnderline"/>
          <w:highlight w:val="green"/>
        </w:rPr>
        <w:t>the Iranian response</w:t>
      </w:r>
      <w:r w:rsidRPr="00E20F7E">
        <w:rPr>
          <w:sz w:val="16"/>
        </w:rPr>
        <w:t xml:space="preserve">, whether rational or irrational, </w:t>
      </w:r>
      <w:r w:rsidRPr="00E20F7E">
        <w:rPr>
          <w:rStyle w:val="StyleUnderline"/>
          <w:highlight w:val="green"/>
        </w:rPr>
        <w:t>could</w:t>
      </w:r>
      <w:r w:rsidRPr="00E20F7E">
        <w:rPr>
          <w:sz w:val="16"/>
        </w:rPr>
        <w:t xml:space="preserve"> expectedly </w:t>
      </w:r>
      <w:r w:rsidRPr="00E20F7E">
        <w:rPr>
          <w:rStyle w:val="StyleUnderline"/>
          <w:highlight w:val="green"/>
        </w:rPr>
        <w:t>be</w:t>
      </w:r>
      <w:r w:rsidRPr="00E20F7E">
        <w:rPr>
          <w:sz w:val="16"/>
        </w:rPr>
        <w:t xml:space="preserve"> "proportionate" – that is, </w:t>
      </w:r>
      <w:r w:rsidRPr="00AA1001">
        <w:rPr>
          <w:rStyle w:val="Emphasis"/>
        </w:rPr>
        <w:t xml:space="preserve">comparably </w:t>
      </w:r>
      <w:r w:rsidRPr="00E20F7E">
        <w:rPr>
          <w:rStyle w:val="Emphasis"/>
          <w:highlight w:val="green"/>
        </w:rPr>
        <w:t>massive</w:t>
      </w:r>
      <w:r w:rsidRPr="00AA1001">
        <w:rPr>
          <w:rStyle w:val="StyleUnderline"/>
        </w:rPr>
        <w:t>. In that prospectively escalatory case, any</w:t>
      </w:r>
      <w:r w:rsidRPr="00E20F7E">
        <w:rPr>
          <w:sz w:val="16"/>
        </w:rPr>
        <w:t xml:space="preserve"> contemplated </w:t>
      </w:r>
      <w:r w:rsidRPr="00D12DDC">
        <w:rPr>
          <w:rStyle w:val="StyleUnderline"/>
        </w:rPr>
        <w:t xml:space="preserve">introduction of </w:t>
      </w:r>
      <w:r w:rsidRPr="00E20F7E">
        <w:rPr>
          <w:rStyle w:val="StyleUnderline"/>
          <w:highlight w:val="green"/>
        </w:rPr>
        <w:t>nuc</w:t>
      </w:r>
      <w:r w:rsidRPr="00D12DDC">
        <w:rPr>
          <w:rStyle w:val="StyleUnderline"/>
        </w:rPr>
        <w:t>lear weapon</w:t>
      </w:r>
      <w:r w:rsidRPr="00E20F7E">
        <w:rPr>
          <w:rStyle w:val="StyleUnderline"/>
          <w:highlight w:val="green"/>
        </w:rPr>
        <w:t>s</w:t>
      </w:r>
      <w:r w:rsidRPr="00AA1001">
        <w:rPr>
          <w:rStyle w:val="StyleUnderline"/>
        </w:rPr>
        <w:t xml:space="preserve"> into the ensuing conflagration might not necessarily be dismissed</w:t>
      </w:r>
      <w:r w:rsidRPr="00E20F7E">
        <w:rPr>
          <w:sz w:val="16"/>
        </w:rPr>
        <w:t xml:space="preserve"> out of hand. At that point, moreover, </w:t>
      </w:r>
      <w:r w:rsidRPr="00AA1001">
        <w:rPr>
          <w:rStyle w:val="StyleUnderline"/>
        </w:rPr>
        <w:t>any</w:t>
      </w:r>
      <w:r w:rsidRPr="00E20F7E">
        <w:rPr>
          <w:sz w:val="16"/>
        </w:rPr>
        <w:t xml:space="preserve"> such </w:t>
      </w:r>
      <w:r w:rsidRPr="00AA1001">
        <w:rPr>
          <w:rStyle w:val="StyleUnderline"/>
        </w:rPr>
        <w:t xml:space="preserve">introduction </w:t>
      </w:r>
      <w:r w:rsidRPr="00E20F7E">
        <w:rPr>
          <w:rStyle w:val="StyleUnderline"/>
          <w:highlight w:val="green"/>
        </w:rPr>
        <w:t>would</w:t>
      </w:r>
      <w:r w:rsidRPr="00AA1001">
        <w:rPr>
          <w:rStyle w:val="StyleUnderline"/>
        </w:rPr>
        <w:t xml:space="preserve"> </w:t>
      </w:r>
      <w:r w:rsidRPr="00AA1001">
        <w:rPr>
          <w:rStyle w:val="Emphasis"/>
        </w:rPr>
        <w:t xml:space="preserve">have to </w:t>
      </w:r>
      <w:r w:rsidRPr="00E20F7E">
        <w:rPr>
          <w:rStyle w:val="Emphasis"/>
          <w:highlight w:val="green"/>
        </w:rPr>
        <w:t>originate from the American</w:t>
      </w:r>
      <w:r w:rsidRPr="00AA1001">
        <w:rPr>
          <w:rStyle w:val="Emphasis"/>
        </w:rPr>
        <w:t xml:space="preserve"> and/</w:t>
      </w:r>
      <w:r w:rsidRPr="00E20F7E">
        <w:rPr>
          <w:rStyle w:val="Emphasis"/>
          <w:highlight w:val="green"/>
        </w:rPr>
        <w:t xml:space="preserve">or Israeli </w:t>
      </w:r>
      <w:r w:rsidRPr="00D12DDC">
        <w:rPr>
          <w:rStyle w:val="Emphasis"/>
        </w:rPr>
        <w:t>side</w:t>
      </w:r>
      <w:r w:rsidRPr="00E20F7E">
        <w:rPr>
          <w:sz w:val="16"/>
        </w:rPr>
        <w:t xml:space="preserve">. This indisputable inference is "true by definition," "simply" because Iran would not yet have become an operationally nuclear power. In such circumstances, </w:t>
      </w:r>
      <w:r w:rsidRPr="00E20F7E">
        <w:rPr>
          <w:rStyle w:val="StyleUnderline"/>
          <w:highlight w:val="green"/>
        </w:rPr>
        <w:t>Trump</w:t>
      </w:r>
      <w:r w:rsidRPr="00E20F7E">
        <w:rPr>
          <w:sz w:val="16"/>
        </w:rPr>
        <w:t xml:space="preserve">, especially in view of his favored argumentum ad baculum stance in virtually all matters, </w:t>
      </w:r>
      <w:r w:rsidRPr="00E20F7E">
        <w:rPr>
          <w:rStyle w:val="StyleUnderline"/>
          <w:highlight w:val="green"/>
        </w:rPr>
        <w:t>might decide upon</w:t>
      </w:r>
      <w:r w:rsidRPr="00AA1001">
        <w:rPr>
          <w:rStyle w:val="StyleUnderline"/>
        </w:rPr>
        <w:t xml:space="preserve"> </w:t>
      </w:r>
      <w:r w:rsidRPr="00E20F7E">
        <w:rPr>
          <w:rStyle w:val="StyleUnderline"/>
          <w:highlight w:val="green"/>
        </w:rPr>
        <w:t>a</w:t>
      </w:r>
      <w:r w:rsidRPr="00E20F7E">
        <w:rPr>
          <w:sz w:val="16"/>
        </w:rPr>
        <w:t xml:space="preserve"> so-called "</w:t>
      </w:r>
      <w:r w:rsidRPr="00E20F7E">
        <w:rPr>
          <w:rStyle w:val="Emphasis"/>
          <w:highlight w:val="green"/>
        </w:rPr>
        <w:t>mad dog" strategy</w:t>
      </w:r>
      <w:r w:rsidRPr="00AA1001">
        <w:rPr>
          <w:rStyle w:val="Emphasis"/>
        </w:rPr>
        <w:t xml:space="preserve"> vis-a-vis Iran</w:t>
      </w:r>
      <w:r w:rsidRPr="00E20F7E">
        <w:rPr>
          <w:sz w:val="16"/>
        </w:rPr>
        <w:t xml:space="preserve">. Here, the American president would display a last-resort dependence upon </w:t>
      </w:r>
      <w:r w:rsidRPr="00AA1001">
        <w:rPr>
          <w:rStyle w:val="StyleUnderline"/>
        </w:rPr>
        <w:t xml:space="preserve">a strategy of </w:t>
      </w:r>
      <w:r w:rsidRPr="00E20F7E">
        <w:rPr>
          <w:rStyle w:val="Emphasis"/>
          <w:highlight w:val="green"/>
        </w:rPr>
        <w:t>pretended irrationality</w:t>
      </w:r>
      <w:r w:rsidRPr="00E20F7E">
        <w:rPr>
          <w:sz w:val="16"/>
        </w:rPr>
        <w:t xml:space="preserve">, or what I have called in my own latest books and monographs, the "rationality of pretended irrationality." Significantly, any such residual reliance, while intuitively sensible and apparently compelling, </w:t>
      </w:r>
      <w:r w:rsidRPr="00E20F7E">
        <w:rPr>
          <w:rStyle w:val="StyleUnderline"/>
          <w:highlight w:val="green"/>
        </w:rPr>
        <w:t>could</w:t>
      </w:r>
      <w:r w:rsidRPr="00AA1001">
        <w:rPr>
          <w:rStyle w:val="StyleUnderline"/>
        </w:rPr>
        <w:t xml:space="preserve"> still </w:t>
      </w:r>
      <w:r w:rsidRPr="00E20F7E">
        <w:rPr>
          <w:rStyle w:val="StyleUnderline"/>
          <w:highlight w:val="green"/>
        </w:rPr>
        <w:t>backfire</w:t>
      </w:r>
      <w:r w:rsidRPr="00AA1001">
        <w:rPr>
          <w:rStyle w:val="StyleUnderline"/>
        </w:rPr>
        <w:t>,</w:t>
      </w:r>
      <w:r w:rsidRPr="00E20F7E">
        <w:rPr>
          <w:sz w:val="16"/>
        </w:rPr>
        <w:t xml:space="preserve"> thereby </w:t>
      </w:r>
      <w:r w:rsidRPr="00E20F7E">
        <w:rPr>
          <w:rStyle w:val="Emphasis"/>
          <w:sz w:val="24"/>
          <w:highlight w:val="green"/>
        </w:rPr>
        <w:t>opening</w:t>
      </w:r>
      <w:r w:rsidRPr="00AA1001">
        <w:rPr>
          <w:rStyle w:val="Emphasis"/>
          <w:sz w:val="24"/>
        </w:rPr>
        <w:t xml:space="preserve"> up </w:t>
      </w:r>
      <w:r w:rsidRPr="00D12DDC">
        <w:rPr>
          <w:rStyle w:val="Emphasis"/>
          <w:sz w:val="24"/>
        </w:rPr>
        <w:t>an "Armageddon path" to</w:t>
      </w:r>
      <w:r w:rsidRPr="00AA1001">
        <w:rPr>
          <w:rStyle w:val="Emphasis"/>
          <w:sz w:val="24"/>
        </w:rPr>
        <w:t xml:space="preserve"> a now </w:t>
      </w:r>
      <w:r w:rsidRPr="00E20F7E">
        <w:rPr>
          <w:rStyle w:val="Emphasis"/>
          <w:sz w:val="24"/>
          <w:highlight w:val="green"/>
        </w:rPr>
        <w:t>unstoppable escalation</w:t>
      </w:r>
      <w:r w:rsidRPr="00E20F7E">
        <w:rPr>
          <w:sz w:val="16"/>
        </w:rPr>
        <w:t xml:space="preserve">. </w:t>
      </w:r>
      <w:r w:rsidRPr="00E20F7E">
        <w:rPr>
          <w:rStyle w:val="StyleUnderline"/>
          <w:highlight w:val="green"/>
        </w:rPr>
        <w:t>If</w:t>
      </w:r>
      <w:r w:rsidRPr="00E20F7E">
        <w:rPr>
          <w:sz w:val="16"/>
        </w:rPr>
        <w:t xml:space="preserve">, on the other hand, </w:t>
      </w:r>
      <w:r w:rsidRPr="00E20F7E">
        <w:rPr>
          <w:rStyle w:val="StyleUnderline"/>
          <w:highlight w:val="green"/>
        </w:rPr>
        <w:t>Trump's</w:t>
      </w:r>
      <w:r w:rsidRPr="00E20F7E">
        <w:rPr>
          <w:sz w:val="16"/>
        </w:rPr>
        <w:t xml:space="preserve"> "punishing" or defensive </w:t>
      </w:r>
      <w:r w:rsidRPr="00E20F7E">
        <w:rPr>
          <w:rStyle w:val="StyleUnderline"/>
          <w:highlight w:val="green"/>
        </w:rPr>
        <w:t>initial strike</w:t>
      </w:r>
      <w:r w:rsidRPr="00AA1001">
        <w:rPr>
          <w:rStyle w:val="StyleUnderline"/>
        </w:rPr>
        <w:t xml:space="preserve"> against Iran </w:t>
      </w:r>
      <w:r w:rsidRPr="00E20F7E">
        <w:rPr>
          <w:rStyle w:val="StyleUnderline"/>
          <w:highlight w:val="green"/>
        </w:rPr>
        <w:t>were</w:t>
      </w:r>
      <w:r w:rsidRPr="00AA1001">
        <w:rPr>
          <w:rStyle w:val="StyleUnderline"/>
        </w:rPr>
        <w:t xml:space="preserve"> conspicuously </w:t>
      </w:r>
      <w:r w:rsidRPr="00E20F7E">
        <w:rPr>
          <w:rStyle w:val="StyleUnderline"/>
          <w:highlight w:val="green"/>
        </w:rPr>
        <w:t>less than massive</w:t>
      </w:r>
      <w:r w:rsidRPr="00E20F7E">
        <w:rPr>
          <w:sz w:val="16"/>
        </w:rPr>
        <w:t xml:space="preserve">, a fully rational Iranian adversary would likely ensure that its chosen reprisal was correspondingly "limited." But if Trump's consciously rational and calibrated attack upon Iran were wittingly or unwittingly launched against an irrational enemy leadership, </w:t>
      </w:r>
      <w:r w:rsidRPr="00AA1001">
        <w:rPr>
          <w:rStyle w:val="StyleUnderline"/>
        </w:rPr>
        <w:t xml:space="preserve">the </w:t>
      </w:r>
      <w:r w:rsidRPr="00E20F7E">
        <w:rPr>
          <w:rStyle w:val="StyleUnderline"/>
          <w:highlight w:val="green"/>
        </w:rPr>
        <w:t>Iranian response could</w:t>
      </w:r>
      <w:r w:rsidRPr="00AA1001">
        <w:rPr>
          <w:rStyle w:val="StyleUnderline"/>
        </w:rPr>
        <w:t xml:space="preserve"> then </w:t>
      </w:r>
      <w:r w:rsidRPr="00E20F7E">
        <w:rPr>
          <w:rStyle w:val="StyleUnderline"/>
          <w:highlight w:val="green"/>
        </w:rPr>
        <w:t>be</w:t>
      </w:r>
      <w:r w:rsidRPr="00E20F7E">
        <w:rPr>
          <w:sz w:val="16"/>
        </w:rPr>
        <w:t xml:space="preserve"> "roaring missiles," or an </w:t>
      </w:r>
      <w:r w:rsidRPr="00E20F7E">
        <w:rPr>
          <w:rStyle w:val="Emphasis"/>
          <w:highlight w:val="green"/>
        </w:rPr>
        <w:t>all-out retaliation</w:t>
      </w:r>
      <w:r w:rsidRPr="00E20F7E">
        <w:rPr>
          <w:sz w:val="16"/>
        </w:rPr>
        <w:t xml:space="preserve">. This presumably unanticipated response, while non-nuclear, could be directed at some as yet undeterminable combination of U.S. and Israeli targets. Cumulatively, it could still inflict very substantial harms. For the moment, at least, any Iranian missile reprisal against U.S. interests and personnel would have to exclude the American homeland. This same limiting prediction, however, cannot be made in reference to any considered Israeli targets. On the contrary, any reciprocal Iranian attack directed against Israel would plausibly target that country's military assets and could also include a significant number of "soft" civilian populations and corollary infrastructures. Even if it is being played only by rational adversaries, </w:t>
      </w:r>
      <w:r w:rsidRPr="00E20F7E">
        <w:rPr>
          <w:rStyle w:val="StyleUnderline"/>
          <w:highlight w:val="green"/>
        </w:rPr>
        <w:t>the</w:t>
      </w:r>
      <w:r w:rsidRPr="00AA1001">
        <w:rPr>
          <w:rStyle w:val="StyleUnderline"/>
        </w:rPr>
        <w:t xml:space="preserve"> advancing strategic "</w:t>
      </w:r>
      <w:r w:rsidRPr="00E20F7E">
        <w:rPr>
          <w:rStyle w:val="StyleUnderline"/>
          <w:highlight w:val="green"/>
        </w:rPr>
        <w:t>game" would demand</w:t>
      </w:r>
      <w:r w:rsidRPr="00E20F7E">
        <w:rPr>
          <w:sz w:val="16"/>
        </w:rPr>
        <w:t xml:space="preserve"> that </w:t>
      </w:r>
      <w:r w:rsidRPr="00E20F7E">
        <w:rPr>
          <w:rStyle w:val="Emphasis"/>
          <w:highlight w:val="green"/>
        </w:rPr>
        <w:t>each</w:t>
      </w:r>
      <w:r w:rsidRPr="00AA1001">
        <w:rPr>
          <w:rStyle w:val="Emphasis"/>
        </w:rPr>
        <w:t xml:space="preserve"> contestant relentlessly </w:t>
      </w:r>
      <w:r w:rsidRPr="00E20F7E">
        <w:rPr>
          <w:rStyle w:val="Emphasis"/>
          <w:highlight w:val="green"/>
        </w:rPr>
        <w:t>strive for "escalation dominance</w:t>
      </w:r>
      <w:r w:rsidRPr="00E20F7E">
        <w:rPr>
          <w:sz w:val="16"/>
        </w:rPr>
        <w:t xml:space="preserve">." Ominously, it is in the thoroughly unpracticed internal dynamics of any such rivalry that </w:t>
      </w:r>
      <w:r w:rsidRPr="00AA1001">
        <w:rPr>
          <w:rStyle w:val="Emphasis"/>
          <w:sz w:val="24"/>
        </w:rPr>
        <w:t xml:space="preserve">the </w:t>
      </w:r>
      <w:r w:rsidRPr="00414945">
        <w:rPr>
          <w:rStyle w:val="Emphasis"/>
          <w:sz w:val="24"/>
        </w:rPr>
        <w:t xml:space="preserve">serious prospect of </w:t>
      </w:r>
      <w:r w:rsidRPr="00D12DDC">
        <w:rPr>
          <w:rStyle w:val="Emphasis"/>
          <w:sz w:val="24"/>
        </w:rPr>
        <w:t>a genuinely</w:t>
      </w:r>
      <w:r w:rsidRPr="00AA1001">
        <w:rPr>
          <w:rStyle w:val="Emphasis"/>
          <w:sz w:val="24"/>
        </w:rPr>
        <w:t xml:space="preserve"> "</w:t>
      </w:r>
      <w:r w:rsidRPr="00E20F7E">
        <w:rPr>
          <w:rStyle w:val="Emphasis"/>
          <w:sz w:val="24"/>
          <w:highlight w:val="green"/>
        </w:rPr>
        <w:t xml:space="preserve">Armageddon" </w:t>
      </w:r>
      <w:r w:rsidRPr="00D12DDC">
        <w:rPr>
          <w:rStyle w:val="Emphasis"/>
          <w:sz w:val="24"/>
        </w:rPr>
        <w:t xml:space="preserve">scenario </w:t>
      </w:r>
      <w:r w:rsidRPr="00E20F7E">
        <w:rPr>
          <w:rStyle w:val="Emphasis"/>
          <w:sz w:val="24"/>
          <w:highlight w:val="green"/>
        </w:rPr>
        <w:t>could</w:t>
      </w:r>
      <w:r w:rsidRPr="00AA1001">
        <w:rPr>
          <w:rStyle w:val="Emphasis"/>
          <w:sz w:val="24"/>
        </w:rPr>
        <w:t xml:space="preserve"> sometime </w:t>
      </w:r>
      <w:r w:rsidRPr="00E20F7E">
        <w:rPr>
          <w:rStyle w:val="Emphasis"/>
          <w:sz w:val="24"/>
          <w:highlight w:val="green"/>
        </w:rPr>
        <w:t>be realized</w:t>
      </w:r>
      <w:r w:rsidRPr="00E20F7E">
        <w:rPr>
          <w:sz w:val="16"/>
        </w:rPr>
        <w:t>. This intolerable outcome could be produced either in unexpected increments of escalation by any or all of the three dominant national players, or instead, by any sudden quantum leap in destructiveness undertaken by Iran, Israel and/or the United States. The only thing that is wholly predictable in usefully deciphering such complex dynamics is that they are all unpredictable. For example, even under the best or optimum assumptions of enemy rationality, all pertinent decision-makers would have to concern themselves with miscalculations, errors in information, unauthorized uses of strategic weapons, mechanical or computer malfunctions, poorly recognized instances of cyberdefense, cyber-war and even adversarial coups d'etats. In the final analysis, informed citizens and participants in these hideously complicated games of strategy will need to recall that it is mathematically meaningless to assign any comforting probabilities to unique events. Because an authentic nuclear war would represent precisely such an event, one with utterly unforeseen intersections, interactions and "synergies," we can never predict with any reassuring degree of precision whether such a conflict would actually be more or less probable. Indeed, should Trump ever proceed to strike Iran on the erroneously nonspecific assumption that his generals have already "got everything covered," he ought then to be reminded of the classic military warning of Carl von Clausewitz: Long before any military planners could even envision a nuclear war, the great Prussian general had cautioned about "friction," or "</w:t>
      </w:r>
      <w:r w:rsidRPr="00AA1001">
        <w:rPr>
          <w:rStyle w:val="StyleUnderline"/>
        </w:rPr>
        <w:t>the difference between war on paper, and war as it actually is</w:t>
      </w:r>
      <w:r w:rsidRPr="00E20F7E">
        <w:rPr>
          <w:sz w:val="16"/>
        </w:rPr>
        <w:t xml:space="preserve">." Where it would be minimized or disregarded altogether by Trump, this difference </w:t>
      </w:r>
      <w:r w:rsidRPr="00AA1001">
        <w:rPr>
          <w:rStyle w:val="StyleUnderline"/>
        </w:rPr>
        <w:t xml:space="preserve">could </w:t>
      </w:r>
      <w:r w:rsidRPr="00AA1001">
        <w:rPr>
          <w:rStyle w:val="Emphasis"/>
        </w:rPr>
        <w:t>propel the unsteady Middle East toward an irreversible Armageddon</w:t>
      </w:r>
      <w:r w:rsidRPr="00E20F7E">
        <w:rPr>
          <w:sz w:val="16"/>
        </w:rPr>
        <w:t xml:space="preserve">. </w:t>
      </w:r>
    </w:p>
    <w:p w14:paraId="664478D7" w14:textId="77777777" w:rsidR="00CE5195" w:rsidRPr="008E6EE0" w:rsidRDefault="00CE5195" w:rsidP="00CE5195"/>
    <w:p w14:paraId="6BDCC1D8" w14:textId="77777777" w:rsidR="00CE5195" w:rsidRDefault="00CE5195" w:rsidP="00CE5195">
      <w:pPr>
        <w:pStyle w:val="Heading1"/>
      </w:pPr>
      <w:r>
        <w:lastRenderedPageBreak/>
        <w:t>Ukraine—Soft Left Updates</w:t>
      </w:r>
    </w:p>
    <w:p w14:paraId="0F057156" w14:textId="77777777" w:rsidR="00CE5195" w:rsidRDefault="00CE5195" w:rsidP="00CE5195">
      <w:pPr>
        <w:pStyle w:val="Heading2"/>
      </w:pPr>
      <w:r>
        <w:lastRenderedPageBreak/>
        <w:t>1ac</w:t>
      </w:r>
    </w:p>
    <w:p w14:paraId="5ED99914" w14:textId="77777777" w:rsidR="00CE5195" w:rsidRDefault="00CE5195" w:rsidP="00CE5195">
      <w:pPr>
        <w:pStyle w:val="Heading3"/>
      </w:pPr>
      <w:r w:rsidRPr="004C5522">
        <w:lastRenderedPageBreak/>
        <w:t>Ukraine War Advantage</w:t>
      </w:r>
    </w:p>
    <w:p w14:paraId="5CD26DE1" w14:textId="77777777" w:rsidR="00CE5195" w:rsidRPr="004829BA" w:rsidRDefault="00CE5195" w:rsidP="00CE5195">
      <w:pPr>
        <w:pStyle w:val="Heading4"/>
      </w:pPr>
      <w:r>
        <w:t>Legislation authorizing lethal aid to Ukraine greenlights expansion of US military backing – the timeframe is now</w:t>
      </w:r>
    </w:p>
    <w:p w14:paraId="0FCE33DF" w14:textId="77777777" w:rsidR="00CE5195" w:rsidRDefault="00CE5195" w:rsidP="00CE5195">
      <w:r>
        <w:t xml:space="preserve">Ted Galen </w:t>
      </w:r>
      <w:r w:rsidRPr="004829BA">
        <w:rPr>
          <w:rStyle w:val="Style13ptBold"/>
        </w:rPr>
        <w:t>Carpenter</w:t>
      </w:r>
      <w:r>
        <w:t xml:space="preserve">. </w:t>
      </w:r>
      <w:r w:rsidRPr="004829BA">
        <w:rPr>
          <w:rStyle w:val="Style13ptBold"/>
        </w:rPr>
        <w:t>9/10</w:t>
      </w:r>
      <w:r>
        <w:t xml:space="preserve">/2018. [Ted Galen Carpenter, a senior fellow in defense and foreign policy studies at the Cato Institute and a contributing editor at TAC, is the author of 10 books, the contributing editor of 10 books, and the author of more than 700 articles on international affairs.], Washington Quietly Increases Lethal Weapons to Ukraine, CATO Institute. </w:t>
      </w:r>
      <w:hyperlink r:id="rId23" w:history="1">
        <w:r w:rsidRPr="00CF5955">
          <w:rPr>
            <w:rStyle w:val="Hyperlink"/>
          </w:rPr>
          <w:t>https://www.cato.org/publications/commentary/washington-quietly-increases-lethal-weapons-ukraine</w:t>
        </w:r>
      </w:hyperlink>
      <w:r>
        <w:t>. EC</w:t>
      </w:r>
    </w:p>
    <w:p w14:paraId="74A8B166" w14:textId="77777777" w:rsidR="00CE5195" w:rsidRPr="004829BA" w:rsidRDefault="00CE5195" w:rsidP="00CE5195">
      <w:pPr>
        <w:rPr>
          <w:u w:val="single"/>
        </w:rPr>
      </w:pPr>
      <w:r>
        <w:t xml:space="preserve">For all of the loose (frequently hysterical) talk in Congress, the foreign policy community, and the news media about President Donald Trump’s alleged eagerness to appease Vladimir Putin, </w:t>
      </w:r>
      <w:r w:rsidRPr="004829BA">
        <w:rPr>
          <w:u w:val="single"/>
        </w:rPr>
        <w:t>U.S. policy remains as confrontational as ever toward Russia.</w:t>
      </w:r>
    </w:p>
    <w:p w14:paraId="06AA8986" w14:textId="77777777" w:rsidR="00CE5195" w:rsidRDefault="00CE5195" w:rsidP="00CE5195"/>
    <w:p w14:paraId="576A89B5" w14:textId="77777777" w:rsidR="00CE5195" w:rsidRPr="004829BA" w:rsidRDefault="00CE5195" w:rsidP="00CE5195">
      <w:pPr>
        <w:rPr>
          <w:u w:val="single"/>
        </w:rPr>
      </w:pPr>
      <w:r>
        <w:t xml:space="preserve">Among other actions, the Trump administration has involved U.S. forces in NATO military exercises (war games) in Poland and other East European countries on Russia’s border, as well as in naval maneuvers in the Black Sea near Russia’s sensitive naval base at Sevastopol. </w:t>
      </w:r>
      <w:r w:rsidRPr="004829BA">
        <w:rPr>
          <w:u w:val="single"/>
        </w:rPr>
        <w:t>Washington has even sent U.S. troops as participants in joint military exercises with Ukrainian forces—an act that Moscow considers especially provocative, given its tense relations with Kiev.</w:t>
      </w:r>
    </w:p>
    <w:p w14:paraId="2D31CF27" w14:textId="77777777" w:rsidR="00CE5195" w:rsidRDefault="00CE5195" w:rsidP="00CE5195"/>
    <w:p w14:paraId="6AE4E24F" w14:textId="77777777" w:rsidR="00CE5195" w:rsidRDefault="00CE5195" w:rsidP="00CE5195">
      <w:r>
        <w:t xml:space="preserve">On no issue is the administration’s risky course more evident than its military policy toward Ukraine. </w:t>
      </w:r>
      <w:r w:rsidRPr="004829BA">
        <w:rPr>
          <w:u w:val="single"/>
        </w:rPr>
        <w:t xml:space="preserve">Recent </w:t>
      </w:r>
      <w:r w:rsidRPr="001C7A0F">
        <w:rPr>
          <w:u w:val="single"/>
        </w:rPr>
        <w:t>measures are certain to provoke Moscow</w:t>
      </w:r>
      <w:r w:rsidRPr="004829BA">
        <w:rPr>
          <w:u w:val="single"/>
        </w:rPr>
        <w:t xml:space="preserve"> further, </w:t>
      </w:r>
      <w:r w:rsidRPr="001C7A0F">
        <w:rPr>
          <w:u w:val="single"/>
        </w:rPr>
        <w:t>and entangle the</w:t>
      </w:r>
      <w:r w:rsidRPr="004829BA">
        <w:rPr>
          <w:u w:val="single"/>
        </w:rPr>
        <w:t xml:space="preserve"> </w:t>
      </w:r>
      <w:r w:rsidRPr="001C7A0F">
        <w:rPr>
          <w:u w:val="single"/>
        </w:rPr>
        <w:t>U</w:t>
      </w:r>
      <w:r w:rsidRPr="004829BA">
        <w:rPr>
          <w:u w:val="single"/>
        </w:rPr>
        <w:t xml:space="preserve">nited </w:t>
      </w:r>
      <w:r w:rsidRPr="001C7A0F">
        <w:rPr>
          <w:u w:val="single"/>
        </w:rPr>
        <w:t>S</w:t>
      </w:r>
      <w:r w:rsidRPr="004829BA">
        <w:rPr>
          <w:u w:val="single"/>
        </w:rPr>
        <w:t>tates to an unwise extent with an extremely murky, ideologically troubling Ukrainian regime</w:t>
      </w:r>
      <w:r>
        <w:t>.</w:t>
      </w:r>
    </w:p>
    <w:p w14:paraId="69CAD40D" w14:textId="77777777" w:rsidR="00CE5195" w:rsidRDefault="00CE5195" w:rsidP="00CE5195"/>
    <w:p w14:paraId="2535F188" w14:textId="77777777" w:rsidR="00CE5195" w:rsidRDefault="00CE5195" w:rsidP="00CE5195">
      <w:r>
        <w:t xml:space="preserve">Secretary of Defense James Mattis acknowledges that U.S. instructors are training Ukrainian military units at a base in western Ukraine. Washington also has approved two important arms sales to Kiev’s ground forces in just the past nine months. </w:t>
      </w:r>
      <w:r w:rsidRPr="001C7A0F">
        <w:rPr>
          <w:u w:val="single"/>
        </w:rPr>
        <w:t>The first transaction in</w:t>
      </w:r>
      <w:r w:rsidRPr="004829BA">
        <w:rPr>
          <w:u w:val="single"/>
        </w:rPr>
        <w:t xml:space="preserve"> December </w:t>
      </w:r>
      <w:r w:rsidRPr="001C7A0F">
        <w:rPr>
          <w:u w:val="single"/>
        </w:rPr>
        <w:t>2017 was limited to small arms</w:t>
      </w:r>
      <w:r w:rsidRPr="004829BA">
        <w:rPr>
          <w:u w:val="single"/>
        </w:rPr>
        <w:t xml:space="preserve"> that at least could be </w:t>
      </w:r>
      <w:r w:rsidRPr="001C7A0F">
        <w:rPr>
          <w:u w:val="single"/>
        </w:rPr>
        <w:t>portrayed as purely defensive</w:t>
      </w:r>
      <w:r w:rsidRPr="004829BA">
        <w:rPr>
          <w:u w:val="single"/>
        </w:rPr>
        <w:t xml:space="preserve"> weapons</w:t>
      </w:r>
      <w:r>
        <w:t>. That agreement included the export of Model M107A1 Sniper Systems, ammunition, and associated parts and accessories, a sale valued at $41.5 million.</w:t>
      </w:r>
    </w:p>
    <w:p w14:paraId="217FBD15" w14:textId="77777777" w:rsidR="00CE5195" w:rsidRDefault="00CE5195" w:rsidP="00CE5195"/>
    <w:p w14:paraId="3C859DD4" w14:textId="77777777" w:rsidR="00CE5195" w:rsidRPr="004829BA" w:rsidRDefault="00CE5195" w:rsidP="00CE5195">
      <w:pPr>
        <w:rPr>
          <w:u w:val="single"/>
        </w:rPr>
      </w:pPr>
      <w:r>
        <w:t xml:space="preserve">A transaction in April 2018 was more serious. Not only was it larger ($47 million), it included far more lethal weaponry, particularly 210 Javelin anti-tank missiles—the kind of weapons that Barack Obama’s administration had declined to give Kiev. Needless to say, the Kremlin was not pleased about either sale. Moreover, </w:t>
      </w:r>
      <w:r w:rsidRPr="001C7A0F">
        <w:rPr>
          <w:rStyle w:val="Emphasis"/>
        </w:rPr>
        <w:t>Congress</w:t>
      </w:r>
      <w:r w:rsidRPr="004829BA">
        <w:rPr>
          <w:rStyle w:val="Emphasis"/>
        </w:rPr>
        <w:t xml:space="preserve"> soon </w:t>
      </w:r>
      <w:r w:rsidRPr="001C7A0F">
        <w:rPr>
          <w:rStyle w:val="Emphasis"/>
        </w:rPr>
        <w:t>passed legislation in May that authorized $250 million in military assistance, including lethal weaponry, to Ukraine in 2019</w:t>
      </w:r>
      <w:r>
        <w:t xml:space="preserve">. Congress had twice voted for military support on a similar scale during the last years of Obama’s administration, but the White House blocked implementation. The Trump administration cleared that obstacle out of the way in December 2017 at the same time that it approved the </w:t>
      </w:r>
      <w:r>
        <w:lastRenderedPageBreak/>
        <w:t xml:space="preserve">initial small-weapons sale. </w:t>
      </w:r>
      <w:r w:rsidRPr="004829BA">
        <w:rPr>
          <w:u w:val="single"/>
        </w:rPr>
        <w:t xml:space="preserve">The passage of the May 2018 legislation means that </w:t>
      </w:r>
      <w:r w:rsidRPr="001C7A0F">
        <w:rPr>
          <w:u w:val="single"/>
        </w:rPr>
        <w:t>the path is now open</w:t>
      </w:r>
      <w:r w:rsidRPr="004829BA">
        <w:rPr>
          <w:u w:val="single"/>
        </w:rPr>
        <w:t xml:space="preserve"> </w:t>
      </w:r>
      <w:r w:rsidRPr="001C7A0F">
        <w:rPr>
          <w:u w:val="single"/>
        </w:rPr>
        <w:t>for</w:t>
      </w:r>
      <w:r w:rsidRPr="004829BA">
        <w:rPr>
          <w:u w:val="single"/>
        </w:rPr>
        <w:t xml:space="preserve"> a dramatic </w:t>
      </w:r>
      <w:r w:rsidRPr="001C7A0F">
        <w:rPr>
          <w:u w:val="single"/>
        </w:rPr>
        <w:t>escalation of U.S.</w:t>
      </w:r>
      <w:r w:rsidRPr="004829BA">
        <w:rPr>
          <w:u w:val="single"/>
        </w:rPr>
        <w:t xml:space="preserve"> military </w:t>
      </w:r>
      <w:r w:rsidRPr="001C7A0F">
        <w:rPr>
          <w:u w:val="single"/>
        </w:rPr>
        <w:t>backing for Kiev.</w:t>
      </w:r>
    </w:p>
    <w:p w14:paraId="6D04A7A1" w14:textId="77777777" w:rsidR="00CE5195" w:rsidRDefault="00CE5195" w:rsidP="00CE5195"/>
    <w:p w14:paraId="669FAE9E" w14:textId="77777777" w:rsidR="00CE5195" w:rsidRDefault="00CE5195" w:rsidP="00CE5195"/>
    <w:p w14:paraId="16FAC93B" w14:textId="77777777" w:rsidR="00CE5195" w:rsidRDefault="00CE5195" w:rsidP="00CE5195">
      <w:r>
        <w:t xml:space="preserve">On September 1, former U.S. Ambassador to NATO Kurt Volker disclosed during an interview with The Guardian that </w:t>
      </w:r>
      <w:r w:rsidRPr="004829BA">
        <w:rPr>
          <w:u w:val="single"/>
        </w:rPr>
        <w:t xml:space="preserve">Washington’s </w:t>
      </w:r>
      <w:r w:rsidRPr="001C7A0F">
        <w:rPr>
          <w:u w:val="single"/>
        </w:rPr>
        <w:t>future military aid to Kiev would</w:t>
      </w:r>
      <w:r w:rsidRPr="004829BA">
        <w:rPr>
          <w:u w:val="single"/>
        </w:rPr>
        <w:t xml:space="preserve"> likely </w:t>
      </w:r>
      <w:r w:rsidRPr="001C7A0F">
        <w:rPr>
          <w:u w:val="single"/>
        </w:rPr>
        <w:t>involve</w:t>
      </w:r>
      <w:r w:rsidRPr="004829BA">
        <w:rPr>
          <w:u w:val="single"/>
        </w:rPr>
        <w:t xml:space="preserve"> weapons </w:t>
      </w:r>
      <w:r w:rsidRPr="001C7A0F">
        <w:rPr>
          <w:u w:val="single"/>
        </w:rPr>
        <w:t>sales to</w:t>
      </w:r>
      <w:r w:rsidRPr="004829BA">
        <w:rPr>
          <w:u w:val="single"/>
        </w:rPr>
        <w:t xml:space="preserve"> Ukraine’s </w:t>
      </w:r>
      <w:r w:rsidRPr="001C7A0F">
        <w:rPr>
          <w:u w:val="single"/>
        </w:rPr>
        <w:t>air force</w:t>
      </w:r>
      <w:r w:rsidRPr="004829BA">
        <w:rPr>
          <w:u w:val="single"/>
        </w:rPr>
        <w:t xml:space="preserve"> and </w:t>
      </w:r>
      <w:r w:rsidRPr="001C7A0F">
        <w:rPr>
          <w:u w:val="single"/>
        </w:rPr>
        <w:t>navy</w:t>
      </w:r>
      <w:r w:rsidRPr="004829BA">
        <w:rPr>
          <w:u w:val="single"/>
        </w:rPr>
        <w:t xml:space="preserve"> as well as the </w:t>
      </w:r>
      <w:r w:rsidRPr="001C7A0F">
        <w:rPr>
          <w:u w:val="single"/>
        </w:rPr>
        <w:t>army</w:t>
      </w:r>
      <w:r>
        <w:t xml:space="preserve">. “The </w:t>
      </w:r>
      <w:r w:rsidRPr="001C7A0F">
        <w:rPr>
          <w:rStyle w:val="Emphasis"/>
        </w:rPr>
        <w:t>Javelins are</w:t>
      </w:r>
      <w:r w:rsidRPr="004829BA">
        <w:rPr>
          <w:rStyle w:val="Emphasis"/>
        </w:rPr>
        <w:t xml:space="preserve"> mainly </w:t>
      </w:r>
      <w:r w:rsidRPr="001C7A0F">
        <w:rPr>
          <w:rStyle w:val="Emphasis"/>
        </w:rPr>
        <w:t>symbolic and</w:t>
      </w:r>
      <w:r w:rsidRPr="004829BA">
        <w:rPr>
          <w:rStyle w:val="Emphasis"/>
        </w:rPr>
        <w:t xml:space="preserve"> it’s </w:t>
      </w:r>
      <w:r w:rsidRPr="001C7A0F">
        <w:rPr>
          <w:rStyle w:val="Emphasis"/>
        </w:rPr>
        <w:t>not clear if they would</w:t>
      </w:r>
      <w:r w:rsidRPr="004829BA">
        <w:rPr>
          <w:rStyle w:val="Emphasis"/>
        </w:rPr>
        <w:t xml:space="preserve"> ever </w:t>
      </w:r>
      <w:r w:rsidRPr="001C7A0F">
        <w:rPr>
          <w:rStyle w:val="Emphasis"/>
        </w:rPr>
        <w:t>be used</w:t>
      </w:r>
      <w:r>
        <w:t>,” Aric Toler, a research scholar at the Atlantic Council, asserted. One could well dispute his sanguine conclusion, but even Toler conceded: “Support for the Ukrainian navy and air defence would be a big deal. That would be far more significant.”</w:t>
      </w:r>
    </w:p>
    <w:p w14:paraId="2E068A24" w14:textId="77777777" w:rsidR="00CE5195" w:rsidRDefault="00CE5195" w:rsidP="00CE5195"/>
    <w:p w14:paraId="4BEE5946" w14:textId="77777777" w:rsidR="00CE5195" w:rsidRDefault="00CE5195" w:rsidP="00CE5195">
      <w:r w:rsidRPr="004829BA">
        <w:rPr>
          <w:u w:val="single"/>
        </w:rPr>
        <w:t>Volker’s cavalier attitude about U.S. arms sales to a government locked in a crisis with Russia epitomizes the arrogance and tone-deaf nature of the views that too many U.S. foreign policy officials exhibit regarding the sensitive Ukraine issue</w:t>
      </w:r>
      <w:r>
        <w:t>. “We can have a conversation with Ukraine like we would with any other country about what do they need. I think that there’s going to be some discussion about naval capability because as you know their navy was basically taken by Russia [when the Soviet Union dissolved]. And so they need to rebuild a navy and they have very limited air capability as well. I think we’ll have to look at air defence.”</w:t>
      </w:r>
    </w:p>
    <w:p w14:paraId="11E3B63D" w14:textId="77777777" w:rsidR="00CE5195" w:rsidRDefault="00CE5195" w:rsidP="00CE5195"/>
    <w:p w14:paraId="67D2F389" w14:textId="77777777" w:rsidR="00CE5195" w:rsidRDefault="00CE5195" w:rsidP="00CE5195">
      <w:r>
        <w:t xml:space="preserve">One suspects that Americans would be incensed at comparable actions by Moscow if the geo-strategic situations were reversed. </w:t>
      </w:r>
      <w:r w:rsidRPr="004829BA">
        <w:rPr>
          <w:u w:val="single"/>
        </w:rPr>
        <w:t>Imagine if Russia (even a democratic Russia) had emerged from the wreckage of the Cold War as the undisputed global superpower, and a weakened United States had to watch as the Kremlin expanded a powerful, Russian-led military alliance to America’s borders</w:t>
      </w:r>
      <w:r>
        <w:t xml:space="preserve">, conducted alliance war games within sight of U.S. territory, interfered in Canada’s internal political affairs to oust a democratically elected pro-American government, and then pursued growing military ties with the new, anti-U.S. government in Ottawa. Yet </w:t>
      </w:r>
      <w:r w:rsidRPr="004829BA">
        <w:rPr>
          <w:u w:val="single"/>
        </w:rPr>
        <w:t>that would be disturbingly similar to what Washington has done regarding NATO policy and U.S. relations with Ukraine.</w:t>
      </w:r>
    </w:p>
    <w:p w14:paraId="22D5C383" w14:textId="77777777" w:rsidR="00CE5195" w:rsidRDefault="00CE5195" w:rsidP="00CE5195"/>
    <w:p w14:paraId="7DBA2BEA" w14:textId="77777777" w:rsidR="00CE5195" w:rsidRDefault="00CE5195" w:rsidP="00CE5195">
      <w:r>
        <w:t>Moreover, although Kiev’s cheerleaders in the Western (especially U.S.) media like to portray Ukraine as a beleaguered democracy that plays the role of David to Russia’s evil Goliath, the reality is far murkier. Putin’s government overstates matters when it alleges that Ukraine’s 2014 Maidan revolution was a U.S.-orchestrated coup that brought outright fascists to power in Kiev. Nevertheless, that version contains more than a little truth. Prominent, powerful U.S. figures, most notably the late Senator John McCain and Assistant Secretary of State for European and Eurasian Affairs Victoria Nuland, openly sided with demonstrators seeking to unseat Ukraine’s elected government. Indeed, Nuland was caught on tape with U.S. Ambassador to Ukraine Geoffrey Pyatt scheming about the desired composition of a new government in Kiev.</w:t>
      </w:r>
    </w:p>
    <w:p w14:paraId="6A339A1B" w14:textId="77777777" w:rsidR="00CE5195" w:rsidRDefault="00CE5195" w:rsidP="00CE5195"/>
    <w:p w14:paraId="58ABDF70" w14:textId="77777777" w:rsidR="00CE5195" w:rsidRDefault="00CE5195" w:rsidP="00CE5195">
      <w:r>
        <w:lastRenderedPageBreak/>
        <w:t xml:space="preserve">It is unfair to portray Ukraine’s current administration led by President Petro Poroshenko as a neo-fascist regime. Post-revolution elections appear to have been reasonably free and fair, and there are major factions that are committed to genuine democratic values. But </w:t>
      </w:r>
      <w:r w:rsidRPr="001C7A0F">
        <w:rPr>
          <w:u w:val="single"/>
        </w:rPr>
        <w:t>Ukraine</w:t>
      </w:r>
      <w:r w:rsidRPr="004829BA">
        <w:rPr>
          <w:u w:val="single"/>
        </w:rPr>
        <w:t xml:space="preserve"> also </w:t>
      </w:r>
      <w:r w:rsidRPr="001C7A0F">
        <w:rPr>
          <w:u w:val="single"/>
        </w:rPr>
        <w:t>is hardly a</w:t>
      </w:r>
      <w:r w:rsidRPr="004829BA">
        <w:rPr>
          <w:u w:val="single"/>
        </w:rPr>
        <w:t xml:space="preserve"> model of Western-style </w:t>
      </w:r>
      <w:r w:rsidRPr="001C7A0F">
        <w:rPr>
          <w:u w:val="single"/>
        </w:rPr>
        <w:t>democracy</w:t>
      </w:r>
      <w:r w:rsidRPr="004829BA">
        <w:rPr>
          <w:u w:val="single"/>
        </w:rPr>
        <w:t xml:space="preserve">. Not only is it </w:t>
      </w:r>
      <w:r w:rsidRPr="001C7A0F">
        <w:rPr>
          <w:u w:val="single"/>
        </w:rPr>
        <w:t>afflicted with</w:t>
      </w:r>
      <w:r w:rsidRPr="004829BA">
        <w:rPr>
          <w:u w:val="single"/>
        </w:rPr>
        <w:t xml:space="preserve"> extensive graft and </w:t>
      </w:r>
      <w:r w:rsidRPr="001C7A0F">
        <w:rPr>
          <w:u w:val="single"/>
        </w:rPr>
        <w:t>corruption</w:t>
      </w:r>
      <w:r w:rsidRPr="004829BA">
        <w:rPr>
          <w:u w:val="single"/>
        </w:rPr>
        <w:t xml:space="preserve">, but some </w:t>
      </w:r>
      <w:r w:rsidRPr="001C7A0F">
        <w:rPr>
          <w:u w:val="single"/>
        </w:rPr>
        <w:t>extreme nationalist</w:t>
      </w:r>
      <w:r w:rsidRPr="004829BA">
        <w:rPr>
          <w:u w:val="single"/>
        </w:rPr>
        <w:t xml:space="preserve"> </w:t>
      </w:r>
      <w:r w:rsidRPr="001C7A0F">
        <w:rPr>
          <w:u w:val="single"/>
        </w:rPr>
        <w:t>and</w:t>
      </w:r>
      <w:r w:rsidRPr="004829BA">
        <w:rPr>
          <w:u w:val="single"/>
        </w:rPr>
        <w:t xml:space="preserve"> even neo</w:t>
      </w:r>
      <w:r w:rsidRPr="001C7A0F">
        <w:rPr>
          <w:u w:val="single"/>
        </w:rPr>
        <w:t>-Nazi groups play a significant role</w:t>
      </w:r>
      <w:r w:rsidRPr="004829BA">
        <w:rPr>
          <w:u w:val="single"/>
        </w:rPr>
        <w:t xml:space="preserve"> in the “new” Ukraine</w:t>
      </w:r>
      <w:r w:rsidRPr="004829BA">
        <w:t>. The notoriously fascist Azov Battalion, for example, continues to occupy a prominent position in Kiev’s efforts to defeat separatists</w:t>
      </w:r>
      <w:r>
        <w:t xml:space="preserve"> in Ukraine’s eastern Donbass region. Alexander Zakharchenko, prime minister of the self-declared Donetsk People’s Republic in the pro-Russia rebel-occupied city of Donetsk, was assassinated on September 1 and officials there and in Russia are blaming Kiev. The Ukrainian government has denied involvement.</w:t>
      </w:r>
    </w:p>
    <w:p w14:paraId="54A7BF87" w14:textId="77777777" w:rsidR="00CE5195" w:rsidRDefault="00CE5195" w:rsidP="00CE5195"/>
    <w:p w14:paraId="426B70D7" w14:textId="77777777" w:rsidR="00CE5195" w:rsidRDefault="00CE5195" w:rsidP="00CE5195">
      <w:r>
        <w:t>Other ultranationalist factions act as domestic militias that attempt to intimidate more moderate Ukrainians. Even the Poroshenko government itself has adopted troubling censorship measures and other autocratic policies. Officials in both the Obama and Trump administration have taken a much too casual attitude toward U.S. cooperation with extremist elements and a deeply flawed Ukrainian government.</w:t>
      </w:r>
    </w:p>
    <w:p w14:paraId="2ED4B6EE" w14:textId="77777777" w:rsidR="00CE5195" w:rsidRDefault="00CE5195" w:rsidP="00CE5195"/>
    <w:p w14:paraId="317AA599" w14:textId="77777777" w:rsidR="00CE5195" w:rsidRDefault="00CE5195" w:rsidP="00CE5195">
      <w:pPr>
        <w:rPr>
          <w:rStyle w:val="Emphasis"/>
        </w:rPr>
      </w:pPr>
      <w:r>
        <w:t xml:space="preserve">Both </w:t>
      </w:r>
      <w:r w:rsidRPr="004829BA">
        <w:rPr>
          <w:u w:val="single"/>
        </w:rPr>
        <w:t xml:space="preserve">the danger of </w:t>
      </w:r>
      <w:r w:rsidRPr="00CE49E0">
        <w:rPr>
          <w:u w:val="single"/>
        </w:rPr>
        <w:t>stoking tensions with Moscow</w:t>
      </w:r>
      <w:r w:rsidRPr="004829BA">
        <w:rPr>
          <w:u w:val="single"/>
        </w:rPr>
        <w:t xml:space="preserve"> and becoming too close to a regime in Kiev that exhibits disturbing features should caution the Trump administration against boosting military aid to Ukraine</w:t>
      </w:r>
      <w:r>
        <w:t xml:space="preserve">. It is an unwise policy on strategic as well as moral grounds. </w:t>
      </w:r>
      <w:r w:rsidRPr="004829BA">
        <w:rPr>
          <w:u w:val="single"/>
        </w:rPr>
        <w:t>Trump administration officials should refuse to be intimidated or stampeded into forging a risky and unsavory alliance with Kiev out of fear of being portrayed as excessively “soft” toward Russia</w:t>
      </w:r>
      <w:r>
        <w:t xml:space="preserve">. Instead, the president and his advisers need to spurn efforts to increase U.S. support for Ukraine. </w:t>
      </w:r>
      <w:r w:rsidRPr="004829BA">
        <w:rPr>
          <w:rStyle w:val="Emphasis"/>
        </w:rPr>
        <w:t xml:space="preserve">A good place to start would be to </w:t>
      </w:r>
      <w:r w:rsidRPr="001C7A0F">
        <w:rPr>
          <w:rStyle w:val="Emphasis"/>
        </w:rPr>
        <w:t>restore the</w:t>
      </w:r>
      <w:r w:rsidRPr="004829BA">
        <w:rPr>
          <w:rStyle w:val="Emphasis"/>
        </w:rPr>
        <w:t xml:space="preserve"> Obama administration’s </w:t>
      </w:r>
      <w:r w:rsidRPr="001C7A0F">
        <w:rPr>
          <w:rStyle w:val="Emphasis"/>
        </w:rPr>
        <w:t>refusal to approve arms sales to Kiev</w:t>
      </w:r>
      <w:r>
        <w:t xml:space="preserve">. Washington must not pour gasoline on </w:t>
      </w:r>
      <w:r w:rsidRPr="001C7A0F">
        <w:rPr>
          <w:rStyle w:val="Emphasis"/>
        </w:rPr>
        <w:t xml:space="preserve">a geo-strategic fire </w:t>
      </w:r>
      <w:r w:rsidRPr="00CE49E0">
        <w:rPr>
          <w:rStyle w:val="Emphasis"/>
        </w:rPr>
        <w:t xml:space="preserve">that </w:t>
      </w:r>
      <w:r w:rsidRPr="001C7A0F">
        <w:rPr>
          <w:rStyle w:val="Emphasis"/>
        </w:rPr>
        <w:t xml:space="preserve">could lead to a </w:t>
      </w:r>
      <w:r w:rsidRPr="00CE49E0">
        <w:rPr>
          <w:rStyle w:val="Emphasis"/>
        </w:rPr>
        <w:t xml:space="preserve">full-blown </w:t>
      </w:r>
      <w:r w:rsidRPr="001C7A0F">
        <w:rPr>
          <w:rStyle w:val="Emphasis"/>
        </w:rPr>
        <w:t>crisis</w:t>
      </w:r>
      <w:r w:rsidRPr="004829BA">
        <w:rPr>
          <w:rStyle w:val="Emphasis"/>
        </w:rPr>
        <w:t xml:space="preserve"> </w:t>
      </w:r>
      <w:r w:rsidRPr="001C7A0F">
        <w:rPr>
          <w:rStyle w:val="Emphasis"/>
        </w:rPr>
        <w:t>between the U</w:t>
      </w:r>
      <w:r w:rsidRPr="004829BA">
        <w:rPr>
          <w:rStyle w:val="Emphasis"/>
        </w:rPr>
        <w:t xml:space="preserve">nited </w:t>
      </w:r>
      <w:r w:rsidRPr="001C7A0F">
        <w:rPr>
          <w:rStyle w:val="Emphasis"/>
        </w:rPr>
        <w:t>S</w:t>
      </w:r>
      <w:r w:rsidRPr="004829BA">
        <w:rPr>
          <w:rStyle w:val="Emphasis"/>
        </w:rPr>
        <w:t xml:space="preserve">tates </w:t>
      </w:r>
      <w:r w:rsidRPr="001C7A0F">
        <w:rPr>
          <w:rStyle w:val="Emphasis"/>
        </w:rPr>
        <w:t>and Russia</w:t>
      </w:r>
      <w:r w:rsidRPr="004829BA">
        <w:rPr>
          <w:rStyle w:val="Emphasis"/>
        </w:rPr>
        <w:t>.</w:t>
      </w:r>
    </w:p>
    <w:p w14:paraId="492FAFF4" w14:textId="77777777" w:rsidR="00CE5195" w:rsidRPr="00A44B14" w:rsidRDefault="00CE5195" w:rsidP="00CE5195"/>
    <w:p w14:paraId="457E0785" w14:textId="77777777" w:rsidR="00CE5195" w:rsidRPr="004C5522" w:rsidRDefault="00CE5195" w:rsidP="00CE5195">
      <w:pPr>
        <w:pStyle w:val="Heading4"/>
      </w:pPr>
      <w:r w:rsidRPr="004C5522">
        <w:t>Best evidence proves Russia responds – wartime rhetoric and empirics</w:t>
      </w:r>
    </w:p>
    <w:p w14:paraId="0EF35807" w14:textId="77777777" w:rsidR="00CE5195" w:rsidRPr="004C5522" w:rsidRDefault="00CE5195" w:rsidP="00CE5195">
      <w:r w:rsidRPr="004C5522">
        <w:t xml:space="preserve">Fiona </w:t>
      </w:r>
      <w:r w:rsidRPr="004C5522">
        <w:rPr>
          <w:rStyle w:val="Style13ptBold"/>
        </w:rPr>
        <w:t>Hill and</w:t>
      </w:r>
      <w:r w:rsidRPr="004C5522">
        <w:t xml:space="preserve"> Clifford </w:t>
      </w:r>
      <w:r w:rsidRPr="004C5522">
        <w:rPr>
          <w:rStyle w:val="Style13ptBold"/>
        </w:rPr>
        <w:t>Gaddy</w:t>
      </w:r>
      <w:r w:rsidRPr="004C5522">
        <w:t>. February 5, 20</w:t>
      </w:r>
      <w:r w:rsidRPr="004C5522">
        <w:rPr>
          <w:rStyle w:val="Style13ptBold"/>
        </w:rPr>
        <w:t>15</w:t>
      </w:r>
      <w:r w:rsidRPr="004C5522">
        <w:t xml:space="preserve">. [Fiona Hill is the director of the Center on the United States and Europe at the Brookings Institution. Clifford Gaddy is a senior fellow in the center. They are co-authors of the book “Mr. Putin: Operative in the Kremlin.”], How aiding the Ukrainian military could push Putin into a regional war, The Washington Post. </w:t>
      </w:r>
      <w:hyperlink r:id="rId24" w:history="1">
        <w:r w:rsidRPr="004C5522">
          <w:rPr>
            <w:rStyle w:val="Hyperlink"/>
          </w:rPr>
          <w:t>https://www.washingtonpost.com/opinions/giving-weapons-to-ukraine-could-goad-putin-into-a-regional-war/2015/02/05/ec2e9680-abf5-11e4-ad71-7b9eba0f87d6_story.html?noredirect=on&amp;utm_term=.f206242b4831</w:t>
        </w:r>
      </w:hyperlink>
      <w:r w:rsidRPr="004C5522">
        <w:t>. EC</w:t>
      </w:r>
    </w:p>
    <w:p w14:paraId="2884CECC" w14:textId="77777777" w:rsidR="00CE5195" w:rsidRPr="004C5522" w:rsidRDefault="00CE5195" w:rsidP="00CE5195">
      <w:r w:rsidRPr="004C5522">
        <w:rPr>
          <w:u w:val="single"/>
        </w:rPr>
        <w:t>The United States is on a dangerous trajectory in its relations with Russia, a nuclear superpower that believes itself to be under direct threat</w:t>
      </w:r>
      <w:r w:rsidRPr="004C5522">
        <w:t xml:space="preserve">. Several former U.S. officials and top think-tank experts released a report calling on the West to provide military support to Ukraine. (Two of them, our colleagues at the Brookings Institution, expanded on the report a week ago on this page [“Ukraine needs the West’s help now”].) </w:t>
      </w:r>
      <w:r w:rsidRPr="004C5522">
        <w:rPr>
          <w:u w:val="single"/>
        </w:rPr>
        <w:t xml:space="preserve">The logic of sending weapons to Ukraine seems </w:t>
      </w:r>
      <w:r w:rsidRPr="004C5522">
        <w:rPr>
          <w:u w:val="single"/>
        </w:rPr>
        <w:lastRenderedPageBreak/>
        <w:t>straightforward and is the same as the logic for economic sanctions: to change Vladi­mir Putin’s “calculus.” Increasing the Ukrainian army’s fighting capacity, t</w:t>
      </w:r>
      <w:r w:rsidRPr="004C5522">
        <w:t>he thinking goes, would allow it to kill more rebels and Russian soldiers, generating a backlash in Russia and ultimately forcing the Russian president to the negotiating table.</w:t>
      </w:r>
    </w:p>
    <w:p w14:paraId="09FE422D" w14:textId="77777777" w:rsidR="00CE5195" w:rsidRPr="004C5522" w:rsidRDefault="00CE5195" w:rsidP="00CE5195"/>
    <w:p w14:paraId="7A3D788F" w14:textId="77777777" w:rsidR="00CE5195" w:rsidRPr="004C5522" w:rsidRDefault="00CE5195" w:rsidP="00CE5195">
      <w:pPr>
        <w:rPr>
          <w:rStyle w:val="Emphasis"/>
        </w:rPr>
      </w:pPr>
      <w:r w:rsidRPr="004C5522">
        <w:t xml:space="preserve">We strongly disagree. The evidence points in a different direction. If we follow the recommendations of this report, </w:t>
      </w:r>
      <w:r w:rsidRPr="004C5522">
        <w:rPr>
          <w:rStyle w:val="Emphasis"/>
        </w:rPr>
        <w:t>the Ukrainians won’t be the only ones caught in an escalating military conflict with Russia.</w:t>
      </w:r>
    </w:p>
    <w:p w14:paraId="2346F957" w14:textId="77777777" w:rsidR="00CE5195" w:rsidRPr="004C5522" w:rsidRDefault="00CE5195" w:rsidP="00CE5195"/>
    <w:p w14:paraId="74D84DF4" w14:textId="77777777" w:rsidR="00CE5195" w:rsidRPr="004C5522" w:rsidRDefault="00CE5195" w:rsidP="00CE5195">
      <w:r w:rsidRPr="004C5522">
        <w:t xml:space="preserve">In the jargon of geopolitics, </w:t>
      </w:r>
      <w:r w:rsidRPr="004C5522">
        <w:rPr>
          <w:rStyle w:val="Emphasis"/>
        </w:rPr>
        <w:t>Putin enjoys “escalation dominance” in Ukraine: Whatever move we make, he can match it and go further</w:t>
      </w:r>
      <w:r w:rsidRPr="004C5522">
        <w:t xml:space="preserve">. </w:t>
      </w:r>
      <w:r w:rsidRPr="004C5522">
        <w:rPr>
          <w:u w:val="single"/>
        </w:rPr>
        <w:t>In August, when it looked as though Ukraine might rout the rebels, Putin increased the stakes and countered the Ukrainian military</w:t>
      </w:r>
      <w:r w:rsidRPr="004C5522">
        <w:t xml:space="preserve">. Drawing on those lessons, some Russian security analysts are now pushing for a preemptive invasion of Ukraine, arguing that Russia should go all the way to Kiev before the West takes further action. </w:t>
      </w:r>
      <w:r w:rsidRPr="004C5522">
        <w:rPr>
          <w:u w:val="single"/>
        </w:rPr>
        <w:t>One recent such plan suggested that Moscow was losing momentum in the conflict and should not waste more time on fruitless negotiations</w:t>
      </w:r>
      <w:r w:rsidRPr="004C5522">
        <w:t xml:space="preserve">. </w:t>
      </w:r>
      <w:r w:rsidRPr="004C5522">
        <w:rPr>
          <w:rStyle w:val="Emphasis"/>
        </w:rPr>
        <w:t>The Western press coverage of the issue of lethal weapons can only convince those in Moscow pushing “full war and invasion now” that their approach is correct</w:t>
      </w:r>
      <w:r w:rsidRPr="004C5522">
        <w:t>.</w:t>
      </w:r>
    </w:p>
    <w:p w14:paraId="29337131" w14:textId="77777777" w:rsidR="00CE5195" w:rsidRPr="004C5522" w:rsidRDefault="00CE5195" w:rsidP="00CE5195"/>
    <w:p w14:paraId="358A3FD7" w14:textId="77777777" w:rsidR="00CE5195" w:rsidRPr="004C5522" w:rsidRDefault="00CE5195" w:rsidP="00CE5195"/>
    <w:p w14:paraId="13BFE92F" w14:textId="77777777" w:rsidR="00CE5195" w:rsidRPr="004C5522" w:rsidRDefault="00CE5195" w:rsidP="00CE5195">
      <w:r w:rsidRPr="004C5522">
        <w:t xml:space="preserve">We also must consider the effect that </w:t>
      </w:r>
      <w:r w:rsidRPr="004C5522">
        <w:rPr>
          <w:u w:val="single"/>
        </w:rPr>
        <w:t>arming Ukraine would have on our European allies. The report has created an uproar in Berlin and other European capitals, stoking concern that the Obama administration will take steps others are not ready for</w:t>
      </w:r>
      <w:r w:rsidRPr="004C5522">
        <w:t xml:space="preserve">. If </w:t>
      </w:r>
      <w:r w:rsidRPr="004C5522">
        <w:rPr>
          <w:u w:val="single"/>
        </w:rPr>
        <w:t>Putin concludes that transatlantic unity can be shattered</w:t>
      </w:r>
      <w:r w:rsidRPr="004C5522">
        <w:t xml:space="preserve">, </w:t>
      </w:r>
      <w:r w:rsidRPr="004C5522">
        <w:rPr>
          <w:rStyle w:val="Emphasis"/>
        </w:rPr>
        <w:t>with the United States facing the possibility of going it alone in Ukraine</w:t>
      </w:r>
      <w:r w:rsidRPr="004C5522">
        <w:t>, why would he change course?</w:t>
      </w:r>
    </w:p>
    <w:p w14:paraId="44616DE4" w14:textId="77777777" w:rsidR="00CE5195" w:rsidRPr="004C5522" w:rsidRDefault="00CE5195" w:rsidP="00CE5195"/>
    <w:p w14:paraId="68C1980C" w14:textId="77777777" w:rsidR="00CE5195" w:rsidRPr="004C5522" w:rsidRDefault="00CE5195" w:rsidP="00CE5195">
      <w:r w:rsidRPr="004C5522">
        <w:t>Our problem is that we do not fully understand Putin’s calculus, just as he does not understand ours. In Putin’s view, the United States, the European Union and NATO have launched an economic and proxy war in Ukraine to weaken Russia and push it into a corner. As Valery Gerasimov, chief of staff of the Russian armed forces, has underscored, this is a hybrid, 21st-century conflict, in which financial sanctions, support for oppositional political movements and propaganda have all been transformed from diplomatic tools to instruments of war. Putin likely believes that any concession or compromise he makes will encourage the West to push further.</w:t>
      </w:r>
    </w:p>
    <w:p w14:paraId="65F2E47E" w14:textId="77777777" w:rsidR="00CE5195" w:rsidRPr="004C5522" w:rsidRDefault="00CE5195" w:rsidP="00CE5195"/>
    <w:p w14:paraId="32349156" w14:textId="77777777" w:rsidR="00CE5195" w:rsidRPr="004C5522" w:rsidRDefault="00CE5195" w:rsidP="00CE5195">
      <w:r w:rsidRPr="004C5522">
        <w:rPr>
          <w:u w:val="single"/>
        </w:rPr>
        <w:t>Anyone who argues that Putin’s wartime rhetoric is a bluff is making a very risky assumption</w:t>
      </w:r>
      <w:r w:rsidRPr="004C5522">
        <w:t xml:space="preserve">. We should bear in mind the wars that Putin has waged in Chechnya and Georgia. Before Putin came to power, during the first Chechnya war, the Russian military collapsed, the people balked and President Boris Yeltsin’s government negotiated with the Chechens. In the second war, </w:t>
      </w:r>
      <w:r w:rsidRPr="004C5522">
        <w:lastRenderedPageBreak/>
        <w:t xml:space="preserve">Putin put his intelligence service in charge and convinced Russians that the sacrifices were worth it. </w:t>
      </w:r>
      <w:r w:rsidRPr="004C5522">
        <w:rPr>
          <w:u w:val="single"/>
        </w:rPr>
        <w:t>The war was brutal, and the military and civilian casualties high; there were no negotiations. Then, in 2008, Putin called NATO’s bluff on Georgia.</w:t>
      </w:r>
      <w:r w:rsidRPr="004C5522">
        <w:t xml:space="preserve"> Some reasoned that, if Putin knew Georgia would eventually become part of the alliance, he would refrain from moving against it militarily. But the West wasn’t prepared to fight for Georgia, and Putin was.</w:t>
      </w:r>
    </w:p>
    <w:p w14:paraId="25B868BC" w14:textId="77777777" w:rsidR="00CE5195" w:rsidRPr="004C5522" w:rsidRDefault="00CE5195" w:rsidP="00CE5195"/>
    <w:p w14:paraId="2E96BBA1" w14:textId="77777777" w:rsidR="00CE5195" w:rsidRPr="004C5522" w:rsidRDefault="00CE5195" w:rsidP="00CE5195">
      <w:r w:rsidRPr="004C5522">
        <w:t xml:space="preserve">Since Georgia, Putin has prepared the Russian military to fight a regional war behind the ultimate shield of Russia’s nuclear arsenal. And he has spent a great deal of time and money telling his people that he is defending the Russian nation in Ukraine. </w:t>
      </w:r>
      <w:r w:rsidRPr="004C5522">
        <w:rPr>
          <w:rStyle w:val="StyleUnderline"/>
        </w:rPr>
        <w:t xml:space="preserve">His past actions suggest he will do everything he can to convince them that Russian military sacrifices in Ukraine are worth the cost. </w:t>
      </w:r>
      <w:r w:rsidRPr="004C5522">
        <w:rPr>
          <w:rStyle w:val="Emphasis"/>
        </w:rPr>
        <w:t>The delivery of lethal U.S. weapons to Ukraine would help Putin make that case</w:t>
      </w:r>
      <w:r w:rsidRPr="004C5522">
        <w:t>. They will be part of the proof he needs.</w:t>
      </w:r>
    </w:p>
    <w:p w14:paraId="67A8E654" w14:textId="77777777" w:rsidR="00CE5195" w:rsidRPr="004C5522" w:rsidRDefault="00CE5195" w:rsidP="00CE5195"/>
    <w:p w14:paraId="5599125C" w14:textId="77777777" w:rsidR="00CE5195" w:rsidRPr="004C5522" w:rsidRDefault="00CE5195" w:rsidP="00CE5195">
      <w:r w:rsidRPr="004C5522">
        <w:t xml:space="preserve">We face a huge challenge in devising a strategy to deal with Russia that does not fuel this escalatory cycle and puts Ukraine on another path. We also need to draw bright lines around transatlantic unity and work to preserve it. It is hard to find effective alternatives to the current sanctions policy, but </w:t>
      </w:r>
      <w:r w:rsidRPr="004C5522">
        <w:rPr>
          <w:rStyle w:val="Emphasis"/>
        </w:rPr>
        <w:t>if we plunge headlong into sending weapons, we may lose our allies</w:t>
      </w:r>
      <w:r w:rsidRPr="004C5522">
        <w:t>, and we may never have the opportunity to get things right.</w:t>
      </w:r>
    </w:p>
    <w:p w14:paraId="6C623833" w14:textId="77777777" w:rsidR="00CE5195" w:rsidRPr="004C5522" w:rsidRDefault="00CE5195" w:rsidP="00CE5195"/>
    <w:p w14:paraId="0F12E222" w14:textId="77777777" w:rsidR="00CE5195" w:rsidRPr="004C5522" w:rsidRDefault="00CE5195" w:rsidP="00CE5195">
      <w:pPr>
        <w:pStyle w:val="Heading4"/>
      </w:pPr>
      <w:r w:rsidRPr="004C5522">
        <w:t>Fighting in Ukraine causes massive structural violence</w:t>
      </w:r>
    </w:p>
    <w:p w14:paraId="6279F184" w14:textId="77777777" w:rsidR="00CE5195" w:rsidRPr="004C5522" w:rsidRDefault="00CE5195" w:rsidP="00CE5195">
      <w:r w:rsidRPr="004C5522">
        <w:t xml:space="preserve">Cynthia </w:t>
      </w:r>
      <w:r w:rsidRPr="004C5522">
        <w:rPr>
          <w:rStyle w:val="Style13ptBold"/>
        </w:rPr>
        <w:t>Buckley et al</w:t>
      </w:r>
      <w:r w:rsidRPr="004C5522">
        <w:t xml:space="preserve">. </w:t>
      </w:r>
      <w:r w:rsidRPr="004C5522">
        <w:rPr>
          <w:rStyle w:val="Style13ptBold"/>
        </w:rPr>
        <w:t>4/09</w:t>
      </w:r>
      <w:r w:rsidRPr="004C5522">
        <w:t xml:space="preserve">/2018. [Cynthia Buckley is professor of sociology at the University of Illinois at Urbana-Champaign.], The war in Ukraine is more devastating than you know, The Washington Post. </w:t>
      </w:r>
      <w:hyperlink r:id="rId25" w:history="1">
        <w:r w:rsidRPr="004C5522">
          <w:rPr>
            <w:rStyle w:val="Hyperlink"/>
          </w:rPr>
          <w:t>https://www.washingtonpost.com/news/monkey-cage/wp/2018/04/09/the-war-in-ukraine-is-more-devastating-than-you-know/?noredirect=on&amp;utm_term=.3e0a8437727d</w:t>
        </w:r>
      </w:hyperlink>
      <w:r w:rsidRPr="004C5522">
        <w:t>. EC</w:t>
      </w:r>
    </w:p>
    <w:p w14:paraId="7B333382" w14:textId="77777777" w:rsidR="00CE5195" w:rsidRPr="004C5522" w:rsidRDefault="00CE5195" w:rsidP="00CE5195">
      <w:r w:rsidRPr="004C5522">
        <w:t xml:space="preserve">The fighting in eastern Ukraine’s Donbas region is entering its fifth year. </w:t>
      </w:r>
      <w:r w:rsidRPr="004C5522">
        <w:rPr>
          <w:u w:val="single"/>
        </w:rPr>
        <w:t>More than 10,000 people have been killed in this persistent conflict; 2,800 were civilians. Nearly two million people have been internally displaced or put at risk if they remain in their homes.</w:t>
      </w:r>
    </w:p>
    <w:p w14:paraId="764C0B44" w14:textId="77777777" w:rsidR="00CE5195" w:rsidRPr="004C5522" w:rsidRDefault="00CE5195" w:rsidP="00CE5195"/>
    <w:p w14:paraId="5E593872" w14:textId="77777777" w:rsidR="00CE5195" w:rsidRPr="004C5522" w:rsidRDefault="00CE5195" w:rsidP="00CE5195">
      <w:pPr>
        <w:rPr>
          <w:u w:val="single"/>
        </w:rPr>
      </w:pPr>
      <w:r w:rsidRPr="004C5522">
        <w:t xml:space="preserve">Today, </w:t>
      </w:r>
      <w:r w:rsidRPr="004C5522">
        <w:rPr>
          <w:u w:val="single"/>
        </w:rPr>
        <w:t>the Donbas war is among the worst humanitarian crises in the world, with frequent attacks occurring from both sides across the oblasts</w:t>
      </w:r>
      <w:r w:rsidRPr="004C5522">
        <w:t xml:space="preserve"> (provinces) of Donetsk and Luhansk. Before the war, </w:t>
      </w:r>
      <w:r w:rsidRPr="004C5522">
        <w:rPr>
          <w:u w:val="single"/>
        </w:rPr>
        <w:t>this compact, heavily urbanized and industrialized region held nearly 15 percent of Ukraine’s population (6.6 million) and generated 16 percent of its gross domestic product.</w:t>
      </w:r>
    </w:p>
    <w:p w14:paraId="1FD75A4A" w14:textId="77777777" w:rsidR="00CE5195" w:rsidRPr="004C5522" w:rsidRDefault="00CE5195" w:rsidP="00CE5195"/>
    <w:p w14:paraId="23AF7970" w14:textId="77777777" w:rsidR="00CE5195" w:rsidRPr="004C5522" w:rsidRDefault="00CE5195" w:rsidP="00CE5195">
      <w:pPr>
        <w:rPr>
          <w:u w:val="single"/>
        </w:rPr>
      </w:pPr>
      <w:r w:rsidRPr="004C5522">
        <w:t xml:space="preserve">Now it’s a war zone. And </w:t>
      </w:r>
      <w:r w:rsidRPr="004C5522">
        <w:rPr>
          <w:u w:val="single"/>
        </w:rPr>
        <w:t>our research has documented that, as its hospitals and medical facilities are destroyed — perhaps even targeted — its citizens are being deprived of basic health-care services, echoing Syria’s similar if larger crisis.</w:t>
      </w:r>
    </w:p>
    <w:p w14:paraId="1DD28C24" w14:textId="77777777" w:rsidR="00CE5195" w:rsidRPr="004C5522" w:rsidRDefault="00CE5195" w:rsidP="00CE5195"/>
    <w:p w14:paraId="3156FB60" w14:textId="77777777" w:rsidR="00CE5195" w:rsidRPr="004C5522" w:rsidRDefault="00CE5195" w:rsidP="00CE5195">
      <w:r w:rsidRPr="004C5522">
        <w:t>In 2014, Ukraine was divided between those who wanted to affiliate with Russia and those who leaned toward Europe and NATO. In Kiev, in what was called the Maidan Revolution, the pro-Europe faction overthrew the kleptocratic and Russian-leaning Ukrainian President Viktor Yanukovych.</w:t>
      </w:r>
    </w:p>
    <w:p w14:paraId="70F6517D" w14:textId="77777777" w:rsidR="00CE5195" w:rsidRPr="004C5522" w:rsidRDefault="00CE5195" w:rsidP="00CE5195">
      <w:pPr>
        <w:rPr>
          <w:u w:val="single"/>
        </w:rPr>
      </w:pPr>
      <w:r w:rsidRPr="004C5522">
        <w:t xml:space="preserve">Reactions in the Donbas, a region bordering Russia and composed of ethnic Russians and Ukrainians, varied. Separatist forces, abetted by Russia, began fighting the Ukrainian military, soon fortified by backup from Russian army units. </w:t>
      </w:r>
      <w:r w:rsidRPr="004C5522">
        <w:rPr>
          <w:u w:val="single"/>
        </w:rPr>
        <w:t>That fighting has damaged the Donbas’s basic infrastructure, particularly hospitals and clinics — making it hard for the government to deliver core services such as health care.</w:t>
      </w:r>
    </w:p>
    <w:p w14:paraId="34A10A6B" w14:textId="77777777" w:rsidR="00CE5195" w:rsidRPr="004C5522" w:rsidRDefault="00CE5195" w:rsidP="00CE5195"/>
    <w:p w14:paraId="211974D4" w14:textId="77777777" w:rsidR="00CE5195" w:rsidRPr="004C5522" w:rsidRDefault="00CE5195" w:rsidP="00CE5195">
      <w:r w:rsidRPr="004C5522">
        <w:t>How we did our research</w:t>
      </w:r>
    </w:p>
    <w:p w14:paraId="68A3A734" w14:textId="77777777" w:rsidR="00CE5195" w:rsidRPr="004C5522" w:rsidRDefault="00CE5195" w:rsidP="00CE5195">
      <w:r w:rsidRPr="004C5522">
        <w:t>Combatants often attack hospitals. In Syria, human rights organizations and the U.N. Security Council have denounced these attacks as violations of international law. Fewer observers have noticed the attacks on Ukraine’s hospitals, even though the World Health Organization (WHO) documented 33 such attacks from 2014 through 2016.</w:t>
      </w:r>
    </w:p>
    <w:p w14:paraId="69526CF3" w14:textId="77777777" w:rsidR="00CE5195" w:rsidRPr="004C5522" w:rsidRDefault="00CE5195" w:rsidP="00CE5195"/>
    <w:p w14:paraId="1A2A982C" w14:textId="77777777" w:rsidR="00CE5195" w:rsidRPr="004C5522" w:rsidRDefault="00CE5195" w:rsidP="00CE5195">
      <w:r w:rsidRPr="004C5522">
        <w:t>As part of a larger study, we compiled an inventory of the 247 registered hospitals and clinics in the Donbas. We then examined U.N. reports, investigations by nongovernmental organizations, central news reports in Ukraine and Russia, and Donetsk and Luhansk newspapers for evidence of health-care infrastructure damage from 2014 through 2017. We geo-located all specific reports of damage, eliminating duplicates.</w:t>
      </w:r>
    </w:p>
    <w:p w14:paraId="6F1C870E" w14:textId="77777777" w:rsidR="00CE5195" w:rsidRPr="004C5522" w:rsidRDefault="00CE5195" w:rsidP="00CE5195"/>
    <w:p w14:paraId="34761155" w14:textId="77777777" w:rsidR="00CE5195" w:rsidRPr="004C5522" w:rsidRDefault="00CE5195" w:rsidP="00CE5195">
      <w:r w:rsidRPr="004C5522">
        <w:t>We found that one-third of all Donbas medical facilities had been damaged</w:t>
      </w:r>
    </w:p>
    <w:p w14:paraId="3083BD6D" w14:textId="77777777" w:rsidR="00CE5195" w:rsidRPr="004C5522" w:rsidRDefault="00CE5195" w:rsidP="00CE5195">
      <w:r w:rsidRPr="004C5522">
        <w:t>Our resulting geospatial database reveals patterns of “bricks and mortar” damage to the health-care system, as you can see below.</w:t>
      </w:r>
    </w:p>
    <w:p w14:paraId="4906C661" w14:textId="77777777" w:rsidR="00CE5195" w:rsidRPr="004C5522" w:rsidRDefault="00CE5195" w:rsidP="00CE5195"/>
    <w:p w14:paraId="23F55187" w14:textId="77777777" w:rsidR="00CE5195" w:rsidRPr="004C5522" w:rsidRDefault="00CE5195" w:rsidP="00CE5195">
      <w:pPr>
        <w:rPr>
          <w:u w:val="single"/>
        </w:rPr>
      </w:pPr>
      <w:r w:rsidRPr="004C5522">
        <w:t xml:space="preserve">Adjusting for multiple hits, we found that </w:t>
      </w:r>
      <w:r w:rsidRPr="004C5522">
        <w:rPr>
          <w:u w:val="single"/>
        </w:rPr>
        <w:t>82 medical facilities — one-third of all those in the Donbas — had reported damage. That’s far more than those reported by WHO.</w:t>
      </w:r>
    </w:p>
    <w:p w14:paraId="15457D2A" w14:textId="77777777" w:rsidR="00CE5195" w:rsidRPr="004C5522" w:rsidRDefault="00CE5195" w:rsidP="00CE5195"/>
    <w:p w14:paraId="25DF74EC" w14:textId="77777777" w:rsidR="00CE5195" w:rsidRPr="004C5522" w:rsidRDefault="00CE5195" w:rsidP="00CE5195">
      <w:r w:rsidRPr="004C5522">
        <w:t xml:space="preserve">However, the bricks-and-mortar damage doesn’t show casualties among medical personnel or the loss of vehicles. Nor does it show how </w:t>
      </w:r>
      <w:r w:rsidRPr="004C5522">
        <w:rPr>
          <w:u w:val="single"/>
        </w:rPr>
        <w:t>local civilians suffered severe damage to their housing and access to heat, electricity and clean water</w:t>
      </w:r>
      <w:r w:rsidRPr="004C5522">
        <w:t>. Many of the residents who’ve stayed must now risk a great deal to reach even basic health care.</w:t>
      </w:r>
    </w:p>
    <w:p w14:paraId="08955236" w14:textId="77777777" w:rsidR="00CE5195" w:rsidRPr="004C5522" w:rsidRDefault="00CE5195" w:rsidP="00CE5195"/>
    <w:p w14:paraId="637F983D" w14:textId="77777777" w:rsidR="00CE5195" w:rsidRPr="004C5522" w:rsidRDefault="00CE5195" w:rsidP="00CE5195">
      <w:pPr>
        <w:pStyle w:val="Heading4"/>
      </w:pPr>
      <w:r w:rsidRPr="004C5522">
        <w:lastRenderedPageBreak/>
        <w:t>Civil war in Ukraine guarantees a great power war that draws in the US and Russia</w:t>
      </w:r>
    </w:p>
    <w:p w14:paraId="310045F6" w14:textId="77777777" w:rsidR="00CE5195" w:rsidRPr="004C5522" w:rsidRDefault="00CE5195" w:rsidP="00CE5195">
      <w:r w:rsidRPr="004C5522">
        <w:t xml:space="preserve">Graham </w:t>
      </w:r>
      <w:r w:rsidRPr="004C5522">
        <w:rPr>
          <w:rStyle w:val="Style13ptBold"/>
        </w:rPr>
        <w:t>Allison</w:t>
      </w:r>
      <w:r w:rsidRPr="004C5522">
        <w:t>. April 18, 20</w:t>
      </w:r>
      <w:r w:rsidRPr="004C5522">
        <w:rPr>
          <w:rStyle w:val="Style13ptBold"/>
        </w:rPr>
        <w:t>14</w:t>
      </w:r>
      <w:r w:rsidRPr="004C5522">
        <w:t xml:space="preserve">. [American political scientist and professor at the John F. Kennedy School of Government at Harvard], How Ukraine crisis could pull U.S. to war, CNN. </w:t>
      </w:r>
      <w:hyperlink r:id="rId26" w:history="1">
        <w:r w:rsidRPr="004C5522">
          <w:rPr>
            <w:rStyle w:val="Hyperlink"/>
          </w:rPr>
          <w:t>https://www.cnn.com/2014/04/18/opinion/allison-ukraine-civil-war/index.html</w:t>
        </w:r>
      </w:hyperlink>
      <w:r w:rsidRPr="004C5522">
        <w:t>. EC</w:t>
      </w:r>
    </w:p>
    <w:p w14:paraId="7288B41F" w14:textId="77777777" w:rsidR="00CE5195" w:rsidRPr="004C5522" w:rsidRDefault="00CE5195" w:rsidP="00CE5195">
      <w:r w:rsidRPr="004C5522">
        <w:t xml:space="preserve">Allison: If Latvia, part of NATO, were next, </w:t>
      </w:r>
      <w:r w:rsidRPr="004C5522">
        <w:rPr>
          <w:u w:val="single"/>
        </w:rPr>
        <w:t>U.S. could be compelled to enter conflict</w:t>
      </w:r>
    </w:p>
    <w:p w14:paraId="01730D97" w14:textId="77777777" w:rsidR="00CE5195" w:rsidRPr="004C5522" w:rsidRDefault="00CE5195" w:rsidP="00CE5195">
      <w:r w:rsidRPr="004C5522">
        <w:rPr>
          <w:u w:val="single"/>
        </w:rPr>
        <w:t>Despite the ray of good news in Thursday's Geneva agreement on steps to de-escalate the crisis in Ukraine</w:t>
      </w:r>
      <w:r w:rsidRPr="004C5522">
        <w:t xml:space="preserve">, President Obama was right to </w:t>
      </w:r>
      <w:hyperlink r:id="rId27" w:history="1">
        <w:r w:rsidRPr="004C5522">
          <w:t>sound a note of caution</w:t>
        </w:r>
      </w:hyperlink>
      <w:r w:rsidRPr="004C5522">
        <w:t>, observing that "</w:t>
      </w:r>
      <w:r w:rsidRPr="004C5522">
        <w:rPr>
          <w:rStyle w:val="Emphasis"/>
        </w:rPr>
        <w:t>I don't think we can be sure of anything at this point</w:t>
      </w:r>
      <w:r w:rsidRPr="004C5522">
        <w:t xml:space="preserve">." </w:t>
      </w:r>
    </w:p>
    <w:p w14:paraId="35DD04F1" w14:textId="77777777" w:rsidR="00CE5195" w:rsidRPr="004C5522" w:rsidRDefault="00CE5195" w:rsidP="00CE5195">
      <w:r w:rsidRPr="004C5522">
        <w:t xml:space="preserve">The deal, reached by Russia, Ukraine and the West, called for, among other things, disarming illegally armed pro-Russian demonstrators in eastern Ukraine, and the surrender of the government buildings they have seized. </w:t>
      </w:r>
    </w:p>
    <w:p w14:paraId="7B135608" w14:textId="77777777" w:rsidR="00CE5195" w:rsidRPr="004C5522" w:rsidRDefault="00CE5195" w:rsidP="00CE5195">
      <w:r w:rsidRPr="004C5522">
        <w:t xml:space="preserve">These are good and essential first steps, but unless they can now be implemented as a basis on which the parties can move to further, bolder steps to reverse underlying trends, </w:t>
      </w:r>
      <w:r w:rsidRPr="004C5522">
        <w:rPr>
          <w:u w:val="single"/>
        </w:rPr>
        <w:t>Ukraine could still slide into civil war. If this happened, how would it affect American national interests?</w:t>
      </w:r>
      <w:r w:rsidRPr="004C5522">
        <w:t xml:space="preserve"> Could Ukraine become a 21st century echo of the Balkans in the 1990s, when the collapse of Yugoslavia saw a decade of war between Serbs, Croatians, Bosnians and Kosovars? (No one should forget that just a century ago Ukraine was sucked into a tragic, bloody civil war shortly after gaining independence in the aftermath of the Russian Revolution.)</w:t>
      </w:r>
    </w:p>
    <w:p w14:paraId="2FD87D53" w14:textId="77777777" w:rsidR="00CE5195" w:rsidRPr="004C5522" w:rsidRDefault="00CE5195" w:rsidP="00CE5195">
      <w:r w:rsidRPr="004C5522">
        <w:t xml:space="preserve">There is a saying that history never repeats itself, but it does sometimes rhyme. Fortunately, </w:t>
      </w:r>
      <w:r w:rsidRPr="004C5522">
        <w:rPr>
          <w:u w:val="single"/>
        </w:rPr>
        <w:t>full-blown civil war in Ukraine still seems unlikely — mainly because one side, the Ukrainian government, appears both unable and unwilling to fight</w:t>
      </w:r>
      <w:r w:rsidRPr="004C5522">
        <w:t xml:space="preserve">. Nonetheless, </w:t>
      </w:r>
      <w:r w:rsidRPr="004C5522">
        <w:rPr>
          <w:rStyle w:val="Emphasis"/>
        </w:rPr>
        <w:t>it's not hard to sketch a scenario in which war is the outcome -- and from that to envision a further scenario in which the U.S. finds itself drawn into a direct confrontation</w:t>
      </w:r>
      <w:r w:rsidRPr="004C5522">
        <w:t>. (More on that in a moment.)</w:t>
      </w:r>
    </w:p>
    <w:p w14:paraId="1F4C9BEA" w14:textId="77777777" w:rsidR="00CE5195" w:rsidRPr="004C5522" w:rsidRDefault="00CE5195" w:rsidP="00CE5195">
      <w:r w:rsidRPr="004C5522">
        <w:t xml:space="preserve">As we have seen in the past two weeks in eastern Ukraine, </w:t>
      </w:r>
      <w:r w:rsidRPr="004C5522">
        <w:rPr>
          <w:u w:val="single"/>
        </w:rPr>
        <w:t xml:space="preserve">Russian speakers— acting either spontaneously, or at the behest of Russian security services, or both — have </w:t>
      </w:r>
      <w:hyperlink r:id="rId28" w:tgtFrame="_blank" w:history="1">
        <w:r w:rsidRPr="004C5522">
          <w:rPr>
            <w:u w:val="single"/>
          </w:rPr>
          <w:t xml:space="preserve">taken control of </w:t>
        </w:r>
      </w:hyperlink>
      <w:r w:rsidRPr="004C5522">
        <w:rPr>
          <w:u w:val="single"/>
        </w:rPr>
        <w:t>government buildings in 10 cities in Ukraine's</w:t>
      </w:r>
      <w:r w:rsidRPr="004C5522">
        <w:t xml:space="preserve"> eastern provinces of Donetsk, Luhansk and Kharkiv. Ukrainian military, security and police forces are so impotent, demoralized and compromised by Russian infiltration that their response has so far been pathetic. </w:t>
      </w:r>
    </w:p>
    <w:p w14:paraId="590633C7" w14:textId="77777777" w:rsidR="00CE5195" w:rsidRPr="004C5522" w:rsidRDefault="00CE5195" w:rsidP="00CE5195">
      <w:r w:rsidRPr="004C5522">
        <w:t>This week, the New York Times reported on the Ukrainian government's "glaring humiliation," when a military operation to confront pro-Russian militants instead saw Ukraine's 21 armored vehicles separating into two columns, surrendering or retreating. In several instances, when confronted by pro-Russian crowds, soldiers and policemen have even switched sides.</w:t>
      </w:r>
    </w:p>
    <w:p w14:paraId="5DFD35FA" w14:textId="77777777" w:rsidR="00CE5195" w:rsidRPr="004C5522" w:rsidRDefault="00CE5195" w:rsidP="00CE5195">
      <w:pPr>
        <w:rPr>
          <w:u w:val="single"/>
        </w:rPr>
      </w:pPr>
      <w:r w:rsidRPr="004C5522">
        <w:t xml:space="preserve">If Thursday's deal unravels and Ukrainian authorities remain unable to restore basic law and order, the </w:t>
      </w:r>
      <w:r w:rsidRPr="004C5522">
        <w:rPr>
          <w:u w:val="single"/>
        </w:rPr>
        <w:t>pro-Russian demonstrators occupying buildings will be emboldened to expand their reach</w:t>
      </w:r>
      <w:r w:rsidRPr="004C5522">
        <w:t xml:space="preserve">. Further steps may include the demonstrators setting up an independent "republic" in the three Eastern regions and seeking to drive out forces loyal to Ukraine's interim government, </w:t>
      </w:r>
      <w:r w:rsidRPr="004C5522">
        <w:rPr>
          <w:u w:val="single"/>
        </w:rPr>
        <w:t>provoking the Kiev government to respond with greater force, and then calling in Russian troops to defend them against what they will claim to be "fascists" from western Ukraine.</w:t>
      </w:r>
    </w:p>
    <w:p w14:paraId="560CAC1C" w14:textId="77777777" w:rsidR="00CE5195" w:rsidRPr="004C5522" w:rsidRDefault="00CE5195" w:rsidP="00CE5195">
      <w:pPr>
        <w:rPr>
          <w:rStyle w:val="Emphasis"/>
        </w:rPr>
      </w:pPr>
      <w:r w:rsidRPr="004C5522">
        <w:lastRenderedPageBreak/>
        <w:t xml:space="preserve">Responding to a crackdown, </w:t>
      </w:r>
      <w:r w:rsidRPr="004C5522">
        <w:rPr>
          <w:u w:val="single"/>
        </w:rPr>
        <w:t>Russian security forces would likely provide arms and other assistance to the Russian speakers</w:t>
      </w:r>
      <w:r w:rsidRPr="004C5522">
        <w:t xml:space="preserve">, claiming that such a call for assistance from "compatriots" is impossible to ignore. As conflict intensifies, </w:t>
      </w:r>
      <w:r w:rsidRPr="004C5522">
        <w:rPr>
          <w:u w:val="single"/>
        </w:rPr>
        <w:t>western Ukrainians, perhaps even Poles or other Europeans, could come to the aid of Ukraine</w:t>
      </w:r>
      <w:r w:rsidRPr="004C5522">
        <w:t xml:space="preserve">. In this spiral, </w:t>
      </w:r>
      <w:r w:rsidRPr="004C5522">
        <w:rPr>
          <w:u w:val="single"/>
        </w:rPr>
        <w:t>one thing could lead to the next</w:t>
      </w:r>
      <w:r w:rsidRPr="004C5522">
        <w:t xml:space="preserve">, </w:t>
      </w:r>
      <w:r w:rsidRPr="004C5522">
        <w:rPr>
          <w:rStyle w:val="Emphasis"/>
        </w:rPr>
        <w:t xml:space="preserve">ending in significant bloodshed in eastern Ukraine, and perhaps even spreading beyond. </w:t>
      </w:r>
    </w:p>
    <w:p w14:paraId="3F33846A" w14:textId="77777777" w:rsidR="00CE5195" w:rsidRPr="004C5522" w:rsidRDefault="00CE5195" w:rsidP="00CE5195">
      <w:r w:rsidRPr="004C5522">
        <w:t xml:space="preserve">Widespread violence or civil war would certainly be a calamity for Ukrainians. But would its consequences for American national interests require an American military response? Fortunately for Americans, the answer is no. In 2008, when Russia crushed Georgia in a short war that ended in Russia's recognition of independence for the former Georgian territories of South Ossetia and Abkhazia, that was President George W Bush's answer. </w:t>
      </w:r>
    </w:p>
    <w:p w14:paraId="366BB2F8" w14:textId="77777777" w:rsidR="00CE5195" w:rsidRPr="004C5522" w:rsidRDefault="00CE5195" w:rsidP="00CE5195">
      <w:r w:rsidRPr="004C5522">
        <w:t>As the ongoing civil war in Syria has claimed more than 150,000 lives, neither President Obama nor his most ardent critics, like Arizona Sen. John McCain, have judged this such an extreme threat to U.S. interests that Americans must kill and to die to stop it.</w:t>
      </w:r>
    </w:p>
    <w:p w14:paraId="5CBDB37A" w14:textId="77777777" w:rsidR="00CE5195" w:rsidRPr="004C5522" w:rsidRDefault="00CE5195" w:rsidP="00CE5195">
      <w:pPr>
        <w:rPr>
          <w:rStyle w:val="Emphasis"/>
        </w:rPr>
      </w:pPr>
      <w:r w:rsidRPr="004C5522">
        <w:t xml:space="preserve">That the U.S. does not have vital national interests in Ukraine will not mean that the U.S. has no national interest in holding Moscow accountable for violating territorial integrity assurances that Russia and the U.S. gave to Ukraine in 1994 in </w:t>
      </w:r>
      <w:hyperlink r:id="rId29" w:tgtFrame="_blank" w:history="1">
        <w:r w:rsidRPr="004C5522">
          <w:t>persuading it to give up nuclear weapons.</w:t>
        </w:r>
      </w:hyperlink>
      <w:r w:rsidRPr="004C5522">
        <w:t xml:space="preserve"> Indeed, if left to take its course, </w:t>
      </w:r>
      <w:r w:rsidRPr="004C5522">
        <w:rPr>
          <w:rStyle w:val="Emphasis"/>
        </w:rPr>
        <w:t xml:space="preserve">this crisis has the potential to fuel further developments that engage core American national interests. </w:t>
      </w:r>
    </w:p>
    <w:p w14:paraId="749B31EC" w14:textId="77777777" w:rsidR="00CE5195" w:rsidRPr="004C5522" w:rsidRDefault="00CE5195" w:rsidP="00CE5195">
      <w:r w:rsidRPr="004C5522">
        <w:t xml:space="preserve">For example, if Crimea becomes Putin's precedent for creeping annexation in which Russia-instigated Russian speakers occupy government buildings, liberate a territory and establish a relationship with Russia, where will this stop? Could the </w:t>
      </w:r>
      <w:r w:rsidRPr="004C5522">
        <w:rPr>
          <w:u w:val="single"/>
        </w:rPr>
        <w:t>25% of the population in Latvia who are Russian speakers be tempted (or coaxed) to follow suit</w:t>
      </w:r>
      <w:r w:rsidRPr="004C5522">
        <w:t xml:space="preserve">? (Both Latvians and Russians vividly recall that in 1940 Stalin annexed Latvia, Lithuania and Estonia, nations that regained their independence only in 1991 when the Soviet Union collapsed.) </w:t>
      </w:r>
    </w:p>
    <w:p w14:paraId="00D72C70" w14:textId="77777777" w:rsidR="00CE5195" w:rsidRPr="004C5522" w:rsidRDefault="00CE5195" w:rsidP="00CE5195">
      <w:pPr>
        <w:rPr>
          <w:rStyle w:val="Emphasis"/>
        </w:rPr>
      </w:pPr>
      <w:r w:rsidRPr="004C5522">
        <w:rPr>
          <w:u w:val="single"/>
        </w:rPr>
        <w:t>Russian military intervention in Latvia, even under the guise of special forces in green garb without insignia, would almost certainly be engaged by Latvian military and police</w:t>
      </w:r>
      <w:r w:rsidRPr="004C5522">
        <w:t xml:space="preserve">. If </w:t>
      </w:r>
      <w:r w:rsidRPr="004C5522">
        <w:rPr>
          <w:u w:val="single"/>
        </w:rPr>
        <w:t>Russian security forces came to the assistance of their brethren in Latvia, as they would be likely to do</w:t>
      </w:r>
      <w:r w:rsidRPr="004C5522">
        <w:t xml:space="preserve">, </w:t>
      </w:r>
      <w:r w:rsidRPr="004C5522">
        <w:rPr>
          <w:rStyle w:val="Emphasis"/>
        </w:rPr>
        <w:t>this would mean a direct confrontation between Russia and the U.S.-led NATO.</w:t>
      </w:r>
    </w:p>
    <w:p w14:paraId="59D08859" w14:textId="77777777" w:rsidR="00CE5195" w:rsidRPr="004C5522" w:rsidRDefault="00CE5195" w:rsidP="00CE5195">
      <w:r w:rsidRPr="004C5522">
        <w:t xml:space="preserve">Many Americans are not aware that Latvia and its Baltic neighbors are members of the NATO alliance, of which the United States is the leader. How many Americans know that </w:t>
      </w:r>
      <w:r w:rsidRPr="004C5522">
        <w:rPr>
          <w:u w:val="single"/>
        </w:rPr>
        <w:t>members of that alliance, including the United States, commit themselves in Article 5 of the North Atlantic Treaty to regard an attack against one NATO signatory as "an attack against them all"?</w:t>
      </w:r>
      <w:r w:rsidRPr="004C5522">
        <w:t xml:space="preserve"> Pursuant to that commitment, successive American presidents have approved war plans in which Americans would fight to defend the territory of all members of the alliance. </w:t>
      </w:r>
    </w:p>
    <w:p w14:paraId="300B98FF" w14:textId="77777777" w:rsidR="00CE5195" w:rsidRPr="004C5522" w:rsidRDefault="00CE5195" w:rsidP="00CE5195">
      <w:r w:rsidRPr="004C5522">
        <w:rPr>
          <w:u w:val="single"/>
        </w:rPr>
        <w:t>Preventing Ukraine's collapse into civil war must therefore be a high priority for the leaders of both the United States and Russia</w:t>
      </w:r>
      <w:r w:rsidRPr="004C5522">
        <w:t>. The Geneva agreement on "initial concrete steps to de-escalate tensions and restore security," which U.S. and Russian diplomats signed, along with their EU and Ukrainian counterparts, represents the first real step in the international community's collective effort to reverse Ukraine's slide into chaos.</w:t>
      </w:r>
    </w:p>
    <w:p w14:paraId="47F94BB3" w14:textId="77777777" w:rsidR="00CE5195" w:rsidRPr="004C5522" w:rsidRDefault="00CE5195" w:rsidP="00CE5195">
      <w:r w:rsidRPr="004C5522">
        <w:lastRenderedPageBreak/>
        <w:t>Leaders in both Washington and Moscow will have to follow up with further, bolder steps to prevent Ukraine's spiraling into a civil war that could draw them into a direct confrontation. These additional steps will require all parties to accept arrangements that would be unacceptable — except for the fact that all feasible alternatives are even worse.</w:t>
      </w:r>
    </w:p>
    <w:p w14:paraId="41D9DC6E" w14:textId="77777777" w:rsidR="00CE5195" w:rsidRPr="004C5522" w:rsidRDefault="00CE5195" w:rsidP="00CE5195"/>
    <w:p w14:paraId="5DEA4FF6" w14:textId="77777777" w:rsidR="00CE5195" w:rsidRPr="004C5522" w:rsidRDefault="00CE5195" w:rsidP="00CE5195"/>
    <w:p w14:paraId="010A6EB5" w14:textId="77777777" w:rsidR="00CE5195" w:rsidRPr="004C5522" w:rsidRDefault="00CE5195" w:rsidP="00CE5195">
      <w:pPr>
        <w:pStyle w:val="Heading4"/>
      </w:pPr>
      <w:r w:rsidRPr="004C5522">
        <w:t>That causes nuclear escalation – extinction – 4 warrants</w:t>
      </w:r>
    </w:p>
    <w:p w14:paraId="0845BD2B" w14:textId="77777777" w:rsidR="00CE5195" w:rsidRPr="004C5522" w:rsidRDefault="00CE5195" w:rsidP="00CE5195">
      <w:r w:rsidRPr="004C5522">
        <w:t xml:space="preserve">Loren </w:t>
      </w:r>
      <w:r w:rsidRPr="004C5522">
        <w:rPr>
          <w:rStyle w:val="Style13ptBold"/>
        </w:rPr>
        <w:t>Thompson</w:t>
      </w:r>
      <w:r w:rsidRPr="004C5522">
        <w:t>. Apr 24, 20</w:t>
      </w:r>
      <w:r w:rsidRPr="004C5522">
        <w:rPr>
          <w:rStyle w:val="Style13ptBold"/>
        </w:rPr>
        <w:t>14</w:t>
      </w:r>
      <w:r w:rsidRPr="004C5522">
        <w:t xml:space="preserve">. [I focus on the strategic, economic and business implications of defense spending as the Chief Operating Officer of the non-profit Lexington Institute and Chief Executive Officer of Source Associates.], Four Ways The Ukraine Crisis Could Escalate To Use Of Nuclear Weapons, Forbes. </w:t>
      </w:r>
      <w:hyperlink r:id="rId30" w:anchor="3280383b232a" w:history="1">
        <w:r w:rsidRPr="004C5522">
          <w:rPr>
            <w:rStyle w:val="Hyperlink"/>
          </w:rPr>
          <w:t>https://www.forbes.com/sites/lorenthompson/2014/04/24/four-ways-the-ukraine-crisis-could-escalate-to-use-of-nuclear-weapons/#3280383b232a</w:t>
        </w:r>
      </w:hyperlink>
      <w:r w:rsidRPr="004C5522">
        <w:t>. EC</w:t>
      </w:r>
    </w:p>
    <w:p w14:paraId="7676E2ED" w14:textId="77777777" w:rsidR="00CE5195" w:rsidRPr="004C5522" w:rsidRDefault="00CE5195" w:rsidP="00CE5195">
      <w:r w:rsidRPr="004C5522">
        <w:t xml:space="preserve">Americans haven't thought much about such scenarios since the Cold War ended, because the Soviet Union dissolved and the ideological rivalry between Washington and Moscow ceased.  However, this year's </w:t>
      </w:r>
      <w:r w:rsidRPr="004C5522">
        <w:rPr>
          <w:rStyle w:val="StyleUnderline"/>
        </w:rPr>
        <w:t>crisis over Ukraine is a reminder that Russia remains a nuclear superpower, and that the geopolitical sources of its security concerns have not vanished</w:t>
      </w:r>
      <w:r w:rsidRPr="004C5522">
        <w:t xml:space="preserve">.  In fact, </w:t>
      </w:r>
      <w:r w:rsidRPr="004C5522">
        <w:rPr>
          <w:rStyle w:val="StyleUnderline"/>
        </w:rPr>
        <w:t>Moscow may have greater reason for worrying today, because it has lost the buffer of allies that insulated it from Western attack during the Cold War</w:t>
      </w:r>
      <w:r w:rsidRPr="004C5522">
        <w:t>, and now finds its capital only a few minutes from the eastern border of Ukraine by jet (less by missile).   If you know the history of the region, then it is easy to see why Moscow might fear aggression.</w:t>
      </w:r>
    </w:p>
    <w:p w14:paraId="49EC8E4D" w14:textId="77777777" w:rsidR="00CE5195" w:rsidRPr="004C5522" w:rsidRDefault="00CE5195" w:rsidP="00CE5195">
      <w:pPr>
        <w:rPr>
          <w:rStyle w:val="Emphasis"/>
        </w:rPr>
      </w:pPr>
      <w:r w:rsidRPr="004C5522">
        <w:t xml:space="preserve">Although the Obama Administration is responding cautiously to Moscow's annexation of Ukraine's province of Crimea in March, its credibility is on the line with regional allies and Russian leader Vladimir Putin has not been helpful in defusing the fears of his neighbors.  </w:t>
      </w:r>
      <w:r w:rsidRPr="004C5522">
        <w:rPr>
          <w:u w:val="single"/>
        </w:rPr>
        <w:t>Having fomented revolt in eastern Ukraine, Moscow now says it might be forced to come to the aid of ethnic Russians there</w:t>
      </w:r>
      <w:r w:rsidRPr="004C5522">
        <w:t xml:space="preserve"> (it has massed 40,000 troops on the other side of the border, in what was first called an exercise).  </w:t>
      </w:r>
      <w:r w:rsidRPr="004C5522">
        <w:rPr>
          <w:u w:val="single"/>
        </w:rPr>
        <w:t>Meanwhile, the U.S. has increased its own military presence in the neighborhood, reiterating security guarantees to local members of NATO</w:t>
      </w:r>
      <w:r w:rsidRPr="004C5522">
        <w:t xml:space="preserve">.  So </w:t>
      </w:r>
      <w:r w:rsidRPr="004C5522">
        <w:rPr>
          <w:rStyle w:val="Emphasis"/>
        </w:rPr>
        <w:t>little by little, tensions are ratcheting up.</w:t>
      </w:r>
    </w:p>
    <w:p w14:paraId="131C0D4C" w14:textId="77777777" w:rsidR="00CE5195" w:rsidRPr="004C5522" w:rsidRDefault="00CE5195" w:rsidP="00CE5195">
      <w:r w:rsidRPr="004C5522">
        <w:t xml:space="preserve">One facet of the regional military balance that bears watching is the presence of so-called nonstrategic nuclear weapons on both sides.  Once called tactical nuclear weapons, these missiles, bombs and other devices were bought during the Cold War to compensate for any shortfalls in conventional firepower during a conflict.  According to Amy Woolf of the Congressional Research Service, </w:t>
      </w:r>
      <w:r w:rsidRPr="004C5522">
        <w:rPr>
          <w:u w:val="single"/>
        </w:rPr>
        <w:t>the U.S. has about 200 such weapons in Europe, some of which are available for use by local allies in a war</w:t>
      </w:r>
      <w:r w:rsidRPr="004C5522">
        <w:t xml:space="preserve">.  </w:t>
      </w:r>
      <w:r w:rsidRPr="004C5522">
        <w:rPr>
          <w:u w:val="single"/>
        </w:rPr>
        <w:t>Woolf says Russia has about 2,000 nonstrategic nuclear warheads in its active arsenal -- many of them within striking distance of Ukraine -- and that successive revisions of Russian military strategy appear "to place a greater reliance on nuclear weapons" to balance the U.S. advantage</w:t>
      </w:r>
      <w:r w:rsidRPr="004C5522">
        <w:t xml:space="preserve"> in high-tech conventional weapons.</w:t>
      </w:r>
    </w:p>
    <w:p w14:paraId="3636D09C" w14:textId="77777777" w:rsidR="00CE5195" w:rsidRPr="004C5522" w:rsidRDefault="00CE5195" w:rsidP="00CE5195"/>
    <w:p w14:paraId="6FEDCCC2" w14:textId="77777777" w:rsidR="00CE5195" w:rsidRPr="004C5522" w:rsidRDefault="00CE5195" w:rsidP="00CE5195">
      <w:r w:rsidRPr="004C5522">
        <w:lastRenderedPageBreak/>
        <w:t xml:space="preserve">A 2011 study by the respected RAND Corporation came to much the same conclusion, stating that </w:t>
      </w:r>
      <w:r w:rsidRPr="004C5522">
        <w:rPr>
          <w:u w:val="single"/>
        </w:rPr>
        <w:t>Russian doctrine explicitly recognizes the possibility of using nuclear weapons in response to conventional aggression</w:t>
      </w:r>
      <w:r w:rsidRPr="004C5522">
        <w:t xml:space="preserve">.  Not only does </w:t>
      </w:r>
      <w:r w:rsidRPr="004C5522">
        <w:rPr>
          <w:rStyle w:val="Emphasis"/>
        </w:rPr>
        <w:t>Moscow see nuclear use as a potential escalatory option in a regional war, but it also envisions using nuclear weapons to de-escalate a conflict</w:t>
      </w:r>
      <w:r w:rsidRPr="004C5522">
        <w:t>.  This isn't just Russian saber-rattling.  The U.S. and its NATO partners too envision the possibility of nuclear use in a European war.  The Obama Administration had the opportunity to back away from such thinking in a 2010 Nuclear Posture Review, and instead decided it would retain forward-deployed nuclear weapons in Europe under a doctrine known as extended deterrence.  Eastern European nations that joined NATO after the Soviet collapse have been especially supportive of having U.S. nuclear weapons nearby.</w:t>
      </w:r>
    </w:p>
    <w:p w14:paraId="10D51163" w14:textId="77777777" w:rsidR="00CE5195" w:rsidRPr="004C5522" w:rsidRDefault="00CE5195" w:rsidP="00CE5195"/>
    <w:p w14:paraId="5908AD73" w14:textId="77777777" w:rsidR="00CE5195" w:rsidRPr="004C5522" w:rsidRDefault="00CE5195" w:rsidP="00CE5195">
      <w:r w:rsidRPr="004C5522">
        <w:t xml:space="preserve">So improbable though it may seem, </w:t>
      </w:r>
      <w:r w:rsidRPr="004C5522">
        <w:rPr>
          <w:rStyle w:val="Emphasis"/>
        </w:rPr>
        <w:t>doctrine and capabilities exist on both sides that could lead to nuclear use in a confrontation over Ukraine</w:t>
      </w:r>
      <w:r w:rsidRPr="004C5522">
        <w:t>.  Here are four ways that what started out as a local crisis could turn into something much worse.</w:t>
      </w:r>
    </w:p>
    <w:p w14:paraId="3CF2EE3E" w14:textId="77777777" w:rsidR="00CE5195" w:rsidRPr="004C5522" w:rsidRDefault="00CE5195" w:rsidP="00CE5195">
      <w:pPr>
        <w:rPr>
          <w:u w:val="single"/>
        </w:rPr>
      </w:pPr>
      <w:r w:rsidRPr="004C5522">
        <w:t xml:space="preserve">Bad intelligence.  As the U.S. has stumbled from one military mis-adventure to another over the last several decades, </w:t>
      </w:r>
      <w:r w:rsidRPr="004C5522">
        <w:rPr>
          <w:u w:val="single"/>
        </w:rPr>
        <w:t>it has become clear that Washington isn't very good at interpreting intelligence</w:t>
      </w:r>
      <w:r w:rsidRPr="004C5522">
        <w:t xml:space="preserve">.  </w:t>
      </w:r>
      <w:r w:rsidRPr="004C5522">
        <w:rPr>
          <w:rStyle w:val="Emphasis"/>
        </w:rPr>
        <w:t>Even when vital information is available, it gets filtered by preconceptions and bureaucratic processes so that the wrong conclusions are drawn</w:t>
      </w:r>
      <w:r w:rsidRPr="004C5522">
        <w:t xml:space="preserve">.  Similar problems exist in Moscow.  For instance, the Cuban missile crisis of 1962 arose partly from Soviet leader Khrushchev's assessment that President Kennedy was weaker than he turned out to be, and the U.S. Navy nearly provoked use of a nuclear torpedo by a Russian submarine during the blockade because it misjudged the enemy's likely reaction to being threatened.  </w:t>
      </w:r>
      <w:r w:rsidRPr="004C5522">
        <w:rPr>
          <w:u w:val="single"/>
        </w:rPr>
        <w:t>It is easy to imagine similar misjudgments in Ukraine, which Washington and Moscow approach from very different perspectives.  Any sizable deployment of U.S. forces in the region could provoke Russian escalation.</w:t>
      </w:r>
    </w:p>
    <w:p w14:paraId="4EAA95B7" w14:textId="77777777" w:rsidR="00CE5195" w:rsidRPr="004C5522" w:rsidRDefault="00CE5195" w:rsidP="00CE5195">
      <w:pPr>
        <w:rPr>
          <w:rStyle w:val="Emphasis"/>
        </w:rPr>
      </w:pPr>
      <w:r w:rsidRPr="004C5522">
        <w:t xml:space="preserve">Defective signaling.  </w:t>
      </w:r>
      <w:r w:rsidRPr="004C5522">
        <w:rPr>
          <w:u w:val="single"/>
        </w:rPr>
        <w:t>When tensions are high, rival leaders often seek to send signals about their intentions as a way of shaping outcomes</w:t>
      </w:r>
      <w:r w:rsidRPr="004C5522">
        <w:t xml:space="preserve">.  But </w:t>
      </w:r>
      <w:r w:rsidRPr="004C5522">
        <w:rPr>
          <w:u w:val="single"/>
        </w:rPr>
        <w:t>the meaning of such signals can easily be confused by the need of leaders to address multiple audiences at the same time, and by the different frames of reference each side is applying</w:t>
      </w:r>
      <w:r w:rsidRPr="004C5522">
        <w:t xml:space="preserve">.  Even the process of translation can change the apparent meaning of messages in subtle ways.  So when Russian foreign minister Lavrov spoke this week (in English) about the possible need to come to the aid of ethnic Russians in eastern Ukraine, Washington had to guess whether he was stating the public rationale for an invasion, sending a warning signal to Kiev about its internal counter-terror campaign, or trying to accomplish some other purpose.  </w:t>
      </w:r>
      <w:r w:rsidRPr="004C5522">
        <w:rPr>
          <w:u w:val="single"/>
        </w:rPr>
        <w:t>Misinterpretation of such signals can become a reciprocal process that sends both sides up the "ladder of escalation" quickly</w:t>
      </w:r>
      <w:r w:rsidRPr="004C5522">
        <w:t xml:space="preserve">, </w:t>
      </w:r>
      <w:r w:rsidRPr="004C5522">
        <w:rPr>
          <w:rStyle w:val="Emphasis"/>
        </w:rPr>
        <w:t>to a point where nuclear use seems like the logical next step.</w:t>
      </w:r>
    </w:p>
    <w:p w14:paraId="013E7B7B" w14:textId="77777777" w:rsidR="00CE5195" w:rsidRPr="004C5522" w:rsidRDefault="00CE5195" w:rsidP="00CE5195">
      <w:r w:rsidRPr="004C5522">
        <w:t xml:space="preserve">Looming defeat.  </w:t>
      </w:r>
      <w:r w:rsidRPr="004C5522">
        <w:rPr>
          <w:u w:val="single"/>
        </w:rPr>
        <w:t>If military confrontation between Russia and NATO gave way to conventional conflict, one side or the other would eventually face defeat</w:t>
      </w:r>
      <w:r w:rsidRPr="004C5522">
        <w:t xml:space="preserve">.  Russia has a distinct numerical advantage in the area around Ukraine, but its military consists mainly of conscripts and is poorly equipped compared with Western counterparts.  </w:t>
      </w:r>
      <w:r w:rsidRPr="004C5522">
        <w:rPr>
          <w:u w:val="single"/>
        </w:rPr>
        <w:t>Whichever side found itself losing would have to weigh the drawbacks of losing against those of escalating to the use of tactical nuclear weapons</w:t>
      </w:r>
      <w:r w:rsidRPr="004C5522">
        <w:t xml:space="preserve">.  </w:t>
      </w:r>
      <w:r w:rsidRPr="004C5522">
        <w:rPr>
          <w:rStyle w:val="Emphasis"/>
        </w:rPr>
        <w:t xml:space="preserve">Moscow would have to contemplate the possibility of a permanent enemy </w:t>
      </w:r>
      <w:r w:rsidRPr="004C5522">
        <w:rPr>
          <w:rStyle w:val="Emphasis"/>
        </w:rPr>
        <w:lastRenderedPageBreak/>
        <w:t>presence near its heartland, while Washington might face the collapse of NATO</w:t>
      </w:r>
      <w:r w:rsidRPr="004C5522">
        <w:t xml:space="preserve">, its most important alliance.  In such circumstances, </w:t>
      </w:r>
      <w:r w:rsidRPr="004C5522">
        <w:rPr>
          <w:u w:val="single"/>
        </w:rPr>
        <w:t>the use of "only" one or two tactical nuclear warheads to avert an outcome with such far-reaching consequences might seem reasonable</w:t>
      </w:r>
      <w:r w:rsidRPr="004C5522">
        <w:t xml:space="preserve"> -- especially given the existence of relevant capabilities and supportive doctrine on both sides.</w:t>
      </w:r>
    </w:p>
    <w:p w14:paraId="5513C3AC" w14:textId="77777777" w:rsidR="00CE5195" w:rsidRPr="004C5522" w:rsidRDefault="00CE5195" w:rsidP="00CE5195">
      <w:r w:rsidRPr="004C5522">
        <w:t xml:space="preserve">Command breakdown.  </w:t>
      </w:r>
      <w:r w:rsidRPr="004C5522">
        <w:rPr>
          <w:u w:val="single"/>
        </w:rPr>
        <w:t>Strategic nuclear weapons like intercontinental ballistic missiles are tightly controlled by senior military leaders in Russia and America</w:t>
      </w:r>
      <w:r w:rsidRPr="004C5522">
        <w:t xml:space="preserve">, making their unauthorized or accidental use nearly impossible.  That is less the case with </w:t>
      </w:r>
      <w:r w:rsidRPr="004C5522">
        <w:rPr>
          <w:u w:val="single"/>
        </w:rPr>
        <w:t>nonstrategic nuclear weapons, which at some point in the course of an escalatory process need to be released to the control of local commanders if they are to have military utility</w:t>
      </w:r>
      <w:r w:rsidRPr="004C5522">
        <w:t xml:space="preserve">.  U.S. policy even envisions letting allies deliver tactical warheads against enemy targets.  Moscow probably doesn't trust its allies to that degree, but with more tactical nuclear weapons in more locations, there is a greater likelihood that </w:t>
      </w:r>
      <w:r w:rsidRPr="004C5522">
        <w:rPr>
          <w:u w:val="single"/>
        </w:rPr>
        <w:t>local Russian commanders might have the latitude to initiate nuclear use in the chaos of battle</w:t>
      </w:r>
      <w:r w:rsidRPr="004C5522">
        <w:t>.  Russian doctrine endorses nuclear-weapons use in response to conventional aggression threatening the homeland, and obstacles to local initiative often break down once hostilities commence.</w:t>
      </w:r>
    </w:p>
    <w:p w14:paraId="72467AD8" w14:textId="77777777" w:rsidR="00CE5195" w:rsidRDefault="00CE5195" w:rsidP="00CE5195">
      <w:r w:rsidRPr="004C5522">
        <w:t xml:space="preserve">When you consider all the processes working to degrade restraint in wartime -- poor intelligence, garbled communication, battlefield setbacks, command attenuation, and a host of other influences -- it seems reasonable to consider that </w:t>
      </w:r>
      <w:r w:rsidRPr="004C5522">
        <w:rPr>
          <w:u w:val="single"/>
        </w:rPr>
        <w:t>a military confrontation between NATO and Russia might in some manner escalate out of control, even to the point of using nuclear weapons</w:t>
      </w:r>
      <w:r w:rsidRPr="004C5522">
        <w:t>.  And because Ukraine is so close to the Russian heartland (about 250 miles</w:t>
      </w:r>
      <w:r>
        <w:t xml:space="preserve"> from Moscow) there's  no telling what might happen once the nuclear "firebreak" is crossed.  All this terminology -- firebreaks, ladders of escalation, extended deterrence -- was devised during the Cold War to deal with potential warfighting scenarios in Europe.  So if there is a renewed possibility of tensions leading to war over Ukraine (or some other former Soviet possession), perhaps the time has come to revive such thinking.</w:t>
      </w:r>
    </w:p>
    <w:p w14:paraId="14E3A236" w14:textId="77777777" w:rsidR="00CE5195" w:rsidRDefault="00CE5195" w:rsidP="00CE5195"/>
    <w:p w14:paraId="7BD2C143" w14:textId="77777777" w:rsidR="00CE5195" w:rsidRDefault="00CE5195" w:rsidP="00CE5195">
      <w:pPr>
        <w:pStyle w:val="Heading2"/>
      </w:pPr>
      <w:r>
        <w:lastRenderedPageBreak/>
        <w:t>Aff</w:t>
      </w:r>
    </w:p>
    <w:p w14:paraId="5F4D2AC3" w14:textId="77777777" w:rsidR="00CE5195" w:rsidRDefault="00CE5195" w:rsidP="00CE5195">
      <w:pPr>
        <w:pStyle w:val="Heading3"/>
      </w:pPr>
      <w:r>
        <w:lastRenderedPageBreak/>
        <w:t>2AC Ruse of Analogy</w:t>
      </w:r>
    </w:p>
    <w:p w14:paraId="2E6E6BC2" w14:textId="77777777" w:rsidR="00CE5195" w:rsidRPr="00C50DAE" w:rsidRDefault="00CE5195" w:rsidP="00CE5195">
      <w:pPr>
        <w:pStyle w:val="Heading4"/>
        <w:rPr>
          <w:rStyle w:val="Style13ptBold"/>
          <w:b/>
        </w:rPr>
      </w:pPr>
      <w:r w:rsidRPr="00C50DAE">
        <w:rPr>
          <w:rStyle w:val="Style13ptBold"/>
          <w:b/>
        </w:rPr>
        <w:t>“Ruse of analogy” links prevent action by questioning every positive step—reject them</w:t>
      </w:r>
    </w:p>
    <w:p w14:paraId="5D28C10D" w14:textId="77777777" w:rsidR="00CE5195" w:rsidRPr="00FF61E9" w:rsidRDefault="00CE5195" w:rsidP="00CE5195">
      <w:pPr>
        <w:rPr>
          <w:rStyle w:val="Style13ptBold"/>
        </w:rPr>
      </w:pPr>
      <w:r>
        <w:rPr>
          <w:rStyle w:val="Style13ptBold"/>
        </w:rPr>
        <w:t xml:space="preserve">Malaklou and Willoughby-Herard 18 </w:t>
      </w:r>
      <w:r w:rsidRPr="00116B99">
        <w:t xml:space="preserve">(M. Shadee Malaklou is Assistant Professor of Critical Identity Studies at Beloit College, a Mellon Faculty Fellow for the Associated Colleges of the Midwest, and Visiting Faculty at the Centre for Expanded Poetics in the Department of English at Concordia University in Montréal, and Tiffany Willoughby-Herard is - Associate professor of African American studies at UCI., “Notes from the Kitchen, the Crossroads, and Everywhere Else, too: Ruptures of Thoguht, Word, and Deed from the “Arbiters of Blackness Itself”, Theory and Event, Volume 21, Number 1, January 2018, Published by Johns Hopkins University Press, </w:t>
      </w:r>
      <w:hyperlink r:id="rId31" w:history="1">
        <w:r w:rsidRPr="00116B99">
          <w:t>https://muse.jhu.edu/article/685969/pdf</w:t>
        </w:r>
      </w:hyperlink>
      <w:r w:rsidRPr="00116B99">
        <w:t>, pages 27-29, accessed 7-23-19)//sjp</w:t>
      </w:r>
    </w:p>
    <w:p w14:paraId="7F82E5D0" w14:textId="77777777" w:rsidR="00CE5195" w:rsidRPr="00C77355" w:rsidRDefault="00CE5195" w:rsidP="00CE5195">
      <w:pPr>
        <w:rPr>
          <w:u w:val="single"/>
        </w:rPr>
      </w:pPr>
      <w:r w:rsidRPr="005D3CCC">
        <w:rPr>
          <w:u w:val="single"/>
        </w:rPr>
        <w:t xml:space="preserve">Some of Afro-pessimism’s other errors, like what Frank B. Wilderson III describes as the “ruse of analogy”66, have certainly and will certainly continue to be useful. Yet, sometimes </w:t>
      </w:r>
      <w:r w:rsidRPr="006F5B34">
        <w:rPr>
          <w:highlight w:val="cyan"/>
          <w:u w:val="single"/>
        </w:rPr>
        <w:t>the ruse of analogy concept</w:t>
      </w:r>
      <w:r w:rsidRPr="005D3CCC">
        <w:rPr>
          <w:u w:val="single"/>
        </w:rPr>
        <w:t xml:space="preserve"> and mode of analysis </w:t>
      </w:r>
      <w:r w:rsidRPr="006F5B34">
        <w:rPr>
          <w:highlight w:val="cyan"/>
          <w:u w:val="single"/>
        </w:rPr>
        <w:t>confuses “imperial multiculturalism</w:t>
      </w:r>
      <w:r w:rsidRPr="005D3CCC">
        <w:rPr>
          <w:u w:val="single"/>
        </w:rPr>
        <w:t xml:space="preserve">” </w:t>
      </w:r>
      <w:r w:rsidRPr="006F5B34">
        <w:rPr>
          <w:highlight w:val="cyan"/>
          <w:u w:val="single"/>
        </w:rPr>
        <w:t>with the function of an informed solidarity</w:t>
      </w:r>
      <w:r w:rsidRPr="005D3CCC">
        <w:rPr>
          <w:u w:val="single"/>
        </w:rPr>
        <w:t xml:space="preserve"> politics </w:t>
      </w:r>
      <w:r w:rsidRPr="006F5B34">
        <w:rPr>
          <w:highlight w:val="cyan"/>
          <w:u w:val="single"/>
        </w:rPr>
        <w:t>that effectively coheres with black revolution</w:t>
      </w:r>
      <w:r w:rsidRPr="005D3CCC">
        <w:rPr>
          <w:u w:val="single"/>
        </w:rPr>
        <w:t>, and self-consciously calls itself and the political risks that it makes black</w:t>
      </w:r>
      <w:r w:rsidRPr="00027F58">
        <w:t xml:space="preserve">.67 As contributor Greg Thomas, who mines a more robust black intellectual history than perhaps Afropessimism’s, explains, </w:t>
      </w:r>
      <w:r w:rsidRPr="005D3CCC">
        <w:rPr>
          <w:u w:val="single"/>
        </w:rPr>
        <w:t xml:space="preserve">For older and enduring Black radical political-intellectual perspectives, </w:t>
      </w:r>
      <w:r w:rsidRPr="006F5B34">
        <w:rPr>
          <w:highlight w:val="cyan"/>
          <w:u w:val="single"/>
        </w:rPr>
        <w:t>the existence of “anti-Black racism” among non-Black peoples</w:t>
      </w:r>
      <w:r w:rsidRPr="005D3CCC">
        <w:rPr>
          <w:u w:val="single"/>
        </w:rPr>
        <w:t xml:space="preserve">, organizations, and movements is neither a new nor shocking phenomenon. For many Black revolutionary movement logics of the ‘60s and ‘70s, for instance, this fact </w:t>
      </w:r>
      <w:r w:rsidRPr="006F5B34">
        <w:rPr>
          <w:highlight w:val="cyan"/>
          <w:u w:val="single"/>
        </w:rPr>
        <w:t>did not preclude alliance</w:t>
      </w:r>
      <w:r w:rsidRPr="005D3CCC">
        <w:rPr>
          <w:u w:val="single"/>
        </w:rPr>
        <w:t xml:space="preserve"> (or the exhaustion of alliances made) </w:t>
      </w:r>
      <w:r w:rsidRPr="006F5B34">
        <w:rPr>
          <w:highlight w:val="cyan"/>
          <w:u w:val="single"/>
        </w:rPr>
        <w:t>or lead to a doctrinaire rejection of “solidarity” work and its</w:t>
      </w:r>
      <w:r w:rsidRPr="005D3CCC">
        <w:rPr>
          <w:u w:val="single"/>
        </w:rPr>
        <w:t xml:space="preserve"> international (or “intercommunal”) </w:t>
      </w:r>
      <w:r w:rsidRPr="006F5B34">
        <w:rPr>
          <w:highlight w:val="cyan"/>
          <w:u w:val="single"/>
        </w:rPr>
        <w:t>possibilities</w:t>
      </w:r>
      <w:r w:rsidRPr="00027F58">
        <w:t xml:space="preserve">.68 Other Afro-pessimist claims, like what DeCristo describes as the “‘discovered’ non-sovereignty of the dead and the ‘voiceless’,” which Afropessimism’s “certain rendition of black abjection requires in order to hear and to give a hearing to ‘the social’,” are literally the classic definitions of a white supremacy that defines the world through blackness as non-humanity and threat to being, on the one hand, and antiblackness as the normal state of things—which must never be mourned, on the other hand. </w:t>
      </w:r>
      <w:r w:rsidRPr="005D3CCC">
        <w:rPr>
          <w:u w:val="single"/>
        </w:rPr>
        <w:t>The signature Afro-pessimist claim that “people of color” as putative racialized immigrants are the only ones to have entered the public sphere via appeals to whiteness and antiblackness belies the Atlantic slave trade’s history of racial imperialism as the history of American racial empire. And anyway, these “people of color” were incorporated into an expanding United States as simply black, no more and no less; recall that until quite recently (i.e., a post-Civil Rights Movement epistemological modernity), the world of slavery and empire had but two categories for race- and nation-building: the rulers and the ruled. Those from ruled nations, despite elaborate racial classification schemes that ranged from nomenclatures like quadroon and octoroon to creole and dougla to Melanesian and Polynesian to</w:t>
      </w:r>
      <w:r>
        <w:rPr>
          <w:u w:val="single"/>
        </w:rPr>
        <w:t xml:space="preserve"> </w:t>
      </w:r>
      <w:r w:rsidRPr="005D3CCC">
        <w:rPr>
          <w:u w:val="single"/>
        </w:rPr>
        <w:t xml:space="preserve">Caribbean and Latino, who “entered” US society before immigration legislation in 1966 did so on terms of subjection and racial imposition/ racial contingency shaped by slavery, forced labor, being viewed as property first/last/and only, the medical plantation, conquest and settlement, and rape. </w:t>
      </w:r>
      <w:r w:rsidRPr="00027F58">
        <w:t xml:space="preserve">To allow demographic and eugenic fictions to dictate how we tell the story of the inability to secure enforceable anti-lynching law in the 1920s, or the inability to secure enforceable civil rights laws that could survive the 1980s and 1990s backlash against the1960s is </w:t>
      </w:r>
      <w:r w:rsidRPr="00027F58">
        <w:lastRenderedPageBreak/>
        <w:t xml:space="preserve">disingenuous. Jim Crow segregation and immigration restriction operate together, indeed, are co-constitutive of national and transnational histories of governance and zeitgeist and racialized liberal progress narratives; they rest on brute force and on the production of gendered whitening (and ungendered blackening). </w:t>
      </w:r>
      <w:r w:rsidRPr="005D3CCC">
        <w:rPr>
          <w:u w:val="single"/>
        </w:rPr>
        <w:t xml:space="preserve">Which is to say, </w:t>
      </w:r>
      <w:r w:rsidRPr="00F106FE">
        <w:rPr>
          <w:highlight w:val="cyan"/>
          <w:u w:val="single"/>
        </w:rPr>
        <w:t>the claim that only non-black people bear the brunt of understanding</w:t>
      </w:r>
      <w:r w:rsidRPr="005D3CCC">
        <w:rPr>
          <w:u w:val="single"/>
        </w:rPr>
        <w:t>—and complicity with—t</w:t>
      </w:r>
      <w:r w:rsidRPr="00F106FE">
        <w:rPr>
          <w:highlight w:val="cyan"/>
          <w:u w:val="single"/>
        </w:rPr>
        <w:t>he world that must be undone is simply incorrect. All of our “questionable relationships to blackness”</w:t>
      </w:r>
      <w:r w:rsidRPr="00027F58">
        <w:rPr>
          <w:u w:val="single"/>
        </w:rPr>
        <w:t xml:space="preserve"> as Zenzele Isoke describes them, </w:t>
      </w:r>
      <w:r w:rsidRPr="00F106FE">
        <w:rPr>
          <w:highlight w:val="cyan"/>
          <w:u w:val="single"/>
        </w:rPr>
        <w:t>must be examined and in every possible direction</w:t>
      </w:r>
      <w:r w:rsidRPr="00027F58">
        <w:rPr>
          <w:u w:val="single"/>
        </w:rPr>
        <w:t>.</w:t>
      </w:r>
      <w:r w:rsidRPr="00027F58">
        <w:t xml:space="preserve"> Antiblack death-dealing structures the world through designations of honorary whiteness—for every color including black—and these processes of designation are essential to any account of any part of the world and any attempts to know or to undo the world. </w:t>
      </w:r>
      <w:r w:rsidRPr="00027F58">
        <w:rPr>
          <w:u w:val="single"/>
        </w:rPr>
        <w:t xml:space="preserve">Myths about how antiblack violence operates, who is most vulnerable to complicity with it, where the analyses of it come from, the conditions of violence under which it proceeds, and singular accounts of the nature of power are always only partially useful. </w:t>
      </w:r>
      <w:r w:rsidRPr="00027F58">
        <w:t xml:space="preserve">The range of writing and projects that use Afro-pessimism generatively, as a theory of application and as a theory to pivot away from, reveal that this charge of being too narrow has not stopped black feminist thinkers from marshaling Afro-pessimism to explore things that are actually antagonistic to it. The harder criticism to address is what Greg Thomas describes in his contribution to this volume as “political ideologies based upon…[discrete, monolithic, and monological categories and referents],” which when deployed by Afro-pessimism simply recreate the “traditional ideological history of the West….[via] an internal if damning critique” that “[embodies] and [encourages] pessimism largely from within the established order of knowledge that it analytically engages and categorically replenishes and preserves.” This is what Thomas means by Afro-pessimism as a 2.0 version of white Enlightenment history. All of “us”—black and nonblack alike—have been locked into the ways that neoliberalism (like slavery before it) has redistributed opportunities in a predictable fashion. Non-black peoples of color cannot be the only ones blamed for taking advantage of this spoils system. “We” are complicit with the world that must be undone whether we want to be or not—and perhaps especially because we are positioned as fundamentally antagonistic to it, we know all too well what it means to be sold by skinfolk who are not our kinfolk, as Zora Neale Hurston explained. To be sure, “we” provide cover for the world that must be undone whether we want to or not—such are the problems of the living dead still enrobed in black flesh and mortal corporeality, even as we disavow the desires to live (i.e., transcend the blackness of flesh) and make common cause with all of the dead. </w:t>
      </w:r>
      <w:r w:rsidRPr="00F106FE">
        <w:rPr>
          <w:highlight w:val="cyan"/>
          <w:u w:val="single"/>
        </w:rPr>
        <w:t>While we are busy belaboring who can be trusted and whose whispered confessions sabotaged the last revolt</w:t>
      </w:r>
      <w:r w:rsidRPr="00027F58">
        <w:rPr>
          <w:u w:val="single"/>
        </w:rPr>
        <w:t xml:space="preserve">, in this moment </w:t>
      </w:r>
      <w:r w:rsidRPr="00F106FE">
        <w:rPr>
          <w:highlight w:val="cyan"/>
          <w:u w:val="single"/>
        </w:rPr>
        <w:t>some of us may be simply forgetting to revolt at all</w:t>
      </w:r>
      <w:r w:rsidRPr="00027F58">
        <w:rPr>
          <w:u w:val="single"/>
        </w:rPr>
        <w:t>. And giving up the ghost—even to become ghosts while we still have black flesh—has consequences.</w:t>
      </w:r>
    </w:p>
    <w:p w14:paraId="5BB75173" w14:textId="77777777" w:rsidR="00CE5195" w:rsidRDefault="00CE5195" w:rsidP="00CE5195">
      <w:pPr>
        <w:pStyle w:val="Heading3"/>
      </w:pPr>
      <w:r>
        <w:lastRenderedPageBreak/>
        <w:t>2AC University K</w:t>
      </w:r>
    </w:p>
    <w:p w14:paraId="22BC9068" w14:textId="77777777" w:rsidR="00CE5195" w:rsidRPr="000434DF" w:rsidRDefault="00CE5195" w:rsidP="00CE5195">
      <w:pPr>
        <w:pStyle w:val="Heading4"/>
        <w:rPr>
          <w:rFonts w:cs="Calibri"/>
        </w:rPr>
      </w:pPr>
      <w:r w:rsidRPr="000434DF">
        <w:rPr>
          <w:rFonts w:cs="Calibri"/>
        </w:rPr>
        <w:t>Perm do both – we have to be in and outside of the university</w:t>
      </w:r>
    </w:p>
    <w:p w14:paraId="36FCA146" w14:textId="77777777" w:rsidR="00CE5195" w:rsidRPr="000434DF" w:rsidRDefault="00CE5195" w:rsidP="00CE5195">
      <w:pPr>
        <w:rPr>
          <w:sz w:val="18"/>
          <w:szCs w:val="18"/>
        </w:rPr>
      </w:pPr>
      <w:r w:rsidRPr="000434DF">
        <w:rPr>
          <w:rStyle w:val="Style13ptBold"/>
        </w:rPr>
        <w:t>Undercommoning 16</w:t>
      </w:r>
      <w:r w:rsidRPr="000434DF">
        <w:t xml:space="preserve">  [</w:t>
      </w:r>
      <w:hyperlink r:id="rId32" w:history="1">
        <w:r w:rsidRPr="000434DF">
          <w:rPr>
            <w:sz w:val="18"/>
            <w:szCs w:val="18"/>
          </w:rPr>
          <w:t>http://undercommoning.org/undercommoning-within-against-and-beyond/</w:t>
        </w:r>
      </w:hyperlink>
      <w:r w:rsidRPr="000434DF">
        <w:rPr>
          <w:sz w:val="18"/>
          <w:szCs w:val="18"/>
        </w:rPr>
        <w:t>, Undercommoning Within, Against and Beyond the University-as-Such, by undercommoning on June 4, 2016 in Announcements, Articles, Interventions, Provocations, Originally published by ROAR Magazine: https://roarmag.org/essays/undercommoning-collective-university-education/]</w:t>
      </w:r>
    </w:p>
    <w:p w14:paraId="14C3DCD0" w14:textId="77777777" w:rsidR="00CE5195" w:rsidRPr="000434DF" w:rsidRDefault="00CE5195" w:rsidP="00CE5195">
      <w:pPr>
        <w:spacing w:after="0"/>
      </w:pPr>
      <w:r w:rsidRPr="000434DF">
        <w:rPr>
          <w:rStyle w:val="StyleUnderline"/>
          <w:highlight w:val="cyan"/>
        </w:rPr>
        <w:t>We advocate using the university’s classrooms, spaces</w:t>
      </w:r>
      <w:r w:rsidRPr="000434DF">
        <w:rPr>
          <w:rStyle w:val="StyleUnderline"/>
        </w:rPr>
        <w:t>, libraries, da</w:t>
      </w:r>
      <w:r w:rsidRPr="000434DF">
        <w:rPr>
          <w:rStyle w:val="StyleUnderline"/>
          <w:highlight w:val="cyan"/>
        </w:rPr>
        <w:t>t</w:t>
      </w:r>
      <w:r w:rsidRPr="000434DF">
        <w:rPr>
          <w:rStyle w:val="StyleUnderline"/>
        </w:rPr>
        <w:t xml:space="preserve">abases </w:t>
      </w:r>
      <w:r w:rsidRPr="000434DF">
        <w:rPr>
          <w:rStyle w:val="StyleUnderline"/>
          <w:highlight w:val="cyan"/>
        </w:rPr>
        <w:t xml:space="preserve">and infrastructure </w:t>
      </w:r>
      <w:r w:rsidRPr="000434DF">
        <w:rPr>
          <w:rStyle w:val="Emphasis"/>
          <w:highlight w:val="cyan"/>
        </w:rPr>
        <w:t>as resources for abolitionist organizing.</w:t>
      </w:r>
      <w:r w:rsidRPr="000434DF">
        <w:rPr>
          <w:rStyle w:val="StyleUnderline"/>
        </w:rPr>
        <w:t xml:space="preserve"> We advocate repurposing trade unions and student associations as platforms for </w:t>
      </w:r>
      <w:r w:rsidRPr="000434DF">
        <w:rPr>
          <w:rStyle w:val="StyleUnderline"/>
          <w:highlight w:val="cyan"/>
        </w:rPr>
        <w:t>developing new forms of mutual aid and solidarity</w:t>
      </w:r>
      <w:r w:rsidRPr="000434DF">
        <w:t xml:space="preserve"> within and beyond the university-as-such. We advocate taking time with and taking pleasure in our evolving collective powers. We advocate revolt.</w:t>
      </w:r>
      <w:r w:rsidRPr="000434DF">
        <w:rPr>
          <w:sz w:val="12"/>
        </w:rPr>
        <w:t xml:space="preserve">∂ </w:t>
      </w:r>
      <w:r w:rsidRPr="000434DF">
        <w:t>You may accuse us of abandoning the university. Far from it; we would be loath to give the university-as-such the satisfaction.</w:t>
      </w:r>
      <w:r w:rsidRPr="000434DF">
        <w:rPr>
          <w:sz w:val="12"/>
        </w:rPr>
        <w:t xml:space="preserve">∂ </w:t>
      </w:r>
      <w:r w:rsidRPr="000434DF">
        <w:t>You may accuse us of abandoning the university. Far from it; we would be loath to give the university-as-such the satisfaction. Rather, we recognize the centrality of the university-as-such for contemporary life in the reproduction of contemporary power. It has an unprecedented importance as the supposed key to employment in the extortionist capitalist economy. A large proportion of North Americans feel they have no choice but to seek a “necessary” degree while saddling themselves with debt; for others, even this limited access is out of reach.</w:t>
      </w:r>
      <w:r w:rsidRPr="000434DF">
        <w:rPr>
          <w:sz w:val="12"/>
        </w:rPr>
        <w:t xml:space="preserve">∂ </w:t>
      </w:r>
      <w:r w:rsidRPr="000434DF">
        <w:t>The Stakes</w:t>
      </w:r>
      <w:r w:rsidRPr="000434DF">
        <w:rPr>
          <w:sz w:val="12"/>
        </w:rPr>
        <w:t xml:space="preserve">∂ </w:t>
      </w:r>
      <w:r w:rsidRPr="000434DF">
        <w:rPr>
          <w:rStyle w:val="StyleUnderline"/>
          <w:highlight w:val="cyan"/>
        </w:rPr>
        <w:t>We locate our struggle within and against the university</w:t>
      </w:r>
      <w:r w:rsidRPr="000434DF">
        <w:rPr>
          <w:rStyle w:val="StyleUnderline"/>
        </w:rPr>
        <w:t xml:space="preserve">-as-such, </w:t>
      </w:r>
      <w:r w:rsidRPr="000434DF">
        <w:rPr>
          <w:rStyle w:val="StyleUnderline"/>
          <w:highlight w:val="cyan"/>
        </w:rPr>
        <w:t>not in the name of its survival</w:t>
      </w:r>
      <w:r w:rsidRPr="000434DF">
        <w:rPr>
          <w:rStyle w:val="StyleUnderline"/>
        </w:rPr>
        <w:t xml:space="preserve"> and restoration, </w:t>
      </w:r>
      <w:r w:rsidRPr="000434DF">
        <w:rPr>
          <w:rStyle w:val="StyleUnderline"/>
          <w:highlight w:val="cyan"/>
        </w:rPr>
        <w:t>but of our own</w:t>
      </w:r>
      <w:r w:rsidRPr="000434DF">
        <w:t>.</w:t>
      </w:r>
      <w:r w:rsidRPr="000434DF">
        <w:rPr>
          <w:sz w:val="12"/>
        </w:rPr>
        <w:t xml:space="preserve">∂ </w:t>
      </w:r>
      <w:r w:rsidRPr="000434DF">
        <w:t xml:space="preserve">We locate our struggle within and against the university-as-such, not in the name of its survival and restoration, but of our own. For the university-as-such teems with dangerous social tensions and contradictions that cannot be ignored. These tensions build as the university is used to warehouse whole generations for whom capitalism has little use, as the university increasingly teaches us that we will be made to compete for any chance at a decent life. </w:t>
      </w:r>
      <w:r w:rsidRPr="000434DF">
        <w:rPr>
          <w:rStyle w:val="StyleUnderline"/>
          <w:highlight w:val="cyan"/>
        </w:rPr>
        <w:t>The university’s criminal contradictions demand our fugitive resistance</w:t>
      </w:r>
      <w:r w:rsidRPr="000434DF">
        <w:t>.</w:t>
      </w:r>
      <w:r w:rsidRPr="000434DF">
        <w:rPr>
          <w:sz w:val="12"/>
        </w:rPr>
        <w:t xml:space="preserve">∂ </w:t>
      </w:r>
      <w:r w:rsidRPr="000434DF">
        <w:t>Nevertheless we also know that as the university-as-such accumulates tensions and contradictions, these may inspire and catalyze reactionary forces of hatred and violence on the part of others. Already the elites of the university-as-such are closing ranks, with administrators, faculty and complicit students conscripted to defend the idealized, imaginary institution from the barbarian hordes. Whether they rally behind the tattered banners of “civility”, “excellence”, “collegiality” or “tradition” they are really championing a neoliberal institution that rewards the few while oppressing the many. Incidents of racism, misogyny, transphobia, abuse, rape culture, and hatred on campuses are on the rise and the university-as-such has all but destroyed the elusive academic freedom and job security for those who would challenge power, which faculty and students of the past sought through difficult struggle.</w:t>
      </w:r>
      <w:r w:rsidRPr="000434DF">
        <w:rPr>
          <w:sz w:val="12"/>
        </w:rPr>
        <w:t xml:space="preserve">∂ </w:t>
      </w:r>
      <w:r w:rsidRPr="000434DF">
        <w:t>We insist that the struggle for a better world and against the university-as-such is necessarily anti-colonial, anti-racist, feminist, queer, trans-liberationist and anti-ableist.</w:t>
      </w:r>
      <w:r w:rsidRPr="000434DF">
        <w:rPr>
          <w:sz w:val="12"/>
        </w:rPr>
        <w:t xml:space="preserve">∂ </w:t>
      </w:r>
      <w:r w:rsidRPr="000434DF">
        <w:t xml:space="preserve">We, by undercommoning together, are slowly building a network of organizers, with members currently located Anglophone North America, of those eager to link their struggle with others around the world. We, by undercommoning together, want to transform the tensions inherent to the university-as-such into visions, actions and experiments for a radically different world. </w:t>
      </w:r>
      <w:r w:rsidRPr="000434DF">
        <w:rPr>
          <w:rStyle w:val="StyleUnderline"/>
          <w:highlight w:val="cyan"/>
        </w:rPr>
        <w:t>We will shout in every common</w:t>
      </w:r>
      <w:r w:rsidRPr="000434DF">
        <w:rPr>
          <w:rStyle w:val="StyleUnderline"/>
        </w:rPr>
        <w:t xml:space="preserve"> space that the values the university-as-such claims </w:t>
      </w:r>
      <w:r w:rsidRPr="000434DF">
        <w:rPr>
          <w:rStyle w:val="StyleUnderline"/>
          <w:highlight w:val="cyan"/>
        </w:rPr>
        <w:t>to profess–of knowledge, fairness, inquiry and truth–cannot thrive in our capitalist, white-supremacist, hetero-patriarchal and colonial economy</w:t>
      </w:r>
      <w:r w:rsidRPr="000434DF">
        <w:rPr>
          <w:rStyle w:val="StyleUnderline"/>
        </w:rPr>
        <w:t xml:space="preserve">, </w:t>
      </w:r>
      <w:r w:rsidRPr="000434DF">
        <w:rPr>
          <w:rStyle w:val="StyleUnderline"/>
          <w:highlight w:val="cyan"/>
        </w:rPr>
        <w:t>based</w:t>
      </w:r>
      <w:r w:rsidRPr="000434DF">
        <w:rPr>
          <w:rStyle w:val="StyleUnderline"/>
        </w:rPr>
        <w:t xml:space="preserve"> as it is </w:t>
      </w:r>
      <w:r w:rsidRPr="000434DF">
        <w:rPr>
          <w:rStyle w:val="StyleUnderline"/>
          <w:highlight w:val="cyan"/>
        </w:rPr>
        <w:t>on ignorance, greed</w:t>
      </w:r>
      <w:r w:rsidRPr="000434DF">
        <w:rPr>
          <w:rStyle w:val="StyleUnderline"/>
        </w:rPr>
        <w:t xml:space="preserve">, </w:t>
      </w:r>
      <w:r w:rsidRPr="000434DF">
        <w:rPr>
          <w:rStyle w:val="StyleUnderline"/>
        </w:rPr>
        <w:lastRenderedPageBreak/>
        <w:t xml:space="preserve">sorrow </w:t>
      </w:r>
      <w:r w:rsidRPr="000434DF">
        <w:rPr>
          <w:rStyle w:val="StyleUnderline"/>
          <w:highlight w:val="cyan"/>
        </w:rPr>
        <w:t>and fear</w:t>
      </w:r>
      <w:r w:rsidRPr="000434DF">
        <w:rPr>
          <w:rStyle w:val="StyleUnderline"/>
        </w:rPr>
        <w:t>. We insist that the struggle for a better world and against the university-as-such is necessarily anti-colonial, anti-racist, feminist, queer, trans-liberationist and anti-ableist</w:t>
      </w:r>
      <w:r w:rsidRPr="000434DF">
        <w:t>. We insist that free education is about freedom in these terms, not simply the absence of tuition fees or tokenistic inclusion.</w:t>
      </w:r>
      <w:r w:rsidRPr="000434DF">
        <w:rPr>
          <w:sz w:val="12"/>
        </w:rPr>
        <w:t xml:space="preserve">∂ </w:t>
      </w:r>
      <w:r w:rsidRPr="000434DF">
        <w:t>We are already building the thing that will come after the university-as-such.</w:t>
      </w:r>
      <w:r w:rsidRPr="000434DF">
        <w:rPr>
          <w:sz w:val="12"/>
        </w:rPr>
        <w:t xml:space="preserve">∂ </w:t>
      </w:r>
      <w:r w:rsidRPr="000434DF">
        <w:t>We are already building the thing that will come after the university-as-such. We build it in stolen and redirected classroom discussions. We build through shared cigarettes or small gestures of compassion and solidarity. We build it on the picket lines and in the lunch lines and between the lines of essays and manifestos, in our statements of support and letters of condemnation. It emerges as we capture and liberate our time and thought, together. The reality of the undercommons is all around us in the reality of our struggle to collectively know ourselves and our power. Our goal is to create the tools and toys by which undercommoners can find one another and make common cause.</w:t>
      </w:r>
      <w:r w:rsidRPr="000434DF">
        <w:rPr>
          <w:sz w:val="12"/>
        </w:rPr>
        <w:t xml:space="preserve">∂ </w:t>
      </w:r>
      <w:r w:rsidRPr="000434DF">
        <w:t xml:space="preserve">To that end we facilitate digital and local discussions with activists working in generative and surprising ways. We collect and broadcast examples of tactics, ideas, inspirations and techniques. In all we do, </w:t>
      </w:r>
      <w:r w:rsidRPr="000434DF">
        <w:rPr>
          <w:rStyle w:val="StyleUnderline"/>
          <w:highlight w:val="cyan"/>
        </w:rPr>
        <w:t>we seek to sustain alternative institutions seeking to build new forms of research, study and collaborative learning in and outside of the university’s shadow</w:t>
      </w:r>
      <w:r w:rsidRPr="000434DF">
        <w:rPr>
          <w:highlight w:val="cyan"/>
        </w:rPr>
        <w:t>.</w:t>
      </w:r>
    </w:p>
    <w:p w14:paraId="38FADDFF" w14:textId="77777777" w:rsidR="00CE5195" w:rsidRPr="000434DF" w:rsidRDefault="00CE5195" w:rsidP="00CE5195">
      <w:pPr>
        <w:pStyle w:val="Heading4"/>
        <w:rPr>
          <w:rFonts w:cs="Calibri"/>
        </w:rPr>
      </w:pPr>
      <w:r w:rsidRPr="000434DF">
        <w:rPr>
          <w:rFonts w:cs="Calibri"/>
        </w:rPr>
        <w:t>They overdetermine the university and ignore multiple sites of resistance within it – in the absence of a positive agenda they cede the university to neoliberalism</w:t>
      </w:r>
    </w:p>
    <w:p w14:paraId="0B234F97" w14:textId="77777777" w:rsidR="00CE5195" w:rsidRPr="000434DF" w:rsidRDefault="00CE5195" w:rsidP="00CE5195">
      <w:r w:rsidRPr="000434DF">
        <w:rPr>
          <w:rStyle w:val="Style13ptBold"/>
        </w:rPr>
        <w:t xml:space="preserve">Connolly </w:t>
      </w:r>
      <w:r w:rsidRPr="000D450C">
        <w:rPr>
          <w:rStyle w:val="Style13ptBold"/>
          <w:b w:val="0"/>
        </w:rPr>
        <w:t>7-28</w:t>
      </w:r>
      <w:r w:rsidRPr="000D450C">
        <w:rPr>
          <w:b/>
          <w:sz w:val="28"/>
        </w:rPr>
        <w:t>-14</w:t>
      </w:r>
      <w:r w:rsidRPr="000D450C">
        <w:rPr>
          <w:sz w:val="28"/>
        </w:rPr>
        <w:t xml:space="preserve"> </w:t>
      </w:r>
      <w:r w:rsidRPr="000434DF">
        <w:t xml:space="preserve">[William, Professor of Political Theory at Johns Hopkins University, Toward an Eco-Egalitarian University, </w:t>
      </w:r>
      <w:hyperlink r:id="rId33" w:history="1">
        <w:r w:rsidRPr="000434DF">
          <w:rPr>
            <w:rStyle w:val="Hyperlink"/>
          </w:rPr>
          <w:t>http://contemporarycondition.blogspot.com/2014/07/toward-eco-egalitarian-university.html</w:t>
        </w:r>
      </w:hyperlink>
      <w:r w:rsidRPr="000434DF">
        <w:t>]</w:t>
      </w:r>
    </w:p>
    <w:p w14:paraId="64B10010" w14:textId="77777777" w:rsidR="00CE5195" w:rsidRDefault="00CE5195" w:rsidP="00CE5195">
      <w:r w:rsidRPr="000434DF">
        <w:rPr>
          <w:rStyle w:val="StyleUnderline"/>
        </w:rPr>
        <w:t>There are</w:t>
      </w:r>
      <w:r w:rsidRPr="000434DF">
        <w:t xml:space="preserve"> also </w:t>
      </w:r>
      <w:r w:rsidRPr="000434DF">
        <w:rPr>
          <w:rStyle w:val="StyleUnderline"/>
          <w:highlight w:val="cyan"/>
        </w:rPr>
        <w:t>critical intellectuals in</w:t>
      </w:r>
      <w:r w:rsidRPr="000434DF">
        <w:t xml:space="preserve"> and around </w:t>
      </w:r>
      <w:r w:rsidRPr="000434DF">
        <w:rPr>
          <w:rStyle w:val="StyleUnderline"/>
        </w:rPr>
        <w:t xml:space="preserve">the </w:t>
      </w:r>
      <w:r w:rsidRPr="000434DF">
        <w:rPr>
          <w:rStyle w:val="StyleUnderline"/>
          <w:highlight w:val="cyan"/>
        </w:rPr>
        <w:t>academy</w:t>
      </w:r>
      <w:r w:rsidRPr="000434DF">
        <w:rPr>
          <w:rStyle w:val="StyleUnderline"/>
        </w:rPr>
        <w:t xml:space="preserve"> who </w:t>
      </w:r>
      <w:r w:rsidRPr="000434DF">
        <w:rPr>
          <w:rStyle w:val="StyleUnderline"/>
          <w:highlight w:val="cyan"/>
        </w:rPr>
        <w:t>point out how neoliberal policies accentuate inequality</w:t>
      </w:r>
      <w:r w:rsidRPr="000434DF">
        <w:rPr>
          <w:highlight w:val="cyan"/>
        </w:rPr>
        <w:t>,</w:t>
      </w:r>
      <w:r w:rsidRPr="000434DF">
        <w:t xml:space="preserve"> create horrible exclusions, foster disciplinary society, and create economies punctuated by periods of crash and burn. They also show how those who do not initiate such irrational policies are set up to become the victims after each crash. They see how neoliberalism has retained hegemony for over thirty years as states ignore the authority structure of firms, enact neoliberal policies, generate legislative vetoes of new ventures when neoliberals officially hold a legislative minority, and draw authority from the gang of five on the Supreme Court. </w:t>
      </w:r>
      <w:r w:rsidRPr="000434DF">
        <w:rPr>
          <w:rStyle w:val="StyleUnderline"/>
        </w:rPr>
        <w:t xml:space="preserve">There are </w:t>
      </w:r>
      <w:r w:rsidRPr="000434DF">
        <w:rPr>
          <w:rStyle w:val="StyleUnderline"/>
          <w:highlight w:val="cyan"/>
        </w:rPr>
        <w:t>many faculty and students prepared to resist</w:t>
      </w:r>
      <w:r w:rsidRPr="000434DF">
        <w:rPr>
          <w:rStyle w:val="StyleUnderline"/>
        </w:rPr>
        <w:t xml:space="preserve"> the </w:t>
      </w:r>
      <w:r w:rsidRPr="000434DF">
        <w:rPr>
          <w:rStyle w:val="StyleUnderline"/>
          <w:highlight w:val="cyan"/>
        </w:rPr>
        <w:t>intrusions of</w:t>
      </w:r>
      <w:r w:rsidRPr="000434DF">
        <w:rPr>
          <w:rStyle w:val="StyleUnderline"/>
        </w:rPr>
        <w:t xml:space="preserve"> the </w:t>
      </w:r>
      <w:r w:rsidRPr="000434DF">
        <w:rPr>
          <w:rStyle w:val="StyleUnderline"/>
          <w:highlight w:val="cyan"/>
        </w:rPr>
        <w:t>neoliberal machine</w:t>
      </w:r>
      <w:r w:rsidRPr="000434DF">
        <w:t xml:space="preserve"> into their colleges and universities, whenever the latter act as if the administration has a natural right to manage students and faculty and they have an obligation to obey blindly. </w:t>
      </w:r>
      <w:r w:rsidRPr="000434DF">
        <w:rPr>
          <w:rStyle w:val="StyleUnderline"/>
          <w:highlight w:val="cyan"/>
        </w:rPr>
        <w:t>We must</w:t>
      </w:r>
      <w:r w:rsidRPr="000434DF">
        <w:rPr>
          <w:rStyle w:val="StyleUnderline"/>
        </w:rPr>
        <w:t xml:space="preserve"> thus </w:t>
      </w:r>
      <w:r w:rsidRPr="000434DF">
        <w:rPr>
          <w:rStyle w:val="StyleUnderline"/>
          <w:highlight w:val="cyan"/>
        </w:rPr>
        <w:t>celebrate those who have fought off coup attempts from the top,</w:t>
      </w:r>
      <w:r w:rsidRPr="000434DF">
        <w:t xml:space="preserve"> even winning sometimes. And we must laugh off attempts by reactionary faculty and administrators who pretend after each of victory that this or that change was in the cards all along, even without staff, faculty or student activism. Such </w:t>
      </w:r>
      <w:r w:rsidRPr="000434DF">
        <w:rPr>
          <w:rStyle w:val="StyleUnderline"/>
          <w:highlight w:val="cyan"/>
        </w:rPr>
        <w:t>propaganda is</w:t>
      </w:r>
      <w:r w:rsidRPr="000434DF">
        <w:rPr>
          <w:rStyle w:val="StyleUnderline"/>
        </w:rPr>
        <w:t xml:space="preserve"> designed to </w:t>
      </w:r>
      <w:r w:rsidRPr="000434DF">
        <w:t xml:space="preserve">deactivate senior faculty, </w:t>
      </w:r>
      <w:r w:rsidRPr="000434DF">
        <w:rPr>
          <w:rStyle w:val="StyleUnderline"/>
          <w:highlight w:val="cyan"/>
        </w:rPr>
        <w:t>demoralize students</w:t>
      </w:r>
      <w:r w:rsidRPr="000434DF">
        <w:rPr>
          <w:highlight w:val="cyan"/>
        </w:rPr>
        <w:t>,</w:t>
      </w:r>
      <w:r w:rsidRPr="000434DF">
        <w:t xml:space="preserve"> and discourage younger faculty </w:t>
      </w:r>
      <w:r w:rsidRPr="000434DF">
        <w:rPr>
          <w:rStyle w:val="StyleUnderline"/>
        </w:rPr>
        <w:t xml:space="preserve">from joining the fray when the forces of </w:t>
      </w:r>
      <w:r w:rsidRPr="000434DF">
        <w:t xml:space="preserve">anti-intellectualism, top-down rule, </w:t>
      </w:r>
      <w:r w:rsidRPr="000434DF">
        <w:rPr>
          <w:rStyle w:val="StyleUnderline"/>
        </w:rPr>
        <w:t>authoritarianism</w:t>
      </w:r>
      <w:r w:rsidRPr="000434DF">
        <w:t xml:space="preserve"> and vindictiveness </w:t>
      </w:r>
      <w:r w:rsidRPr="000434DF">
        <w:rPr>
          <w:rStyle w:val="StyleUnderline"/>
        </w:rPr>
        <w:t>intensify</w:t>
      </w:r>
      <w:r w:rsidRPr="000434DF">
        <w:t xml:space="preserve">. </w:t>
      </w:r>
      <w:r w:rsidRPr="000434DF">
        <w:rPr>
          <w:rStyle w:val="StyleUnderline"/>
        </w:rPr>
        <w:t xml:space="preserve">Divide, demoralize, and depoliticize the rank and file to create maximum room for political rule from the top. </w:t>
      </w:r>
      <w:r w:rsidRPr="000434DF">
        <w:rPr>
          <w:rStyle w:val="Emphasis"/>
          <w:highlight w:val="cyan"/>
        </w:rPr>
        <w:t>Resistance,</w:t>
      </w:r>
      <w:r w:rsidRPr="000434DF">
        <w:rPr>
          <w:rStyle w:val="Emphasis"/>
        </w:rPr>
        <w:t xml:space="preserve"> then, </w:t>
      </w:r>
      <w:r w:rsidRPr="000434DF">
        <w:rPr>
          <w:rStyle w:val="Emphasis"/>
          <w:highlight w:val="cyan"/>
        </w:rPr>
        <w:t>is indispensable</w:t>
      </w:r>
      <w:r w:rsidRPr="000434DF">
        <w:rPr>
          <w:highlight w:val="cyan"/>
        </w:rPr>
        <w:t>.</w:t>
      </w:r>
      <w:r w:rsidRPr="000434DF">
        <w:t xml:space="preserve"> But is it enough? Note that </w:t>
      </w:r>
      <w:r w:rsidRPr="000434DF">
        <w:rPr>
          <w:rStyle w:val="StyleUnderline"/>
        </w:rPr>
        <w:t>the neoliberal/corporate/administrative machine has a well worked out agenda</w:t>
      </w:r>
      <w:r w:rsidRPr="000434DF">
        <w:t xml:space="preserve"> to enact. Perhaps, then, </w:t>
      </w:r>
      <w:r w:rsidRPr="000434DF">
        <w:rPr>
          <w:rStyle w:val="Emphasis"/>
          <w:highlight w:val="cyan"/>
        </w:rPr>
        <w:t>we need to articulate a positive agenda</w:t>
      </w:r>
      <w:r w:rsidRPr="000434DF">
        <w:rPr>
          <w:rStyle w:val="Emphasis"/>
        </w:rPr>
        <w:t xml:space="preserve"> too, one </w:t>
      </w:r>
      <w:r w:rsidRPr="000434DF">
        <w:rPr>
          <w:rStyle w:val="Emphasis"/>
          <w:highlight w:val="cyan"/>
        </w:rPr>
        <w:t>that links critical intellectualism to an eco-egalitarian organization of university life.</w:t>
      </w:r>
      <w:r w:rsidRPr="000434DF">
        <w:rPr>
          <w:rStyle w:val="Emphasis"/>
        </w:rPr>
        <w:t xml:space="preserve"> </w:t>
      </w:r>
      <w:r w:rsidRPr="000434DF">
        <w:t xml:space="preserve">One </w:t>
      </w:r>
      <w:r w:rsidRPr="000434DF">
        <w:rPr>
          <w:rStyle w:val="Emphasis"/>
          <w:highlight w:val="cyan"/>
        </w:rPr>
        <w:t xml:space="preserve">in which universities and colleges become </w:t>
      </w:r>
      <w:r w:rsidRPr="000434DF">
        <w:rPr>
          <w:rStyle w:val="Emphasis"/>
          <w:highlight w:val="cyan"/>
        </w:rPr>
        <w:lastRenderedPageBreak/>
        <w:t>vibrant centers that challenge the neoliberal machine by their</w:t>
      </w:r>
      <w:r w:rsidRPr="000434DF">
        <w:rPr>
          <w:rStyle w:val="Emphasis"/>
        </w:rPr>
        <w:t xml:space="preserve"> very mode of </w:t>
      </w:r>
      <w:r w:rsidRPr="000434DF">
        <w:rPr>
          <w:rStyle w:val="Emphasis"/>
          <w:highlight w:val="cyan"/>
        </w:rPr>
        <w:t>organization</w:t>
      </w:r>
      <w:r w:rsidRPr="000434DF">
        <w:rPr>
          <w:highlight w:val="cyan"/>
        </w:rPr>
        <w:t>.</w:t>
      </w:r>
      <w:r w:rsidRPr="000434DF">
        <w:t xml:space="preserve"> Today I focus on the economic organization of such a university. Start with the adjunct world. The more adjunct faculty there are the fewer full time appointments are available to young scholars and the fewer faculty there are to be independent voices in the life of the school. The more the adjunct model threatens tenure the less willing some younger faculty members are to take risks in their research, teaching and college participation. The weaker tenure is the more powerful the neoliberal machine becomes. These are some of the reasons budget cutbacks have been used to create the world of the adjunct. So the university will gather together adjunct positions and create a smaller number of tenure track positions out of them, inviting existing adjunct faculty to become candidates and drawing upon the records they have already achieved in considering them for the new positions. With respect to salary, all staff members in the university will receive a living wage, and their incomes and job security will grow as they continue to work. The faculty will initially be governed by a 2/2/1&amp;1/2 model. The highest paid senior professor will make no more than two times the median salary of assistant professors; deans and provosts will make no more than two times the median salary of senior professors; and the president will make no more than 1 &amp; ½ the median salary of deans. Perhaps this scale can and should be squeezed down even further. The key point is that with such a sliding scale a salary increase at any level will be marked by corollary increases at other levels. Equally important, a decrease at any level—to respond to a new budget crunch created by neoliberal adventurism and then passed down the line--will meet with corollary decreases everywhere else. After reducing the current proportion of administrators to faculty to an earlier ratio, any decrease in the size of the faculty will be matched by a corollary reduction in the size of the administration. As time goes by these differentials can be reduced further. The underlying idea, to paraphrase Rousseau, is that no one becomes so rich that they can buy another and no one so poor that they can be bought by another. Staff, faculty and administrators will all receive remuneration that enable them to participate effectively in the larger infrastructure of consumption. That means that the larger infrastructure of consumption, too, will need to be reconstructed. Such policies mean that we are all in this together rather than encouraging a few to impose their imperial will upon the rest of us. Savings that accrue can be deployed to help students reduce the crushing debt they currently face, and the university will now be in a better ethical position to press the state for more support to reduce those pressures further. Deans and Presidents will feel more tied to the faculty than to high rollers outside it. They will come from the faculty and can return to it with dignity rather than having to forfeit a life of royalty. They are thus apt to feel more closely tied to intellectual life and to act with courage against the neoliberal machine when necessary. If they are forced to resign while fighting for academic principles they will return to the faculty as heroes, presenting living models of how to be academic intellectuals. All this will help to modify the ethos of performance and governance in the university, pulling it away from subordination to the neoliberal agenda and toward a critical education and student/faculty participation in governance. Of course, some faculty and administrators will depart when such policies are established. That is okay. They will be replaced by faculty members and administrators who prize intellectual life and seek to work in a place in which the faculty has a major voice in university life. The arrival of new recruits will further amplify support for the new university. The university will also become a model of eco-experimentation, as it divests both from using carbon based power and making carbon based </w:t>
      </w:r>
      <w:r w:rsidRPr="000434DF">
        <w:lastRenderedPageBreak/>
        <w:t>investments. It will encourage faculty in the humanities, social sciences and sciences to purse eco-friendly research as it enacts several practical experiments itself. Again, all these things will require a shift in the internal governance of the school. In this way the university becomes a living model appropriate to the world of today and tomorrow, and some other institutions may even be encouraged to emulate it. We enact practices needed in the twenty first century. No president will be allowed to milk donors for huge donations to be used for that president’s “signature projects’ and new faculty appointments, unless those actions have first gone through the relevant departments and faculty assembly for review and acceptance. Such practices are based on the sound understanding that the most creative, educational and socially useful innovations do not come from the top. They flow up from intellectual ferment by faculty and students. The top down myth is merely a neoliberal strategy designed to centralize power. It has no basis in experience. The new practices will thus reflect the realization that the neoliberal model of university governance has been an abject failure. It has been installed not because of its success, but because of the constellation of power and privilege it expresses. There is much more to explore here. But perhaps we can close for now by posing an obvious question</w:t>
      </w:r>
      <w:r w:rsidRPr="000434DF">
        <w:rPr>
          <w:rStyle w:val="StyleUnderline"/>
        </w:rPr>
        <w:t xml:space="preserve">. Is not such a model of the university utopian? Yes it is. </w:t>
      </w:r>
      <w:r w:rsidRPr="000434DF">
        <w:rPr>
          <w:rStyle w:val="StyleUnderline"/>
          <w:highlight w:val="cyan"/>
        </w:rPr>
        <w:t>It is at odds with the existing hierarchy of power in a neoliberal society.</w:t>
      </w:r>
      <w:r w:rsidRPr="000434DF">
        <w:rPr>
          <w:rStyle w:val="StyleUnderline"/>
        </w:rPr>
        <w:t xml:space="preserve"> But it is only utopian in that sense, not in the sense that the neoliberal project is utopian. The neoliberal model is utopian in that it can be imposed but has been proven to be top down, anti-intellectual, and at odds with teaching students</w:t>
      </w:r>
      <w:r w:rsidRPr="000434DF">
        <w:t xml:space="preserve"> to become critical citizens. That is, it is grounded in arbitrary power and privilege rather than speaking to the needs of university life and a democratic society. It is tethered to a boom and bust practice of economic life that repeatedly recoils back on low-income workers, urban areas, racial minorities, old people, schools, health, colleges, students, and universities, even though none of the latter have initiated these crashes. Presidents, administrators, trustees and faculty who still profess the neoliberal model should be ashamed of themselves. Today the need is to move beyond the top-down utopia of the neoliberal academy as more faculty and students both become active inside the university and pursue alliances with workers, teachers, feminists, racial minorities, the unemployed, battle scarred and wounded soldiers, and other forces outside the university who have also been screwed over by the neoliberal agenda. </w:t>
      </w:r>
      <w:r w:rsidRPr="000434DF">
        <w:rPr>
          <w:rStyle w:val="StyleUnderline"/>
        </w:rPr>
        <w:t xml:space="preserve">Does this mean, then, that we seek to politicize the university? No. That, my friends, happened a long time ago, though </w:t>
      </w:r>
      <w:r w:rsidRPr="000434DF">
        <w:rPr>
          <w:rStyle w:val="Emphasis"/>
        </w:rPr>
        <w:t xml:space="preserve">the </w:t>
      </w:r>
      <w:r w:rsidRPr="000434DF">
        <w:rPr>
          <w:rStyle w:val="Emphasis"/>
          <w:highlight w:val="cyan"/>
        </w:rPr>
        <w:t>neoliberal terms of politicization have not been publicized enough</w:t>
      </w:r>
      <w:r w:rsidRPr="000434DF">
        <w:rPr>
          <w:highlight w:val="cyan"/>
        </w:rPr>
        <w:t>.</w:t>
      </w:r>
      <w:r w:rsidRPr="000434DF">
        <w:t xml:space="preserve"> Indeed, it is today considered insulting to the neoliberal machine to publicize this fact. It means that </w:t>
      </w:r>
      <w:r w:rsidRPr="000434DF">
        <w:rPr>
          <w:rStyle w:val="StyleUnderline"/>
        </w:rPr>
        <w:t xml:space="preserve">we must work hard to shift the terms of the politicized university. </w:t>
      </w:r>
      <w:r w:rsidRPr="000434DF">
        <w:t xml:space="preserve">Sometimes </w:t>
      </w:r>
      <w:r w:rsidRPr="000434DF">
        <w:rPr>
          <w:rStyle w:val="Emphasis"/>
        </w:rPr>
        <w:t xml:space="preserve">the </w:t>
      </w:r>
      <w:r w:rsidRPr="000434DF">
        <w:rPr>
          <w:rStyle w:val="Emphasis"/>
          <w:highlight w:val="cyan"/>
        </w:rPr>
        <w:t>thought of another possibility shakes up practical thinking, allowing it to fester and then to respond creatively to new</w:t>
      </w:r>
      <w:r w:rsidRPr="000434DF">
        <w:rPr>
          <w:rStyle w:val="Emphasis"/>
        </w:rPr>
        <w:t xml:space="preserve"> threats, </w:t>
      </w:r>
      <w:r w:rsidRPr="000434DF">
        <w:rPr>
          <w:rStyle w:val="Emphasis"/>
          <w:highlight w:val="cyan"/>
        </w:rPr>
        <w:t>issues</w:t>
      </w:r>
      <w:r w:rsidRPr="000434DF">
        <w:rPr>
          <w:rStyle w:val="Emphasis"/>
        </w:rPr>
        <w:t xml:space="preserve"> and opportunities as they arise</w:t>
      </w:r>
      <w:r w:rsidRPr="000434DF">
        <w:t xml:space="preserve">. Make no doubt about it. </w:t>
      </w:r>
      <w:r w:rsidRPr="000434DF">
        <w:rPr>
          <w:rStyle w:val="Emphasis"/>
        </w:rPr>
        <w:t xml:space="preserve">The </w:t>
      </w:r>
      <w:r w:rsidRPr="000434DF">
        <w:rPr>
          <w:rStyle w:val="Emphasis"/>
          <w:highlight w:val="cyan"/>
        </w:rPr>
        <w:t>neoliberal machine has both eyes focused on the university today and we must have ours focused on the neoliberal machine</w:t>
      </w:r>
      <w:r w:rsidRPr="000434DF">
        <w:rPr>
          <w:highlight w:val="cyan"/>
        </w:rPr>
        <w:t>.</w:t>
      </w:r>
    </w:p>
    <w:p w14:paraId="755C4618" w14:textId="77777777" w:rsidR="00CE5195" w:rsidRPr="000434DF" w:rsidRDefault="00CE5195" w:rsidP="00CE5195">
      <w:pPr>
        <w:pStyle w:val="Heading4"/>
        <w:rPr>
          <w:rFonts w:cs="Calibri"/>
        </w:rPr>
      </w:pPr>
      <w:r w:rsidRPr="000434DF">
        <w:rPr>
          <w:rFonts w:cs="Calibri"/>
        </w:rPr>
        <w:t xml:space="preserve">It’s easy to say politics is exhausted from their authors’ perspective – grounding politics in the experiences of the marginalized is key </w:t>
      </w:r>
    </w:p>
    <w:p w14:paraId="6FF9F037" w14:textId="77777777" w:rsidR="00CE5195" w:rsidRPr="000434DF" w:rsidRDefault="00CE5195" w:rsidP="00CE5195">
      <w:pPr>
        <w:rPr>
          <w:rFonts w:eastAsia="Times New Roman"/>
        </w:rPr>
      </w:pPr>
      <w:r w:rsidRPr="000434DF">
        <w:rPr>
          <w:rFonts w:eastAsia="Times New Roman"/>
          <w:b/>
        </w:rPr>
        <w:t>Bordo ’94</w:t>
      </w:r>
      <w:r w:rsidRPr="000434DF">
        <w:rPr>
          <w:rFonts w:eastAsia="Times New Roman"/>
        </w:rPr>
        <w:t xml:space="preserve"> [Susan, Professor of English and Gender and Women's Studies and holds the Otis A. Singletary Chair in the Humanities at the University of Kentucky, “Are Mothers Persons?” in Unbearable Weight, pp.96-97]</w:t>
      </w:r>
    </w:p>
    <w:p w14:paraId="62816497" w14:textId="77777777" w:rsidR="00CE5195" w:rsidRPr="001628AC" w:rsidRDefault="00CE5195" w:rsidP="00CE5195">
      <w:pPr>
        <w:rPr>
          <w:rFonts w:eastAsia="Times New Roman"/>
          <w:sz w:val="20"/>
          <w:u w:val="single"/>
        </w:rPr>
      </w:pPr>
      <w:r w:rsidRPr="000434DF">
        <w:rPr>
          <w:rFonts w:eastAsia="Times New Roman"/>
          <w:sz w:val="12"/>
        </w:rPr>
        <w:lastRenderedPageBreak/>
        <w:t xml:space="preserve">And, finally, there is the currently problematic status of </w:t>
      </w:r>
      <w:r w:rsidRPr="000434DF">
        <w:rPr>
          <w:rFonts w:eastAsia="Times New Roman"/>
          <w:sz w:val="20"/>
          <w:highlight w:val="cyan"/>
          <w:u w:val="single"/>
        </w:rPr>
        <w:t>concepts such as</w:t>
      </w:r>
      <w:r w:rsidRPr="000434DF">
        <w:rPr>
          <w:rFonts w:eastAsia="Times New Roman"/>
          <w:sz w:val="20"/>
          <w:u w:val="single"/>
        </w:rPr>
        <w:t xml:space="preserve"> authority and </w:t>
      </w:r>
      <w:r w:rsidRPr="000434DF">
        <w:rPr>
          <w:rFonts w:eastAsia="Times New Roman"/>
          <w:sz w:val="20"/>
          <w:highlight w:val="cyan"/>
          <w:u w:val="single"/>
        </w:rPr>
        <w:t>the subject</w:t>
      </w:r>
      <w:r w:rsidRPr="000434DF">
        <w:rPr>
          <w:rFonts w:eastAsia="Times New Roman"/>
          <w:sz w:val="12"/>
        </w:rPr>
        <w:t xml:space="preserve">, concepts </w:t>
      </w:r>
      <w:r w:rsidRPr="000434DF">
        <w:rPr>
          <w:rFonts w:eastAsia="Times New Roman"/>
          <w:sz w:val="20"/>
          <w:u w:val="single"/>
        </w:rPr>
        <w:t>which have played a crucial role in Western modernity</w:t>
      </w:r>
      <w:r w:rsidRPr="000434DF">
        <w:rPr>
          <w:rFonts w:eastAsia="Times New Roman"/>
          <w:sz w:val="12"/>
        </w:rPr>
        <w:t xml:space="preserve"> but </w:t>
      </w:r>
      <w:r w:rsidRPr="000434DF">
        <w:rPr>
          <w:rFonts w:eastAsia="Times New Roman"/>
          <w:sz w:val="20"/>
          <w:highlight w:val="cyan"/>
          <w:u w:val="single"/>
        </w:rPr>
        <w:t>are now</w:t>
      </w:r>
      <w:r w:rsidRPr="000434DF">
        <w:rPr>
          <w:rFonts w:eastAsia="Times New Roman"/>
          <w:sz w:val="12"/>
        </w:rPr>
        <w:t xml:space="preserve"> in various philosophical and literary quarters </w:t>
      </w:r>
      <w:r w:rsidRPr="000434DF">
        <w:rPr>
          <w:rFonts w:eastAsia="Times New Roman"/>
          <w:sz w:val="20"/>
          <w:highlight w:val="cyan"/>
          <w:u w:val="single"/>
        </w:rPr>
        <w:t>being declared decentered, dying, or dead</w:t>
      </w:r>
      <w:r w:rsidRPr="000434DF">
        <w:rPr>
          <w:rFonts w:eastAsia="Times New Roman"/>
          <w:sz w:val="12"/>
        </w:rPr>
        <w:t xml:space="preserve">. This is not the place to detail those arguments. But it </w:t>
      </w:r>
      <w:r w:rsidRPr="000434DF">
        <w:rPr>
          <w:rFonts w:eastAsia="Times New Roman"/>
          <w:sz w:val="20"/>
          <w:highlight w:val="cyan"/>
          <w:u w:val="single"/>
        </w:rPr>
        <w:t>is easy,</w:t>
      </w:r>
      <w:r w:rsidRPr="000434DF">
        <w:rPr>
          <w:rFonts w:eastAsia="Times New Roman"/>
          <w:sz w:val="20"/>
          <w:u w:val="single"/>
        </w:rPr>
        <w:t xml:space="preserve"> I believe, </w:t>
      </w:r>
      <w:r w:rsidRPr="000434DF">
        <w:rPr>
          <w:rFonts w:eastAsia="Times New Roman"/>
          <w:sz w:val="20"/>
          <w:highlight w:val="cyan"/>
          <w:u w:val="single"/>
        </w:rPr>
        <w:t>to call for</w:t>
      </w:r>
      <w:r w:rsidRPr="000434DF">
        <w:rPr>
          <w:rFonts w:eastAsia="Times New Roman"/>
          <w:sz w:val="20"/>
          <w:u w:val="single"/>
        </w:rPr>
        <w:t xml:space="preserve"> the </w:t>
      </w:r>
      <w:r w:rsidRPr="000434DF">
        <w:rPr>
          <w:rFonts w:eastAsia="Times New Roman"/>
          <w:sz w:val="20"/>
          <w:highlight w:val="cyan"/>
          <w:u w:val="single"/>
        </w:rPr>
        <w:t>wholesale deconstruction of</w:t>
      </w:r>
      <w:r w:rsidRPr="000434DF">
        <w:rPr>
          <w:rFonts w:eastAsia="Times New Roman"/>
          <w:sz w:val="20"/>
          <w:u w:val="single"/>
        </w:rPr>
        <w:t xml:space="preserve"> concepts such as </w:t>
      </w:r>
      <w:r w:rsidRPr="000434DF">
        <w:rPr>
          <w:rFonts w:eastAsia="Times New Roman"/>
          <w:sz w:val="20"/>
          <w:highlight w:val="cyan"/>
          <w:u w:val="single"/>
        </w:rPr>
        <w:t>subjectivity</w:t>
      </w:r>
      <w:r w:rsidRPr="000434DF">
        <w:rPr>
          <w:rFonts w:eastAsia="Times New Roman"/>
          <w:sz w:val="20"/>
          <w:u w:val="single"/>
        </w:rPr>
        <w:t xml:space="preserve">, authority, </w:t>
      </w:r>
      <w:r w:rsidRPr="000434DF">
        <w:rPr>
          <w:rFonts w:eastAsia="Times New Roman"/>
          <w:sz w:val="20"/>
          <w:highlight w:val="cyan"/>
          <w:u w:val="single"/>
        </w:rPr>
        <w:t>and identity only so long as we remain on the plane of high theory</w:t>
      </w:r>
      <w:r w:rsidRPr="000434DF">
        <w:rPr>
          <w:rFonts w:eastAsia="Times New Roman"/>
          <w:sz w:val="20"/>
          <w:u w:val="single"/>
        </w:rPr>
        <w:t>, where they function as abstractions</w:t>
      </w:r>
      <w:r w:rsidRPr="000434DF">
        <w:rPr>
          <w:rFonts w:eastAsia="Times New Roman"/>
          <w:sz w:val="12"/>
        </w:rPr>
        <w:t xml:space="preserve">. </w:t>
      </w:r>
      <w:r w:rsidRPr="000434DF">
        <w:rPr>
          <w:rFonts w:eastAsia="Times New Roman"/>
          <w:sz w:val="20"/>
          <w:u w:val="single"/>
        </w:rPr>
        <w:t>Once we begin to examine the role played by such concepts as they are institutionally and socially embodied</w:t>
      </w:r>
      <w:r w:rsidRPr="000434DF">
        <w:rPr>
          <w:rFonts w:eastAsia="Times New Roman"/>
          <w:sz w:val="12"/>
        </w:rPr>
        <w:t xml:space="preserve"> in contexts such as law and medicine, </w:t>
      </w:r>
      <w:r w:rsidRPr="000434DF">
        <w:rPr>
          <w:rFonts w:eastAsia="Times New Roman"/>
          <w:sz w:val="20"/>
          <w:u w:val="single"/>
        </w:rPr>
        <w:t xml:space="preserve">in which the philosophical blueprint is transformed into real social architecture, </w:t>
      </w:r>
      <w:r w:rsidRPr="000434DF">
        <w:rPr>
          <w:rFonts w:eastAsia="Times New Roman"/>
          <w:sz w:val="20"/>
          <w:highlight w:val="cyan"/>
          <w:u w:val="single"/>
        </w:rPr>
        <w:t>a different agenda may suggest</w:t>
      </w:r>
      <w:r w:rsidRPr="000434DF">
        <w:rPr>
          <w:rFonts w:eastAsia="Times New Roman"/>
          <w:sz w:val="20"/>
          <w:u w:val="single"/>
        </w:rPr>
        <w:t xml:space="preserve"> itself.</w:t>
      </w:r>
      <w:r w:rsidRPr="000434DF">
        <w:rPr>
          <w:rFonts w:eastAsia="Times New Roman"/>
          <w:sz w:val="12"/>
        </w:rPr>
        <w:t xml:space="preserve"> This is what I have argued in this essay with regard to the politics and rhetoric of subjectivity as they are played out in the arena of the current legal and social battle over reproductive control. </w:t>
      </w:r>
      <w:r w:rsidRPr="000434DF">
        <w:rPr>
          <w:rFonts w:eastAsia="Times New Roman"/>
          <w:sz w:val="20"/>
          <w:u w:val="single"/>
        </w:rPr>
        <w:t xml:space="preserve">Within this battle, we </w:t>
      </w:r>
      <w:r w:rsidRPr="000434DF">
        <w:rPr>
          <w:rFonts w:eastAsia="Times New Roman"/>
          <w:sz w:val="20"/>
          <w:highlight w:val="cyan"/>
          <w:u w:val="single"/>
        </w:rPr>
        <w:t>cannot afford</w:t>
      </w:r>
      <w:r w:rsidRPr="000434DF">
        <w:rPr>
          <w:rFonts w:eastAsia="Times New Roman"/>
          <w:sz w:val="20"/>
          <w:u w:val="single"/>
        </w:rPr>
        <w:t xml:space="preserve">, whether in the interests of theoretical avant­gardism or political correctness, </w:t>
      </w:r>
      <w:r w:rsidRPr="000434DF">
        <w:rPr>
          <w:rFonts w:eastAsia="Times New Roman"/>
          <w:sz w:val="20"/>
          <w:highlight w:val="cyan"/>
          <w:u w:val="single"/>
        </w:rPr>
        <w:t>to abandon</w:t>
      </w:r>
      <w:r w:rsidRPr="000434DF">
        <w:rPr>
          <w:rFonts w:eastAsia="Times New Roman"/>
          <w:sz w:val="20"/>
          <w:u w:val="single"/>
        </w:rPr>
        <w:t xml:space="preserve"> conceptions such as </w:t>
      </w:r>
      <w:r w:rsidRPr="000434DF">
        <w:rPr>
          <w:rFonts w:eastAsia="Times New Roman"/>
          <w:sz w:val="20"/>
          <w:highlight w:val="cyan"/>
          <w:u w:val="single"/>
        </w:rPr>
        <w:t>subjectivity, authority, embodied consciousness, and personal integrity</w:t>
      </w:r>
      <w:r w:rsidRPr="000434DF">
        <w:rPr>
          <w:rFonts w:eastAsia="Times New Roman"/>
          <w:sz w:val="12"/>
        </w:rPr>
        <w:t xml:space="preserve">. But </w:t>
      </w:r>
      <w:r w:rsidRPr="000434DF">
        <w:rPr>
          <w:rFonts w:eastAsia="Times New Roman"/>
          <w:sz w:val="20"/>
          <w:u w:val="single"/>
        </w:rPr>
        <w:t xml:space="preserve">this </w:t>
      </w:r>
      <w:r w:rsidRPr="000434DF">
        <w:rPr>
          <w:rFonts w:eastAsia="Times New Roman"/>
          <w:sz w:val="20"/>
          <w:highlight w:val="cyan"/>
          <w:u w:val="single"/>
        </w:rPr>
        <w:t>does not mean that we will be reproducing them in precisely the form in which we have inherited them</w:t>
      </w:r>
      <w:r w:rsidRPr="000434DF">
        <w:rPr>
          <w:rFonts w:eastAsia="Times New Roman"/>
          <w:sz w:val="12"/>
        </w:rPr>
        <w:t xml:space="preserve">. </w:t>
      </w:r>
      <w:r w:rsidRPr="000434DF">
        <w:rPr>
          <w:rFonts w:eastAsia="Times New Roman"/>
          <w:sz w:val="20"/>
          <w:u w:val="single"/>
        </w:rPr>
        <w:t xml:space="preserve">We need to remember that </w:t>
      </w:r>
      <w:r w:rsidRPr="000434DF">
        <w:rPr>
          <w:rFonts w:eastAsia="Times New Roman"/>
          <w:sz w:val="20"/>
          <w:highlight w:val="cyan"/>
          <w:u w:val="single"/>
        </w:rPr>
        <w:t>when poststructuralist writers declare that the "author" or "man</w:t>
      </w:r>
      <w:r w:rsidRPr="000434DF">
        <w:rPr>
          <w:rFonts w:eastAsia="Times New Roman"/>
          <w:sz w:val="20"/>
          <w:u w:val="single"/>
        </w:rPr>
        <w:t xml:space="preserve">" (or "metaphysics" or "philosophy") </w:t>
      </w:r>
      <w:r w:rsidRPr="000434DF">
        <w:rPr>
          <w:rFonts w:eastAsia="Times New Roman"/>
          <w:sz w:val="20"/>
          <w:highlight w:val="cyan"/>
          <w:u w:val="single"/>
        </w:rPr>
        <w:t>is dead, they refer to conceptions that were historically developed by European men,</w:t>
      </w:r>
      <w:r w:rsidRPr="000434DF">
        <w:rPr>
          <w:rFonts w:eastAsia="Times New Roman"/>
          <w:sz w:val="20"/>
          <w:u w:val="single"/>
        </w:rPr>
        <w:t xml:space="preserve"> under conditions of their cultural dominance</w:t>
      </w:r>
      <w:r w:rsidRPr="000434DF">
        <w:rPr>
          <w:rFonts w:eastAsia="Times New Roman"/>
          <w:sz w:val="12"/>
        </w:rPr>
        <w:t xml:space="preserve">. </w:t>
      </w:r>
      <w:r w:rsidRPr="000434DF">
        <w:rPr>
          <w:rFonts w:eastAsia="Times New Roman"/>
          <w:sz w:val="20"/>
          <w:u w:val="single"/>
        </w:rPr>
        <w:t>Under those conditions, subjectivity took a very particular form by virtue of the experiences excluded from it</w:t>
      </w:r>
      <w:r w:rsidRPr="000434DF">
        <w:rPr>
          <w:rFonts w:eastAsia="Times New Roman"/>
          <w:sz w:val="12"/>
        </w:rPr>
        <w:t xml:space="preserve">. Iris Young's study of pregnant embodiment, for example, suggests that pregnancy makes uniquely available (although it does not guarantee) a very different experience of the relationship between mind and body, inner and outer, self and other than that presumed by Descartes, Hobbes, Locke, and other architects of the modernist subject. The conception of autonomy assumed by that model, for example, is challenged by an embodiment that literally houses ''otherness" within the self. Young's argument makes us aware of the fact that </w:t>
      </w:r>
      <w:r w:rsidRPr="000434DF">
        <w:rPr>
          <w:rFonts w:eastAsia="Times New Roman"/>
          <w:sz w:val="20"/>
          <w:highlight w:val="cyan"/>
          <w:u w:val="single"/>
        </w:rPr>
        <w:t>invoking</w:t>
      </w:r>
      <w:r w:rsidRPr="000434DF">
        <w:rPr>
          <w:rFonts w:eastAsia="Times New Roman"/>
          <w:sz w:val="20"/>
          <w:u w:val="single"/>
        </w:rPr>
        <w:t xml:space="preserve"> the authority of </w:t>
      </w:r>
      <w:r w:rsidRPr="000434DF">
        <w:rPr>
          <w:rFonts w:eastAsia="Times New Roman"/>
          <w:sz w:val="20"/>
          <w:highlight w:val="cyan"/>
          <w:u w:val="single"/>
        </w:rPr>
        <w:t>marginalized subjects may ultimately result in a reconstruction of subjectivity itself</w:t>
      </w:r>
      <w:r w:rsidRPr="000434DF">
        <w:rPr>
          <w:rFonts w:eastAsia="Times New Roman"/>
          <w:sz w:val="12"/>
          <w:highlight w:val="cyan"/>
        </w:rPr>
        <w:t>.</w:t>
      </w:r>
      <w:r w:rsidRPr="000434DF">
        <w:rPr>
          <w:rFonts w:eastAsia="Times New Roman"/>
          <w:sz w:val="12"/>
        </w:rPr>
        <w:t xml:space="preserve"> </w:t>
      </w:r>
      <w:r w:rsidRPr="000434DF">
        <w:rPr>
          <w:rFonts w:eastAsia="Times New Roman"/>
          <w:sz w:val="20"/>
          <w:u w:val="single"/>
        </w:rPr>
        <w:t>This is not to say that the (historical) subjectivities of subordinate groups have developed fully outside of or unaffected by dominant constructions of the subject</w:t>
      </w:r>
      <w:r w:rsidRPr="000434DF">
        <w:rPr>
          <w:rFonts w:eastAsia="Times New Roman"/>
          <w:sz w:val="12"/>
        </w:rPr>
        <w:t xml:space="preserve">. (Itis not as though, for example, women have not sought autonomy or cherished possibilities for individuation and self­development.) But our relation to these values has been different: more ambivalent, less purely identified; one could even say, less oppressed. 7 7 </w:t>
      </w:r>
      <w:r w:rsidRPr="000434DF">
        <w:rPr>
          <w:rFonts w:eastAsia="Times New Roman"/>
          <w:sz w:val="20"/>
          <w:highlight w:val="cyan"/>
          <w:u w:val="single"/>
        </w:rPr>
        <w:t>Historically excluded from participation in the making of philosophy, law, and politics, we have nonetheless created culture in our own assigned "spheres</w:t>
      </w:r>
      <w:r w:rsidRPr="000434DF">
        <w:rPr>
          <w:rFonts w:eastAsia="Times New Roman"/>
          <w:sz w:val="20"/>
          <w:u w:val="single"/>
        </w:rPr>
        <w:t xml:space="preserve">," and these cultures now provide a valuable resource for us as we begin to make philosophy, law, and politics in the public arena </w:t>
      </w:r>
    </w:p>
    <w:p w14:paraId="18FCE361" w14:textId="77777777" w:rsidR="00CE5195" w:rsidRDefault="00CE5195" w:rsidP="00CE5195">
      <w:pPr>
        <w:pStyle w:val="Heading3"/>
      </w:pPr>
      <w:r>
        <w:lastRenderedPageBreak/>
        <w:t>2AC Suffering reps good</w:t>
      </w:r>
    </w:p>
    <w:p w14:paraId="38ABB0A5" w14:textId="77777777" w:rsidR="00CE5195" w:rsidRPr="000434DF" w:rsidRDefault="00CE5195" w:rsidP="00CE5195">
      <w:pPr>
        <w:pStyle w:val="Heading4"/>
        <w:rPr>
          <w:rFonts w:cs="Calibri"/>
        </w:rPr>
      </w:pPr>
      <w:r w:rsidRPr="000434DF">
        <w:rPr>
          <w:rFonts w:cs="Calibri"/>
        </w:rPr>
        <w:t>Perm solves – totally rejecting the discussion of others voices fails</w:t>
      </w:r>
    </w:p>
    <w:p w14:paraId="2DA46A75" w14:textId="77777777" w:rsidR="00CE5195" w:rsidRPr="000434DF" w:rsidRDefault="00CE5195" w:rsidP="00CE5195">
      <w:r w:rsidRPr="000434DF">
        <w:rPr>
          <w:rStyle w:val="Style13ptBold"/>
        </w:rPr>
        <w:t>Alcoff 1991</w:t>
      </w:r>
      <w:r w:rsidRPr="000434DF">
        <w:t xml:space="preserve"> [Linda, Professor of Philosophy at Hunter College and the CUNY Graduate Center,  “The Problem of Speaking for Others, Cultural Critique No. 20 (Winter, 1991-1992), pp. 5-32]</w:t>
      </w:r>
    </w:p>
    <w:p w14:paraId="1794CD0B" w14:textId="77777777" w:rsidR="00CE5195" w:rsidRPr="000434DF" w:rsidRDefault="00CE5195" w:rsidP="00CE5195">
      <w:r w:rsidRPr="000434DF">
        <w:t xml:space="preserve">The emphasis on effects should not imply, therefore, that an examination of the speaker's location is any less crucial. This latter examination might be called a kind of genealogy. In this sense, a genealogy involves asking how a position or view is mediated and constituted through and within the conjunction and conflict of historical, cultural, economic, psychological, and sexual practices. But it seems to me that the importance of the source of a view, and the importance of doing a genealogy, should be subsumed within an overall analysis of effects, making the central question what the effects are of the view on material and discursive practices through which it traverses and the particular configuration of power relations emergent from these. Source is relevant only to the extent that it has an impact on effect. As Gayatri Spivak likes to say, </w:t>
      </w:r>
      <w:r w:rsidRPr="000434DF">
        <w:rPr>
          <w:rStyle w:val="StyleUnderline"/>
        </w:rPr>
        <w:t xml:space="preserve">the </w:t>
      </w:r>
      <w:r w:rsidRPr="000434DF">
        <w:rPr>
          <w:rStyle w:val="StyleUnderline"/>
          <w:highlight w:val="cyan"/>
        </w:rPr>
        <w:t>invention</w:t>
      </w:r>
      <w:r w:rsidRPr="000434DF">
        <w:rPr>
          <w:rStyle w:val="StyleUnderline"/>
        </w:rPr>
        <w:t xml:space="preserve"> of the telephone </w:t>
      </w:r>
      <w:r w:rsidRPr="000434DF">
        <w:rPr>
          <w:rStyle w:val="StyleUnderline"/>
          <w:highlight w:val="cyan"/>
        </w:rPr>
        <w:t>by</w:t>
      </w:r>
      <w:r w:rsidRPr="000434DF">
        <w:rPr>
          <w:rStyle w:val="StyleUnderline"/>
        </w:rPr>
        <w:t xml:space="preserve"> a </w:t>
      </w:r>
      <w:r w:rsidRPr="000434DF">
        <w:rPr>
          <w:rStyle w:val="StyleUnderline"/>
          <w:highlight w:val="cyan"/>
        </w:rPr>
        <w:t>European upper class male in no way preempts</w:t>
      </w:r>
      <w:r w:rsidRPr="000434DF">
        <w:rPr>
          <w:rStyle w:val="StyleUnderline"/>
        </w:rPr>
        <w:t xml:space="preserve"> its being put to the </w:t>
      </w:r>
      <w:r w:rsidRPr="000434DF">
        <w:rPr>
          <w:rStyle w:val="StyleUnderline"/>
          <w:highlight w:val="cyan"/>
        </w:rPr>
        <w:t>use of</w:t>
      </w:r>
      <w:r w:rsidRPr="000434DF">
        <w:rPr>
          <w:rStyle w:val="StyleUnderline"/>
        </w:rPr>
        <w:t xml:space="preserve"> an </w:t>
      </w:r>
      <w:r w:rsidRPr="000434DF">
        <w:rPr>
          <w:rStyle w:val="StyleUnderline"/>
          <w:highlight w:val="cyan"/>
        </w:rPr>
        <w:t>anti-imperialist revolution</w:t>
      </w:r>
      <w:r w:rsidRPr="000434DF">
        <w:rPr>
          <w:highlight w:val="cyan"/>
        </w:rPr>
        <w:t>.</w:t>
      </w:r>
      <w:r w:rsidRPr="000434DF">
        <w:t xml:space="preserve"> In conclusion, I would stress that the practice of speaking for others is often born of a desire for mastery, to privilege oneself as the one who more correctly understands the truth about another's situation or as one who can champion a just cause and thus achieve glory and praise. And the effect of the practice of speaking for others is often, though not always, erasure and a reinscription of sexual, national, and other kinds of hierarchies. I hope that this analysis will contribute toward rather than diminish the important discussion going on today about how to develop strategies for a more equitable, just distribution of the ability to speak and be heard. But </w:t>
      </w:r>
      <w:r w:rsidRPr="000434DF">
        <w:rPr>
          <w:rStyle w:val="StyleUnderline"/>
        </w:rPr>
        <w:t xml:space="preserve">this </w:t>
      </w:r>
      <w:r w:rsidRPr="000434DF">
        <w:rPr>
          <w:rStyle w:val="StyleUnderline"/>
          <w:highlight w:val="cyan"/>
        </w:rPr>
        <w:t>development should not be taken as an absolute dis-authorization of all practices of speaking for. It is not always</w:t>
      </w:r>
      <w:r w:rsidRPr="000434DF">
        <w:rPr>
          <w:rStyle w:val="StyleUnderline"/>
        </w:rPr>
        <w:t xml:space="preserve"> the case that when others unlike me speak for me I have ended up worse off, or </w:t>
      </w:r>
      <w:r w:rsidRPr="000434DF">
        <w:rPr>
          <w:rStyle w:val="StyleUnderline"/>
          <w:highlight w:val="cyan"/>
        </w:rPr>
        <w:t>that when we speak for others they end up worse off. Sometimes</w:t>
      </w:r>
      <w:r w:rsidRPr="000434DF">
        <w:rPr>
          <w:highlight w:val="cyan"/>
        </w:rPr>
        <w:t>,</w:t>
      </w:r>
      <w:r w:rsidRPr="000434DF">
        <w:t xml:space="preserve"> as Loyce Stewart has argued, </w:t>
      </w:r>
      <w:r w:rsidRPr="000434DF">
        <w:rPr>
          <w:rStyle w:val="StyleUnderline"/>
        </w:rPr>
        <w:t xml:space="preserve">we do need a "messenger" to advocate for our needs. The </w:t>
      </w:r>
      <w:r w:rsidRPr="000434DF">
        <w:rPr>
          <w:rStyle w:val="StyleUnderline"/>
          <w:highlight w:val="cyan"/>
        </w:rPr>
        <w:t>source of a claim or discursive practice</w:t>
      </w:r>
      <w:r w:rsidRPr="000434DF">
        <w:rPr>
          <w:rStyle w:val="StyleUnderline"/>
        </w:rPr>
        <w:t xml:space="preserve"> in suspect motives</w:t>
      </w:r>
      <w:r w:rsidRPr="000434DF">
        <w:t xml:space="preserve"> or maneuvers or in privileged social locations, I have argued, though it is always relevant, </w:t>
      </w:r>
      <w:r w:rsidRPr="000434DF">
        <w:rPr>
          <w:rStyle w:val="Emphasis"/>
          <w:highlight w:val="cyan"/>
        </w:rPr>
        <w:t>cannot be sufficient to repudiate it</w:t>
      </w:r>
      <w:r w:rsidRPr="000434DF">
        <w:rPr>
          <w:highlight w:val="cyan"/>
        </w:rPr>
        <w:t>.</w:t>
      </w:r>
      <w:r w:rsidRPr="000434DF">
        <w:t xml:space="preserve"> We must ask further questions about its effects, questions which amount to the following: will it enable the empowerment of oppressed peoples?</w:t>
      </w:r>
    </w:p>
    <w:p w14:paraId="428ADDDC" w14:textId="77777777" w:rsidR="00CE5195" w:rsidRPr="000434DF" w:rsidRDefault="00CE5195" w:rsidP="00CE5195"/>
    <w:p w14:paraId="646E29F8" w14:textId="77777777" w:rsidR="00CE5195" w:rsidRPr="000434DF" w:rsidRDefault="00CE5195" w:rsidP="00CE5195">
      <w:pPr>
        <w:pStyle w:val="Heading4"/>
        <w:rPr>
          <w:rFonts w:cs="Calibri"/>
        </w:rPr>
      </w:pPr>
      <w:r w:rsidRPr="000434DF">
        <w:rPr>
          <w:rFonts w:cs="Calibri"/>
        </w:rPr>
        <w:t>Speaking for others is necessary when the other needs representation</w:t>
      </w:r>
    </w:p>
    <w:p w14:paraId="714D0241" w14:textId="77777777" w:rsidR="00CE5195" w:rsidRPr="000434DF" w:rsidRDefault="00CE5195" w:rsidP="00CE5195">
      <w:pPr>
        <w:rPr>
          <w:rFonts w:eastAsia="Calibri"/>
          <w:szCs w:val="20"/>
        </w:rPr>
      </w:pPr>
      <w:r w:rsidRPr="000434DF">
        <w:rPr>
          <w:rFonts w:eastAsia="Calibri"/>
          <w:b/>
          <w:szCs w:val="20"/>
        </w:rPr>
        <w:t>Alcoff, 92</w:t>
      </w:r>
      <w:r w:rsidRPr="000434DF">
        <w:rPr>
          <w:rFonts w:eastAsia="Calibri"/>
          <w:szCs w:val="20"/>
        </w:rPr>
        <w:t xml:space="preserve"> (Linda, </w:t>
      </w:r>
      <w:r w:rsidRPr="000434DF">
        <w:rPr>
          <w:rFonts w:eastAsia="Calibri"/>
          <w:i/>
          <w:iCs/>
          <w:szCs w:val="20"/>
        </w:rPr>
        <w:t>Cultural Critique</w:t>
      </w:r>
      <w:r w:rsidRPr="000434DF">
        <w:rPr>
          <w:rFonts w:eastAsia="Calibri"/>
          <w:szCs w:val="20"/>
        </w:rPr>
        <w:t>, Winter 1991-92, pp. 5-32, Professor of Philosophy, Women's Studies and Political Science and currently the Director of Women's Studies at Syracuse University, http://www.alcoff.com/content/speaothers.html)</w:t>
      </w:r>
    </w:p>
    <w:p w14:paraId="325C7EC9" w14:textId="77777777" w:rsidR="00CE5195" w:rsidRPr="000434DF" w:rsidRDefault="00CE5195" w:rsidP="00CE5195">
      <w:pPr>
        <w:rPr>
          <w:rFonts w:eastAsia="Calibri"/>
          <w:szCs w:val="20"/>
        </w:rPr>
      </w:pPr>
      <w:r w:rsidRPr="000434DF">
        <w:rPr>
          <w:rFonts w:eastAsia="Calibri"/>
          <w:szCs w:val="20"/>
          <w:u w:val="single"/>
        </w:rPr>
        <w:t xml:space="preserve">However, while there is much theoretical and practical work to be done to develop such alternatives, the </w:t>
      </w:r>
      <w:r w:rsidRPr="000434DF">
        <w:rPr>
          <w:rFonts w:eastAsia="Calibri"/>
          <w:szCs w:val="20"/>
          <w:highlight w:val="cyan"/>
          <w:u w:val="single"/>
        </w:rPr>
        <w:t>practice of speaking for others remains the best possibility in some existing situations.</w:t>
      </w:r>
      <w:r w:rsidRPr="000434DF">
        <w:rPr>
          <w:rFonts w:eastAsia="Calibri"/>
          <w:szCs w:val="20"/>
          <w:u w:val="single"/>
        </w:rPr>
        <w:t xml:space="preserve"> An </w:t>
      </w:r>
      <w:r w:rsidRPr="000434DF">
        <w:rPr>
          <w:rFonts w:eastAsia="Calibri"/>
          <w:szCs w:val="20"/>
          <w:highlight w:val="cyan"/>
          <w:u w:val="single"/>
        </w:rPr>
        <w:t>absolute retreat weakens political effectivity, is based on a metaphysical illusion,</w:t>
      </w:r>
      <w:r w:rsidRPr="000434DF">
        <w:rPr>
          <w:rFonts w:eastAsia="Calibri"/>
          <w:szCs w:val="20"/>
          <w:u w:val="single"/>
        </w:rPr>
        <w:t xml:space="preserve"> and often effects only an </w:t>
      </w:r>
      <w:r w:rsidRPr="000434DF">
        <w:rPr>
          <w:rFonts w:eastAsia="Calibri"/>
          <w:szCs w:val="20"/>
          <w:highlight w:val="cyan"/>
          <w:u w:val="single"/>
        </w:rPr>
        <w:t>obscuring</w:t>
      </w:r>
      <w:r w:rsidRPr="000434DF">
        <w:rPr>
          <w:rFonts w:eastAsia="Calibri"/>
          <w:szCs w:val="20"/>
          <w:u w:val="single"/>
        </w:rPr>
        <w:t xml:space="preserve"> of the </w:t>
      </w:r>
      <w:r w:rsidRPr="000434DF">
        <w:rPr>
          <w:rFonts w:eastAsia="Calibri"/>
          <w:szCs w:val="20"/>
          <w:highlight w:val="cyan"/>
          <w:u w:val="single"/>
        </w:rPr>
        <w:t>intellectual's power</w:t>
      </w:r>
      <w:r w:rsidRPr="000434DF">
        <w:rPr>
          <w:rFonts w:eastAsia="Calibri"/>
          <w:szCs w:val="20"/>
          <w:highlight w:val="cyan"/>
        </w:rPr>
        <w:t>.</w:t>
      </w:r>
      <w:r w:rsidRPr="000434DF">
        <w:rPr>
          <w:rFonts w:eastAsia="Calibri"/>
          <w:szCs w:val="20"/>
        </w:rPr>
        <w:t xml:space="preserve"> Therefore, in the remainder of this paper I will ask, how can we lessen the dangers of speaking for? In rejecting a general retreat from speaking for, </w:t>
      </w:r>
      <w:r w:rsidRPr="000434DF">
        <w:rPr>
          <w:rFonts w:eastAsia="Calibri"/>
          <w:szCs w:val="20"/>
          <w:u w:val="single"/>
        </w:rPr>
        <w:t xml:space="preserve">I am not advocating a return to an un-self-conscious appropriation of </w:t>
      </w:r>
      <w:r w:rsidRPr="000434DF">
        <w:rPr>
          <w:rFonts w:eastAsia="Calibri"/>
          <w:szCs w:val="20"/>
          <w:u w:val="single"/>
        </w:rPr>
        <w:lastRenderedPageBreak/>
        <w:t xml:space="preserve">the other, but rather that </w:t>
      </w:r>
      <w:r w:rsidRPr="000434DF">
        <w:rPr>
          <w:rFonts w:eastAsia="Calibri"/>
          <w:szCs w:val="20"/>
          <w:highlight w:val="cyan"/>
          <w:u w:val="single"/>
        </w:rPr>
        <w:t>anyone who speaks for others should</w:t>
      </w:r>
      <w:r w:rsidRPr="000434DF">
        <w:rPr>
          <w:rFonts w:eastAsia="Calibri"/>
          <w:szCs w:val="20"/>
          <w:u w:val="single"/>
        </w:rPr>
        <w:t xml:space="preserve"> only </w:t>
      </w:r>
      <w:r w:rsidRPr="000434DF">
        <w:rPr>
          <w:rFonts w:eastAsia="Calibri"/>
          <w:szCs w:val="20"/>
          <w:highlight w:val="cyan"/>
          <w:u w:val="single"/>
        </w:rPr>
        <w:t>do so out of a concrete analysis of</w:t>
      </w:r>
      <w:r w:rsidRPr="000434DF">
        <w:rPr>
          <w:rFonts w:eastAsia="Calibri"/>
          <w:szCs w:val="20"/>
          <w:u w:val="single"/>
        </w:rPr>
        <w:t xml:space="preserve"> the </w:t>
      </w:r>
      <w:r w:rsidRPr="000434DF">
        <w:rPr>
          <w:rFonts w:eastAsia="Calibri"/>
          <w:szCs w:val="20"/>
          <w:highlight w:val="cyan"/>
          <w:u w:val="single"/>
        </w:rPr>
        <w:t>particular power relations</w:t>
      </w:r>
      <w:r w:rsidRPr="000434DF">
        <w:rPr>
          <w:rFonts w:eastAsia="Calibri"/>
          <w:szCs w:val="20"/>
          <w:u w:val="single"/>
        </w:rPr>
        <w:t xml:space="preserve"> and discursive effects involved</w:t>
      </w:r>
      <w:r w:rsidRPr="000434DF">
        <w:rPr>
          <w:rFonts w:eastAsia="Calibri"/>
          <w:szCs w:val="12"/>
        </w:rPr>
        <w:t>. I want to develop this point through elucidating four sets of interrogatory practices that are meant to help evaluate possible and actual instances of speaking for. In list form they may appear to resemble an algorithm, as if we could plug in an instance of speaking for and factor out an analysis and evaluation. However, they are meant only to suggest a list of the questions that should be asked concerning any such discursive practice. These are by no means original: they have been learned and practiced by many activists and theorists.</w:t>
      </w:r>
      <w:r w:rsidRPr="000434DF">
        <w:rPr>
          <w:rFonts w:eastAsia="Calibri"/>
          <w:szCs w:val="20"/>
        </w:rPr>
        <w:t xml:space="preserve"> </w:t>
      </w:r>
    </w:p>
    <w:p w14:paraId="2178B293" w14:textId="77777777" w:rsidR="00CE5195" w:rsidRPr="000434DF" w:rsidRDefault="00CE5195" w:rsidP="00CE5195">
      <w:pPr>
        <w:rPr>
          <w:rFonts w:eastAsia="Calibri"/>
        </w:rPr>
      </w:pPr>
    </w:p>
    <w:p w14:paraId="2E6764CE" w14:textId="77777777" w:rsidR="00CE5195" w:rsidRPr="000434DF" w:rsidRDefault="00CE5195" w:rsidP="00CE5195">
      <w:pPr>
        <w:pStyle w:val="Heading4"/>
        <w:rPr>
          <w:rFonts w:cs="Calibri"/>
        </w:rPr>
      </w:pPr>
      <w:r w:rsidRPr="000434DF">
        <w:rPr>
          <w:rFonts w:cs="Calibri"/>
        </w:rPr>
        <w:t>Speaking about others’ suffering is necessary to empower the silence and have a real political impact</w:t>
      </w:r>
    </w:p>
    <w:p w14:paraId="4F92FD8A" w14:textId="77777777" w:rsidR="00CE5195" w:rsidRPr="000434DF" w:rsidRDefault="00CE5195" w:rsidP="00CE5195">
      <w:pPr>
        <w:rPr>
          <w:rFonts w:eastAsia="Calibri"/>
          <w:szCs w:val="20"/>
        </w:rPr>
      </w:pPr>
      <w:r w:rsidRPr="000434DF">
        <w:rPr>
          <w:rFonts w:eastAsia="Calibri"/>
          <w:b/>
          <w:szCs w:val="20"/>
        </w:rPr>
        <w:t>Sells 97</w:t>
      </w:r>
      <w:r w:rsidRPr="000434DF">
        <w:rPr>
          <w:rFonts w:eastAsia="Calibri"/>
          <w:szCs w:val="20"/>
        </w:rPr>
        <w:t xml:space="preserve"> (Laura, Instructor of Speech Communication at Louisiana State University, “</w:t>
      </w:r>
      <w:r w:rsidRPr="000434DF">
        <w:rPr>
          <w:rFonts w:eastAsia="Calibri"/>
          <w:bCs/>
          <w:szCs w:val="20"/>
        </w:rPr>
        <w:t>On Feminist Civility:</w:t>
      </w:r>
      <w:r w:rsidRPr="000434DF">
        <w:rPr>
          <w:rFonts w:eastAsia="Calibri"/>
          <w:bCs/>
          <w:szCs w:val="20"/>
        </w:rPr>
        <w:br/>
        <w:t>Retrieving the Political in the Feminist Public Forum”, t</w:t>
      </w:r>
      <w:r w:rsidRPr="000434DF">
        <w:rPr>
          <w:rFonts w:eastAsia="Calibri"/>
          <w:szCs w:val="20"/>
        </w:rPr>
        <w:t xml:space="preserve">his paper was presented at a Roundtable on "Public Speaking and the Feminist Public Sphere: Doing Difference Differently," at the Western States Communication Association conference, 1997.) </w:t>
      </w:r>
    </w:p>
    <w:p w14:paraId="551574A4" w14:textId="77777777" w:rsidR="00CE5195" w:rsidRPr="000434DF" w:rsidRDefault="00CE5195" w:rsidP="00CE5195">
      <w:pPr>
        <w:rPr>
          <w:rFonts w:eastAsia="Calibri"/>
          <w:szCs w:val="20"/>
          <w:u w:val="single"/>
        </w:rPr>
      </w:pPr>
      <w:r w:rsidRPr="000434DF">
        <w:rPr>
          <w:rFonts w:eastAsia="Calibri"/>
          <w:szCs w:val="20"/>
        </w:rPr>
        <w:t xml:space="preserve">In her recent article, "The Problems of Speaking For Others," Linda </w:t>
      </w:r>
      <w:r w:rsidRPr="000434DF">
        <w:rPr>
          <w:rFonts w:eastAsia="Calibri"/>
          <w:szCs w:val="20"/>
          <w:u w:val="single"/>
        </w:rPr>
        <w:t xml:space="preserve">Alcoff points out the ways in which this </w:t>
      </w:r>
      <w:r w:rsidRPr="000434DF">
        <w:rPr>
          <w:rFonts w:eastAsia="Calibri"/>
          <w:szCs w:val="20"/>
          <w:highlight w:val="cyan"/>
          <w:u w:val="single"/>
        </w:rPr>
        <w:t>retreat rhetoric has</w:t>
      </w:r>
      <w:r w:rsidRPr="000434DF">
        <w:rPr>
          <w:rFonts w:eastAsia="Calibri"/>
          <w:szCs w:val="20"/>
          <w:u w:val="single"/>
        </w:rPr>
        <w:t xml:space="preserve"> actually </w:t>
      </w:r>
      <w:r w:rsidRPr="000434DF">
        <w:rPr>
          <w:rFonts w:eastAsia="Calibri"/>
          <w:szCs w:val="20"/>
          <w:highlight w:val="cyan"/>
          <w:u w:val="single"/>
        </w:rPr>
        <w:t>become an evasion of political responsibility.</w:t>
      </w:r>
      <w:r w:rsidRPr="000434DF">
        <w:rPr>
          <w:rFonts w:eastAsia="Calibri"/>
          <w:szCs w:val="20"/>
          <w:u w:val="single"/>
        </w:rPr>
        <w:t xml:space="preserve"> </w:t>
      </w:r>
      <w:r w:rsidRPr="000434DF">
        <w:rPr>
          <w:rFonts w:eastAsia="Calibri"/>
          <w:szCs w:val="20"/>
        </w:rPr>
        <w:t xml:space="preserve">Alcoff's arguments are rich and their implications are many, but one implication is relevant to a vital feminist public forum. The retreat from speaking for others politically dangerous because it erodes public discourse. First, the retreat response presumes that we can, indeed, </w:t>
      </w:r>
      <w:r w:rsidRPr="000434DF">
        <w:rPr>
          <w:rFonts w:eastAsia="Calibri"/>
          <w:szCs w:val="20"/>
          <w:u w:val="single"/>
        </w:rPr>
        <w:t>"retreat to a discrete location and make singular claims that are disentangled from other's locations." Alcoff calls this a "false ontological configuration" in which w</w:t>
      </w:r>
      <w:r w:rsidRPr="000434DF">
        <w:rPr>
          <w:rFonts w:eastAsia="Calibri"/>
          <w:szCs w:val="20"/>
          <w:highlight w:val="cyan"/>
          <w:u w:val="single"/>
        </w:rPr>
        <w:t>e ignore how our social locations are always already implicated in the locations of others</w:t>
      </w:r>
      <w:r w:rsidRPr="000434DF">
        <w:rPr>
          <w:rFonts w:eastAsia="Calibri"/>
          <w:szCs w:val="20"/>
          <w:highlight w:val="cyan"/>
        </w:rPr>
        <w:t>.</w:t>
      </w:r>
      <w:r w:rsidRPr="000434DF">
        <w:rPr>
          <w:rFonts w:eastAsia="Calibri"/>
          <w:szCs w:val="20"/>
        </w:rPr>
        <w:t xml:space="preserve"> </w:t>
      </w:r>
      <w:r w:rsidRPr="000434DF">
        <w:rPr>
          <w:rFonts w:eastAsia="Calibri"/>
          <w:szCs w:val="12"/>
        </w:rPr>
        <w:t>The position of "not speaking for others" thus becomes an alibi that allows individuals to avoid responsibility and accountability for their effects on others. The retreat, then, is actually a withdrawal to an individualist realm, a move that reproduces an individualist ideology and privatizes the politics of experience</w:t>
      </w:r>
      <w:r w:rsidRPr="000434DF">
        <w:rPr>
          <w:rFonts w:eastAsia="Calibri"/>
          <w:szCs w:val="20"/>
        </w:rPr>
        <w:t xml:space="preserve">. As she points out, </w:t>
      </w:r>
      <w:r w:rsidRPr="000434DF">
        <w:rPr>
          <w:rFonts w:eastAsia="Calibri"/>
          <w:szCs w:val="20"/>
          <w:u w:val="single"/>
        </w:rPr>
        <w:t xml:space="preserve">this move creates a protected form of speech in which the individual is above critique because she is not making claims about others. This </w:t>
      </w:r>
      <w:r w:rsidRPr="000434DF">
        <w:rPr>
          <w:rFonts w:eastAsia="Calibri"/>
          <w:szCs w:val="20"/>
          <w:highlight w:val="cyan"/>
          <w:u w:val="single"/>
        </w:rPr>
        <w:t>protection also gives the speaker immunity from having to be "true" to the experiences and needs of others.</w:t>
      </w:r>
      <w:r w:rsidRPr="000434DF">
        <w:rPr>
          <w:rFonts w:eastAsia="Calibri"/>
          <w:szCs w:val="20"/>
          <w:u w:val="single"/>
        </w:rPr>
        <w:t xml:space="preserve"> As a form of protected speech, then, </w:t>
      </w:r>
      <w:r w:rsidRPr="000434DF">
        <w:rPr>
          <w:rFonts w:eastAsia="Calibri"/>
          <w:szCs w:val="20"/>
          <w:highlight w:val="cyan"/>
          <w:u w:val="single"/>
        </w:rPr>
        <w:t>"not speaking for others" short-circuits public debate by disallowing critique and avoiding responsibility</w:t>
      </w:r>
      <w:r w:rsidRPr="000434DF">
        <w:rPr>
          <w:rFonts w:eastAsia="Calibri"/>
          <w:szCs w:val="20"/>
          <w:u w:val="single"/>
        </w:rPr>
        <w:t xml:space="preserve"> to the other. </w:t>
      </w:r>
      <w:r w:rsidRPr="000434DF">
        <w:rPr>
          <w:rFonts w:eastAsia="Calibri"/>
          <w:szCs w:val="20"/>
        </w:rPr>
        <w:t xml:space="preserve">Second, the retreat response undercuts the possibility of political efficacy. </w:t>
      </w:r>
      <w:r w:rsidRPr="000434DF">
        <w:rPr>
          <w:rFonts w:eastAsia="Calibri"/>
          <w:szCs w:val="20"/>
          <w:u w:val="single"/>
        </w:rPr>
        <w:t>Alcoff illustrates this point with a list of people</w:t>
      </w:r>
      <w:r w:rsidRPr="000434DF">
        <w:rPr>
          <w:rFonts w:eastAsia="Calibri"/>
          <w:szCs w:val="20"/>
        </w:rPr>
        <w:t xml:space="preserve">--Steven Biko, Edward Said, Rigoberta Menchu--who </w:t>
      </w:r>
      <w:r w:rsidRPr="000434DF">
        <w:rPr>
          <w:rFonts w:eastAsia="Calibri"/>
          <w:szCs w:val="20"/>
          <w:u w:val="single"/>
        </w:rPr>
        <w:t xml:space="preserve">have indeed spoken for others with significant political impact. As she bluntly puts it, both </w:t>
      </w:r>
      <w:r w:rsidRPr="000434DF">
        <w:rPr>
          <w:rFonts w:eastAsia="Calibri"/>
          <w:szCs w:val="20"/>
          <w:highlight w:val="cyan"/>
          <w:u w:val="single"/>
        </w:rPr>
        <w:t>collective action and coalition necessitate speaking for others.</w:t>
      </w:r>
    </w:p>
    <w:p w14:paraId="3328ABCB" w14:textId="77777777" w:rsidR="00CE5195" w:rsidRDefault="00CE5195" w:rsidP="00CE5195">
      <w:pPr>
        <w:pStyle w:val="Heading3"/>
      </w:pPr>
      <w:r>
        <w:lastRenderedPageBreak/>
        <w:t>2ac a2 AB—lawyering</w:t>
      </w:r>
    </w:p>
    <w:p w14:paraId="3A535A05" w14:textId="77777777" w:rsidR="00CE5195" w:rsidRPr="00CD50C7" w:rsidRDefault="00CE5195" w:rsidP="00CE5195">
      <w:pPr>
        <w:pStyle w:val="Heading4"/>
        <w:rPr>
          <w:rStyle w:val="Style13ptBold"/>
          <w:b/>
        </w:rPr>
      </w:pPr>
      <w:r w:rsidRPr="00CD50C7">
        <w:rPr>
          <w:rStyle w:val="Style13ptBold"/>
          <w:b/>
        </w:rPr>
        <w:t>Movement lawyering empirically succeeds in reducing anti-black violence—but understanding of the law is key</w:t>
      </w:r>
    </w:p>
    <w:p w14:paraId="2AB15267" w14:textId="77777777" w:rsidR="00CE5195" w:rsidRPr="00F5771A" w:rsidRDefault="00CE5195" w:rsidP="00CE5195">
      <w:pPr>
        <w:rPr>
          <w:rStyle w:val="Style13ptBold"/>
        </w:rPr>
      </w:pPr>
      <w:r>
        <w:rPr>
          <w:rStyle w:val="Style13ptBold"/>
        </w:rPr>
        <w:t xml:space="preserve">Cummings 18 </w:t>
      </w:r>
      <w:r w:rsidRPr="00F5771A">
        <w:t xml:space="preserve">(Scott L. Cummings is a Robert Henigson Professor of Legal Ethics and Professor of Law at UCLA School of Law, “Law and Social Movements: Reimagining the Progressive Canon”, Wisconsin Law Review, 2018:441, pages 490-494, </w:t>
      </w:r>
      <w:hyperlink r:id="rId34" w:history="1">
        <w:r w:rsidRPr="00F5771A">
          <w:t>http://wisconsinlawreview.org/wp-content/uploads/2018/05/Cummings-Final.pdf</w:t>
        </w:r>
      </w:hyperlink>
      <w:r w:rsidRPr="00F5771A">
        <w:t>, Accessed 7-22-19)//sjp</w:t>
      </w:r>
    </w:p>
    <w:p w14:paraId="6FB2F210" w14:textId="77777777" w:rsidR="00CE5195" w:rsidRPr="00F24BC7" w:rsidRDefault="00CE5195" w:rsidP="00CE5195">
      <w:pPr>
        <w:rPr>
          <w:u w:val="single"/>
        </w:rPr>
      </w:pPr>
      <w:r w:rsidRPr="00F5771A">
        <w:rPr>
          <w:u w:val="single"/>
        </w:rPr>
        <w:t xml:space="preserve">It was into this system that </w:t>
      </w:r>
      <w:r w:rsidRPr="00CD50C7">
        <w:rPr>
          <w:highlight w:val="cyan"/>
          <w:u w:val="single"/>
        </w:rPr>
        <w:t>lawyers intervened</w:t>
      </w:r>
      <w:r w:rsidRPr="00F5771A">
        <w:rPr>
          <w:u w:val="single"/>
        </w:rPr>
        <w:t xml:space="preserve">—seeking </w:t>
      </w:r>
      <w:r w:rsidRPr="00CD50C7">
        <w:rPr>
          <w:highlight w:val="cyan"/>
          <w:u w:val="single"/>
        </w:rPr>
        <w:t>to expose structural illegality and reclaim the system for justice</w:t>
      </w:r>
      <w:r w:rsidRPr="00F5771A">
        <w:rPr>
          <w:u w:val="single"/>
        </w:rPr>
        <w:t xml:space="preserve"> rather than revenue. In this project, </w:t>
      </w:r>
      <w:r w:rsidRPr="00CD50C7">
        <w:rPr>
          <w:u w:val="single"/>
        </w:rPr>
        <w:t>d</w:t>
      </w:r>
      <w:r w:rsidRPr="00F5771A">
        <w:rPr>
          <w:u w:val="single"/>
        </w:rPr>
        <w:t xml:space="preserve">ifferent types of </w:t>
      </w:r>
      <w:r w:rsidRPr="00CD50C7">
        <w:rPr>
          <w:highlight w:val="cyan"/>
          <w:u w:val="single"/>
        </w:rPr>
        <w:t>lawyers, on the inside and outside</w:t>
      </w:r>
      <w:r w:rsidRPr="00F5771A">
        <w:rPr>
          <w:u w:val="single"/>
        </w:rPr>
        <w:t xml:space="preserve"> of the movement, </w:t>
      </w:r>
      <w:r w:rsidRPr="00CD50C7">
        <w:rPr>
          <w:highlight w:val="cyan"/>
          <w:u w:val="single"/>
        </w:rPr>
        <w:t xml:space="preserve">played </w:t>
      </w:r>
      <w:r w:rsidRPr="00CD50C7">
        <w:rPr>
          <w:u w:val="single"/>
        </w:rPr>
        <w:t>f</w:t>
      </w:r>
      <w:r w:rsidRPr="00F5771A">
        <w:rPr>
          <w:u w:val="single"/>
        </w:rPr>
        <w:t xml:space="preserve">our </w:t>
      </w:r>
      <w:r w:rsidRPr="00CD50C7">
        <w:rPr>
          <w:highlight w:val="cyan"/>
          <w:u w:val="single"/>
        </w:rPr>
        <w:t>essential roles</w:t>
      </w:r>
      <w:r w:rsidRPr="00F5771A">
        <w:rPr>
          <w:u w:val="single"/>
        </w:rPr>
        <w:t xml:space="preserve">. First, </w:t>
      </w:r>
      <w:r w:rsidRPr="00CD50C7">
        <w:rPr>
          <w:highlight w:val="cyan"/>
          <w:u w:val="single"/>
        </w:rPr>
        <w:t>lawyers played a critical information gathering and dissemination role, shaping the public debate, advocating local reforms, and educating</w:t>
      </w:r>
      <w:r w:rsidRPr="00F5771A">
        <w:rPr>
          <w:u w:val="single"/>
        </w:rPr>
        <w:t xml:space="preserve"> affected communities</w:t>
      </w:r>
      <w:r w:rsidRPr="00CD50C7">
        <w:t xml:space="preserve">.305 In </w:t>
      </w:r>
      <w:r w:rsidRPr="00F5771A">
        <w:rPr>
          <w:u w:val="single"/>
        </w:rPr>
        <w:t xml:space="preserve">Ferguson, </w:t>
      </w:r>
      <w:r w:rsidRPr="00CD50C7">
        <w:rPr>
          <w:highlight w:val="cyan"/>
          <w:u w:val="single"/>
        </w:rPr>
        <w:t>the ArchCity Defenders</w:t>
      </w:r>
      <w:r w:rsidRPr="00F5771A">
        <w:rPr>
          <w:u w:val="single"/>
        </w:rPr>
        <w:t>—a nonprofit focused on housing and homelessness that began providing free defense to housing clients trapped by failure-to-pay warrants—</w:t>
      </w:r>
      <w:r w:rsidRPr="00CD50C7">
        <w:rPr>
          <w:highlight w:val="cyan"/>
          <w:u w:val="single"/>
        </w:rPr>
        <w:t>initiated a court watch program</w:t>
      </w:r>
      <w:r w:rsidRPr="00F5771A">
        <w:rPr>
          <w:u w:val="single"/>
        </w:rPr>
        <w:t xml:space="preserve"> that provided important documentation of the systemic nature of Ferguson’s rights violations.306 That group’s White Paper, issued the week after Brown’s death, galvanized BLM activists who demanded immediate municipal reform and won, in short order, the rescission of some fees and the city’s loathsome failure-to-comply ordinance</w:t>
      </w:r>
      <w:r w:rsidRPr="00CD50C7">
        <w:t>.307 The ArchCity White Paper also provided much of the documentary evidence of law enforcement and prosecutorial abuse that formed the backbone of the Ferguson DOJ report. Outside of Ferguson, lawyers associated with BLM, particularly Law for Black Lives and the Black Movement Law Project, hosted a series of discussions to publicize and dissect inequalities in the criminal justice system.308 S</w:t>
      </w:r>
      <w:r w:rsidRPr="00F5771A">
        <w:rPr>
          <w:u w:val="single"/>
        </w:rPr>
        <w:t xml:space="preserve">econd, in the wake of the uprising, </w:t>
      </w:r>
      <w:r w:rsidRPr="00CD50C7">
        <w:rPr>
          <w:highlight w:val="cyan"/>
          <w:u w:val="single"/>
        </w:rPr>
        <w:t>lawyers from progressive organizations defended activists</w:t>
      </w:r>
      <w:r w:rsidRPr="00F5771A">
        <w:rPr>
          <w:u w:val="single"/>
        </w:rPr>
        <w:t xml:space="preserve"> and protestors. National Lawyers Guild (NLG) </w:t>
      </w:r>
      <w:r w:rsidRPr="00CD50C7">
        <w:rPr>
          <w:highlight w:val="cyan"/>
          <w:u w:val="single"/>
        </w:rPr>
        <w:t>attorneys acted as legal observers, provided rights training, and offered representation</w:t>
      </w:r>
      <w:r w:rsidRPr="00F5771A">
        <w:rPr>
          <w:u w:val="single"/>
        </w:rPr>
        <w:t xml:space="preserve"> for jailed protestors in Ferguson and other cities</w:t>
      </w:r>
      <w:r w:rsidRPr="00CD50C7">
        <w:t xml:space="preserve">.309 A coalition of fifty organizations, including BLM and the National Conference of Black Lawyers, filed a lawsuit against the FBI and DHS challenging the surveillance of BLM activists.310 </w:t>
      </w:r>
      <w:r w:rsidRPr="00F5771A">
        <w:rPr>
          <w:u w:val="single"/>
        </w:rPr>
        <w:t>In addition, lawyers from the ACLU filed suit against the police department in Baton Rouge, Louisiana and the NLG sued the city of Berkeley, California for the use of excessive force in responding to BLM protesters</w:t>
      </w:r>
      <w:r>
        <w:rPr>
          <w:u w:val="single"/>
        </w:rPr>
        <w:t xml:space="preserve"> </w:t>
      </w:r>
      <w:r w:rsidRPr="00CD50C7">
        <w:t xml:space="preserve">Third, the Obama DOJ launched a series of investigations against police departments in cities with records of abuse.312 In September 2014, the DOJ launched an investigation into the Ferguson Police Department that resulted in the 2015 Ferguson report and a “pattern and practices” lawsuit leading to a consent decree under which the city now operates.313 In 2015, again responding to police killings of unarmed black men, the DOJ initiated investigations of the police departments in Baltimore (which entered a consent decree) and Chicago (which did not); by the beginning of 2017, the DOJ was enforcing twenty police department consent decrees and had four ongoing investigations.314 However, in March 2017, Attorney General Jeff Sessions ordered a sweeping review of twenty police department consent decrees, calling into question their future.315 </w:t>
      </w:r>
      <w:r w:rsidRPr="00CD50C7">
        <w:rPr>
          <w:u w:val="single"/>
        </w:rPr>
        <w:t>Fourth, private lawyers brought individual lawsuits on behalf of the families of victims of police violence. The family of Michael Brown entered a settlement with Ferguson for three million dollars—the limits of the department’s insurance policy</w:t>
      </w:r>
      <w:r w:rsidRPr="00CD50C7">
        <w:t xml:space="preserve">.316 The Brown family was represented by Florida-based Benjamin Crump, a private civil rights attorney who had also represented the family of Trayvon Martin.317 The family of Eric Garner retained Jonathan C. </w:t>
      </w:r>
      <w:r w:rsidRPr="00CD50C7">
        <w:lastRenderedPageBreak/>
        <w:t xml:space="preserve">Moore, who negotiated a settlement with the city of New York for nearly six million without filing a lawsuit.318 </w:t>
      </w:r>
      <w:r w:rsidRPr="00CD50C7">
        <w:rPr>
          <w:u w:val="single"/>
        </w:rPr>
        <w:t xml:space="preserve">These </w:t>
      </w:r>
      <w:r w:rsidRPr="00CD50C7">
        <w:rPr>
          <w:highlight w:val="cyan"/>
          <w:u w:val="single"/>
        </w:rPr>
        <w:t>private suits have been buttressed by DOJ investigations</w:t>
      </w:r>
      <w:r w:rsidRPr="00CD50C7">
        <w:rPr>
          <w:u w:val="single"/>
        </w:rPr>
        <w:t xml:space="preserve">. For example, </w:t>
      </w:r>
      <w:r w:rsidRPr="00CD50C7">
        <w:rPr>
          <w:highlight w:val="cyan"/>
          <w:u w:val="single"/>
        </w:rPr>
        <w:t xml:space="preserve">in Ferguson, </w:t>
      </w:r>
      <w:r w:rsidRPr="00CD50C7">
        <w:rPr>
          <w:u w:val="single"/>
        </w:rPr>
        <w:t xml:space="preserve">although the DOJ did not conclude that the police acted illegally in shooting Michael Brown, </w:t>
      </w:r>
      <w:r w:rsidRPr="00CD50C7">
        <w:rPr>
          <w:highlight w:val="cyan"/>
          <w:u w:val="single"/>
        </w:rPr>
        <w:t>the department’s consent decree</w:t>
      </w:r>
      <w:r w:rsidRPr="00CD50C7">
        <w:rPr>
          <w:u w:val="single"/>
        </w:rPr>
        <w:t xml:space="preserve"> to address the illegal conduct described above was in place when Brown’s family agreed to settle with the police department and the DOJ’s account of Ferguson’s illegal practices </w:t>
      </w:r>
      <w:r w:rsidRPr="00CD50C7">
        <w:rPr>
          <w:highlight w:val="cyan"/>
          <w:u w:val="single"/>
        </w:rPr>
        <w:t>lent weight to Brown’s settlement position</w:t>
      </w:r>
      <w:r w:rsidRPr="00CD50C7">
        <w:t>.</w:t>
      </w:r>
      <w:r w:rsidRPr="00CD50C7">
        <w:rPr>
          <w:u w:val="single"/>
        </w:rPr>
        <w:t xml:space="preserve">319 Finally, </w:t>
      </w:r>
      <w:r w:rsidRPr="00CD50C7">
        <w:rPr>
          <w:highlight w:val="cyan"/>
          <w:u w:val="single"/>
        </w:rPr>
        <w:t>class actions against police departments</w:t>
      </w:r>
      <w:r w:rsidRPr="00CD50C7">
        <w:rPr>
          <w:u w:val="single"/>
        </w:rPr>
        <w:t xml:space="preserve"> and cities t</w:t>
      </w:r>
      <w:r w:rsidRPr="00CD50C7">
        <w:rPr>
          <w:highlight w:val="cyan"/>
          <w:u w:val="single"/>
        </w:rPr>
        <w:t>o shut down “debtors’ prisons” have been brough</w:t>
      </w:r>
      <w:r w:rsidRPr="00CD50C7">
        <w:rPr>
          <w:u w:val="single"/>
        </w:rPr>
        <w:t xml:space="preserve">t by Equal Justice Under Law, which sued Ferguson and Jennings, Missouri, along with Jackson, Mississippi, for using “their local courts, jails, and police forces to generate millions of dollars in profit off the backs of their most impoverished residents.”320 </w:t>
      </w:r>
      <w:r w:rsidRPr="00CD50C7">
        <w:rPr>
          <w:highlight w:val="cyan"/>
          <w:u w:val="single"/>
        </w:rPr>
        <w:t>In collaboration with legal clinics</w:t>
      </w:r>
      <w:r w:rsidRPr="00CD50C7">
        <w:rPr>
          <w:u w:val="single"/>
        </w:rPr>
        <w:t xml:space="preserve"> at the St. Louis University School of Law and the University of Mississippi, </w:t>
      </w:r>
      <w:r w:rsidRPr="00CD50C7">
        <w:rPr>
          <w:highlight w:val="cyan"/>
          <w:u w:val="single"/>
        </w:rPr>
        <w:t>Equal Justice won settlements shutting down debt practices</w:t>
      </w:r>
      <w:r w:rsidRPr="00CD50C7">
        <w:rPr>
          <w:u w:val="single"/>
        </w:rPr>
        <w:t xml:space="preserve"> in Jackson and securing $4.7 million for class members in Jennings.321 Combined, these </w:t>
      </w:r>
      <w:r w:rsidRPr="00CD50C7">
        <w:rPr>
          <w:highlight w:val="cyan"/>
          <w:u w:val="single"/>
        </w:rPr>
        <w:t xml:space="preserve">legal efforts, alongside </w:t>
      </w:r>
      <w:r w:rsidRPr="00CD50C7">
        <w:rPr>
          <w:u w:val="single"/>
        </w:rPr>
        <w:t xml:space="preserve">ongoing </w:t>
      </w:r>
      <w:r w:rsidRPr="00CD50C7">
        <w:rPr>
          <w:highlight w:val="cyan"/>
          <w:u w:val="single"/>
        </w:rPr>
        <w:t>grassroots</w:t>
      </w:r>
      <w:r w:rsidRPr="00CD50C7">
        <w:rPr>
          <w:u w:val="single"/>
        </w:rPr>
        <w:t xml:space="preserve"> mobilization, </w:t>
      </w:r>
      <w:r w:rsidRPr="00CD50C7">
        <w:rPr>
          <w:highlight w:val="cyan"/>
          <w:u w:val="single"/>
        </w:rPr>
        <w:t>have achieved substantive reforms</w:t>
      </w:r>
      <w:r w:rsidRPr="00CD50C7">
        <w:rPr>
          <w:u w:val="single"/>
        </w:rPr>
        <w:t xml:space="preserve"> in specific localities, while protecting activists against reprisal. Some cities, like New York, have reduced the use of stop-and-frisk, while Ferguson and other cities have restructured policing practices and curtailed the imposition of lowlevel fines and fees. </w:t>
      </w:r>
      <w:r w:rsidRPr="00CD50C7">
        <w:rPr>
          <w:highlight w:val="cyan"/>
          <w:u w:val="single"/>
        </w:rPr>
        <w:t>African American communities have claimed political power</w:t>
      </w:r>
      <w:r w:rsidRPr="00CD50C7">
        <w:rPr>
          <w:u w:val="single"/>
        </w:rPr>
        <w:t xml:space="preserve"> in places like Ferguson, while BLM has put criminal justice reform onto the national political agenda. </w:t>
      </w:r>
    </w:p>
    <w:p w14:paraId="3EFD35F1" w14:textId="77777777" w:rsidR="00CE5195" w:rsidRDefault="00CE5195" w:rsidP="00CE5195">
      <w:pPr>
        <w:pStyle w:val="Heading3"/>
      </w:pPr>
      <w:r>
        <w:lastRenderedPageBreak/>
        <w:t>2ac Obama Evidence</w:t>
      </w:r>
    </w:p>
    <w:p w14:paraId="130B2835" w14:textId="77777777" w:rsidR="00CE5195" w:rsidRDefault="00CE5195" w:rsidP="00CE5195">
      <w:pPr>
        <w:pStyle w:val="Heading4"/>
      </w:pPr>
      <w:r>
        <w:t xml:space="preserve">Progress is not inevitable, but </w:t>
      </w:r>
      <w:r w:rsidRPr="00B231C7">
        <w:rPr>
          <w:u w:val="single"/>
        </w:rPr>
        <w:t>it’s possible</w:t>
      </w:r>
      <w:r>
        <w:t xml:space="preserve"> – empirical world history prove their pessimism is wrong </w:t>
      </w:r>
    </w:p>
    <w:p w14:paraId="2E1241F0" w14:textId="77777777" w:rsidR="00CE5195" w:rsidRPr="00E961B8" w:rsidRDefault="00CE5195" w:rsidP="00CE5195">
      <w:r>
        <w:t>Note: Very long, but very good card</w:t>
      </w:r>
    </w:p>
    <w:p w14:paraId="0D784F02" w14:textId="77777777" w:rsidR="00CE5195" w:rsidRPr="00E961B8" w:rsidRDefault="00CE5195" w:rsidP="00CE5195">
      <w:pPr>
        <w:rPr>
          <w:rStyle w:val="Style13ptBold"/>
        </w:rPr>
      </w:pPr>
      <w:r w:rsidRPr="00E961B8">
        <w:rPr>
          <w:rStyle w:val="Style13ptBold"/>
        </w:rPr>
        <w:t>Obama 1</w:t>
      </w:r>
      <w:r>
        <w:rPr>
          <w:rStyle w:val="Style13ptBold"/>
        </w:rPr>
        <w:t>8</w:t>
      </w:r>
    </w:p>
    <w:p w14:paraId="5B7BC9C1" w14:textId="77777777" w:rsidR="00CE5195" w:rsidRPr="00B231C7" w:rsidRDefault="00CE5195" w:rsidP="00CE5195">
      <w:r>
        <w:t xml:space="preserve">(Barrack, previously POTUS, president of the Harvard Law Review, civil rights attorney, and convinced Michelle Obama to marry him, “2018 Nelson Mandela Annual Lecture,” transcript created by NPR, </w:t>
      </w:r>
      <w:hyperlink r:id="rId35" w:history="1">
        <w:r w:rsidRPr="003811AC">
          <w:rPr>
            <w:rStyle w:val="Hyperlink"/>
          </w:rPr>
          <w:t>https://www.npr.org/2018/07/17/629862434/transcript-obamas-speech-at-the-2018-nelson-mandela-annual-lecture</w:t>
        </w:r>
      </w:hyperlink>
      <w:r>
        <w:t xml:space="preserve">, Accessed 7-20-19, </w:t>
      </w:r>
      <w:r>
        <w:rPr>
          <w:sz w:val="4"/>
        </w:rPr>
        <w:t>Snider</w:t>
      </w:r>
      <w:r>
        <w:t>)//sjp</w:t>
      </w:r>
    </w:p>
    <w:p w14:paraId="36F7DCA3" w14:textId="77777777" w:rsidR="00CE5195" w:rsidRPr="00824116" w:rsidRDefault="00CE5195" w:rsidP="00CE5195">
      <w:r w:rsidRPr="00792900">
        <w:rPr>
          <w:rStyle w:val="StyleUnderline"/>
        </w:rPr>
        <w:t>One hundred years ago, Madiba was born</w:t>
      </w:r>
      <w:r w:rsidRPr="00AA2A77">
        <w:t xml:space="preserve"> in the village of M – oh, see there, I always get that – (laughter) – I got to get my Ms right when I'm in South Africa. Mvezo – I got it. (Cheers and applause.) Truthfully, it's because it's so cold my lips stuck. (Laughter.) So in his autobiography he describes a happy childhood; he's looking after cattle, he's playing with the other boys, eventually attends a school where his teacher gave him the English name Nelson. And as many of you know, he's quoted saying, "Why she bestowed this particular name upon me, I have no idea." </w:t>
      </w:r>
      <w:r w:rsidRPr="00792900">
        <w:rPr>
          <w:rStyle w:val="StyleUnderline"/>
        </w:rPr>
        <w:t>There was no reason to believe that a young black boy at this time, in this place, could in any way alter history</w:t>
      </w:r>
      <w:r w:rsidRPr="00AA2A77">
        <w:t xml:space="preserve">. After all, South Africa was then less than a decade removed from full British control. Already, </w:t>
      </w:r>
      <w:r w:rsidRPr="00792900">
        <w:rPr>
          <w:rStyle w:val="StyleUnderline"/>
        </w:rPr>
        <w:t>laws were being codified to implement racial segregation and subjugation, the network of laws that would be known as apartheid. Most of Africa</w:t>
      </w:r>
      <w:r w:rsidRPr="00AA2A77">
        <w:t xml:space="preserve">, including my father's homeland, </w:t>
      </w:r>
      <w:r w:rsidRPr="00792900">
        <w:rPr>
          <w:rStyle w:val="StyleUnderline"/>
        </w:rPr>
        <w:t>was under colonial rule. The dominant European powers, having ended a horrific world war</w:t>
      </w:r>
      <w:r w:rsidRPr="00AA2A77">
        <w:t xml:space="preserve"> just a few months after Madiba's birth, </w:t>
      </w:r>
      <w:r w:rsidRPr="00792900">
        <w:rPr>
          <w:rStyle w:val="StyleUnderline"/>
        </w:rPr>
        <w:t>viewed this continent and its people primarily as spoils in a contest for territory and abundant natural resources and cheap labor. And the inferiority of the black race, an indifference towards black culture and interests and aspirations, was a given.</w:t>
      </w:r>
      <w:r>
        <w:rPr>
          <w:rStyle w:val="StyleUnderline"/>
        </w:rPr>
        <w:t xml:space="preserve"> </w:t>
      </w:r>
      <w:r w:rsidRPr="00792900">
        <w:rPr>
          <w:rStyle w:val="StyleUnderline"/>
        </w:rPr>
        <w:t>And such a view of the world</w:t>
      </w:r>
      <w:r w:rsidRPr="00AA2A77">
        <w:t xml:space="preserve"> – that certain races, certain nations, certain groups were inherently superior, and that violence and coercion </w:t>
      </w:r>
      <w:r w:rsidRPr="00792900">
        <w:rPr>
          <w:rStyle w:val="StyleUnderline"/>
        </w:rPr>
        <w:t>is the primary basis for governance</w:t>
      </w:r>
      <w:r w:rsidRPr="00AA2A77">
        <w:t xml:space="preserve">, that the strong necessarily exploit the weak, that wealth is determined primarily by conquest – that view of the world </w:t>
      </w:r>
      <w:r w:rsidRPr="00792900">
        <w:rPr>
          <w:rStyle w:val="StyleUnderline"/>
        </w:rPr>
        <w:t>was hardly confined to relations between Europe and Africa, or relations between whites and blacks. Whites were happy to exploit other whites when they could. And</w:t>
      </w:r>
      <w:r w:rsidRPr="00AA2A77">
        <w:t xml:space="preserve"> by the way, </w:t>
      </w:r>
      <w:r w:rsidRPr="00792900">
        <w:rPr>
          <w:rStyle w:val="StyleUnderline"/>
        </w:rPr>
        <w:t>blacks were often willing to exploit other blacks. And around the globe, the majority of people lived at subsistence levels, without a say in the politics or economic forces that determined their lives. Often they were subject to the whims and cruelties of distant leaders. The average person saw no possibility of advancing from the circumstances of their birth. Women were almost uniformly subordinate to men. Privilege and status was rigidly bound</w:t>
      </w:r>
      <w:r w:rsidRPr="00AA2A77">
        <w:t xml:space="preserve"> by caste and color and ethnicity and religion. And even in my own country, </w:t>
      </w:r>
      <w:r w:rsidRPr="00792900">
        <w:rPr>
          <w:rStyle w:val="StyleUnderline"/>
        </w:rPr>
        <w:t>even in democracies like the United States, founded on a declaration that all men are created equal, racial segregation and systemic discrimination was the law in almost half the country and the norm throughout the rest of the country.</w:t>
      </w:r>
      <w:r>
        <w:rPr>
          <w:rStyle w:val="StyleUnderline"/>
        </w:rPr>
        <w:t xml:space="preserve"> </w:t>
      </w:r>
      <w:r w:rsidRPr="002B2736">
        <w:rPr>
          <w:rStyle w:val="StyleUnderline"/>
          <w:highlight w:val="cyan"/>
        </w:rPr>
        <w:t xml:space="preserve">That was the world </w:t>
      </w:r>
      <w:r w:rsidRPr="002B2736">
        <w:rPr>
          <w:rStyle w:val="Emphasis"/>
          <w:highlight w:val="cyan"/>
        </w:rPr>
        <w:t>just 100 years ago</w:t>
      </w:r>
      <w:r w:rsidRPr="002B2736">
        <w:rPr>
          <w:highlight w:val="cyan"/>
        </w:rPr>
        <w:t>.</w:t>
      </w:r>
      <w:r w:rsidRPr="00AA2A77">
        <w:t xml:space="preserve"> There are people alive today who were alive in that world. </w:t>
      </w:r>
      <w:r w:rsidRPr="002B2736">
        <w:rPr>
          <w:rStyle w:val="Emphasis"/>
          <w:highlight w:val="cyan"/>
        </w:rPr>
        <w:t>It is hard</w:t>
      </w:r>
      <w:r w:rsidRPr="002B2736">
        <w:rPr>
          <w:rStyle w:val="StyleUnderline"/>
          <w:highlight w:val="cyan"/>
        </w:rPr>
        <w:t xml:space="preserve">, then, to </w:t>
      </w:r>
      <w:r w:rsidRPr="002B2736">
        <w:rPr>
          <w:rStyle w:val="Emphasis"/>
          <w:highlight w:val="cyan"/>
        </w:rPr>
        <w:t>overstate</w:t>
      </w:r>
      <w:r w:rsidRPr="002B2736">
        <w:rPr>
          <w:rStyle w:val="StyleUnderline"/>
          <w:highlight w:val="cyan"/>
        </w:rPr>
        <w:t xml:space="preserve"> the </w:t>
      </w:r>
      <w:r w:rsidRPr="002B2736">
        <w:rPr>
          <w:rStyle w:val="Emphasis"/>
          <w:highlight w:val="cyan"/>
          <w:bdr w:val="single" w:sz="4" w:space="0" w:color="auto"/>
        </w:rPr>
        <w:t>remarkable transformations</w:t>
      </w:r>
      <w:r w:rsidRPr="00792900">
        <w:rPr>
          <w:rStyle w:val="StyleUnderline"/>
        </w:rPr>
        <w:t xml:space="preserve"> that have taken place since that time. A second World War, even more terrible than the first, along with a cascade of liberation movements</w:t>
      </w:r>
      <w:r w:rsidRPr="00AA2A77">
        <w:t xml:space="preserve"> from Africa to Asia, Latin America, the Middle East, </w:t>
      </w:r>
      <w:r w:rsidRPr="00792900">
        <w:rPr>
          <w:rStyle w:val="StyleUnderline"/>
        </w:rPr>
        <w:t>would finally bring an end to colonial rule</w:t>
      </w:r>
      <w:r w:rsidRPr="00AA2A77">
        <w:t xml:space="preserve">. More and </w:t>
      </w:r>
      <w:r w:rsidRPr="00792900">
        <w:rPr>
          <w:rStyle w:val="StyleUnderline"/>
        </w:rPr>
        <w:t xml:space="preserve">more peoples, having </w:t>
      </w:r>
      <w:r w:rsidRPr="00792900">
        <w:rPr>
          <w:rStyle w:val="StyleUnderline"/>
        </w:rPr>
        <w:lastRenderedPageBreak/>
        <w:t>witnessed the horrors of totalitarian</w:t>
      </w:r>
      <w:r w:rsidRPr="00AA2A77">
        <w:t xml:space="preserve">ism, the repeated </w:t>
      </w:r>
      <w:r w:rsidRPr="00792900">
        <w:rPr>
          <w:rStyle w:val="StyleUnderline"/>
        </w:rPr>
        <w:t>mass slaughters</w:t>
      </w:r>
      <w:r w:rsidRPr="00AA2A77">
        <w:t xml:space="preserve"> of the 20th century, </w:t>
      </w:r>
      <w:r w:rsidRPr="00792900">
        <w:rPr>
          <w:rStyle w:val="StyleUnderline"/>
        </w:rPr>
        <w:t xml:space="preserve">began to </w:t>
      </w:r>
      <w:r w:rsidRPr="002B2736">
        <w:rPr>
          <w:rStyle w:val="Emphasis"/>
          <w:highlight w:val="cyan"/>
        </w:rPr>
        <w:t>embrace</w:t>
      </w:r>
      <w:r w:rsidRPr="002B2736">
        <w:rPr>
          <w:rStyle w:val="StyleUnderline"/>
          <w:highlight w:val="cyan"/>
        </w:rPr>
        <w:t xml:space="preserve"> a </w:t>
      </w:r>
      <w:r w:rsidRPr="002B2736">
        <w:rPr>
          <w:rStyle w:val="Emphasis"/>
          <w:highlight w:val="cyan"/>
        </w:rPr>
        <w:t>new vision for humanity</w:t>
      </w:r>
      <w:r w:rsidRPr="00792900">
        <w:rPr>
          <w:rStyle w:val="StyleUnderline"/>
        </w:rPr>
        <w:t>, a new idea, one based not only on</w:t>
      </w:r>
      <w:r w:rsidRPr="00AA2A77">
        <w:t xml:space="preserve"> the principle of </w:t>
      </w:r>
      <w:r w:rsidRPr="00792900">
        <w:rPr>
          <w:rStyle w:val="StyleUnderline"/>
        </w:rPr>
        <w:t>national self-determination, but also</w:t>
      </w:r>
      <w:r w:rsidRPr="00AA2A77">
        <w:t xml:space="preserve"> on </w:t>
      </w:r>
      <w:r w:rsidRPr="00792900">
        <w:rPr>
          <w:rStyle w:val="StyleUnderline"/>
        </w:rPr>
        <w:t>the principles of democracy</w:t>
      </w:r>
      <w:r w:rsidRPr="00AA2A77">
        <w:t xml:space="preserve"> and </w:t>
      </w:r>
      <w:r w:rsidRPr="00792900">
        <w:rPr>
          <w:rStyle w:val="StyleUnderline"/>
        </w:rPr>
        <w:t>rule of law</w:t>
      </w:r>
      <w:r w:rsidRPr="00AA2A77">
        <w:t xml:space="preserve"> and </w:t>
      </w:r>
      <w:r w:rsidRPr="002B2736">
        <w:rPr>
          <w:rStyle w:val="StyleUnderline"/>
          <w:highlight w:val="cyan"/>
        </w:rPr>
        <w:t xml:space="preserve">civil rights and the </w:t>
      </w:r>
      <w:r w:rsidRPr="002B2736">
        <w:rPr>
          <w:rStyle w:val="Emphasis"/>
          <w:highlight w:val="cyan"/>
        </w:rPr>
        <w:t>inherent</w:t>
      </w:r>
      <w:r w:rsidRPr="002B2736">
        <w:rPr>
          <w:rStyle w:val="StyleUnderline"/>
          <w:highlight w:val="cyan"/>
        </w:rPr>
        <w:t xml:space="preserve"> </w:t>
      </w:r>
      <w:r w:rsidRPr="002B2736">
        <w:rPr>
          <w:rStyle w:val="Emphasis"/>
          <w:highlight w:val="cyan"/>
        </w:rPr>
        <w:t>dignity</w:t>
      </w:r>
      <w:r w:rsidRPr="002B2736">
        <w:rPr>
          <w:rStyle w:val="StyleUnderline"/>
          <w:highlight w:val="cyan"/>
        </w:rPr>
        <w:t xml:space="preserve"> of </w:t>
      </w:r>
      <w:r w:rsidRPr="002B2736">
        <w:rPr>
          <w:rStyle w:val="Emphasis"/>
          <w:highlight w:val="cyan"/>
        </w:rPr>
        <w:t>every single individual</w:t>
      </w:r>
      <w:r w:rsidRPr="00AA2A77">
        <w:t xml:space="preserve">. </w:t>
      </w:r>
      <w:r w:rsidRPr="00792900">
        <w:rPr>
          <w:rStyle w:val="StyleUnderline"/>
        </w:rPr>
        <w:t xml:space="preserve">In those </w:t>
      </w:r>
      <w:r w:rsidRPr="00792900">
        <w:rPr>
          <w:rStyle w:val="Emphasis"/>
        </w:rPr>
        <w:t>natio</w:t>
      </w:r>
      <w:r w:rsidRPr="002B2736">
        <w:rPr>
          <w:rStyle w:val="Emphasis"/>
          <w:highlight w:val="cyan"/>
        </w:rPr>
        <w:t>ns with market-based economies</w:t>
      </w:r>
      <w:r w:rsidRPr="002B2736">
        <w:rPr>
          <w:rStyle w:val="StyleUnderline"/>
          <w:highlight w:val="cyan"/>
        </w:rPr>
        <w:t xml:space="preserve">, suddenly </w:t>
      </w:r>
      <w:r w:rsidRPr="002B2736">
        <w:rPr>
          <w:rStyle w:val="Emphasis"/>
          <w:highlight w:val="cyan"/>
        </w:rPr>
        <w:t>union</w:t>
      </w:r>
      <w:r w:rsidRPr="002B2736">
        <w:rPr>
          <w:rStyle w:val="StyleUnderline"/>
          <w:highlight w:val="cyan"/>
        </w:rPr>
        <w:t xml:space="preserve"> </w:t>
      </w:r>
      <w:r w:rsidRPr="002B2736">
        <w:rPr>
          <w:rStyle w:val="Emphasis"/>
          <w:highlight w:val="cyan"/>
        </w:rPr>
        <w:t>movements</w:t>
      </w:r>
      <w:r w:rsidRPr="002B2736">
        <w:rPr>
          <w:rStyle w:val="StyleUnderline"/>
          <w:highlight w:val="cyan"/>
        </w:rPr>
        <w:t xml:space="preserve"> </w:t>
      </w:r>
      <w:r w:rsidRPr="002B2736">
        <w:rPr>
          <w:rStyle w:val="Emphasis"/>
          <w:highlight w:val="cyan"/>
        </w:rPr>
        <w:t>developed</w:t>
      </w:r>
      <w:r w:rsidRPr="002B2736">
        <w:rPr>
          <w:rStyle w:val="StyleUnderline"/>
          <w:highlight w:val="cyan"/>
        </w:rPr>
        <w:t xml:space="preserve">; and </w:t>
      </w:r>
      <w:r w:rsidRPr="002B2736">
        <w:rPr>
          <w:rStyle w:val="Emphasis"/>
          <w:highlight w:val="cyan"/>
        </w:rPr>
        <w:t>health and safety and commercial regulations were instituted</w:t>
      </w:r>
      <w:r w:rsidRPr="002B2736">
        <w:rPr>
          <w:rStyle w:val="StyleUnderline"/>
          <w:highlight w:val="cyan"/>
        </w:rPr>
        <w:t xml:space="preserve">; and </w:t>
      </w:r>
      <w:r w:rsidRPr="002B2736">
        <w:rPr>
          <w:rStyle w:val="Emphasis"/>
          <w:highlight w:val="cyan"/>
        </w:rPr>
        <w:t>access to public education was expanded</w:t>
      </w:r>
      <w:r w:rsidRPr="002B2736">
        <w:rPr>
          <w:rStyle w:val="StyleUnderline"/>
          <w:highlight w:val="cyan"/>
        </w:rPr>
        <w:t xml:space="preserve">; and </w:t>
      </w:r>
      <w:r w:rsidRPr="002B2736">
        <w:rPr>
          <w:rStyle w:val="Emphasis"/>
          <w:highlight w:val="cyan"/>
        </w:rPr>
        <w:t>social welfare systems emerged</w:t>
      </w:r>
      <w:r w:rsidRPr="002B2736">
        <w:rPr>
          <w:rStyle w:val="StyleUnderline"/>
          <w:highlight w:val="cyan"/>
        </w:rPr>
        <w:t>,</w:t>
      </w:r>
      <w:r w:rsidRPr="00792900">
        <w:rPr>
          <w:rStyle w:val="StyleUnderline"/>
        </w:rPr>
        <w:t xml:space="preserve"> </w:t>
      </w:r>
      <w:r w:rsidRPr="00792900">
        <w:rPr>
          <w:rStyle w:val="Emphasis"/>
        </w:rPr>
        <w:t>all</w:t>
      </w:r>
      <w:r w:rsidRPr="00792900">
        <w:rPr>
          <w:rStyle w:val="StyleUnderline"/>
        </w:rPr>
        <w:t xml:space="preserve"> with the </w:t>
      </w:r>
      <w:r w:rsidRPr="00792900">
        <w:rPr>
          <w:rStyle w:val="Emphasis"/>
        </w:rPr>
        <w:t xml:space="preserve">aim of </w:t>
      </w:r>
      <w:r w:rsidRPr="00792900">
        <w:rPr>
          <w:rStyle w:val="Emphasis"/>
          <w:bdr w:val="single" w:sz="4" w:space="0" w:color="auto"/>
        </w:rPr>
        <w:t>constraining</w:t>
      </w:r>
      <w:r w:rsidRPr="00792900">
        <w:rPr>
          <w:rStyle w:val="StyleUnderline"/>
        </w:rPr>
        <w:t xml:space="preserve"> the </w:t>
      </w:r>
      <w:r w:rsidRPr="00792900">
        <w:rPr>
          <w:rStyle w:val="Emphasis"/>
          <w:bdr w:val="single" w:sz="4" w:space="0" w:color="auto"/>
        </w:rPr>
        <w:t>excesses of capitalism</w:t>
      </w:r>
      <w:r w:rsidRPr="00792900">
        <w:rPr>
          <w:rStyle w:val="StyleUnderline"/>
        </w:rPr>
        <w:t xml:space="preserve"> and </w:t>
      </w:r>
      <w:r w:rsidRPr="00792900">
        <w:rPr>
          <w:rStyle w:val="Emphasis"/>
          <w:bdr w:val="single" w:sz="4" w:space="0" w:color="auto"/>
        </w:rPr>
        <w:t>enhancing its ability</w:t>
      </w:r>
      <w:r w:rsidRPr="00792900">
        <w:rPr>
          <w:rStyle w:val="StyleUnderline"/>
        </w:rPr>
        <w:t xml:space="preserve"> to </w:t>
      </w:r>
      <w:r w:rsidRPr="00792900">
        <w:rPr>
          <w:rStyle w:val="Emphasis"/>
        </w:rPr>
        <w:t>provide opportunity</w:t>
      </w:r>
      <w:r w:rsidRPr="00792900">
        <w:rPr>
          <w:rStyle w:val="StyleUnderline"/>
        </w:rPr>
        <w:t xml:space="preserve"> not just to some but </w:t>
      </w:r>
      <w:r w:rsidRPr="00792900">
        <w:rPr>
          <w:rStyle w:val="Emphasis"/>
        </w:rPr>
        <w:t>to all people</w:t>
      </w:r>
      <w:r w:rsidRPr="00792900">
        <w:rPr>
          <w:rStyle w:val="StyleUnderline"/>
        </w:rPr>
        <w:t xml:space="preserve">. And the result was </w:t>
      </w:r>
      <w:r w:rsidRPr="00792900">
        <w:rPr>
          <w:rStyle w:val="Emphasis"/>
          <w:bdr w:val="single" w:sz="4" w:space="0" w:color="auto"/>
        </w:rPr>
        <w:t>unmatched economic growth</w:t>
      </w:r>
      <w:r w:rsidRPr="00792900">
        <w:rPr>
          <w:rStyle w:val="StyleUnderline"/>
        </w:rPr>
        <w:t xml:space="preserve"> and </w:t>
      </w:r>
      <w:r w:rsidRPr="00792900">
        <w:rPr>
          <w:rStyle w:val="Emphasis"/>
        </w:rPr>
        <w:t>a growth of the middle class</w:t>
      </w:r>
      <w:r w:rsidRPr="00AA2A77">
        <w:t xml:space="preserve">. And in my own country, </w:t>
      </w:r>
      <w:r w:rsidRPr="00792900">
        <w:rPr>
          <w:rStyle w:val="StyleUnderline"/>
        </w:rPr>
        <w:t xml:space="preserve">the </w:t>
      </w:r>
      <w:r w:rsidRPr="00792900">
        <w:rPr>
          <w:rStyle w:val="Emphasis"/>
        </w:rPr>
        <w:t>moral force</w:t>
      </w:r>
      <w:r w:rsidRPr="00792900">
        <w:rPr>
          <w:rStyle w:val="StyleUnderline"/>
        </w:rPr>
        <w:t xml:space="preserve"> of the </w:t>
      </w:r>
      <w:r w:rsidRPr="00792900">
        <w:rPr>
          <w:rStyle w:val="Emphasis"/>
        </w:rPr>
        <w:t>civil rights movement</w:t>
      </w:r>
      <w:r w:rsidRPr="00792900">
        <w:rPr>
          <w:rStyle w:val="StyleUnderline"/>
        </w:rPr>
        <w:t xml:space="preserve"> not only </w:t>
      </w:r>
      <w:r w:rsidRPr="00792900">
        <w:rPr>
          <w:rStyle w:val="Emphasis"/>
        </w:rPr>
        <w:t>overthrew Jim Crow</w:t>
      </w:r>
      <w:r w:rsidRPr="00792900">
        <w:rPr>
          <w:rStyle w:val="StyleUnderline"/>
        </w:rPr>
        <w:t xml:space="preserve"> laws but it </w:t>
      </w:r>
      <w:r w:rsidRPr="00792900">
        <w:rPr>
          <w:rStyle w:val="Emphasis"/>
        </w:rPr>
        <w:t>opened</w:t>
      </w:r>
      <w:r w:rsidRPr="00792900">
        <w:rPr>
          <w:rStyle w:val="StyleUnderline"/>
        </w:rPr>
        <w:t xml:space="preserve"> up </w:t>
      </w:r>
      <w:r w:rsidRPr="00792900">
        <w:rPr>
          <w:rStyle w:val="Emphasis"/>
        </w:rPr>
        <w:t>the floodgates</w:t>
      </w:r>
      <w:r w:rsidRPr="00792900">
        <w:rPr>
          <w:rStyle w:val="StyleUnderline"/>
        </w:rPr>
        <w:t xml:space="preserve"> for </w:t>
      </w:r>
      <w:r w:rsidRPr="00792900">
        <w:rPr>
          <w:rStyle w:val="Emphasis"/>
        </w:rPr>
        <w:t>women</w:t>
      </w:r>
      <w:r w:rsidRPr="00792900">
        <w:rPr>
          <w:rStyle w:val="StyleUnderline"/>
        </w:rPr>
        <w:t xml:space="preserve"> and </w:t>
      </w:r>
      <w:r w:rsidRPr="00792900">
        <w:rPr>
          <w:rStyle w:val="Emphasis"/>
        </w:rPr>
        <w:t>historically marginalized groups</w:t>
      </w:r>
      <w:r w:rsidRPr="00792900">
        <w:rPr>
          <w:rStyle w:val="StyleUnderline"/>
        </w:rPr>
        <w:t xml:space="preserve"> to </w:t>
      </w:r>
      <w:r w:rsidRPr="00792900">
        <w:rPr>
          <w:rStyle w:val="Emphasis"/>
        </w:rPr>
        <w:t>reimagine themselves</w:t>
      </w:r>
      <w:r w:rsidRPr="00AA2A77">
        <w:t xml:space="preserve">, to find their own voices, </w:t>
      </w:r>
      <w:r w:rsidRPr="00792900">
        <w:rPr>
          <w:rStyle w:val="StyleUnderline"/>
        </w:rPr>
        <w:t xml:space="preserve">to make their </w:t>
      </w:r>
      <w:r w:rsidRPr="00792900">
        <w:rPr>
          <w:rStyle w:val="Emphasis"/>
        </w:rPr>
        <w:t>own claims</w:t>
      </w:r>
      <w:r w:rsidRPr="00792900">
        <w:rPr>
          <w:rStyle w:val="StyleUnderline"/>
        </w:rPr>
        <w:t xml:space="preserve"> to </w:t>
      </w:r>
      <w:r w:rsidRPr="00792900">
        <w:rPr>
          <w:rStyle w:val="Emphasis"/>
        </w:rPr>
        <w:t>full citizenship</w:t>
      </w:r>
      <w:r w:rsidRPr="00AA2A77">
        <w:t xml:space="preserve">. </w:t>
      </w:r>
      <w:r w:rsidRPr="00792900">
        <w:rPr>
          <w:rStyle w:val="StyleUnderline"/>
        </w:rPr>
        <w:t>It was in service of this long walk towards freedom and justice and equal opportunity that Nelson Mandela devoted his life</w:t>
      </w:r>
      <w:r w:rsidRPr="00AA2A77">
        <w:t xml:space="preserve">. At the outset, </w:t>
      </w:r>
      <w:r w:rsidRPr="00792900">
        <w:rPr>
          <w:rStyle w:val="StyleUnderline"/>
        </w:rPr>
        <w:t>his struggle was particular to this place</w:t>
      </w:r>
      <w:r w:rsidRPr="00AA2A77">
        <w:t xml:space="preserve">, to his homeland – </w:t>
      </w:r>
      <w:r w:rsidRPr="00792900">
        <w:rPr>
          <w:rStyle w:val="StyleUnderline"/>
        </w:rPr>
        <w:t>a fight to end apartheid, a fight to ensure lasting political and social and economic equality for its disenfranchised non-white citizens</w:t>
      </w:r>
      <w:r w:rsidRPr="00AA2A77">
        <w:t xml:space="preserve">. But through his sacrifice and unwavering leadership and, perhaps most of all, through his moral example, </w:t>
      </w:r>
      <w:r w:rsidRPr="00792900">
        <w:rPr>
          <w:rStyle w:val="StyleUnderline"/>
        </w:rPr>
        <w:t xml:space="preserve">Mandela and the movement he led would come to </w:t>
      </w:r>
      <w:r w:rsidRPr="00792900">
        <w:rPr>
          <w:rStyle w:val="Emphasis"/>
        </w:rPr>
        <w:t>signify something larger</w:t>
      </w:r>
      <w:r w:rsidRPr="00792900">
        <w:rPr>
          <w:rStyle w:val="StyleUnderline"/>
        </w:rPr>
        <w:t xml:space="preserve">. He came to </w:t>
      </w:r>
      <w:r w:rsidRPr="00792900">
        <w:rPr>
          <w:rStyle w:val="Emphasis"/>
        </w:rPr>
        <w:t>embody</w:t>
      </w:r>
      <w:r w:rsidRPr="00792900">
        <w:rPr>
          <w:rStyle w:val="StyleUnderline"/>
        </w:rPr>
        <w:t xml:space="preserve"> the </w:t>
      </w:r>
      <w:r w:rsidRPr="00792900">
        <w:rPr>
          <w:rStyle w:val="Emphasis"/>
        </w:rPr>
        <w:t>universal aspirations</w:t>
      </w:r>
      <w:r w:rsidRPr="00792900">
        <w:rPr>
          <w:rStyle w:val="StyleUnderline"/>
        </w:rPr>
        <w:t xml:space="preserve"> of </w:t>
      </w:r>
      <w:r w:rsidRPr="00792900">
        <w:rPr>
          <w:rStyle w:val="Emphasis"/>
        </w:rPr>
        <w:t>dispossessed people all around the world</w:t>
      </w:r>
      <w:r w:rsidRPr="00792900">
        <w:rPr>
          <w:rStyle w:val="StyleUnderline"/>
        </w:rPr>
        <w:t xml:space="preserve">, their </w:t>
      </w:r>
      <w:r w:rsidRPr="00792900">
        <w:rPr>
          <w:rStyle w:val="Emphasis"/>
        </w:rPr>
        <w:t>hopes</w:t>
      </w:r>
      <w:r w:rsidRPr="00792900">
        <w:rPr>
          <w:rStyle w:val="StyleUnderline"/>
        </w:rPr>
        <w:t xml:space="preserve"> for </w:t>
      </w:r>
      <w:r w:rsidRPr="00792900">
        <w:rPr>
          <w:rStyle w:val="Emphasis"/>
        </w:rPr>
        <w:t>a better life</w:t>
      </w:r>
      <w:r w:rsidRPr="00792900">
        <w:rPr>
          <w:rStyle w:val="StyleUnderline"/>
        </w:rPr>
        <w:t xml:space="preserve">, the </w:t>
      </w:r>
      <w:r w:rsidRPr="00792900">
        <w:rPr>
          <w:rStyle w:val="Emphasis"/>
          <w:bdr w:val="single" w:sz="4" w:space="0" w:color="auto"/>
        </w:rPr>
        <w:t>possibility</w:t>
      </w:r>
      <w:r w:rsidRPr="00792900">
        <w:rPr>
          <w:rStyle w:val="StyleUnderline"/>
        </w:rPr>
        <w:t xml:space="preserve"> of a </w:t>
      </w:r>
      <w:r w:rsidRPr="00792900">
        <w:rPr>
          <w:rStyle w:val="Emphasis"/>
          <w:bdr w:val="single" w:sz="4" w:space="0" w:color="auto"/>
        </w:rPr>
        <w:t>moral transformation</w:t>
      </w:r>
      <w:r w:rsidRPr="00792900">
        <w:rPr>
          <w:rStyle w:val="StyleUnderline"/>
        </w:rPr>
        <w:t xml:space="preserve"> </w:t>
      </w:r>
      <w:r w:rsidRPr="00792900">
        <w:rPr>
          <w:rStyle w:val="Emphasis"/>
        </w:rPr>
        <w:t>in</w:t>
      </w:r>
      <w:r w:rsidRPr="00792900">
        <w:rPr>
          <w:rStyle w:val="StyleUnderline"/>
        </w:rPr>
        <w:t xml:space="preserve"> the conduct of </w:t>
      </w:r>
      <w:r w:rsidRPr="00792900">
        <w:rPr>
          <w:rStyle w:val="Emphasis"/>
          <w:bdr w:val="single" w:sz="4" w:space="0" w:color="auto"/>
        </w:rPr>
        <w:t>human affairs</w:t>
      </w:r>
      <w:r w:rsidRPr="00AA2A77">
        <w:t xml:space="preserve">. </w:t>
      </w:r>
      <w:r w:rsidRPr="00792900">
        <w:rPr>
          <w:rStyle w:val="StyleUnderline"/>
        </w:rPr>
        <w:t>Madiba's light shone so brightly, even from that narrow Robben Island cell</w:t>
      </w:r>
      <w:r w:rsidRPr="00AA2A77">
        <w:t xml:space="preserve">, that in the late '70s </w:t>
      </w:r>
      <w:r w:rsidRPr="00792900">
        <w:rPr>
          <w:rStyle w:val="StyleUnderline"/>
        </w:rPr>
        <w:t xml:space="preserve">he could inspire a young college student </w:t>
      </w:r>
      <w:r w:rsidRPr="00792900">
        <w:rPr>
          <w:rStyle w:val="Emphasis"/>
        </w:rPr>
        <w:t>on the other side of the world</w:t>
      </w:r>
      <w:r w:rsidRPr="00AA2A77">
        <w:t xml:space="preserve"> to reexamine his own priorities, could make me consider the small role I might play in bending the arc of the world towards justice. And when later, </w:t>
      </w:r>
      <w:r w:rsidRPr="00597BFA">
        <w:rPr>
          <w:rStyle w:val="StyleUnderline"/>
        </w:rPr>
        <w:t>as a law student, I witnessed Madiba emerge from prison, just a few months</w:t>
      </w:r>
      <w:r w:rsidRPr="00AA2A77">
        <w:t xml:space="preserve">, you'll recall, </w:t>
      </w:r>
      <w:r w:rsidRPr="00597BFA">
        <w:rPr>
          <w:rStyle w:val="StyleUnderline"/>
        </w:rPr>
        <w:t xml:space="preserve">after the fall of the Berlin Wall, I </w:t>
      </w:r>
      <w:r w:rsidRPr="00597BFA">
        <w:rPr>
          <w:rStyle w:val="Emphasis"/>
        </w:rPr>
        <w:t>felt</w:t>
      </w:r>
      <w:r w:rsidRPr="00597BFA">
        <w:rPr>
          <w:rStyle w:val="StyleUnderline"/>
        </w:rPr>
        <w:t xml:space="preserve"> the </w:t>
      </w:r>
      <w:r w:rsidRPr="00597BFA">
        <w:rPr>
          <w:rStyle w:val="Emphasis"/>
        </w:rPr>
        <w:t>same wave of hope</w:t>
      </w:r>
      <w:r w:rsidRPr="00597BFA">
        <w:rPr>
          <w:rStyle w:val="StyleUnderline"/>
        </w:rPr>
        <w:t xml:space="preserve"> that </w:t>
      </w:r>
      <w:r w:rsidRPr="00597BFA">
        <w:rPr>
          <w:rStyle w:val="Emphasis"/>
        </w:rPr>
        <w:t>washed through hearts all around the world</w:t>
      </w:r>
      <w:r w:rsidRPr="00AA2A77">
        <w:t xml:space="preserve">. Do you remember that feeling? </w:t>
      </w:r>
      <w:r w:rsidRPr="00597BFA">
        <w:rPr>
          <w:rStyle w:val="StyleUnderline"/>
        </w:rPr>
        <w:t xml:space="preserve">It </w:t>
      </w:r>
      <w:r w:rsidRPr="00597BFA">
        <w:rPr>
          <w:rStyle w:val="Emphasis"/>
        </w:rPr>
        <w:t>seemed</w:t>
      </w:r>
      <w:r w:rsidRPr="00597BFA">
        <w:rPr>
          <w:rStyle w:val="StyleUnderline"/>
        </w:rPr>
        <w:t xml:space="preserve"> as if the </w:t>
      </w:r>
      <w:r w:rsidRPr="00597BFA">
        <w:rPr>
          <w:rStyle w:val="Emphasis"/>
        </w:rPr>
        <w:t>forces of progress</w:t>
      </w:r>
      <w:r w:rsidRPr="00597BFA">
        <w:rPr>
          <w:rStyle w:val="StyleUnderline"/>
        </w:rPr>
        <w:t xml:space="preserve"> were </w:t>
      </w:r>
      <w:r w:rsidRPr="00597BFA">
        <w:rPr>
          <w:rStyle w:val="Emphasis"/>
        </w:rPr>
        <w:t>on the march</w:t>
      </w:r>
      <w:r w:rsidRPr="00AA2A77">
        <w:t xml:space="preserve">, that they were inexorable. Each step he took, you felt this is the moment when the old structures of violence and repression and ancient hatreds that had so long stunted people's lives and confined the human spirit – that all that </w:t>
      </w:r>
      <w:r w:rsidRPr="00597BFA">
        <w:rPr>
          <w:rStyle w:val="Emphasis"/>
        </w:rPr>
        <w:t>was crumbling before our eyes</w:t>
      </w:r>
      <w:r w:rsidRPr="00597BFA">
        <w:rPr>
          <w:rStyle w:val="StyleUnderline"/>
        </w:rPr>
        <w:t>. And then as Madiba guided</w:t>
      </w:r>
      <w:r w:rsidRPr="00AA2A77">
        <w:t xml:space="preserve"> this nation </w:t>
      </w:r>
      <w:r w:rsidRPr="00597BFA">
        <w:rPr>
          <w:rStyle w:val="StyleUnderline"/>
        </w:rPr>
        <w:t>through negotiation</w:t>
      </w:r>
      <w:r w:rsidRPr="00AA2A77">
        <w:t xml:space="preserve"> painstakingly, </w:t>
      </w:r>
      <w:r w:rsidRPr="00597BFA">
        <w:rPr>
          <w:rStyle w:val="StyleUnderline"/>
        </w:rPr>
        <w:t>reconciliation, its first fair and free elections</w:t>
      </w:r>
      <w:r w:rsidRPr="00AA2A77">
        <w:t xml:space="preserve">; as </w:t>
      </w:r>
      <w:r w:rsidRPr="00597BFA">
        <w:rPr>
          <w:rStyle w:val="StyleUnderline"/>
        </w:rPr>
        <w:t>we all witnessed the grace and the generosity with which he embraced former enemies</w:t>
      </w:r>
      <w:r w:rsidRPr="00AA2A77">
        <w:t xml:space="preserve">, the wisdom for him to step away from power once he felt his job was complete, we understood that – (applause) – </w:t>
      </w:r>
      <w:r w:rsidRPr="00597BFA">
        <w:rPr>
          <w:rStyle w:val="StyleUnderline"/>
        </w:rPr>
        <w:t xml:space="preserve">we understood it </w:t>
      </w:r>
      <w:r w:rsidRPr="00597BFA">
        <w:rPr>
          <w:rStyle w:val="Emphasis"/>
        </w:rPr>
        <w:t>was not just the subjugated</w:t>
      </w:r>
      <w:r w:rsidRPr="00597BFA">
        <w:rPr>
          <w:rStyle w:val="StyleUnderline"/>
        </w:rPr>
        <w:t xml:space="preserve">, the </w:t>
      </w:r>
      <w:r w:rsidRPr="00597BFA">
        <w:rPr>
          <w:rStyle w:val="Emphasis"/>
        </w:rPr>
        <w:t>oppressed</w:t>
      </w:r>
      <w:r w:rsidRPr="00597BFA">
        <w:rPr>
          <w:rStyle w:val="StyleUnderline"/>
        </w:rPr>
        <w:t xml:space="preserve"> who </w:t>
      </w:r>
      <w:r w:rsidRPr="00597BFA">
        <w:rPr>
          <w:rStyle w:val="Emphasis"/>
        </w:rPr>
        <w:t>were being freed</w:t>
      </w:r>
      <w:r w:rsidRPr="00597BFA">
        <w:rPr>
          <w:rStyle w:val="StyleUnderline"/>
        </w:rPr>
        <w:t xml:space="preserve"> from the shackles of the past. The </w:t>
      </w:r>
      <w:r w:rsidRPr="00597BFA">
        <w:rPr>
          <w:rStyle w:val="Emphasis"/>
        </w:rPr>
        <w:t>subjugator</w:t>
      </w:r>
      <w:r w:rsidRPr="00597BFA">
        <w:rPr>
          <w:rStyle w:val="StyleUnderline"/>
        </w:rPr>
        <w:t xml:space="preserve"> was being </w:t>
      </w:r>
      <w:r w:rsidRPr="00597BFA">
        <w:rPr>
          <w:rStyle w:val="Emphasis"/>
        </w:rPr>
        <w:t>offered a gift</w:t>
      </w:r>
      <w:r w:rsidRPr="00597BFA">
        <w:rPr>
          <w:rStyle w:val="StyleUnderline"/>
        </w:rPr>
        <w:t xml:space="preserve">, being </w:t>
      </w:r>
      <w:r w:rsidRPr="00597BFA">
        <w:rPr>
          <w:rStyle w:val="Emphasis"/>
        </w:rPr>
        <w:t>given a chance</w:t>
      </w:r>
      <w:r w:rsidRPr="00597BFA">
        <w:rPr>
          <w:rStyle w:val="StyleUnderline"/>
        </w:rPr>
        <w:t xml:space="preserve"> to see </w:t>
      </w:r>
      <w:r w:rsidRPr="00597BFA">
        <w:rPr>
          <w:rStyle w:val="Emphasis"/>
        </w:rPr>
        <w:t>in a new way</w:t>
      </w:r>
      <w:r w:rsidRPr="00597BFA">
        <w:rPr>
          <w:rStyle w:val="StyleUnderline"/>
        </w:rPr>
        <w:t xml:space="preserve">, being </w:t>
      </w:r>
      <w:r w:rsidRPr="00597BFA">
        <w:rPr>
          <w:rStyle w:val="Emphasis"/>
        </w:rPr>
        <w:t>given a chance</w:t>
      </w:r>
      <w:r w:rsidRPr="00597BFA">
        <w:rPr>
          <w:rStyle w:val="StyleUnderline"/>
        </w:rPr>
        <w:t xml:space="preserve"> to </w:t>
      </w:r>
      <w:r w:rsidRPr="00597BFA">
        <w:rPr>
          <w:rStyle w:val="Emphasis"/>
        </w:rPr>
        <w:t>participate</w:t>
      </w:r>
      <w:r w:rsidRPr="00597BFA">
        <w:rPr>
          <w:rStyle w:val="StyleUnderline"/>
        </w:rPr>
        <w:t xml:space="preserve"> in the work of </w:t>
      </w:r>
      <w:r w:rsidRPr="00597BFA">
        <w:rPr>
          <w:rStyle w:val="Emphasis"/>
        </w:rPr>
        <w:t>building a better world</w:t>
      </w:r>
      <w:r w:rsidRPr="00AA2A77">
        <w:t xml:space="preserve">. And </w:t>
      </w:r>
      <w:r w:rsidRPr="00597BFA">
        <w:rPr>
          <w:rStyle w:val="StyleUnderline"/>
        </w:rPr>
        <w:t>during the last decades of the 20th century, the progressive, democratic vision that Nelson Mandela represented in many ways set the terms of international political debate</w:t>
      </w:r>
      <w:r w:rsidRPr="00155832">
        <w:rPr>
          <w:rStyle w:val="StyleUnderline"/>
        </w:rPr>
        <w:t xml:space="preserve">. It </w:t>
      </w:r>
      <w:r w:rsidRPr="00155832">
        <w:rPr>
          <w:rStyle w:val="Emphasis"/>
        </w:rPr>
        <w:t>doesn't mean</w:t>
      </w:r>
      <w:r w:rsidRPr="00155832">
        <w:rPr>
          <w:rStyle w:val="StyleUnderline"/>
        </w:rPr>
        <w:t xml:space="preserve"> that </w:t>
      </w:r>
      <w:r w:rsidRPr="00155832">
        <w:rPr>
          <w:rStyle w:val="Emphasis"/>
        </w:rPr>
        <w:t>vision</w:t>
      </w:r>
      <w:r w:rsidRPr="00155832">
        <w:rPr>
          <w:rStyle w:val="StyleUnderline"/>
        </w:rPr>
        <w:t xml:space="preserve"> was always victorious, </w:t>
      </w:r>
      <w:r w:rsidRPr="00155832">
        <w:rPr>
          <w:rStyle w:val="Emphasis"/>
        </w:rPr>
        <w:t xml:space="preserve">but </w:t>
      </w:r>
      <w:r w:rsidRPr="00155832">
        <w:rPr>
          <w:rStyle w:val="Emphasis"/>
          <w:bdr w:val="single" w:sz="4" w:space="0" w:color="auto"/>
        </w:rPr>
        <w:t>it set the terms</w:t>
      </w:r>
      <w:r w:rsidRPr="00155832">
        <w:rPr>
          <w:rStyle w:val="Emphasis"/>
        </w:rPr>
        <w:t>, the parameters</w:t>
      </w:r>
      <w:r w:rsidRPr="00155832">
        <w:rPr>
          <w:rStyle w:val="StyleUnderline"/>
        </w:rPr>
        <w:t>; it guided how we thought about the meaning of progress, and it continued to propel the world forward. Yes, there were still tragedies</w:t>
      </w:r>
      <w:r w:rsidRPr="00AA2A77">
        <w:t xml:space="preserve"> – bloody civil wars from the Balkans to the Congo. </w:t>
      </w:r>
      <w:r w:rsidRPr="00155832">
        <w:rPr>
          <w:rStyle w:val="StyleUnderline"/>
        </w:rPr>
        <w:t>Despite</w:t>
      </w:r>
      <w:r w:rsidRPr="00AA2A77">
        <w:t xml:space="preserve"> the fact </w:t>
      </w:r>
      <w:r w:rsidRPr="00155832">
        <w:rPr>
          <w:rStyle w:val="StyleUnderline"/>
        </w:rPr>
        <w:t>that</w:t>
      </w:r>
      <w:r w:rsidRPr="00AA2A77">
        <w:t xml:space="preserve"> ethnic and sectarian strife still flared up with heartbreaking regularity, despite all that as a consequence of the continuation of nuclear détente, and </w:t>
      </w:r>
      <w:r w:rsidRPr="00155832">
        <w:rPr>
          <w:rStyle w:val="StyleUnderline"/>
        </w:rPr>
        <w:t xml:space="preserve">a peaceful and prosperous Japan, and a unified Europe anchored in NATO, and the entry of China into the world's system of trade – </w:t>
      </w:r>
      <w:r w:rsidRPr="002B2736">
        <w:rPr>
          <w:rStyle w:val="StyleUnderline"/>
          <w:highlight w:val="cyan"/>
        </w:rPr>
        <w:t xml:space="preserve">all that </w:t>
      </w:r>
      <w:r w:rsidRPr="002B2736">
        <w:rPr>
          <w:rStyle w:val="Emphasis"/>
          <w:highlight w:val="cyan"/>
        </w:rPr>
        <w:t>greatly</w:t>
      </w:r>
      <w:r w:rsidRPr="002B2736">
        <w:rPr>
          <w:rStyle w:val="StyleUnderline"/>
          <w:highlight w:val="cyan"/>
        </w:rPr>
        <w:t xml:space="preserve"> </w:t>
      </w:r>
      <w:r w:rsidRPr="002B2736">
        <w:rPr>
          <w:rStyle w:val="Emphasis"/>
          <w:highlight w:val="cyan"/>
        </w:rPr>
        <w:t>reduced</w:t>
      </w:r>
      <w:r w:rsidRPr="002B2736">
        <w:rPr>
          <w:rStyle w:val="StyleUnderline"/>
          <w:highlight w:val="cyan"/>
        </w:rPr>
        <w:t xml:space="preserve"> the </w:t>
      </w:r>
      <w:r w:rsidRPr="002B2736">
        <w:rPr>
          <w:rStyle w:val="Emphasis"/>
          <w:highlight w:val="cyan"/>
        </w:rPr>
        <w:t>prospect</w:t>
      </w:r>
      <w:r w:rsidRPr="002B2736">
        <w:rPr>
          <w:rStyle w:val="StyleUnderline"/>
          <w:highlight w:val="cyan"/>
        </w:rPr>
        <w:t xml:space="preserve"> of </w:t>
      </w:r>
      <w:r w:rsidRPr="002B2736">
        <w:rPr>
          <w:rStyle w:val="Emphasis"/>
          <w:highlight w:val="cyan"/>
        </w:rPr>
        <w:t>war</w:t>
      </w:r>
      <w:r w:rsidRPr="002B2736">
        <w:rPr>
          <w:rStyle w:val="StyleUnderline"/>
          <w:highlight w:val="cyan"/>
        </w:rPr>
        <w:t xml:space="preserve"> between the </w:t>
      </w:r>
      <w:r w:rsidRPr="002B2736">
        <w:rPr>
          <w:rStyle w:val="Emphasis"/>
          <w:highlight w:val="cyan"/>
        </w:rPr>
        <w:lastRenderedPageBreak/>
        <w:t>world's great powers</w:t>
      </w:r>
      <w:r w:rsidRPr="002B2736">
        <w:rPr>
          <w:rStyle w:val="StyleUnderline"/>
          <w:highlight w:val="cyan"/>
        </w:rPr>
        <w:t>. And from Europe to Africa, Latin America, Southeast Asia, dictatorships began to give way to democracies</w:t>
      </w:r>
      <w:r w:rsidRPr="002B2736">
        <w:rPr>
          <w:highlight w:val="cyan"/>
        </w:rPr>
        <w:t xml:space="preserve">. The march was on. </w:t>
      </w:r>
      <w:r w:rsidRPr="002B2736">
        <w:rPr>
          <w:rStyle w:val="StyleUnderline"/>
          <w:highlight w:val="cyan"/>
        </w:rPr>
        <w:t xml:space="preserve">A respect for human rights and the rule of law, enumerated in a declaration by the United Nations, became the </w:t>
      </w:r>
      <w:r w:rsidRPr="002B2736">
        <w:rPr>
          <w:rStyle w:val="Emphasis"/>
          <w:highlight w:val="cyan"/>
        </w:rPr>
        <w:t>guiding norm</w:t>
      </w:r>
      <w:r w:rsidRPr="002B2736">
        <w:rPr>
          <w:rStyle w:val="StyleUnderline"/>
          <w:highlight w:val="cyan"/>
        </w:rPr>
        <w:t xml:space="preserve"> for the </w:t>
      </w:r>
      <w:r w:rsidRPr="002B2736">
        <w:rPr>
          <w:rStyle w:val="Emphasis"/>
          <w:highlight w:val="cyan"/>
        </w:rPr>
        <w:t>majority of nations</w:t>
      </w:r>
      <w:r w:rsidRPr="00AA2A77">
        <w:t xml:space="preserve">, even in places where the reality fell far short of the ideal. Even when those human rights were violated, those who violated human rights were on the defensive. </w:t>
      </w:r>
      <w:r w:rsidRPr="00155832">
        <w:rPr>
          <w:rStyle w:val="StyleUnderline"/>
        </w:rPr>
        <w:t xml:space="preserve">And with these geopolitical changes came sweeping economic changes. The introduction of market-based principles, in which </w:t>
      </w:r>
      <w:r w:rsidRPr="00155832">
        <w:rPr>
          <w:rStyle w:val="Emphasis"/>
        </w:rPr>
        <w:t>previously</w:t>
      </w:r>
      <w:r w:rsidRPr="00155832">
        <w:rPr>
          <w:rStyle w:val="StyleUnderline"/>
        </w:rPr>
        <w:t xml:space="preserve"> </w:t>
      </w:r>
      <w:r w:rsidRPr="00155832">
        <w:rPr>
          <w:rStyle w:val="Emphasis"/>
        </w:rPr>
        <w:t>closed</w:t>
      </w:r>
      <w:r w:rsidRPr="00155832">
        <w:rPr>
          <w:rStyle w:val="StyleUnderline"/>
        </w:rPr>
        <w:t xml:space="preserve"> </w:t>
      </w:r>
      <w:r w:rsidRPr="00155832">
        <w:rPr>
          <w:rStyle w:val="Emphasis"/>
        </w:rPr>
        <w:t>economies</w:t>
      </w:r>
      <w:r w:rsidRPr="00155832">
        <w:rPr>
          <w:rStyle w:val="StyleUnderline"/>
        </w:rPr>
        <w:t xml:space="preserve"> along with the forces of </w:t>
      </w:r>
      <w:r w:rsidRPr="00155832">
        <w:rPr>
          <w:rStyle w:val="Emphasis"/>
        </w:rPr>
        <w:t>global integration</w:t>
      </w:r>
      <w:r w:rsidRPr="00155832">
        <w:rPr>
          <w:rStyle w:val="StyleUnderline"/>
        </w:rPr>
        <w:t xml:space="preserve"> powered by new technologies, suddenly </w:t>
      </w:r>
      <w:r w:rsidRPr="00155832">
        <w:rPr>
          <w:rStyle w:val="Emphasis"/>
        </w:rPr>
        <w:t xml:space="preserve">unleashed </w:t>
      </w:r>
      <w:r w:rsidRPr="00155832">
        <w:rPr>
          <w:rStyle w:val="Emphasis"/>
          <w:bdr w:val="single" w:sz="4" w:space="0" w:color="auto"/>
        </w:rPr>
        <w:t>entrepreneurial talents</w:t>
      </w:r>
      <w:r w:rsidRPr="00155832">
        <w:rPr>
          <w:rStyle w:val="StyleUnderline"/>
        </w:rPr>
        <w:t xml:space="preserve"> to </w:t>
      </w:r>
      <w:r w:rsidRPr="00155832">
        <w:rPr>
          <w:rStyle w:val="Emphasis"/>
        </w:rPr>
        <w:t>those</w:t>
      </w:r>
      <w:r w:rsidRPr="00155832">
        <w:rPr>
          <w:rStyle w:val="StyleUnderline"/>
        </w:rPr>
        <w:t xml:space="preserve"> that once had been </w:t>
      </w:r>
      <w:r w:rsidRPr="00155832">
        <w:rPr>
          <w:rStyle w:val="Emphasis"/>
        </w:rPr>
        <w:t>relegated</w:t>
      </w:r>
      <w:r w:rsidRPr="00155832">
        <w:rPr>
          <w:rStyle w:val="StyleUnderline"/>
        </w:rPr>
        <w:t xml:space="preserve"> to the </w:t>
      </w:r>
      <w:r w:rsidRPr="00155832">
        <w:rPr>
          <w:rStyle w:val="Emphasis"/>
        </w:rPr>
        <w:t>periphery</w:t>
      </w:r>
      <w:r w:rsidRPr="00155832">
        <w:rPr>
          <w:rStyle w:val="StyleUnderline"/>
        </w:rPr>
        <w:t xml:space="preserve"> of </w:t>
      </w:r>
      <w:r w:rsidRPr="00155832">
        <w:rPr>
          <w:rStyle w:val="Emphasis"/>
        </w:rPr>
        <w:t>the world economy</w:t>
      </w:r>
      <w:r w:rsidRPr="00155832">
        <w:rPr>
          <w:rStyle w:val="StyleUnderline"/>
        </w:rPr>
        <w:t>, who hadn't counted</w:t>
      </w:r>
      <w:r w:rsidRPr="00155832">
        <w:rPr>
          <w:rStyle w:val="Emphasis"/>
        </w:rPr>
        <w:t>. Suddenly they counted</w:t>
      </w:r>
      <w:r w:rsidRPr="00155832">
        <w:rPr>
          <w:rStyle w:val="StyleUnderline"/>
        </w:rPr>
        <w:t xml:space="preserve">. </w:t>
      </w:r>
      <w:r w:rsidRPr="00155832">
        <w:rPr>
          <w:rStyle w:val="Emphasis"/>
        </w:rPr>
        <w:t>They had some power</w:t>
      </w:r>
      <w:r w:rsidRPr="00AA2A77">
        <w:t xml:space="preserve">; they had the possibilities of doing business. And </w:t>
      </w:r>
      <w:r w:rsidRPr="00155832">
        <w:rPr>
          <w:rStyle w:val="StyleUnderline"/>
        </w:rPr>
        <w:t xml:space="preserve">then came </w:t>
      </w:r>
      <w:r w:rsidRPr="00155832">
        <w:rPr>
          <w:rStyle w:val="Emphasis"/>
        </w:rPr>
        <w:t>scientific</w:t>
      </w:r>
      <w:r w:rsidRPr="00155832">
        <w:rPr>
          <w:rStyle w:val="StyleUnderline"/>
        </w:rPr>
        <w:t xml:space="preserve"> </w:t>
      </w:r>
      <w:r w:rsidRPr="00155832">
        <w:rPr>
          <w:rStyle w:val="Emphasis"/>
        </w:rPr>
        <w:t>breakthroughs</w:t>
      </w:r>
      <w:r w:rsidRPr="00155832">
        <w:rPr>
          <w:rStyle w:val="StyleUnderline"/>
        </w:rPr>
        <w:t xml:space="preserve"> and </w:t>
      </w:r>
      <w:r w:rsidRPr="00155832">
        <w:rPr>
          <w:rStyle w:val="Emphasis"/>
        </w:rPr>
        <w:t>new infrastructure</w:t>
      </w:r>
      <w:r w:rsidRPr="00155832">
        <w:rPr>
          <w:rStyle w:val="StyleUnderline"/>
        </w:rPr>
        <w:t xml:space="preserve"> and the </w:t>
      </w:r>
      <w:r w:rsidRPr="00155832">
        <w:rPr>
          <w:rStyle w:val="Emphasis"/>
        </w:rPr>
        <w:t>reduction</w:t>
      </w:r>
      <w:r w:rsidRPr="00155832">
        <w:rPr>
          <w:rStyle w:val="StyleUnderline"/>
        </w:rPr>
        <w:t xml:space="preserve"> of </w:t>
      </w:r>
      <w:r w:rsidRPr="00155832">
        <w:rPr>
          <w:rStyle w:val="Emphasis"/>
        </w:rPr>
        <w:t>armed conflicts</w:t>
      </w:r>
      <w:r w:rsidRPr="00155832">
        <w:rPr>
          <w:rStyle w:val="StyleUnderline"/>
        </w:rPr>
        <w:t xml:space="preserve">. And suddenly </w:t>
      </w:r>
      <w:r w:rsidRPr="00155832">
        <w:rPr>
          <w:rStyle w:val="Emphasis"/>
          <w:bdr w:val="single" w:sz="4" w:space="0" w:color="auto"/>
        </w:rPr>
        <w:t>a billion people</w:t>
      </w:r>
      <w:r w:rsidRPr="00155832">
        <w:rPr>
          <w:rStyle w:val="Emphasis"/>
        </w:rPr>
        <w:t xml:space="preserve"> were lifted out of poverty</w:t>
      </w:r>
      <w:r w:rsidRPr="00155832">
        <w:rPr>
          <w:rStyle w:val="StyleUnderline"/>
        </w:rPr>
        <w:t>, and once-starving nations were able to feed themselves, and infant mortality rates plummeted</w:t>
      </w:r>
      <w:r w:rsidRPr="00AA2A77">
        <w:t xml:space="preserve">. And meanwhile, the spread of the internet made it possible for people to connect across oceans, and cultures and continents instantly were brought together, and potentially, all the world's knowledge could be in the hands of a small child in even the most remote village. </w:t>
      </w:r>
      <w:r w:rsidRPr="00155832">
        <w:rPr>
          <w:rStyle w:val="StyleUnderline"/>
        </w:rPr>
        <w:t xml:space="preserve">That's what happened </w:t>
      </w:r>
      <w:r w:rsidRPr="00155832">
        <w:rPr>
          <w:rStyle w:val="Emphasis"/>
        </w:rPr>
        <w:t>just over the course of a few decades</w:t>
      </w:r>
      <w:r w:rsidRPr="00155832">
        <w:rPr>
          <w:rStyle w:val="StyleUnderline"/>
        </w:rPr>
        <w:t xml:space="preserve">. And </w:t>
      </w:r>
      <w:r w:rsidRPr="00155832">
        <w:rPr>
          <w:rStyle w:val="Emphasis"/>
          <w:bdr w:val="single" w:sz="4" w:space="0" w:color="auto"/>
        </w:rPr>
        <w:t>all that progress is real</w:t>
      </w:r>
      <w:r w:rsidRPr="00155832">
        <w:rPr>
          <w:rStyle w:val="StyleUnderline"/>
        </w:rPr>
        <w:t xml:space="preserve">. It has been </w:t>
      </w:r>
      <w:r w:rsidRPr="00155832">
        <w:rPr>
          <w:rStyle w:val="Emphasis"/>
        </w:rPr>
        <w:t>broad</w:t>
      </w:r>
      <w:r w:rsidRPr="00155832">
        <w:rPr>
          <w:rStyle w:val="StyleUnderline"/>
        </w:rPr>
        <w:t xml:space="preserve">, and it has been </w:t>
      </w:r>
      <w:r w:rsidRPr="00155832">
        <w:rPr>
          <w:rStyle w:val="Emphasis"/>
        </w:rPr>
        <w:t>deep</w:t>
      </w:r>
      <w:r w:rsidRPr="00155832">
        <w:rPr>
          <w:rStyle w:val="StyleUnderline"/>
        </w:rPr>
        <w:t xml:space="preserve">, and it all happened in what – by the standards of human history – was nothing more </w:t>
      </w:r>
      <w:r w:rsidRPr="00155832">
        <w:rPr>
          <w:rStyle w:val="Emphasis"/>
        </w:rPr>
        <w:t>than a blink of an eye</w:t>
      </w:r>
      <w:r w:rsidRPr="00155832">
        <w:rPr>
          <w:rStyle w:val="StyleUnderline"/>
        </w:rPr>
        <w:t xml:space="preserve">. And now an </w:t>
      </w:r>
      <w:r w:rsidRPr="00155832">
        <w:rPr>
          <w:rStyle w:val="Emphasis"/>
        </w:rPr>
        <w:t>entire generation</w:t>
      </w:r>
      <w:r w:rsidRPr="00155832">
        <w:rPr>
          <w:rStyle w:val="StyleUnderline"/>
        </w:rPr>
        <w:t xml:space="preserve"> has grown up in a </w:t>
      </w:r>
      <w:r w:rsidRPr="00155832">
        <w:rPr>
          <w:rStyle w:val="Emphasis"/>
        </w:rPr>
        <w:t>world</w:t>
      </w:r>
      <w:r w:rsidRPr="00155832">
        <w:rPr>
          <w:rStyle w:val="StyleUnderline"/>
        </w:rPr>
        <w:t xml:space="preserve"> that by </w:t>
      </w:r>
      <w:r w:rsidRPr="00155832">
        <w:rPr>
          <w:rStyle w:val="Emphasis"/>
        </w:rPr>
        <w:t>most measures</w:t>
      </w:r>
      <w:r w:rsidRPr="00155832">
        <w:rPr>
          <w:rStyle w:val="StyleUnderline"/>
        </w:rPr>
        <w:t xml:space="preserve"> has gotten </w:t>
      </w:r>
      <w:r w:rsidRPr="00155832">
        <w:rPr>
          <w:rStyle w:val="Emphasis"/>
        </w:rPr>
        <w:t>steadily</w:t>
      </w:r>
      <w:r w:rsidRPr="00155832">
        <w:rPr>
          <w:rStyle w:val="StyleUnderline"/>
        </w:rPr>
        <w:t xml:space="preserve"> </w:t>
      </w:r>
      <w:r w:rsidRPr="00155832">
        <w:rPr>
          <w:rStyle w:val="Emphasis"/>
        </w:rPr>
        <w:t>freer</w:t>
      </w:r>
      <w:r w:rsidRPr="00155832">
        <w:rPr>
          <w:rStyle w:val="StyleUnderline"/>
        </w:rPr>
        <w:t xml:space="preserve"> and </w:t>
      </w:r>
      <w:r w:rsidRPr="00155832">
        <w:rPr>
          <w:rStyle w:val="Emphasis"/>
        </w:rPr>
        <w:t>healthier</w:t>
      </w:r>
      <w:r w:rsidRPr="00155832">
        <w:rPr>
          <w:rStyle w:val="StyleUnderline"/>
        </w:rPr>
        <w:t xml:space="preserve"> and </w:t>
      </w:r>
      <w:r w:rsidRPr="00155832">
        <w:rPr>
          <w:rStyle w:val="Emphasis"/>
        </w:rPr>
        <w:t>wealthier</w:t>
      </w:r>
      <w:r w:rsidRPr="00155832">
        <w:rPr>
          <w:rStyle w:val="StyleUnderline"/>
        </w:rPr>
        <w:t xml:space="preserve"> and </w:t>
      </w:r>
      <w:r w:rsidRPr="00155832">
        <w:rPr>
          <w:rStyle w:val="Emphasis"/>
        </w:rPr>
        <w:t>less violent</w:t>
      </w:r>
      <w:r w:rsidRPr="00155832">
        <w:rPr>
          <w:rStyle w:val="StyleUnderline"/>
        </w:rPr>
        <w:t xml:space="preserve"> and more tolerant during the course of their lifetimes</w:t>
      </w:r>
      <w:r w:rsidRPr="00AA2A77">
        <w:t xml:space="preserve">. </w:t>
      </w:r>
      <w:r w:rsidRPr="00155832">
        <w:rPr>
          <w:rStyle w:val="Emphasis"/>
        </w:rPr>
        <w:t>It should make us hopeful</w:t>
      </w:r>
      <w:r w:rsidRPr="00155832">
        <w:rPr>
          <w:rStyle w:val="StyleUnderline"/>
        </w:rPr>
        <w:t>. But if we cannot deny the very real strides</w:t>
      </w:r>
      <w:r w:rsidRPr="00AA2A77">
        <w:t xml:space="preserve"> that our world has made since that moment when Madiba took those steps out of confinement, </w:t>
      </w:r>
      <w:r w:rsidRPr="00155832">
        <w:rPr>
          <w:rStyle w:val="StyleUnderline"/>
        </w:rPr>
        <w:t>we also have to recognize all the ways that the international order has fallen short of its promise. In fact, it is in part because of the failures of governments</w:t>
      </w:r>
      <w:r w:rsidRPr="00AA2A77">
        <w:t xml:space="preserve"> and powerful elites </w:t>
      </w:r>
      <w:r w:rsidRPr="00155832">
        <w:rPr>
          <w:rStyle w:val="StyleUnderline"/>
        </w:rPr>
        <w:t>to squarely address the shortcomings</w:t>
      </w:r>
      <w:r w:rsidRPr="00AA2A77">
        <w:t xml:space="preserve"> and contradictions of this international order </w:t>
      </w:r>
      <w:r w:rsidRPr="00155832">
        <w:rPr>
          <w:rStyle w:val="StyleUnderline"/>
        </w:rPr>
        <w:t xml:space="preserve">that we now see much of the world </w:t>
      </w:r>
      <w:r w:rsidRPr="00155832">
        <w:rPr>
          <w:rStyle w:val="Emphasis"/>
        </w:rPr>
        <w:t>threatening</w:t>
      </w:r>
      <w:r w:rsidRPr="00155832">
        <w:rPr>
          <w:rStyle w:val="StyleUnderline"/>
        </w:rPr>
        <w:t xml:space="preserve"> to </w:t>
      </w:r>
      <w:r w:rsidRPr="00155832">
        <w:rPr>
          <w:rStyle w:val="Emphasis"/>
        </w:rPr>
        <w:t>return to an older</w:t>
      </w:r>
      <w:r w:rsidRPr="00AA2A77">
        <w:t xml:space="preserve">, a more dangerous, a </w:t>
      </w:r>
      <w:r w:rsidRPr="00155832">
        <w:rPr>
          <w:rStyle w:val="Emphasis"/>
        </w:rPr>
        <w:t>more brutal way</w:t>
      </w:r>
      <w:r w:rsidRPr="00155832">
        <w:rPr>
          <w:rStyle w:val="StyleUnderline"/>
        </w:rPr>
        <w:t xml:space="preserve"> of doing business</w:t>
      </w:r>
      <w:r w:rsidRPr="00AA2A77">
        <w:t xml:space="preserve">. So </w:t>
      </w:r>
      <w:r w:rsidRPr="00155832">
        <w:rPr>
          <w:rStyle w:val="StyleUnderline"/>
        </w:rPr>
        <w:t>we have to start by admitting that whatever laws</w:t>
      </w:r>
      <w:r w:rsidRPr="00AA2A77">
        <w:t xml:space="preserve"> may have </w:t>
      </w:r>
      <w:r w:rsidRPr="00155832">
        <w:rPr>
          <w:rStyle w:val="StyleUnderline"/>
        </w:rPr>
        <w:t>existed on the books, whatever</w:t>
      </w:r>
      <w:r w:rsidRPr="00AA2A77">
        <w:t xml:space="preserve"> wonderful </w:t>
      </w:r>
      <w:r w:rsidRPr="00155832">
        <w:rPr>
          <w:rStyle w:val="StyleUnderline"/>
        </w:rPr>
        <w:t>pronouncements existed in constitutions, whatever nice words were spoken</w:t>
      </w:r>
      <w:r w:rsidRPr="00AA2A77">
        <w:t xml:space="preserve"> during these last several decades at international conferences or in the halls of the United Nations, </w:t>
      </w:r>
      <w:r w:rsidRPr="00155832">
        <w:rPr>
          <w:rStyle w:val="StyleUnderline"/>
        </w:rPr>
        <w:t xml:space="preserve">the </w:t>
      </w:r>
      <w:r w:rsidRPr="00155832">
        <w:rPr>
          <w:rStyle w:val="Emphasis"/>
        </w:rPr>
        <w:t>previous</w:t>
      </w:r>
      <w:r w:rsidRPr="00155832">
        <w:rPr>
          <w:rStyle w:val="StyleUnderline"/>
        </w:rPr>
        <w:t xml:space="preserve"> </w:t>
      </w:r>
      <w:r w:rsidRPr="00155832">
        <w:rPr>
          <w:rStyle w:val="Emphasis"/>
        </w:rPr>
        <w:t>structures</w:t>
      </w:r>
      <w:r w:rsidRPr="00155832">
        <w:rPr>
          <w:rStyle w:val="StyleUnderline"/>
        </w:rPr>
        <w:t xml:space="preserve"> of privilege and power and injustice and exploitation </w:t>
      </w:r>
      <w:r w:rsidRPr="00155832">
        <w:rPr>
          <w:rStyle w:val="Emphasis"/>
        </w:rPr>
        <w:t>never completely went away</w:t>
      </w:r>
      <w:r w:rsidRPr="00AA2A77">
        <w:t xml:space="preserve">. They were never fully dislodged. (Applause.) Caste differences still impact the life chances of people on the Indian subcontinent. Ethnic and religious differences still determine who gets opportunity from the Central Europe to the Gulf. It is a plain fact that racial discrimination still exists in both the United States and South Africa. (Cheers and applause.) </w:t>
      </w:r>
      <w:r w:rsidRPr="00155832">
        <w:rPr>
          <w:rStyle w:val="StyleUnderline"/>
        </w:rPr>
        <w:t xml:space="preserve">And it is also a fact that the </w:t>
      </w:r>
      <w:r w:rsidRPr="00155832">
        <w:rPr>
          <w:rStyle w:val="Emphasis"/>
        </w:rPr>
        <w:t>accumulated</w:t>
      </w:r>
      <w:r w:rsidRPr="00155832">
        <w:rPr>
          <w:rStyle w:val="StyleUnderline"/>
        </w:rPr>
        <w:t xml:space="preserve"> </w:t>
      </w:r>
      <w:r w:rsidRPr="00155832">
        <w:rPr>
          <w:rStyle w:val="Emphasis"/>
        </w:rPr>
        <w:t>disadvantages</w:t>
      </w:r>
      <w:r w:rsidRPr="00155832">
        <w:rPr>
          <w:rStyle w:val="StyleUnderline"/>
        </w:rPr>
        <w:t xml:space="preserve"> of </w:t>
      </w:r>
      <w:r w:rsidRPr="00155832">
        <w:rPr>
          <w:rStyle w:val="Emphasis"/>
        </w:rPr>
        <w:t>years</w:t>
      </w:r>
      <w:r w:rsidRPr="00155832">
        <w:rPr>
          <w:rStyle w:val="StyleUnderline"/>
        </w:rPr>
        <w:t xml:space="preserve"> of </w:t>
      </w:r>
      <w:r w:rsidRPr="00155832">
        <w:rPr>
          <w:rStyle w:val="Emphasis"/>
        </w:rPr>
        <w:t>institutionalized</w:t>
      </w:r>
      <w:r w:rsidRPr="00155832">
        <w:rPr>
          <w:rStyle w:val="StyleUnderline"/>
        </w:rPr>
        <w:t xml:space="preserve"> </w:t>
      </w:r>
      <w:r w:rsidRPr="00155832">
        <w:rPr>
          <w:rStyle w:val="Emphasis"/>
        </w:rPr>
        <w:t>oppression</w:t>
      </w:r>
      <w:r w:rsidRPr="00155832">
        <w:rPr>
          <w:rStyle w:val="StyleUnderline"/>
        </w:rPr>
        <w:t xml:space="preserve"> have created </w:t>
      </w:r>
      <w:r w:rsidRPr="00155832">
        <w:rPr>
          <w:rStyle w:val="Emphasis"/>
        </w:rPr>
        <w:t>yawning disparities</w:t>
      </w:r>
      <w:r w:rsidRPr="00155832">
        <w:rPr>
          <w:rStyle w:val="StyleUnderline"/>
        </w:rPr>
        <w:t xml:space="preserve"> in income</w:t>
      </w:r>
      <w:r w:rsidRPr="00AA2A77">
        <w:t xml:space="preserve">, and in wealth, and in education, and in health, in personal safety, in access to credit. </w:t>
      </w:r>
      <w:r w:rsidRPr="00155832">
        <w:rPr>
          <w:rStyle w:val="StyleUnderline"/>
        </w:rPr>
        <w:t>Women and girls around the world continue to be blocked from positions of power and authority</w:t>
      </w:r>
      <w:r w:rsidRPr="00AA2A77">
        <w:t xml:space="preserve">. (Cheers and applause.) They continue to be prevented from getting a basic education. </w:t>
      </w:r>
      <w:r w:rsidRPr="00155832">
        <w:rPr>
          <w:rStyle w:val="StyleUnderline"/>
        </w:rPr>
        <w:t>They are disproportionately victimized by violence and abuse</w:t>
      </w:r>
      <w:r w:rsidRPr="00AA2A77">
        <w:t>. They're still paid less than men for doing the same work. That's still happening. (Cheers and applause</w:t>
      </w:r>
      <w:r w:rsidRPr="00155832">
        <w:rPr>
          <w:rStyle w:val="StyleUnderline"/>
        </w:rPr>
        <w:t>.) Economic opportunity, for all the magnificence of the global economy</w:t>
      </w:r>
      <w:r w:rsidRPr="00AA2A77">
        <w:t xml:space="preserve">, all the shining skyscrapers that have transformed the landscape around the world, entire neighborhoods, entire cities, entire regions, </w:t>
      </w:r>
      <w:r w:rsidRPr="00155832">
        <w:rPr>
          <w:rStyle w:val="StyleUnderline"/>
        </w:rPr>
        <w:t>entire nations have been bypassed</w:t>
      </w:r>
      <w:r w:rsidRPr="00AA2A77">
        <w:t xml:space="preserve">. In other words, for far too many people, the more things have changed, the more things stayed the same. </w:t>
      </w:r>
      <w:r w:rsidRPr="00AA2A77">
        <w:lastRenderedPageBreak/>
        <w:t xml:space="preserve">(Applause.) And </w:t>
      </w:r>
      <w:r w:rsidRPr="00155832">
        <w:rPr>
          <w:rStyle w:val="StyleUnderline"/>
        </w:rPr>
        <w:t>while globalization and technology have opened up new opportunities, have driven remarkable economic growth in previously struggling parts of the world, globalization has also upended the agricultural and manufacturing sectors in many countries</w:t>
      </w:r>
      <w:r w:rsidRPr="00AA2A77">
        <w:t xml:space="preserve">. It's also greatly reduced the demand for certain workers, has helped weaken unions and labor's bargaining power. It's made it easier for capital to avoid tax laws and the regulations of nation-states – can just move billions, trillions of dollars with a tap of a computer key. And the result of all these trends has been an explosion in economic inequality. It's meant that a few dozen individuals control the same amount of wealth as the poorest half of humanity. (Applause.) That's not an exaggeration, that's a statistic. Think about that. In many middle-income and developing countries, new wealth has just tracked the old bad deal that people got because it reinforced or even compounded existing patterns of inequality, the only difference is it created even greater opportunities for corruption on an epic scale. </w:t>
      </w:r>
      <w:r w:rsidRPr="00155832">
        <w:rPr>
          <w:rStyle w:val="StyleUnderline"/>
        </w:rPr>
        <w:t>And for once solidly middle-class families in advanced economies like the United States, these trends have meant greater economic insecurity, especially for those who don't have specialized skills, people who were in manufacturing, people working in factories, people working on farms.</w:t>
      </w:r>
      <w:r>
        <w:rPr>
          <w:rStyle w:val="StyleUnderline"/>
        </w:rPr>
        <w:t xml:space="preserve"> </w:t>
      </w:r>
      <w:r w:rsidRPr="00155832">
        <w:rPr>
          <w:rStyle w:val="StyleUnderline"/>
        </w:rPr>
        <w:t xml:space="preserve">In </w:t>
      </w:r>
      <w:r w:rsidRPr="00155832">
        <w:rPr>
          <w:rStyle w:val="Emphasis"/>
        </w:rPr>
        <w:t>every country</w:t>
      </w:r>
      <w:r w:rsidRPr="00155832">
        <w:rPr>
          <w:rStyle w:val="StyleUnderline"/>
        </w:rPr>
        <w:t xml:space="preserve"> just about, the </w:t>
      </w:r>
      <w:r w:rsidRPr="00155832">
        <w:rPr>
          <w:rStyle w:val="Emphasis"/>
        </w:rPr>
        <w:t>disproportionate</w:t>
      </w:r>
      <w:r w:rsidRPr="00155832">
        <w:rPr>
          <w:rStyle w:val="StyleUnderline"/>
        </w:rPr>
        <w:t xml:space="preserve"> </w:t>
      </w:r>
      <w:r w:rsidRPr="00155832">
        <w:rPr>
          <w:rStyle w:val="Emphasis"/>
        </w:rPr>
        <w:t>economic</w:t>
      </w:r>
      <w:r w:rsidRPr="00155832">
        <w:rPr>
          <w:rStyle w:val="StyleUnderline"/>
        </w:rPr>
        <w:t xml:space="preserve"> </w:t>
      </w:r>
      <w:r w:rsidRPr="00155832">
        <w:rPr>
          <w:rStyle w:val="Emphasis"/>
        </w:rPr>
        <w:t>clout</w:t>
      </w:r>
      <w:r w:rsidRPr="00155832">
        <w:rPr>
          <w:rStyle w:val="StyleUnderline"/>
        </w:rPr>
        <w:t xml:space="preserve"> of those at the top has </w:t>
      </w:r>
      <w:r w:rsidRPr="00155832">
        <w:rPr>
          <w:rStyle w:val="Emphasis"/>
        </w:rPr>
        <w:t>provided</w:t>
      </w:r>
      <w:r w:rsidRPr="00155832">
        <w:rPr>
          <w:rStyle w:val="StyleUnderline"/>
        </w:rPr>
        <w:t xml:space="preserve"> these </w:t>
      </w:r>
      <w:r w:rsidRPr="00155832">
        <w:rPr>
          <w:rStyle w:val="Emphasis"/>
        </w:rPr>
        <w:t>individuals</w:t>
      </w:r>
      <w:r w:rsidRPr="00155832">
        <w:rPr>
          <w:rStyle w:val="StyleUnderline"/>
        </w:rPr>
        <w:t xml:space="preserve"> with wildly </w:t>
      </w:r>
      <w:r w:rsidRPr="00155832">
        <w:rPr>
          <w:rStyle w:val="Emphasis"/>
        </w:rPr>
        <w:t>disproportionate influence</w:t>
      </w:r>
      <w:r w:rsidRPr="00AA2A77">
        <w:t xml:space="preserve"> on their countries' political life and on its media; </w:t>
      </w:r>
      <w:r w:rsidRPr="00155832">
        <w:rPr>
          <w:rStyle w:val="StyleUnderline"/>
        </w:rPr>
        <w:t>on what policies are pursued</w:t>
      </w:r>
      <w:r w:rsidRPr="00AA2A77">
        <w:t xml:space="preserve"> and whose interests end up being ignored. Now, </w:t>
      </w:r>
      <w:r w:rsidRPr="00155832">
        <w:rPr>
          <w:rStyle w:val="StyleUnderline"/>
        </w:rPr>
        <w:t>it should be noted that this new international elite</w:t>
      </w:r>
      <w:r w:rsidRPr="00AA2A77">
        <w:t xml:space="preserve">, the professional class that supports them, </w:t>
      </w:r>
      <w:r w:rsidRPr="00155832">
        <w:rPr>
          <w:rStyle w:val="StyleUnderline"/>
        </w:rPr>
        <w:t xml:space="preserve">differs in </w:t>
      </w:r>
      <w:r w:rsidRPr="00155832">
        <w:rPr>
          <w:rStyle w:val="Emphasis"/>
        </w:rPr>
        <w:t>important</w:t>
      </w:r>
      <w:r w:rsidRPr="00155832">
        <w:rPr>
          <w:rStyle w:val="StyleUnderline"/>
        </w:rPr>
        <w:t xml:space="preserve"> </w:t>
      </w:r>
      <w:r w:rsidRPr="00155832">
        <w:rPr>
          <w:rStyle w:val="Emphasis"/>
        </w:rPr>
        <w:t>respects</w:t>
      </w:r>
      <w:r w:rsidRPr="00155832">
        <w:rPr>
          <w:rStyle w:val="StyleUnderline"/>
        </w:rPr>
        <w:t xml:space="preserve"> from the ruling aristocracies of old. It includes many who are self-made</w:t>
      </w:r>
      <w:r w:rsidRPr="00AA2A77">
        <w:t xml:space="preserve">. It includes champions of meritocracy. And </w:t>
      </w:r>
      <w:r w:rsidRPr="00155832">
        <w:rPr>
          <w:rStyle w:val="StyleUnderline"/>
        </w:rPr>
        <w:t xml:space="preserve">although still mostly white and male, as a </w:t>
      </w:r>
      <w:r w:rsidRPr="00155832">
        <w:rPr>
          <w:rStyle w:val="Emphasis"/>
        </w:rPr>
        <w:t>group</w:t>
      </w:r>
      <w:r w:rsidRPr="00155832">
        <w:rPr>
          <w:rStyle w:val="StyleUnderline"/>
        </w:rPr>
        <w:t xml:space="preserve"> they reflect a </w:t>
      </w:r>
      <w:r w:rsidRPr="00155832">
        <w:rPr>
          <w:rStyle w:val="Emphasis"/>
        </w:rPr>
        <w:t>diversity of nationalities</w:t>
      </w:r>
      <w:r w:rsidRPr="00155832">
        <w:rPr>
          <w:rStyle w:val="StyleUnderline"/>
        </w:rPr>
        <w:t xml:space="preserve"> and </w:t>
      </w:r>
      <w:r w:rsidRPr="00155832">
        <w:rPr>
          <w:rStyle w:val="Emphasis"/>
        </w:rPr>
        <w:t>ethnicities</w:t>
      </w:r>
      <w:r w:rsidRPr="00155832">
        <w:rPr>
          <w:rStyle w:val="StyleUnderline"/>
        </w:rPr>
        <w:t xml:space="preserve"> that </w:t>
      </w:r>
      <w:r w:rsidRPr="00155832">
        <w:rPr>
          <w:rStyle w:val="Emphasis"/>
        </w:rPr>
        <w:t>would have not existed a hundred years ago</w:t>
      </w:r>
      <w:r w:rsidRPr="00AA2A77">
        <w:t xml:space="preserve">. A decent percentage consider themselves liberal in their politics, modern and cosmopolitan in their outlook. Unburdened by parochialism, or nationalism, or overt racial prejudice or strong religious sentiment, they are equally comfortable in New York or London or Shanghai or Nairobi or Buenos Aires, or Johannesburg. Many are sincere and effective in their philanthropy. Some of them count Nelson Mandela among their heroes. Some even supported Barack Obama for the presidency of the United States, and by virtue of my status as a former head of state, some of them consider me as an honorary member of the club. (Laughter.) And I get invited to these fancy things, you know? (Laughter.) They'll fly me out. But what's nevertheless true is that in their business dealings, many titans of industry and finance are increasingly detached from any single locale or nation-state, and they live lives more and more insulated from the struggles of ordinary people in their countries of origin. (Applause.) And their decisions – their decisions to shut down a manufacturing plant, or to try to minimize their tax bill by shifting profits to a tax haven with the help of high-priced accountants or lawyers, or their decision to take advantage of lower-cost immigrant labor, or their decision to pay a bribe – are often done without malice; it's just a rational response, they consider, to the demands of their balance sheets and their shareholders and competitive pressures. But </w:t>
      </w:r>
      <w:r w:rsidRPr="00155832">
        <w:rPr>
          <w:rStyle w:val="Emphasis"/>
        </w:rPr>
        <w:t>too often</w:t>
      </w:r>
      <w:r w:rsidRPr="00155832">
        <w:rPr>
          <w:rStyle w:val="StyleUnderline"/>
        </w:rPr>
        <w:t xml:space="preserve">, these decisions are also made </w:t>
      </w:r>
      <w:r w:rsidRPr="002B2736">
        <w:rPr>
          <w:rStyle w:val="Emphasis"/>
          <w:highlight w:val="cyan"/>
        </w:rPr>
        <w:t>without</w:t>
      </w:r>
      <w:r w:rsidRPr="002B2736">
        <w:rPr>
          <w:rStyle w:val="StyleUnderline"/>
          <w:highlight w:val="cyan"/>
        </w:rPr>
        <w:t xml:space="preserve"> </w:t>
      </w:r>
      <w:r w:rsidRPr="002B2736">
        <w:rPr>
          <w:rStyle w:val="Emphasis"/>
          <w:highlight w:val="cyan"/>
        </w:rPr>
        <w:t>reference</w:t>
      </w:r>
      <w:r w:rsidRPr="002B2736">
        <w:rPr>
          <w:rStyle w:val="StyleUnderline"/>
          <w:highlight w:val="cyan"/>
        </w:rPr>
        <w:t xml:space="preserve"> to </w:t>
      </w:r>
      <w:r w:rsidRPr="002B2736">
        <w:rPr>
          <w:rStyle w:val="Emphasis"/>
          <w:highlight w:val="cyan"/>
          <w:bdr w:val="single" w:sz="4" w:space="0" w:color="auto"/>
        </w:rPr>
        <w:t>notions of human solidarity</w:t>
      </w:r>
      <w:r w:rsidRPr="00AA2A77">
        <w:t xml:space="preserve"> – or a ground-level understanding of the consequences that will be felt by particular people in particular communities by the decisions that are made. And from their board rooms or retreats, global decision-makers don't get a chance to see sometimes the pain in the faces of laid-off workers. Their kids don't suffer when cuts in public education and health care result as a consequence of a reduced tax base because of tax avoidance. They can't hear the resentment of an older tradesman when he complains that </w:t>
      </w:r>
      <w:r w:rsidRPr="00AA2A77">
        <w:lastRenderedPageBreak/>
        <w:t xml:space="preserve">a newcomer doesn't speak his language on a job site where he once worked. They're less subject to the discomfort and the displacement that some of their countrymen may feel as globalization scrambles not only existing economic arrangements, but traditional social and religious mores. </w:t>
      </w:r>
      <w:r w:rsidRPr="00155832">
        <w:rPr>
          <w:rStyle w:val="StyleUnderline"/>
        </w:rPr>
        <w:t>Which is why, at the end of the 20th century, while some Western commentators were declaring the end of history and the inevitable triumph of liberal democracy and the virtues of the global supply chain, so many missed signs of a brewing backlash</w:t>
      </w:r>
      <w:r w:rsidRPr="00AA2A77">
        <w:t xml:space="preserve"> – a backlash that arrived in so many forms. It announced itself most violently with 9/11 and the emergence of transnational terrorist networks, fueled by an ideology that perverted one of the world's great religions and asserted a struggle not just between Islam and the West but between Islam and modernity, and an ill-advised U.S. invasion of Iraq didn't help, accelerating a sectarian conflict. (Applause.) </w:t>
      </w:r>
      <w:r w:rsidRPr="00155832">
        <w:rPr>
          <w:rStyle w:val="StyleUnderline"/>
        </w:rPr>
        <w:t>Russia, already humiliated by its reduced influence since the collapse of the Soviet Union, feeling threatened by democratic movements along its borders, suddenly started reasserting authoritarian control and in some cases meddling with its neighbors. China, emboldened by its economic success, started bristling against criticism of its human rights record; it framed the promotion of universal values as nothing more than foreign meddling, imperialism under a new name. Within the United States</w:t>
      </w:r>
      <w:r w:rsidRPr="00AA2A77">
        <w:t xml:space="preserve">, within the European Union, </w:t>
      </w:r>
      <w:r w:rsidRPr="00155832">
        <w:rPr>
          <w:rStyle w:val="StyleUnderline"/>
        </w:rPr>
        <w:t>challenges to globalization first came from the left but then came more forcefully from the right</w:t>
      </w:r>
      <w:r w:rsidRPr="00AA2A77">
        <w:t xml:space="preserve">, as you started seeing populist movements – </w:t>
      </w:r>
      <w:r w:rsidRPr="00155832">
        <w:rPr>
          <w:rStyle w:val="StyleUnderline"/>
        </w:rPr>
        <w:t>which</w:t>
      </w:r>
      <w:r w:rsidRPr="00AA2A77">
        <w:t xml:space="preserve">, by the way, </w:t>
      </w:r>
      <w:r w:rsidRPr="00155832">
        <w:rPr>
          <w:rStyle w:val="StyleUnderline"/>
        </w:rPr>
        <w:t xml:space="preserve">are often </w:t>
      </w:r>
      <w:r w:rsidRPr="002B2736">
        <w:rPr>
          <w:rStyle w:val="Emphasis"/>
          <w:highlight w:val="cyan"/>
        </w:rPr>
        <w:t>cynically</w:t>
      </w:r>
      <w:r w:rsidRPr="002B2736">
        <w:rPr>
          <w:rStyle w:val="StyleUnderline"/>
          <w:highlight w:val="cyan"/>
        </w:rPr>
        <w:t xml:space="preserve"> </w:t>
      </w:r>
      <w:r w:rsidRPr="002B2736">
        <w:rPr>
          <w:rStyle w:val="Emphasis"/>
          <w:highlight w:val="cyan"/>
        </w:rPr>
        <w:t>funded</w:t>
      </w:r>
      <w:r w:rsidRPr="002B2736">
        <w:rPr>
          <w:rStyle w:val="StyleUnderline"/>
          <w:highlight w:val="cyan"/>
        </w:rPr>
        <w:t xml:space="preserve"> by </w:t>
      </w:r>
      <w:r w:rsidRPr="002B2736">
        <w:rPr>
          <w:rStyle w:val="Emphasis"/>
          <w:highlight w:val="cyan"/>
        </w:rPr>
        <w:t>right-wing billionaires</w:t>
      </w:r>
      <w:r w:rsidRPr="002B2736">
        <w:rPr>
          <w:rStyle w:val="StyleUnderline"/>
          <w:highlight w:val="cyan"/>
        </w:rPr>
        <w:t xml:space="preserve"> </w:t>
      </w:r>
      <w:r w:rsidRPr="002B2736">
        <w:rPr>
          <w:rStyle w:val="Emphasis"/>
          <w:highlight w:val="cyan"/>
        </w:rPr>
        <w:t>intent</w:t>
      </w:r>
      <w:r w:rsidRPr="002B2736">
        <w:rPr>
          <w:rStyle w:val="StyleUnderline"/>
          <w:highlight w:val="cyan"/>
        </w:rPr>
        <w:t xml:space="preserve"> on </w:t>
      </w:r>
      <w:r w:rsidRPr="002B2736">
        <w:rPr>
          <w:rStyle w:val="Emphasis"/>
          <w:highlight w:val="cyan"/>
        </w:rPr>
        <w:t>reducing government constraints on their business interests</w:t>
      </w:r>
      <w:r w:rsidRPr="00AA2A77">
        <w:t xml:space="preserve"> – these movements tapped the unease that was felt by many people who lived outside of the urban cores; fears that economic security was slipping away, that their social status and privileges were eroding, that their cultural identities were being threatened by outsiders, somebody that didn't look like them or sound like them or pray as they did. And perhaps more than anything else, the devastating impact of the 2008 financial crisis, in which the reckless behavior of financial elites resulted in years of hardship for ordinary people all around the world, made all the previous assurances of experts ring hollow – all those assurances that somehow financial regulators knew what they were doing, that somebody was minding the store, that global economic integration was an unadulterated good. Because of the actions taken by governments during and after that crisis, including, I should add, by aggressive steps by my administration, the global economy has now returned to healthy growth. But the credibility of the international system, the faith in experts in places like Washington or Brussels, all that had taken a blow. </w:t>
      </w:r>
      <w:r w:rsidRPr="00155832">
        <w:rPr>
          <w:rStyle w:val="StyleUnderline"/>
        </w:rPr>
        <w:t>And a politics of fear and resentment and retrenchment began to appear</w:t>
      </w:r>
      <w:r w:rsidRPr="00AA2A77">
        <w:t xml:space="preserve">, and that kind of politics is now on the move. It's on the move at a pace that would have seemed unimaginable just a few years ago. </w:t>
      </w:r>
      <w:r w:rsidRPr="00155832">
        <w:rPr>
          <w:rStyle w:val="StyleUnderline"/>
        </w:rPr>
        <w:t>I am not being alarmist, I am simply stating the facts</w:t>
      </w:r>
      <w:r w:rsidRPr="00AA2A77">
        <w:t xml:space="preserve">. Look around. (Applause.) </w:t>
      </w:r>
      <w:r w:rsidRPr="00155832">
        <w:rPr>
          <w:rStyle w:val="StyleUnderline"/>
        </w:rPr>
        <w:t>Strongman politics are ascendant suddenly, whereby elections and some pretense of democracy are maintained</w:t>
      </w:r>
      <w:r w:rsidRPr="00AA2A77">
        <w:t xml:space="preserve"> – the form of it – but those in power seek to undermine every institution or norm that gives democracy meaning. (Applause.) </w:t>
      </w:r>
      <w:r w:rsidRPr="00155832">
        <w:rPr>
          <w:rStyle w:val="StyleUnderline"/>
        </w:rPr>
        <w:t xml:space="preserve">In the West, you've got far-right parties that oftentimes are based not just on platforms of protectionism and closed borders, but also on barely hidden </w:t>
      </w:r>
      <w:r w:rsidRPr="00155832">
        <w:rPr>
          <w:rStyle w:val="Emphasis"/>
        </w:rPr>
        <w:t>racial nationalism</w:t>
      </w:r>
      <w:r w:rsidRPr="00155832">
        <w:rPr>
          <w:rStyle w:val="StyleUnderline"/>
        </w:rPr>
        <w:t>. Many developing countries now are looking at China's model of authoritarian control combined with mercantilist capitalism as preferable to the messiness of democracy</w:t>
      </w:r>
      <w:r w:rsidRPr="00AA2A77">
        <w:t xml:space="preserve">. Who needs free speech as long as the economy is going good? The free press is under attack. Censorship and state control of media is on the rise. Social media – once seen as a mechanism to promote knowledge and understanding and solidarity – has proved to be just as effective promoting hatred and paranoia and propaganda </w:t>
      </w:r>
      <w:r w:rsidRPr="00AA2A77">
        <w:lastRenderedPageBreak/>
        <w:t xml:space="preserve">and conspiracy theories. (Applause.) </w:t>
      </w:r>
      <w:r w:rsidRPr="00155832">
        <w:rPr>
          <w:rStyle w:val="StyleUnderline"/>
        </w:rPr>
        <w:t xml:space="preserve">So on Madiba's 100th birthday, </w:t>
      </w:r>
      <w:r w:rsidRPr="00155832">
        <w:rPr>
          <w:rStyle w:val="Emphasis"/>
          <w:bdr w:val="single" w:sz="4" w:space="0" w:color="auto"/>
        </w:rPr>
        <w:t xml:space="preserve">we now </w:t>
      </w:r>
      <w:r w:rsidRPr="001C1FC7">
        <w:rPr>
          <w:rStyle w:val="Emphasis"/>
          <w:highlight w:val="cyan"/>
          <w:bdr w:val="single" w:sz="4" w:space="0" w:color="auto"/>
        </w:rPr>
        <w:t>stand at a crossroads</w:t>
      </w:r>
      <w:r w:rsidRPr="00155832">
        <w:rPr>
          <w:rStyle w:val="StyleUnderline"/>
        </w:rPr>
        <w:t xml:space="preserve"> – a moment in time at which </w:t>
      </w:r>
      <w:r w:rsidRPr="001C1FC7">
        <w:rPr>
          <w:rStyle w:val="Emphasis"/>
          <w:highlight w:val="cyan"/>
        </w:rPr>
        <w:t>two very different visions</w:t>
      </w:r>
      <w:r w:rsidRPr="001C1FC7">
        <w:rPr>
          <w:rStyle w:val="StyleUnderline"/>
          <w:highlight w:val="cyan"/>
        </w:rPr>
        <w:t xml:space="preserve"> of </w:t>
      </w:r>
      <w:r w:rsidRPr="001C1FC7">
        <w:rPr>
          <w:rStyle w:val="Emphasis"/>
          <w:highlight w:val="cyan"/>
        </w:rPr>
        <w:t>humanity's future</w:t>
      </w:r>
      <w:r w:rsidRPr="001C1FC7">
        <w:rPr>
          <w:rStyle w:val="StyleUnderline"/>
          <w:highlight w:val="cyan"/>
        </w:rPr>
        <w:t xml:space="preserve"> </w:t>
      </w:r>
      <w:r w:rsidRPr="001C1FC7">
        <w:rPr>
          <w:rStyle w:val="Emphasis"/>
          <w:highlight w:val="cyan"/>
        </w:rPr>
        <w:t>compete</w:t>
      </w:r>
      <w:r w:rsidRPr="00155832">
        <w:rPr>
          <w:rStyle w:val="StyleUnderline"/>
        </w:rPr>
        <w:t xml:space="preserve"> for the hearts and the minds of </w:t>
      </w:r>
      <w:r w:rsidRPr="00155832">
        <w:rPr>
          <w:rStyle w:val="Emphasis"/>
        </w:rPr>
        <w:t>citizens around the world. Two different stories, two different narratives about who we are and who we should be</w:t>
      </w:r>
      <w:r w:rsidRPr="00AA2A77">
        <w:t xml:space="preserve">. How should we respond? Should we see that wave of hope that we felt with Madiba's release from prison, from the Berlin Wall coming down – should we see that hope that we had as naïve and misguided? Should we understand the last 25 years of global integration as nothing more than a detour from the previous inevitable cycle of history – where might makes right, and politics is a hostile competition between tribes and races and religions, and nations compete in a zero-sum game, constantly teetering on the edge of conflict until full-blown war breaks out? Is that what we think? Let me tell you what I believe. </w:t>
      </w:r>
      <w:r w:rsidRPr="00155832">
        <w:rPr>
          <w:rStyle w:val="StyleUnderline"/>
        </w:rPr>
        <w:t xml:space="preserve">I believe in </w:t>
      </w:r>
      <w:r w:rsidRPr="00155832">
        <w:rPr>
          <w:rStyle w:val="Emphasis"/>
        </w:rPr>
        <w:t>Nelson Mandela's vision</w:t>
      </w:r>
      <w:r w:rsidRPr="00155832">
        <w:rPr>
          <w:rStyle w:val="StyleUnderline"/>
        </w:rPr>
        <w:t xml:space="preserve">. I believe in a vision shared by </w:t>
      </w:r>
      <w:r w:rsidRPr="00155832">
        <w:rPr>
          <w:rStyle w:val="Emphasis"/>
        </w:rPr>
        <w:t>Gandhi</w:t>
      </w:r>
      <w:r w:rsidRPr="00155832">
        <w:rPr>
          <w:rStyle w:val="StyleUnderline"/>
        </w:rPr>
        <w:t xml:space="preserve"> and </w:t>
      </w:r>
      <w:r w:rsidRPr="00155832">
        <w:rPr>
          <w:rStyle w:val="Emphasis"/>
        </w:rPr>
        <w:t>King</w:t>
      </w:r>
      <w:r w:rsidRPr="00AA2A77">
        <w:t xml:space="preserve"> and Abraham Lincoln. </w:t>
      </w:r>
      <w:r w:rsidRPr="00155832">
        <w:rPr>
          <w:rStyle w:val="StyleUnderline"/>
        </w:rPr>
        <w:t xml:space="preserve">I believe in a </w:t>
      </w:r>
      <w:r w:rsidRPr="001C1FC7">
        <w:rPr>
          <w:rStyle w:val="Emphasis"/>
          <w:highlight w:val="cyan"/>
        </w:rPr>
        <w:t xml:space="preserve">vision of </w:t>
      </w:r>
      <w:r w:rsidRPr="001C1FC7">
        <w:rPr>
          <w:rStyle w:val="Emphasis"/>
          <w:highlight w:val="cyan"/>
          <w:bdr w:val="single" w:sz="4" w:space="0" w:color="auto"/>
        </w:rPr>
        <w:t>equality</w:t>
      </w:r>
      <w:r w:rsidRPr="001C1FC7">
        <w:rPr>
          <w:rStyle w:val="StyleUnderline"/>
          <w:highlight w:val="cyan"/>
        </w:rPr>
        <w:t xml:space="preserve"> and </w:t>
      </w:r>
      <w:r w:rsidRPr="001C1FC7">
        <w:rPr>
          <w:rStyle w:val="Emphasis"/>
          <w:highlight w:val="cyan"/>
          <w:bdr w:val="single" w:sz="4" w:space="0" w:color="auto"/>
        </w:rPr>
        <w:t>justice</w:t>
      </w:r>
      <w:r w:rsidRPr="001C1FC7">
        <w:rPr>
          <w:rStyle w:val="StyleUnderline"/>
          <w:highlight w:val="cyan"/>
        </w:rPr>
        <w:t xml:space="preserve"> and </w:t>
      </w:r>
      <w:r w:rsidRPr="001C1FC7">
        <w:rPr>
          <w:rStyle w:val="Emphasis"/>
          <w:highlight w:val="cyan"/>
          <w:bdr w:val="single" w:sz="4" w:space="0" w:color="auto"/>
        </w:rPr>
        <w:t>freedom</w:t>
      </w:r>
      <w:r w:rsidRPr="001C1FC7">
        <w:rPr>
          <w:rStyle w:val="StyleUnderline"/>
          <w:highlight w:val="cyan"/>
        </w:rPr>
        <w:t xml:space="preserve"> and </w:t>
      </w:r>
      <w:r w:rsidRPr="001C1FC7">
        <w:rPr>
          <w:rStyle w:val="Emphasis"/>
          <w:highlight w:val="cyan"/>
          <w:bdr w:val="single" w:sz="4" w:space="0" w:color="auto"/>
        </w:rPr>
        <w:t>multi-racial democracy</w:t>
      </w:r>
      <w:r w:rsidRPr="00155832">
        <w:rPr>
          <w:rStyle w:val="StyleUnderline"/>
        </w:rPr>
        <w:t xml:space="preserve">, built on the premise that </w:t>
      </w:r>
      <w:r w:rsidRPr="001C1FC7">
        <w:rPr>
          <w:rStyle w:val="Emphasis"/>
          <w:highlight w:val="cyan"/>
        </w:rPr>
        <w:t>all people are created equal</w:t>
      </w:r>
      <w:r w:rsidRPr="00155832">
        <w:rPr>
          <w:rStyle w:val="StyleUnderline"/>
        </w:rPr>
        <w:t>, and they're endowed by our creator with certain inalienable rights</w:t>
      </w:r>
      <w:r w:rsidRPr="00AA2A77">
        <w:t xml:space="preserve">. (Cheers and applause.) And I believe </w:t>
      </w:r>
      <w:r w:rsidRPr="00155832">
        <w:rPr>
          <w:rStyle w:val="StyleUnderline"/>
        </w:rPr>
        <w:t xml:space="preserve">that a world </w:t>
      </w:r>
      <w:r w:rsidRPr="001C1FC7">
        <w:rPr>
          <w:rStyle w:val="Emphasis"/>
          <w:highlight w:val="cyan"/>
        </w:rPr>
        <w:t>governed by such principles is possible</w:t>
      </w:r>
      <w:r w:rsidRPr="001C1FC7">
        <w:rPr>
          <w:rStyle w:val="StyleUnderline"/>
          <w:highlight w:val="cyan"/>
        </w:rPr>
        <w:t xml:space="preserve"> and that it </w:t>
      </w:r>
      <w:r w:rsidRPr="001C1FC7">
        <w:rPr>
          <w:rStyle w:val="Emphasis"/>
          <w:highlight w:val="cyan"/>
        </w:rPr>
        <w:t>can achieve more peace</w:t>
      </w:r>
      <w:r w:rsidRPr="00155832">
        <w:rPr>
          <w:rStyle w:val="StyleUnderline"/>
        </w:rPr>
        <w:t xml:space="preserve"> and more </w:t>
      </w:r>
      <w:r w:rsidRPr="00155832">
        <w:rPr>
          <w:rStyle w:val="Emphasis"/>
        </w:rPr>
        <w:t>cooperation</w:t>
      </w:r>
      <w:r w:rsidRPr="00155832">
        <w:rPr>
          <w:rStyle w:val="StyleUnderline"/>
        </w:rPr>
        <w:t xml:space="preserve"> in pursuit of a common good</w:t>
      </w:r>
      <w:r w:rsidRPr="00AA2A77">
        <w:t xml:space="preserve">. That's what I believe. And I believe </w:t>
      </w:r>
      <w:r w:rsidRPr="00155832">
        <w:rPr>
          <w:rStyle w:val="Emphasis"/>
        </w:rPr>
        <w:t xml:space="preserve">we have </w:t>
      </w:r>
      <w:r w:rsidRPr="00155832">
        <w:rPr>
          <w:rStyle w:val="Emphasis"/>
          <w:bdr w:val="single" w:sz="4" w:space="0" w:color="auto"/>
        </w:rPr>
        <w:t>no choice</w:t>
      </w:r>
      <w:r w:rsidRPr="00155832">
        <w:rPr>
          <w:rStyle w:val="Emphasis"/>
        </w:rPr>
        <w:t xml:space="preserve"> but to move forward</w:t>
      </w:r>
      <w:r w:rsidRPr="00AA2A77">
        <w:t xml:space="preserve">; that </w:t>
      </w:r>
      <w:r w:rsidRPr="00155832">
        <w:rPr>
          <w:rStyle w:val="StyleUnderline"/>
        </w:rPr>
        <w:t xml:space="preserve">those of us who believe in </w:t>
      </w:r>
      <w:r w:rsidRPr="001C1FC7">
        <w:rPr>
          <w:rStyle w:val="Emphasis"/>
          <w:highlight w:val="cyan"/>
        </w:rPr>
        <w:t>democracy</w:t>
      </w:r>
      <w:r w:rsidRPr="001C1FC7">
        <w:rPr>
          <w:rStyle w:val="StyleUnderline"/>
          <w:highlight w:val="cyan"/>
        </w:rPr>
        <w:t xml:space="preserve"> and </w:t>
      </w:r>
      <w:r w:rsidRPr="001C1FC7">
        <w:rPr>
          <w:rStyle w:val="Emphasis"/>
          <w:highlight w:val="cyan"/>
        </w:rPr>
        <w:t>civil rights</w:t>
      </w:r>
      <w:r w:rsidRPr="001C1FC7">
        <w:rPr>
          <w:rStyle w:val="StyleUnderline"/>
          <w:highlight w:val="cyan"/>
        </w:rPr>
        <w:t xml:space="preserve"> and a </w:t>
      </w:r>
      <w:r w:rsidRPr="001C1FC7">
        <w:rPr>
          <w:rStyle w:val="Emphasis"/>
          <w:highlight w:val="cyan"/>
        </w:rPr>
        <w:t>common humanity</w:t>
      </w:r>
      <w:r w:rsidRPr="001C1FC7">
        <w:rPr>
          <w:rStyle w:val="StyleUnderline"/>
          <w:highlight w:val="cyan"/>
        </w:rPr>
        <w:t xml:space="preserve"> </w:t>
      </w:r>
      <w:r w:rsidRPr="001C1FC7">
        <w:rPr>
          <w:rStyle w:val="Emphasis"/>
          <w:highlight w:val="cyan"/>
        </w:rPr>
        <w:t>have a better story to tell</w:t>
      </w:r>
      <w:r w:rsidRPr="00AA2A77">
        <w:t xml:space="preserve">. And I believe this not just based on sentiment, </w:t>
      </w:r>
      <w:r w:rsidRPr="00155832">
        <w:rPr>
          <w:rStyle w:val="StyleUnderline"/>
        </w:rPr>
        <w:t>I believe it based on hard evidence.</w:t>
      </w:r>
      <w:r>
        <w:rPr>
          <w:rStyle w:val="Emphasis"/>
        </w:rPr>
        <w:t xml:space="preserve"> </w:t>
      </w:r>
      <w:r w:rsidRPr="00155832">
        <w:rPr>
          <w:rStyle w:val="StyleUnderline"/>
        </w:rPr>
        <w:t xml:space="preserve">The fact that the </w:t>
      </w:r>
      <w:r w:rsidRPr="00155832">
        <w:rPr>
          <w:rStyle w:val="Emphasis"/>
        </w:rPr>
        <w:t>world's most prosperous</w:t>
      </w:r>
      <w:r w:rsidRPr="00155832">
        <w:rPr>
          <w:rStyle w:val="StyleUnderline"/>
        </w:rPr>
        <w:t xml:space="preserve"> and </w:t>
      </w:r>
      <w:r w:rsidRPr="00155832">
        <w:rPr>
          <w:rStyle w:val="Emphasis"/>
        </w:rPr>
        <w:t>successful</w:t>
      </w:r>
      <w:r w:rsidRPr="00155832">
        <w:rPr>
          <w:rStyle w:val="StyleUnderline"/>
        </w:rPr>
        <w:t xml:space="preserve"> </w:t>
      </w:r>
      <w:r w:rsidRPr="00155832">
        <w:rPr>
          <w:rStyle w:val="Emphasis"/>
        </w:rPr>
        <w:t>societies</w:t>
      </w:r>
      <w:r w:rsidRPr="00155832">
        <w:rPr>
          <w:rStyle w:val="StyleUnderline"/>
        </w:rPr>
        <w:t xml:space="preserve">, the ones with the </w:t>
      </w:r>
      <w:r w:rsidRPr="001C1FC7">
        <w:rPr>
          <w:rStyle w:val="Emphasis"/>
          <w:highlight w:val="cyan"/>
        </w:rPr>
        <w:t>highest living standards</w:t>
      </w:r>
      <w:r w:rsidRPr="001C1FC7">
        <w:rPr>
          <w:rStyle w:val="StyleUnderline"/>
          <w:highlight w:val="cyan"/>
        </w:rPr>
        <w:t xml:space="preserve"> and the </w:t>
      </w:r>
      <w:r w:rsidRPr="001C1FC7">
        <w:rPr>
          <w:rStyle w:val="Emphasis"/>
          <w:highlight w:val="cyan"/>
        </w:rPr>
        <w:t>highest levels of satisfaction</w:t>
      </w:r>
      <w:r w:rsidRPr="00155832">
        <w:rPr>
          <w:rStyle w:val="StyleUnderline"/>
        </w:rPr>
        <w:t xml:space="preserve"> among their people, happen to be </w:t>
      </w:r>
      <w:r w:rsidRPr="00155832">
        <w:rPr>
          <w:rStyle w:val="Emphasis"/>
        </w:rPr>
        <w:t>those</w:t>
      </w:r>
      <w:r w:rsidRPr="00155832">
        <w:rPr>
          <w:rStyle w:val="StyleUnderline"/>
        </w:rPr>
        <w:t xml:space="preserve"> </w:t>
      </w:r>
      <w:r w:rsidRPr="00155832">
        <w:rPr>
          <w:rStyle w:val="Emphasis"/>
        </w:rPr>
        <w:t>which</w:t>
      </w:r>
      <w:r w:rsidRPr="00155832">
        <w:rPr>
          <w:rStyle w:val="StyleUnderline"/>
        </w:rPr>
        <w:t xml:space="preserve"> have most closely approximated the </w:t>
      </w:r>
      <w:r w:rsidRPr="00155832">
        <w:rPr>
          <w:rStyle w:val="Emphasis"/>
        </w:rPr>
        <w:t>liberal, progressive ideal</w:t>
      </w:r>
      <w:r w:rsidRPr="00155832">
        <w:rPr>
          <w:rStyle w:val="StyleUnderline"/>
        </w:rPr>
        <w:t xml:space="preserve"> that we talk about and have nurtured the talents and contributions of all their citizens</w:t>
      </w:r>
      <w:r w:rsidRPr="00AA2A77">
        <w:t xml:space="preserve">. The fact that authoritarian governments have been shown time and time again to breed corruption, because they're not accountable; to repress their people; to lose touch eventually with reality; to engage in bigger and bigger lies that ultimately result in economic and political and cultural and scientific stagnation. Look at history. Look at the facts. </w:t>
      </w:r>
      <w:r w:rsidRPr="00155832">
        <w:rPr>
          <w:rStyle w:val="StyleUnderline"/>
        </w:rPr>
        <w:t>The fact that countries which rely on rabid nationalism and xenophobia and doctrines of tribal, racial or religious superiority as their main organizing principle, the thing that holds people together – eventually those countries find themselves consumed by civil war or external war</w:t>
      </w:r>
      <w:r w:rsidRPr="00AA2A77">
        <w:t xml:space="preserve">. Check the history books. </w:t>
      </w:r>
      <w:r w:rsidRPr="00155832">
        <w:rPr>
          <w:rStyle w:val="StyleUnderline"/>
        </w:rPr>
        <w:t xml:space="preserve">The fact that </w:t>
      </w:r>
      <w:r w:rsidRPr="00155832">
        <w:rPr>
          <w:rStyle w:val="Emphasis"/>
        </w:rPr>
        <w:t>technology cannot be put back in a bottle</w:t>
      </w:r>
      <w:r w:rsidRPr="00155832">
        <w:rPr>
          <w:rStyle w:val="StyleUnderline"/>
        </w:rPr>
        <w:t xml:space="preserve">, so we're </w:t>
      </w:r>
      <w:r w:rsidRPr="00155832">
        <w:rPr>
          <w:rStyle w:val="Emphasis"/>
        </w:rPr>
        <w:t>stuck</w:t>
      </w:r>
      <w:r w:rsidRPr="00155832">
        <w:rPr>
          <w:rStyle w:val="StyleUnderline"/>
        </w:rPr>
        <w:t xml:space="preserve"> with the fact that we now live close together and populations are going to be moving, and </w:t>
      </w:r>
      <w:r w:rsidRPr="001C1FC7">
        <w:rPr>
          <w:rStyle w:val="Emphasis"/>
          <w:highlight w:val="cyan"/>
        </w:rPr>
        <w:t>environmental challenges are not going to go away</w:t>
      </w:r>
      <w:r w:rsidRPr="00155832">
        <w:rPr>
          <w:rStyle w:val="StyleUnderline"/>
        </w:rPr>
        <w:t xml:space="preserve"> on their own, so that the only way to effectively address problems like </w:t>
      </w:r>
      <w:r w:rsidRPr="001C1FC7">
        <w:rPr>
          <w:rStyle w:val="Emphasis"/>
          <w:highlight w:val="cyan"/>
        </w:rPr>
        <w:t xml:space="preserve">climate change </w:t>
      </w:r>
      <w:r w:rsidRPr="001C1FC7">
        <w:rPr>
          <w:rStyle w:val="StyleUnderline"/>
          <w:highlight w:val="cyan"/>
        </w:rPr>
        <w:t xml:space="preserve">or </w:t>
      </w:r>
      <w:r w:rsidRPr="001C1FC7">
        <w:rPr>
          <w:rStyle w:val="Emphasis"/>
          <w:highlight w:val="cyan"/>
        </w:rPr>
        <w:t>mass migration</w:t>
      </w:r>
      <w:r w:rsidRPr="001C1FC7">
        <w:rPr>
          <w:rStyle w:val="StyleUnderline"/>
          <w:highlight w:val="cyan"/>
        </w:rPr>
        <w:t xml:space="preserve"> or </w:t>
      </w:r>
      <w:r w:rsidRPr="001C1FC7">
        <w:rPr>
          <w:rStyle w:val="Emphasis"/>
          <w:highlight w:val="cyan"/>
        </w:rPr>
        <w:t>pandemic</w:t>
      </w:r>
      <w:r w:rsidRPr="001C1FC7">
        <w:rPr>
          <w:rStyle w:val="StyleUnderline"/>
          <w:highlight w:val="cyan"/>
        </w:rPr>
        <w:t xml:space="preserve"> </w:t>
      </w:r>
      <w:r w:rsidRPr="001C1FC7">
        <w:rPr>
          <w:rStyle w:val="Emphasis"/>
          <w:highlight w:val="cyan"/>
        </w:rPr>
        <w:t>disease</w:t>
      </w:r>
      <w:r w:rsidRPr="001C1FC7">
        <w:rPr>
          <w:rStyle w:val="StyleUnderline"/>
          <w:highlight w:val="cyan"/>
        </w:rPr>
        <w:t xml:space="preserve"> will be to </w:t>
      </w:r>
      <w:r w:rsidRPr="001C1FC7">
        <w:rPr>
          <w:rStyle w:val="Emphasis"/>
          <w:highlight w:val="cyan"/>
        </w:rPr>
        <w:t>develop systems for more international cooperation</w:t>
      </w:r>
      <w:r w:rsidRPr="00AA2A77">
        <w:t xml:space="preserve">, not less. (Applause.) We have a better story to tell. </w:t>
      </w:r>
      <w:r w:rsidRPr="00AA2A77">
        <w:rPr>
          <w:rStyle w:val="StyleUnderline"/>
        </w:rPr>
        <w:t xml:space="preserve">But </w:t>
      </w:r>
      <w:r w:rsidRPr="00AA2A77">
        <w:rPr>
          <w:rStyle w:val="Emphasis"/>
        </w:rPr>
        <w:t>to say that our vision for the future is better is not to say that it will inevitably win</w:t>
      </w:r>
      <w:r w:rsidRPr="00AA2A77">
        <w:rPr>
          <w:rStyle w:val="StyleUnderline"/>
        </w:rPr>
        <w:t xml:space="preserve">. Because history also shows the </w:t>
      </w:r>
      <w:r w:rsidRPr="00AA2A77">
        <w:rPr>
          <w:rStyle w:val="Emphasis"/>
        </w:rPr>
        <w:t>power of fear</w:t>
      </w:r>
      <w:r w:rsidRPr="00AA2A77">
        <w:t xml:space="preserve">. History shows the lasting hold of greed and the desire to dominate others in the minds of men. Especially men. (Laughter and applause.) </w:t>
      </w:r>
      <w:r w:rsidRPr="00AA2A77">
        <w:rPr>
          <w:rStyle w:val="StyleUnderline"/>
        </w:rPr>
        <w:t>History shows how easily people can be convinced to turn on those who look different</w:t>
      </w:r>
      <w:r w:rsidRPr="00AA2A77">
        <w:t xml:space="preserve">, or worship God in a different way. So if we're truly to continue Madiba's long walk towards freedom, we're going to have to work harder and we're going to have to be smarter. We're going to have to learn from the mistakes of the recent past. And so in the brief time remaining, let me just suggest a few guideposts for the road ahead, guideposts that draw from Madiba's work, his words, the lessons of his life. </w:t>
      </w:r>
    </w:p>
    <w:p w14:paraId="5DD825CA" w14:textId="77777777" w:rsidR="00CE5195" w:rsidRDefault="00CE5195" w:rsidP="00CE5195">
      <w:pPr>
        <w:pStyle w:val="Heading3"/>
      </w:pPr>
      <w:r>
        <w:lastRenderedPageBreak/>
        <w:t>2ac – A2: Circumvention</w:t>
      </w:r>
    </w:p>
    <w:p w14:paraId="482EA8A6" w14:textId="77777777" w:rsidR="00CE5195" w:rsidRDefault="00CE5195" w:rsidP="00CE5195">
      <w:pPr>
        <w:pStyle w:val="Heading4"/>
      </w:pPr>
      <w:r>
        <w:t>Winstanley is anti-Semitic</w:t>
      </w:r>
    </w:p>
    <w:p w14:paraId="4108C238" w14:textId="77777777" w:rsidR="00CE5195" w:rsidRPr="005167E6" w:rsidRDefault="00CE5195" w:rsidP="00CE5195">
      <w:r>
        <w:t xml:space="preserve">Jack </w:t>
      </w:r>
      <w:r w:rsidRPr="00A0547D">
        <w:rPr>
          <w:rStyle w:val="Style13ptBold"/>
        </w:rPr>
        <w:t>Sommers</w:t>
      </w:r>
      <w:r>
        <w:t xml:space="preserve">. </w:t>
      </w:r>
      <w:r w:rsidRPr="00A0547D">
        <w:rPr>
          <w:rStyle w:val="Style13ptBold"/>
        </w:rPr>
        <w:t>3/08</w:t>
      </w:r>
      <w:r>
        <w:t xml:space="preserve">/2019. [Jack Sommers is Head of News at the Jewish Chronicle], Labour suspends Electronic Intifada blogger Asa Winstanley, who called JLM 'Israeli embassy proxy', The JC. </w:t>
      </w:r>
      <w:hyperlink r:id="rId36" w:history="1">
        <w:r>
          <w:rPr>
            <w:rStyle w:val="Hyperlink"/>
          </w:rPr>
          <w:t>https://www.thejc.com/news/uk-news/labour-suspends-electronic-intifada-blogger-asa-winstanley-who-called-jlm-israeli-embassy-proxy-1.481167</w:t>
        </w:r>
      </w:hyperlink>
      <w:r>
        <w:t>. EC</w:t>
      </w:r>
    </w:p>
    <w:p w14:paraId="080FB6FD" w14:textId="77777777" w:rsidR="00CE5195" w:rsidRDefault="00CE5195" w:rsidP="00CE5195">
      <w:r w:rsidRPr="005167E6">
        <w:rPr>
          <w:rStyle w:val="StyleUnderline"/>
        </w:rPr>
        <w:t xml:space="preserve">Asa </w:t>
      </w:r>
      <w:r w:rsidRPr="001C7A0F">
        <w:rPr>
          <w:rStyle w:val="StyleUnderline"/>
        </w:rPr>
        <w:t>Winstanley</w:t>
      </w:r>
      <w:r>
        <w:t xml:space="preserve">, who writes for the Electronic Intifada blog and has 27,000 followers on Twitter, </w:t>
      </w:r>
      <w:r w:rsidRPr="005167E6">
        <w:rPr>
          <w:rStyle w:val="StyleUnderline"/>
        </w:rPr>
        <w:t>is understood to have been suspended</w:t>
      </w:r>
      <w:r>
        <w:t>, pending an investigation, after people on social media highlighted the fact he was a party member, which shocked many.</w:t>
      </w:r>
    </w:p>
    <w:p w14:paraId="5DEBB6D0" w14:textId="77777777" w:rsidR="00CE5195" w:rsidRDefault="00CE5195" w:rsidP="00CE5195"/>
    <w:p w14:paraId="36D13E87" w14:textId="77777777" w:rsidR="00CE5195" w:rsidRPr="005167E6" w:rsidRDefault="00CE5195" w:rsidP="00CE5195">
      <w:pPr>
        <w:rPr>
          <w:rStyle w:val="StyleUnderline"/>
        </w:rPr>
      </w:pPr>
      <w:r>
        <w:t xml:space="preserve">Mr Winstanley </w:t>
      </w:r>
      <w:r w:rsidRPr="001C7A0F">
        <w:rPr>
          <w:rStyle w:val="StyleUnderline"/>
        </w:rPr>
        <w:t>has</w:t>
      </w:r>
      <w:r w:rsidRPr="005167E6">
        <w:rPr>
          <w:rStyle w:val="StyleUnderline"/>
        </w:rPr>
        <w:t xml:space="preserve"> repeatedly </w:t>
      </w:r>
      <w:r w:rsidRPr="001C7A0F">
        <w:rPr>
          <w:rStyle w:val="StyleUnderline"/>
        </w:rPr>
        <w:t>attacked</w:t>
      </w:r>
      <w:r w:rsidRPr="005167E6">
        <w:rPr>
          <w:rStyle w:val="StyleUnderline"/>
        </w:rPr>
        <w:t xml:space="preserve"> </w:t>
      </w:r>
      <w:r w:rsidRPr="001C7A0F">
        <w:rPr>
          <w:rStyle w:val="StyleUnderline"/>
        </w:rPr>
        <w:t>those warning</w:t>
      </w:r>
      <w:r w:rsidRPr="005167E6">
        <w:rPr>
          <w:rStyle w:val="StyleUnderline"/>
        </w:rPr>
        <w:t xml:space="preserve"> </w:t>
      </w:r>
      <w:r w:rsidRPr="001C7A0F">
        <w:rPr>
          <w:rStyle w:val="StyleUnderline"/>
        </w:rPr>
        <w:t>about</w:t>
      </w:r>
      <w:r w:rsidRPr="005167E6">
        <w:rPr>
          <w:rStyle w:val="StyleUnderline"/>
        </w:rPr>
        <w:t xml:space="preserve"> </w:t>
      </w:r>
      <w:r w:rsidRPr="001C7A0F">
        <w:rPr>
          <w:rStyle w:val="StyleUnderline"/>
        </w:rPr>
        <w:t>the</w:t>
      </w:r>
      <w:r w:rsidRPr="005167E6">
        <w:rPr>
          <w:rStyle w:val="StyleUnderline"/>
        </w:rPr>
        <w:t xml:space="preserve"> extent of </w:t>
      </w:r>
      <w:r w:rsidRPr="001C7A0F">
        <w:rPr>
          <w:rStyle w:val="StyleUnderline"/>
        </w:rPr>
        <w:t>Labour's</w:t>
      </w:r>
      <w:r w:rsidRPr="005167E6">
        <w:rPr>
          <w:rStyle w:val="StyleUnderline"/>
        </w:rPr>
        <w:t xml:space="preserve"> problem with </w:t>
      </w:r>
      <w:r w:rsidRPr="001C7A0F">
        <w:rPr>
          <w:rStyle w:val="StyleUnderline"/>
        </w:rPr>
        <w:t>antisemitism</w:t>
      </w:r>
      <w:r w:rsidRPr="005167E6">
        <w:rPr>
          <w:rStyle w:val="StyleUnderline"/>
        </w:rPr>
        <w:t>.</w:t>
      </w:r>
    </w:p>
    <w:p w14:paraId="14588947" w14:textId="77777777" w:rsidR="00CE5195" w:rsidRDefault="00CE5195" w:rsidP="00CE5195"/>
    <w:p w14:paraId="2397202B" w14:textId="77777777" w:rsidR="00CE5195" w:rsidRDefault="00CE5195" w:rsidP="00CE5195">
      <w:r>
        <w:t xml:space="preserve">After the Jewish Labour Movement held extraordinary general meetings on whether to disaffiliate from Labour, Mr </w:t>
      </w:r>
      <w:r w:rsidRPr="001C7A0F">
        <w:rPr>
          <w:rStyle w:val="StyleUnderline"/>
        </w:rPr>
        <w:t xml:space="preserve">Winstanley called the group an "Israeli </w:t>
      </w:r>
      <w:r w:rsidRPr="005167E6">
        <w:rPr>
          <w:rStyle w:val="StyleUnderline"/>
        </w:rPr>
        <w:t xml:space="preserve">embassy </w:t>
      </w:r>
      <w:r w:rsidRPr="001C7A0F">
        <w:rPr>
          <w:rStyle w:val="StyleUnderline"/>
        </w:rPr>
        <w:t>proxy"</w:t>
      </w:r>
      <w:r w:rsidRPr="005167E6">
        <w:rPr>
          <w:rStyle w:val="StyleUnderline"/>
        </w:rPr>
        <w:t xml:space="preserve"> that engaged in "shameless sabotage of the party" </w:t>
      </w:r>
      <w:r w:rsidRPr="001C7A0F">
        <w:rPr>
          <w:rStyle w:val="StyleUnderline"/>
        </w:rPr>
        <w:t>by submitting a dossier of Jew-hate</w:t>
      </w:r>
      <w:r>
        <w:t xml:space="preserve"> in the party to the Equality and Human Rights Commission, which is now investigating.</w:t>
      </w:r>
    </w:p>
    <w:p w14:paraId="77B9CE03" w14:textId="77777777" w:rsidR="00CE5195" w:rsidRDefault="00CE5195" w:rsidP="00CE5195">
      <w:r w:rsidRPr="005167E6">
        <w:rPr>
          <w:rStyle w:val="StyleUnderline"/>
        </w:rPr>
        <w:t>He also previously attacked the IHRA definition of antisemitism</w:t>
      </w:r>
      <w:r>
        <w:t xml:space="preserve"> and, once Labour had adopted it, tweeted that "Israel is a racist endevour [sic]" to mock it.</w:t>
      </w:r>
    </w:p>
    <w:p w14:paraId="2E21325E" w14:textId="77777777" w:rsidR="00CE5195" w:rsidRDefault="00CE5195" w:rsidP="00CE5195"/>
    <w:p w14:paraId="4A95FB91" w14:textId="77777777" w:rsidR="00CE5195" w:rsidRDefault="00CE5195" w:rsidP="00CE5195">
      <w:r w:rsidRPr="001C7A0F">
        <w:rPr>
          <w:rStyle w:val="StyleUnderline"/>
        </w:rPr>
        <w:t>He</w:t>
      </w:r>
      <w:r w:rsidRPr="005167E6">
        <w:rPr>
          <w:rStyle w:val="StyleUnderline"/>
        </w:rPr>
        <w:t xml:space="preserve"> even </w:t>
      </w:r>
      <w:r w:rsidRPr="001C7A0F">
        <w:rPr>
          <w:rStyle w:val="StyleUnderline"/>
        </w:rPr>
        <w:t>attacked Momentum</w:t>
      </w:r>
      <w:r w:rsidRPr="005167E6">
        <w:rPr>
          <w:rStyle w:val="StyleUnderline"/>
        </w:rPr>
        <w:t xml:space="preserve">, the pro-Corbyn campaign group, </w:t>
      </w:r>
      <w:r w:rsidRPr="001C7A0F">
        <w:rPr>
          <w:rStyle w:val="StyleUnderline"/>
        </w:rPr>
        <w:t>for acknowledging Labour's antisemitism issue</w:t>
      </w:r>
      <w:r>
        <w:t>, saying it should rename itself "Momentum Friends of Israel".</w:t>
      </w:r>
    </w:p>
    <w:p w14:paraId="76E0C516" w14:textId="77777777" w:rsidR="00CE5195" w:rsidRDefault="00CE5195" w:rsidP="00CE5195"/>
    <w:p w14:paraId="27F5CDE9" w14:textId="77777777" w:rsidR="00CE5195" w:rsidRDefault="00CE5195" w:rsidP="00CE5195">
      <w:r>
        <w:t>He wrote that Joan Ryan, the chair of Labour Friends of Israel who quit the party last month, saying she had "fabricated antisemitism".</w:t>
      </w:r>
    </w:p>
    <w:p w14:paraId="1BE9334C" w14:textId="77777777" w:rsidR="00CE5195" w:rsidRDefault="00CE5195" w:rsidP="00CE5195"/>
    <w:p w14:paraId="5C61A14E" w14:textId="77777777" w:rsidR="00CE5195" w:rsidRPr="005167E6" w:rsidRDefault="00CE5195" w:rsidP="00CE5195">
      <w:r>
        <w:t xml:space="preserve">This week, it was revealed on Twitter that </w:t>
      </w:r>
      <w:r w:rsidRPr="005167E6">
        <w:rPr>
          <w:rStyle w:val="StyleUnderline"/>
        </w:rPr>
        <w:t>Mr Winstanley was a member of the Brent North Constituency Labour Party</w:t>
      </w:r>
      <w:r>
        <w:t xml:space="preserve"> and had signed an open letter urging the party's governing body not to adopt the IHRA antisemitism definition.</w:t>
      </w:r>
    </w:p>
    <w:p w14:paraId="28761E1B" w14:textId="77777777" w:rsidR="00CE5195" w:rsidRDefault="00CE5195" w:rsidP="00CE5195">
      <w:pPr>
        <w:pStyle w:val="Heading3"/>
      </w:pPr>
      <w:r>
        <w:lastRenderedPageBreak/>
        <w:t>2ac Add-on – Domestic Violence</w:t>
      </w:r>
    </w:p>
    <w:p w14:paraId="566DB372" w14:textId="77777777" w:rsidR="00CE5195" w:rsidRDefault="00CE5195" w:rsidP="00CE5195">
      <w:pPr>
        <w:pStyle w:val="Heading4"/>
      </w:pPr>
      <w:r>
        <w:t xml:space="preserve">Conflict in Ukraine magnifies domestic violence and reinforces gender stereotypes </w:t>
      </w:r>
    </w:p>
    <w:p w14:paraId="4989FAC0" w14:textId="77777777" w:rsidR="00CE5195" w:rsidRDefault="00CE5195" w:rsidP="00CE5195">
      <w:r>
        <w:t xml:space="preserve">Brian </w:t>
      </w:r>
      <w:r w:rsidRPr="00E95CFD">
        <w:rPr>
          <w:rStyle w:val="Style13ptBold"/>
        </w:rPr>
        <w:t>Lucas</w:t>
      </w:r>
      <w:r>
        <w:t xml:space="preserve">, Brigitte </w:t>
      </w:r>
      <w:r w:rsidRPr="00E95CFD">
        <w:rPr>
          <w:rStyle w:val="Style13ptBold"/>
        </w:rPr>
        <w:t>Rohwerder</w:t>
      </w:r>
      <w:r>
        <w:t xml:space="preserve">, </w:t>
      </w:r>
      <w:r w:rsidRPr="00E95CFD">
        <w:rPr>
          <w:rStyle w:val="Style13ptBold"/>
        </w:rPr>
        <w:t>and</w:t>
      </w:r>
      <w:r>
        <w:t xml:space="preserve"> Kerina </w:t>
      </w:r>
      <w:r w:rsidRPr="00E95CFD">
        <w:rPr>
          <w:rStyle w:val="Style13ptBold"/>
        </w:rPr>
        <w:t>Tull</w:t>
      </w:r>
      <w:r>
        <w:t>. 23.02.20</w:t>
      </w:r>
      <w:r w:rsidRPr="00E95CFD">
        <w:rPr>
          <w:rStyle w:val="Style13ptBold"/>
        </w:rPr>
        <w:t>17</w:t>
      </w:r>
      <w:r>
        <w:t xml:space="preserve">. [Brigitte joined IDS in 2013. She currently works mainly on Inclusion Works! and Disability Inclusive Development, two DFID funded programmes implemented through consortiums led by Sightsavers.], Gender and conflict in Ukraine, K4D. </w:t>
      </w:r>
      <w:hyperlink r:id="rId37" w:history="1">
        <w:r w:rsidRPr="00B87881">
          <w:rPr>
            <w:rStyle w:val="Hyperlink"/>
          </w:rPr>
          <w:t>https://assets.publishing.service.gov.uk/media/5b9a5283e5274a13a7fd95e4/K4D_HDR__Gender_and_conflict_in_Ukraine.pdf</w:t>
        </w:r>
      </w:hyperlink>
      <w:r>
        <w:t>. EC</w:t>
      </w:r>
    </w:p>
    <w:p w14:paraId="4D656586" w14:textId="77777777" w:rsidR="00CE5195" w:rsidRDefault="00CE5195" w:rsidP="00CE5195">
      <w:r w:rsidRPr="00DB65D1">
        <w:rPr>
          <w:u w:val="single"/>
        </w:rPr>
        <w:t xml:space="preserve">There is some evidence that the </w:t>
      </w:r>
      <w:r w:rsidRPr="00D6542B">
        <w:rPr>
          <w:u w:val="single"/>
        </w:rPr>
        <w:t>conflicts in Ukraine</w:t>
      </w:r>
      <w:r w:rsidRPr="00DB65D1">
        <w:rPr>
          <w:u w:val="single"/>
        </w:rPr>
        <w:t xml:space="preserve"> may have </w:t>
      </w:r>
      <w:r w:rsidRPr="00D6542B">
        <w:rPr>
          <w:u w:val="single"/>
        </w:rPr>
        <w:t>led to an increase in</w:t>
      </w:r>
      <w:r w:rsidRPr="00DB65D1">
        <w:rPr>
          <w:u w:val="single"/>
        </w:rPr>
        <w:t xml:space="preserve"> the prevalence of </w:t>
      </w:r>
      <w:r w:rsidRPr="00D6542B">
        <w:rPr>
          <w:u w:val="single"/>
        </w:rPr>
        <w:t>domestic violence</w:t>
      </w:r>
      <w:r>
        <w:t xml:space="preserve">.  However, domestic violence remains largely a hidden problem in Ukraine.  Although women have become less likely to justify physical violence and controlling behaviour within a marriage, they usually do not accept interventions by outsiders when dealing with spousal issues, labelling such problems as a private family matter (Ukrainian Centre for Social Reforms 2016, p. 38).  This view is shared by many law enforcement officials and others in authority, so it is difficult for women to seek help (OECD 2014, p. 3). </w:t>
      </w:r>
      <w:r w:rsidRPr="00D6542B">
        <w:rPr>
          <w:u w:val="single"/>
        </w:rPr>
        <w:t>Incidents of rape</w:t>
      </w:r>
      <w:r w:rsidRPr="00386623">
        <w:rPr>
          <w:u w:val="single"/>
        </w:rPr>
        <w:t xml:space="preserve"> often </w:t>
      </w:r>
      <w:r w:rsidRPr="00D6542B">
        <w:rPr>
          <w:u w:val="single"/>
        </w:rPr>
        <w:t>go unreported</w:t>
      </w:r>
      <w:r w:rsidRPr="00386623">
        <w:rPr>
          <w:u w:val="single"/>
        </w:rPr>
        <w:t xml:space="preserve"> – in 2014, only 32% of victims of physical or sexual violence sought help</w:t>
      </w:r>
      <w:r>
        <w:t xml:space="preserve"> (UNFPA 2015).  </w:t>
      </w:r>
      <w:r w:rsidRPr="00386623">
        <w:rPr>
          <w:u w:val="single"/>
        </w:rPr>
        <w:t xml:space="preserve">Victims are often ashamed, distrust the police, do not believe that bringing charges will result in justice, or fear reprisals from the assailant </w:t>
      </w:r>
      <w:r>
        <w:t xml:space="preserve">(OECD 2014, p. 4; UNFPA 2015). </w:t>
      </w:r>
    </w:p>
    <w:p w14:paraId="45F4B459" w14:textId="77777777" w:rsidR="00CE5195" w:rsidRDefault="00CE5195" w:rsidP="00CE5195">
      <w:r>
        <w:t xml:space="preserve">A 2014 survey on violence against women found that 19% of women aged 19 to 49 suffered from physical violence, while 8% suffered from sexual violence (UNFPA 2015).  Husbands and other relatives are the main perpetrators, but physical and sexual violence by non-family members had increased since a similar survey in 2007 (UNFPA 2015).  Sexual harassment appears to be a widespread but little understood problem in Ukraine; indeed in many sectors it is so widespread as to be considered normal (OECD 2014, p. 4).   </w:t>
      </w:r>
    </w:p>
    <w:p w14:paraId="57B79F09" w14:textId="77777777" w:rsidR="00CE5195" w:rsidRDefault="00CE5195" w:rsidP="00CE5195">
      <w:r>
        <w:t xml:space="preserve">Research commissioned by UNFPA in 2015 did not reveal significant influence of the military conflict in the Donbas on partner violence.  The incidence of intimate partner violence before and after the conflict was similar: 7.9% of IDPs and 7.5% of local women reported that they faced intimate partner violence (IPV) before the conflict, while the corresponding reported rates were 6.9% and 8.2% during the study period. Some decrease in intimate partner violence rates among displaced persons may be explained by women’s transition to more traditional, patriarchal models of marital relations as a survival strategy during crisis (Ukrainian Centre for Social Reforms 2016, pp. 6-7). </w:t>
      </w:r>
    </w:p>
    <w:p w14:paraId="3A5CFAE8" w14:textId="77777777" w:rsidR="00CE5195" w:rsidRDefault="00CE5195" w:rsidP="00CE5195">
      <w:r w:rsidRPr="00D6542B">
        <w:rPr>
          <w:u w:val="single"/>
        </w:rPr>
        <w:t>The OSCE</w:t>
      </w:r>
      <w:r w:rsidRPr="00386623">
        <w:rPr>
          <w:u w:val="single"/>
        </w:rPr>
        <w:t xml:space="preserve"> Special Monitoring Mission has </w:t>
      </w:r>
      <w:r w:rsidRPr="00D6542B">
        <w:rPr>
          <w:u w:val="single"/>
        </w:rPr>
        <w:t>received reports of gender-based violence</w:t>
      </w:r>
      <w:r w:rsidRPr="00386623">
        <w:rPr>
          <w:u w:val="single"/>
        </w:rPr>
        <w:t xml:space="preserve"> and violence against children </w:t>
      </w:r>
      <w:r w:rsidRPr="00D6542B">
        <w:rPr>
          <w:u w:val="single"/>
        </w:rPr>
        <w:t>in families of dismissed riot police</w:t>
      </w:r>
      <w:r w:rsidRPr="00386623">
        <w:rPr>
          <w:u w:val="single"/>
        </w:rPr>
        <w:t xml:space="preserve"> </w:t>
      </w:r>
      <w:r w:rsidRPr="00D6542B">
        <w:rPr>
          <w:u w:val="single"/>
        </w:rPr>
        <w:t>and demobilised soldiers</w:t>
      </w:r>
      <w:r>
        <w:t xml:space="preserve">, as well as in the context of the worsening socio-economic situation and increased alcohol abuse (OSCE 2015, p. 11).  De-mobilised soldiers are reported to suffer from numerous issues, including: posttraumatic stress disorder (PTSD); depression; anxiety; problems related to loss of status, selfidentification, and raised levels of aggression; obsessive compulsive disorder; sexual disorders; and sleeping disorders (OSCE 2015, p. 14).  </w:t>
      </w:r>
      <w:r w:rsidRPr="00386623">
        <w:rPr>
          <w:rStyle w:val="Emphasis"/>
        </w:rPr>
        <w:t xml:space="preserve">The </w:t>
      </w:r>
      <w:r w:rsidRPr="00D6542B">
        <w:rPr>
          <w:rStyle w:val="Emphasis"/>
        </w:rPr>
        <w:t>conflict has undermined</w:t>
      </w:r>
      <w:r w:rsidRPr="00386623">
        <w:rPr>
          <w:rStyle w:val="Emphasis"/>
        </w:rPr>
        <w:t xml:space="preserve"> the </w:t>
      </w:r>
      <w:r w:rsidRPr="00D6542B">
        <w:rPr>
          <w:rStyle w:val="Emphasis"/>
        </w:rPr>
        <w:t>ability of males to respond to social expectations</w:t>
      </w:r>
      <w:r w:rsidRPr="00386623">
        <w:rPr>
          <w:rStyle w:val="Emphasis"/>
        </w:rPr>
        <w:t xml:space="preserve">, </w:t>
      </w:r>
      <w:r w:rsidRPr="00D6542B">
        <w:rPr>
          <w:rStyle w:val="Emphasis"/>
        </w:rPr>
        <w:t>resulting in increasing</w:t>
      </w:r>
      <w:r w:rsidRPr="00386623">
        <w:rPr>
          <w:rStyle w:val="Emphasis"/>
        </w:rPr>
        <w:t xml:space="preserve"> reports of </w:t>
      </w:r>
      <w:r w:rsidRPr="00D6542B">
        <w:rPr>
          <w:rStyle w:val="Emphasis"/>
        </w:rPr>
        <w:t>domestic</w:t>
      </w:r>
      <w:r w:rsidRPr="00386623">
        <w:rPr>
          <w:rStyle w:val="Emphasis"/>
        </w:rPr>
        <w:t xml:space="preserve"> </w:t>
      </w:r>
      <w:r w:rsidRPr="00D6542B">
        <w:rPr>
          <w:rStyle w:val="Emphasis"/>
        </w:rPr>
        <w:t>violence</w:t>
      </w:r>
      <w:r>
        <w:t xml:space="preserve"> </w:t>
      </w:r>
      <w:r>
        <w:lastRenderedPageBreak/>
        <w:t xml:space="preserve">(UNOCHA 2015, p. 10).  </w:t>
      </w:r>
      <w:r w:rsidRPr="00386623">
        <w:rPr>
          <w:u w:val="single"/>
        </w:rPr>
        <w:t>The absence of services to treat these issues is likely to have direct and indirect effects on women and children, who may bear the consequences of the effects of PTSD and increased alcoholism and violence in the family unit</w:t>
      </w:r>
      <w:r>
        <w:t xml:space="preserve"> (OSCE 2015, p. 15). </w:t>
      </w:r>
    </w:p>
    <w:p w14:paraId="1C125992" w14:textId="77777777" w:rsidR="00CE5195" w:rsidRDefault="00CE5195" w:rsidP="00CE5195">
      <w:r>
        <w:t xml:space="preserve">Gender norms </w:t>
      </w:r>
    </w:p>
    <w:p w14:paraId="0702EDDD" w14:textId="77777777" w:rsidR="00CE5195" w:rsidRDefault="00CE5195" w:rsidP="00CE5195">
      <w:r w:rsidRPr="00386623">
        <w:rPr>
          <w:rStyle w:val="Emphasis"/>
        </w:rPr>
        <w:t xml:space="preserve">The </w:t>
      </w:r>
      <w:r w:rsidRPr="00D6542B">
        <w:rPr>
          <w:rStyle w:val="Emphasis"/>
        </w:rPr>
        <w:t>conflicts in the country</w:t>
      </w:r>
      <w:r w:rsidRPr="00386623">
        <w:rPr>
          <w:rStyle w:val="Emphasis"/>
        </w:rPr>
        <w:t xml:space="preserve"> have generally tended to </w:t>
      </w:r>
      <w:r w:rsidRPr="00D6542B">
        <w:rPr>
          <w:rStyle w:val="Emphasis"/>
        </w:rPr>
        <w:t>reinforce traditional gender roles</w:t>
      </w:r>
      <w:r>
        <w:t xml:space="preserve">, although they have also offered opportunities for some women to take up non-traditional roles (Philips 2014; Ukrainian Centre for Social Reforms 2016; WILPF 2014).  “Promoting values of equality and inclusion are likely to be challenging in what most feminist observers agree is a retraditionalized national climate” since 2014 (Philips 2014, p. 422).   </w:t>
      </w:r>
    </w:p>
    <w:p w14:paraId="166BF720" w14:textId="77777777" w:rsidR="00CE5195" w:rsidRDefault="00CE5195" w:rsidP="00CE5195">
      <w:r>
        <w:t xml:space="preserve">7 </w:t>
      </w:r>
    </w:p>
    <w:p w14:paraId="46F4572C" w14:textId="77777777" w:rsidR="00CE5195" w:rsidRDefault="00CE5195" w:rsidP="00CE5195">
      <w:r w:rsidRPr="00D6542B">
        <w:rPr>
          <w:u w:val="single"/>
        </w:rPr>
        <w:t>Gender norms</w:t>
      </w:r>
      <w:r w:rsidRPr="00386623">
        <w:rPr>
          <w:u w:val="single"/>
        </w:rPr>
        <w:t xml:space="preserve"> in Ukraine tend to </w:t>
      </w:r>
      <w:r w:rsidRPr="00D6542B">
        <w:rPr>
          <w:u w:val="single"/>
        </w:rPr>
        <w:t>restrict women from holding</w:t>
      </w:r>
      <w:r w:rsidRPr="00386623">
        <w:rPr>
          <w:u w:val="single"/>
        </w:rPr>
        <w:t xml:space="preserve"> positions of </w:t>
      </w:r>
      <w:r w:rsidRPr="00D6542B">
        <w:rPr>
          <w:u w:val="single"/>
        </w:rPr>
        <w:t>political power</w:t>
      </w:r>
      <w:r w:rsidRPr="00386623">
        <w:rPr>
          <w:u w:val="single"/>
        </w:rPr>
        <w:t>, while masculine norms include being protective of women</w:t>
      </w:r>
      <w:r>
        <w:t xml:space="preserve">.  According to traditional gender stereotypes, Ukrainian women are supposed to fulfil two roles: ‘to be beautiful and to be mothers’ (Martsenyuk, 2015, p. 74).  Most people associate women more than men with family life, and do not associate women with political life (NDI, 2016, p. 11).  </w:t>
      </w:r>
      <w:r w:rsidRPr="00386623">
        <w:rPr>
          <w:u w:val="single"/>
        </w:rPr>
        <w:t>A 2012 survey showed that 9.4% of men and 2.9% of women agreed with reasons to justify beating a wife or partner, and many people believe that survivors of violence are responsible for what happened to them</w:t>
      </w:r>
      <w:r>
        <w:t xml:space="preserve"> (Gerasymenko 2015, p. 146). Roma women, women with disabilities, internally displaced women, women from rural areas, and older women face higher levels of discrimination, vulnerability and poverty (Spear et al, 2016, p. 24; MoSP and UNFPA, 2014, p. 23-24). Other women who are vulnerable include lesbian women, transgender women, HIV-positive women, women in prison settings, and women who use drugs (Koriukalov, 2014, p. 39; MoSP and UNFPA, 2014, p. 23-25).  </w:t>
      </w:r>
      <w:r w:rsidRPr="00386623">
        <w:rPr>
          <w:u w:val="single"/>
        </w:rPr>
        <w:t>The Ukrainian media has been criticised for reinforcing gender stereotypes (OECD 2014, p. 7; Koriukalov, 2014, p. 8), with women mainly represented as homemakers or sexualised objects</w:t>
      </w:r>
      <w:r>
        <w:t xml:space="preserve"> (OECD 2014, p. 7; MoSP and UNFPA, 2014, p. 28).  Schools also perpetuate gender stereotypes: for example, a nationalistic civic education course for 16- and 17-year-olds launched in 2014 separates male and female students, and features topics related to traditional gender roles such as military tactics for the male students and first aid for female students (OSCE 2015, p. 9). </w:t>
      </w:r>
    </w:p>
    <w:p w14:paraId="26C116F1" w14:textId="77777777" w:rsidR="00CE5195" w:rsidRDefault="00CE5195" w:rsidP="00CE5195">
      <w:r>
        <w:t xml:space="preserve">Following the onset of the conflicts in Crimea and Donbass, a survey commissioned by UNFPA in 2015 confirmed traditional stereotypes regarding gender roles in families, and indicated that </w:t>
      </w:r>
      <w:r w:rsidRPr="00D6542B">
        <w:rPr>
          <w:rStyle w:val="Emphasis"/>
        </w:rPr>
        <w:t>traditional stereotypes have strengthened during</w:t>
      </w:r>
      <w:r w:rsidRPr="00386623">
        <w:rPr>
          <w:rStyle w:val="Emphasis"/>
        </w:rPr>
        <w:t xml:space="preserve"> the </w:t>
      </w:r>
      <w:r w:rsidRPr="00D6542B">
        <w:rPr>
          <w:rStyle w:val="Emphasis"/>
        </w:rPr>
        <w:t>military conflict and humanitarian crisis</w:t>
      </w:r>
      <w:r>
        <w:t xml:space="preserve"> (Ukrainian Centre for Social Reforms 2016, p. 6).  For women, </w:t>
      </w:r>
      <w:r w:rsidRPr="00D6542B">
        <w:rPr>
          <w:u w:val="single"/>
        </w:rPr>
        <w:t>there has been a tendency to return to</w:t>
      </w:r>
      <w:r w:rsidRPr="00386623">
        <w:rPr>
          <w:u w:val="single"/>
        </w:rPr>
        <w:t xml:space="preserve"> more traditional gender roles and </w:t>
      </w:r>
      <w:r w:rsidRPr="00D6542B">
        <w:rPr>
          <w:u w:val="single"/>
        </w:rPr>
        <w:t>patriarchal models</w:t>
      </w:r>
      <w:r w:rsidRPr="00386623">
        <w:rPr>
          <w:u w:val="single"/>
        </w:rPr>
        <w:t xml:space="preserve"> of marital relations as a survival strategy </w:t>
      </w:r>
      <w:r w:rsidRPr="00D6542B">
        <w:rPr>
          <w:u w:val="single"/>
        </w:rPr>
        <w:t>during crisis</w:t>
      </w:r>
      <w:r>
        <w:t xml:space="preserve"> (Ukrainian Centre for Social Reforms 2016, pp. 6-7).  The conflict has left many women as sole providers for their families but has also reinforced traditional gender roles as carers for children, the elderly, and the disabled, and other domestic roles, which has in practice restricted their freedom of movement and livelihood opportunities (SIDA 2016, p. 1; UNOCHA 2015, p. 10; OSCE 2016, p. 14).   </w:t>
      </w:r>
    </w:p>
    <w:p w14:paraId="5899DADD" w14:textId="77777777" w:rsidR="00CE5195" w:rsidRDefault="00CE5195" w:rsidP="00CE5195">
      <w:r w:rsidRPr="00816ED7">
        <w:rPr>
          <w:u w:val="single"/>
        </w:rPr>
        <w:t>For men, there is pressure to take up traditional roles of soldier, protector, and provider.</w:t>
      </w:r>
      <w:r>
        <w:t xml:space="preserve">  There is a stereotype that men should be fighting, and male IDPs are not always accepted by local </w:t>
      </w:r>
      <w:r>
        <w:lastRenderedPageBreak/>
        <w:t xml:space="preserve">communities (OSCE 2016, p. 8) and may be accused of cowardice (WILPF 2014, p. 16).  There is limited space for men to protest against war in the context of mobilisation and patriotism (WILPF 2014, p. 16).  </w:t>
      </w:r>
      <w:r w:rsidRPr="00816ED7">
        <w:rPr>
          <w:u w:val="single"/>
        </w:rPr>
        <w:t>The conflict has at the same time undermined the ability of males to respond to social expectations, and have led to increases in harmful behaviours such as alcohol consumption, drug addiction and high-risk sexual activities</w:t>
      </w:r>
      <w:r>
        <w:t xml:space="preserve">, resulting in increasing reports of domestic violence (UNOCHA 2015, p. 10). </w:t>
      </w:r>
    </w:p>
    <w:p w14:paraId="216E3CC9" w14:textId="77777777" w:rsidR="00CE5195" w:rsidRPr="00D6542B" w:rsidRDefault="00CE5195" w:rsidP="00CE5195"/>
    <w:p w14:paraId="1D1E9F19" w14:textId="77777777" w:rsidR="00CE5195" w:rsidRDefault="00CE5195" w:rsidP="00CE5195">
      <w:pPr>
        <w:pStyle w:val="Heading3"/>
      </w:pPr>
      <w:r>
        <w:lastRenderedPageBreak/>
        <w:t>2ac Add-on – White Nationalism</w:t>
      </w:r>
    </w:p>
    <w:p w14:paraId="3ACA3EC6" w14:textId="77777777" w:rsidR="00CE5195" w:rsidRPr="00271031" w:rsidRDefault="00CE5195" w:rsidP="00CE5195"/>
    <w:p w14:paraId="7BD710B6" w14:textId="77777777" w:rsidR="00CE5195" w:rsidRDefault="00CE5195" w:rsidP="00CE5195">
      <w:pPr>
        <w:pStyle w:val="Heading4"/>
      </w:pPr>
      <w:r>
        <w:t>Arms to Ukraine ensures the spread of white supremacy abroad and domestically</w:t>
      </w:r>
    </w:p>
    <w:p w14:paraId="04A90DB5" w14:textId="77777777" w:rsidR="00CE5195" w:rsidRDefault="00CE5195" w:rsidP="00CE5195">
      <w:r>
        <w:t xml:space="preserve">Max </w:t>
      </w:r>
      <w:r w:rsidRPr="00271031">
        <w:rPr>
          <w:rStyle w:val="Style13ptBold"/>
        </w:rPr>
        <w:t>Blumenthal</w:t>
      </w:r>
      <w:r>
        <w:t>. 11/17/20</w:t>
      </w:r>
      <w:r w:rsidRPr="00271031">
        <w:rPr>
          <w:rStyle w:val="Style13ptBold"/>
        </w:rPr>
        <w:t>18</w:t>
      </w:r>
      <w:r>
        <w:t xml:space="preserve">. [Max Blumenthal is the founder and editor of GrayzoneProject.com, the co-host of the podcast Moderate Rebels, the author of several books, and producer of full-length documentaries including the recently released Killing Gaza.], US-Funded Neo-Nazis in Ukraine Mentor US White Supremacists, Consortium News. </w:t>
      </w:r>
      <w:hyperlink r:id="rId38" w:history="1">
        <w:r>
          <w:rPr>
            <w:rStyle w:val="Hyperlink"/>
          </w:rPr>
          <w:t>https://consortiumnews.com/2018/11/17/blowback-us-funded-ukraine-neo-nazis-mentor-us-white-supremacists/</w:t>
        </w:r>
      </w:hyperlink>
      <w:r>
        <w:t>. EC</w:t>
      </w:r>
    </w:p>
    <w:p w14:paraId="647F8855" w14:textId="77777777" w:rsidR="00CE5195" w:rsidRDefault="00CE5195" w:rsidP="00CE5195">
      <w:r>
        <w:t xml:space="preserve">After a wave of racist violence across America that culminated in the massacre of twelve Jewish worshippers at a Pittsburgh synagogue, the revelation that </w:t>
      </w:r>
      <w:r w:rsidRPr="00271031">
        <w:rPr>
          <w:rStyle w:val="StyleUnderline"/>
        </w:rPr>
        <w:t xml:space="preserve">violent </w:t>
      </w:r>
      <w:r w:rsidRPr="001C7A0F">
        <w:rPr>
          <w:rStyle w:val="StyleUnderline"/>
        </w:rPr>
        <w:t>white supremacists have been</w:t>
      </w:r>
      <w:r w:rsidRPr="00271031">
        <w:rPr>
          <w:rStyle w:val="StyleUnderline"/>
        </w:rPr>
        <w:t xml:space="preserve"> traveling abroad for </w:t>
      </w:r>
      <w:r w:rsidRPr="001C7A0F">
        <w:rPr>
          <w:rStyle w:val="StyleUnderline"/>
        </w:rPr>
        <w:t>training</w:t>
      </w:r>
      <w:r w:rsidRPr="00271031">
        <w:rPr>
          <w:rStyle w:val="StyleUnderline"/>
        </w:rPr>
        <w:t xml:space="preserve"> and ideological indoctrination </w:t>
      </w:r>
      <w:r w:rsidRPr="001C7A0F">
        <w:rPr>
          <w:rStyle w:val="StyleUnderline"/>
        </w:rPr>
        <w:t>with a</w:t>
      </w:r>
      <w:r w:rsidRPr="00271031">
        <w:rPr>
          <w:rStyle w:val="StyleUnderline"/>
        </w:rPr>
        <w:t xml:space="preserve"> well-armed </w:t>
      </w:r>
      <w:r w:rsidRPr="001C7A0F">
        <w:rPr>
          <w:rStyle w:val="StyleUnderline"/>
        </w:rPr>
        <w:t>neo-Nazi militia</w:t>
      </w:r>
      <w:r w:rsidRPr="001C7A0F">
        <w:t xml:space="preserve"> </w:t>
      </w:r>
      <w:r w:rsidRPr="00271031">
        <w:t>should</w:t>
      </w:r>
      <w:r>
        <w:t xml:space="preserve"> cause extreme alarm.</w:t>
      </w:r>
    </w:p>
    <w:p w14:paraId="0B9E0BD5" w14:textId="77777777" w:rsidR="00CE5195" w:rsidRDefault="00CE5195" w:rsidP="00CE5195"/>
    <w:p w14:paraId="4938B3E2" w14:textId="77777777" w:rsidR="00CE5195" w:rsidRDefault="00CE5195" w:rsidP="00CE5195">
      <w:r>
        <w:t xml:space="preserve">Not only are </w:t>
      </w:r>
      <w:r w:rsidRPr="00271031">
        <w:rPr>
          <w:rStyle w:val="StyleUnderline"/>
        </w:rPr>
        <w:t xml:space="preserve">white supremacists </w:t>
      </w:r>
      <w:r w:rsidRPr="001C7A0F">
        <w:rPr>
          <w:rStyle w:val="StyleUnderline"/>
        </w:rPr>
        <w:t>from</w:t>
      </w:r>
      <w:r w:rsidRPr="00271031">
        <w:rPr>
          <w:rStyle w:val="StyleUnderline"/>
        </w:rPr>
        <w:t xml:space="preserve"> across the West flocking to </w:t>
      </w:r>
      <w:r w:rsidRPr="001C7A0F">
        <w:rPr>
          <w:rStyle w:val="StyleUnderline"/>
        </w:rPr>
        <w:t>Ukraine</w:t>
      </w:r>
      <w:r w:rsidRPr="00271031">
        <w:rPr>
          <w:rStyle w:val="StyleUnderline"/>
        </w:rPr>
        <w:t xml:space="preserve"> to learn from the combat experience of their fascist brothers-in-arms</w:t>
      </w:r>
      <w:r>
        <w:t xml:space="preserve">, they are doing so openly — chronicling their experiences on social media before they bring their lessons back home. But </w:t>
      </w:r>
      <w:r w:rsidRPr="00271031">
        <w:rPr>
          <w:rStyle w:val="StyleUnderline"/>
        </w:rPr>
        <w:t>U.S. law enforcement has done nothing so far to restrict the flow of right-wing American extremists to Azov’s bases.</w:t>
      </w:r>
    </w:p>
    <w:p w14:paraId="1F59C636" w14:textId="77777777" w:rsidR="00CE5195" w:rsidRDefault="00CE5195" w:rsidP="00CE5195"/>
    <w:p w14:paraId="5215C8AD" w14:textId="77777777" w:rsidR="00CE5195" w:rsidRDefault="00CE5195" w:rsidP="00CE5195">
      <w:r>
        <w:t>There is one likely explanation for the U.S. government’s hands-off approach to Azov recruitment: the extremist militia is fighting pro-Russian separatists as a front-line proxy of Washington. In fact, the United States has directly armed the Azov Battalion, forking over anti-tank rocket launchers and even sending a team of Army officers to meet in the field with Azov commanders in 2017.</w:t>
      </w:r>
    </w:p>
    <w:p w14:paraId="28C0847E" w14:textId="77777777" w:rsidR="00CE5195" w:rsidRDefault="00CE5195" w:rsidP="00CE5195"/>
    <w:p w14:paraId="7CA7A1F9" w14:textId="77777777" w:rsidR="00CE5195" w:rsidRDefault="00CE5195" w:rsidP="00CE5195">
      <w:r>
        <w:t xml:space="preserve">Though Congress passed legislation this year forbidding military aid to Azov on the grounds of its white supremacist ideology, </w:t>
      </w:r>
      <w:r w:rsidRPr="00271031">
        <w:rPr>
          <w:rStyle w:val="StyleUnderline"/>
        </w:rPr>
        <w:t>the Trump administration’s authorization of $200 million in offensive weaponry and aid to the Ukrainian military makes it likely new stores of weapons will wind up the extremist regiment’s hands</w:t>
      </w:r>
      <w:r w:rsidRPr="00D07E37">
        <w:rPr>
          <w:rStyle w:val="StyleUnderline"/>
        </w:rPr>
        <w:t xml:space="preserve">. </w:t>
      </w:r>
      <w:r w:rsidRPr="001C7A0F">
        <w:rPr>
          <w:rStyle w:val="StyleUnderline"/>
        </w:rPr>
        <w:t>When queried</w:t>
      </w:r>
      <w:r w:rsidRPr="00D07E37">
        <w:rPr>
          <w:rStyle w:val="StyleUnderline"/>
        </w:rPr>
        <w:t xml:space="preserve"> by reporters </w:t>
      </w:r>
      <w:r w:rsidRPr="001C7A0F">
        <w:rPr>
          <w:rStyle w:val="StyleUnderline"/>
        </w:rPr>
        <w:t>about</w:t>
      </w:r>
      <w:r w:rsidRPr="00D07E37">
        <w:rPr>
          <w:rStyle w:val="StyleUnderline"/>
        </w:rPr>
        <w:t xml:space="preserve"> evidence of American military </w:t>
      </w:r>
      <w:r w:rsidRPr="001C7A0F">
        <w:rPr>
          <w:rStyle w:val="StyleUnderline"/>
        </w:rPr>
        <w:t>training of Azov personnel</w:t>
      </w:r>
      <w:r w:rsidRPr="00D07E37">
        <w:rPr>
          <w:rStyle w:val="StyleUnderline"/>
        </w:rPr>
        <w:t xml:space="preserve">, </w:t>
      </w:r>
      <w:r w:rsidRPr="001C7A0F">
        <w:rPr>
          <w:rStyle w:val="Emphasis"/>
        </w:rPr>
        <w:t>multiple</w:t>
      </w:r>
      <w:r w:rsidRPr="00271031">
        <w:rPr>
          <w:rStyle w:val="Emphasis"/>
        </w:rPr>
        <w:t xml:space="preserve"> U.S. army </w:t>
      </w:r>
      <w:r w:rsidRPr="001C7A0F">
        <w:rPr>
          <w:rStyle w:val="Emphasis"/>
        </w:rPr>
        <w:t>spokespersons</w:t>
      </w:r>
      <w:r w:rsidRPr="00271031">
        <w:rPr>
          <w:rStyle w:val="Emphasis"/>
        </w:rPr>
        <w:t xml:space="preserve"> </w:t>
      </w:r>
      <w:r w:rsidRPr="001C7A0F">
        <w:rPr>
          <w:rStyle w:val="Emphasis"/>
        </w:rPr>
        <w:t>admitted</w:t>
      </w:r>
      <w:r w:rsidRPr="00271031">
        <w:rPr>
          <w:rStyle w:val="Emphasis"/>
        </w:rPr>
        <w:t xml:space="preserve"> </w:t>
      </w:r>
      <w:r w:rsidRPr="001C7A0F">
        <w:rPr>
          <w:rStyle w:val="Emphasis"/>
        </w:rPr>
        <w:t>there was no mechanism</w:t>
      </w:r>
      <w:r w:rsidRPr="00271031">
        <w:rPr>
          <w:rStyle w:val="Emphasis"/>
        </w:rPr>
        <w:t xml:space="preserve"> in place </w:t>
      </w:r>
      <w:r w:rsidRPr="001C7A0F">
        <w:rPr>
          <w:rStyle w:val="Emphasis"/>
        </w:rPr>
        <w:t>to prevent that from happening.</w:t>
      </w:r>
    </w:p>
    <w:p w14:paraId="45FDC33F" w14:textId="77777777" w:rsidR="00CE5195" w:rsidRDefault="00CE5195" w:rsidP="00CE5195"/>
    <w:p w14:paraId="3338100B" w14:textId="77777777" w:rsidR="00CE5195" w:rsidRDefault="00CE5195" w:rsidP="00CE5195"/>
    <w:p w14:paraId="08CC4CC4" w14:textId="77777777" w:rsidR="00CE5195" w:rsidRDefault="00CE5195" w:rsidP="00CE5195">
      <w:r>
        <w:t>Two soldiers from the Azov Battalion in front of a building with Nazi symbol at the battalion’s base in Urzuf. (Carl Ridderstråle-Wikimedia Commons)</w:t>
      </w:r>
    </w:p>
    <w:p w14:paraId="20A9BBB8" w14:textId="77777777" w:rsidR="00CE5195" w:rsidRDefault="00CE5195" w:rsidP="00CE5195"/>
    <w:p w14:paraId="2A934462" w14:textId="77777777" w:rsidR="00CE5195" w:rsidRDefault="00CE5195" w:rsidP="00CE5195">
      <w:r>
        <w:t xml:space="preserve">Today, </w:t>
      </w:r>
      <w:r w:rsidRPr="001C7A0F">
        <w:rPr>
          <w:rStyle w:val="StyleUnderline"/>
        </w:rPr>
        <w:t>Azov</w:t>
      </w:r>
      <w:r w:rsidRPr="00271031">
        <w:rPr>
          <w:rStyle w:val="StyleUnderline"/>
        </w:rPr>
        <w:t xml:space="preserve"> boasts combat experience, unlimited access to light weapons, and supporters honeycombed throughout the upper echelons of Ukraine’s military and government</w:t>
      </w:r>
      <w:r>
        <w:t xml:space="preserve">. No longer just a militia, </w:t>
      </w:r>
      <w:r w:rsidRPr="00271031">
        <w:rPr>
          <w:rStyle w:val="StyleUnderline"/>
        </w:rPr>
        <w:t xml:space="preserve">the organization </w:t>
      </w:r>
      <w:r w:rsidRPr="001C7A0F">
        <w:rPr>
          <w:rStyle w:val="StyleUnderline"/>
        </w:rPr>
        <w:t>has developed into a political juggernaut that can overpower Ukraine’s government</w:t>
      </w:r>
      <w:r>
        <w:t>. Two years ago, the group flexed its muscle on the streets of Kiev, bringing out 10,000 supporters to demand that the government bend to their will or face a coup.</w:t>
      </w:r>
    </w:p>
    <w:p w14:paraId="6EB32277" w14:textId="77777777" w:rsidR="00CE5195" w:rsidRDefault="00CE5195" w:rsidP="00CE5195"/>
    <w:p w14:paraId="693E1847" w14:textId="77777777" w:rsidR="00CE5195" w:rsidRDefault="00CE5195" w:rsidP="00CE5195">
      <w:r>
        <w:t xml:space="preserve">“With its military experience and weapons, </w:t>
      </w:r>
      <w:r w:rsidRPr="001C7A0F">
        <w:rPr>
          <w:rStyle w:val="Emphasis"/>
        </w:rPr>
        <w:t>Azov has the ability to blackmail the government and defend themselves</w:t>
      </w:r>
      <w:r w:rsidRPr="00271031">
        <w:rPr>
          <w:rStyle w:val="Emphasis"/>
        </w:rPr>
        <w:t xml:space="preserve"> politically </w:t>
      </w:r>
      <w:r w:rsidRPr="001C7A0F">
        <w:rPr>
          <w:rStyle w:val="Emphasis"/>
        </w:rPr>
        <w:t>against any opposition</w:t>
      </w:r>
      <w:r>
        <w:t xml:space="preserve">. </w:t>
      </w:r>
      <w:r w:rsidRPr="00271031">
        <w:rPr>
          <w:rStyle w:val="StyleUnderline"/>
        </w:rPr>
        <w:t xml:space="preserve">They openly say that </w:t>
      </w:r>
      <w:r w:rsidRPr="001C7A0F">
        <w:rPr>
          <w:rStyle w:val="StyleUnderline"/>
        </w:rPr>
        <w:t>if the government will not</w:t>
      </w:r>
      <w:r w:rsidRPr="00271031">
        <w:rPr>
          <w:rStyle w:val="StyleUnderline"/>
        </w:rPr>
        <w:t xml:space="preserve"> </w:t>
      </w:r>
      <w:r w:rsidRPr="001C7A0F">
        <w:rPr>
          <w:rStyle w:val="StyleUnderline"/>
        </w:rPr>
        <w:t>advance an ideology similar to theirs</w:t>
      </w:r>
      <w:r w:rsidRPr="00271031">
        <w:rPr>
          <w:rStyle w:val="StyleUnderline"/>
        </w:rPr>
        <w:t xml:space="preserve">, </w:t>
      </w:r>
      <w:r w:rsidRPr="001C7A0F">
        <w:rPr>
          <w:rStyle w:val="StyleUnderline"/>
        </w:rPr>
        <w:t>they will overthrow it</w:t>
      </w:r>
      <w:r w:rsidRPr="001C7A0F">
        <w:t>,</w:t>
      </w:r>
      <w:r>
        <w:t>” Ivan Katchanovski, a professor of political science at the University of Ottawa and leading expert on Ukraine’s far-right, commented to me. He continued, explaining:</w:t>
      </w:r>
    </w:p>
    <w:p w14:paraId="0E364F1C" w14:textId="77777777" w:rsidR="00CE5195" w:rsidRDefault="00CE5195" w:rsidP="00CE5195"/>
    <w:p w14:paraId="5485AD8D" w14:textId="77777777" w:rsidR="00CE5195" w:rsidRDefault="00CE5195" w:rsidP="00CE5195">
      <w:r>
        <w:t xml:space="preserve">Currently </w:t>
      </w:r>
      <w:r w:rsidRPr="00271031">
        <w:rPr>
          <w:rStyle w:val="StyleUnderline"/>
        </w:rPr>
        <w:t xml:space="preserve">the </w:t>
      </w:r>
      <w:r w:rsidRPr="001C7A0F">
        <w:rPr>
          <w:rStyle w:val="StyleUnderline"/>
        </w:rPr>
        <w:t>organizations</w:t>
      </w:r>
      <w:r w:rsidRPr="00271031">
        <w:rPr>
          <w:rStyle w:val="StyleUnderline"/>
        </w:rPr>
        <w:t xml:space="preserve"> </w:t>
      </w:r>
      <w:r w:rsidRPr="001C7A0F">
        <w:rPr>
          <w:rStyle w:val="StyleUnderline"/>
        </w:rPr>
        <w:t>that are fascist are stronger in Ukraine than in any other country</w:t>
      </w:r>
      <w:r w:rsidRPr="00271031">
        <w:rPr>
          <w:rStyle w:val="StyleUnderline"/>
        </w:rPr>
        <w:t xml:space="preserve"> in the world</w:t>
      </w:r>
      <w:r>
        <w:t>. But this fact is not reported by Western media because they see these organizations as supportive of the geopolitical agenda against Russia. So condemnations are limited to violence or human rights abuses.”</w:t>
      </w:r>
    </w:p>
    <w:p w14:paraId="275FE5E5" w14:textId="77777777" w:rsidR="00CE5195" w:rsidRDefault="00CE5195" w:rsidP="00CE5195"/>
    <w:p w14:paraId="25035CB5" w14:textId="77777777" w:rsidR="00CE5195" w:rsidRDefault="00CE5195" w:rsidP="00CE5195">
      <w:r>
        <w:t>The revelations of collaboration between violent American white supremacists and a neo-Nazi militia armed by the Pentagon add another scandalous chapter to a long history of blowback that dates back to the 1950’s, when the CIA rehabilitated several Ukrainian Nazi collaborators as anti-communist assets in the Cold War.</w:t>
      </w:r>
    </w:p>
    <w:p w14:paraId="0D084F6B" w14:textId="77777777" w:rsidR="00CE5195" w:rsidRDefault="00CE5195" w:rsidP="00CE5195"/>
    <w:p w14:paraId="12DB702D" w14:textId="77777777" w:rsidR="00CE5195" w:rsidRDefault="00CE5195" w:rsidP="00CE5195">
      <w:r w:rsidRPr="00271031">
        <w:rPr>
          <w:rStyle w:val="StyleUnderline"/>
        </w:rPr>
        <w:t>The almost unbelievable story exposes an axis of fascism that stretches across the Atlantic, from the Ukrainian capital of Kiev to the sun-washed suburbs of Southern California</w:t>
      </w:r>
      <w:r>
        <w:t>, where some of the most rabid modern white supremacist gangs were born.</w:t>
      </w:r>
    </w:p>
    <w:p w14:paraId="44A369B0" w14:textId="77777777" w:rsidR="001943AF" w:rsidRDefault="001943AF" w:rsidP="001943AF">
      <w:pPr>
        <w:pStyle w:val="Heading3"/>
      </w:pPr>
      <w:r>
        <w:lastRenderedPageBreak/>
        <w:t>A2 congress outlawed Nazis getting weapons</w:t>
      </w:r>
    </w:p>
    <w:p w14:paraId="4C1A5B7B" w14:textId="77777777" w:rsidR="001943AF" w:rsidRPr="00E661B3" w:rsidRDefault="001943AF" w:rsidP="001943AF">
      <w:pPr>
        <w:pStyle w:val="Heading4"/>
        <w:rPr>
          <w:rStyle w:val="Style13ptBold"/>
          <w:b/>
        </w:rPr>
      </w:pPr>
      <w:r w:rsidRPr="00E661B3">
        <w:rPr>
          <w:rStyle w:val="Style13ptBold"/>
          <w:b/>
        </w:rPr>
        <w:t xml:space="preserve">Congressional ban fails—corruption and pro nazi military members in Ukraine mean it gets bypassed </w:t>
      </w:r>
    </w:p>
    <w:p w14:paraId="2A344FA8" w14:textId="77777777" w:rsidR="001943AF" w:rsidRPr="00D61525" w:rsidRDefault="001943AF" w:rsidP="001943AF">
      <w:pPr>
        <w:rPr>
          <w:rStyle w:val="Style13ptBold"/>
        </w:rPr>
      </w:pPr>
      <w:r>
        <w:rPr>
          <w:rStyle w:val="Style13ptBold"/>
        </w:rPr>
        <w:t>Cohen 18</w:t>
      </w:r>
      <w:r w:rsidRPr="00E661B3">
        <w:t xml:space="preserve"> (Stephen F. Cohen is Professor Emeritus of Politics at Princeton University, where for many years he was also director of the Russian Studies Program, and Professor Emeritus of Russian Studies and History at New York University, Cohen has received several honors, including two Guggenheim fellowships and a National Book Award nomination, November 27th 2018, “War with Russia: From Putin and Ukraine to Trump and Russiagate”, published by Hot Books, page 489)//sjp</w:t>
      </w:r>
    </w:p>
    <w:p w14:paraId="7DA52C5A" w14:textId="4DA3C491" w:rsidR="001943AF" w:rsidRPr="001943AF" w:rsidRDefault="001943AF" w:rsidP="00CE5195">
      <w:pPr>
        <w:rPr>
          <w:u w:val="single"/>
        </w:rPr>
      </w:pPr>
      <w:r w:rsidRPr="001E1D18">
        <w:t xml:space="preserve"> “That the Azov Battalion of some 3,000 well-armed fighters, which has played a major combat role in the Ukrainian civil war and now is an official component of Kiev’s armed forces, is avowedly “partially” pro-Nazi, as evidenced by its regalia, slogans, and programmatic statements, and well-documented as such by several international monitoring organizations. </w:t>
      </w:r>
      <w:r w:rsidRPr="00E661B3">
        <w:rPr>
          <w:u w:val="single"/>
        </w:rPr>
        <w:t xml:space="preserve">Congressional legislation recently banned </w:t>
      </w:r>
      <w:r w:rsidRPr="001943AF">
        <w:rPr>
          <w:highlight w:val="cyan"/>
          <w:u w:val="single"/>
        </w:rPr>
        <w:t>Azov</w:t>
      </w:r>
      <w:r w:rsidRPr="00E661B3">
        <w:rPr>
          <w:u w:val="single"/>
        </w:rPr>
        <w:t xml:space="preserve"> from receiving U.S. military aid, but it </w:t>
      </w:r>
      <w:r w:rsidRPr="001943AF">
        <w:rPr>
          <w:highlight w:val="cyan"/>
          <w:u w:val="single"/>
        </w:rPr>
        <w:t>is likely to obtain some of the new weapons</w:t>
      </w:r>
      <w:r w:rsidRPr="00E661B3">
        <w:rPr>
          <w:u w:val="single"/>
        </w:rPr>
        <w:t xml:space="preserve"> recently sent to Kiev by the Trump administration </w:t>
      </w:r>
      <w:r w:rsidRPr="001943AF">
        <w:rPr>
          <w:highlight w:val="cyan"/>
          <w:u w:val="single"/>
        </w:rPr>
        <w:t>due to Ukraine’s rampant network of corruption and to sympathizers in Kiev’s security ministries.”</w:t>
      </w:r>
      <w:bookmarkStart w:id="4" w:name="_GoBack"/>
      <w:bookmarkEnd w:id="4"/>
    </w:p>
    <w:p w14:paraId="076B1996" w14:textId="77777777" w:rsidR="00CE5195" w:rsidRDefault="00CE5195" w:rsidP="00CE5195">
      <w:pPr>
        <w:pStyle w:val="Heading2"/>
      </w:pPr>
      <w:r>
        <w:lastRenderedPageBreak/>
        <w:t>Neg</w:t>
      </w:r>
    </w:p>
    <w:p w14:paraId="32C13B8D" w14:textId="77777777" w:rsidR="00CE5195" w:rsidRDefault="00CE5195" w:rsidP="00CE5195">
      <w:pPr>
        <w:pStyle w:val="Heading3"/>
      </w:pPr>
      <w:r>
        <w:lastRenderedPageBreak/>
        <w:t xml:space="preserve">1nc – Circumvention </w:t>
      </w:r>
    </w:p>
    <w:p w14:paraId="3A166292" w14:textId="77777777" w:rsidR="00CE5195" w:rsidRDefault="00CE5195" w:rsidP="00CE5195">
      <w:pPr>
        <w:pStyle w:val="Heading4"/>
      </w:pPr>
      <w:r>
        <w:t>Trump circumvents through Israel</w:t>
      </w:r>
    </w:p>
    <w:p w14:paraId="07D0466C" w14:textId="77777777" w:rsidR="00CE5195" w:rsidRDefault="00CE5195" w:rsidP="00CE5195">
      <w:r>
        <w:t xml:space="preserve">Asa </w:t>
      </w:r>
      <w:r w:rsidRPr="00A0547D">
        <w:rPr>
          <w:rStyle w:val="Style13ptBold"/>
        </w:rPr>
        <w:t>Winstanley</w:t>
      </w:r>
      <w:r>
        <w:t>. 7/4/20</w:t>
      </w:r>
      <w:r w:rsidRPr="00A0547D">
        <w:rPr>
          <w:rStyle w:val="Style13ptBold"/>
        </w:rPr>
        <w:t>18</w:t>
      </w:r>
      <w:r>
        <w:t xml:space="preserve">. [Asa Winstanley is an investigative journalist living in London who writes about Palestine and the Middle East.], Israel is arming neo-Nazis in Ukraine, The Electronic Intifada. </w:t>
      </w:r>
      <w:hyperlink r:id="rId39" w:history="1">
        <w:r>
          <w:rPr>
            <w:rStyle w:val="Hyperlink"/>
          </w:rPr>
          <w:t>https://electronicintifada.net/content/israel-arming-neo-nazis-ukraine/24876</w:t>
        </w:r>
      </w:hyperlink>
      <w:r>
        <w:t>. EC</w:t>
      </w:r>
    </w:p>
    <w:p w14:paraId="5C2A465E" w14:textId="77777777" w:rsidR="00CE5195" w:rsidRPr="00D07E37" w:rsidRDefault="00CE5195" w:rsidP="00CE5195">
      <w:r w:rsidRPr="001C7A0F">
        <w:rPr>
          <w:rStyle w:val="StyleUnderline"/>
        </w:rPr>
        <w:t>Attempts</w:t>
      </w:r>
      <w:r w:rsidRPr="005167E6">
        <w:rPr>
          <w:rStyle w:val="StyleUnderline"/>
        </w:rPr>
        <w:t xml:space="preserve"> by some </w:t>
      </w:r>
      <w:r w:rsidRPr="001C7A0F">
        <w:rPr>
          <w:rStyle w:val="StyleUnderline"/>
        </w:rPr>
        <w:t>in Congress to bar US military aid to</w:t>
      </w:r>
      <w:r w:rsidRPr="005167E6">
        <w:rPr>
          <w:rStyle w:val="StyleUnderline"/>
        </w:rPr>
        <w:t xml:space="preserve"> Nazis in </w:t>
      </w:r>
      <w:r w:rsidRPr="001C7A0F">
        <w:rPr>
          <w:rStyle w:val="StyleUnderline"/>
        </w:rPr>
        <w:t>Ukraine</w:t>
      </w:r>
      <w:r w:rsidRPr="005167E6">
        <w:rPr>
          <w:rStyle w:val="StyleUnderline"/>
        </w:rPr>
        <w:t xml:space="preserve"> may </w:t>
      </w:r>
      <w:r w:rsidRPr="001C7A0F">
        <w:rPr>
          <w:rStyle w:val="StyleUnderline"/>
        </w:rPr>
        <w:t>explain</w:t>
      </w:r>
      <w:r w:rsidRPr="005167E6">
        <w:rPr>
          <w:rStyle w:val="StyleUnderline"/>
        </w:rPr>
        <w:t xml:space="preserve"> </w:t>
      </w:r>
      <w:r w:rsidRPr="001C7A0F">
        <w:rPr>
          <w:rStyle w:val="StyleUnderline"/>
        </w:rPr>
        <w:t>military aid from Israel</w:t>
      </w:r>
      <w:r>
        <w:t xml:space="preserve">. </w:t>
      </w:r>
      <w:r w:rsidRPr="001C7A0F">
        <w:rPr>
          <w:rStyle w:val="StyleUnderline"/>
        </w:rPr>
        <w:t>Israel’s</w:t>
      </w:r>
      <w:r w:rsidRPr="005167E6">
        <w:rPr>
          <w:rStyle w:val="StyleUnderline"/>
        </w:rPr>
        <w:t xml:space="preserve"> “deepening </w:t>
      </w:r>
      <w:r w:rsidRPr="001C7A0F">
        <w:rPr>
          <w:rStyle w:val="StyleUnderline"/>
        </w:rPr>
        <w:t>military</w:t>
      </w:r>
      <w:r w:rsidRPr="005167E6">
        <w:rPr>
          <w:rStyle w:val="StyleUnderline"/>
        </w:rPr>
        <w:t xml:space="preserve">-technical </w:t>
      </w:r>
      <w:r w:rsidRPr="001C7A0F">
        <w:rPr>
          <w:rStyle w:val="StyleUnderline"/>
        </w:rPr>
        <w:t>cooperation</w:t>
      </w:r>
      <w:r w:rsidRPr="005167E6">
        <w:rPr>
          <w:rStyle w:val="StyleUnderline"/>
        </w:rPr>
        <w:t xml:space="preserve">” </w:t>
      </w:r>
      <w:r w:rsidRPr="001C7A0F">
        <w:rPr>
          <w:rStyle w:val="StyleUnderline"/>
        </w:rPr>
        <w:t>with Ukraine</w:t>
      </w:r>
      <w:r w:rsidRPr="005167E6">
        <w:rPr>
          <w:rStyle w:val="StyleUnderline"/>
        </w:rPr>
        <w:t xml:space="preserve"> and its fascist militias </w:t>
      </w:r>
      <w:r w:rsidRPr="001C7A0F">
        <w:rPr>
          <w:rStyle w:val="StyleUnderline"/>
        </w:rPr>
        <w:t>is</w:t>
      </w:r>
      <w:r w:rsidRPr="005167E6">
        <w:rPr>
          <w:rStyle w:val="StyleUnderline"/>
        </w:rPr>
        <w:t xml:space="preserve"> likely </w:t>
      </w:r>
      <w:r w:rsidRPr="001C7A0F">
        <w:rPr>
          <w:rStyle w:val="StyleUnderline"/>
        </w:rPr>
        <w:t>a way to help</w:t>
      </w:r>
      <w:r w:rsidRPr="005167E6">
        <w:rPr>
          <w:rStyle w:val="StyleUnderline"/>
        </w:rPr>
        <w:t xml:space="preserve"> its partner in </w:t>
      </w:r>
      <w:r w:rsidRPr="001C7A0F">
        <w:rPr>
          <w:rStyle w:val="StyleUnderline"/>
        </w:rPr>
        <w:t>the White House</w:t>
      </w:r>
      <w:r>
        <w:t xml:space="preserve">, and is another facet of the growing Zionist-White Supremacist alliance. </w:t>
      </w:r>
      <w:r w:rsidRPr="001C7A0F">
        <w:rPr>
          <w:rStyle w:val="Emphasis"/>
        </w:rPr>
        <w:t>Israel has</w:t>
      </w:r>
      <w:r w:rsidRPr="005167E6">
        <w:rPr>
          <w:rStyle w:val="Emphasis"/>
        </w:rPr>
        <w:t xml:space="preserve"> historically </w:t>
      </w:r>
      <w:r w:rsidRPr="001C7A0F">
        <w:rPr>
          <w:rStyle w:val="Emphasis"/>
        </w:rPr>
        <w:t>acted as a useful route through which US presidents</w:t>
      </w:r>
      <w:r w:rsidRPr="005167E6">
        <w:rPr>
          <w:rStyle w:val="Emphasis"/>
        </w:rPr>
        <w:t xml:space="preserve"> and the CIA can </w:t>
      </w:r>
      <w:r w:rsidRPr="001C7A0F">
        <w:rPr>
          <w:rStyle w:val="Emphasis"/>
        </w:rPr>
        <w:t>circumvent congressional restrictions on aid</w:t>
      </w:r>
      <w:r>
        <w:t xml:space="preserve"> to various unsavory groups and governments around the world. In 1980s Latin America, these included the Contras, who were fighting a war against the left-wing revolutionary government of Nicaragua, as well as a host of other Latin American fascist death squads and military dictatorships. </w:t>
      </w:r>
      <w:r w:rsidRPr="001C7A0F">
        <w:rPr>
          <w:rStyle w:val="StyleUnderline"/>
        </w:rPr>
        <w:t>It</w:t>
      </w:r>
      <w:r w:rsidRPr="005167E6">
        <w:rPr>
          <w:rStyle w:val="StyleUnderline"/>
        </w:rPr>
        <w:t xml:space="preserve"> also </w:t>
      </w:r>
      <w:r w:rsidRPr="001C7A0F">
        <w:rPr>
          <w:rStyle w:val="StyleUnderline"/>
        </w:rPr>
        <w:t>included</w:t>
      </w:r>
      <w:r w:rsidRPr="005167E6">
        <w:rPr>
          <w:rStyle w:val="StyleUnderline"/>
        </w:rPr>
        <w:t xml:space="preserve"> </w:t>
      </w:r>
      <w:r w:rsidRPr="001C7A0F">
        <w:rPr>
          <w:rStyle w:val="StyleUnderline"/>
        </w:rPr>
        <w:t>the South African apartheid regime</w:t>
      </w:r>
      <w:r w:rsidRPr="005167E6">
        <w:rPr>
          <w:rStyle w:val="StyleUnderline"/>
        </w:rPr>
        <w:t xml:space="preserve">, </w:t>
      </w:r>
      <w:r w:rsidRPr="001C7A0F">
        <w:rPr>
          <w:rStyle w:val="StyleUnderline"/>
        </w:rPr>
        <w:t>which Israel</w:t>
      </w:r>
      <w:r w:rsidRPr="005167E6">
        <w:rPr>
          <w:rStyle w:val="StyleUnderline"/>
        </w:rPr>
        <w:t xml:space="preserve">i governments of both the “Zionist left” and Likudnik right </w:t>
      </w:r>
      <w:r w:rsidRPr="001C7A0F">
        <w:rPr>
          <w:rStyle w:val="StyleUnderline"/>
        </w:rPr>
        <w:t>armed</w:t>
      </w:r>
      <w:r w:rsidRPr="005167E6">
        <w:rPr>
          <w:rStyle w:val="StyleUnderline"/>
        </w:rPr>
        <w:t xml:space="preserve"> for decades</w:t>
      </w:r>
      <w:r>
        <w:t xml:space="preserve">. As quoted in Andrew and Leslie Cockburn’s book Dangerous Liaison, one former member of the Israeli parliament, General Mattityahu Peled, put it succinctly: “In Central America, </w:t>
      </w:r>
      <w:r w:rsidRPr="005167E6">
        <w:rPr>
          <w:rStyle w:val="StyleUnderline"/>
        </w:rPr>
        <w:t>Israel is the ‘dirty work’ contractor for the US administration.</w:t>
      </w:r>
      <w:r>
        <w:t xml:space="preserve"> </w:t>
      </w:r>
      <w:r w:rsidRPr="001C7A0F">
        <w:rPr>
          <w:rStyle w:val="Emphasis"/>
        </w:rPr>
        <w:t>Israel is acting as an</w:t>
      </w:r>
      <w:r w:rsidRPr="005167E6">
        <w:rPr>
          <w:rStyle w:val="Emphasis"/>
        </w:rPr>
        <w:t xml:space="preserve"> accomplice and an </w:t>
      </w:r>
      <w:r w:rsidRPr="001C7A0F">
        <w:rPr>
          <w:rStyle w:val="Emphasis"/>
        </w:rPr>
        <w:t>arm of the U</w:t>
      </w:r>
      <w:r w:rsidRPr="005167E6">
        <w:rPr>
          <w:rStyle w:val="Emphasis"/>
        </w:rPr>
        <w:t xml:space="preserve">nited </w:t>
      </w:r>
      <w:r w:rsidRPr="001C7A0F">
        <w:rPr>
          <w:rStyle w:val="Emphasis"/>
        </w:rPr>
        <w:t>S</w:t>
      </w:r>
      <w:r w:rsidRPr="005167E6">
        <w:rPr>
          <w:rStyle w:val="Emphasis"/>
        </w:rPr>
        <w:t>tates</w:t>
      </w:r>
      <w:r>
        <w:t>.” Amid an alarming rise in anti-Semitism and neo-Nazism, Israel now appears to be reprising this role in eastern Europe.</w:t>
      </w:r>
    </w:p>
    <w:p w14:paraId="5CDA79A2" w14:textId="77777777" w:rsidR="00CE5195" w:rsidRDefault="00CE5195" w:rsidP="00CE5195">
      <w:pPr>
        <w:pStyle w:val="Heading3"/>
      </w:pPr>
      <w:r>
        <w:lastRenderedPageBreak/>
        <w:t xml:space="preserve">1nc – White Nationalism </w:t>
      </w:r>
    </w:p>
    <w:p w14:paraId="447934DC" w14:textId="77777777" w:rsidR="00CE5195" w:rsidRDefault="00CE5195" w:rsidP="00CE5195">
      <w:pPr>
        <w:pStyle w:val="Heading4"/>
      </w:pPr>
      <w:r>
        <w:t>Congress solves</w:t>
      </w:r>
    </w:p>
    <w:p w14:paraId="78EDC32B" w14:textId="77777777" w:rsidR="00CE5195" w:rsidRDefault="00CE5195" w:rsidP="00CE5195">
      <w:r>
        <w:t xml:space="preserve">REBECCA </w:t>
      </w:r>
      <w:r w:rsidRPr="00D07E37">
        <w:rPr>
          <w:rStyle w:val="Style13ptBold"/>
        </w:rPr>
        <w:t>KHEEL</w:t>
      </w:r>
      <w:r>
        <w:t>. 03/27/</w:t>
      </w:r>
      <w:r w:rsidRPr="00D07E37">
        <w:rPr>
          <w:rStyle w:val="Style13ptBold"/>
        </w:rPr>
        <w:t>18</w:t>
      </w:r>
      <w:r>
        <w:t xml:space="preserve">. [Staff Writer], Congress bans arms to Ukraine militia linked to neo-Nazis, The Hill. </w:t>
      </w:r>
      <w:hyperlink r:id="rId40" w:history="1">
        <w:r>
          <w:rPr>
            <w:rStyle w:val="Hyperlink"/>
          </w:rPr>
          <w:t>https://thehill.com/policy/defense/380483-congress-bans-arms-to-controversial-ukrainian-militia-linked-to-neo-nazis</w:t>
        </w:r>
      </w:hyperlink>
      <w:r>
        <w:t>. EC</w:t>
      </w:r>
    </w:p>
    <w:p w14:paraId="5465545D" w14:textId="77777777" w:rsidR="00CE5195" w:rsidRDefault="00CE5195" w:rsidP="00CE5195">
      <w:r w:rsidRPr="001C7A0F">
        <w:rPr>
          <w:rStyle w:val="StyleUnderline"/>
        </w:rPr>
        <w:t>A</w:t>
      </w:r>
      <w:r w:rsidRPr="00D07E37">
        <w:rPr>
          <w:rStyle w:val="StyleUnderline"/>
        </w:rPr>
        <w:t xml:space="preserve"> little-noticed </w:t>
      </w:r>
      <w:r w:rsidRPr="001C7A0F">
        <w:rPr>
          <w:rStyle w:val="StyleUnderline"/>
        </w:rPr>
        <w:t>provision</w:t>
      </w:r>
      <w:r w:rsidRPr="00D07E37">
        <w:rPr>
          <w:rStyle w:val="StyleUnderline"/>
        </w:rPr>
        <w:t xml:space="preserve"> </w:t>
      </w:r>
      <w:r w:rsidRPr="001C7A0F">
        <w:rPr>
          <w:rStyle w:val="StyleUnderline"/>
        </w:rPr>
        <w:t>in</w:t>
      </w:r>
      <w:r w:rsidRPr="00D07E37">
        <w:rPr>
          <w:rStyle w:val="StyleUnderline"/>
        </w:rPr>
        <w:t xml:space="preserve"> </w:t>
      </w:r>
      <w:r w:rsidRPr="001C7A0F">
        <w:rPr>
          <w:rStyle w:val="StyleUnderline"/>
        </w:rPr>
        <w:t>the</w:t>
      </w:r>
      <w:r w:rsidRPr="00D07E37">
        <w:rPr>
          <w:rStyle w:val="StyleUnderline"/>
        </w:rPr>
        <w:t xml:space="preserve"> 2,232-page government </w:t>
      </w:r>
      <w:r w:rsidRPr="001C7A0F">
        <w:rPr>
          <w:rStyle w:val="StyleUnderline"/>
        </w:rPr>
        <w:t>spending bill</w:t>
      </w:r>
      <w:r w:rsidRPr="00D07E37">
        <w:rPr>
          <w:rStyle w:val="StyleUnderline"/>
        </w:rPr>
        <w:t xml:space="preserve"> passed last week </w:t>
      </w:r>
      <w:r w:rsidRPr="001C7A0F">
        <w:rPr>
          <w:rStyle w:val="StyleUnderline"/>
        </w:rPr>
        <w:t>bans U.S. arms from going to a</w:t>
      </w:r>
      <w:r w:rsidRPr="00D07E37">
        <w:rPr>
          <w:rStyle w:val="StyleUnderline"/>
        </w:rPr>
        <w:t xml:space="preserve"> controversial </w:t>
      </w:r>
      <w:r w:rsidRPr="001C7A0F">
        <w:rPr>
          <w:rStyle w:val="StyleUnderline"/>
        </w:rPr>
        <w:t>ultranationalist militia in Ukraine</w:t>
      </w:r>
      <w:r>
        <w:t xml:space="preserve"> that has openly accepted neo-Nazis into its ranks.</w:t>
      </w:r>
    </w:p>
    <w:p w14:paraId="4E62447B" w14:textId="77777777" w:rsidR="00CE5195" w:rsidRDefault="00CE5195" w:rsidP="00CE5195"/>
    <w:p w14:paraId="2AEA1494" w14:textId="77777777" w:rsidR="00CE5195" w:rsidRDefault="00CE5195" w:rsidP="00CE5195">
      <w:r>
        <w:t>House-passed spending bills for the past three years have included a ban on U.S. aid to Ukraine from going to the Azov Battalion, but the provision was stripped out before final passage each year.</w:t>
      </w:r>
    </w:p>
    <w:p w14:paraId="712428D6" w14:textId="77777777" w:rsidR="00CE5195" w:rsidRDefault="00CE5195" w:rsidP="00CE5195"/>
    <w:p w14:paraId="133F86FE" w14:textId="77777777" w:rsidR="00CE5195" w:rsidRDefault="00CE5195" w:rsidP="00CE5195"/>
    <w:p w14:paraId="072A6B76" w14:textId="77777777" w:rsidR="00CE5195" w:rsidRDefault="00CE5195" w:rsidP="00CE5195">
      <w:r w:rsidRPr="00D07E37">
        <w:rPr>
          <w:rStyle w:val="StyleUnderline"/>
        </w:rPr>
        <w:t>This year, though, the $1.3 trillion omnibus spending bill signed into law last week stipulates that “none of the funds made available by this act may be used to provide arms, training or other assistance to the Azov Battalion</w:t>
      </w:r>
      <w:r>
        <w:t>.”</w:t>
      </w:r>
    </w:p>
    <w:p w14:paraId="01692F4A" w14:textId="77777777" w:rsidR="00CE5195" w:rsidRDefault="00CE5195" w:rsidP="00CE5195"/>
    <w:p w14:paraId="3B47DDCF" w14:textId="77777777" w:rsidR="00CE5195" w:rsidRPr="00781F4A" w:rsidRDefault="00CE5195" w:rsidP="00CE5195">
      <w:r>
        <w:t xml:space="preserve">“White supremacy and neo-Nazism are unacceptable and have no place in our world,” Rep. Ro Khanna (D-Calif.), an outspoken critic of providing lethal aid to Ukraine, said in a statement to The Hill on Tuesday. “I am very pleased that </w:t>
      </w:r>
      <w:r w:rsidRPr="001C7A0F">
        <w:rPr>
          <w:rStyle w:val="StyleUnderline"/>
        </w:rPr>
        <w:t>the</w:t>
      </w:r>
      <w:r w:rsidRPr="00D07E37">
        <w:rPr>
          <w:rStyle w:val="StyleUnderline"/>
        </w:rPr>
        <w:t xml:space="preserve"> recently passed </w:t>
      </w:r>
      <w:r w:rsidRPr="001C7A0F">
        <w:rPr>
          <w:rStyle w:val="StyleUnderline"/>
        </w:rPr>
        <w:t>omnibus</w:t>
      </w:r>
      <w:r w:rsidRPr="00D07E37">
        <w:rPr>
          <w:rStyle w:val="StyleUnderline"/>
        </w:rPr>
        <w:t xml:space="preserve"> </w:t>
      </w:r>
      <w:r w:rsidRPr="001C7A0F">
        <w:rPr>
          <w:rStyle w:val="StyleUnderline"/>
        </w:rPr>
        <w:t>prevents the U.S. from providing arms</w:t>
      </w:r>
      <w:r w:rsidRPr="00D07E37">
        <w:rPr>
          <w:rStyle w:val="StyleUnderline"/>
        </w:rPr>
        <w:t xml:space="preserve"> </w:t>
      </w:r>
      <w:r w:rsidRPr="001C7A0F">
        <w:rPr>
          <w:rStyle w:val="StyleUnderline"/>
        </w:rPr>
        <w:t>and training assistance</w:t>
      </w:r>
      <w:r w:rsidRPr="00D07E37">
        <w:rPr>
          <w:rStyle w:val="StyleUnderline"/>
        </w:rPr>
        <w:t xml:space="preserve"> </w:t>
      </w:r>
      <w:r w:rsidRPr="001C7A0F">
        <w:rPr>
          <w:rStyle w:val="StyleUnderline"/>
        </w:rPr>
        <w:t>to</w:t>
      </w:r>
      <w:r w:rsidRPr="00D07E37">
        <w:rPr>
          <w:rStyle w:val="StyleUnderline"/>
        </w:rPr>
        <w:t xml:space="preserve"> </w:t>
      </w:r>
      <w:r w:rsidRPr="001C7A0F">
        <w:rPr>
          <w:rStyle w:val="StyleUnderline"/>
        </w:rPr>
        <w:t>the</w:t>
      </w:r>
      <w:r w:rsidRPr="00D07E37">
        <w:rPr>
          <w:rStyle w:val="StyleUnderline"/>
        </w:rPr>
        <w:t xml:space="preserve"> neo-Nazi </w:t>
      </w:r>
      <w:r w:rsidRPr="001C7A0F">
        <w:rPr>
          <w:rStyle w:val="StyleUnderline"/>
        </w:rPr>
        <w:t>Azov Battalion</w:t>
      </w:r>
      <w:r w:rsidRPr="00D07E37">
        <w:rPr>
          <w:rStyle w:val="StyleUnderline"/>
        </w:rPr>
        <w:t xml:space="preserve"> fighting in Ukraine</w:t>
      </w:r>
      <w:r>
        <w:t>.”</w:t>
      </w:r>
    </w:p>
    <w:p w14:paraId="4F152351" w14:textId="77777777" w:rsidR="00CE5195" w:rsidRDefault="00CE5195" w:rsidP="00CE5195">
      <w:pPr>
        <w:pStyle w:val="Heading1"/>
      </w:pPr>
      <w:r>
        <w:lastRenderedPageBreak/>
        <w:t>Russophobia</w:t>
      </w:r>
    </w:p>
    <w:p w14:paraId="78F8CCEA" w14:textId="77777777" w:rsidR="00CE5195" w:rsidRDefault="00CE5195" w:rsidP="00CE5195">
      <w:pPr>
        <w:pStyle w:val="Heading3"/>
      </w:pPr>
      <w:r>
        <w:lastRenderedPageBreak/>
        <w:t>Russophobia General</w:t>
      </w:r>
    </w:p>
    <w:p w14:paraId="7BDA1BD3" w14:textId="77777777" w:rsidR="00CE5195" w:rsidRPr="000C0F7B" w:rsidRDefault="00CE5195" w:rsidP="00CE5195"/>
    <w:p w14:paraId="796A605D" w14:textId="77777777" w:rsidR="00CE5195" w:rsidRDefault="00CE5195" w:rsidP="00CE5195">
      <w:pPr>
        <w:pStyle w:val="Heading4"/>
      </w:pPr>
      <w:r>
        <w:t>American incredibly partisan media fuels Russophobia to a misinformed public</w:t>
      </w:r>
    </w:p>
    <w:p w14:paraId="00FFD397" w14:textId="77777777" w:rsidR="00CE5195" w:rsidRDefault="00CE5195" w:rsidP="00CE5195">
      <w:bookmarkStart w:id="5" w:name="_Hlk13030585"/>
      <w:r w:rsidRPr="00B42B70">
        <w:rPr>
          <w:b/>
          <w:bCs/>
          <w:sz w:val="28"/>
          <w:szCs w:val="28"/>
        </w:rPr>
        <w:t>Tsygankov 2009</w:t>
      </w:r>
      <w:r>
        <w:t xml:space="preserve">, </w:t>
      </w:r>
      <w:r w:rsidRPr="00B42B70">
        <w:rPr>
          <w:rFonts w:asciiTheme="minorHAnsi" w:hAnsiTheme="minorHAnsi" w:cstheme="minorHAnsi"/>
          <w:sz w:val="18"/>
          <w:szCs w:val="18"/>
        </w:rPr>
        <w:t>(</w:t>
      </w:r>
      <w:r w:rsidRPr="00B42B70">
        <w:rPr>
          <w:rFonts w:asciiTheme="minorHAnsi" w:hAnsiTheme="minorHAnsi" w:cstheme="minorHAnsi"/>
          <w:sz w:val="18"/>
          <w:szCs w:val="18"/>
          <w:shd w:val="clear" w:color="auto" w:fill="FFFFFF"/>
        </w:rPr>
        <w:t>ANDREI P. TSYGANKOV is Professor at the Departments of Political Science and International Relations, San Francisco State University, USA, 5/2009,</w:t>
      </w:r>
      <w:r>
        <w:rPr>
          <w:rFonts w:asciiTheme="minorHAnsi" w:hAnsiTheme="minorHAnsi" w:cstheme="minorHAnsi"/>
          <w:sz w:val="18"/>
          <w:szCs w:val="18"/>
          <w:shd w:val="clear" w:color="auto" w:fill="FFFFFF"/>
        </w:rPr>
        <w:t xml:space="preserve"> </w:t>
      </w:r>
      <w:hyperlink r:id="rId41" w:anchor="aboutAuthors" w:history="1">
        <w:r w:rsidRPr="00E8703F">
          <w:rPr>
            <w:rStyle w:val="Hyperlink"/>
            <w:rFonts w:asciiTheme="minorHAnsi" w:hAnsiTheme="minorHAnsi" w:cstheme="minorHAnsi"/>
            <w:sz w:val="18"/>
            <w:szCs w:val="18"/>
          </w:rPr>
          <w:t>https://www.palgrave.com/us/book/9780230614185?wt_mc=ThirdParty.SpringerLink.3.EPR653.About_eBook#aboutAuthors</w:t>
        </w:r>
      </w:hyperlink>
      <w:r w:rsidRPr="00B42B70">
        <w:rPr>
          <w:rFonts w:asciiTheme="minorHAnsi" w:hAnsiTheme="minorHAnsi" w:cstheme="minorHAnsi"/>
          <w:sz w:val="18"/>
          <w:szCs w:val="18"/>
        </w:rPr>
        <w:t>, 7/2/2019, SG.)</w:t>
      </w:r>
    </w:p>
    <w:p w14:paraId="7164E872" w14:textId="77777777" w:rsidR="00CE5195" w:rsidRDefault="00CE5195" w:rsidP="00CE5195">
      <w:r w:rsidRPr="00362713">
        <w:rPr>
          <w:b/>
          <w:bCs/>
          <w:highlight w:val="yellow"/>
          <w:u w:val="single"/>
        </w:rPr>
        <w:t>America’s highly</w:t>
      </w:r>
      <w:r w:rsidRPr="00B42B70">
        <w:rPr>
          <w:b/>
          <w:bCs/>
          <w:u w:val="single"/>
        </w:rPr>
        <w:t xml:space="preserve"> partisan and </w:t>
      </w:r>
      <w:r w:rsidRPr="00362713">
        <w:rPr>
          <w:b/>
          <w:bCs/>
          <w:highlight w:val="yellow"/>
          <w:u w:val="single"/>
        </w:rPr>
        <w:t>controlled media makes it possible to manipulate the public</w:t>
      </w:r>
      <w:r w:rsidRPr="00B42B70">
        <w:rPr>
          <w:b/>
          <w:bCs/>
          <w:u w:val="single"/>
        </w:rPr>
        <w:t xml:space="preserve"> </w:t>
      </w:r>
      <w:r w:rsidRPr="00362713">
        <w:rPr>
          <w:b/>
          <w:bCs/>
          <w:highlight w:val="yellow"/>
          <w:u w:val="single"/>
        </w:rPr>
        <w:t>by</w:t>
      </w:r>
      <w:r w:rsidRPr="00B42B70">
        <w:rPr>
          <w:b/>
          <w:bCs/>
          <w:u w:val="single"/>
        </w:rPr>
        <w:t xml:space="preserve"> </w:t>
      </w:r>
      <w:r w:rsidRPr="00362713">
        <w:rPr>
          <w:b/>
          <w:bCs/>
          <w:highlight w:val="yellow"/>
          <w:u w:val="single"/>
        </w:rPr>
        <w:t>employing</w:t>
      </w:r>
      <w:r w:rsidRPr="00B42B70">
        <w:rPr>
          <w:b/>
          <w:bCs/>
          <w:u w:val="single"/>
        </w:rPr>
        <w:t xml:space="preserve"> the rhetoric of </w:t>
      </w:r>
      <w:r w:rsidRPr="00362713">
        <w:rPr>
          <w:b/>
          <w:bCs/>
          <w:highlight w:val="yellow"/>
          <w:u w:val="single"/>
        </w:rPr>
        <w:t>Russophobia</w:t>
      </w:r>
      <w:r w:rsidRPr="00B42B70">
        <w:rPr>
          <w:b/>
          <w:bCs/>
          <w:u w:val="single"/>
        </w:rPr>
        <w:t>.</w:t>
      </w:r>
      <w:r w:rsidRPr="00B42B70">
        <w:t xml:space="preserve"> In addition to lack of knowledge about Russia, the above-described shifts in America’s public perceptions are indicative of media manipulations. One indicator of media control is the role played by Rupert Murdoch, the editor of 175 media holdings all of which supported President George W. Bush and Prime Minister Tony Blair’s pro-war campaign, reflecting Murdoch’s own views that are closely associated with U.S. neoconservatives.83 As the British newspaper the Guardian opined, </w:t>
      </w:r>
      <w:r w:rsidRPr="00B42B70">
        <w:rPr>
          <w:b/>
          <w:bCs/>
          <w:u w:val="single"/>
        </w:rPr>
        <w:t>After an exhaustive survey of the highest-selling and most influential papers across the world</w:t>
      </w:r>
      <w:r w:rsidRPr="00B42B70">
        <w:t xml:space="preserve"> owned by Murdoch’s News Corporation, it is clear that all are singing from the same hymn sheet. Some are bellicose baritone soloists who relish the fight. Some prefer a less strident, if more subtle, role in the 42 RUSSOPHOBIA PPL-US_RP-Tsygankov_Ch002.qxd 2/3/2009 11:32 AM Page 42 10.1057/9780230620957 - Russophobia, Andrei Tsygankov Copyright material from www.palgraveconnect.com - licensed to University of Illinois at Urbana-Champaign - PalgraveConnect - 2014-08-26 chorus. But </w:t>
      </w:r>
      <w:r w:rsidRPr="00362713">
        <w:rPr>
          <w:b/>
          <w:bCs/>
          <w:highlight w:val="yellow"/>
          <w:u w:val="single"/>
        </w:rPr>
        <w:t>none</w:t>
      </w:r>
      <w:r w:rsidRPr="00B42B70">
        <w:t xml:space="preserve">, whether fortissimo or pianissimo, has </w:t>
      </w:r>
      <w:r w:rsidRPr="00362713">
        <w:rPr>
          <w:b/>
          <w:bCs/>
          <w:highlight w:val="yellow"/>
          <w:u w:val="single"/>
        </w:rPr>
        <w:t>dared to croon the anti-war tune</w:t>
      </w:r>
      <w:r w:rsidRPr="00B42B70">
        <w:rPr>
          <w:b/>
          <w:bCs/>
          <w:u w:val="single"/>
        </w:rPr>
        <w:t>.</w:t>
      </w:r>
      <w:r w:rsidRPr="00B42B70">
        <w:t xml:space="preserve"> Their master’s voice has never been questioned.84 </w:t>
      </w:r>
      <w:r w:rsidRPr="00362713">
        <w:rPr>
          <w:b/>
          <w:bCs/>
          <w:highlight w:val="yellow"/>
          <w:u w:val="single"/>
        </w:rPr>
        <w:t>Under</w:t>
      </w:r>
      <w:r w:rsidRPr="00B42B70">
        <w:rPr>
          <w:b/>
          <w:bCs/>
          <w:u w:val="single"/>
        </w:rPr>
        <w:t xml:space="preserve"> such conditions of </w:t>
      </w:r>
      <w:r w:rsidRPr="00362713">
        <w:rPr>
          <w:b/>
          <w:bCs/>
          <w:highlight w:val="yellow"/>
          <w:u w:val="single"/>
        </w:rPr>
        <w:t>America’s</w:t>
      </w:r>
      <w:r w:rsidRPr="00B42B70">
        <w:rPr>
          <w:b/>
          <w:bCs/>
          <w:u w:val="single"/>
        </w:rPr>
        <w:t xml:space="preserve"> elitist and </w:t>
      </w:r>
      <w:r w:rsidRPr="00362713">
        <w:rPr>
          <w:b/>
          <w:bCs/>
          <w:highlight w:val="yellow"/>
          <w:u w:val="single"/>
        </w:rPr>
        <w:t>manipulative democracy</w:t>
      </w:r>
      <w:r w:rsidRPr="00B42B70">
        <w:rPr>
          <w:b/>
          <w:bCs/>
          <w:u w:val="single"/>
        </w:rPr>
        <w:t xml:space="preserve">, </w:t>
      </w:r>
      <w:r w:rsidRPr="00362713">
        <w:rPr>
          <w:b/>
          <w:bCs/>
          <w:highlight w:val="yellow"/>
          <w:u w:val="single"/>
        </w:rPr>
        <w:t>it is hard to obtain an objective understanding of Russian realities</w:t>
      </w:r>
      <w:r w:rsidRPr="00B42B70">
        <w:rPr>
          <w:b/>
          <w:bCs/>
          <w:u w:val="single"/>
        </w:rPr>
        <w:t>.</w:t>
      </w:r>
      <w:r w:rsidRPr="00B42B70">
        <w:t xml:space="preserve"> Rather than being a “rational choice by well-informed citizens”—such was Joseph Shumpeter’s definition of democracy— one must increasingly speak of a choice by </w:t>
      </w:r>
      <w:r w:rsidRPr="00B42B70">
        <w:rPr>
          <w:b/>
          <w:bCs/>
          <w:u w:val="single"/>
        </w:rPr>
        <w:t>politically minded elites shaping views of a poorly informed public.</w:t>
      </w:r>
      <w:r w:rsidRPr="00B42B70">
        <w:t xml:space="preserve"> This is especially applicable to the American knowledge about the world in general and Russia in particular. </w:t>
      </w:r>
      <w:r w:rsidRPr="00B42B70">
        <w:rPr>
          <w:b/>
          <w:bCs/>
          <w:u w:val="single"/>
        </w:rPr>
        <w:t>When politicians,</w:t>
      </w:r>
      <w:r w:rsidRPr="00B42B70">
        <w:t xml:space="preserve"> such as Senator John McCain, </w:t>
      </w:r>
      <w:r w:rsidRPr="00B42B70">
        <w:rPr>
          <w:b/>
          <w:bCs/>
          <w:u w:val="single"/>
        </w:rPr>
        <w:t xml:space="preserve">want to explain to Americans about the “authoritarian” and “imperialist” nature of the Kremlin, they have easy access to CNN or any other media, while </w:t>
      </w:r>
      <w:r w:rsidRPr="00362713">
        <w:rPr>
          <w:b/>
          <w:bCs/>
          <w:highlight w:val="yellow"/>
          <w:u w:val="single"/>
        </w:rPr>
        <w:t>alternative views on Russia are barely available</w:t>
      </w:r>
      <w:r w:rsidRPr="00B42B70">
        <w:rPr>
          <w:b/>
          <w:bCs/>
          <w:u w:val="single"/>
        </w:rPr>
        <w:t>.</w:t>
      </w:r>
      <w:r w:rsidRPr="00B42B70">
        <w:t xml:space="preserve"> The phenomenon also has its roots in the Cold War. </w:t>
      </w:r>
      <w:r w:rsidRPr="00362713">
        <w:rPr>
          <w:b/>
          <w:bCs/>
          <w:highlight w:val="yellow"/>
          <w:u w:val="single"/>
        </w:rPr>
        <w:t>Russophobic stereotypes</w:t>
      </w:r>
      <w:r w:rsidRPr="00B42B70">
        <w:rPr>
          <w:b/>
          <w:bCs/>
          <w:u w:val="single"/>
        </w:rPr>
        <w:t xml:space="preserve"> have</w:t>
      </w:r>
      <w:r w:rsidRPr="00B42B70">
        <w:t xml:space="preserve"> a good chance to stick because the old Cold War views have </w:t>
      </w:r>
      <w:r w:rsidRPr="00B42B70">
        <w:rPr>
          <w:b/>
          <w:bCs/>
          <w:u w:val="single"/>
        </w:rPr>
        <w:t xml:space="preserve">not entirely disappeared from the public mind and </w:t>
      </w:r>
      <w:r w:rsidRPr="00362713">
        <w:rPr>
          <w:b/>
          <w:bCs/>
          <w:highlight w:val="yellow"/>
          <w:u w:val="single"/>
        </w:rPr>
        <w:t>have not been replaced by an informed understanding of new realities</w:t>
      </w:r>
      <w:r w:rsidRPr="00B42B70">
        <w:rPr>
          <w:b/>
          <w:bCs/>
          <w:u w:val="single"/>
        </w:rPr>
        <w:t>.</w:t>
      </w:r>
      <w:r w:rsidRPr="00B42B70">
        <w:t xml:space="preserve"> </w:t>
      </w:r>
      <w:r w:rsidRPr="00B42B70">
        <w:rPr>
          <w:b/>
          <w:bCs/>
          <w:u w:val="single"/>
        </w:rPr>
        <w:t>As one journalist wrote</w:t>
      </w:r>
      <w:r w:rsidRPr="00B42B70">
        <w:t xml:space="preserve"> in 2001, “I must admit that I too suffer from Russophobia. Born in 1972, </w:t>
      </w:r>
      <w:r w:rsidRPr="00B42B70">
        <w:rPr>
          <w:b/>
          <w:bCs/>
          <w:u w:val="single"/>
        </w:rPr>
        <w:t>I grew up with the USSR as the enemy. We were taught to both fear and hate the Soviet Union, which unfortunately became essentially synonymous with the Russian people. After having this attitude for nearly two decades, it was—and still is—extremely difficult to counter all that enmity produced by the Cold War.</w:t>
      </w:r>
      <w:r w:rsidRPr="00B42B70">
        <w:t xml:space="preserve"> The Cold War was THE geopolitical issue of the latter half of the 20th century. Not surprisingly, it left its mark on me and those of my generation who grew up in its shadow. </w:t>
      </w:r>
      <w:r w:rsidRPr="00B42B70">
        <w:rPr>
          <w:b/>
          <w:bCs/>
          <w:u w:val="single"/>
        </w:rPr>
        <w:t>I am trying to overcome my Russophobia, but it’s not a simple thing to do.</w:t>
      </w:r>
      <w:r w:rsidRPr="00B42B70">
        <w:t>”85</w:t>
      </w:r>
    </w:p>
    <w:bookmarkEnd w:id="5"/>
    <w:p w14:paraId="47365E24" w14:textId="77777777" w:rsidR="00CE5195" w:rsidRDefault="00CE5195" w:rsidP="00CE5195"/>
    <w:p w14:paraId="0BC672B5" w14:textId="77777777" w:rsidR="00CE5195" w:rsidRDefault="00CE5195" w:rsidP="00CE5195"/>
    <w:p w14:paraId="572B453F" w14:textId="77777777" w:rsidR="00CE5195" w:rsidRDefault="00CE5195" w:rsidP="00CE5195">
      <w:pPr>
        <w:pStyle w:val="Heading4"/>
      </w:pPr>
      <w:r>
        <w:lastRenderedPageBreak/>
        <w:t>Russians do not have agency in the United States because of an incredibly weak Russian Lobby which spurs Russophobia</w:t>
      </w:r>
    </w:p>
    <w:p w14:paraId="320C6445" w14:textId="77777777" w:rsidR="00CE5195" w:rsidRPr="009F406A" w:rsidRDefault="00CE5195" w:rsidP="00CE5195">
      <w:r w:rsidRPr="00B42B70">
        <w:rPr>
          <w:b/>
          <w:bCs/>
          <w:sz w:val="28"/>
          <w:szCs w:val="28"/>
        </w:rPr>
        <w:t>Tsygankov 2009</w:t>
      </w:r>
      <w:r>
        <w:t xml:space="preserve">, </w:t>
      </w:r>
      <w:r w:rsidRPr="00B42B70">
        <w:rPr>
          <w:rFonts w:asciiTheme="minorHAnsi" w:hAnsiTheme="minorHAnsi" w:cstheme="minorHAnsi"/>
          <w:sz w:val="18"/>
          <w:szCs w:val="18"/>
        </w:rPr>
        <w:t>(</w:t>
      </w:r>
      <w:r w:rsidRPr="00B42B70">
        <w:rPr>
          <w:rFonts w:asciiTheme="minorHAnsi" w:hAnsiTheme="minorHAnsi" w:cstheme="minorHAnsi"/>
          <w:sz w:val="18"/>
          <w:szCs w:val="18"/>
          <w:shd w:val="clear" w:color="auto" w:fill="FFFFFF"/>
        </w:rPr>
        <w:t>ANDREI P. TSYGANKOV is Professor at the Departments of Political Science and International Relations, San Francisco State University, USA, 5/2009,</w:t>
      </w:r>
      <w:r>
        <w:rPr>
          <w:rFonts w:asciiTheme="minorHAnsi" w:hAnsiTheme="minorHAnsi" w:cstheme="minorHAnsi"/>
          <w:sz w:val="18"/>
          <w:szCs w:val="18"/>
          <w:shd w:val="clear" w:color="auto" w:fill="FFFFFF"/>
        </w:rPr>
        <w:t xml:space="preserve"> </w:t>
      </w:r>
      <w:hyperlink r:id="rId42" w:anchor="aboutAuthors" w:history="1">
        <w:r w:rsidRPr="00E8703F">
          <w:rPr>
            <w:rStyle w:val="Hyperlink"/>
            <w:rFonts w:asciiTheme="minorHAnsi" w:hAnsiTheme="minorHAnsi" w:cstheme="minorHAnsi"/>
            <w:sz w:val="18"/>
            <w:szCs w:val="18"/>
          </w:rPr>
          <w:t>https://www.palgrave.com/us/book/9780230614185?wt_mc=ThirdParty.SpringerLink.3.EPR653.About_eBook#aboutAuthors</w:t>
        </w:r>
      </w:hyperlink>
      <w:r w:rsidRPr="00B42B70">
        <w:rPr>
          <w:rFonts w:asciiTheme="minorHAnsi" w:hAnsiTheme="minorHAnsi" w:cstheme="minorHAnsi"/>
          <w:sz w:val="18"/>
          <w:szCs w:val="18"/>
        </w:rPr>
        <w:t>, 7/2/2019, SG.)</w:t>
      </w:r>
    </w:p>
    <w:p w14:paraId="206F7180" w14:textId="77777777" w:rsidR="00CE5195" w:rsidRDefault="00CE5195" w:rsidP="00CE5195"/>
    <w:p w14:paraId="6E620B72" w14:textId="77777777" w:rsidR="00CE5195" w:rsidRPr="009F406A" w:rsidRDefault="00CE5195" w:rsidP="00CE5195">
      <w:r w:rsidRPr="009F406A">
        <w:t xml:space="preserve">Finally, </w:t>
      </w:r>
      <w:r w:rsidRPr="009F406A">
        <w:rPr>
          <w:b/>
          <w:bCs/>
          <w:u w:val="single"/>
        </w:rPr>
        <w:t>Russophobia would have not been so successful if it were not for the weakness of the Russian lobby in American politics.</w:t>
      </w:r>
      <w:r w:rsidRPr="009F406A">
        <w:t xml:space="preserve"> Other ethnic lobbies—Jews, Chinese, Latinos, Eastern Europeans, and Arabs—are influential or at least notable, but </w:t>
      </w:r>
      <w:r w:rsidRPr="009F406A">
        <w:rPr>
          <w:b/>
          <w:bCs/>
          <w:u w:val="single"/>
        </w:rPr>
        <w:t>Russians are conspicuously absent from American politics. This makes Russia extremely vulnerable to criticisms</w:t>
      </w:r>
      <w:r w:rsidRPr="009F406A">
        <w:t xml:space="preserve"> from those who are eager </w:t>
      </w:r>
      <w:r w:rsidRPr="009F406A">
        <w:rPr>
          <w:b/>
          <w:bCs/>
          <w:u w:val="single"/>
        </w:rPr>
        <w:t>to reconstruct and exploit an enemy image.</w:t>
      </w:r>
      <w:r w:rsidRPr="009F406A">
        <w:t xml:space="preserve"> In attempting to satisfy their interests (gaining public support, consolidating corporate vision, demonstrating qualities of a tough leader, etc.), such </w:t>
      </w:r>
      <w:r w:rsidRPr="009F406A">
        <w:rPr>
          <w:b/>
          <w:bCs/>
          <w:u w:val="single"/>
        </w:rPr>
        <w:t>politicians can say about Russia practically anything they wish without fear of being confronted in a serious rebuttal.</w:t>
      </w:r>
      <w:r w:rsidRPr="009F406A">
        <w:t xml:space="preserve"> The matter goes deeper, as even outside the political establishment, </w:t>
      </w:r>
      <w:r w:rsidRPr="009F406A">
        <w:rPr>
          <w:b/>
          <w:bCs/>
          <w:u w:val="single"/>
        </w:rPr>
        <w:t>Russophobia often meets no resistance.</w:t>
      </w:r>
      <w:r w:rsidRPr="009F406A">
        <w:t xml:space="preserve"> It is possible, for example, to buy THE ANTI-RUSSIAN LOBBY 43 PPL-US_RP-Tsygankov_Ch002.qxd 2/3/2009 11:32 AM Page 43 10.1057/9780230620957 - Russophobia, Andrei Tsygankov Copyright material from www.palgraveconnect.com - licensed to University of Illinois at Urbana-Champaign - PalgraveConnect - 2014-08-26 a space in a national newspaper and express offensive remarks about Russians. As reported by the Congress of Russian Americans (CRA)—the only organization representing Russians in the United States—several years ago a Latvian immigrant doctor Aivars Slutsis did just this. He spent his time explaining to Americans on pages of the New York Times and the Washington Post why Russians have invading other nations in their genes, why they can only understand the language of force, and why he personally wouldn’t treat any Russian patient if he or she were to drop by his office. This was going on for quite some time until the CRA members began lobbying these newspapers and, in a rare case of success, persuaded the editors to remove the ethnic slur.86 It is equally possible, and with a more powerful effect, to make movies about the murder of former KGB agent Alexander Litvinenko in which the blame will be laid on the Kremlin, even if the investigation is not completed and facts about the Kremlin’s involvement are practically nonexistent.87 </w:t>
      </w:r>
      <w:r w:rsidRPr="009F406A">
        <w:rPr>
          <w:b/>
          <w:bCs/>
          <w:u w:val="single"/>
        </w:rPr>
        <w:t>Despite the fact that there are over a million Russians in the United States, they have failed to organize to promote a more objective coverage of Russia in the American media.</w:t>
      </w:r>
      <w:r w:rsidRPr="009F406A">
        <w:t xml:space="preserve"> Traditionally state-oriented, many Russians lack purpose and have difficulties imagining themselves outside their motherland. In immigration, </w:t>
      </w:r>
      <w:r w:rsidRPr="009F406A">
        <w:rPr>
          <w:b/>
          <w:bCs/>
          <w:u w:val="single"/>
        </w:rPr>
        <w:t>some of them try to assimilate, but the majority,</w:t>
      </w:r>
      <w:r w:rsidRPr="009F406A">
        <w:t xml:space="preserve"> especially first generation Russians</w:t>
      </w:r>
      <w:r w:rsidRPr="009F406A">
        <w:rPr>
          <w:b/>
          <w:bCs/>
          <w:u w:val="single"/>
        </w:rPr>
        <w:t>, tends to create relatively closed communities</w:t>
      </w:r>
      <w:r w:rsidRPr="009F406A">
        <w:t xml:space="preserve"> that are far more interested in what is going on in Russia than in the United States. Russia’s extremely traumatic history serves to further reinforce the sense of isolation from the motherland. The twentieth century split between those who supported the Soviet system (Reds) and those who fled from it (Whites) continues to operate as the main fault line in the community of Russian immigrants.88 Finally, </w:t>
      </w:r>
      <w:r w:rsidRPr="009F406A">
        <w:rPr>
          <w:b/>
          <w:bCs/>
          <w:u w:val="single"/>
        </w:rPr>
        <w:t>ethnic Russians experience serious financial problems in getting organized. Unlike Jews or members of some other ethnic communities,</w:t>
      </w:r>
      <w:r w:rsidRPr="009F406A">
        <w:t xml:space="preserve"> who were granted state support for their immigration to the United States on the basis of their potential opposition to the Soviet system, </w:t>
      </w:r>
      <w:r w:rsidRPr="009F406A">
        <w:lastRenderedPageBreak/>
        <w:t xml:space="preserve">Russians do not have an equivalent of the Jackson-Vanik amendment working in their favor.89 </w:t>
      </w:r>
      <w:r w:rsidRPr="009F406A">
        <w:rPr>
          <w:b/>
          <w:bCs/>
          <w:u w:val="single"/>
        </w:rPr>
        <w:t>Most Russians are not eligible for state support and struggle after immigrating to America.</w:t>
      </w:r>
      <w:r w:rsidRPr="009F406A">
        <w:t xml:space="preserve"> The CRA remains the only organization that attempts to advocate the interests of ethnic Russians in the United States, but it is small and has limited funds and unpaid activists, which cannot be compared, for instance, with the Jewish lobby office in Washington that has 450 fulltime employees. In addition, the CRA has traditionally shied away from involvement in politics and mainly concentrates on cultural activities, educational program, and other forms of assisting Russians in the United States and Russia.90 44 RUSSOPHOBIA PPL-US_RP-Tsygankov_Ch002.qxd 2/3/2009 11:32 AM Page 44 10.1057/9780230620957 - Russophobia, And</w:t>
      </w:r>
    </w:p>
    <w:p w14:paraId="425E0D59" w14:textId="77777777" w:rsidR="00CE5195" w:rsidRDefault="00CE5195" w:rsidP="00CE5195"/>
    <w:p w14:paraId="2D32EFC4" w14:textId="77777777" w:rsidR="00CE5195" w:rsidRDefault="00CE5195" w:rsidP="00CE5195">
      <w:pPr>
        <w:pStyle w:val="Heading4"/>
      </w:pPr>
      <w:r>
        <w:t>Russophobia and the Russophobic lobby would be devastating for American interests</w:t>
      </w:r>
    </w:p>
    <w:p w14:paraId="16250347" w14:textId="77777777" w:rsidR="00CE5195" w:rsidRDefault="00CE5195" w:rsidP="00CE5195">
      <w:r w:rsidRPr="00B42B70">
        <w:rPr>
          <w:b/>
          <w:bCs/>
          <w:sz w:val="28"/>
          <w:szCs w:val="28"/>
        </w:rPr>
        <w:t>Tsygankov 2009</w:t>
      </w:r>
      <w:r>
        <w:t xml:space="preserve">, </w:t>
      </w:r>
      <w:r w:rsidRPr="00B42B70">
        <w:rPr>
          <w:rFonts w:asciiTheme="minorHAnsi" w:hAnsiTheme="minorHAnsi" w:cstheme="minorHAnsi"/>
          <w:sz w:val="18"/>
          <w:szCs w:val="18"/>
        </w:rPr>
        <w:t>(</w:t>
      </w:r>
      <w:r w:rsidRPr="00B42B70">
        <w:rPr>
          <w:rFonts w:asciiTheme="minorHAnsi" w:hAnsiTheme="minorHAnsi" w:cstheme="minorHAnsi"/>
          <w:sz w:val="18"/>
          <w:szCs w:val="18"/>
          <w:shd w:val="clear" w:color="auto" w:fill="FFFFFF"/>
        </w:rPr>
        <w:t>ANDREI P. TSYGANKOV is Professor at the Departments of Political Science and International Relations, San Francisco State University, USA, 5/2009,</w:t>
      </w:r>
      <w:r>
        <w:rPr>
          <w:rFonts w:asciiTheme="minorHAnsi" w:hAnsiTheme="minorHAnsi" w:cstheme="minorHAnsi"/>
          <w:sz w:val="18"/>
          <w:szCs w:val="18"/>
          <w:shd w:val="clear" w:color="auto" w:fill="FFFFFF"/>
        </w:rPr>
        <w:t xml:space="preserve"> </w:t>
      </w:r>
      <w:hyperlink r:id="rId43" w:anchor="aboutAuthors" w:history="1">
        <w:r w:rsidRPr="00E8703F">
          <w:rPr>
            <w:rStyle w:val="Hyperlink"/>
            <w:rFonts w:asciiTheme="minorHAnsi" w:hAnsiTheme="minorHAnsi" w:cstheme="minorHAnsi"/>
            <w:sz w:val="18"/>
            <w:szCs w:val="18"/>
          </w:rPr>
          <w:t>https://www.palgrave.com/us/book/9780230614185?wt_mc=ThirdParty.SpringerLink.3.EPR653.About_eBook#aboutAuthors</w:t>
        </w:r>
      </w:hyperlink>
      <w:r w:rsidRPr="00B42B70">
        <w:rPr>
          <w:rFonts w:asciiTheme="minorHAnsi" w:hAnsiTheme="minorHAnsi" w:cstheme="minorHAnsi"/>
          <w:sz w:val="18"/>
          <w:szCs w:val="18"/>
        </w:rPr>
        <w:t>, 7/2/2019, SG.)</w:t>
      </w:r>
    </w:p>
    <w:p w14:paraId="24FB82CD" w14:textId="77777777" w:rsidR="00CE5195" w:rsidRDefault="00CE5195" w:rsidP="00CE5195">
      <w:pPr>
        <w:rPr>
          <w:b/>
          <w:bCs/>
          <w:u w:val="single"/>
        </w:rPr>
      </w:pPr>
      <w:r w:rsidRPr="00EF59BE">
        <w:rPr>
          <w:b/>
          <w:bCs/>
          <w:u w:val="single"/>
        </w:rPr>
        <w:t>The dangers of Russophobia for U.S. foreign policy should be obvious to those concerned about protecting American interests and world peace.</w:t>
      </w:r>
      <w:r w:rsidRPr="00EF59BE">
        <w:t xml:space="preserve"> First, </w:t>
      </w:r>
      <w:r w:rsidRPr="00EF59BE">
        <w:rPr>
          <w:b/>
          <w:bCs/>
          <w:u w:val="single"/>
        </w:rPr>
        <w:t>by vilifying Russia, the Lobby neglects</w:t>
      </w:r>
      <w:r w:rsidRPr="00EF59BE">
        <w:t xml:space="preserve"> the principal compatibility of American and Russian concerns that include </w:t>
      </w:r>
      <w:r w:rsidRPr="00EF59BE">
        <w:rPr>
          <w:b/>
          <w:bCs/>
          <w:u w:val="single"/>
        </w:rPr>
        <w:t>the fight against terrorism, proliferation of weapons of mass destruction and narcotics, energy security, and the preservation of political stability in the most volatile regions of the world.</w:t>
      </w:r>
      <w:r w:rsidRPr="00EF59BE">
        <w:t xml:space="preserve"> Second, by defending the interests of narrowly based political elites, the Lobby advances objectives that are of questionable value to the American state. For instance, it successfully recruits the Eastern European elites to promote the agenda of American domination, yet these elites may not be loyal allies, and their support for U.S. policies in Europe and the Middle East may result from calculations of financial rewards for “loyalty” and the Russia-threat image. Third, through its actions, </w:t>
      </w:r>
      <w:r w:rsidRPr="00EF59BE">
        <w:rPr>
          <w:b/>
          <w:bCs/>
          <w:u w:val="single"/>
        </w:rPr>
        <w:t xml:space="preserve">the Lobby contributes to the image of the United States as the country still fighting the Cold War, generating a virulent anti-Americanism at all levels in Russian society and strengthening the chances of hard-line nationalists to control the policy agenda. </w:t>
      </w:r>
      <w:r w:rsidRPr="00EF59BE">
        <w:t xml:space="preserve">Fourth, by rejecting the idea of cooperating with Russia and promoting an exclusively power-based vision of the world, the Lobby defies diplomacy and a multilateral search for solutions in the Eurasian region. Fifth, </w:t>
      </w:r>
      <w:r w:rsidRPr="00EF59BE">
        <w:rPr>
          <w:b/>
          <w:bCs/>
          <w:u w:val="single"/>
        </w:rPr>
        <w:t>the Lobby promotes policies</w:t>
      </w:r>
      <w:r w:rsidRPr="00EF59BE">
        <w:t xml:space="preserve"> 18 RUSSOPHOBIA PPL-US_RP-Tsygankov_Ch001.qxd 2/1/2009 2:24 PM Page 18 10.1057/9780230620957 - Russophobia, Andrei Tsygankov Copyright material from www.palgraveconnect.com - licensed to University of Illinois at Urbana-Champaign - PalgraveConnect - 2014-08-26 </w:t>
      </w:r>
      <w:r w:rsidRPr="00EF59BE">
        <w:rPr>
          <w:b/>
          <w:bCs/>
          <w:u w:val="single"/>
        </w:rPr>
        <w:t>that are expensive and divert important resources from solving the aboveidentified issues of world security.</w:t>
      </w:r>
      <w:r w:rsidRPr="00EF59BE">
        <w:t xml:space="preserve"> To avoid the danger of isolating Russia and return to the promising path of U.S.-Russia partnership, it would be essential to recover from the powerful superiority attitude in Washington policy circles and design a coherent policy based on a mutually shared understanding of national interests. </w:t>
      </w:r>
      <w:r w:rsidRPr="00EF59BE">
        <w:rPr>
          <w:b/>
          <w:bCs/>
          <w:u w:val="single"/>
        </w:rPr>
        <w:t>Viewing the world as a community in which there is only one superpower-leader and where others are merely followers of its agenda is unrealistic</w:t>
      </w:r>
      <w:r w:rsidRPr="00EF59BE">
        <w:t xml:space="preserve"> and will only produce greater resentment toward Washington. Drawing on experience of the past 20 years, the concluding chapter formulates three guiding principles—engagement, reciprocity, and patience—for improving relations with </w:t>
      </w:r>
      <w:r w:rsidRPr="00EF59BE">
        <w:lastRenderedPageBreak/>
        <w:t xml:space="preserve">Russia. In the longer run the </w:t>
      </w:r>
      <w:r w:rsidRPr="00EF59BE">
        <w:rPr>
          <w:b/>
          <w:bCs/>
          <w:u w:val="single"/>
        </w:rPr>
        <w:t>leaders of the two countries</w:t>
      </w:r>
      <w:r w:rsidRPr="00EF59BE">
        <w:t>—to quote George Kennan—</w:t>
      </w:r>
      <w:r w:rsidRPr="00EF59BE">
        <w:rPr>
          <w:b/>
          <w:bCs/>
          <w:u w:val="single"/>
        </w:rPr>
        <w:t xml:space="preserve">may learn to defend their interests </w:t>
      </w:r>
      <w:r w:rsidRPr="00EF59BE">
        <w:t xml:space="preserve">as real statesmen should, that is, </w:t>
      </w:r>
      <w:r w:rsidRPr="00EF59BE">
        <w:rPr>
          <w:b/>
          <w:bCs/>
          <w:u w:val="single"/>
        </w:rPr>
        <w:t>without “assuming that these can be furthered only at the expense of others.”</w:t>
      </w:r>
    </w:p>
    <w:p w14:paraId="5FD5BB4D" w14:textId="77777777" w:rsidR="00CE5195" w:rsidRDefault="00CE5195" w:rsidP="00CE5195">
      <w:pPr>
        <w:rPr>
          <w:b/>
          <w:bCs/>
          <w:u w:val="single"/>
        </w:rPr>
      </w:pPr>
    </w:p>
    <w:p w14:paraId="257F6818" w14:textId="77777777" w:rsidR="00CE5195" w:rsidRDefault="00CE5195" w:rsidP="00CE5195">
      <w:pPr>
        <w:pStyle w:val="Heading4"/>
      </w:pPr>
      <w:r>
        <w:t>Russophobia is high in Eastern Europe due to the cold war and Russia’s involvement as the captor</w:t>
      </w:r>
    </w:p>
    <w:p w14:paraId="23C92282" w14:textId="77777777" w:rsidR="00CE5195" w:rsidRPr="00D61FD8" w:rsidRDefault="00CE5195" w:rsidP="00CE5195">
      <w:r w:rsidRPr="00B42B70">
        <w:rPr>
          <w:b/>
          <w:bCs/>
          <w:sz w:val="28"/>
          <w:szCs w:val="28"/>
        </w:rPr>
        <w:t>Tsygankov 2009</w:t>
      </w:r>
      <w:r>
        <w:t xml:space="preserve">, </w:t>
      </w:r>
      <w:r w:rsidRPr="00B42B70">
        <w:rPr>
          <w:rFonts w:asciiTheme="minorHAnsi" w:hAnsiTheme="minorHAnsi" w:cstheme="minorHAnsi"/>
          <w:sz w:val="18"/>
          <w:szCs w:val="18"/>
        </w:rPr>
        <w:t>(</w:t>
      </w:r>
      <w:r w:rsidRPr="00B42B70">
        <w:rPr>
          <w:rFonts w:asciiTheme="minorHAnsi" w:hAnsiTheme="minorHAnsi" w:cstheme="minorHAnsi"/>
          <w:sz w:val="18"/>
          <w:szCs w:val="18"/>
          <w:shd w:val="clear" w:color="auto" w:fill="FFFFFF"/>
        </w:rPr>
        <w:t>ANDREI P. TSYGANKOV is Professor at the Departments of Political Science and International Relations, San Francisco State University, USA, 5/2009,</w:t>
      </w:r>
      <w:r>
        <w:rPr>
          <w:rFonts w:asciiTheme="minorHAnsi" w:hAnsiTheme="minorHAnsi" w:cstheme="minorHAnsi"/>
          <w:sz w:val="18"/>
          <w:szCs w:val="18"/>
          <w:shd w:val="clear" w:color="auto" w:fill="FFFFFF"/>
        </w:rPr>
        <w:t xml:space="preserve"> </w:t>
      </w:r>
      <w:hyperlink r:id="rId44" w:anchor="aboutAuthors" w:history="1">
        <w:r w:rsidRPr="00E8703F">
          <w:rPr>
            <w:rStyle w:val="Hyperlink"/>
            <w:rFonts w:asciiTheme="minorHAnsi" w:hAnsiTheme="minorHAnsi" w:cstheme="minorHAnsi"/>
            <w:sz w:val="18"/>
            <w:szCs w:val="18"/>
          </w:rPr>
          <w:t>https://www.palgrave.com/us/book/9780230614185?wt_mc=ThirdParty.SpringerLink.3.EPR653.About_eBook#aboutAuthors</w:t>
        </w:r>
      </w:hyperlink>
      <w:r w:rsidRPr="00B42B70">
        <w:rPr>
          <w:rFonts w:asciiTheme="minorHAnsi" w:hAnsiTheme="minorHAnsi" w:cstheme="minorHAnsi"/>
          <w:sz w:val="18"/>
          <w:szCs w:val="18"/>
        </w:rPr>
        <w:t>, 7/2/2019, SG.)</w:t>
      </w:r>
    </w:p>
    <w:p w14:paraId="763D9B22" w14:textId="77777777" w:rsidR="00CE5195" w:rsidRDefault="00CE5195" w:rsidP="00CE5195">
      <w:pPr>
        <w:rPr>
          <w:b/>
          <w:bCs/>
          <w:u w:val="single"/>
        </w:rPr>
      </w:pPr>
    </w:p>
    <w:p w14:paraId="34755340" w14:textId="77777777" w:rsidR="00CE5195" w:rsidRPr="00D61FD8" w:rsidRDefault="00CE5195" w:rsidP="00CE5195">
      <w:r w:rsidRPr="005E5FAE">
        <w:rPr>
          <w:b/>
          <w:bCs/>
          <w:u w:val="single"/>
        </w:rPr>
        <w:t>Another influential group within the anti-Russian lobby included supporters of Eastern European nationalism and separation from Russia.</w:t>
      </w:r>
      <w:r w:rsidRPr="00D61FD8">
        <w:t xml:space="preserve"> </w:t>
      </w:r>
      <w:r w:rsidRPr="005E5FAE">
        <w:rPr>
          <w:b/>
          <w:bCs/>
          <w:u w:val="single"/>
        </w:rPr>
        <w:t>Viewing Russia as an imperial state, this group was pessimistic about the prospects of Russia becoming a democracy and tended to side with military hawks in promoting the American hegemonic agenda.</w:t>
      </w:r>
      <w:r w:rsidRPr="00D61FD8">
        <w:t xml:space="preserve"> American advocates of East European nationalism have viewed the preservation of NATO and the United States’ military presence in Europe as important guarantees against restoration of a neo-Soviet empire. </w:t>
      </w:r>
      <w:r w:rsidRPr="005E5FAE">
        <w:rPr>
          <w:b/>
          <w:bCs/>
          <w:u w:val="single"/>
        </w:rPr>
        <w:t>They worked in concert with ruling elites of Eastern Europe to oppose Russia’s state consolidation and energy independence.</w:t>
      </w:r>
      <w:r w:rsidRPr="00D61FD8">
        <w:t xml:space="preserve"> </w:t>
      </w:r>
      <w:r w:rsidRPr="005E5FAE">
        <w:rPr>
          <w:b/>
          <w:bCs/>
          <w:u w:val="single"/>
        </w:rPr>
        <w:t>A number of prominent activists within the Lobby are of Eastern European origi</w:t>
      </w:r>
      <w:r w:rsidRPr="00D61FD8">
        <w:rPr>
          <w:b/>
          <w:bCs/>
          <w:u w:val="single"/>
        </w:rPr>
        <w:t>n</w:t>
      </w:r>
      <w:r w:rsidRPr="00D61FD8">
        <w:t xml:space="preserve">—Baltic (Paul Goble), Czech (Madeline Albright), Hungarian (Tom Lantos and George Soros), Polish (Zbigniew Brzezinski and Richard Pipes),Western Ukrainian (Paula Dobriansky), and Yugoslavian (Stephen Sestanovich). Although many roots of Russophobia are from the Cold War era, some go back for centuries.Polish Russophobia,for example,is especially strong and emotional because at least since the sixteenth century, Poles fought for their independence and the expansion of their land at the expense of Russia. </w:t>
      </w:r>
      <w:r w:rsidRPr="00D61FD8">
        <w:rPr>
          <w:b/>
          <w:bCs/>
          <w:u w:val="single"/>
        </w:rPr>
        <w:t>Russians have consistently defeated Poles, which only strengthened their determination to weaken the Eastern power. During the Cold War, East European nationalists and Soviet defectors played an important role in undermining the USSR.</w:t>
      </w:r>
      <w:r>
        <w:rPr>
          <w:b/>
          <w:bCs/>
          <w:u w:val="single"/>
        </w:rPr>
        <w:t xml:space="preserve">  </w:t>
      </w:r>
      <w:r w:rsidRPr="00D61FD8">
        <w:rPr>
          <w:szCs w:val="16"/>
        </w:rPr>
        <w:t>Supported</w:t>
      </w:r>
      <w:r w:rsidRPr="00D61FD8">
        <w:t xml:space="preserve"> by military hawks, they worked to add credibility to the anticommunist propaganda. For example, The Jamestown Foundation was originally founded by William Geimer, a leading cold warrior close to the Reagan administration, to support Soviet dissidents and defectors. William J. Casey, the CIA director, was also closely involved, and the foundation’s member board included, among others, Zbigniew Brzezinski, Dick Cheney, Maria Carlucci, and James Woolsey.67 The organization continues to play an important role in disseminating Russophobia. Another important example is the Captive Nations Committee. During the 1950s, an émigré of 36 RUSSOPHOBIA 10.1057/9780230620957 - Russophobia, Andrei Tsygankov Copyright material from www.palgraveconnect.com - licensed to University of Illinois at Urbana-Champaign - PalgraveConnect - 2014-08-26 West Ukrainian origins Lev E. Dobriansky (father of Paula Dobriansky) wrote the document that subsequently was adopted by President Dwight Eisenhower as “Public Law 86–90 Captive Nations Week Resolution.”The resolution asserted that the majority of Eastern European and other nations were enslaved by Russia, not just by the Soviet system. It introduced the term “Russian communism,” thereby equating “Soviet” with </w:t>
      </w:r>
      <w:r w:rsidRPr="00D61FD8">
        <w:lastRenderedPageBreak/>
        <w:t xml:space="preserve">“Russian”and leaving for the Russians no opportunity to ever be liberated from the Soviet system.68 </w:t>
      </w:r>
      <w:r w:rsidRPr="00D61FD8">
        <w:rPr>
          <w:b/>
          <w:bCs/>
          <w:u w:val="single"/>
        </w:rPr>
        <w:t>Russia itself was never recognized as a captive nation, yet it was held responsible for holding others in captivity.</w:t>
      </w:r>
      <w:r w:rsidRPr="00D61FD8">
        <w:t xml:space="preserve"> In 1978, two years before he became president, Ronald Reagan used the resolution by devoting one of his radio commentaries during Captive Nations week reminding his listeners that the Soviet Union still held “millions of people in bondage” and asking, “Are we really serious about human rights?”69 Even after the Soviet system’s disintegration, the resolution was not changed, and the Captive Nations Week commemorations were still held every July—an event that Russians consider living proof of American Russophobia.70</w:t>
      </w:r>
    </w:p>
    <w:p w14:paraId="1407874F" w14:textId="77777777" w:rsidR="00CE5195" w:rsidRDefault="00CE5195" w:rsidP="00CE5195"/>
    <w:p w14:paraId="7FDE98FE" w14:textId="77777777" w:rsidR="00CE5195" w:rsidRDefault="00CE5195" w:rsidP="00CE5195"/>
    <w:p w14:paraId="19A04A6D" w14:textId="77777777" w:rsidR="00CE5195" w:rsidRDefault="00CE5195" w:rsidP="00CE5195">
      <w:pPr>
        <w:pStyle w:val="Heading4"/>
      </w:pPr>
      <w:r>
        <w:t>Russophobia is an internal issue within Russia, individuals have been using western media techniques, as well as Russian propaganda mediums to spread notions of Russophobia which is a threat to the Kremlin</w:t>
      </w:r>
    </w:p>
    <w:p w14:paraId="3553FEB5" w14:textId="77777777" w:rsidR="00CE5195" w:rsidRPr="00272D80" w:rsidRDefault="00CE5195" w:rsidP="00CE5195">
      <w:r w:rsidRPr="00272D80">
        <w:rPr>
          <w:b/>
          <w:bCs/>
          <w:sz w:val="28"/>
          <w:szCs w:val="28"/>
        </w:rPr>
        <w:t>Taras, 2012,</w:t>
      </w:r>
      <w:r>
        <w:t xml:space="preserve"> </w:t>
      </w:r>
      <w:r w:rsidRPr="00272D80">
        <w:rPr>
          <w:sz w:val="18"/>
          <w:szCs w:val="18"/>
        </w:rPr>
        <w:t>(</w:t>
      </w:r>
      <w:r w:rsidRPr="00272D80">
        <w:rPr>
          <w:color w:val="000000"/>
          <w:sz w:val="18"/>
          <w:szCs w:val="18"/>
        </w:rPr>
        <w:t xml:space="preserve">Born and educated in Montreal, Quebec, Raymond Taras received his postgraduate degrees at universities in Europe in the 1970s and began publishing scholarly books in the 1980s. He has authored or edited over twenty books: on the collapse of the USSR, Russia's identity in international relations, the rise of liberal and illiberal nationalisms, the internationalization of ethnic conflicts, the dangers of xenophobia, the critique of multiculturalism, the impact of fear on European foreign policy, and the makings of nationhood, 10/2/2012, </w:t>
      </w:r>
      <w:hyperlink r:id="rId45" w:history="1">
        <w:r w:rsidRPr="00272D80">
          <w:rPr>
            <w:rStyle w:val="Hyperlink"/>
            <w:sz w:val="18"/>
            <w:szCs w:val="18"/>
          </w:rPr>
          <w:t>https://www.taylorfrancis.com/books/e/9780203112427</w:t>
        </w:r>
      </w:hyperlink>
      <w:r w:rsidRPr="00272D80">
        <w:rPr>
          <w:sz w:val="18"/>
          <w:szCs w:val="18"/>
        </w:rPr>
        <w:t>, 7/6/2019, SG)</w:t>
      </w:r>
    </w:p>
    <w:p w14:paraId="725F27B0" w14:textId="77777777" w:rsidR="00CE5195" w:rsidRDefault="00CE5195" w:rsidP="00CE5195"/>
    <w:p w14:paraId="47828525" w14:textId="77777777" w:rsidR="00CE5195" w:rsidRPr="00272D80" w:rsidRDefault="00CE5195" w:rsidP="00CE5195">
      <w:r w:rsidRPr="00272D80">
        <w:t xml:space="preserve">If official discourse has avoided explicit references to Russophobia, </w:t>
      </w:r>
      <w:r w:rsidRPr="003E517A">
        <w:rPr>
          <w:b/>
          <w:bCs/>
          <w:u w:val="single"/>
        </w:rPr>
        <w:t>the narrative of Western Russophobia has been employed by various channels of Russian state-controlled propaganda.</w:t>
      </w:r>
      <w:r w:rsidRPr="003E517A">
        <w:rPr>
          <w:u w:val="single"/>
        </w:rPr>
        <w:t xml:space="preserve"> </w:t>
      </w:r>
      <w:r w:rsidRPr="00272D80">
        <w:t xml:space="preserve">An illustrative case worth exploring is InoSMI, the Novosti online site which publishes translations of media texts about Russia and world affairs. Making foreign articles accessible to Russian speakers is not a new technique: it was previously widely used in Soviet propaganda (Fateev 1999). In post-Soviet Russia the idea of using Western publications to promote propaganda was first picked up by MediaMost – the media empire of the oligarch Vladimir Gusinsky – whose internet project InoPressa was launched in 1999. The idea apparently originated with current Chief Editor of RIA Novosti Svetlana Mironyuk, who was then working for Gusinsky (InoSMI 2007). In 2000 Russian authorities made an attempt to employ this method for their own propaganda campaign. The national information service Strana.Ru – a large-scale internet project created by the pro-Kremlin Effective Politics Foundation headed by Gleb Pavlovsky – planned to launch a project, InoStrana, which would publish translated articles. The idea was abandoned but Strana.ru launched a project ‘Foreign press about Russia’ (Zarubezhnaya Pressa o Rossii) which was then transformed into InoSMI (Foreign Media). In 2002 InoSMI changed its owner: among other internet projects that belonged to Pavlovsky’s Strana.Ru it was handed over to the Internet Directorate of the state media corporation VGTRK – Russian State TV and Radio Broadcasting Company (Rossiiskaya gazeta, 11 July 2002). In 2004 it was taken over by RIA Novosti which was also part of that media corporation (InoSMI 2007). Since 2004 the project has succeeded in attracting a growing number of Downloaded by [Hacettepe University] at 20:40 14 March 2017 Constructing Russophobia 99 readers. According </w:t>
      </w:r>
      <w:r w:rsidRPr="00272D80">
        <w:lastRenderedPageBreak/>
        <w:t xml:space="preserve">to then main editor Yaroslav Ognev, </w:t>
      </w:r>
      <w:r w:rsidRPr="003E517A">
        <w:rPr>
          <w:b/>
          <w:bCs/>
          <w:u w:val="single"/>
        </w:rPr>
        <w:t>in 2009 about 150,000 people visited the webpage daily</w:t>
      </w:r>
      <w:r w:rsidRPr="00272D80">
        <w:t xml:space="preserve"> (Rossiiskie vesti, 4 March 2009). The project achieved unprecedented popularity in Russia, and its success was recognized not only by readers, but by the professional community as well: Ognev was awarded the title of ‘editor of the year’ and ‘producer of the year’ on two occasions. </w:t>
      </w:r>
      <w:r w:rsidRPr="003E517A">
        <w:rPr>
          <w:b/>
          <w:bCs/>
          <w:u w:val="single"/>
        </w:rPr>
        <w:t>InoSMI plays a unique role on the Russian internet.</w:t>
      </w:r>
      <w:r w:rsidRPr="00272D80">
        <w:t xml:space="preserve"> On the one hand, it appears that the project contributes to democracy promotion as it provides access to critical publications about Russia. On the other hand, </w:t>
      </w:r>
      <w:r w:rsidRPr="003E517A">
        <w:rPr>
          <w:b/>
          <w:bCs/>
          <w:u w:val="single"/>
        </w:rPr>
        <w:t>it feeds into the narrative of Russophobia.</w:t>
      </w:r>
      <w:r w:rsidRPr="00272D80">
        <w:t xml:space="preserve"> </w:t>
      </w:r>
      <w:r w:rsidRPr="003E517A">
        <w:rPr>
          <w:b/>
          <w:bCs/>
          <w:u w:val="single"/>
        </w:rPr>
        <w:t>The availability of a large number of critical publications has been interpreted by many of the project’s readers as constituting objective evidence of widespread Western Russophobia.</w:t>
      </w:r>
      <w:r w:rsidRPr="00272D80">
        <w:t xml:space="preserve"> As one of the readers noted in the InoSMI forum after having read a series of translated articles, </w:t>
      </w:r>
      <w:r w:rsidRPr="003E517A">
        <w:rPr>
          <w:b/>
          <w:bCs/>
          <w:u w:val="single"/>
        </w:rPr>
        <w:t>‘I have the impression that Russia … is encircled by implacable enemies and there will be no end to this confrontation’</w:t>
      </w:r>
      <w:r w:rsidRPr="00272D80">
        <w:t xml:space="preserve"> (InoSMI 2005). Predictably, the project became exceptionally popular during Russia’s conflict with Georgia in 2008 when, according to Ognev, it enabled Russian readers ‘to assess the quality and characteristic features of how the Western mass media covered the conflict in South Ossetia’ (Rossiiskie vesti, 4 March 2009). In 2009 the policy line endorsed by the project changed subtly with the appointment of a new editor-in-chief, Marina Pustilnik. She voiced her intention to adopt a more balanced approach in selecting publications, a move which coincided with general softening of official discourse in relation to the West (Nezavisimaya gazeta, 9 June 2009: 2). Although the number of InoSMI readers appears to be very small when compared to the size of the Russian electorate, the impact of the project exceeds by far the size of its audience. A way this occurs is through dissemination of materials published on the webpage to other Russian media. </w:t>
      </w:r>
      <w:r w:rsidRPr="003E517A">
        <w:rPr>
          <w:b/>
          <w:bCs/>
          <w:u w:val="single"/>
        </w:rPr>
        <w:t>A number of Russian national and local newspapers,</w:t>
      </w:r>
      <w:r w:rsidRPr="00272D80">
        <w:t xml:space="preserve"> including Nezavisimaya gazeta, Trud, Novye izvestiya, Sovetskaya Rossiya, Rossiiskaya gazeta, Moskovskii komsomolets, and Sankt-Peterburgskie vedomosti, </w:t>
      </w:r>
      <w:r w:rsidRPr="003E517A">
        <w:rPr>
          <w:b/>
          <w:bCs/>
          <w:u w:val="single"/>
        </w:rPr>
        <w:t>occasionally publish complete articles or extracts from the InoSMI webpage.</w:t>
      </w:r>
      <w:r w:rsidRPr="00272D80">
        <w:t xml:space="preserve"> </w:t>
      </w:r>
      <w:r w:rsidRPr="003E517A">
        <w:rPr>
          <w:b/>
          <w:bCs/>
          <w:u w:val="single"/>
        </w:rPr>
        <w:t>Many Russian mass media have also engaged with the narrative of Russophobia.</w:t>
      </w:r>
      <w:r w:rsidRPr="00272D80">
        <w:t xml:space="preserve"> After Russia’s conflict with Georgia, </w:t>
      </w:r>
      <w:r w:rsidRPr="003E517A">
        <w:rPr>
          <w:b/>
          <w:bCs/>
          <w:u w:val="single"/>
        </w:rPr>
        <w:t>some newspapers even published what they described as ‘ratings of Russophobia’</w:t>
      </w:r>
      <w:r w:rsidRPr="00272D80">
        <w:t xml:space="preserve"> among foreign countries (see Izvestiya, 2 September Downloaded by [Hacettepe University] at 20:40 14 March 2017 100 Valentina Feklyunina 2008). A transparent use of this narrative was the </w:t>
      </w:r>
      <w:r w:rsidRPr="003E517A">
        <w:rPr>
          <w:b/>
          <w:bCs/>
          <w:u w:val="single"/>
        </w:rPr>
        <w:t>TV programme Vesti+</w:t>
      </w:r>
      <w:r w:rsidRPr="00272D80">
        <w:t xml:space="preserve">, with prominent journalist Dmitrii Kiselev as host, which in August 2008 </w:t>
      </w:r>
      <w:r w:rsidRPr="003E517A">
        <w:rPr>
          <w:b/>
          <w:bCs/>
          <w:u w:val="single"/>
        </w:rPr>
        <w:t xml:space="preserve">devoted one of its broadcasts to the discussion of Russophobia. </w:t>
      </w:r>
      <w:r w:rsidRPr="00272D80">
        <w:t xml:space="preserve">The transcript of this program provides a valuable insight into the way in which </w:t>
      </w:r>
      <w:r w:rsidRPr="00272D80">
        <w:rPr>
          <w:b/>
          <w:bCs/>
          <w:u w:val="single"/>
        </w:rPr>
        <w:t>the narrative of Russophobia has been promoted in state-controlled propaganda.</w:t>
      </w:r>
      <w:r w:rsidRPr="00272D80">
        <w:t xml:space="preserve"> Several points are particularly significant. First, </w:t>
      </w:r>
      <w:r w:rsidRPr="00272D80">
        <w:rPr>
          <w:b/>
          <w:bCs/>
          <w:u w:val="single"/>
        </w:rPr>
        <w:t>Russophobia is presented as having a long history in the West and as a ‘well established phenomenon of Europe’s life’.</w:t>
      </w:r>
      <w:r w:rsidRPr="00272D80">
        <w:t xml:space="preserve"> Second, through the use of examples that imply the existence of Russophobia in different countries at different times in history (with Hitler’s Germany as one of the most commonplace examples), </w:t>
      </w:r>
      <w:r w:rsidRPr="00272D80">
        <w:rPr>
          <w:b/>
          <w:bCs/>
          <w:u w:val="single"/>
        </w:rPr>
        <w:t>Russophobia is constructed as being a consistent feature of the way in which the West</w:t>
      </w:r>
      <w:r w:rsidRPr="00272D80">
        <w:t xml:space="preserve"> (united in its ‘irrational hatred toward Russia’)</w:t>
      </w:r>
      <w:r w:rsidRPr="00272D80">
        <w:rPr>
          <w:b/>
          <w:bCs/>
          <w:u w:val="single"/>
        </w:rPr>
        <w:t xml:space="preserve"> has viewed Russia.</w:t>
      </w:r>
      <w:r w:rsidRPr="00272D80">
        <w:t xml:space="preserve"> Third, similar to official discourse, the link between Western Russophobia and reality is interpreted as being reversed: according to Kiselev, ‘the extent of the hostility does not depend on [Russia’s] political regime, but it increases whenever Russia gains more strength’. Similar to official discourse, it also emphasizes agency: </w:t>
      </w:r>
      <w:r w:rsidRPr="00272D80">
        <w:rPr>
          <w:b/>
          <w:bCs/>
          <w:u w:val="single"/>
        </w:rPr>
        <w:t>‘Russophobia is turning into a job, and like every job it can be carried out at someone’s orders’.</w:t>
      </w:r>
      <w:r w:rsidRPr="00272D80">
        <w:t xml:space="preserve"> Finally, </w:t>
      </w:r>
      <w:r w:rsidRPr="00272D80">
        <w:rPr>
          <w:b/>
          <w:bCs/>
          <w:u w:val="single"/>
        </w:rPr>
        <w:t xml:space="preserve">this narrative constructs domestic criticism of </w:t>
      </w:r>
      <w:r w:rsidRPr="00272D80">
        <w:rPr>
          <w:b/>
          <w:bCs/>
          <w:u w:val="single"/>
        </w:rPr>
        <w:lastRenderedPageBreak/>
        <w:t xml:space="preserve">the regime as a manifestation of an internal Russophobia – a phenomenon that is presented as equally threatening to Russia’s survival </w:t>
      </w:r>
      <w:r w:rsidRPr="00272D80">
        <w:t>(Kiselev 2008).</w:t>
      </w:r>
    </w:p>
    <w:p w14:paraId="753AC02B" w14:textId="77777777" w:rsidR="00CE5195" w:rsidRDefault="00CE5195" w:rsidP="00CE5195"/>
    <w:p w14:paraId="69EB28C1" w14:textId="77777777" w:rsidR="00CE5195" w:rsidRDefault="00CE5195" w:rsidP="00CE5195">
      <w:pPr>
        <w:pStyle w:val="Heading4"/>
      </w:pPr>
      <w:r>
        <w:t>The west’s actions in relations to Russia and its conflicts have historically been heavily premised on Russophobic views of the nation, and have resulted in the US getting involved with Russian regional conflicts.</w:t>
      </w:r>
    </w:p>
    <w:p w14:paraId="7D876D1E" w14:textId="77777777" w:rsidR="00CE5195" w:rsidRPr="00EB2B0E" w:rsidRDefault="00CE5195" w:rsidP="00CE5195">
      <w:r w:rsidRPr="00272D80">
        <w:rPr>
          <w:b/>
          <w:bCs/>
          <w:sz w:val="28"/>
          <w:szCs w:val="28"/>
        </w:rPr>
        <w:t>Taras, 2012,</w:t>
      </w:r>
      <w:r>
        <w:t xml:space="preserve"> </w:t>
      </w:r>
      <w:r w:rsidRPr="00272D80">
        <w:rPr>
          <w:sz w:val="18"/>
          <w:szCs w:val="18"/>
        </w:rPr>
        <w:t>(</w:t>
      </w:r>
      <w:r w:rsidRPr="00272D80">
        <w:rPr>
          <w:color w:val="000000"/>
          <w:sz w:val="18"/>
          <w:szCs w:val="18"/>
        </w:rPr>
        <w:t xml:space="preserve">Born and educated in Montreal, Quebec, Raymond Taras received his postgraduate degrees at universities in Europe in the 1970s and began publishing scholarly books in the 1980s. He has authored or edited over twenty books: on the collapse of the USSR, Russia's identity in international relations, the rise of liberal and illiberal nationalisms, the internationalization of ethnic conflicts, the dangers of xenophobia, the critique of multiculturalism, the impact of fear on European foreign policy, and the makings of nationhood, 10/2/2012, </w:t>
      </w:r>
      <w:hyperlink r:id="rId46" w:history="1">
        <w:r w:rsidRPr="00272D80">
          <w:rPr>
            <w:rStyle w:val="Hyperlink"/>
            <w:sz w:val="18"/>
            <w:szCs w:val="18"/>
          </w:rPr>
          <w:t>https://www.taylorfrancis.com/books/e/9780203112427</w:t>
        </w:r>
      </w:hyperlink>
      <w:r w:rsidRPr="00272D80">
        <w:rPr>
          <w:sz w:val="18"/>
          <w:szCs w:val="18"/>
        </w:rPr>
        <w:t>, 7/6/2019, SG)</w:t>
      </w:r>
    </w:p>
    <w:p w14:paraId="4F722583" w14:textId="77777777" w:rsidR="00CE5195" w:rsidRDefault="00CE5195" w:rsidP="00CE5195"/>
    <w:p w14:paraId="6915F81E" w14:textId="77777777" w:rsidR="00CE5195" w:rsidRDefault="00CE5195" w:rsidP="00CE5195">
      <w:r w:rsidRPr="00EB2B0E">
        <w:t xml:space="preserve">Russia’s official discourse on Western criticism has changed significantly over the past decade. In the early days of Putin’s presidency, as Russia’s relations with the West seemed to be improving after a period of deterioration in the late 1990s, Russian official rhetoric took a cautious note. On the war </w:t>
      </w:r>
      <w:r w:rsidRPr="002C12FE">
        <w:rPr>
          <w:b/>
          <w:bCs/>
          <w:u w:val="single"/>
        </w:rPr>
        <w:t>in Chechnya,</w:t>
      </w:r>
      <w:r w:rsidRPr="00EB2B0E">
        <w:t xml:space="preserve"> for instance, </w:t>
      </w:r>
      <w:r w:rsidRPr="002C12FE">
        <w:rPr>
          <w:b/>
          <w:bCs/>
          <w:u w:val="single"/>
        </w:rPr>
        <w:t>Putin stressed that,</w:t>
      </w:r>
      <w:r w:rsidRPr="00EB2B0E">
        <w:t xml:space="preserve"> although some </w:t>
      </w:r>
      <w:r w:rsidRPr="002C12FE">
        <w:rPr>
          <w:b/>
          <w:bCs/>
          <w:u w:val="single"/>
        </w:rPr>
        <w:t>criticism voiced by Western countries was geopolitically motivated,</w:t>
      </w:r>
      <w:r w:rsidRPr="00EB2B0E">
        <w:t xml:space="preserve"> most blame for Russia’s negative image was to be laid on Chechen terrorists. In an interview in January 2000, he suggested that ‘</w:t>
      </w:r>
      <w:r w:rsidRPr="002C12FE">
        <w:rPr>
          <w:b/>
          <w:bCs/>
          <w:u w:val="single"/>
        </w:rPr>
        <w:t>a significant part of the international community [did] not understand what [was] going on there and [was] influenced by superficial information and terrorist propaganda’</w:t>
      </w:r>
      <w:r w:rsidRPr="00EB2B0E">
        <w:t xml:space="preserve"> (Putin 2000). Following the events of 9/11, when Moscow allied with the USA in the subsequent ‘war on terror’, Putin’s stance on Western criticism became even softer. As he put it in his address to the Federal Assembly in April 2002, ‘after 11 September … many, many people in the world realized that the “Cold War” was over’ (Putin 2002). Downloaded by [Hacettepe University] at 20:40 14 March 2017 Constructing Russophobia 95 However, in the years that followed official </w:t>
      </w:r>
      <w:r w:rsidRPr="002C12FE">
        <w:rPr>
          <w:b/>
          <w:bCs/>
          <w:u w:val="single"/>
        </w:rPr>
        <w:t>discourse became noticeably more confrontational.</w:t>
      </w:r>
      <w:r w:rsidRPr="00EB2B0E">
        <w:t xml:space="preserve"> Already in late 2002 and early 2003, </w:t>
      </w:r>
      <w:r w:rsidRPr="002C12FE">
        <w:rPr>
          <w:b/>
          <w:bCs/>
          <w:u w:val="single"/>
        </w:rPr>
        <w:t>Russian authorities were exposed to a new wave of criticism from elites and mass media in Western countries.</w:t>
      </w:r>
      <w:r w:rsidRPr="00EB2B0E">
        <w:t xml:space="preserve"> Among reasons for this criticism were Moscow’s negative view of the US-led war in Iraq, the Yukos affair involving the arrest of its head Mikhail Khodorkovsky, and </w:t>
      </w:r>
      <w:r w:rsidRPr="002C12FE">
        <w:rPr>
          <w:b/>
          <w:bCs/>
          <w:u w:val="single"/>
        </w:rPr>
        <w:t>perceptions of general anti-democratic tendencies in Russian domestic politics.</w:t>
      </w:r>
      <w:r w:rsidRPr="00EB2B0E">
        <w:t xml:space="preserve"> This criticism intensified following Putin’s re-election as President in March 2004. In response, Putin (2004b) accused his Western critics of deliberate misinterpretation of the processes taking place in Russia. He underscored the ‘considerable success’ of Russian democracy and argued that ‘those people who [did] not notice this success, or who [did] not want to notice it, [were] not quite honest’. Moreover, he linked Russia’s deteriorating image in the West to anti-Russian propaganda. In July 2004, while addressing Russian ambassadors and permanent representatives, Putin (2004a) referred to ‘frequent planned campaigns’ that aimed ‘to discredit’ Russia and that were ‘damaging both for the state and for national business’. From that time on, the idea of some kind of anti-Russian plot has been a key element of official discourse. It became even more discernible in 2006 following the murder in Moscow of a prominent critic of the Kremlin, journalist Anna Politkovskaya. In his speech on 10 October 2006, Putin (2006) referred to </w:t>
      </w:r>
      <w:r w:rsidRPr="00EB2B0E">
        <w:lastRenderedPageBreak/>
        <w:t xml:space="preserve">‘reliable, consistent information that many people who [were] hiding from Russian justice [had] been harboring the idea that they [would] use somebody as a victim to create a wave of anti-Russian sentiment in the world’. In Putin’s vision, these were forces that represented a threat to Russia’s integrity and its political regime. As Western criticism of Russia’s regime became more pronounced during Putin’s second presidential term, official discourse began to put more emphasis on its political causes. Although the Russian President refrained from making openly anti-Western comments and did not even use the term Russophobia, the idea that </w:t>
      </w:r>
      <w:r w:rsidRPr="002C12FE">
        <w:rPr>
          <w:b/>
          <w:bCs/>
          <w:u w:val="single"/>
        </w:rPr>
        <w:t>Western countries (meaning first of all the US) were making efforts to interfere in Russian affairs and represented a threat to Russia</w:t>
      </w:r>
      <w:r w:rsidRPr="00EB2B0E">
        <w:t xml:space="preserve"> was at the heart of his vision. At his meeting with foreign journalists and academics in September 2007, Putin (2007b) spoke of ‘attempts to use the lexicon of democracy to influence [Russia’s] domestic and foreign policy’ which, in his view, ‘only undermine[d] trust Downloaded by [Hacettepe University] at 20:40 14 March 2017 96 Valentina Feklyunina in the very institutions and principles of democracy’. Thus, any democratization efforts by Western actors were interpreted as stemming from an intention to prevent Russia’s recovery – rather than a genuine wish to facilitate Russia’s democratization. According to another variant of this narrative, </w:t>
      </w:r>
      <w:r w:rsidRPr="002C12FE">
        <w:rPr>
          <w:b/>
          <w:bCs/>
          <w:u w:val="single"/>
        </w:rPr>
        <w:t>Western criticism could be explained by domestic objectives in the West itself (again, primarily in the US).</w:t>
      </w:r>
      <w:r w:rsidRPr="00EB2B0E">
        <w:t xml:space="preserve"> On a number of occasions Putin suggested that Russia’s negative image was employed by Washington as an instrument to solve American domestic problems and to secure increased defence spending. This argument became particularly salient in official discourse in 2006–7 in connection with plans by the Bush administration to deploy interceptor missiles and a radar tracking system in Poland and the Czech Republic. During his visit to Jordan in February 2007, for instance, </w:t>
      </w:r>
      <w:r w:rsidRPr="002C12FE">
        <w:rPr>
          <w:b/>
          <w:bCs/>
          <w:u w:val="single"/>
        </w:rPr>
        <w:t>Putin mentioned attempts to use ‘the non-existent Russian threat to get more money from the US Congress for military operations in Iraq, Afghanistan, and the expensive missile defence project’</w:t>
      </w:r>
      <w:r w:rsidRPr="00EB2B0E">
        <w:t xml:space="preserve"> (RIA Novosti 2007). Moreover, as </w:t>
      </w:r>
      <w:r w:rsidRPr="002C12FE">
        <w:rPr>
          <w:b/>
          <w:bCs/>
          <w:u w:val="single"/>
        </w:rPr>
        <w:t>Putin argued, the image of Russia as a threat was deliberately promoted by Western political elites:</w:t>
      </w:r>
      <w:r w:rsidRPr="00EB2B0E">
        <w:t xml:space="preserve"> ‘anti-Russian sentiment [had] been fuelled intentionally to create a moral and political situation conducive to deploying the [missile defence] systems’ (RIA Novosti 2008). In short, Putin repeatedly interpreted any criticism of Russian democracy as an attempt to limit Russia’s sovereignty, to pressure the Kremlin into acting against the country’s national interests in the international arena or even to change the political regime. These views were summarized in his address to the Federal Assembly in April 2007 when he referred to ‘skilful use of pseudo-democratic rhetoric’ by those who ‘would like to return [Russia] to the recent past’ – a clear allusion to Russia’s perceived weakness in the early years of Boris Yeltsin’s presidency. According to Putin (2007a), some resorted to such criticisms of the system in order to ‘plunder the nation’s resources with impunity and rob the people and the state’; others’ hostility aimed ‘to deprive [Russia] of its economic and political independence’. These ‘counterattacks’ on critics of Russia were reiterated in numerous statements by high-ranking officials. Russia’s Minister for Foreign Affairs Sergey Lavrov (2005), for instance, suggested that increasing Western negativism towards Russia was caused by Russia’s improving position since not everyone ‘like[d] that Russia Downloaded by [Hacettepe University] at 20:40 14 March 2017 Constructing Russophobia 97 [was] strengthening’ and ‘becoming more independent politically and financially’. He spoke of a ‘simply amazing’ number of negative and ‘non fact-based articles abroad’ (Lavrov 2007a). He went further by blaming some members of the European Union (implying primarily Poland and the Baltic States) for conducting a </w:t>
      </w:r>
      <w:r w:rsidRPr="00EB2B0E">
        <w:lastRenderedPageBreak/>
        <w:t xml:space="preserve">‘propaganda campaign aimed at constructing a negative image of Moscow’, the goal of which was ‘to formulate a negative common policy of the EU towards Russia’ (Lavrov 2007b). According to Mikhail Kamynin, head of the Information and Press Department of the Foreign Ministry, the West increased its information pressure on Russia around the time of the 2007 parliamentary elections in order to ‘force the Russian authorities into making decisions which would be contradictory to the interests of the Russian people’ (Kamynin 2008). </w:t>
      </w:r>
      <w:r w:rsidRPr="002C12FE">
        <w:rPr>
          <w:b/>
          <w:bCs/>
          <w:u w:val="single"/>
        </w:rPr>
        <w:t>Russia’s short war with Georgia</w:t>
      </w:r>
      <w:r w:rsidRPr="00EB2B0E">
        <w:t xml:space="preserve"> in August 2008 </w:t>
      </w:r>
      <w:r w:rsidRPr="002C12FE">
        <w:rPr>
          <w:b/>
          <w:bCs/>
          <w:u w:val="single"/>
        </w:rPr>
        <w:t>led to a new discursive peak in</w:t>
      </w:r>
      <w:r w:rsidRPr="00EB2B0E">
        <w:t xml:space="preserve"> flagging what was seen as </w:t>
      </w:r>
      <w:r w:rsidRPr="002C12FE">
        <w:rPr>
          <w:b/>
          <w:bCs/>
          <w:u w:val="single"/>
        </w:rPr>
        <w:t>Western governments’ double standards in their approach toward Russia.</w:t>
      </w:r>
      <w:r w:rsidRPr="00EB2B0E">
        <w:t xml:space="preserve"> In his first address to the Federal Assembly, President Medvedev openly blamed the US by arguing that the conflict with Georgia ‘[had been] made possible in part by the conceit of an American administration that closed its ears to criticism and preferred the road of unilateral decisions’. Moreover, Western criticisms of Russia’s actions in the conflict were constructed as totally unjustified and, in Medvedev’s words, ‘obviously biased’. While defending Russia’s decision to recognize the independence of South Ossetia and Abkhazia, he noted that </w:t>
      </w:r>
      <w:r w:rsidRPr="002C12FE">
        <w:rPr>
          <w:b/>
          <w:bCs/>
          <w:u w:val="single"/>
        </w:rPr>
        <w:t>Western governments</w:t>
      </w:r>
      <w:r w:rsidRPr="00EB2B0E">
        <w:t xml:space="preserve"> themselves had ‘</w:t>
      </w:r>
      <w:r w:rsidRPr="002C12FE">
        <w:rPr>
          <w:b/>
          <w:bCs/>
          <w:u w:val="single"/>
        </w:rPr>
        <w:t>made every effort to circumvent international law to achieve the secession of Kosovo’</w:t>
      </w:r>
      <w:r w:rsidRPr="00EB2B0E">
        <w:t xml:space="preserve"> (Medvedev 2008). From this analysis of official discourse, it is clear that the problem of Western criticism has acquired greater urgency over the past decade. Discourse articulated by Putin and Medvedev may not have openly employed the notion of Russophobia, but it has consistently presented Western criticism as constituting a serious threat to Russia’s survival – its sovereignty and territorial integrity. This securitization move has been carried out by employing several discursive strategies. First, any Western criticism has been presented as biased and unfair. Second, official discourse has sought not merely to disconnect Western criticism (constructed as a false opinion) from Russia’s policies (constructed as a fact) but to create a reverse link: the better Russia is doing, the more criticism it is Downloaded by [Hacettepe University] at 20:40 14 March 2017 98 Valentina Feklyunina subjected to. Third, criticism of the Russian authorities, policies or particular actions has been constructed as criticism of Russia as a whole. Thus, being critical of Russia’s regime or policies would imply being anti-Russian. Finally, official discourse has linked what was described as ‘anti-Russian sentiments’ to the idea of agency behind these sentiments by presenting them as a product of deliberate attempts to damage Russia’s image.</w:t>
      </w:r>
    </w:p>
    <w:p w14:paraId="0ADC7576" w14:textId="77777777" w:rsidR="00CE5195" w:rsidRDefault="00CE5195" w:rsidP="00CE5195"/>
    <w:p w14:paraId="4692EC2F" w14:textId="77777777" w:rsidR="00CE5195" w:rsidRDefault="00CE5195" w:rsidP="00CE5195"/>
    <w:p w14:paraId="0D7BA962" w14:textId="77777777" w:rsidR="00CE5195" w:rsidRDefault="00CE5195" w:rsidP="00CE5195">
      <w:pPr>
        <w:pStyle w:val="Heading4"/>
      </w:pPr>
      <w:r>
        <w:t>The US government, the US media, and the US public are all Russophobic because they view Russia as antithetical to their values.</w:t>
      </w:r>
    </w:p>
    <w:p w14:paraId="5C1DD410" w14:textId="77777777" w:rsidR="00CE5195" w:rsidRPr="007316A5" w:rsidRDefault="00CE5195" w:rsidP="00CE5195">
      <w:r w:rsidRPr="00B42B70">
        <w:rPr>
          <w:b/>
          <w:bCs/>
          <w:sz w:val="28"/>
          <w:szCs w:val="28"/>
        </w:rPr>
        <w:t>Tsygankov 20</w:t>
      </w:r>
      <w:r>
        <w:rPr>
          <w:b/>
          <w:bCs/>
          <w:sz w:val="28"/>
          <w:szCs w:val="28"/>
        </w:rPr>
        <w:t>19</w:t>
      </w:r>
      <w:r>
        <w:t xml:space="preserve">, </w:t>
      </w:r>
      <w:r w:rsidRPr="00797896">
        <w:rPr>
          <w:rFonts w:asciiTheme="minorHAnsi" w:hAnsiTheme="minorHAnsi" w:cstheme="minorHAnsi"/>
          <w:sz w:val="18"/>
          <w:szCs w:val="18"/>
        </w:rPr>
        <w:t>(</w:t>
      </w:r>
      <w:r w:rsidRPr="00797896">
        <w:rPr>
          <w:rFonts w:asciiTheme="minorHAnsi" w:hAnsiTheme="minorHAnsi" w:cstheme="minorHAnsi"/>
          <w:sz w:val="18"/>
          <w:szCs w:val="18"/>
          <w:shd w:val="clear" w:color="auto" w:fill="FFFFFF"/>
        </w:rPr>
        <w:t xml:space="preserve">ANDREI P. TSYGANKOV is Professor at the Departments of Political Science and International Relations, San Francisco State University, USA, 3/28/2019, </w:t>
      </w:r>
      <w:hyperlink r:id="rId47" w:history="1">
        <w:r w:rsidRPr="00797896">
          <w:rPr>
            <w:rStyle w:val="Hyperlink"/>
            <w:sz w:val="18"/>
            <w:szCs w:val="18"/>
          </w:rPr>
          <w:t>http://www.publicseminar.org/2019/03/american-russophobia-in-the-age-of-liberal-decline/</w:t>
        </w:r>
      </w:hyperlink>
      <w:r w:rsidRPr="00797896">
        <w:rPr>
          <w:rFonts w:asciiTheme="minorHAnsi" w:hAnsiTheme="minorHAnsi" w:cstheme="minorHAnsi"/>
          <w:sz w:val="18"/>
          <w:szCs w:val="18"/>
        </w:rPr>
        <w:t>, 7/8/2019, SG.)</w:t>
      </w:r>
    </w:p>
    <w:p w14:paraId="7F5D643E" w14:textId="77777777" w:rsidR="00CE5195" w:rsidRDefault="00CE5195" w:rsidP="00CE5195"/>
    <w:p w14:paraId="3CDB9715" w14:textId="77777777" w:rsidR="00CE5195" w:rsidRDefault="00CE5195" w:rsidP="00CE5195">
      <w:pPr>
        <w:pStyle w:val="NormalWeb"/>
        <w:shd w:val="clear" w:color="auto" w:fill="FFFFFF"/>
        <w:spacing w:after="312" w:afterAutospacing="0"/>
        <w:rPr>
          <w:rFonts w:ascii="Calibri" w:hAnsi="Calibri" w:cs="Calibri"/>
          <w:sz w:val="16"/>
        </w:rPr>
      </w:pPr>
      <w:r w:rsidRPr="007316A5">
        <w:rPr>
          <w:rFonts w:ascii="Calibri" w:hAnsi="Calibri" w:cs="Calibri"/>
          <w:b/>
          <w:bCs/>
          <w:sz w:val="22"/>
          <w:u w:val="single"/>
        </w:rPr>
        <w:t>The narrative of Russia as threatening neo-Soviet autocracy has been instrumental in confirming the identity of America as leader of the ‘free world’.</w:t>
      </w:r>
      <w:r w:rsidRPr="007316A5">
        <w:rPr>
          <w:rFonts w:ascii="Calibri" w:hAnsi="Calibri" w:cs="Calibri"/>
          <w:sz w:val="16"/>
        </w:rPr>
        <w:t xml:space="preserve"> The narrative is successful in part because old Cold War views have not been replaced by a different understanding of the new realities. Following the election of Trump, </w:t>
      </w:r>
      <w:r w:rsidRPr="007316A5">
        <w:rPr>
          <w:rFonts w:ascii="Calibri" w:hAnsi="Calibri" w:cs="Calibri"/>
          <w:b/>
          <w:bCs/>
          <w:sz w:val="22"/>
          <w:u w:val="single"/>
        </w:rPr>
        <w:t>Russia’s otherness served to preserve the confidence of the liberal self.</w:t>
      </w:r>
      <w:r w:rsidRPr="007316A5">
        <w:rPr>
          <w:rFonts w:ascii="Calibri" w:hAnsi="Calibri" w:cs="Calibri"/>
          <w:sz w:val="16"/>
        </w:rPr>
        <w:t xml:space="preserve"> In addition, the United States </w:t>
      </w:r>
      <w:r w:rsidRPr="007316A5">
        <w:rPr>
          <w:rFonts w:ascii="Calibri" w:hAnsi="Calibri" w:cs="Calibri"/>
          <w:sz w:val="16"/>
        </w:rPr>
        <w:lastRenderedPageBreak/>
        <w:t xml:space="preserve">continues to be guided by </w:t>
      </w:r>
      <w:r w:rsidRPr="007316A5">
        <w:rPr>
          <w:rFonts w:ascii="Calibri" w:hAnsi="Calibri" w:cs="Calibri"/>
          <w:b/>
          <w:bCs/>
          <w:sz w:val="22"/>
          <w:u w:val="single"/>
        </w:rPr>
        <w:t>the geopolitical objective of remaining the sole superpower,</w:t>
      </w:r>
      <w:r w:rsidRPr="007316A5">
        <w:rPr>
          <w:rFonts w:ascii="Calibri" w:hAnsi="Calibri" w:cs="Calibri"/>
          <w:sz w:val="16"/>
        </w:rPr>
        <w:t xml:space="preserve"> something that also </w:t>
      </w:r>
      <w:r w:rsidRPr="007316A5">
        <w:rPr>
          <w:rFonts w:ascii="Calibri" w:hAnsi="Calibri" w:cs="Calibri"/>
          <w:b/>
          <w:bCs/>
          <w:sz w:val="22"/>
          <w:u w:val="single"/>
        </w:rPr>
        <w:t>requires an image of the external other.</w:t>
      </w:r>
      <w:r w:rsidRPr="007316A5">
        <w:rPr>
          <w:rFonts w:ascii="Calibri" w:hAnsi="Calibri" w:cs="Calibri"/>
          <w:sz w:val="16"/>
        </w:rPr>
        <w:t xml:space="preserve"> As Anatol Lieven writes, </w:t>
      </w:r>
      <w:r w:rsidRPr="007316A5">
        <w:rPr>
          <w:rFonts w:ascii="Calibri" w:hAnsi="Calibri" w:cs="Calibri"/>
          <w:b/>
          <w:bCs/>
          <w:sz w:val="22"/>
          <w:u w:val="single"/>
        </w:rPr>
        <w:t>‘whipping up fear of Russia allows elites in both the USA and Europe to continue to structure their institutions and strategies around an adversary that is familiar, comfortable and fundamentally safe’.(</w:t>
      </w:r>
      <w:r w:rsidRPr="007316A5">
        <w:rPr>
          <w:rFonts w:ascii="Calibri" w:hAnsi="Calibri" w:cs="Calibri"/>
          <w:sz w:val="16"/>
        </w:rPr>
        <w:t xml:space="preserve">29) On the other hand, the Russian media narrative of the globally intrusive, dictatorial, and internally corrupt America serves to strengthen Russia’s self-perception as an independent great power guided by superior values and principles. Presenting democracy promotion and human rights as being inseparable from the United States’ hegemonic ambitions enables the Kremlin to rally support inside and outside Russia. Anti-American propaganda and conspiracy theories have been a powerful method in the Kremlin’s toolkit. (30) In the age of global information competition, media serves to articulate and consolidate national symbols and emotions more than ever. The clash of values in US–Russia relations was hardly inevitable: alternative strategies and ideas existed. Influential intellectuals, organizations, and members of the political class in both countries had voiced support for cooperation based on mutual interests such as counter-terrorism, regional stability and disarmament. Yet those advocating exclusive values, rather than inclusive solutions, prevailed time and again. (31) This was because of a combination of two psychological factors: the perception of the other side’s recognition of one’s own values and interests; and the lack of self-confidence in one’s ability to promote or sustain one’s own values. </w:t>
      </w:r>
      <w:r w:rsidRPr="007316A5">
        <w:rPr>
          <w:rFonts w:ascii="Calibri" w:hAnsi="Calibri" w:cs="Calibri"/>
          <w:b/>
          <w:bCs/>
          <w:sz w:val="22"/>
          <w:u w:val="single"/>
        </w:rPr>
        <w:t>The shift in the US towards a negative presentation of Russia was a response to the perceived global challenge to its interests and values,</w:t>
      </w:r>
      <w:r w:rsidRPr="007316A5">
        <w:rPr>
          <w:rFonts w:ascii="Calibri" w:hAnsi="Calibri" w:cs="Calibri"/>
          <w:sz w:val="16"/>
        </w:rPr>
        <w:t xml:space="preserve"> including from Russia. The Kremlin’s value strategy, on the other hand, was more regional and local, resulting from perceived western pressures and internal confidence. The annexation of Crimea, in particular, was a popular decision that provided the leadership with a strong confidence boost. Driven by such perceptions, the ruling elites abandoned the search for cooperation and adopted policies of unilateral protection of individual interests. These value conflicts have roots in a cultural and political divide. Despite initial expectations, globalization has not replaced the world of nation-states, but rather introduced new conditions under which national identities, values and institutions express themselves by reviving old ideas and practices. As one US commentator wrote, it is abundantly clear that many in the West ‘underestimated the role of nationalism and other forms of local identity, including sectarianism, ethnicity, tribal bonds, and the like … It turns out that many people in many places care more about national identities, historic enmities, territorial symbols, and traditional cultural values than they care about ‘freedom’ as liberals define it.’ (32</w:t>
      </w:r>
      <w:r w:rsidRPr="007316A5">
        <w:rPr>
          <w:rFonts w:ascii="Calibri" w:hAnsi="Calibri" w:cs="Calibri"/>
          <w:b/>
          <w:bCs/>
          <w:sz w:val="22"/>
          <w:u w:val="single"/>
        </w:rPr>
        <w:t>) Conflicts between the US and Russia are also rooted in history and politics.</w:t>
      </w:r>
      <w:r w:rsidRPr="007316A5">
        <w:rPr>
          <w:rFonts w:ascii="Calibri" w:hAnsi="Calibri" w:cs="Calibri"/>
          <w:sz w:val="16"/>
        </w:rPr>
        <w:t xml:space="preserve"> Immediately after the Cold War, the two nations did not view each other as adversaries and their leaders rarely used the emotional and mutually alienating language of exclusive values. This only started some twenty years later. However, in the interim, the two nations had failed to bridge the old cultural gap – largely because of existing and increasingly diverging political expectations. While Washington expected Russia to accept the new status of the USA as sole superpower, the Kremlin never relinquished its hopes of recovering its former global role in the post-Cold War era and expected the USA to respect its claim to be treated as an equal. It was only a matter of time before these radically different, indeed irreconcilable, expectations clashed, pushing the two countries towards rivalry – including in the realm of values. </w:t>
      </w:r>
      <w:r w:rsidRPr="007316A5">
        <w:rPr>
          <w:rFonts w:ascii="Calibri" w:hAnsi="Calibri" w:cs="Calibri"/>
          <w:b/>
          <w:bCs/>
          <w:sz w:val="22"/>
          <w:u w:val="single"/>
        </w:rPr>
        <w:t xml:space="preserve">The US media led the way in creating the narrative of a threatening neo-Soviet Russia </w:t>
      </w:r>
      <w:r w:rsidRPr="007316A5">
        <w:rPr>
          <w:rFonts w:ascii="Calibri" w:hAnsi="Calibri" w:cs="Calibri"/>
          <w:sz w:val="16"/>
        </w:rPr>
        <w:t>before the</w:t>
      </w:r>
      <w:r w:rsidRPr="007316A5">
        <w:rPr>
          <w:rFonts w:ascii="Calibri" w:hAnsi="Calibri" w:cs="Calibri"/>
          <w:b/>
          <w:bCs/>
          <w:sz w:val="22"/>
          <w:u w:val="single"/>
        </w:rPr>
        <w:t xml:space="preserve"> American officials chose to exploit it.</w:t>
      </w:r>
      <w:r w:rsidRPr="007316A5">
        <w:rPr>
          <w:rFonts w:ascii="Calibri" w:hAnsi="Calibri" w:cs="Calibri"/>
          <w:sz w:val="16"/>
        </w:rPr>
        <w:t xml:space="preserve"> Although the American public did not hold an overwhelmingly negative image of Russia, public perceptions became more critical from the late 1990s, creating a space for the revival of the neo-Soviet, neo-Cold War narrative. In developing this narrative, the media was arguably less influenced by the public and more by </w:t>
      </w:r>
      <w:r w:rsidRPr="007316A5">
        <w:rPr>
          <w:rFonts w:ascii="Calibri" w:hAnsi="Calibri" w:cs="Calibri"/>
          <w:b/>
          <w:bCs/>
          <w:sz w:val="22"/>
          <w:u w:val="single"/>
        </w:rPr>
        <w:t>various groups within the US political class.</w:t>
      </w:r>
      <w:r w:rsidRPr="007316A5">
        <w:rPr>
          <w:rFonts w:ascii="Calibri" w:hAnsi="Calibri" w:cs="Calibri"/>
          <w:sz w:val="16"/>
        </w:rPr>
        <w:t xml:space="preserve"> These groups were suspicious of Putin and by the mid-2000s widely </w:t>
      </w:r>
      <w:r w:rsidRPr="007316A5">
        <w:rPr>
          <w:rFonts w:ascii="Calibri" w:hAnsi="Calibri" w:cs="Calibri"/>
          <w:b/>
          <w:bCs/>
          <w:sz w:val="22"/>
          <w:u w:val="single"/>
        </w:rPr>
        <w:t>publicized their view of the Russia’s deviation from the ‘right path’.</w:t>
      </w:r>
      <w:r w:rsidRPr="007316A5">
        <w:rPr>
          <w:rFonts w:ascii="Calibri" w:hAnsi="Calibri" w:cs="Calibri"/>
          <w:sz w:val="16"/>
        </w:rPr>
        <w:t xml:space="preserve"> In the eyes of the liberal media, Russia’s failure to build a western-style political system and to cooperate with the West in foreign policy confirmed these groups’ assessments. Russia’s political system and values are, of course, quite different to those of the US. Yet they are not antithetical. In the Russia of the 1990s, the historically distinct values of Orthodox Christianity, communality and the strong state were seen as being compatible with liberal democracy. Some synthesis might have emerged were it not for interference of interstate politics and the Kremlin’s perception that the US had been ignoring Russia’s security interests. The country’s tradition of a powerful executive had centuries-long roots predating the Soviet state and even the Tsarist system, and it is likely to continue to shape Russia’s political system. (33) Criticism of this tradition as being prone to dictatorship and as posing a threat to western values is similar to criticism by Russian nationalists of western political systems as being unjust and inherently corrupt. By the mid-2000s, the </w:t>
      </w:r>
      <w:r w:rsidRPr="007316A5">
        <w:rPr>
          <w:rFonts w:ascii="Calibri" w:hAnsi="Calibri" w:cs="Calibri"/>
          <w:b/>
          <w:bCs/>
          <w:sz w:val="22"/>
          <w:u w:val="single"/>
        </w:rPr>
        <w:t>US leadership began to rely on negative perceptions of Russia,</w:t>
      </w:r>
      <w:r w:rsidRPr="007316A5">
        <w:rPr>
          <w:rFonts w:ascii="Calibri" w:hAnsi="Calibri" w:cs="Calibri"/>
          <w:sz w:val="16"/>
        </w:rPr>
        <w:t xml:space="preserve"> as George W. Bush’s statement during the Bratislava ‘democracy’ summit made clear. However, both Bush and subsequently Obama refrained from using the inflammatory language common in the media and each hoped to reach an understanding with Putin on the basis of the US priorities. In the meantime, the Kremlin was frightened by Washington’s strategy of global regime change and colored revolutions and was increasingly skeptical that such an understanding was possible. These divergent perceptions, which had doomed the Obama-Medvedev cooperation to failure, then clashed following Putin’s third term as President in 2012. The United States and then Russia each deployed the emotional language of value confrontation in an attempt to pressure the other side politically. The US leadership sought to keep Russia’s political system open to American economic and political interests, whereas the Kremlin sought guarantees against foreign ‘intervention’. Both sides developed media strategies – assertiveness on Washington’s side and defensiveness on Moscow’s – in order to promote or sustain internal political values. If the United States and Russia fail to develop a pragmatic cooperation, </w:t>
      </w:r>
      <w:r w:rsidRPr="007316A5">
        <w:rPr>
          <w:rFonts w:ascii="Calibri" w:hAnsi="Calibri" w:cs="Calibri"/>
          <w:b/>
          <w:bCs/>
          <w:sz w:val="22"/>
          <w:u w:val="single"/>
        </w:rPr>
        <w:t>the US media will surely continue their largely negative coverage of Russia</w:t>
      </w:r>
      <w:r w:rsidRPr="007316A5">
        <w:rPr>
          <w:rFonts w:ascii="Calibri" w:hAnsi="Calibri" w:cs="Calibri"/>
          <w:sz w:val="16"/>
        </w:rPr>
        <w:t xml:space="preserve">, and vice versa. As E. H. Carr wrote, state power is prepared to go far to exploit and create ‘the morality convenient to itself’. (34) In the US, the idea of ‘market democracy’ obtained the status of just such a morality system during the Cold War. (35) For its part, Russia abandoned the Soviet system of values only to discover the older historical value of the </w:t>
      </w:r>
      <w:r w:rsidRPr="007316A5">
        <w:rPr>
          <w:rFonts w:ascii="Calibri" w:hAnsi="Calibri" w:cs="Calibri"/>
          <w:sz w:val="16"/>
        </w:rPr>
        <w:lastRenderedPageBreak/>
        <w:t>strong state, which remerged with the decline of Russia’s liberal aspirations and in response to pressures from the West. The Kremlin experimented with different ways of opposing western influence, (36) yet there were also similarities between the newly introduced ‘morality’ and the Tsarist practices of state dominance in the areas of information, politics and economics. As previously in its history, Russian values developed in tension with and in response to those of western nations. Christianity, communism and liberal democracy all had their roots in the West, yet each was adapted to fit Russia’s geopolitical and domestic situation. Ironically, instead of transforming Russia’s traditional institutions, western pressures contributed to their revival.</w:t>
      </w:r>
    </w:p>
    <w:p w14:paraId="4F3FE482" w14:textId="77777777" w:rsidR="00CE5195" w:rsidRDefault="00CE5195" w:rsidP="00CE5195">
      <w:pPr>
        <w:pStyle w:val="NormalWeb"/>
        <w:shd w:val="clear" w:color="auto" w:fill="FFFFFF"/>
        <w:spacing w:after="312" w:afterAutospacing="0"/>
        <w:rPr>
          <w:rFonts w:ascii="Calibri" w:hAnsi="Calibri" w:cs="Calibri"/>
          <w:sz w:val="16"/>
        </w:rPr>
      </w:pPr>
    </w:p>
    <w:p w14:paraId="612E2DEF" w14:textId="77777777" w:rsidR="00CE5195" w:rsidRDefault="00CE5195" w:rsidP="00CE5195">
      <w:pPr>
        <w:pStyle w:val="Heading4"/>
      </w:pPr>
      <w:r>
        <w:t>Russia remains as a concept that the west both desires and is disgusted by, this creates a Russophobic paradox in the two nations relationship</w:t>
      </w:r>
    </w:p>
    <w:p w14:paraId="43A51A71" w14:textId="77777777" w:rsidR="00CE5195" w:rsidRPr="00770871" w:rsidRDefault="00CE5195" w:rsidP="00CE5195">
      <w:pPr>
        <w:textAlignment w:val="baseline"/>
        <w:rPr>
          <w:rFonts w:ascii="Merriweather" w:hAnsi="Merriweather"/>
          <w:color w:val="000000"/>
        </w:rPr>
      </w:pPr>
      <w:r w:rsidRPr="00770871">
        <w:rPr>
          <w:b/>
          <w:bCs/>
          <w:sz w:val="28"/>
          <w:szCs w:val="28"/>
        </w:rPr>
        <w:t>Guillory 2019,</w:t>
      </w:r>
      <w:r>
        <w:t xml:space="preserve"> </w:t>
      </w:r>
      <w:r w:rsidRPr="00770871">
        <w:rPr>
          <w:sz w:val="18"/>
          <w:szCs w:val="18"/>
        </w:rPr>
        <w:t xml:space="preserve">(Sean Gullory is the host of the SRB Podcast, which is a weekly podcast on Eurasian politics, history, and culture and the digital scholarship curator in the Center for Russian, East European, and Eurasian Studies at the University of Pittsburgh, 7/3/2019, </w:t>
      </w:r>
      <w:hyperlink r:id="rId48" w:history="1">
        <w:r w:rsidRPr="00770871">
          <w:rPr>
            <w:rStyle w:val="Hyperlink"/>
            <w:sz w:val="18"/>
            <w:szCs w:val="18"/>
          </w:rPr>
          <w:t>https://www.themoscowtimes.com/2019/07/03/the-paradox-of-american-russophobia-a66241</w:t>
        </w:r>
      </w:hyperlink>
      <w:r w:rsidRPr="00770871">
        <w:rPr>
          <w:sz w:val="18"/>
          <w:szCs w:val="18"/>
        </w:rPr>
        <w:t>, 7/8/2019, SG)</w:t>
      </w:r>
      <w:r w:rsidRPr="00770871">
        <w:rPr>
          <w:rFonts w:ascii="Merriweather" w:hAnsi="Merriweather"/>
          <w:color w:val="000000"/>
        </w:rPr>
        <w:t xml:space="preserve"> </w:t>
      </w:r>
    </w:p>
    <w:p w14:paraId="2FF43B1E" w14:textId="77777777" w:rsidR="00CE5195" w:rsidRPr="00770871" w:rsidRDefault="00CE5195" w:rsidP="00CE5195">
      <w:pPr>
        <w:pStyle w:val="NormalWeb"/>
        <w:spacing w:before="0" w:beforeAutospacing="0" w:after="0" w:afterAutospacing="0" w:line="456" w:lineRule="atLeast"/>
        <w:textAlignment w:val="baseline"/>
        <w:rPr>
          <w:rFonts w:ascii="Calibri" w:hAnsi="Calibri" w:cs="Calibri"/>
          <w:sz w:val="16"/>
        </w:rPr>
      </w:pPr>
      <w:r w:rsidRPr="00770871">
        <w:rPr>
          <w:rFonts w:ascii="Calibri" w:hAnsi="Calibri" w:cs="Calibri"/>
          <w:sz w:val="16"/>
          <w:bdr w:val="none" w:sz="0" w:space="0" w:color="auto" w:frame="1"/>
        </w:rPr>
        <w:t xml:space="preserve">Tackling something as conceptually vague as </w:t>
      </w:r>
      <w:r w:rsidRPr="009D0A42">
        <w:rPr>
          <w:rFonts w:ascii="Calibri" w:hAnsi="Calibri" w:cs="Calibri"/>
          <w:b/>
          <w:bCs/>
          <w:sz w:val="22"/>
          <w:u w:val="single"/>
          <w:bdr w:val="none" w:sz="0" w:space="0" w:color="auto" w:frame="1"/>
        </w:rPr>
        <w:t>Russophobia</w:t>
      </w:r>
      <w:r w:rsidRPr="00770871">
        <w:rPr>
          <w:rFonts w:ascii="Calibri" w:hAnsi="Calibri" w:cs="Calibri"/>
          <w:sz w:val="16"/>
          <w:bdr w:val="none" w:sz="0" w:space="0" w:color="auto" w:frame="1"/>
        </w:rPr>
        <w:t xml:space="preserve"> requires a measure of intellectual dexterity. Its use and </w:t>
      </w:r>
      <w:r w:rsidRPr="009D0A42">
        <w:rPr>
          <w:rFonts w:ascii="Calibri" w:hAnsi="Calibri" w:cs="Calibri"/>
          <w:b/>
          <w:bCs/>
          <w:sz w:val="22"/>
          <w:u w:val="single"/>
          <w:bdr w:val="none" w:sz="0" w:space="0" w:color="auto" w:frame="1"/>
        </w:rPr>
        <w:t>meaning has become totally subsumed into today’s information war.</w:t>
      </w:r>
      <w:r w:rsidRPr="00770871">
        <w:rPr>
          <w:rFonts w:ascii="Calibri" w:hAnsi="Calibri" w:cs="Calibri"/>
          <w:sz w:val="16"/>
          <w:bdr w:val="none" w:sz="0" w:space="0" w:color="auto" w:frame="1"/>
        </w:rPr>
        <w:t xml:space="preserve"> A glaring example is the recent </w:t>
      </w:r>
      <w:hyperlink r:id="rId49" w:tgtFrame="_blank" w:tooltip="report" w:history="1">
        <w:r w:rsidRPr="00770871">
          <w:rPr>
            <w:rStyle w:val="Hyperlink"/>
            <w:rFonts w:ascii="Calibri" w:eastAsiaTheme="majorEastAsia" w:hAnsi="Calibri" w:cs="Calibri"/>
            <w:sz w:val="16"/>
            <w:bdr w:val="none" w:sz="0" w:space="0" w:color="auto" w:frame="1"/>
          </w:rPr>
          <w:t>report</w:t>
        </w:r>
      </w:hyperlink>
      <w:r w:rsidRPr="00770871">
        <w:rPr>
          <w:rFonts w:ascii="Calibri" w:hAnsi="Calibri" w:cs="Calibri"/>
          <w:sz w:val="16"/>
          <w:bdr w:val="none" w:sz="0" w:space="0" w:color="auto" w:frame="1"/>
        </w:rPr>
        <w:t xml:space="preserve"> from the Russian Foreign Ministry. It’s a sloppily compiled laundry list of slights in American reporting on Russiagate, and frankly, doesn’t deserve serious engagement. But thanks to Moscow’s reflexive cry of Russophobia, some critics merely reduce it to a “</w:t>
      </w:r>
      <w:hyperlink r:id="rId50" w:history="1">
        <w:r w:rsidRPr="00770871">
          <w:rPr>
            <w:rStyle w:val="Hyperlink"/>
            <w:rFonts w:ascii="Calibri" w:eastAsiaTheme="majorEastAsia" w:hAnsi="Calibri" w:cs="Calibri"/>
            <w:sz w:val="16"/>
            <w:bdr w:val="none" w:sz="0" w:space="0" w:color="auto" w:frame="1"/>
          </w:rPr>
          <w:t>weapon</w:t>
        </w:r>
      </w:hyperlink>
      <w:r w:rsidRPr="00770871">
        <w:rPr>
          <w:rFonts w:ascii="Calibri" w:hAnsi="Calibri" w:cs="Calibri"/>
          <w:sz w:val="16"/>
          <w:bdr w:val="none" w:sz="0" w:space="0" w:color="auto" w:frame="1"/>
        </w:rPr>
        <w:t>” that is “</w:t>
      </w:r>
      <w:hyperlink r:id="rId51" w:tgtFrame="_blank" w:tooltip="whitewashing" w:history="1">
        <w:r w:rsidRPr="00770871">
          <w:rPr>
            <w:rStyle w:val="Hyperlink"/>
            <w:rFonts w:ascii="Calibri" w:eastAsiaTheme="majorEastAsia" w:hAnsi="Calibri" w:cs="Calibri"/>
            <w:sz w:val="16"/>
            <w:bdr w:val="none" w:sz="0" w:space="0" w:color="auto" w:frame="1"/>
          </w:rPr>
          <w:t>whitewashing</w:t>
        </w:r>
      </w:hyperlink>
      <w:r w:rsidRPr="00770871">
        <w:rPr>
          <w:rFonts w:ascii="Calibri" w:hAnsi="Calibri" w:cs="Calibri"/>
          <w:sz w:val="16"/>
          <w:bdr w:val="none" w:sz="0" w:space="0" w:color="auto" w:frame="1"/>
        </w:rPr>
        <w:t xml:space="preserve"> destructive Kremlin behavior.” Russophobia as deflection has been countered with a blanket denial of its existence.</w:t>
      </w:r>
      <w:r w:rsidRPr="00770871">
        <w:rPr>
          <w:rFonts w:ascii="Calibri" w:hAnsi="Calibri" w:cs="Calibri"/>
          <w:sz w:val="16"/>
        </w:rPr>
        <w:t xml:space="preserve"> </w:t>
      </w:r>
      <w:r w:rsidRPr="00770871">
        <w:rPr>
          <w:rFonts w:ascii="Calibri" w:hAnsi="Calibri" w:cs="Calibri"/>
          <w:sz w:val="16"/>
          <w:bdr w:val="none" w:sz="0" w:space="0" w:color="auto" w:frame="1"/>
        </w:rPr>
        <w:t xml:space="preserve">The term, however, deserves engagement when scraped of its infowar muck. Its efficacy is in the ways it speaks to national identity, </w:t>
      </w:r>
      <w:r w:rsidRPr="009D0A42">
        <w:rPr>
          <w:rFonts w:ascii="Calibri" w:hAnsi="Calibri" w:cs="Calibri"/>
          <w:b/>
          <w:bCs/>
          <w:sz w:val="22"/>
          <w:u w:val="single"/>
          <w:bdr w:val="none" w:sz="0" w:space="0" w:color="auto" w:frame="1"/>
        </w:rPr>
        <w:t>the construction of civilizational borders, how the “West” imagines Russia and how vis-à-vis Russia, the “West” imagines itself</w:t>
      </w:r>
      <w:r w:rsidRPr="00770871">
        <w:rPr>
          <w:rFonts w:ascii="Calibri" w:hAnsi="Calibri" w:cs="Calibri"/>
          <w:sz w:val="16"/>
          <w:bdr w:val="none" w:sz="0" w:space="0" w:color="auto" w:frame="1"/>
        </w:rPr>
        <w:t>.</w:t>
      </w:r>
      <w:r w:rsidRPr="00770871">
        <w:rPr>
          <w:rFonts w:ascii="Calibri" w:hAnsi="Calibri" w:cs="Calibri"/>
          <w:sz w:val="16"/>
        </w:rPr>
        <w:t xml:space="preserve"> </w:t>
      </w:r>
      <w:r w:rsidRPr="00770871">
        <w:rPr>
          <w:rFonts w:ascii="Calibri" w:hAnsi="Calibri" w:cs="Calibri"/>
          <w:sz w:val="16"/>
          <w:bdr w:val="none" w:sz="0" w:space="0" w:color="auto" w:frame="1"/>
        </w:rPr>
        <w:t>The Russian government’s current use of Russophobia is nothing new.</w:t>
      </w:r>
      <w:r w:rsidRPr="00770871">
        <w:rPr>
          <w:rFonts w:ascii="Calibri" w:hAnsi="Calibri" w:cs="Calibri"/>
          <w:sz w:val="16"/>
        </w:rPr>
        <w:t xml:space="preserve"> </w:t>
      </w:r>
      <w:r w:rsidRPr="00770871">
        <w:rPr>
          <w:rFonts w:ascii="Calibri" w:hAnsi="Calibri" w:cs="Calibri"/>
          <w:sz w:val="16"/>
          <w:bdr w:val="none" w:sz="0" w:space="0" w:color="auto" w:frame="1"/>
        </w:rPr>
        <w:t xml:space="preserve">The Russian charge of Russophobia has been in use since 1867, when Fyodor Tyutchev coined it, ironically in French, to chastize Russian liberals who demonized the autocracy and “cherish[ed] Europe.” Ivan Ilyin argued that </w:t>
      </w:r>
      <w:r w:rsidRPr="009D0A42">
        <w:rPr>
          <w:rFonts w:ascii="Calibri" w:hAnsi="Calibri" w:cs="Calibri"/>
          <w:b/>
          <w:bCs/>
          <w:sz w:val="22"/>
          <w:u w:val="single"/>
          <w:bdr w:val="none" w:sz="0" w:space="0" w:color="auto" w:frame="1"/>
        </w:rPr>
        <w:t>Russophobia underpinned European desires to dismember and exploit Russia.</w:t>
      </w:r>
      <w:r w:rsidRPr="00770871">
        <w:rPr>
          <w:rFonts w:ascii="Calibri" w:hAnsi="Calibri" w:cs="Calibri"/>
          <w:sz w:val="16"/>
          <w:bdr w:val="none" w:sz="0" w:space="0" w:color="auto" w:frame="1"/>
        </w:rPr>
        <w:t xml:space="preserve"> Today’s Kremlin echoes much of Tyutchev and Ilyin in its use of Russophobia to discredit its domestic and foreign critics and discursively discipline Russian identity.</w:t>
      </w:r>
      <w:r w:rsidRPr="00770871">
        <w:rPr>
          <w:rFonts w:ascii="Calibri" w:hAnsi="Calibri" w:cs="Calibri"/>
          <w:sz w:val="16"/>
        </w:rPr>
        <w:t xml:space="preserve"> </w:t>
      </w:r>
      <w:r w:rsidRPr="00770871">
        <w:rPr>
          <w:rFonts w:ascii="Calibri" w:hAnsi="Calibri" w:cs="Calibri"/>
          <w:sz w:val="16"/>
          <w:bdr w:val="none" w:sz="0" w:space="0" w:color="auto" w:frame="1"/>
        </w:rPr>
        <w:t>Yet, at the same time, this doesn’t mean Russophobia doesn’t exist. It has a historical genealogy outside of Russia that can’t be ignored. It’s origins in the English language trace to the early 19th century. According to the Oxford English Dictionary, one of its initial usages was by John Stuart Mill in 1836. Mill wrote “the real cause” for increasing British military budgets was that “Ministers are smitten with the epidemic disease of Russo-phobia.”</w:t>
      </w:r>
      <w:r w:rsidRPr="00770871">
        <w:rPr>
          <w:rFonts w:ascii="Calibri" w:hAnsi="Calibri" w:cs="Calibri"/>
          <w:sz w:val="16"/>
        </w:rPr>
        <w:t xml:space="preserve"> </w:t>
      </w:r>
      <w:r w:rsidRPr="00770871">
        <w:rPr>
          <w:rFonts w:ascii="Calibri" w:hAnsi="Calibri" w:cs="Calibri"/>
          <w:sz w:val="16"/>
          <w:bdr w:val="none" w:sz="0" w:space="0" w:color="auto" w:frame="1"/>
        </w:rPr>
        <w:t>One of the founding documents of Western Russophobia, the spurious “</w:t>
      </w:r>
      <w:hyperlink r:id="rId52" w:tgtFrame="_blank" w:tooltip="Testament" w:history="1">
        <w:r w:rsidRPr="00770871">
          <w:rPr>
            <w:rStyle w:val="Hyperlink"/>
            <w:rFonts w:ascii="Calibri" w:eastAsiaTheme="majorEastAsia" w:hAnsi="Calibri" w:cs="Calibri"/>
            <w:sz w:val="16"/>
            <w:bdr w:val="none" w:sz="0" w:space="0" w:color="auto" w:frame="1"/>
          </w:rPr>
          <w:t>Testament</w:t>
        </w:r>
      </w:hyperlink>
      <w:r w:rsidRPr="00770871">
        <w:rPr>
          <w:rFonts w:ascii="Calibri" w:hAnsi="Calibri" w:cs="Calibri"/>
          <w:sz w:val="16"/>
          <w:bdr w:val="none" w:sz="0" w:space="0" w:color="auto" w:frame="1"/>
        </w:rPr>
        <w:t xml:space="preserve"> of Peter the Great,” continued to have resonance in the mid-20th century, and was even referenced by President Harry Truman in 1948 to explain Soviet foreign policy.</w:t>
      </w:r>
      <w:r w:rsidRPr="00770871">
        <w:rPr>
          <w:rFonts w:ascii="Calibri" w:hAnsi="Calibri" w:cs="Calibri"/>
          <w:sz w:val="16"/>
        </w:rPr>
        <w:t xml:space="preserve"> </w:t>
      </w:r>
      <w:r w:rsidRPr="00770871">
        <w:rPr>
          <w:rFonts w:ascii="Calibri" w:hAnsi="Calibri" w:cs="Calibri"/>
          <w:sz w:val="16"/>
          <w:bdr w:val="none" w:sz="0" w:space="0" w:color="auto" w:frame="1"/>
        </w:rPr>
        <w:t xml:space="preserve">What is Russophobia? This is the crucial question. Not all anti-Russian sentiment classifies as Russophobia. Emphasis should be placed on the </w:t>
      </w:r>
      <w:r w:rsidRPr="00770871">
        <w:rPr>
          <w:rStyle w:val="Emphasis"/>
          <w:b w:val="0"/>
          <w:sz w:val="16"/>
          <w:bdr w:val="none" w:sz="0" w:space="0" w:color="auto" w:frame="1"/>
        </w:rPr>
        <w:t xml:space="preserve">phobia </w:t>
      </w:r>
      <w:r w:rsidRPr="00770871">
        <w:rPr>
          <w:rFonts w:ascii="Calibri" w:hAnsi="Calibri" w:cs="Calibri"/>
          <w:sz w:val="16"/>
          <w:bdr w:val="none" w:sz="0" w:space="0" w:color="auto" w:frame="1"/>
        </w:rPr>
        <w:t xml:space="preserve">part of the word. According to one definition, a phobia is an “irrational fear” </w:t>
      </w:r>
      <w:r w:rsidRPr="00770871">
        <w:rPr>
          <w:rFonts w:ascii="Calibri" w:hAnsi="Calibri" w:cs="Calibri"/>
          <w:sz w:val="16"/>
          <w:bdr w:val="none" w:sz="0" w:space="0" w:color="auto" w:frame="1"/>
        </w:rPr>
        <w:lastRenderedPageBreak/>
        <w:t>and “may result from displacing an internal conflict to an external object symbolically related to the conflict.” The history of anti-Russian sentiment we see in states subject to Russian/Soviet domination are not always irrational given their tumultuous history.</w:t>
      </w:r>
      <w:r w:rsidRPr="00770871">
        <w:rPr>
          <w:rFonts w:ascii="Calibri" w:hAnsi="Calibri" w:cs="Calibri"/>
          <w:sz w:val="16"/>
        </w:rPr>
        <w:t xml:space="preserve"> </w:t>
      </w:r>
      <w:r w:rsidRPr="00770871">
        <w:rPr>
          <w:rFonts w:ascii="Calibri" w:hAnsi="Calibri" w:cs="Calibri"/>
          <w:sz w:val="16"/>
          <w:bdr w:val="none" w:sz="0" w:space="0" w:color="auto" w:frame="1"/>
        </w:rPr>
        <w:t xml:space="preserve">Taking phobia as a means of displacement as a core tenet, I prefer to narrowly define Russophobia as when Russia, its government or its people are positioned as civilizational threats. Taking Russiagate as an example, it is not Russophobic to say that the Russian government interfered in the 2016 U.S. election. </w:t>
      </w:r>
      <w:r w:rsidRPr="009D0A42">
        <w:rPr>
          <w:rFonts w:ascii="Calibri" w:hAnsi="Calibri" w:cs="Calibri"/>
          <w:b/>
          <w:bCs/>
          <w:sz w:val="22"/>
          <w:u w:val="single"/>
          <w:bdr w:val="none" w:sz="0" w:space="0" w:color="auto" w:frame="1"/>
        </w:rPr>
        <w:t xml:space="preserve">It is Russophobic to claim that Russia “has </w:t>
      </w:r>
      <w:hyperlink r:id="rId53" w:tgtFrame="_blank" w:tooltip="penetrated" w:history="1">
        <w:r w:rsidRPr="009D0A42">
          <w:rPr>
            <w:rStyle w:val="Hyperlink"/>
            <w:rFonts w:ascii="Calibri" w:eastAsiaTheme="majorEastAsia" w:hAnsi="Calibri" w:cs="Calibri"/>
            <w:b/>
            <w:bCs/>
            <w:sz w:val="22"/>
            <w:u w:val="single"/>
            <w:bdr w:val="none" w:sz="0" w:space="0" w:color="auto" w:frame="1"/>
          </w:rPr>
          <w:t>penetrated</w:t>
        </w:r>
      </w:hyperlink>
      <w:r w:rsidRPr="009D0A42">
        <w:rPr>
          <w:rFonts w:ascii="Calibri" w:hAnsi="Calibri" w:cs="Calibri"/>
          <w:b/>
          <w:bCs/>
          <w:sz w:val="22"/>
          <w:u w:val="single"/>
          <w:bdr w:val="none" w:sz="0" w:space="0" w:color="auto" w:frame="1"/>
        </w:rPr>
        <w:t xml:space="preserve"> the very foundations of our democracy.”</w:t>
      </w:r>
      <w:r w:rsidRPr="00770871">
        <w:rPr>
          <w:rFonts w:ascii="Calibri" w:hAnsi="Calibri" w:cs="Calibri"/>
          <w:sz w:val="16"/>
          <w:bdr w:val="none" w:sz="0" w:space="0" w:color="auto" w:frame="1"/>
        </w:rPr>
        <w:t xml:space="preserve"> </w:t>
      </w:r>
      <w:r w:rsidRPr="009D0A42">
        <w:rPr>
          <w:rFonts w:ascii="Calibri" w:hAnsi="Calibri" w:cs="Calibri"/>
          <w:b/>
          <w:bCs/>
          <w:sz w:val="22"/>
          <w:u w:val="single"/>
          <w:bdr w:val="none" w:sz="0" w:space="0" w:color="auto" w:frame="1"/>
        </w:rPr>
        <w:t xml:space="preserve">When Russia is posited as antithetical to “Western values,” considered a dangerous </w:t>
      </w:r>
      <w:hyperlink r:id="rId54" w:tgtFrame="_blank" w:tooltip="infection" w:history="1">
        <w:r w:rsidRPr="009D0A42">
          <w:rPr>
            <w:rStyle w:val="Hyperlink"/>
            <w:rFonts w:ascii="Calibri" w:eastAsiaTheme="majorEastAsia" w:hAnsi="Calibri" w:cs="Calibri"/>
            <w:b/>
            <w:bCs/>
            <w:sz w:val="22"/>
            <w:u w:val="single"/>
            <w:bdr w:val="none" w:sz="0" w:space="0" w:color="auto" w:frame="1"/>
          </w:rPr>
          <w:t>infection</w:t>
        </w:r>
      </w:hyperlink>
      <w:r w:rsidRPr="009D0A42">
        <w:rPr>
          <w:rFonts w:ascii="Calibri" w:hAnsi="Calibri" w:cs="Calibri"/>
          <w:b/>
          <w:bCs/>
          <w:sz w:val="22"/>
          <w:u w:val="single"/>
          <w:bdr w:val="none" w:sz="0" w:space="0" w:color="auto" w:frame="1"/>
        </w:rPr>
        <w:t xml:space="preserve"> on the American body politic, individual Russians are inherently seen as a collective hive mind doing Putin’s bidding, or when Russia serves as a symbolic repository to explain domestic crisis, these, in my opinion, are forms of Russophobia.</w:t>
      </w:r>
      <w:r w:rsidRPr="00770871">
        <w:rPr>
          <w:rFonts w:ascii="Calibri" w:hAnsi="Calibri" w:cs="Calibri"/>
          <w:sz w:val="16"/>
        </w:rPr>
        <w:t xml:space="preserve"> </w:t>
      </w:r>
      <w:r w:rsidRPr="00770871">
        <w:rPr>
          <w:rFonts w:ascii="Calibri" w:hAnsi="Calibri" w:cs="Calibri"/>
          <w:sz w:val="16"/>
          <w:bdr w:val="none" w:sz="0" w:space="0" w:color="auto" w:frame="1"/>
        </w:rPr>
        <w:t xml:space="preserve">Given that Russophobia suggests an irrational fear of Russia’s “Otherness,” how much of this is </w:t>
      </w:r>
      <w:r w:rsidRPr="00770871">
        <w:rPr>
          <w:rFonts w:ascii="Calibri" w:hAnsi="Calibri" w:cs="Calibri"/>
          <w:sz w:val="16"/>
        </w:rPr>
        <w:t>really</w:t>
      </w:r>
      <w:r w:rsidRPr="00770871">
        <w:rPr>
          <w:rFonts w:ascii="Calibri" w:hAnsi="Calibri" w:cs="Calibri"/>
          <w:sz w:val="16"/>
          <w:bdr w:val="none" w:sz="0" w:space="0" w:color="auto" w:frame="1"/>
        </w:rPr>
        <w:t xml:space="preserve"> about Russia? Discourses of otherness are always expressions of identity and power. </w:t>
      </w:r>
      <w:r w:rsidRPr="009B5A8C">
        <w:rPr>
          <w:rFonts w:ascii="Calibri" w:hAnsi="Calibri" w:cs="Calibri"/>
          <w:b/>
          <w:bCs/>
          <w:sz w:val="22"/>
          <w:u w:val="single"/>
          <w:bdr w:val="none" w:sz="0" w:space="0" w:color="auto" w:frame="1"/>
        </w:rPr>
        <w:t>The tendency to paint Russia as eternally backward, barbarous, despotic and even evil, is fundamental to the “West’s” construction of itself.</w:t>
      </w:r>
      <w:r w:rsidRPr="00770871">
        <w:rPr>
          <w:rFonts w:ascii="Calibri" w:hAnsi="Calibri" w:cs="Calibri"/>
          <w:sz w:val="16"/>
          <w:bdr w:val="none" w:sz="0" w:space="0" w:color="auto" w:frame="1"/>
        </w:rPr>
        <w:t xml:space="preserve"> Just note how the imagined borders of “Europe” or the “West” have shifted over the last century based on membership in and aspirations to join NATO/EU vis-a-via Russia. </w:t>
      </w:r>
      <w:r w:rsidRPr="009B5A8C">
        <w:rPr>
          <w:rFonts w:ascii="Calibri" w:hAnsi="Calibri" w:cs="Calibri"/>
          <w:b/>
          <w:bCs/>
          <w:sz w:val="22"/>
          <w:u w:val="single"/>
          <w:bdr w:val="none" w:sz="0" w:space="0" w:color="auto" w:frame="1"/>
        </w:rPr>
        <w:t>Russia, in the words of one historian, serves as a “dark double” through which the “West” tempers its own darkness while simultaneously blackening the Russian Other.</w:t>
      </w:r>
      <w:r w:rsidRPr="00770871">
        <w:rPr>
          <w:rFonts w:ascii="Calibri" w:hAnsi="Calibri" w:cs="Calibri"/>
          <w:sz w:val="16"/>
          <w:bdr w:val="none" w:sz="0" w:space="0" w:color="auto" w:frame="1"/>
        </w:rPr>
        <w:t xml:space="preserve"> </w:t>
      </w:r>
      <w:r w:rsidRPr="009B5A8C">
        <w:rPr>
          <w:rFonts w:ascii="Calibri" w:hAnsi="Calibri" w:cs="Calibri"/>
          <w:b/>
          <w:bCs/>
          <w:sz w:val="22"/>
          <w:u w:val="single"/>
          <w:bdr w:val="none" w:sz="0" w:space="0" w:color="auto" w:frame="1"/>
        </w:rPr>
        <w:t xml:space="preserve">Russophobia serves as one of many discursive mechanisms in which the “West” </w:t>
      </w:r>
      <w:hyperlink r:id="rId55" w:tgtFrame="_blank" w:tooltip="consolidates" w:history="1">
        <w:r w:rsidRPr="009B5A8C">
          <w:rPr>
            <w:rStyle w:val="Hyperlink"/>
            <w:rFonts w:ascii="Calibri" w:eastAsiaTheme="majorEastAsia" w:hAnsi="Calibri" w:cs="Calibri"/>
            <w:b/>
            <w:bCs/>
            <w:sz w:val="22"/>
            <w:u w:val="single"/>
            <w:bdr w:val="none" w:sz="0" w:space="0" w:color="auto" w:frame="1"/>
          </w:rPr>
          <w:t>consolidates</w:t>
        </w:r>
      </w:hyperlink>
      <w:r w:rsidRPr="009B5A8C">
        <w:rPr>
          <w:rFonts w:ascii="Calibri" w:hAnsi="Calibri" w:cs="Calibri"/>
          <w:b/>
          <w:bCs/>
          <w:sz w:val="22"/>
          <w:u w:val="single"/>
          <w:bdr w:val="none" w:sz="0" w:space="0" w:color="auto" w:frame="1"/>
        </w:rPr>
        <w:t xml:space="preserve"> itself,</w:t>
      </w:r>
      <w:r w:rsidRPr="00770871">
        <w:rPr>
          <w:rFonts w:ascii="Calibri" w:hAnsi="Calibri" w:cs="Calibri"/>
          <w:sz w:val="16"/>
          <w:bdr w:val="none" w:sz="0" w:space="0" w:color="auto" w:frame="1"/>
        </w:rPr>
        <w:t xml:space="preserve"> sublimates internal difference and reaffirms its universality.</w:t>
      </w:r>
      <w:r w:rsidRPr="00770871">
        <w:rPr>
          <w:rFonts w:ascii="Calibri" w:hAnsi="Calibri" w:cs="Calibri"/>
          <w:sz w:val="16"/>
        </w:rPr>
        <w:t xml:space="preserve"> </w:t>
      </w:r>
      <w:r w:rsidRPr="00770871">
        <w:rPr>
          <w:rFonts w:ascii="Calibri" w:hAnsi="Calibri" w:cs="Calibri"/>
          <w:sz w:val="16"/>
          <w:bdr w:val="none" w:sz="0" w:space="0" w:color="auto" w:frame="1"/>
        </w:rPr>
        <w:t xml:space="preserve">One of the most controversial aspects of Russophobia is whether it’s a form of racism. Russians are not a race. However, Russophobia utilizes racist language and concepts. I’m increasingly inclined to see it as racism. Not so much because of its discriminatory and derogatory views toward Russians, but more because Russophobic rhetoric casts Russias </w:t>
      </w:r>
      <w:r w:rsidRPr="00770871">
        <w:rPr>
          <w:rFonts w:ascii="Calibri" w:hAnsi="Calibri" w:cs="Calibri"/>
          <w:sz w:val="16"/>
        </w:rPr>
        <w:t xml:space="preserve">as a race </w:t>
      </w:r>
      <w:r w:rsidRPr="00770871">
        <w:rPr>
          <w:rFonts w:ascii="Calibri" w:hAnsi="Calibri" w:cs="Calibri"/>
          <w:sz w:val="16"/>
          <w:bdr w:val="none" w:sz="0" w:space="0" w:color="auto" w:frame="1"/>
        </w:rPr>
        <w:t xml:space="preserve">— an undifferentiated, historically immutable group in culture, biology, values and interests. </w:t>
      </w:r>
      <w:r w:rsidRPr="00770871">
        <w:rPr>
          <w:rFonts w:ascii="Calibri" w:hAnsi="Calibri" w:cs="Calibri"/>
          <w:caps/>
          <w:sz w:val="16"/>
        </w:rPr>
        <w:t xml:space="preserve">NEWS </w:t>
      </w:r>
      <w:hyperlink r:id="rId56" w:tooltip="Russia to Re-Educate ‘Brainwashed’ Youth in Patriotic Camps" w:history="1">
        <w:r w:rsidRPr="00770871">
          <w:rPr>
            <w:rStyle w:val="Hyperlink"/>
            <w:sz w:val="16"/>
            <w:bdr w:val="none" w:sz="0" w:space="0" w:color="auto" w:frame="1"/>
          </w:rPr>
          <w:t xml:space="preserve"> </w:t>
        </w:r>
        <w:r w:rsidRPr="00770871">
          <w:rPr>
            <w:rFonts w:ascii="Calibri" w:hAnsi="Calibri" w:cs="Calibri"/>
            <w:sz w:val="16"/>
            <w:bdr w:val="none" w:sz="0" w:space="0" w:color="auto" w:frame="1"/>
          </w:rPr>
          <w:t>Russia to Re-Educate ‘Brainwashed’ Youth in Patriotic Camps</w:t>
        </w:r>
        <w:r w:rsidRPr="00770871">
          <w:rPr>
            <w:rFonts w:cs="Calibri"/>
            <w:b/>
            <w:sz w:val="16"/>
          </w:rPr>
          <w:t xml:space="preserve"> </w:t>
        </w:r>
        <w:r w:rsidRPr="00770871">
          <w:rPr>
            <w:rStyle w:val="related-articlecta"/>
            <w:rFonts w:ascii="Calibri" w:hAnsi="Calibri" w:cs="Calibri"/>
            <w:caps/>
            <w:sz w:val="16"/>
            <w:bdr w:val="none" w:sz="0" w:space="0" w:color="auto" w:frame="1"/>
          </w:rPr>
          <w:t>READ MORE</w:t>
        </w:r>
      </w:hyperlink>
      <w:r w:rsidRPr="00770871">
        <w:rPr>
          <w:sz w:val="16"/>
        </w:rPr>
        <w:t xml:space="preserve"> </w:t>
      </w:r>
      <w:r w:rsidRPr="00770871">
        <w:rPr>
          <w:rFonts w:ascii="Calibri" w:hAnsi="Calibri" w:cs="Calibri"/>
          <w:sz w:val="16"/>
          <w:bdr w:val="none" w:sz="0" w:space="0" w:color="auto" w:frame="1"/>
        </w:rPr>
        <w:t xml:space="preserve">The racist moment is best seen in former Director of National Intelligence James Clapper’s </w:t>
      </w:r>
      <w:hyperlink r:id="rId57" w:tgtFrame="_blank" w:tooltip="comment" w:history="1">
        <w:r w:rsidRPr="00770871">
          <w:rPr>
            <w:rStyle w:val="Hyperlink"/>
            <w:rFonts w:ascii="Calibri" w:eastAsiaTheme="majorEastAsia" w:hAnsi="Calibri" w:cs="Calibri"/>
            <w:sz w:val="16"/>
            <w:bdr w:val="none" w:sz="0" w:space="0" w:color="auto" w:frame="1"/>
          </w:rPr>
          <w:t>comment</w:t>
        </w:r>
      </w:hyperlink>
      <w:r w:rsidRPr="00770871">
        <w:rPr>
          <w:rFonts w:ascii="Calibri" w:hAnsi="Calibri" w:cs="Calibri"/>
          <w:sz w:val="16"/>
          <w:bdr w:val="none" w:sz="0" w:space="0" w:color="auto" w:frame="1"/>
        </w:rPr>
        <w:t xml:space="preserve"> that “the historical practices of the Russians, who typically, are almost genetically driven to co-opt, penetrate, gain favor, whatever, which is a typical Russian technique” and that it’s in Russian “genes to be </w:t>
      </w:r>
      <w:hyperlink r:id="rId58" w:tgtFrame="_blank" w:tooltip="opposed" w:history="1">
        <w:r w:rsidRPr="00770871">
          <w:rPr>
            <w:rStyle w:val="Hyperlink"/>
            <w:rFonts w:ascii="Calibri" w:eastAsiaTheme="majorEastAsia" w:hAnsi="Calibri" w:cs="Calibri"/>
            <w:sz w:val="16"/>
            <w:bdr w:val="none" w:sz="0" w:space="0" w:color="auto" w:frame="1"/>
          </w:rPr>
          <w:t>opposed</w:t>
        </w:r>
      </w:hyperlink>
      <w:r w:rsidRPr="00770871">
        <w:rPr>
          <w:rFonts w:ascii="Calibri" w:hAnsi="Calibri" w:cs="Calibri"/>
          <w:sz w:val="16"/>
          <w:bdr w:val="none" w:sz="0" w:space="0" w:color="auto" w:frame="1"/>
        </w:rPr>
        <w:t xml:space="preserve">, diametrically opposed, to the United States and Western democracies.” Such notions of biologically determined, collective behavior </w:t>
      </w:r>
      <w:r w:rsidRPr="00770871">
        <w:rPr>
          <w:rStyle w:val="Emphasis"/>
          <w:b w:val="0"/>
          <w:sz w:val="16"/>
          <w:bdr w:val="none" w:sz="0" w:space="0" w:color="auto" w:frame="1"/>
        </w:rPr>
        <w:t>elevate</w:t>
      </w:r>
      <w:r w:rsidRPr="00770871">
        <w:rPr>
          <w:rFonts w:ascii="Calibri" w:hAnsi="Calibri" w:cs="Calibri"/>
          <w:sz w:val="16"/>
          <w:bdr w:val="none" w:sz="0" w:space="0" w:color="auto" w:frame="1"/>
        </w:rPr>
        <w:t xml:space="preserve"> Russians to a racial category. This too is part of an older history of 19th and early 20th century notions of Slavic people as a distinct racial group inhabiting the grey zone of American “whiteness.”</w:t>
      </w:r>
      <w:r w:rsidRPr="00770871">
        <w:rPr>
          <w:rFonts w:ascii="Calibri" w:hAnsi="Calibri" w:cs="Calibri"/>
          <w:sz w:val="16"/>
        </w:rPr>
        <w:t xml:space="preserve"> </w:t>
      </w:r>
      <w:r w:rsidRPr="009B5A8C">
        <w:rPr>
          <w:rFonts w:ascii="Calibri" w:hAnsi="Calibri" w:cs="Calibri"/>
          <w:b/>
          <w:bCs/>
          <w:sz w:val="22"/>
          <w:u w:val="single"/>
          <w:bdr w:val="none" w:sz="0" w:space="0" w:color="auto" w:frame="1"/>
        </w:rPr>
        <w:t>There is a paradox at the heart of American Russophobia.</w:t>
      </w:r>
      <w:r w:rsidRPr="00770871">
        <w:rPr>
          <w:rFonts w:ascii="Calibri" w:hAnsi="Calibri" w:cs="Calibri"/>
          <w:sz w:val="16"/>
          <w:bdr w:val="none" w:sz="0" w:space="0" w:color="auto" w:frame="1"/>
        </w:rPr>
        <w:t xml:space="preserve"> It is far more narcissistic than its European variants. Like most objects of narcissism, </w:t>
      </w:r>
      <w:r w:rsidRPr="009B5A8C">
        <w:rPr>
          <w:rFonts w:ascii="Calibri" w:hAnsi="Calibri" w:cs="Calibri"/>
          <w:b/>
          <w:bCs/>
          <w:sz w:val="22"/>
          <w:u w:val="single"/>
          <w:bdr w:val="none" w:sz="0" w:space="0" w:color="auto" w:frame="1"/>
        </w:rPr>
        <w:t>Russia serves as both an object of American desire and a subject of disgust.</w:t>
      </w:r>
      <w:r w:rsidRPr="00770871">
        <w:rPr>
          <w:rFonts w:ascii="Calibri" w:hAnsi="Calibri" w:cs="Calibri"/>
          <w:sz w:val="16"/>
          <w:bdr w:val="none" w:sz="0" w:space="0" w:color="auto" w:frame="1"/>
        </w:rPr>
        <w:t xml:space="preserve"> </w:t>
      </w:r>
      <w:r w:rsidRPr="00770871">
        <w:rPr>
          <w:rFonts w:ascii="Calibri" w:hAnsi="Calibri" w:cs="Calibri"/>
          <w:sz w:val="16"/>
          <w:bdr w:val="none" w:sz="0" w:space="0" w:color="auto" w:frame="1"/>
        </w:rPr>
        <w:lastRenderedPageBreak/>
        <w:t xml:space="preserve">Desire in that the United States craves similitude from Russia to reconfirm the universality of American values. At the same time, the United States is repulsed by Russia’s halfhearted pantomimes or its outright rejection of American universalism. </w:t>
      </w:r>
      <w:r w:rsidRPr="009B5A8C">
        <w:rPr>
          <w:rFonts w:ascii="Calibri" w:hAnsi="Calibri" w:cs="Calibri"/>
          <w:b/>
          <w:bCs/>
          <w:sz w:val="22"/>
          <w:u w:val="single"/>
          <w:bdr w:val="none" w:sz="0" w:space="0" w:color="auto" w:frame="1"/>
        </w:rPr>
        <w:t xml:space="preserve">Russia exists in a permanent liminal state within the American imagination. It is always in a state of becoming — becoming more democratic </w:t>
      </w:r>
      <w:r w:rsidRPr="00770871">
        <w:rPr>
          <w:rFonts w:ascii="Calibri" w:hAnsi="Calibri" w:cs="Calibri"/>
          <w:sz w:val="16"/>
          <w:bdr w:val="none" w:sz="0" w:space="0" w:color="auto" w:frame="1"/>
        </w:rPr>
        <w:t>(the 1860s, 1905, 1917, or 1990s) or more authoritarian (the 1880s, 1920s, 2000s). It is this anticipation which elicits so much American yearning and distaste. American discourse posits both a synchronic Russia — a historically inert Russia — and a diachronic Russia — a Russia that must progress.</w:t>
      </w:r>
      <w:r w:rsidRPr="00770871">
        <w:rPr>
          <w:rFonts w:ascii="Calibri" w:hAnsi="Calibri" w:cs="Calibri"/>
          <w:sz w:val="16"/>
        </w:rPr>
        <w:t xml:space="preserve"> </w:t>
      </w:r>
      <w:r w:rsidRPr="00770871">
        <w:rPr>
          <w:rFonts w:ascii="Calibri" w:hAnsi="Calibri" w:cs="Calibri"/>
          <w:sz w:val="16"/>
          <w:bdr w:val="none" w:sz="0" w:space="0" w:color="auto" w:frame="1"/>
        </w:rPr>
        <w:t>It is this slippage between historical stasis and progress that makes Russia so easily slide from an object of American mania to a subject of American menace. Interestingly, the denial of Russophobia plays a similar role in American discourse as claims of its ubiquitousness does in Russia: disciplining politics. As British Minister to Washington Sir John Balfour said in 1947 in reference to U.S. congressional reluctance to approve the Marshall Plan, “The high pitch of Russophobia should go a long way towards keeping the unintelligent and emotional in line."</w:t>
      </w:r>
      <w:r w:rsidRPr="00770871">
        <w:rPr>
          <w:rFonts w:ascii="Calibri" w:hAnsi="Calibri" w:cs="Calibri"/>
          <w:sz w:val="16"/>
        </w:rPr>
        <w:t xml:space="preserve"> </w:t>
      </w:r>
      <w:r w:rsidRPr="00770871">
        <w:rPr>
          <w:rFonts w:ascii="Calibri" w:hAnsi="Calibri" w:cs="Calibri"/>
          <w:sz w:val="16"/>
          <w:bdr w:val="none" w:sz="0" w:space="0" w:color="auto" w:frame="1"/>
        </w:rPr>
        <w:t>This high pitch rings in our ears again. Detractors often rebuke Russophobia as Russian propaganda, justifying the Russian narrative or behavior, or accuse slanders of being “agents” or “useful idiots” of Putin. These are typical and banal claims on the surface. But scratch beneath them and the notion that there is a Russian narrative, Russian behavior or unwitting agents of Putin are some of the core tropes of the Russophobic mind.</w:t>
      </w:r>
    </w:p>
    <w:p w14:paraId="478CAE1D" w14:textId="77777777" w:rsidR="00CE5195" w:rsidRDefault="00CE5195" w:rsidP="00CE5195">
      <w:pPr>
        <w:pStyle w:val="NormalWeb"/>
        <w:shd w:val="clear" w:color="auto" w:fill="FFFFFF"/>
        <w:spacing w:after="312" w:afterAutospacing="0"/>
        <w:rPr>
          <w:rFonts w:ascii="Calibri" w:hAnsi="Calibri" w:cs="Calibri"/>
          <w:sz w:val="16"/>
        </w:rPr>
      </w:pPr>
    </w:p>
    <w:p w14:paraId="7B005B8F" w14:textId="77777777" w:rsidR="00CE5195" w:rsidRDefault="00CE5195" w:rsidP="00CE5195">
      <w:pPr>
        <w:pStyle w:val="Heading4"/>
      </w:pPr>
      <w:r>
        <w:t>The United States and the global west constantly construct Russia as the nation of suffering for their own feelings of superiority.  Putin then uses this sentiment to its advantage.</w:t>
      </w:r>
    </w:p>
    <w:p w14:paraId="57C572A9" w14:textId="77777777" w:rsidR="00CE5195" w:rsidRDefault="00CE5195" w:rsidP="00CE5195">
      <w:pPr>
        <w:rPr>
          <w:sz w:val="18"/>
          <w:szCs w:val="18"/>
        </w:rPr>
      </w:pPr>
      <w:r w:rsidRPr="00E20571">
        <w:rPr>
          <w:b/>
          <w:bCs/>
          <w:sz w:val="28"/>
          <w:szCs w:val="28"/>
        </w:rPr>
        <w:t>Lind-Guzik 2017,</w:t>
      </w:r>
      <w:r>
        <w:t xml:space="preserve"> </w:t>
      </w:r>
      <w:r w:rsidRPr="00E20571">
        <w:rPr>
          <w:sz w:val="18"/>
          <w:szCs w:val="18"/>
        </w:rPr>
        <w:t>(</w:t>
      </w:r>
      <w:r w:rsidRPr="00E20571">
        <w:rPr>
          <w:sz w:val="18"/>
          <w:szCs w:val="18"/>
          <w:shd w:val="clear" w:color="auto" w:fill="FFFFFF"/>
        </w:rPr>
        <w:t xml:space="preserve">Anti-Nihilist Institute co-founder. Scholar of Russian history, law and literature, war crimes, human rights. Abuse survivor and mental health advocate, 6/7/2019, </w:t>
      </w:r>
      <w:hyperlink r:id="rId59" w:history="1">
        <w:r w:rsidRPr="00E20571">
          <w:rPr>
            <w:rStyle w:val="Hyperlink"/>
            <w:sz w:val="18"/>
            <w:szCs w:val="18"/>
          </w:rPr>
          <w:t>https://medium.com/the-anti-nihilist-institute/american-russophobia-is-real-and-its-helping-putin-a48ad884f149</w:t>
        </w:r>
      </w:hyperlink>
      <w:r w:rsidRPr="00E20571">
        <w:rPr>
          <w:sz w:val="18"/>
          <w:szCs w:val="18"/>
        </w:rPr>
        <w:t>, 7/8/2019, SG)</w:t>
      </w:r>
    </w:p>
    <w:p w14:paraId="4CCCA505" w14:textId="77777777" w:rsidR="00CE5195" w:rsidRDefault="00CE5195" w:rsidP="00CE5195">
      <w:pPr>
        <w:rPr>
          <w:spacing w:val="-1"/>
        </w:rPr>
      </w:pPr>
      <w:r w:rsidRPr="00175C7B">
        <w:rPr>
          <w:spacing w:val="-1"/>
        </w:rPr>
        <w:t xml:space="preserve">As the Trump-Russia scandal continues to unravel, no one blinked when former </w:t>
      </w:r>
      <w:r w:rsidRPr="00175C7B">
        <w:rPr>
          <w:b/>
          <w:bCs/>
          <w:spacing w:val="-1"/>
          <w:u w:val="single"/>
        </w:rPr>
        <w:t xml:space="preserve">Director of National Intelligence </w:t>
      </w:r>
      <w:r w:rsidRPr="00175C7B">
        <w:rPr>
          <w:spacing w:val="-1"/>
        </w:rPr>
        <w:t xml:space="preserve">James Clapper </w:t>
      </w:r>
      <w:r w:rsidRPr="00175C7B">
        <w:rPr>
          <w:b/>
          <w:bCs/>
          <w:spacing w:val="-1"/>
          <w:u w:val="single"/>
        </w:rPr>
        <w:t xml:space="preserve">said, </w:t>
      </w:r>
      <w:hyperlink r:id="rId60" w:history="1">
        <w:r w:rsidRPr="00175C7B">
          <w:rPr>
            <w:rStyle w:val="Hyperlink"/>
            <w:b/>
            <w:bCs/>
            <w:spacing w:val="-1"/>
            <w:u w:val="single"/>
          </w:rPr>
          <w:t>“It is in [the Russian people’s] genes to be opposed, diametrically opposed to US and western democracies.”</w:t>
        </w:r>
      </w:hyperlink>
      <w:r w:rsidRPr="00175C7B">
        <w:rPr>
          <w:spacing w:val="-1"/>
        </w:rPr>
        <w:t xml:space="preserve"> Excuse me? I had no idea that my DNA depended on an outdated, racist clash of civilizations. Tell me, sir: as a Russian-American Jew, will medical tests show trace amounts of Fifth Column in my blood? Many will argue that statements like Clapper’s should be taken seriously but not literally. Even metaphorically, however, the statement is crap. The Russian people cannot be reduced to Putin’s regime, </w:t>
      </w:r>
      <w:hyperlink r:id="rId61" w:history="1">
        <w:r w:rsidRPr="00175C7B">
          <w:rPr>
            <w:rStyle w:val="Hyperlink"/>
            <w:spacing w:val="-1"/>
          </w:rPr>
          <w:t>nor do they have an inherited cultural defect which can cured by exporting American capitalism or rule of law</w:t>
        </w:r>
      </w:hyperlink>
      <w:r w:rsidRPr="00175C7B">
        <w:rPr>
          <w:spacing w:val="-1"/>
        </w:rPr>
        <w:t xml:space="preserve">. Above all, their pride won’t allow them to submit to a culture that openly disdains them. What meeting of minds can there be when the likes of Vanity Fair and Louise Mensch treat the name “Vladimir” as an expletive? According to a family anecdote, my father worked as a television engineer for the Soviet team taping the 1959 “Kitchen Debate” in Moscow between then Vice-President Richard Nixon and Soviet General Secretary Nikita Khrushchev. The exhibition of kitchen </w:t>
      </w:r>
      <w:r w:rsidRPr="00175C7B">
        <w:rPr>
          <w:spacing w:val="-1"/>
        </w:rPr>
        <w:lastRenderedPageBreak/>
        <w:t xml:space="preserve">appliances as the fruits of American capitalism was meant to foment envy in Soviet households over Americans’ superior lifestyle. The whole episode was recorded in color using American technology. When Nixon boasted about America’s technological prowess, Khrushchev angrily responded that the Soviets would soon catch up. And so they did. In my father’s retelling, his team got the American camera crew so drunk that the chumps didn’t notice when their equipment was stolen. The Soviet team copied down blueprints of the technology before returning the equipment. I told this story in a class discussion years ago and the professor, a humorless Cold Warrior, looked at me and retorted, “Ah, now you make sense!” It wasn’t a compliment. We agreed that the Soviets broke the rules, didn’t respect American property rights, and didn’t innovate as quickly. With his backhanded shade, however, he turned a tricky historical situation into a moral failing, a defect passed down to me by my family. </w:t>
      </w:r>
      <w:r w:rsidRPr="00175C7B">
        <w:rPr>
          <w:spacing w:val="-5"/>
        </w:rPr>
        <w:t xml:space="preserve">His judgment came with all the moral weight of a sheltered American who’d never been forced to choose between bad and worse. Black and white thinking is for people who’ve never lived in grey. </w:t>
      </w:r>
      <w:r w:rsidRPr="00175C7B">
        <w:rPr>
          <w:spacing w:val="-1"/>
        </w:rPr>
        <w:t xml:space="preserve">Many Americans hear that story and see American capitalism rising above the Soviet saboteurs who would undermine democratic norms just for kicks. My takeaway was that the Americans were arrogant idiots for thinking they could out-drink the Russians that day. To each their own. </w:t>
      </w:r>
      <w:r w:rsidRPr="00175C7B">
        <w:rPr>
          <w:b/>
          <w:bCs/>
          <w:spacing w:val="-1"/>
          <w:u w:val="single"/>
        </w:rPr>
        <w:t xml:space="preserve">Americans of every political stripe enjoy shitting on the Russians to make themselves feel superior. </w:t>
      </w:r>
      <w:r w:rsidRPr="00175C7B">
        <w:rPr>
          <w:spacing w:val="-1"/>
        </w:rPr>
        <w:t xml:space="preserve">They’re rough around the edges, hahaha! They’ve lived through horror and had to make ugly choices to survive. The women are whores and the men will bury you. As Dan Soder’s comedy bit goes, “Russians are the scariest white people.” And some people seriously believe that — and wouldn’t want them dirtying our democracy. By American exceptionalist logic, the United States is rich because Americans are good people who make good choices. Russians suffer because they’re dirty liars who don’t want to be happy. </w:t>
      </w:r>
      <w:r w:rsidRPr="00175C7B">
        <w:rPr>
          <w:b/>
          <w:bCs/>
          <w:spacing w:val="-1"/>
          <w:u w:val="single"/>
        </w:rPr>
        <w:t>The political sentiment on Trump-Russia in 2017 can be summed up as:</w:t>
      </w:r>
      <w:r w:rsidRPr="00175C7B">
        <w:rPr>
          <w:spacing w:val="-1"/>
          <w:u w:val="single"/>
        </w:rPr>
        <w:t xml:space="preserve"> </w:t>
      </w:r>
      <w:r w:rsidRPr="00175C7B">
        <w:rPr>
          <w:b/>
          <w:bCs/>
          <w:spacing w:val="-1"/>
          <w:u w:val="single"/>
        </w:rPr>
        <w:t>“Americans got Trump because shady Russians got him elected</w:t>
      </w:r>
      <w:r w:rsidRPr="00175C7B">
        <w:rPr>
          <w:spacing w:val="-1"/>
        </w:rPr>
        <w:t xml:space="preserve"> — not because of racist nativists and political corruption. Russians got Putin because they’re ignorant animals who don’t believe in human rights.” </w:t>
      </w:r>
      <w:r w:rsidRPr="00175C7B">
        <w:rPr>
          <w:b/>
          <w:bCs/>
          <w:spacing w:val="-1"/>
          <w:u w:val="single"/>
        </w:rPr>
        <w:t>Democrats and Republicans are playing up ignorant stereotypes to deflect from America’s institutional collapse.</w:t>
      </w:r>
      <w:r w:rsidRPr="00175C7B">
        <w:rPr>
          <w:spacing w:val="-1"/>
        </w:rPr>
        <w:t xml:space="preserve"> Democrats don’t want to admit to themselves that there is a vicious contingent of Americans who want white supremacist dictatorship. </w:t>
      </w:r>
      <w:r w:rsidRPr="00175C7B">
        <w:rPr>
          <w:spacing w:val="-5"/>
        </w:rPr>
        <w:t xml:space="preserve">That must be the Russian influence, they say. Pshh. The </w:t>
      </w:r>
      <w:hyperlink r:id="rId62" w:history="1">
        <w:r w:rsidRPr="00175C7B">
          <w:rPr>
            <w:rStyle w:val="Hyperlink"/>
            <w:spacing w:val="-5"/>
          </w:rPr>
          <w:t>Republicans, meanwhile, are glorifying Russia</w:t>
        </w:r>
      </w:hyperlink>
      <w:r w:rsidRPr="00175C7B">
        <w:rPr>
          <w:spacing w:val="-5"/>
        </w:rPr>
        <w:t xml:space="preserve"> as a haven for corporate malfeasance and white supremacist patriarchy. Someone should tell Ann Coulter that Muslims make up the second largest religious population in Russia before she tries to move there. </w:t>
      </w:r>
      <w:r w:rsidRPr="00175C7B">
        <w:rPr>
          <w:b/>
          <w:bCs/>
          <w:spacing w:val="-1"/>
          <w:u w:val="single"/>
        </w:rPr>
        <w:t>Russophobia, like any irrational hatred, plays directly into unscrupulous hands. Vladimir Putin exploits American condescension in order to bolster power at home.</w:t>
      </w:r>
      <w:r w:rsidRPr="00175C7B">
        <w:rPr>
          <w:spacing w:val="-1"/>
        </w:rPr>
        <w:t xml:space="preserve"> Propaganda works best when it contains a kernel of truth. Russians haven’t forgotten the American journalists in Sochi who laughed at the poverty and corruption ruining their lives. Imagine the schadenfreude Russians felt when Lavrov rubbed Comey’s firing in our faces before playing our president for a fool in the Oval Office itself. Even in our current situation, Americans still live in a richer country with a vastly better quality of life, but instead of acting maturely, we’re sitting poolside like ladies who lunch, teasing Russia mercilessly for daring to apply to the same country club. The European Union did the same to Turkey with equally disastrous results. </w:t>
      </w:r>
      <w:r w:rsidRPr="00175C7B">
        <w:rPr>
          <w:rStyle w:val="Strong"/>
          <w:spacing w:val="-5"/>
        </w:rPr>
        <w:t>Mar a Lago-style diplomacy will steer us all off a cliff.</w:t>
      </w:r>
      <w:r w:rsidRPr="00175C7B">
        <w:rPr>
          <w:spacing w:val="-5"/>
        </w:rPr>
        <w:t xml:space="preserve"> </w:t>
      </w:r>
      <w:r w:rsidRPr="00175C7B">
        <w:rPr>
          <w:spacing w:val="-1"/>
        </w:rPr>
        <w:t xml:space="preserve">When we don’t take the time to relate to our geopolitical adversaries, or we call their inferiority complexes stupid, we‘re rubbing salt in old wounds. No one responds well to that kind of behavior. The other day a young conservative mentioned to me how much he loved that </w:t>
      </w:r>
      <w:r w:rsidRPr="00175C7B">
        <w:rPr>
          <w:b/>
          <w:bCs/>
          <w:spacing w:val="-1"/>
          <w:u w:val="single"/>
        </w:rPr>
        <w:t xml:space="preserve">Russia “doesn’t care about human rights” — a dangerous sentiment we’re hearing echoes </w:t>
      </w:r>
      <w:r w:rsidRPr="00175C7B">
        <w:rPr>
          <w:b/>
          <w:bCs/>
          <w:spacing w:val="-1"/>
          <w:u w:val="single"/>
        </w:rPr>
        <w:lastRenderedPageBreak/>
        <w:t>of from Trump and Theresa May.</w:t>
      </w:r>
      <w:r w:rsidRPr="00175C7B">
        <w:rPr>
          <w:spacing w:val="-1"/>
        </w:rPr>
        <w:t xml:space="preserve"> When I told him that Russians do care about rights — socioeconomic rights, for example— he was shocked that Russians aren’t a mythical people built to suffer in order to make us feel superior. He preferred to rationalize his prejudice rather than debate me, but he’d be better served letting go and sitting for an episode of The Americans. That show knows that Soviets were people too.</w:t>
      </w:r>
    </w:p>
    <w:p w14:paraId="61E392AC" w14:textId="77777777" w:rsidR="00CE5195" w:rsidRPr="00DF6AB7" w:rsidRDefault="00CE5195" w:rsidP="00CE5195">
      <w:pPr>
        <w:pStyle w:val="Heading4"/>
        <w:rPr>
          <w:rStyle w:val="Style13ptBold"/>
          <w:b/>
        </w:rPr>
      </w:pPr>
      <w:r w:rsidRPr="00DF6AB7">
        <w:rPr>
          <w:rStyle w:val="Style13ptBold"/>
          <w:b/>
        </w:rPr>
        <w:t>Russophobia has it roots in Western media and thought—especially recently with Russia gate on the rise</w:t>
      </w:r>
    </w:p>
    <w:p w14:paraId="727EB2DD" w14:textId="77777777" w:rsidR="00CE5195" w:rsidRPr="009275F5" w:rsidRDefault="00CE5195" w:rsidP="00CE5195">
      <w:r>
        <w:rPr>
          <w:rStyle w:val="Style13ptBold"/>
        </w:rPr>
        <w:t xml:space="preserve">Boggs 18 </w:t>
      </w:r>
      <w:r w:rsidRPr="009275F5">
        <w:t xml:space="preserve">(Carl Boggs is the author of several recent books, including Fascism Old and New (2018), Origins of the Warfare State (2016), and Drugs, Power, and Politics (2015), December 19th 2018, “Russophobia and the Specter of War”, Counter Punch, </w:t>
      </w:r>
      <w:hyperlink r:id="rId63" w:history="1">
        <w:r w:rsidRPr="009275F5">
          <w:t>https://www.counterpunch.org/2018/12/19/russophobia-and-the-specter-of-war/</w:t>
        </w:r>
      </w:hyperlink>
      <w:r w:rsidRPr="009275F5">
        <w:t>, Accessed 7-6-19)//sjp</w:t>
      </w:r>
    </w:p>
    <w:p w14:paraId="01A0B516" w14:textId="77777777" w:rsidR="00CE5195" w:rsidRDefault="00CE5195" w:rsidP="00CE5195">
      <w:r w:rsidRPr="00CA701B">
        <w:t xml:space="preserve">As American political life continues to deteriorate, matters of war and peace rarely merit attention amidst the sound and fury of manufactured news, moral posturing, personal scandals, and tweeting exchanges. Good for TV ratings and maybe partisan advantage, decidedly less so for addressing issues of political relevance. Now we have two years of frenzied Russiagate and its attendant neo-McCarthyism. That the intensifying hostility directed by one nuclear power toward another might bring the world closer to a war that could end all wars seems bizarrely remote to a political class obsessed with little beyond its own power and wealth, faintly camouflaged by identity politics; the “unthinkable” remains, well, unthinkable. As anti-Russia hysteria spreads, speech taboos harden; any discourse at odds with tightening official political/media consensus brings immediate blowback, smear-mongering, and (where possible) silencing. It is so obvious that Vladimir Putin is a ruthless, aggressive monster that any dissenting view must be the product of either insanity or Russian propaganda. In this one-dimensional world the recent appearance of Stephen F. Cohen’s important book, </w:t>
      </w:r>
      <w:hyperlink r:id="rId64" w:history="1">
        <w:r w:rsidRPr="00CA701B">
          <w:t>War with Russia?</w:t>
        </w:r>
      </w:hyperlink>
      <w:r w:rsidRPr="00CA701B">
        <w:t xml:space="preserve">, comes with special urgency, Cohen being one of the few public intellectuals to challenge the onslaught of Russophobic narratives churned out relentlessly by the political/media establishment. And he remains virtually alone in going so far as to write about very real specter of nuclear catastrophe. </w:t>
      </w:r>
      <w:r w:rsidRPr="009275F5">
        <w:rPr>
          <w:u w:val="single"/>
        </w:rPr>
        <w:t>Longtime scholar of Soviet/Russian studies, Cohen has for years resisted the tide of mindless Russia bashing that gathered steam first, with the 2014 Ukraine events, and then with Trump’s unacceptable rise to the White House. For his informed and dispassionate analysis of Russian history and politics, Cohen has been denounced as “Putin’s number one American apologist”, charged by some for having been “duped” by that great Russian mastermind</w:t>
      </w:r>
      <w:r w:rsidRPr="00CA701B">
        <w:t xml:space="preserve">. Appearing recently on CNN with Anderson Cooper and the neocon warmonger Max Boot, Cohen’s stubborn refusal to see Putin as the worst of all tyrannical evils triggered Boot, who proceeded to attack Cohen for decades of apologetics, followed by a dire warning: “Russia is attacking us right now”. Such is the state of American media discourse that Boot had no need to furnish evidence of any such “attack”, and Cooper was not about to demand it. Cohen’s book – a lengthy collection of recent essays – convincingly demolishes every fictional narrative behind Russiagate, the same arguments ritually presented as earth-shattering news at CNN, the New York Times, Washington Post, and elsewhere across the corporate media. In contrast to earlier cycles of anti-Soviet hysteria, including 1950s McCarthyism, the newer variant comes not from the extreme right but mainly from liberal Democrats and their allies in the “intel community”, </w:t>
      </w:r>
      <w:r w:rsidRPr="00CA701B">
        <w:lastRenderedPageBreak/>
        <w:t xml:space="preserve">warfare state, and media culture. With an abundance of logic and facts, Cohen eviscerates the familiar myths and lies: Putin the maniacal dictator, Russia the imperial aggressor, Ukraine the model democracy, Trump’s love affair with Putin, and of course Putin’s notorious “attack on our democracy”. </w:t>
      </w:r>
      <w:r w:rsidRPr="003F0272">
        <w:rPr>
          <w:u w:val="single"/>
        </w:rPr>
        <w:t>In fact the new Cold War is entirely an American creation, starting in the early 1990s and continuing along multiple fronts: NATO expansion to Russian borders, economic sanctions designed to “cripple” the Russian economy, neo-fascist coup in Ukraine promoted in Washington, American withdrawal from the 1972 ABM nuclear treaty, groundless accusations that Moscow conspired to rig the 2016 U.S. presidential election, ongoing economic and military threats. Nothing of the sort has been carried out by the Russian side</w:t>
      </w:r>
      <w:r w:rsidRPr="00CA701B">
        <w:t xml:space="preserve">. Cohen shows how the new Cold War and Russiagate effectively constrain President Trump’s flexibility to defuse or at least manage U.S.-Russia conflict. Any Trump move toward cooperation with Russia – vital to international nuclear sanity – will now surely bring accusations of “collusion”, even treason, reflected in the silly media outrage at Trump’s rather innocuous July summit meeting with Putin in Helsinki. Room for maneuver has perilously narrowed, negating prospects for détente of the sort historically achieved by the likes of Nixon and Reagan (with the Soviets, no less). The danger of such global hostilities hardly require elaboration. The reigning assumption is that Putin – virtually alone among world leaders – cannot be a legitimate participant in normal international diplomacy; mere contact with Russian elites can nowadays be regarded as criminal. U.S. partnership with Communist dictator Josef Stalin during World War II apparently met criteria for a working partnership, while the popularly-elected Putin is disqualified, forever discredited as “former KGB thug”. </w:t>
      </w:r>
      <w:r w:rsidRPr="003F0272">
        <w:rPr>
          <w:u w:val="single"/>
        </w:rPr>
        <w:t>The political/media establishment routinely castigates Putin as a tyrant, imperialist, racist, anti-Semite, and wanton murderer of political enemies though, as Cohen demonstrates, these charges fail to pass close scrutiny. Since no clear ideological rationale exists for all the Russia bashing – the Communist regime disappeared nearly three decades ago – the new Cold Warriors are forced to rely strictly on personal demonization</w:t>
      </w:r>
      <w:r w:rsidRPr="00CA701B">
        <w:t xml:space="preserve">. Cohen writes that “The other fallacious sub-axiom is that Putin has always been ‘anti-Western’, specifically ‘anti-American’, has always viewed the United States with ‘smoldering suspicion’ – so much so that he eventually set in motion a ‘Plot Against America’.” A more careful reading of Putin’s years in power tells a different story. A Westernized Russian, Putin came to the presidency in 2000 following the tradition of Gorbachev and Yeltsin, hoping for a “strategic friendship and partnership” with the U.S. Amazingly, if one believes his speeches and interviews, Putin still embraces that vision even today. Cohen takes up the problem of sanctions that Washington has clumsily and repeatedly imposed on Russia, with at best limited success – though a common view in Moscow is that sanctions amount to economic warfare. That “warfare” actually has a protracted history, going back to the first stirrings of the Bolshevik regime. It is worth asking what might have been gained from such punishment, aside from needlessly cementing hostile relations with a Eurasian nuclear power? Nothing much constructive. Cohen points out that, “Historically, sanctions were not problem-solving measures advancing American national security but more akin to temper tantrums or road rage, making things worse, than to real policy-making.” One geopolitical outcome, in recent years, has been to push the Russians closer to China and Iran. Beyond that, sanctions have worked to Putin’s favor as his efforts to persuade “oligarchs” (business elites) to repatriate tens of billions of dollars from offshore enterprises has finally borne fruit. The very logic of U.S.-imposed sanctions, moreover, is fraudulent: the Ukraine crisis was, more than anything, provoked by regime change sponsored by American neocons. </w:t>
      </w:r>
      <w:r w:rsidRPr="00CA701B">
        <w:lastRenderedPageBreak/>
        <w:t xml:space="preserve">Punishing Russia for its “attack on American democracy” makes even less sense, as “In reality, there was no ‘attack’, no Pearl Harbor, no 9/11, no Russian parachuters descending on Washington [contrary to Boot’s twisted fantasy] – only the kind of ‘meddling’ and ‘interference’ in the other’s domestic politics that countries have practiced almost ritualistically for nearly a hundred years.” Cohen adds: “Whatever ‘meddling’ Russian actors did in 2016 may well have been jaywalking compared to the Clinton administration’s highly intrusive political and financial intervention on behalf of Russian president Yeltsin’s reelection campaign in 1996.” Not to mention brazen and repeated U.S. regime-change interventions, often with military force, since World War II. One result of Russiagate and the new McCarthyism is that, in the virtuous land of freedom and democracy there are nowadays declining levels of both. At present, in Cohen’s words, “there remained, for the first time in decades of Cold War history, no countervailing forces in Washington – no pro-détente wing of the Democratic or Republican parties, no influential anti-Cold War opposition anywhere, no real debate.” </w:t>
      </w:r>
      <w:r w:rsidRPr="003F0272">
        <w:rPr>
          <w:u w:val="single"/>
        </w:rPr>
        <w:t>Congress, the media, academia, think tanks – all seem engulfed, to varying degrees, in the same Russophobia. From the outset Russiagate was an elite strategy having little to do with the “left” or “extreme left” of FOX News lore – although, sadly, plenty of leftish liberals and progressives have joined a cynical scheme promoted at the summits of power, where the imperial warfare state always requires a diabolical enemy. Indeed vilification of Putin attracts relatively little public attention, much less fear. After years of media-fueled tales of terrible Russian deeds, Cohen refers to a 2018 Gallup poll showing that 58 percent of Americans want to “improve relations with Russia”, compared to 36 percent who do not</w:t>
      </w:r>
      <w:r w:rsidRPr="00CA701B">
        <w:t xml:space="preserve">. In an essay titled “Russiagate and the Risk of Nuclear War”, Cohen observes that Beltway elites remain strangely indifferent to the threat of nuclear catastrophe. Could a Doomsday scenario end up as the ultimate collateral damage, the legacy of relentless anti-Russia fanaticism? Cohen writes: “We might fault Trump for being insufficiently strong – politically or psychologically – to resist warfare demands that he prove his ‘innocence’, but the primary responsibility lies with Russiagate promoters who seek obsessively to impeach the president: politicians and journalists for whom a porn actress, Stormy Daniels, seems to be a higher priority than averting nuclear war with Russia.” Could there be a more depressing commentary on the current state of American political culture? It is finally worth asking: exactly who are the extremists, aggressors, and warmongers seemingly invested in the new Cold-War brinkmanship? Does Putin have troops stationed on American borders? Is he waging economic combat against the U.S.? Has he staged a coup in Mexico? Has he nullified any treaties? Is he threatening to destroy Washington, D.C.? Do we find incessant anti-American hysteria across the Russian public sphere? For the moment, according to Cohen, “Putin still appears to be, in words and deeds, the moderate, calling Western leaders ‘our partners and colleagues’, asking for understanding and negotiations, being far less ‘aggressive’ than he might be.” </w:t>
      </w:r>
      <w:r w:rsidRPr="003F0272">
        <w:rPr>
          <w:u w:val="single"/>
        </w:rPr>
        <w:t xml:space="preserve">It turns out that Russophobia is riddled with its own contradictions – the most obvious being two incompatible views of the Russians: they are genetically corrupt, backward, and dysfunctional, unable to maintain a vital economy, yet are simultaneously global “puppet-masters” (John Brennan’s words) capable of rigging the outcome of a distant and high-tech American election. Further, since both Putin and Trump are reputed to be rather thick-headed and out of control – Trump now relegated to special “idiot” status, deserving impeachment — it is truly shocking to be informed how they could so brilliantly and secretly collude, and with such marvelous results. According to the eminent McCarthyite Brennan, himself a big supporter of the Ukraine coup </w:t>
      </w:r>
      <w:r w:rsidRPr="003F0272">
        <w:rPr>
          <w:u w:val="single"/>
        </w:rPr>
        <w:lastRenderedPageBreak/>
        <w:t>(never described in the media as “former CIA thug”), Trump’s abominable behavior is nothing short of “treasonous”, unprecedented in the annals of the American presidency</w:t>
      </w:r>
      <w:r w:rsidRPr="00CA701B">
        <w:t xml:space="preserve">. Cohen is on target to note that “Brennan’s views are those of Joseph McCarthy and J. Edgar Hoover in their prime.” The difference, of course, is that Brennan is rewarded with a lucrative job at MSNBC and celebrated as truth-teller, while McCarthy was eventually ostracized by Republican colleagues, censored by the Senate, denounced by President Eisenhower, and politically destroyed. Cohen’s main arguments now seem more rather than less resonant – a bad sign for the trajectory of U.S.-Russia relations and, more ominously, for hopes the new Cold War will never turn into something even hotter than climate change while media attention is fixated elsewhere. We are not likely to see editorials in the New York Times warning about the perils of disintegrating U.S.-Russia relations. Or special features on CNN. Or lectures about the threat of nuclear war from Rachel Maddow, Joe Scarborough, or Don Lemon. Just more earth-shattering revelations from the Mueller probe and a litany of scandals heroically brought to light by legions of vigilant Russiagate sleuths. Writing in </w:t>
      </w:r>
      <w:hyperlink r:id="rId65" w:history="1">
        <w:r w:rsidRPr="00CA701B">
          <w:t>The Doomsday Machine</w:t>
        </w:r>
      </w:hyperlink>
      <w:r w:rsidRPr="00CA701B">
        <w:t>, Daniel Ellsberg lays out in great detail the advancing likelihood that strategic nuclear systems – above all those of the U.S. and Russia – will, sooner or later, experience some kind of fatal calamity: not only through deliberate attack but from the very real possibility of false alarms, accidents, computer hacks, or even unauthorized launches. In recent years fail-safe protections have been disastrously weakened or compromised, at a time of sharpening antagonism between the two biggest nuclear states. The result of an “event”, Ellsberg writes, would likely be several hundred million dead, global fires raging for months, lethal worldwide radiation, and “nuclear winter that would starve to death nearly everyone living.” That could be the terrible fate of humanity if Russophobia the new Cold War are allowed to follow their confrontational logic. The undeserving target of personal smears, Stephen F. Cohen ought to be recipient of extraordinary tribute for his determined (and largely thankless) efforts to counter the barrage of endless myths, lies, and threats fueling anti-Russia hysteria that, if not soon subverted, could take the U.S. and rest of humanity along the road to unprecedented disaster.</w:t>
      </w:r>
    </w:p>
    <w:p w14:paraId="0D4FB695" w14:textId="77777777" w:rsidR="00CE5195" w:rsidRPr="00D01A14" w:rsidRDefault="00CE5195" w:rsidP="00CE5195">
      <w:pPr>
        <w:pStyle w:val="Heading4"/>
        <w:rPr>
          <w:rStyle w:val="Heading3Char"/>
          <w:b/>
          <w:sz w:val="26"/>
        </w:rPr>
      </w:pPr>
      <w:r>
        <w:rPr>
          <w:rStyle w:val="Heading3Char"/>
          <w:b/>
          <w:sz w:val="26"/>
        </w:rPr>
        <w:t>The western view of Russia is bias and inherently Russophobic.</w:t>
      </w:r>
    </w:p>
    <w:p w14:paraId="461C1E56" w14:textId="77777777" w:rsidR="00CE5195" w:rsidRPr="00D01A14" w:rsidRDefault="00CE5195" w:rsidP="00CE5195">
      <w:pPr>
        <w:rPr>
          <w:rStyle w:val="Heading3Char"/>
          <w:b w:val="0"/>
          <w:sz w:val="20"/>
        </w:rPr>
      </w:pPr>
      <w:r w:rsidRPr="00D01A14">
        <w:rPr>
          <w:rStyle w:val="Heading4Char"/>
        </w:rPr>
        <w:t>Tsygankov 18</w:t>
      </w:r>
      <w:r>
        <w:rPr>
          <w:rStyle w:val="Heading3Char"/>
          <w:b w:val="0"/>
          <w:sz w:val="22"/>
        </w:rPr>
        <w:t xml:space="preserve"> </w:t>
      </w:r>
      <w:r w:rsidRPr="00D01A14">
        <w:rPr>
          <w:rStyle w:val="Heading3Char"/>
          <w:b w:val="0"/>
          <w:sz w:val="20"/>
        </w:rPr>
        <w:t xml:space="preserve">(Andrei P. Tsygankov is professor of political science and international relations at San Francisco State University. https://www.eurozine.com/american-russophobia-age-liberal-decline/) </w:t>
      </w:r>
    </w:p>
    <w:p w14:paraId="3FC4B507" w14:textId="77777777" w:rsidR="00CE5195" w:rsidRDefault="00CE5195" w:rsidP="00CE5195">
      <w:pPr>
        <w:rPr>
          <w:rStyle w:val="Heading3Char"/>
          <w:sz w:val="22"/>
        </w:rPr>
      </w:pPr>
      <w:r w:rsidRPr="00D01A14">
        <w:rPr>
          <w:sz w:val="18"/>
        </w:rPr>
        <w:t>The era of great hopes and expectations generated by the end of</w:t>
      </w:r>
      <w:r w:rsidRPr="00D01A14">
        <w:rPr>
          <w:rStyle w:val="Heading3Char"/>
          <w:sz w:val="18"/>
        </w:rPr>
        <w:t xml:space="preserve"> </w:t>
      </w:r>
      <w:r w:rsidRPr="00970E14">
        <w:rPr>
          <w:rStyle w:val="Heading3Char"/>
          <w:sz w:val="22"/>
        </w:rPr>
        <w:t>the Cold War has given way to an emotionally bitter conflict of values between the United States and Russia. Since 2012 at the latest, it has become common to hear American and Russian media accusing the leaders of their respective countries not only of violating international law, but also of developing political systems based on cynicism, injustice, and disregard for human dignity. On many occasions, US officials and members of the political class have compared the actions of Vladimir Putin with those of Adolf Hitler and portrayed the Kremlin’s style of government as being deeply corrupt and based on the repression of opposition, the reward of political cronies, and on military aggression abroad. Russia, meanwhile, sees itself as defending its political system and legitimate interests from economic, political and military interference by the West.</w:t>
      </w:r>
    </w:p>
    <w:p w14:paraId="78619F5D" w14:textId="77777777" w:rsidR="00CE5195" w:rsidRPr="003A2C08" w:rsidRDefault="00CE5195" w:rsidP="00CE5195">
      <w:pPr>
        <w:pStyle w:val="Heading4"/>
        <w:rPr>
          <w:sz w:val="28"/>
        </w:rPr>
      </w:pPr>
      <w:r w:rsidRPr="003A2C08">
        <w:rPr>
          <w:sz w:val="28"/>
        </w:rPr>
        <w:lastRenderedPageBreak/>
        <w:t xml:space="preserve">The US has a record of being Russophobic </w:t>
      </w:r>
    </w:p>
    <w:p w14:paraId="542B9A1C" w14:textId="77777777" w:rsidR="00CE5195" w:rsidRDefault="00CE5195" w:rsidP="00CE5195">
      <w:r w:rsidRPr="003A2C08">
        <w:rPr>
          <w:rStyle w:val="Heading4Char"/>
          <w:sz w:val="24"/>
        </w:rPr>
        <w:t>Cohen 18</w:t>
      </w:r>
      <w:r w:rsidRPr="003A2C08">
        <w:rPr>
          <w:sz w:val="20"/>
        </w:rPr>
        <w:t xml:space="preserve"> </w:t>
      </w:r>
      <w:r>
        <w:rPr>
          <w:sz w:val="20"/>
        </w:rPr>
        <w:t>(</w:t>
      </w:r>
      <w:r w:rsidRPr="003A2C08">
        <w:rPr>
          <w:sz w:val="20"/>
        </w:rPr>
        <w:t>Stephan F. Cohen is an American scholar and professor emeritus of Russian studies at Princeton University and New York University</w:t>
      </w:r>
      <w:r>
        <w:rPr>
          <w:sz w:val="20"/>
        </w:rPr>
        <w:t>. “Russophobia in the New Cold War”</w:t>
      </w:r>
      <w:r w:rsidRPr="003A2C08">
        <w:t xml:space="preserve"> </w:t>
      </w:r>
      <w:r w:rsidRPr="003A2C08">
        <w:rPr>
          <w:sz w:val="20"/>
        </w:rPr>
        <w:t>https://www.thenation.com/article/russophobia-in-the-new-cold-war/</w:t>
      </w:r>
      <w:r>
        <w:rPr>
          <w:sz w:val="20"/>
        </w:rPr>
        <w:t xml:space="preserve">)  </w:t>
      </w:r>
    </w:p>
    <w:p w14:paraId="27C41098" w14:textId="77777777" w:rsidR="00CE5195" w:rsidRPr="002D5716" w:rsidRDefault="00CE5195" w:rsidP="00CE5195">
      <w:pPr>
        <w:shd w:val="clear" w:color="auto" w:fill="FFFFFF"/>
        <w:spacing w:after="0" w:line="240" w:lineRule="auto"/>
        <w:textAlignment w:val="center"/>
        <w:rPr>
          <w:sz w:val="12"/>
        </w:rPr>
      </w:pPr>
      <w:r w:rsidRPr="003A2C08">
        <w:rPr>
          <w:sz w:val="12"/>
        </w:rPr>
        <w:t>Stephen F. Cohen, professor emeritus of Russian Studies and Politics at NYU and Princeton, and John Batchelor continue their (usually) weekly discussions of the new US-Russian Cold War. (Previous installments, now in their fourth year, are at TheNation.com.) Cohen has previously explained why the new Cold War is potentially even more dangerous than was its 40-year predecessor, citing factors such as the political epicenter’s now being on Russia’s borders, lack of a mutual code of conduct, and the unprecedented demonization of the Kremlin leader. He had not much considered the role of Russophobia because he thought it had not been a large causal factor, unlike anti-Communism, in the preceding one, recalling an episode in his own family and, more importantly, the words of George Kennan, the architect of containment, in 1951, about the Russian people: “Give them time; let them be Russians; let them work out their internal problems in their own manner…towards dignity and enlightenment in government</w:t>
      </w:r>
      <w:r w:rsidRPr="003A2C08">
        <w:rPr>
          <w:rStyle w:val="Heading3Char"/>
          <w:sz w:val="22"/>
        </w:rPr>
        <w:t>.” But strikingly Russophobic statements by former chief US intelligence officials in 2017 caused Cohen to reconsider this factor: Director of National Intelligence James Clapper, who said on NBC national television, “the Russians, who typically, are almost genetically driven to co-opt, penetrate, gain favor”; and CIA Director John Brennan, who warned that Russians “try to suborn individuals and they try to get individuals, including US citizens, to act on their behalf either wittingly or unwittingly…. Individuals going on a treasonous path often do not realize it until it is too late.” Former FBI director James Comey added, “They’re coming after America.” And there is Senator John McCain’s often quoted characterization of Russia as “a gas station masquerading as a country.” Such comments by top intelligence officials, whose profession requires rigorous objectivity, and by influential political figures</w:t>
      </w:r>
      <w:r w:rsidRPr="003A2C08">
        <w:rPr>
          <w:sz w:val="12"/>
        </w:rPr>
        <w:t>, set Cohen on a search for other such statements by leading opinion-makers and publications. He gives only a few of many representative examples</w:t>
      </w:r>
    </w:p>
    <w:p w14:paraId="27BD6AB1" w14:textId="77777777" w:rsidR="00CE5195" w:rsidRDefault="00CE5195" w:rsidP="00CE5195">
      <w:pPr>
        <w:pStyle w:val="Heading3"/>
      </w:pPr>
      <w:r>
        <w:lastRenderedPageBreak/>
        <w:t>Russophobia ties w/ Ukraine:</w:t>
      </w:r>
    </w:p>
    <w:p w14:paraId="28B2C91E" w14:textId="77777777" w:rsidR="00CE5195" w:rsidRDefault="00CE5195" w:rsidP="00CE5195"/>
    <w:p w14:paraId="6DDA3BF1" w14:textId="77777777" w:rsidR="00CE5195" w:rsidRDefault="00CE5195" w:rsidP="00CE5195">
      <w:pPr>
        <w:pStyle w:val="Heading4"/>
      </w:pPr>
      <w:r>
        <w:t>The EU and Europe in general have grown increasingly Russophobic due to Russia’s effects on foreign policy, and their invasion of Crimea</w:t>
      </w:r>
    </w:p>
    <w:p w14:paraId="683A87A8" w14:textId="77777777" w:rsidR="00CE5195" w:rsidRPr="00F53196" w:rsidRDefault="00CE5195" w:rsidP="00CE5195">
      <w:r w:rsidRPr="009B57CE">
        <w:rPr>
          <w:b/>
          <w:bCs/>
          <w:sz w:val="28"/>
          <w:szCs w:val="28"/>
        </w:rPr>
        <w:t>Meszaros 2016</w:t>
      </w:r>
      <w:r>
        <w:t xml:space="preserve"> </w:t>
      </w:r>
      <w:r w:rsidRPr="009B57CE">
        <w:rPr>
          <w:rFonts w:asciiTheme="minorHAnsi" w:hAnsiTheme="minorHAnsi" w:cstheme="minorHAnsi"/>
          <w:sz w:val="18"/>
          <w:szCs w:val="18"/>
        </w:rPr>
        <w:t>(</w:t>
      </w:r>
      <w:r w:rsidRPr="009B57CE">
        <w:rPr>
          <w:rFonts w:asciiTheme="minorHAnsi" w:hAnsiTheme="minorHAnsi" w:cstheme="minorHAnsi"/>
          <w:sz w:val="18"/>
          <w:szCs w:val="18"/>
          <w:shd w:val="clear" w:color="auto" w:fill="FFFFFF"/>
        </w:rPr>
        <w:t xml:space="preserve">Edina Lilla Meszaros is a PhD Assistant at the Faculty of History, International Relations, Political Sciences and Communication Sciences from the University of Oradea, and also she is the member of the Institute for Euroregional Studies Oradea-Debrecen and of the editorial committee of Eurolimes, the Journal of the Institute of Euroregional Studies, 2016, </w:t>
      </w:r>
      <w:hyperlink r:id="rId66" w:history="1">
        <w:r w:rsidRPr="009B57CE">
          <w:rPr>
            <w:rStyle w:val="Hyperlink"/>
            <w:rFonts w:asciiTheme="minorHAnsi" w:hAnsiTheme="minorHAnsi" w:cstheme="minorHAnsi"/>
            <w:sz w:val="18"/>
            <w:szCs w:val="18"/>
          </w:rPr>
          <w:t>https://s3.amazonaws.com/academia.edu.documents/40758398/EU_Russia_Uncommon_Spaces_Meszaros_Edina_article.pdf?response-content-disposition=inline%3B%20filename%3DThe_EU_-_Russia_Uncommon_Spaces_Stereoty.pdf&amp;X-Amz-Algorithm=AWS4-HMAC-SHA256&amp;X-Amz-Credential=AKIAIWOWYYGZ2Y53UL3A%2F20190702%2Fus-east-1%2Fs3%2Faws4_request&amp;X-Amz-Date=20190702T202925Z&amp;X-Amz-Expires=3600&amp;X-Amz-SignedHeaders=host&amp;X-Amz-Signature=b328de0ab399c1b6caee51aa00c44e84d9209c1c5986f3a7036b8db82e45d15c</w:t>
        </w:r>
      </w:hyperlink>
      <w:r w:rsidRPr="009B57CE">
        <w:rPr>
          <w:rFonts w:asciiTheme="minorHAnsi" w:hAnsiTheme="minorHAnsi" w:cstheme="minorHAnsi"/>
          <w:sz w:val="18"/>
          <w:szCs w:val="18"/>
        </w:rPr>
        <w:t>, 7/2/2019, SG)</w:t>
      </w:r>
    </w:p>
    <w:p w14:paraId="287322A8" w14:textId="77777777" w:rsidR="00CE5195" w:rsidRDefault="00CE5195" w:rsidP="00CE5195"/>
    <w:p w14:paraId="64054CB6" w14:textId="77777777" w:rsidR="00CE5195" w:rsidRDefault="00CE5195" w:rsidP="00CE5195">
      <w:r w:rsidRPr="00F53196">
        <w:t>Before answering this question, is essential to get familiar with the meaning of the concept Russophobia. Russophobia or Anti-Russian sentiment invokes an ensemble of negative prejudices, dislikes or fears of Russia, Russians, or Russian culture. Andrei Tsygankov defined this term as “not merely a critique of Russia, but a critique beyond any sense of proportion, waged with the purpose of undermining the nation’s political reputation” in this case being understood as fear of Russia’s political system that is viewed incompatible with the interests and values of the West. 27 The British author, journalist and political analyst, Anatol Lieven stated that: “</w:t>
      </w:r>
      <w:r w:rsidRPr="00F53196">
        <w:rPr>
          <w:b/>
          <w:bCs/>
          <w:u w:val="single"/>
        </w:rPr>
        <w:t xml:space="preserve">Russophobia today is […] rooted not in ideological differences but in national hatred </w:t>
      </w:r>
      <w:r w:rsidRPr="00F53196">
        <w:t xml:space="preserve">[...] In these architectures of hatred, selected or invented historical </w:t>
      </w:r>
      <w:r w:rsidRPr="00F53196">
        <w:rPr>
          <w:b/>
          <w:bCs/>
          <w:u w:val="single"/>
        </w:rPr>
        <w:t xml:space="preserve">‘facts’ about the ‘enemy’ nation, its culture, and its racial nature are taken out of context and slotted into prearranged intellectual structures to arraign the unchanging wickedness of the other side.” </w:t>
      </w:r>
      <w:r w:rsidRPr="00F53196">
        <w:t xml:space="preserve">28 In Raymond Taras’s opinion Russophobia is a political construction and sometimes associates people with the policy of leaders. The scholar from the University of Malmö, even made a partial typology of Russophobia, which in his opinion includes: 29 </w:t>
      </w:r>
      <w:r w:rsidRPr="00F53196">
        <w:sym w:font="Symbol" w:char="F0B7"/>
      </w:r>
      <w:r w:rsidRPr="00F53196">
        <w:t xml:space="preserve"> Prejudice, hostility, hatred towards Russian political elites, culture, people </w:t>
      </w:r>
      <w:r w:rsidRPr="00F53196">
        <w:sym w:font="Symbol" w:char="F0B7"/>
      </w:r>
      <w:r w:rsidRPr="00F53196">
        <w:t xml:space="preserve"> Anxiety of fear of Russia (its military power, political strategy) </w:t>
      </w:r>
      <w:r w:rsidRPr="00F53196">
        <w:sym w:font="Symbol" w:char="F0B7"/>
      </w:r>
      <w:r w:rsidRPr="00F53196">
        <w:t xml:space="preserve"> Pathological fascination or mesmerization by Russia as a result of a past trauma inflicted by it; bonding with the oppressor, self loathing Taras emphasizes that especially in the Central and Eastern countries Russophobia was the greatest national fear for centuries, a so-called xenophobia of choice. Perhaps this </w:t>
      </w:r>
      <w:r w:rsidRPr="00F53196">
        <w:rPr>
          <w:b/>
          <w:bCs/>
          <w:u w:val="single"/>
        </w:rPr>
        <w:t>great national fear</w:t>
      </w:r>
      <w:r w:rsidRPr="00F53196">
        <w:t xml:space="preserve"> explains the existence of hatred and resentments even in our days </w:t>
      </w:r>
      <w:r w:rsidRPr="00F53196">
        <w:rPr>
          <w:b/>
          <w:bCs/>
          <w:u w:val="single"/>
        </w:rPr>
        <w:t>in some countries like Poland or the Baltic states towards Russia.</w:t>
      </w:r>
      <w:r w:rsidRPr="00F53196">
        <w:t xml:space="preserve"> </w:t>
      </w:r>
      <w:r w:rsidRPr="00F53196">
        <w:rPr>
          <w:b/>
          <w:bCs/>
          <w:u w:val="single"/>
        </w:rPr>
        <w:t>The current resurgence of Russia under Putin’s command and intervention in Ukraine led to the resurrection of Russophobia in Western Europe too,</w:t>
      </w:r>
      <w:r w:rsidRPr="00F53196">
        <w:t xml:space="preserve"> illustrated by a series of international events which were meant to bring cultures and people together without promoting hatred or discrimination, like the Sochi Olympics or the Eurovision Song Contest. Undoubtedly the Winter Olympic Games held in February 2014 in Sochi, Russia were one of the most controversial games in history, making the headlines of the international newspapers, due to the abundance of abuses and irregularities. It made great stir because it cost a lot of money, it has been the most expensive winter Olympic game ever held, its grandiose organization being a political show of </w:t>
      </w:r>
      <w:r w:rsidRPr="00F53196">
        <w:lastRenderedPageBreak/>
        <w:t xml:space="preserve">force by the Kremlin leadership. As a result </w:t>
      </w:r>
      <w:r w:rsidRPr="00F53196">
        <w:rPr>
          <w:b/>
          <w:bCs/>
          <w:u w:val="single"/>
        </w:rPr>
        <w:t xml:space="preserve">the Sochi games have been politicized more than any other Olympic games before. </w:t>
      </w:r>
      <w:r w:rsidRPr="00F53196">
        <w:t xml:space="preserve">27 Tsygankov, Andrei, Russophobia: Anti-Russian and American Foreign Policy, New York, Palgrave Macmillan, 2009, preface 28 Taras, Raymond, Russophobia in Poland? National Fears and the Effects on EU Relations with the Russian Federation, without year, 1 http://www.eisa-net.org/bebruga/eisa/files/events/stockholm/Taras.SGIR.Russia.pdf 29 Ibid., 2 Appeared in “Culture and Paradiplomatic identity, instruments in sustaining EU policies”, edited by Alina Stoica, Ioan Horga, Maria Manuela Tavares Ribeiro, Suppliment of Eurolimes, Oradea 2014, pp. 53-71, also due to appear at Cambridge Scholars Publishing 2016. As the observers of the Human Rights Watch have asserted that the preparations for the games were marred due to abuses against migrant workers, forced evictions and the adoption of discriminatory antigay laws. 30 The list of irregularities also included: poor accommodation for participants and tourists, lack of water, surveillance cameras installed in hotel room showers. Putin was very eager to repel the media attacks stating that “the Olympics were very important for us, because it seems to me [...] that they not only opened Russia's door but opened Russia's soul, the soul of our nation - so that people looked and saw that there is nothing to fear”, dismissing the critiques at the address of his megalomaniac sporting event, saying they are a result of Cold War sentiment, unfounded public anxiety and virulent Russophobia. 31 </w:t>
      </w:r>
      <w:r w:rsidRPr="00F53196">
        <w:rPr>
          <w:b/>
          <w:bCs/>
          <w:u w:val="single"/>
        </w:rPr>
        <w:t xml:space="preserve">At the Eurovision song contest </w:t>
      </w:r>
      <w:r w:rsidRPr="00F53196">
        <w:t xml:space="preserve">from May 2014, held in Copenhagen </w:t>
      </w:r>
      <w:r w:rsidRPr="00F53196">
        <w:rPr>
          <w:b/>
          <w:bCs/>
          <w:u w:val="single"/>
        </w:rPr>
        <w:t>the EU’s backlash against Russia could also be noticed,</w:t>
      </w:r>
      <w:r w:rsidRPr="00F53196">
        <w:t xml:space="preserve"> as Russia’s representatives, the Tolmachevy Sisters were booed by the audience at the open stage, both when qualifying to the finals and when Moscow announced the voting results. </w:t>
      </w:r>
      <w:r w:rsidRPr="00F53196">
        <w:rPr>
          <w:b/>
          <w:bCs/>
          <w:u w:val="single"/>
        </w:rPr>
        <w:t>This was a clear manifestation of Europe’s resentment against Russia, due to the intrusion in Ukraine and abusive separation of Crimea,</w:t>
      </w:r>
      <w:r w:rsidRPr="00F53196">
        <w:t xml:space="preserve"> being spilled over on two 17 years-old girls, who participated at the most prestigious song contest from Europe, but who clearly cannot be made responsible for the uninspired decisions of their political leaders. 32 A very controversial poll conducted in the UK between 7 and 20 January this year is worth also mentioning in these lines, revealing that despite its opprobrious political moves, the Britons regard Russia more positively than the EU, of which they are desperate to get rid of. The online poll interviewing 20.000 people was organized by the Conservative party peer Lord Michael Ashcroft and its results were published in March in Rupert Murdoch's British tabloid The Sun. 33Moreover, the UKIP leader and Member of the European Parliament, famous for his xenophobic and outrages attitude, Nigel Farage expressed his admiration for the Russian supreme leader, stating that he has “more respect for Putin than for 'kids' who run Britain”, more precisely referring to his appreciation of the way how Putin conducts its foreign policy. 34</w:t>
      </w:r>
    </w:p>
    <w:p w14:paraId="3A5CDF79" w14:textId="77777777" w:rsidR="00CE5195" w:rsidRDefault="00CE5195" w:rsidP="00CE5195"/>
    <w:p w14:paraId="17F5FA61" w14:textId="77777777" w:rsidR="00CE5195" w:rsidRDefault="00CE5195" w:rsidP="00CE5195"/>
    <w:p w14:paraId="52931169" w14:textId="77777777" w:rsidR="00CE5195" w:rsidRDefault="00CE5195" w:rsidP="00CE5195">
      <w:pPr>
        <w:pStyle w:val="Heading4"/>
      </w:pPr>
      <w:r>
        <w:t>US Russophobia and Russophobic elites have been advocating for the US’s involvement in Ukraine, and other Russian regional conflicts in an attempt to establish “western values” in the region.</w:t>
      </w:r>
    </w:p>
    <w:p w14:paraId="6F0FCF7E" w14:textId="77777777" w:rsidR="00CE5195" w:rsidRDefault="00CE5195" w:rsidP="00CE5195">
      <w:pPr>
        <w:rPr>
          <w:b/>
        </w:rPr>
      </w:pPr>
      <w:r w:rsidRPr="00B42B70">
        <w:rPr>
          <w:b/>
          <w:bCs/>
          <w:sz w:val="28"/>
          <w:szCs w:val="28"/>
        </w:rPr>
        <w:t>Tsygankov 2009</w:t>
      </w:r>
      <w:r>
        <w:t xml:space="preserve">, </w:t>
      </w:r>
      <w:r w:rsidRPr="00B42B70">
        <w:rPr>
          <w:rFonts w:asciiTheme="minorHAnsi" w:hAnsiTheme="minorHAnsi" w:cstheme="minorHAnsi"/>
          <w:sz w:val="18"/>
          <w:szCs w:val="18"/>
        </w:rPr>
        <w:t>(</w:t>
      </w:r>
      <w:r w:rsidRPr="00B42B70">
        <w:rPr>
          <w:rFonts w:asciiTheme="minorHAnsi" w:hAnsiTheme="minorHAnsi" w:cstheme="minorHAnsi"/>
          <w:sz w:val="18"/>
          <w:szCs w:val="18"/>
          <w:shd w:val="clear" w:color="auto" w:fill="FFFFFF"/>
        </w:rPr>
        <w:t>ANDREI P. TSYGANKOV is Professor at the Departments of Political Science and International Relations, San Francisco State University, USA, 5/2009,</w:t>
      </w:r>
      <w:r>
        <w:rPr>
          <w:rFonts w:asciiTheme="minorHAnsi" w:hAnsiTheme="minorHAnsi" w:cstheme="minorHAnsi"/>
          <w:sz w:val="18"/>
          <w:szCs w:val="18"/>
          <w:shd w:val="clear" w:color="auto" w:fill="FFFFFF"/>
        </w:rPr>
        <w:t xml:space="preserve"> </w:t>
      </w:r>
      <w:hyperlink r:id="rId67" w:history="1">
        <w:r w:rsidRPr="009E69A7">
          <w:rPr>
            <w:rStyle w:val="Hyperlink"/>
            <w:rFonts w:asciiTheme="minorHAnsi" w:hAnsiTheme="minorHAnsi" w:cstheme="minorHAnsi"/>
            <w:sz w:val="18"/>
            <w:szCs w:val="18"/>
            <w:shd w:val="clear" w:color="auto" w:fill="FFFFFF"/>
          </w:rPr>
          <w:t>http://www.academia.edu/download/30977731/Ch_8.pdf</w:t>
        </w:r>
      </w:hyperlink>
      <w:r>
        <w:rPr>
          <w:rFonts w:asciiTheme="minorHAnsi" w:hAnsiTheme="minorHAnsi" w:cstheme="minorHAnsi"/>
          <w:sz w:val="18"/>
          <w:szCs w:val="18"/>
          <w:shd w:val="clear" w:color="auto" w:fill="FFFFFF"/>
        </w:rPr>
        <w:t>, 7/6/2019, SG)</w:t>
      </w:r>
    </w:p>
    <w:p w14:paraId="4C98199F" w14:textId="77777777" w:rsidR="00CE5195" w:rsidRDefault="00CE5195" w:rsidP="00CE5195">
      <w:pPr>
        <w:rPr>
          <w:b/>
        </w:rPr>
      </w:pPr>
    </w:p>
    <w:p w14:paraId="021BC48E" w14:textId="77777777" w:rsidR="00CE5195" w:rsidRPr="00C31315" w:rsidRDefault="00CE5195" w:rsidP="00CE5195">
      <w:pPr>
        <w:rPr>
          <w:b/>
        </w:rPr>
      </w:pPr>
      <w:r w:rsidRPr="0031688E">
        <w:rPr>
          <w:b/>
          <w:bCs/>
          <w:u w:val="single"/>
        </w:rPr>
        <w:t>The U.S. psychological problem is that of a superiority complex</w:t>
      </w:r>
      <w:r w:rsidRPr="00D127F6">
        <w:t xml:space="preserve"> that is evident in a broad range of its policies and attitudes, </w:t>
      </w:r>
      <w:r w:rsidRPr="0031688E">
        <w:rPr>
          <w:b/>
          <w:bCs/>
          <w:u w:val="single"/>
        </w:rPr>
        <w:t>from the “we won the Cold War” mood, to expanding NATO, blocking development of Russia’s</w:t>
      </w:r>
      <w:r w:rsidRPr="00D127F6">
        <w:t xml:space="preserve"> energy </w:t>
      </w:r>
      <w:r w:rsidRPr="0031688E">
        <w:rPr>
          <w:b/>
          <w:bCs/>
          <w:u w:val="single"/>
        </w:rPr>
        <w:t>infrastructure,</w:t>
      </w:r>
      <w:r w:rsidRPr="00D127F6">
        <w:t xml:space="preserve"> and pushing the Kremlin to adopt Western-style democratization. Each of these policies betrays a fundamental misunderstanding of international and former Soviet realities. Russia is not a defeated power and has greatly contributed to the end of the Cold War. It has its own security and economic interests in the Caucasus and outside, that are principally undermined by the process of NATO expansion and unilateral exercise of energy policies. Finally, Russia’s current imperatives are those of a state-building nature, broadly supported by the public. Further democratization may come, but no earlier than a strong middle class emerges and a sense of security from external threats sets in. That the United States has generally abstained from offensive language without changing its unilateral approach is patronizing, and Russians justifiably see such behavior as offensive. As far as they are concerned, </w:t>
      </w:r>
      <w:r w:rsidRPr="00D127F6">
        <w:rPr>
          <w:b/>
          <w:bCs/>
          <w:u w:val="single"/>
        </w:rPr>
        <w:t>they are not going to gain an additional confidence from hearing that NATO expansion does not threaten their interests</w:t>
      </w:r>
      <w:r w:rsidRPr="00D127F6">
        <w:t xml:space="preserve">—even if it is repeated hundreds of times—because it is actions that matter, not words. And those actions include breaking the promise of not expanding the Alliance that was given to Mikhail Gorbachev, denying Russia’s requests to be considered as a potential member, and </w:t>
      </w:r>
      <w:r w:rsidRPr="00D127F6">
        <w:rPr>
          <w:b/>
          <w:bCs/>
          <w:u w:val="single"/>
        </w:rPr>
        <w:t>failing to consult the Kremlin on the Balkans</w:t>
      </w:r>
      <w:r w:rsidRPr="00D127F6">
        <w:t xml:space="preserve"> and other issues critical to Russia’s security In addition to this general attitude of superiority shared by the American political class, there are 321 three distinct Russophobic groups within the U.S. establishment that have pushed for a tougher Russia policy at least since the late-1990s. One important group includes military hawks or </w:t>
      </w:r>
      <w:r w:rsidRPr="00D127F6">
        <w:rPr>
          <w:b/>
          <w:bCs/>
          <w:u w:val="single"/>
        </w:rPr>
        <w:t>advocates of American hegemony, who fought the Cold War not to contain the Soviet enemy,</w:t>
      </w:r>
      <w:r w:rsidRPr="00D127F6">
        <w:t xml:space="preserve"> but to destroy it by all means available. A number of military hawks, in fact, advocated a nuclear strike against the Soviet Union during the 1970s. An important part of this group also formed the core of the Committee of Present Danger and “Team B” that had produced a highly inflated assessment of the Soviet threat.30 The second group may be called liberal hawks and has important roots after World War II and an agenda of protecting freedom and human rights in the world. Over time, however, the initial agenda of such agencies as Freedom House and Human Right Watch had been hijacked by the Cold War warriors and successfully transformed into a tool for fighting the Soviets. During the 1990s era of Bill Clinton’s presidency, the group got stronger. That the Soviet threat had been eliminated has strengthened the sense of superiority of America’s liberal values and the determination to promote those values across the world. In 1990 Francis Fukuyama first formulated his triumphalist “end of history” thesis, arguing a global ascendancy of the Westernstyle market democracy.31 Marc Plattner declared the emergence of a “world with one dominant principle of legitimacy, democracy.”32 When the Soviet system had indeed disintegrated, the leading establishment journal, Foreign Affairs, pronounced that “the Soviet system collapsed because of what it was, or more exactly, because of what it was not. The West ‘won’ because of what the democracies were—because they were free, prosperous, and successful, [and] because 322 they did justice, or convincingly tried to do so.”33 The group had gotten comfortable with the Russia of the 1990s and had assumed that the weakened and submissive state it had become would become a normal (and convenient) state of affairs. Finally, there </w:t>
      </w:r>
      <w:r w:rsidRPr="00D127F6">
        <w:rPr>
          <w:b/>
          <w:bCs/>
          <w:u w:val="single"/>
        </w:rPr>
        <w:t>is a group consisting of Eastern European nationalists, or those who fled from the Soviet system and the Warsaw Pact</w:t>
      </w:r>
      <w:r w:rsidRPr="00D127F6">
        <w:t xml:space="preserve"> and now dreamed of destroying the Soviet Union as the ultimate way to gain independence for their </w:t>
      </w:r>
      <w:r w:rsidRPr="00D127F6">
        <w:lastRenderedPageBreak/>
        <w:t xml:space="preserve">people. After the Cold War, this group </w:t>
      </w:r>
      <w:r w:rsidRPr="00D127F6">
        <w:rPr>
          <w:b/>
          <w:bCs/>
          <w:u w:val="single"/>
        </w:rPr>
        <w:t>worked in concert with ruling elites of Eastern and Central European nations to oppose Russia’s state consolidation as well as to promote NATO expansion.</w:t>
      </w:r>
      <w:r w:rsidRPr="00D127F6">
        <w:t xml:space="preserve"> </w:t>
      </w:r>
      <w:r w:rsidRPr="00D127F6">
        <w:rPr>
          <w:b/>
          <w:bCs/>
          <w:u w:val="single"/>
        </w:rPr>
        <w:t xml:space="preserve">They also supported deployment of the American missile defense system in Poland and the Czech Republic, </w:t>
      </w:r>
      <w:r w:rsidRPr="00D127F6">
        <w:t xml:space="preserve">and energy pipelines circumventing Russia, seeing these as important guarantees against restoration of the neo-Soviet empire. East European nationalists have been typically pessimistic about prospects of Russia becoming a democracy, and they tend to side with military hawks in promoting the American hegemonic agenda in the world. For instance, </w:t>
      </w:r>
      <w:r w:rsidRPr="00D127F6">
        <w:rPr>
          <w:b/>
          <w:bCs/>
          <w:u w:val="single"/>
        </w:rPr>
        <w:t>a former Estonian ambassador to Russia referred to it as a</w:t>
      </w:r>
      <w:r w:rsidRPr="00D127F6">
        <w:t xml:space="preserve"> “growing monster that the world has not yet seen before.” He claimed that after the 2008 presidential elections, Russia would turn into </w:t>
      </w:r>
      <w:r w:rsidRPr="00D127F6">
        <w:rPr>
          <w:b/>
          <w:bCs/>
          <w:u w:val="single"/>
        </w:rPr>
        <w:t>“the most dangerous terrorist regime in the world and an exporter of terrorism next to which Hamas and al-Qaeda would pale.”</w:t>
      </w:r>
      <w:r w:rsidRPr="00D127F6">
        <w:t>34 What brought these diverse groups together was the belief in the supremacy of American power and ideas, and a hatred toward the Soviet system that, at the time, was justifiably perceived as the most important obstacle to the establishment of a U.S.-centered international system. Most members of the anti-Russian lobby never 323 believed in a peaceful transformation of the Soviet system, and, after that transformation finally took place, they never trusted the intentions of the new Russia and its leaders. The Cold War struggle instilled in them hatred not just for the Soviet empire, but for any political system that the Russians might create so long as such a system presented a challenge to America’s world leadership and hegemony. Although postSoviet Russia in the 1990s represented a sorry state of affairs—an impoverished population, an economy in shambles, and leaders desperate for Western advice and assistance—</w:t>
      </w:r>
      <w:r w:rsidRPr="00D127F6">
        <w:rPr>
          <w:b/>
          <w:bCs/>
          <w:u w:val="single"/>
        </w:rPr>
        <w:t>the Russophobic elites worried about Russia’s revival. Fear of such a revival of the “old Russia” became the unifying subject of their concern,</w:t>
      </w:r>
      <w:r w:rsidRPr="00D127F6">
        <w:t xml:space="preserve"> as well as a successful strategy for rallying supporters, mobilizing the media, and promoting an anti-Russian policy agenda. These groups have diverse but compatible objectives of isolating Russia from Euro-Atlantic institutions and reducing its interests to those of West-controlled domestic transformation. </w:t>
      </w:r>
      <w:r w:rsidRPr="00D127F6">
        <w:rPr>
          <w:b/>
          <w:bCs/>
          <w:u w:val="single"/>
        </w:rPr>
        <w:t>With regard to the Caucasus and Ukraine, they have insisted on absorbing these regions into the Western area of interest and values.</w:t>
      </w:r>
      <w:r w:rsidRPr="00D127F6">
        <w:t xml:space="preserve"> The colored revolutions to them were predominantly about increasing the West’s influence at the expense of Russia. For example, </w:t>
      </w:r>
      <w:r w:rsidRPr="00D127F6">
        <w:rPr>
          <w:b/>
          <w:bCs/>
          <w:u w:val="single"/>
        </w:rPr>
        <w:t>the leading advocate of U.S. unipolarity, Charles Krauthammer, insisted during the 2004 U.S.-Russia conflict over election outcomes in Ukraine that “this is about Russia first, democracy only second.</w:t>
      </w:r>
      <w:r w:rsidRPr="00D127F6">
        <w:t xml:space="preserve"> </w:t>
      </w:r>
      <w:r w:rsidRPr="00D127F6">
        <w:rPr>
          <w:b/>
          <w:bCs/>
          <w:u w:val="single"/>
        </w:rPr>
        <w:t>This Ukrainian episode is a brief, almost nostalgic throwback to the Cold War</w:t>
      </w:r>
      <w:r w:rsidRPr="00D127F6">
        <w:t xml:space="preserve">. . . . </w:t>
      </w:r>
      <w:r w:rsidRPr="00D127F6">
        <w:rPr>
          <w:b/>
          <w:bCs/>
          <w:u w:val="single"/>
        </w:rPr>
        <w:t>The West wants to finish the job begun with the fall of the Berlin Wall and continue Europe’s march to the east.</w:t>
      </w:r>
      <w:r w:rsidRPr="00D127F6">
        <w:t xml:space="preserve">”35 Similar objectives have been set vis-àvis the Caucasus in terms of including its states into 324 NATO and the West-led system of energy security— at the expense of Russia’s interests and influence. These groups have been generously publicized in the American media to the point that balanced analysts such as Charles Kupchan of Georgetown University wrote that “an anachronistic Russophobia is triumphing over a more sober assessment of Russia’s intentions and capabilities.” Due to several conditions, these groups’ influence on policymaking has been notable. Among those conditions are lack of commitment to a strong relationship with Russia in the White House, a largely uninformed public, and the absence of a Russian lobby within the United States. Although Russophobia is not in American national interests, the identified groups have generally succeeded in feeding the media the image of Russia as a country with a well-consolidated and increasingly dangerous regime. A testament to it, for example, are thousands of articles in the mainstream American </w:t>
      </w:r>
      <w:r w:rsidRPr="00D127F6">
        <w:lastRenderedPageBreak/>
        <w:t>press implicating the Kremlin, and Putin personally, in murdering opposition journalists and defected spies,36 relative to only a handful of pieces in less prominent outlets questioning such interpretation and insisting on lack of evidence.37 The lobby has also created a relatively cohesive group, in which elites with diverse core interests often converge on the subject of Russophobia by participating in joint events and signing joint public letters that push the policy line of taking a tough stand against Russia.38 Organizations such as Project for a New American Century, Committee for Peace in the Caucasus, Freedom House, and the Center for Security Policy advocate different aspects of U.S. hegemony, yet Russia is invariably presented by them as a leading threat. Finally, the lobby has succeeded in having leading members of the American political class 325 advocate the Russia-threat approach. Some influential members of Congress and policymakers in the White House have been sympathetic to the lobby’s agenda and prone to use of Russophobic rhetoric.39</w:t>
      </w:r>
    </w:p>
    <w:p w14:paraId="7E501C40" w14:textId="77777777" w:rsidR="00CE5195" w:rsidRDefault="00CE5195" w:rsidP="00CE5195"/>
    <w:p w14:paraId="6258CAF2" w14:textId="77777777" w:rsidR="00CE5195" w:rsidRDefault="00CE5195" w:rsidP="00CE5195"/>
    <w:p w14:paraId="036E94E3" w14:textId="77777777" w:rsidR="00CE5195" w:rsidRDefault="00CE5195" w:rsidP="00CE5195">
      <w:pPr>
        <w:pStyle w:val="Heading4"/>
      </w:pPr>
      <w:r>
        <w:t>Since the end of the cold war, NATO and the EU have been slowly advancing east.  This has resulted in the US investing heavily in Ukraine in the guise of “democratic efforts” to spread western values to the nation.</w:t>
      </w:r>
    </w:p>
    <w:p w14:paraId="44527C51" w14:textId="77777777" w:rsidR="00CE5195" w:rsidRPr="00155F00" w:rsidRDefault="00CE5195" w:rsidP="00CE5195">
      <w:r w:rsidRPr="00155F00">
        <w:rPr>
          <w:b/>
          <w:bCs/>
          <w:color w:val="222222"/>
          <w:sz w:val="28"/>
          <w:szCs w:val="28"/>
          <w:shd w:val="clear" w:color="auto" w:fill="FFFFFF"/>
        </w:rPr>
        <w:t>Mearsheimer 2014,</w:t>
      </w:r>
      <w:r>
        <w:rPr>
          <w:rFonts w:ascii="Arial" w:hAnsi="Arial" w:cs="Arial"/>
          <w:color w:val="222222"/>
          <w:shd w:val="clear" w:color="auto" w:fill="FFFFFF"/>
        </w:rPr>
        <w:t xml:space="preserve"> </w:t>
      </w:r>
      <w:r w:rsidRPr="00155F00">
        <w:rPr>
          <w:sz w:val="18"/>
          <w:szCs w:val="18"/>
          <w:shd w:val="clear" w:color="auto" w:fill="FFFFFF"/>
        </w:rPr>
        <w:t xml:space="preserve">(John Joseph Mearsheimer is an American political scientist and international relations scholar, who belongs to the realist school of thought. He is the R. Wendell Harrison Distinguished Service Professor at the University of Chicago, 10/2014, </w:t>
      </w:r>
      <w:hyperlink r:id="rId68" w:history="1">
        <w:r w:rsidRPr="00155F00">
          <w:rPr>
            <w:rStyle w:val="Hyperlink"/>
            <w:sz w:val="18"/>
            <w:szCs w:val="18"/>
          </w:rPr>
          <w:t>file:///C:/Users/2424s/Downloads/JohnJMearsheimerWhytheUkr.pdf</w:t>
        </w:r>
      </w:hyperlink>
      <w:r w:rsidRPr="00155F00">
        <w:rPr>
          <w:sz w:val="18"/>
          <w:szCs w:val="18"/>
        </w:rPr>
        <w:t xml:space="preserve">, 7/6/2019, SG) </w:t>
      </w:r>
    </w:p>
    <w:p w14:paraId="2B77FD94" w14:textId="77777777" w:rsidR="00CE5195" w:rsidRDefault="00CE5195" w:rsidP="00CE5195"/>
    <w:p w14:paraId="3547DB8D" w14:textId="77777777" w:rsidR="00CE5195" w:rsidRPr="00155F00" w:rsidRDefault="00CE5195" w:rsidP="00CE5195">
      <w:r w:rsidRPr="00155F00">
        <w:t xml:space="preserve">As the Cold War came to a close, Soviet leaders preferred that U.S. forces remain in Europe and NATO stay intact, an arrangement they thought would keep a reunified Germany pacified. But they and their Russian successors did not want NATo to grow any larger and assumed that Western diplomats understood their concerns. </w:t>
      </w:r>
      <w:r w:rsidRPr="00155F00">
        <w:rPr>
          <w:b/>
          <w:bCs/>
          <w:u w:val="single"/>
        </w:rPr>
        <w:t>The Clinton administration</w:t>
      </w:r>
      <w:r w:rsidRPr="00155F00">
        <w:t xml:space="preserve"> evidently thought otherwise, and in the mid-1990s, it </w:t>
      </w:r>
      <w:r w:rsidRPr="00155F00">
        <w:rPr>
          <w:b/>
          <w:bCs/>
          <w:u w:val="single"/>
        </w:rPr>
        <w:t>began pushing for NATO to expand.</w:t>
      </w:r>
      <w:r w:rsidRPr="00155F00">
        <w:t xml:space="preserve"> </w:t>
      </w:r>
      <w:r w:rsidRPr="00155F00">
        <w:rPr>
          <w:b/>
          <w:bCs/>
          <w:u w:val="single"/>
        </w:rPr>
        <w:t>The first round of enlargement took place in 1999 and brought in the Czech Republic, Hungary, and Poland.</w:t>
      </w:r>
      <w:r w:rsidRPr="00155F00">
        <w:t xml:space="preserve"> </w:t>
      </w:r>
      <w:r w:rsidRPr="00155F00">
        <w:rPr>
          <w:b/>
          <w:bCs/>
          <w:u w:val="single"/>
        </w:rPr>
        <w:t>The second occurred in 2004; it included Bulgaria, Estonia, Latvia, Lithuania, Romania, Slovakia, and Slovenia.</w:t>
      </w:r>
      <w:r w:rsidRPr="00155F00">
        <w:t xml:space="preserve"> Moscow complained bitterly from the start. During NATO's 1995 bombing campaign against the Bosnian Serbs, for example, Russian President Boris Yeltsin said, "This is the first sign of what could happen when NATo comes right up to the Russian Federation's borders.... The flame of war could burst out across the whole of Europe." But the Russians were too weak at the time to derail NATO's eastward movement-which, at any rate, did not look so threatening, since none of the new members shared a border with Russia, save for the tiny Baltic countries. Then NATO began looking further east. </w:t>
      </w:r>
      <w:r w:rsidRPr="00155F00">
        <w:rPr>
          <w:b/>
          <w:bCs/>
          <w:u w:val="single"/>
        </w:rPr>
        <w:t>At its April 2008 summit in Bucharest, the alliance considered admitting Georgia and Ukraine.</w:t>
      </w:r>
      <w:r w:rsidRPr="00155F00">
        <w:t xml:space="preserve"> The George W. Bush administration supported doing so, but France and Germany opposed the move for fear that it would unduly antagonize Russia. In the end, NATo's members reached a compromise: the alliance 78 FOREIGN AFFAIRS Why the Ukraine Crisis Is the West's Fault did not begin the formal process leading to membership, but it issued a statement endorsing the aspirations of Georgia and Ukraine and </w:t>
      </w:r>
      <w:r w:rsidRPr="00155F00">
        <w:lastRenderedPageBreak/>
        <w:t xml:space="preserve">boldly declaring, "These countries will become members of NATO." Moscow, however, did not see the outcome as much of a compromise. Alexander Grushko, then Russia's deputy foreign minister, said, "Georgia's and Ukraine's membership in the alliance is a huge strategic mistake which would have most serious consequences for pan-European security." </w:t>
      </w:r>
      <w:r w:rsidRPr="00155F00">
        <w:rPr>
          <w:b/>
          <w:bCs/>
          <w:u w:val="single"/>
        </w:rPr>
        <w:t>Putin maintained that admitting those two countries to NATO would represent a "direct threat" to Russia</w:t>
      </w:r>
      <w:r w:rsidRPr="00155F00">
        <w:t xml:space="preserve">. One Russian newspaper reported that Putin, while speaking with Bush, "very transparently hinted that if Ukraine was accepted into NATo, it would cease to exist." </w:t>
      </w:r>
      <w:r w:rsidRPr="00155F00">
        <w:rPr>
          <w:b/>
          <w:bCs/>
          <w:u w:val="single"/>
        </w:rPr>
        <w:t>Russia's invasion of Georgia in August 2008 should have dispelled any remaining doubts about Putin's determination to prevent Georgia and Ukraine from joining NATO.</w:t>
      </w:r>
      <w:r w:rsidRPr="00155F00">
        <w:t xml:space="preserve"> Georgian President Mikheil Saakashvili, who was deeply committed to bringing his country into NATo, had decided in US. and European the summer of 2008 to reincorporate two separatist regions, Abkhazia and South Ossetia. But Putin sought to attemptingto turn Ukraine keep Georgia weak and divided-and into a Western out of NATo. After fighting broke out s ronhl between the Georgian government and South Ossetian separatists, Russian forces took control of Abkhazia and South Ossetia. Moscow had made its point. Yet despite this clear warning, </w:t>
      </w:r>
      <w:r w:rsidRPr="00155F00">
        <w:rPr>
          <w:b/>
          <w:bCs/>
          <w:u w:val="single"/>
        </w:rPr>
        <w:t>NATO never</w:t>
      </w:r>
      <w:r w:rsidRPr="00155F00">
        <w:t xml:space="preserve"> publicly </w:t>
      </w:r>
      <w:r w:rsidRPr="00155F00">
        <w:rPr>
          <w:b/>
          <w:bCs/>
          <w:u w:val="single"/>
        </w:rPr>
        <w:t>abandoned its goal of bringing Georgia and Ukraine into the alliance.</w:t>
      </w:r>
      <w:r w:rsidRPr="00155F00">
        <w:t xml:space="preserve"> And NATO expansion continued marching forward, with Albania and Croatia becoming members in 2009. </w:t>
      </w:r>
      <w:r w:rsidRPr="00155F00">
        <w:rPr>
          <w:b/>
          <w:bCs/>
          <w:u w:val="single"/>
        </w:rPr>
        <w:t>The EU, too, has been marching eastward.</w:t>
      </w:r>
      <w:r w:rsidRPr="00155F00">
        <w:t xml:space="preserve"> In May 2008, it unveiled its Eastern Partnership initiative, a program to foster prosperity in such countries as Ukraine and integrate them into the EU economy. Not surprisingly, Russian leaders view the plan as hostile to their country's interests. This past February, before Yanukovych was forced from office, Russian Foreign Minister Sergey Lavrov accused the EU of trying to create a "sphere of influence" in eastern Europe. In the eyes of Russian leaders, EU expansion is a stalking horse for NATo expansion. </w:t>
      </w:r>
      <w:r w:rsidRPr="00155F00">
        <w:rPr>
          <w:b/>
          <w:bCs/>
          <w:u w:val="single"/>
        </w:rPr>
        <w:t>The West's final tool for peeling Kiev away from Moscow has been its efforts to spread Western values and promote democracy in Ukraine</w:t>
      </w:r>
      <w:r w:rsidRPr="00155F00">
        <w:t xml:space="preserve"> September/October 2014 79 John J. Mearsheimer and other post-Soviet states, a plan that often entails funding pro-Western individuals and organizations. Victoria Nuland, the U.S. assistant secretary of state for European and Eurasian affairs, estimated in December 2013 that the </w:t>
      </w:r>
      <w:r w:rsidRPr="00155F00">
        <w:rPr>
          <w:b/>
          <w:bCs/>
          <w:u w:val="single"/>
        </w:rPr>
        <w:t>United States had invested more than $5 billion since 1991 to help Ukraine achieve "the future it deserves."</w:t>
      </w:r>
      <w:r w:rsidRPr="00155F00">
        <w:t xml:space="preserve"> As part of that effort, </w:t>
      </w:r>
      <w:r w:rsidRPr="00155F00">
        <w:rPr>
          <w:b/>
          <w:bCs/>
          <w:u w:val="single"/>
        </w:rPr>
        <w:t>the U.S. government has bankrolled the National Endowment for Democracy.</w:t>
      </w:r>
      <w:r w:rsidRPr="00155F00">
        <w:t xml:space="preserve"> </w:t>
      </w:r>
      <w:r w:rsidRPr="00155F00">
        <w:rPr>
          <w:b/>
          <w:bCs/>
          <w:u w:val="single"/>
        </w:rPr>
        <w:t>The nonprofit foundation has funded more than 60 projects aimed at promoting civil society in Ukraine,</w:t>
      </w:r>
      <w:r w:rsidRPr="00155F00">
        <w:t xml:space="preserve"> and the NEDS president, </w:t>
      </w:r>
      <w:r w:rsidRPr="00155F00">
        <w:rPr>
          <w:b/>
          <w:bCs/>
          <w:u w:val="single"/>
        </w:rPr>
        <w:t>Carl Gershman, has called that country "the biggest prize.</w:t>
      </w:r>
      <w:r w:rsidRPr="00155F00">
        <w:t xml:space="preserve">" After Yanukovych won Ukraine's presidential election in February 2010, the NED decided he was undermining its goals, and so it stepped up its efforts to support the opposition and strengthen the country's democratic institutions. </w:t>
      </w:r>
      <w:r w:rsidRPr="00155F00">
        <w:rPr>
          <w:b/>
          <w:bCs/>
          <w:u w:val="single"/>
        </w:rPr>
        <w:t>When Russian leaders look at Western social engineering in Ukraine, they worry that their country might be next.</w:t>
      </w:r>
      <w:r w:rsidRPr="00155F00">
        <w:t xml:space="preserve"> And such fears are hardly groundless. In September 2013, Gershman wrote in The Washington Post, "Ukraine's choice to join Europe will accelerate the demise of the ideology of Russian imperialism that Putin represents." He added: "Russians, too, face a choice, and Putin may find himself on the losing end not just in the near abroad but within Russia itself."</w:t>
      </w:r>
    </w:p>
    <w:p w14:paraId="20BE8053" w14:textId="77777777" w:rsidR="00CE5195" w:rsidRDefault="00CE5195" w:rsidP="00CE5195"/>
    <w:p w14:paraId="474DAA4C" w14:textId="77777777" w:rsidR="00CE5195" w:rsidRDefault="00CE5195" w:rsidP="00CE5195">
      <w:pPr>
        <w:pStyle w:val="Heading4"/>
      </w:pPr>
      <w:r>
        <w:lastRenderedPageBreak/>
        <w:t xml:space="preserve">The United States and the west promoting their values and supposedly democratic ideals were the reason for the conflict in Ukraine.  </w:t>
      </w:r>
    </w:p>
    <w:p w14:paraId="098AFDA7" w14:textId="77777777" w:rsidR="00CE5195" w:rsidRPr="00A4674F" w:rsidRDefault="00CE5195" w:rsidP="00CE5195">
      <w:r w:rsidRPr="00155F00">
        <w:rPr>
          <w:b/>
          <w:bCs/>
          <w:color w:val="222222"/>
          <w:sz w:val="28"/>
          <w:szCs w:val="28"/>
          <w:shd w:val="clear" w:color="auto" w:fill="FFFFFF"/>
        </w:rPr>
        <w:t>Mearsheimer 2014,</w:t>
      </w:r>
      <w:r>
        <w:rPr>
          <w:rFonts w:ascii="Arial" w:hAnsi="Arial" w:cs="Arial"/>
          <w:color w:val="222222"/>
          <w:shd w:val="clear" w:color="auto" w:fill="FFFFFF"/>
        </w:rPr>
        <w:t xml:space="preserve"> </w:t>
      </w:r>
      <w:r w:rsidRPr="00155F00">
        <w:rPr>
          <w:sz w:val="18"/>
          <w:szCs w:val="18"/>
          <w:shd w:val="clear" w:color="auto" w:fill="FFFFFF"/>
        </w:rPr>
        <w:t xml:space="preserve">(John Joseph Mearsheimer is an American political scientist and international relations scholar, who belongs to the realist school of thought. He is the R. Wendell Harrison Distinguished Service Professor at the University of Chicago, 10/2014, </w:t>
      </w:r>
      <w:hyperlink r:id="rId69" w:history="1">
        <w:r w:rsidRPr="00155F00">
          <w:rPr>
            <w:rStyle w:val="Hyperlink"/>
            <w:sz w:val="18"/>
            <w:szCs w:val="18"/>
          </w:rPr>
          <w:t>file:///C:/Users/2424s/Downloads/JohnJMearsheimerWhytheUkr.pdf</w:t>
        </w:r>
      </w:hyperlink>
      <w:r w:rsidRPr="00155F00">
        <w:rPr>
          <w:sz w:val="18"/>
          <w:szCs w:val="18"/>
        </w:rPr>
        <w:t xml:space="preserve">, 7/6/2019, SG) </w:t>
      </w:r>
    </w:p>
    <w:p w14:paraId="3431B38E" w14:textId="77777777" w:rsidR="00CE5195" w:rsidRDefault="00CE5195" w:rsidP="00CE5195"/>
    <w:p w14:paraId="71C217CA" w14:textId="77777777" w:rsidR="00CE5195" w:rsidRPr="004219A6" w:rsidRDefault="00CE5195" w:rsidP="00CE5195">
      <w:r w:rsidRPr="004219A6">
        <w:t xml:space="preserve">Putin's actions should be easy to comprehend. A huge expanse of flat land that Napoleonic France, imperial Germany, and Nazi Germany all crossed to strike at Russia itself, </w:t>
      </w:r>
      <w:r w:rsidRPr="004219A6">
        <w:rPr>
          <w:b/>
          <w:bCs/>
          <w:u w:val="single"/>
        </w:rPr>
        <w:t>Ukraine serves as a buffer state of enormous strategic importance to Russia.</w:t>
      </w:r>
      <w:r w:rsidRPr="004219A6">
        <w:t xml:space="preserve"> No Russian leader would tolerate a military alliance that was Moscow's mortal enemy until recently moving into Ukraine. </w:t>
      </w:r>
      <w:r w:rsidRPr="004219A6">
        <w:rPr>
          <w:b/>
          <w:bCs/>
          <w:u w:val="single"/>
        </w:rPr>
        <w:t>Nor would any Russian leader stand idly by while the West helped install a government there that was determined to integrate Ukraine into the West.</w:t>
      </w:r>
      <w:r w:rsidRPr="004219A6">
        <w:t xml:space="preserve"> Washington may not like Moscow's position, but it should understand the logic behind it. This is Geopolitics 101: great powers are always sensitive to potential threats near their home territory. After all, the United States does not tolerate distant great powers deploying military forces anywhere in the Western Hemisphere, much less on its borders. Imagine the outrage in Washington if China built an impressive military alliance and tried to include Canada and Mexico in it. Logic aside, </w:t>
      </w:r>
      <w:r w:rsidRPr="004219A6">
        <w:rPr>
          <w:b/>
          <w:bCs/>
          <w:u w:val="single"/>
        </w:rPr>
        <w:t xml:space="preserve">Russian leaders have told </w:t>
      </w:r>
      <w:r w:rsidRPr="004219A6">
        <w:t xml:space="preserve">their </w:t>
      </w:r>
      <w:r w:rsidRPr="004219A6">
        <w:rPr>
          <w:b/>
          <w:bCs/>
          <w:u w:val="single"/>
        </w:rPr>
        <w:t>Western counterparts</w:t>
      </w:r>
      <w:r w:rsidRPr="004219A6">
        <w:t xml:space="preserve"> on many occasions that </w:t>
      </w:r>
      <w:r w:rsidRPr="004219A6">
        <w:rPr>
          <w:b/>
          <w:bCs/>
          <w:u w:val="single"/>
        </w:rPr>
        <w:t>they consider</w:t>
      </w:r>
      <w:r w:rsidRPr="004219A6">
        <w:t xml:space="preserve"> </w:t>
      </w:r>
      <w:r w:rsidRPr="004219A6">
        <w:rPr>
          <w:b/>
          <w:bCs/>
          <w:u w:val="single"/>
        </w:rPr>
        <w:t>NATO expansion into Georgia and Ukraine unacceptable,</w:t>
      </w:r>
      <w:r w:rsidRPr="004219A6">
        <w:t xml:space="preserve"> along with any effort to turn those countries against Russia-a message that the 2008 Russian-Georgian war also made crystal clear. Officials from the United States and its European allies contend that they tried hard to assuage Russian fears and that Moscow should understand that NATo has no designs on Russia. In addition to continually denying that its expansion was aimed at containing Russia, the alliance has never permanently deployed military forces in its new member states. In 2002, it even created a body called the NATO-Russia 82 FOREIGN AFFAIRS Why the Ukraine Crisis Is the West's Fault Council in an effort to foster cooperation. To further mollify Russia, the United States announced in 2009 that it would deploy its new missile defense system on warships in European waters, at least initially, rather than on Czech or Polish territory. But none of these measures worked; the </w:t>
      </w:r>
      <w:r w:rsidRPr="004219A6">
        <w:rPr>
          <w:b/>
          <w:bCs/>
          <w:u w:val="single"/>
        </w:rPr>
        <w:t>Russians remained steadfastly opposed to NATO enlargement, especially into Georgia and Ukraine.</w:t>
      </w:r>
      <w:r w:rsidRPr="004219A6">
        <w:t xml:space="preserve"> And it is the Russians, not the West, who ultimately get to decide what counts as a threat to them. To understand why the West, especially </w:t>
      </w:r>
      <w:r w:rsidRPr="004219A6">
        <w:rPr>
          <w:b/>
          <w:bCs/>
          <w:u w:val="single"/>
        </w:rPr>
        <w:t>the United States, failed to understand that its Ukraine policy was laying the groundwork for a major clash with Russia,</w:t>
      </w:r>
      <w:r w:rsidRPr="004219A6">
        <w:t xml:space="preserve"> one must go back to the mid-1990s, when the Clinton Imagine the American administration began advocating NATO expansion. Pundits advanced a variety outrage if China built an of arguments for and against enlarge- impressive military alliance ment, but there was no consensus on and tried to include what to do. Most eastern European I Canada and Mexico. emigres in the United States and their relatives, for example, strongly supported expansion, because they wanted NATO to protect such countries as Hungary and Poland. A few realists also favored the policy because they thought Russia still needed to be contained. But most realists opposed expansion, in the belief that a declining great power with an aging population and a one-dimensional economy did not in fact need to be contained. And they feared that enlargement would only give Moscow an incentive to cause trouble in eastern Europe. The U.S. diplomat George Kennan articulated </w:t>
      </w:r>
      <w:r w:rsidRPr="004219A6">
        <w:lastRenderedPageBreak/>
        <w:t xml:space="preserve">this perspective in a 1998 interview, shortly after the U.S. Senate approved the first round of NATo expansion. "I think the Russians will gradually react quite adversely and it will affect their policies," he said. "I think it is a tragic mistake. There was no reason for this whatsoever. No one was threatening anyone else." Most liberals, on the other hand, favored enlargement, including many key members of the Clinton administration. They believed that the end of the Cold War had fundamentally transformed international politics and that a new, postnational order had replaced the realist logic that used to govern Europe. The United States was not only the "indispensable nation," as Secretary of State Madeleine Albright put it; it was also a benign hegemon and thus unlikely to be viewed as a threat in Moscow. The aim, in essence, was to make the entire continent look like western Europe. September/October 2014 83 John J. Mearsheimer And so </w:t>
      </w:r>
      <w:r w:rsidRPr="004219A6">
        <w:rPr>
          <w:b/>
          <w:bCs/>
          <w:u w:val="single"/>
        </w:rPr>
        <w:t>the United States and its allies sought to promote democracy in the countries of eastern Europe,</w:t>
      </w:r>
      <w:r w:rsidRPr="004219A6">
        <w:t xml:space="preserve"> increase economic interdependence among them, and embed them in international institutions. Having won the debate in the United States, liberals had little difficulty convincing their European allies to support NATo enlargement. After all, given the EU's past achievements, Europeans were even more wedded than Americans to the idea that geopolitics no longer mattered and that an all-inclusive liberal order could maintain peace in Europe. So thoroughly did liberals come to dominate the discourse about European security during the first decade of this century that even as the alliance adopted an open-door policy of growth, NATO expansion faced little realist opposition. The liberal worldview is now accepted dogma among U.S. officials. In March, for example, </w:t>
      </w:r>
      <w:r w:rsidRPr="004219A6">
        <w:rPr>
          <w:b/>
          <w:bCs/>
          <w:u w:val="single"/>
        </w:rPr>
        <w:t xml:space="preserve">President Barack Obama delivered a speech about Ukraine in which he talked repeatedly about "the ideals" that motivate Western policy </w:t>
      </w:r>
      <w:r w:rsidRPr="004219A6">
        <w:t xml:space="preserve">and how those ideals "have often been threatened by an older, more traditional view of power." Secretary of State John Kerry's response to the Crimea crisis reflected this same perspective: "You just don't in the twentyfirst century behave in nineteenth-century fashion by invading another country on completely trumped-up pretext." In essence, the two sides have been operating with different playbooks: Putin and his compatriots have been thinking and acting according to realist dictates, whereas their Western counterparts have been adhering to liberal ideas about international politics. </w:t>
      </w:r>
      <w:r w:rsidRPr="004219A6">
        <w:rPr>
          <w:b/>
          <w:bCs/>
          <w:u w:val="single"/>
        </w:rPr>
        <w:t>The result is that the United States and its allies unknowingly provoked a major crisis over Ukraine.</w:t>
      </w:r>
    </w:p>
    <w:p w14:paraId="3E178BFB" w14:textId="77777777" w:rsidR="00CE5195" w:rsidRDefault="00CE5195" w:rsidP="00CE5195"/>
    <w:p w14:paraId="2861EFBB" w14:textId="77777777" w:rsidR="00CE5195" w:rsidRDefault="00CE5195" w:rsidP="00CE5195">
      <w:pPr>
        <w:pStyle w:val="Heading4"/>
      </w:pPr>
      <w:r>
        <w:t>The US has historically used conflicts surrounding Russia to expand heg in the guise of humanitarian aid.  This has often triggered responses from Russia, specifically after US-Ukrainian demonstrations in Crimea.</w:t>
      </w:r>
    </w:p>
    <w:p w14:paraId="5036A0B7" w14:textId="77777777" w:rsidR="00CE5195" w:rsidRPr="00576623" w:rsidRDefault="00CE5195" w:rsidP="00CE5195">
      <w:r w:rsidRPr="00576623">
        <w:rPr>
          <w:b/>
          <w:bCs/>
          <w:sz w:val="28"/>
          <w:szCs w:val="28"/>
        </w:rPr>
        <w:t>Mikoyan 2011,</w:t>
      </w:r>
      <w:r>
        <w:t xml:space="preserve"> </w:t>
      </w:r>
      <w:r w:rsidRPr="00576623">
        <w:rPr>
          <w:rFonts w:asciiTheme="minorHAnsi" w:hAnsiTheme="minorHAnsi" w:cstheme="minorHAnsi"/>
          <w:sz w:val="18"/>
          <w:szCs w:val="18"/>
        </w:rPr>
        <w:t>(</w:t>
      </w:r>
      <w:r w:rsidRPr="00576623">
        <w:rPr>
          <w:rFonts w:asciiTheme="minorHAnsi" w:hAnsiTheme="minorHAnsi" w:cstheme="minorHAnsi"/>
          <w:sz w:val="18"/>
          <w:szCs w:val="18"/>
          <w:shd w:val="clear" w:color="auto" w:fill="FFFFFF"/>
        </w:rPr>
        <w:t>Sergo Anastasi Mikoyan (</w:t>
      </w:r>
      <w:hyperlink r:id="rId70" w:tooltip="Armenian language" w:history="1">
        <w:r w:rsidRPr="00576623">
          <w:rPr>
            <w:rStyle w:val="Hyperlink"/>
            <w:rFonts w:asciiTheme="minorHAnsi" w:hAnsiTheme="minorHAnsi" w:cstheme="minorHAnsi"/>
            <w:sz w:val="18"/>
            <w:szCs w:val="18"/>
            <w:shd w:val="clear" w:color="auto" w:fill="FFFFFF"/>
          </w:rPr>
          <w:t>Armenian</w:t>
        </w:r>
      </w:hyperlink>
      <w:r w:rsidRPr="00576623">
        <w:rPr>
          <w:rFonts w:asciiTheme="minorHAnsi" w:hAnsiTheme="minorHAnsi" w:cstheme="minorHAnsi"/>
          <w:sz w:val="18"/>
          <w:szCs w:val="18"/>
          <w:shd w:val="clear" w:color="auto" w:fill="FFFFFF"/>
        </w:rPr>
        <w:t>: </w:t>
      </w:r>
      <w:r w:rsidRPr="00576623">
        <w:rPr>
          <w:rFonts w:ascii="Tahoma" w:eastAsia="Tahoma" w:hAnsi="Tahoma" w:cs="Tahoma"/>
          <w:sz w:val="18"/>
          <w:szCs w:val="18"/>
          <w:shd w:val="clear" w:color="auto" w:fill="FFFFFF"/>
          <w:lang w:val="hy-AM"/>
        </w:rPr>
        <w:t>Սերգո</w:t>
      </w:r>
      <w:r w:rsidRPr="00576623">
        <w:rPr>
          <w:rFonts w:asciiTheme="minorHAnsi" w:hAnsiTheme="minorHAnsi" w:cstheme="minorHAnsi"/>
          <w:sz w:val="18"/>
          <w:szCs w:val="18"/>
          <w:shd w:val="clear" w:color="auto" w:fill="FFFFFF"/>
          <w:lang w:val="hy-AM"/>
        </w:rPr>
        <w:t xml:space="preserve"> </w:t>
      </w:r>
      <w:r w:rsidRPr="00576623">
        <w:rPr>
          <w:rFonts w:ascii="Tahoma" w:eastAsia="Tahoma" w:hAnsi="Tahoma" w:cs="Tahoma"/>
          <w:sz w:val="18"/>
          <w:szCs w:val="18"/>
          <w:shd w:val="clear" w:color="auto" w:fill="FFFFFF"/>
          <w:lang w:val="hy-AM"/>
        </w:rPr>
        <w:t>Անաստասի</w:t>
      </w:r>
      <w:r w:rsidRPr="00576623">
        <w:rPr>
          <w:rFonts w:asciiTheme="minorHAnsi" w:hAnsiTheme="minorHAnsi" w:cstheme="minorHAnsi"/>
          <w:sz w:val="18"/>
          <w:szCs w:val="18"/>
          <w:shd w:val="clear" w:color="auto" w:fill="FFFFFF"/>
          <w:lang w:val="hy-AM"/>
        </w:rPr>
        <w:t xml:space="preserve"> </w:t>
      </w:r>
      <w:r w:rsidRPr="00576623">
        <w:rPr>
          <w:rFonts w:ascii="Tahoma" w:eastAsia="Tahoma" w:hAnsi="Tahoma" w:cs="Tahoma"/>
          <w:sz w:val="18"/>
          <w:szCs w:val="18"/>
          <w:shd w:val="clear" w:color="auto" w:fill="FFFFFF"/>
          <w:lang w:val="hy-AM"/>
        </w:rPr>
        <w:t>Միկոյան</w:t>
      </w:r>
      <w:r w:rsidRPr="00576623">
        <w:rPr>
          <w:rFonts w:asciiTheme="minorHAnsi" w:hAnsiTheme="minorHAnsi" w:cstheme="minorHAnsi"/>
          <w:sz w:val="18"/>
          <w:szCs w:val="18"/>
          <w:shd w:val="clear" w:color="auto" w:fill="FFFFFF"/>
        </w:rPr>
        <w:t>; </w:t>
      </w:r>
      <w:hyperlink r:id="rId71" w:tooltip="Russian language" w:history="1">
        <w:r w:rsidRPr="00576623">
          <w:rPr>
            <w:rStyle w:val="Hyperlink"/>
            <w:rFonts w:asciiTheme="minorHAnsi" w:hAnsiTheme="minorHAnsi" w:cstheme="minorHAnsi"/>
            <w:sz w:val="18"/>
            <w:szCs w:val="18"/>
            <w:shd w:val="clear" w:color="auto" w:fill="FFFFFF"/>
          </w:rPr>
          <w:t>Russian</w:t>
        </w:r>
      </w:hyperlink>
      <w:r w:rsidRPr="00576623">
        <w:rPr>
          <w:rFonts w:asciiTheme="minorHAnsi" w:hAnsiTheme="minorHAnsi" w:cstheme="minorHAnsi"/>
          <w:sz w:val="18"/>
          <w:szCs w:val="18"/>
          <w:shd w:val="clear" w:color="auto" w:fill="FFFFFF"/>
        </w:rPr>
        <w:t>: </w:t>
      </w:r>
      <w:r w:rsidRPr="00576623">
        <w:rPr>
          <w:rFonts w:asciiTheme="minorHAnsi" w:hAnsiTheme="minorHAnsi" w:cstheme="minorHAnsi"/>
          <w:sz w:val="18"/>
          <w:szCs w:val="18"/>
          <w:shd w:val="clear" w:color="auto" w:fill="FFFFFF"/>
          <w:lang w:val="ru-RU"/>
        </w:rPr>
        <w:t>Сергo Анаста́сович Микоян</w:t>
      </w:r>
      <w:r w:rsidRPr="00576623">
        <w:rPr>
          <w:rFonts w:asciiTheme="minorHAnsi" w:hAnsiTheme="minorHAnsi" w:cstheme="minorHAnsi"/>
          <w:sz w:val="18"/>
          <w:szCs w:val="18"/>
          <w:shd w:val="clear" w:color="auto" w:fill="FFFFFF"/>
        </w:rPr>
        <w:t>; June 5, 1929 – March 7, 2010) was one of the </w:t>
      </w:r>
      <w:hyperlink r:id="rId72" w:tooltip="Soviet Union" w:history="1">
        <w:r w:rsidRPr="00576623">
          <w:rPr>
            <w:rStyle w:val="Hyperlink"/>
            <w:rFonts w:asciiTheme="minorHAnsi" w:hAnsiTheme="minorHAnsi" w:cstheme="minorHAnsi"/>
            <w:sz w:val="18"/>
            <w:szCs w:val="18"/>
            <w:shd w:val="clear" w:color="auto" w:fill="FFFFFF"/>
          </w:rPr>
          <w:t>Soviet Union</w:t>
        </w:r>
      </w:hyperlink>
      <w:r w:rsidRPr="00576623">
        <w:rPr>
          <w:rFonts w:asciiTheme="minorHAnsi" w:hAnsiTheme="minorHAnsi" w:cstheme="minorHAnsi"/>
          <w:sz w:val="18"/>
          <w:szCs w:val="18"/>
          <w:shd w:val="clear" w:color="auto" w:fill="FFFFFF"/>
        </w:rPr>
        <w:t>'s leading </w:t>
      </w:r>
      <w:hyperlink r:id="rId73" w:tooltip="Historian" w:history="1">
        <w:r w:rsidRPr="00576623">
          <w:rPr>
            <w:rStyle w:val="Hyperlink"/>
            <w:rFonts w:asciiTheme="minorHAnsi" w:hAnsiTheme="minorHAnsi" w:cstheme="minorHAnsi"/>
            <w:sz w:val="18"/>
            <w:szCs w:val="18"/>
            <w:shd w:val="clear" w:color="auto" w:fill="FFFFFF"/>
          </w:rPr>
          <w:t>historians</w:t>
        </w:r>
      </w:hyperlink>
      <w:r w:rsidRPr="00576623">
        <w:rPr>
          <w:rFonts w:asciiTheme="minorHAnsi" w:hAnsiTheme="minorHAnsi" w:cstheme="minorHAnsi"/>
          <w:sz w:val="18"/>
          <w:szCs w:val="18"/>
          <w:shd w:val="clear" w:color="auto" w:fill="FFFFFF"/>
        </w:rPr>
        <w:t> who specialized on the </w:t>
      </w:r>
      <w:hyperlink r:id="rId74" w:tooltip="Foreign policy" w:history="1">
        <w:r w:rsidRPr="00576623">
          <w:rPr>
            <w:rStyle w:val="Hyperlink"/>
            <w:rFonts w:asciiTheme="minorHAnsi" w:hAnsiTheme="minorHAnsi" w:cstheme="minorHAnsi"/>
            <w:sz w:val="18"/>
            <w:szCs w:val="18"/>
            <w:shd w:val="clear" w:color="auto" w:fill="FFFFFF"/>
          </w:rPr>
          <w:t>foreign policies</w:t>
        </w:r>
      </w:hyperlink>
      <w:r w:rsidRPr="00576623">
        <w:rPr>
          <w:rFonts w:asciiTheme="minorHAnsi" w:hAnsiTheme="minorHAnsi" w:cstheme="minorHAnsi"/>
          <w:sz w:val="18"/>
          <w:szCs w:val="18"/>
          <w:shd w:val="clear" w:color="auto" w:fill="FFFFFF"/>
        </w:rPr>
        <w:t> of the Soviet Union and the </w:t>
      </w:r>
      <w:hyperlink r:id="rId75" w:tooltip="United States" w:history="1">
        <w:r w:rsidRPr="00576623">
          <w:rPr>
            <w:rStyle w:val="Hyperlink"/>
            <w:rFonts w:asciiTheme="minorHAnsi" w:hAnsiTheme="minorHAnsi" w:cstheme="minorHAnsi"/>
            <w:sz w:val="18"/>
            <w:szCs w:val="18"/>
            <w:shd w:val="clear" w:color="auto" w:fill="FFFFFF"/>
          </w:rPr>
          <w:t>United States</w:t>
        </w:r>
      </w:hyperlink>
      <w:r w:rsidRPr="00576623">
        <w:rPr>
          <w:rFonts w:asciiTheme="minorHAnsi" w:hAnsiTheme="minorHAnsi" w:cstheme="minorHAnsi"/>
          <w:sz w:val="18"/>
          <w:szCs w:val="18"/>
          <w:shd w:val="clear" w:color="auto" w:fill="FFFFFF"/>
        </w:rPr>
        <w:t> in </w:t>
      </w:r>
      <w:hyperlink r:id="rId76" w:tooltip="Latin America" w:history="1">
        <w:r w:rsidRPr="00576623">
          <w:rPr>
            <w:rStyle w:val="Hyperlink"/>
            <w:rFonts w:asciiTheme="minorHAnsi" w:hAnsiTheme="minorHAnsi" w:cstheme="minorHAnsi"/>
            <w:sz w:val="18"/>
            <w:szCs w:val="18"/>
            <w:shd w:val="clear" w:color="auto" w:fill="FFFFFF"/>
          </w:rPr>
          <w:t>Latin America</w:t>
        </w:r>
      </w:hyperlink>
      <w:r w:rsidRPr="00576623">
        <w:rPr>
          <w:rFonts w:asciiTheme="minorHAnsi" w:hAnsiTheme="minorHAnsi" w:cstheme="minorHAnsi"/>
          <w:sz w:val="18"/>
          <w:szCs w:val="18"/>
          <w:shd w:val="clear" w:color="auto" w:fill="FFFFFF"/>
        </w:rPr>
        <w:t>.</w:t>
      </w:r>
      <w:hyperlink r:id="rId77" w:anchor="cite_note-SAE-1" w:history="1">
        <w:r w:rsidRPr="00576623">
          <w:rPr>
            <w:rStyle w:val="Hyperlink"/>
            <w:rFonts w:asciiTheme="minorHAnsi" w:hAnsiTheme="minorHAnsi" w:cstheme="minorHAnsi"/>
            <w:sz w:val="18"/>
            <w:szCs w:val="18"/>
            <w:shd w:val="clear" w:color="auto" w:fill="FFFFFF"/>
            <w:vertAlign w:val="superscript"/>
          </w:rPr>
          <w:t>[1]</w:t>
        </w:r>
      </w:hyperlink>
      <w:hyperlink r:id="rId78" w:anchor="cite_note-Cuba1-2" w:history="1">
        <w:r w:rsidRPr="00576623">
          <w:rPr>
            <w:rStyle w:val="Hyperlink"/>
            <w:rFonts w:asciiTheme="minorHAnsi" w:hAnsiTheme="minorHAnsi" w:cstheme="minorHAnsi"/>
            <w:sz w:val="18"/>
            <w:szCs w:val="18"/>
            <w:shd w:val="clear" w:color="auto" w:fill="FFFFFF"/>
            <w:vertAlign w:val="superscript"/>
          </w:rPr>
          <w:t>[2]</w:t>
        </w:r>
      </w:hyperlink>
      <w:r w:rsidRPr="00576623">
        <w:rPr>
          <w:rFonts w:asciiTheme="minorHAnsi" w:hAnsiTheme="minorHAnsi" w:cstheme="minorHAnsi"/>
          <w:sz w:val="18"/>
          <w:szCs w:val="18"/>
          <w:shd w:val="clear" w:color="auto" w:fill="FFFFFF"/>
        </w:rPr>
        <w:t> He was the son of </w:t>
      </w:r>
      <w:hyperlink r:id="rId79" w:tooltip="Anastas Mikoyan" w:history="1">
        <w:r w:rsidRPr="00576623">
          <w:rPr>
            <w:rStyle w:val="Hyperlink"/>
            <w:rFonts w:asciiTheme="minorHAnsi" w:hAnsiTheme="minorHAnsi" w:cstheme="minorHAnsi"/>
            <w:sz w:val="18"/>
            <w:szCs w:val="18"/>
            <w:shd w:val="clear" w:color="auto" w:fill="FFFFFF"/>
          </w:rPr>
          <w:t>Anastas Mikoyan</w:t>
        </w:r>
      </w:hyperlink>
      <w:r w:rsidRPr="00576623">
        <w:rPr>
          <w:rFonts w:asciiTheme="minorHAnsi" w:hAnsiTheme="minorHAnsi" w:cstheme="minorHAnsi"/>
          <w:sz w:val="18"/>
          <w:szCs w:val="18"/>
          <w:shd w:val="clear" w:color="auto" w:fill="FFFFFF"/>
        </w:rPr>
        <w:t>, an </w:t>
      </w:r>
      <w:hyperlink r:id="rId80" w:tooltip="Old Bolshevik" w:history="1">
        <w:r w:rsidRPr="00576623">
          <w:rPr>
            <w:rStyle w:val="Hyperlink"/>
            <w:rFonts w:asciiTheme="minorHAnsi" w:hAnsiTheme="minorHAnsi" w:cstheme="minorHAnsi"/>
            <w:sz w:val="18"/>
            <w:szCs w:val="18"/>
            <w:shd w:val="clear" w:color="auto" w:fill="FFFFFF"/>
          </w:rPr>
          <w:t>Old Bolshevik</w:t>
        </w:r>
      </w:hyperlink>
      <w:r w:rsidRPr="00576623">
        <w:rPr>
          <w:rFonts w:asciiTheme="minorHAnsi" w:hAnsiTheme="minorHAnsi" w:cstheme="minorHAnsi"/>
          <w:sz w:val="18"/>
          <w:szCs w:val="18"/>
          <w:shd w:val="clear" w:color="auto" w:fill="FFFFFF"/>
        </w:rPr>
        <w:t> and high level Soviet statesman and adviser to Soviet leader </w:t>
      </w:r>
      <w:hyperlink r:id="rId81" w:tooltip="Nikita Khrushchev" w:history="1">
        <w:r w:rsidRPr="00576623">
          <w:rPr>
            <w:rStyle w:val="Hyperlink"/>
            <w:rFonts w:asciiTheme="minorHAnsi" w:hAnsiTheme="minorHAnsi" w:cstheme="minorHAnsi"/>
            <w:sz w:val="18"/>
            <w:szCs w:val="18"/>
            <w:shd w:val="clear" w:color="auto" w:fill="FFFFFF"/>
          </w:rPr>
          <w:t>Nikita Khrushchev</w:t>
        </w:r>
      </w:hyperlink>
      <w:r w:rsidRPr="00576623">
        <w:rPr>
          <w:rFonts w:asciiTheme="minorHAnsi" w:hAnsiTheme="minorHAnsi" w:cstheme="minorHAnsi"/>
          <w:sz w:val="18"/>
          <w:szCs w:val="18"/>
          <w:shd w:val="clear" w:color="auto" w:fill="FFFFFF"/>
        </w:rPr>
        <w:t xml:space="preserve">, 8/15/2011, </w:t>
      </w:r>
      <w:hyperlink r:id="rId82" w:anchor=".XSD5juhKg2x" w:history="1">
        <w:r w:rsidRPr="00576623">
          <w:rPr>
            <w:rStyle w:val="Hyperlink"/>
            <w:rFonts w:asciiTheme="minorHAnsi" w:hAnsiTheme="minorHAnsi" w:cstheme="minorHAnsi"/>
            <w:sz w:val="18"/>
            <w:szCs w:val="18"/>
          </w:rPr>
          <w:t>https://iiss.tandfonline.com/doi/abs/10.1080/00396338.1998.9688528#.XSD5juhKg2x</w:t>
        </w:r>
      </w:hyperlink>
      <w:r w:rsidRPr="00576623">
        <w:rPr>
          <w:rFonts w:asciiTheme="minorHAnsi" w:hAnsiTheme="minorHAnsi" w:cstheme="minorHAnsi"/>
          <w:sz w:val="18"/>
          <w:szCs w:val="18"/>
        </w:rPr>
        <w:t>, 7/6/2019, SG)</w:t>
      </w:r>
    </w:p>
    <w:p w14:paraId="5AC066C5" w14:textId="77777777" w:rsidR="00CE5195" w:rsidRDefault="00CE5195" w:rsidP="00CE5195"/>
    <w:p w14:paraId="223368B0" w14:textId="77777777" w:rsidR="00CE5195" w:rsidRDefault="00CE5195" w:rsidP="00CE5195">
      <w:r w:rsidRPr="009872DD">
        <w:rPr>
          <w:b/>
          <w:bCs/>
          <w:u w:val="single"/>
        </w:rPr>
        <w:t xml:space="preserve">Washington’s inclusion of the regions near Russia’s borders as vital US security interests or targets for expanding US influence will make managing regional conflicts in these areas more </w:t>
      </w:r>
      <w:r w:rsidRPr="009872DD">
        <w:rPr>
          <w:b/>
          <w:bCs/>
          <w:u w:val="single"/>
        </w:rPr>
        <w:lastRenderedPageBreak/>
        <w:t>difficult, if not impossible.</w:t>
      </w:r>
      <w:r w:rsidRPr="00576623">
        <w:t xml:space="preserve"> </w:t>
      </w:r>
      <w:r w:rsidRPr="009872DD">
        <w:rPr>
          <w:b/>
          <w:bCs/>
          <w:u w:val="single"/>
        </w:rPr>
        <w:t>US attempts to use the regional conflicts around Russia to expand into these areas are short-sighted.</w:t>
      </w:r>
      <w:r w:rsidRPr="00576623">
        <w:t xml:space="preserve"> Survival 1998.40:112-126.   </w:t>
      </w:r>
      <w:r w:rsidRPr="00576623">
        <w:continuationSeparator/>
      </w:r>
      <w:r w:rsidRPr="00576623">
        <w:t xml:space="preserve">       117 </w:t>
      </w:r>
      <w:r w:rsidRPr="00576623">
        <w:continuationSeparator/>
      </w:r>
      <w:r w:rsidRPr="00576623">
        <w:continuationSeparator/>
      </w:r>
      <w:r w:rsidRPr="00576623">
        <w:t xml:space="preserve"> </w:t>
      </w:r>
      <w:r w:rsidRPr="00576623">
        <w:continuationSeparator/>
      </w:r>
      <w:r w:rsidRPr="00576623">
        <w:t xml:space="preserve">    © International Institute for Strategic Studies </w:t>
      </w:r>
      <w:r w:rsidRPr="009872DD">
        <w:rPr>
          <w:b/>
          <w:bCs/>
          <w:u w:val="single"/>
        </w:rPr>
        <w:t>Such a strategy will only result in long-term strategic setbacks and prolong violence and human suffering.</w:t>
      </w:r>
      <w:r w:rsidRPr="00576623">
        <w:t xml:space="preserve"> </w:t>
      </w:r>
      <w:r w:rsidRPr="00576623">
        <w:continuationSeparator/>
      </w:r>
      <w:r w:rsidRPr="00576623">
        <w:continuationSeparator/>
      </w:r>
      <w:r w:rsidRPr="00576623">
        <w:t xml:space="preserve">    Washington claims that the Caspian Basin is within the range of US nationalsecurity interests.14 This is reminiscent of the Vietnam War, when the US declared Indochina crucial to US security. But American troops left, North Vietnam won the war – and US national security did not suffer. With the Caspian Sea, some oil companies’ interests may conflict with US national interests. Be that as it may, the US has found a rich field for meddling in the ethnonational tensions on former Soviet territory. This is a territory characterised by several ethno-national ‘mini-empires’ that emerged as early as the 1930s. Stalin’s personal interference in drawing Republic boundaries was logically continued by some Republics’ governments to assimilate minorities – or to carry out ethnic cleansing within them if assimilation proved impossible. The 1924 and 1936 Soviet Constitutions designated autonomous units at different levels – autonomous republic, oblast (province), okrug (area) and raion (district). These different types of status reflected not only the multinational composition of the Union’s Republics, but also the inequality of different national groups within them, thereby establishing a hierarchy of their status. Accordingly, the Union Republics had the opportunity to establish the dominance of titular nations over minorities. Behind the screen of propaganda about the ‘final solution of the national question’ in the USSR, some Republics came to resemble ethno-national states, exercising imperial control over weaker ethnic groups. For example, Georgian rulers strengthened Georgian positions in their autonomous republic by promoting mass migrations of Georgians to Abkhazian lands, and by closing Abkhazian, Armenian and Greek schools. Stalin’s purges of 1937–38 and 1948–49 eliminated resistance to the policy. During the Khrushchev era, Abkhazians circulated petitions and organised demonstrations in support of unification with the Russian Soviet Federative Socialist Republic (RSFSR). They understood that Russians would not be willing or able to carry on ‘Russification’, while the threat posed by Tbilisi would be eliminated. However, they were unable to convince Moscow to become involved with such a delicate question; the Soviet leadership was particularly wary of the Georgian issue after March 1956, when Stalin – an ethnic Georgian – was denounced, angering many Georgians. When the current conflict erupted in the 1990s, Abkhazians constituted about 18% of the population, Georgians more than 50%, with the remainder comprising Armenians, Russians, Greeks, Jews, Turks, Ukrainians and others. When Georgia became independent at the end of 1991, its first elected President, Zviad Gamsakhurdia, declared ‘Georgia for Georgians’ and referred to all ethnic non-Georgians as the country’s ‘guests’.15 As one analyst noted, ‘Gamsakhurdia’s excessive nationalism, his aspiration to homogenize Georgia Survival 1998.40:112-126. 118 </w:t>
      </w:r>
      <w:r w:rsidRPr="00576623">
        <w:continuationSeparator/>
      </w:r>
      <w:r w:rsidRPr="00576623">
        <w:t xml:space="preserve">  </w:t>
      </w:r>
      <w:r w:rsidRPr="00576623">
        <w:lastRenderedPageBreak/>
        <w:continuationSeparator/>
      </w:r>
      <w:r w:rsidRPr="00576623">
        <w:continuationSeparator/>
      </w:r>
      <w:r w:rsidRPr="00576623">
        <w:t xml:space="preserve"> </w:t>
      </w:r>
      <w:r w:rsidRPr="00576623">
        <w:continuationSeparator/>
      </w:r>
      <w:r w:rsidRPr="00576623">
        <w:t xml:space="preserve">    © International Institute for Strategic Studies culturally if not ethnically, and his heavy-handedness toward minorities aggravated Georgia’s ethnic problems … [which] have deep roots in history’.16 Gamsakhurdia unleashed the war against Southern Ossetia (Northern Ossetia falls within the Russian Federation), while the district was trying to defend its autonomy. Georgians regard the district as part of their historic lands, arguing that Ossetians settled there only in the seventeenth century and thus did not have any right to special status.17 Gamsakhurdia’s successor, Edward Shevardnadze, initiated the war against Abkhazia in August 1992. Abkhazians wanted to reinstate their Union Treaty of 1922 and their Constitution of 1925. Both documents, based on a fairly equal relationship, had become invalid in 1931 when Stalin restructured the administrative structure of the Transcaucasus. The regional conflict in Nagorno-Karabakh is similar. The Armenianpopulated area, as well as that of Nakhichevan, adjacent to the Republic of Armenia, were arbitrarily separated from Armenia and given to Azerbaijan by Stalin in 1921–22, partly in response to demands from Turkey. Stalin’s governor of Azerbaijan, Mir Jafar Bagirov, ethnically cleansed Nakhichevan, reducing the Armenian population from over 51% in the 1920s to 5% in 1988. He tried to do the same with Karabakh. Some Armenian ‘valley’ districts of Karabakh – Shaumianovsk, Khanlar and others – were separated from the autonomous province. Constant pressure was also felt in Nagorno (‘mountainous’)- Karabakh. After Stalin’s death and the end of the ‘Great Fear’ in 1953, several incidents of violence occurred as a result of Karabakh’s status and humanrights violations against Armenians in the province. There were also other minorities in Azerbaijan – Avar, Kurd, Lezguin, Talysh and others, which have been assimilated quite purposefully and actively by the Baku authorities. Since 1988, the ‘mini-empire’ of Azerbaijan has been rocked by the Karabakh Armenians’ struggle to secede. This group composed about 78% of the autonomous province’s population, and wanted to join the Republic of Armenia. However, in order to avoid a direct war between Armenia and Azerbaijan, the Karabakh leadership changed its goal to full independence, to be followed by union with Armenia later. The Azeri mini-empire saw its potential when new oil reserves were found in the Caspian shelf. Self-assurance blossomed after long-term contracts were signed with Western oil companies. Later, however, further explorations revealed that the previous calculations of oil reserves and likely profits had been exaggerated. Even so, oil has become an important factor in local domestic politics and international relations. Armenian possibilities within the region have been less promising. </w:t>
      </w:r>
      <w:r w:rsidRPr="00BE195C">
        <w:rPr>
          <w:b/>
          <w:bCs/>
          <w:u w:val="single"/>
        </w:rPr>
        <w:t>The ‘American card’ could be successfully used primarily to obtain larger amounts of aid from Washington.</w:t>
      </w:r>
      <w:r w:rsidRPr="00576623">
        <w:t xml:space="preserve"> The Armenian lobby in the US has proven even more powerful than Armenia as a state. Armenia has had to maintain close relations with Russia because the national-liberation movement in Nagorno-Karabakh and the ethnic cleansing of Azeris from Armenian territory has created the danger of Turkish intervention. Despite this danger, Armenia has supported the Karabakhi people in their struggle for independence from Azerbaijan – an old dream which became plausible only after the Soviet empire collapsed. Survival 1998.40:112-126.   </w:t>
      </w:r>
      <w:r w:rsidRPr="00576623">
        <w:continuationSeparator/>
      </w:r>
      <w:r w:rsidRPr="00576623">
        <w:t xml:space="preserve">       119 </w:t>
      </w:r>
      <w:r w:rsidRPr="00576623">
        <w:continuationSeparator/>
      </w:r>
      <w:r w:rsidRPr="00576623">
        <w:lastRenderedPageBreak/>
        <w:continuationSeparator/>
      </w:r>
      <w:r w:rsidRPr="00576623">
        <w:t xml:space="preserve"> </w:t>
      </w:r>
      <w:r w:rsidRPr="00576623">
        <w:continuationSeparator/>
      </w:r>
      <w:r w:rsidRPr="00576623">
        <w:t xml:space="preserve">    © International Institute for Strategic Studies Such regional conflicts inevitably bring instability and threaten prosperity. The Karabakh Armenians have occupied substantial areas of Azerbaijan proper to secure the enclave from shelling or other menaces and to enhance their bargaining position.18 These violent occupations have sharply increased the number of Azerbaijani refugees, which now exceed the number of Armenian refugees from Azerbaijan (at least 500,000). Ethnic cleansing on both sides has become a fait accompli, while the conflict has cost the lives of approximately 25,000 people. In Georgia, Abkhazians conducted the war to defend their autonomy, but in the process violated the human rights of peaceful Georgians living within Abkhazia.19 About 300,000 people were forced to flee eastwards. At the same time, the US wish to gain firmer positions in the Transcaucasus gave local leaders new opportunities to play the ‘American card’ when dealing with minorities, who still saw Russia as a force able to help them. </w:t>
      </w:r>
      <w:r w:rsidRPr="00BE195C">
        <w:rPr>
          <w:b/>
          <w:bCs/>
          <w:u w:val="single"/>
        </w:rPr>
        <w:t>To exploit tensions between Russia and the US in the area became a widespread practice by the Georgian, Azerbaijani and Armenian authorities.</w:t>
      </w:r>
      <w:r w:rsidRPr="00576623">
        <w:t xml:space="preserve"> A 1996 report from a high-level Washington study group is a good example of the American tendency to misunderstand the origins of such conflicts: ‘Most of the ethnic conflicts that have broken out in the post-Cold War period have reflected the deliberate manipulation of ethnic animosities and insecurities by pseudo-democratic leaders for their own political purposes’.20 This perspective – strangely reminiscent of the Gorbachev–Yakovlev evaluations of 1988–91 – ignores long histories, cultural and religious traditions, historical memory and aspirations. Demands for national rights and existence as an ethnic entity are understandable and legitimate struggles that have gone on for generations. Leaders, whatever their purposes may be, appear or become influential in response to the demands of social movements. The notion that these revolts were artificially created may be regarded as evidence of the pro-Georgian and pro-Azeri orientation of influential US foreign-policy specialists and their hostility to minority claims. </w:t>
      </w:r>
      <w:r w:rsidRPr="00BE195C">
        <w:rPr>
          <w:b/>
          <w:bCs/>
          <w:u w:val="single"/>
        </w:rPr>
        <w:t>Washington’s goal seems to be to weaken Russian influence in the area or to force Russia out altogether. Such intentions can be seen in different actions and diplomatic activities. Most significant are the military agreements signed by the US with Ukraine</w:t>
      </w:r>
      <w:r w:rsidRPr="00576623">
        <w:t xml:space="preserve"> (July 1993), Azerbaijan (July 1997), Kazakstan (November 1997) and Georgia (March 1998). Since all these countries participate in NATO’s Partnership for Peace (PFP) programme, it is not clear why these special bilateral agreements were also necessary. The education of local military personnel in US military academies, supplying weapons and sending instructors can only be interpreted in Moscow as actions that are designed to undermine the newly independent states (NIS)’s relationships with Russia.21 US diplomacy also has tried to reduce or force Russian peacekeeping forces out of the Transcaucasus. The Turkish government has been encouraged by Washington to offer its troops instead, although Armenia would never consent to this scheme.22 In general, two internationally recognised principles – territorial integrity and self-determination – collide. In 1992, US Ambassador-at-Large Max Kampelman argued that self-determination is a limited human right encompasSurvival 1998.40:112-126. 120 </w:t>
      </w:r>
      <w:r w:rsidRPr="00576623">
        <w:continuationSeparator/>
      </w:r>
      <w:r w:rsidRPr="00576623">
        <w:t xml:space="preserve">  </w:t>
      </w:r>
      <w:r w:rsidRPr="00576623">
        <w:continuationSeparator/>
      </w:r>
      <w:r w:rsidRPr="00576623">
        <w:continuationSeparator/>
      </w:r>
      <w:r w:rsidRPr="00576623">
        <w:t xml:space="preserve"> </w:t>
      </w:r>
      <w:r w:rsidRPr="00576623">
        <w:continuationSeparator/>
      </w:r>
      <w:r w:rsidRPr="00576623">
        <w:t xml:space="preserve">    </w:t>
      </w:r>
      <w:r w:rsidRPr="00576623">
        <w:lastRenderedPageBreak/>
        <w:t>© International Institute for Strategic Studies sing cultural independence, freedom of religion, language and association, but that ‘it does not include the right to change boundaries at will’.23 However, this position would have deprived the North American colonies of Great Britain of the right to change their status. The 1776 Declaration of Independence was a clear act of self-determination, even without the need to defend any religious, linguistic or cultural rights. It is difficult to comprehend why Canada and the UK recognised the significance of self-determination by allowing referendums in Quebec – in 1995 – and Scotland – in 1997 – to determine the status of these lands (and these acts did not cause any questions in Washington), but have not supported such an approach in Nagorno-Karabakh. To ignore the struggle for self-determination and to treat regional conflicts as a nuisance – only considering the need to maintain access to Caspian oil – illustrates how a major power weighs its interests.24 Such an approach was demonstrated by the US President’s Special Advisor on the NIS, Richard Morningstar, when he told Congress that ‘</w:t>
      </w:r>
      <w:r w:rsidRPr="00BE195C">
        <w:rPr>
          <w:b/>
          <w:bCs/>
          <w:u w:val="single"/>
        </w:rPr>
        <w:t>establishing this network of pipelines is a central objective of US policy in this region’.</w:t>
      </w:r>
      <w:r w:rsidRPr="00576623">
        <w:t xml:space="preserve">25 It cannot produce a long-term, stable resolution of the conflicts.26 The official US response to the Nagorno-Karabakh conflict has been inconsistent, pulled in different directions by the legislative and executive branches of power. Congress has constantly supported Armenia and NagornoKarabakh. Yet after Azerbaijani President Geidar Aliyev visited the US in July– August 1997, President Bill Clinton promised an effort to reverse Congress’ earlier decision (Amendment 907 to the 1992 Freedom Support Act) to forbid any aid to Baku while it continued its blockade of Armenia and NagornoKarabakh. On 9 November 1997, the House of Representatives voted for the Caucasus Peace and Stability Act, which declared that Washington’s policy is to facilitate direct talks between Nagorno-Karabakh and Azerbaijan. This means granting equal status to the two parties in the conflict. The Act does not allow any US citizen to operate or invest in Azerbaijan, in case the Azerbaijani government engages in armed aggression or renewed use of force against Armenia or Nagorno-Karabakh. Licences may not be issued for the export to Azerbaijan of any defence or dual-use article. In a separate act (House Resolution 2159) in October 1997, the US Congress voted to give direct humanitarian aid to the victims of Nagorno-Karabakh. The pro-Azeri policy of the White House and of the State Department reflects Turkish influence and the interests of oil companies, while the Armenian lobby has more influence in Congress. On Georgia, a more united US policy supports Tbilisi against any separatist movements. This may be explained both by Shevardnadze’s personal prestige and by Washington’s aim to draw the country away from Russia’s sphere of influence. Washington has the freedom to choose which regional conflicts to ignore or to attempt to manage. Russia, on the other hand, while free to refrain from active engagement in regional conflicts throughout the world, cannot afford to ignore those which erupt on the periphery of its territory. The origins of such conflicts are irrelevant when Moscow is faced with threats close to its borders. Survival 1998.40:112-126.   </w:t>
      </w:r>
      <w:r w:rsidRPr="00576623">
        <w:continuationSeparator/>
      </w:r>
      <w:r w:rsidRPr="00576623">
        <w:t xml:space="preserve">       121 </w:t>
      </w:r>
      <w:r w:rsidRPr="00576623">
        <w:continuationSeparator/>
      </w:r>
      <w:r w:rsidRPr="00576623">
        <w:continuationSeparator/>
      </w:r>
      <w:r w:rsidRPr="00576623">
        <w:t xml:space="preserve"> </w:t>
      </w:r>
      <w:r w:rsidRPr="00576623">
        <w:continuationSeparator/>
      </w:r>
      <w:r w:rsidRPr="00576623">
        <w:t xml:space="preserve">    © International Institute for Strategic Studies For instance, in 1992–93, Moscow let Abkhazians defeat the Georgian armed forces. But, according to one version, after Shevardnadze </w:t>
      </w:r>
      <w:r w:rsidRPr="00576623">
        <w:lastRenderedPageBreak/>
        <w:t xml:space="preserve">telephoned Yeltsin and promised that Georgia would join the Commonwealth of Independent States (CIS), Abkhazian leader Vladislav Ardzinba was advised that a Russian regiment deployed in the vicinity of the city of Kutaisi would not permit the separatist troops to advance further and unite with Gamsakhurdia’s armed supporters. Together, the two militias would have been able to occupy Tbilisi and topple the Shevardnadze regime. In general, Moscow would like to balance the local population’s rights to autonomy with Georgia’s integrity as a confederal state. In summer 1997, Russia signed a Treaty on Friendship, Cooperation and Mutual Assistance with Armenia.27 The Treaty illustrates Moscow’s intention not to be ousted from the Transcaucasus and Armenia’s desire for protection against a possible Turkish intervention in the NagornoKarabakh conflict. In dealing with Azerbaijan, Russia has insisted on maintaining access to its portion, however small (10% for Lukoil), of Caspian oil. The Russian government was also disturbed by Washington’s mixed signals on the civil war in Afghanistan. The Islamic fundamentalist Taleban’s attempt to use Afghan territory and Pakistani sponsorship against the existing Tajikistan government poses a direct threat to Russia’s security. Tacit US support for Taleban has ended, but there was a moment when the State Department was going to recognise the Taleban as the new government of Afghanistan.28 If fundamentalism triumphs in Tajikistan, it could sweep through Central Asia, hitting Russia’s borders. The fundamentalists’ next goal would be to instigate Islamic upheaval in Muslim-majority areas of Russia like Tatarstan and Bashkortostan. Islamic fundamentalism could reach the Volga River and ancient Russian lands. </w:t>
      </w:r>
      <w:r w:rsidRPr="00576623">
        <w:continuationSeparator/>
      </w:r>
      <w:r w:rsidRPr="00576623">
        <w:continuationSeparator/>
      </w:r>
      <w:r w:rsidRPr="00576623">
        <w:t xml:space="preserve"> </w:t>
      </w:r>
      <w:r w:rsidRPr="00576623">
        <w:continuationSeparator/>
      </w:r>
      <w:r w:rsidRPr="00576623">
        <w:continuationSeparator/>
      </w:r>
      <w:r w:rsidRPr="00576623">
        <w:continuationSeparator/>
      </w:r>
      <w:r w:rsidRPr="00576623">
        <w:t xml:space="preserve">    Russia has resolved its differences with Ukraine concerning the Crimea and the Black Sea Fleet. The only remaining issue is the future of the city of Sebastopol, the old Russian naval base, famous for its two defensive battles in the 1850s and in 1941. In May 1997, Russia and Ukraine agreed to postpone the problem of Sebastopol’s status for 25 years. </w:t>
      </w:r>
      <w:r w:rsidRPr="00BE195C">
        <w:rPr>
          <w:b/>
          <w:bCs/>
          <w:u w:val="single"/>
        </w:rPr>
        <w:t>Soon after the Soviet Union collapsed, however, US diplomats started to play ‘the Ukrainian card’. Joint NATO–Ukrainian military manoeuvres took place in early 1997 in Crimea’s Kerch region, a few miles from Russian territory.</w:t>
      </w:r>
      <w:r w:rsidRPr="00576623">
        <w:t xml:space="preserve"> In August 1997, Sea Breeze-97 </w:t>
      </w:r>
      <w:r w:rsidRPr="00BE195C">
        <w:rPr>
          <w:b/>
          <w:bCs/>
          <w:u w:val="single"/>
        </w:rPr>
        <w:t>joint US–Ukrainian military exercises were conducted in the Crimea.</w:t>
      </w:r>
      <w:r w:rsidRPr="00576623">
        <w:t xml:space="preserve"> There were mass demonstrations against this exercise in Simferopol, capital of the Crimean Autonomous Republic.</w:t>
      </w:r>
      <w:r w:rsidRPr="00BE195C">
        <w:rPr>
          <w:b/>
          <w:bCs/>
          <w:u w:val="single"/>
        </w:rPr>
        <w:t>29 Selecting this site for the exercise provoked Russians in the Crimea and elsewhere.</w:t>
      </w:r>
      <w:r w:rsidRPr="00576623">
        <w:t xml:space="preserve"> The exercise’s initial mission, as officials declared, was to resist a hypothetical Russian-backed secessionist movement in the Crimea.30 Only strong protests by Primakov convinced the </w:t>
      </w:r>
      <w:r w:rsidRPr="00BE195C">
        <w:rPr>
          <w:b/>
          <w:bCs/>
          <w:u w:val="single"/>
        </w:rPr>
        <w:t>Americans</w:t>
      </w:r>
      <w:r w:rsidRPr="00576623">
        <w:t xml:space="preserve"> to </w:t>
      </w:r>
      <w:r w:rsidRPr="00BE195C">
        <w:rPr>
          <w:b/>
          <w:bCs/>
          <w:u w:val="single"/>
        </w:rPr>
        <w:t>redefine the exercise as safeguarding humanitarian aid to the population.</w:t>
      </w:r>
      <w:r w:rsidRPr="00576623">
        <w:t xml:space="preserve">31 </w:t>
      </w:r>
      <w:r w:rsidRPr="00BE195C">
        <w:rPr>
          <w:b/>
          <w:bCs/>
          <w:u w:val="single"/>
        </w:rPr>
        <w:t>Such episodes can only be viewed as provocative and cause resentment and anger within Russia.</w:t>
      </w:r>
      <w:r w:rsidRPr="00576623">
        <w:t xml:space="preserve"> If Russian and Survival 1998.40:112-126. 122 </w:t>
      </w:r>
      <w:r w:rsidRPr="00576623">
        <w:continuationSeparator/>
      </w:r>
      <w:r w:rsidRPr="00576623">
        <w:t xml:space="preserve">  </w:t>
      </w:r>
      <w:r w:rsidRPr="00576623">
        <w:continuationSeparator/>
      </w:r>
      <w:r w:rsidRPr="00576623">
        <w:continuationSeparator/>
      </w:r>
      <w:r w:rsidRPr="00576623">
        <w:t xml:space="preserve"> </w:t>
      </w:r>
      <w:r w:rsidRPr="00576623">
        <w:continuationSeparator/>
      </w:r>
      <w:r w:rsidRPr="00576623">
        <w:t xml:space="preserve">    © International Institute for Strategic Studies Mexican forces were carrying out military exercises in the Gulf of Mexico, close to the Texan border, the American public would not be </w:t>
      </w:r>
      <w:r w:rsidRPr="00576623">
        <w:lastRenderedPageBreak/>
        <w:t xml:space="preserve">amused. The Russian Foreign Ministry, the Ministry of Defence and the Black Sea Fleet Command have all expressed their dissatisfaction with these exercises, and Russia refused to participate in them (the invitation had been extended, but it was viewed as another humiliation, or at least one designed to receive a negative reply). An influential Moscow newspaper, Nezavisimoye Voyennoye Obozrenia, published a review of US–NATO military activity in the Black Sea area. This study showed that in 1991 there were 3–4 exercises conducted involving NATO forces, while in 1997 there were 10–15. In 1990, only five naval ships from outside the basin visited the Black Sea, whereas in 1996, 14 countries sent 38 military ships through the Bosporus.32 As a Russian journalist wrote in the usually pro-Western Moskovskiy Komsomolets in August 1997, US vital interests appear in the most unexpected places, including the territory of Russia proper.33 Even Yeltsin, previously apathetic to US anti-Russian moves, noted with some surprise that the US had been penetrating the Russian North Caucasus and declaring the region as falling within its sphere of interest.34 Another regional conflict on former Soviet territory is that of the Transdniester area. In 1940, the Moldovian province was transferred from Romania to the Soviet Union (from 1918 onwards, Romania had occupied the area, which had been ruled by the Russian Empire since the eighteenth century). To make the population of the new Moldovan Soviet Republic ethnically diverse, Stalin merged it with Bessarabia province, which had a predominantly Russian and Ukrainian population. Moldova’s wish to declare independence in 1991–92 created a strong movement in Transdniester–Bessarabia to secede and then unify with the Russian Federation.35 Moldova, with Romania’s assistance, conducted military operations against the separatists. It seemed that another ‘mini-empire’ would suppress minorities such as Russians, Ukrainians and Gagauz. However, the Russian 14th Army, stationed in the area, served as guarantor of the selfproclaimed Transdniester Republic’s independence. Army Commander General Alexander Lebed played a crucial role in stopping hostilities: the Moldovan artillery had started to shell the rebel city of Bendery – just as the Serbs shelled Sarajevo (but there was no Cable News Network in Bendery). Lebed created the conditions for negotiation by destroying the Moldovan artillery emplacements within a few hours. The US response to this situation was not positive. While serving as US Ambassador to the UN, Madeleine Albright had cited the removal of the Russian 14th Army from the Transdniester area as a US priority. Albright’s position suggests that the US State Department never intended to abstain from political intervention in a conflict in close proximity to Russian borders. </w:t>
      </w:r>
      <w:r w:rsidRPr="00576623">
        <w:rPr>
          <w:b/>
          <w:bCs/>
          <w:u w:val="single"/>
        </w:rPr>
        <w:t xml:space="preserve">There was apparently no American interest in protecting the human rights of thousands of Russians and Russian-speaking Ukrainians in the region. </w:t>
      </w:r>
      <w:r w:rsidRPr="00576623">
        <w:t xml:space="preserve">The conflict was resolved by Russian–Moldovan–Ukrainian diplomatic efforts, Survival 1998.40:112-126.   </w:t>
      </w:r>
      <w:r w:rsidRPr="00576623">
        <w:continuationSeparator/>
      </w:r>
      <w:r w:rsidRPr="00576623">
        <w:t xml:space="preserve">       123 </w:t>
      </w:r>
      <w:r w:rsidRPr="00576623">
        <w:continuationSeparator/>
      </w:r>
      <w:r w:rsidRPr="00576623">
        <w:continuationSeparator/>
      </w:r>
      <w:r w:rsidRPr="00576623">
        <w:t xml:space="preserve"> </w:t>
      </w:r>
      <w:r w:rsidRPr="00576623">
        <w:continuationSeparator/>
      </w:r>
      <w:r w:rsidRPr="00576623">
        <w:t xml:space="preserve">    © International Institute for Strategic Studies based on respecting the human rights of Russians and Ukrainians living in the Transdniester area. Regrettably, the episode offers another example of Washington’s anti-Russian reflex and determination to force Russia out of the ‘near abroad’. Gorbachev, speaking to the US Congress in May 1992, stated: No Russian government would ignore the problems of discrimination of a Russianspeaking population … because it leads to </w:t>
      </w:r>
      <w:r w:rsidRPr="00576623">
        <w:lastRenderedPageBreak/>
        <w:t>military conflicts and … thousands of refugees. If democrats fail to solve this problem, it will be solved by nationalists of a totalitarian nature. It is doubtful that US interests demand not to take into account that circumstance when dealing with Russia and other states of the CIS.36 Gorbachev was referring to the Russian-speaking population in all parts of the former Soviet Union. He was mistaken in one respect: the Yeltsin government has devoted little attention to the 25m ethnic Russians who live outside Russia’s borders.37 However, Gorbachev’s grave prognosis about nationalist extremists may well come true after 2000.</w:t>
      </w:r>
    </w:p>
    <w:p w14:paraId="2943E89A" w14:textId="77777777" w:rsidR="00CE5195" w:rsidRDefault="00CE5195" w:rsidP="00CE5195"/>
    <w:p w14:paraId="2D3F2C6B" w14:textId="77777777" w:rsidR="00CE5195" w:rsidRDefault="00CE5195" w:rsidP="00CE5195"/>
    <w:p w14:paraId="6B97E1DB" w14:textId="77777777" w:rsidR="00CE5195" w:rsidRDefault="00CE5195" w:rsidP="00CE5195">
      <w:pPr>
        <w:pStyle w:val="Heading4"/>
      </w:pPr>
      <w:r>
        <w:t>Western states including the US are using Russophobia as an international strategy to subdue Russia in the wake of Russian regional conflicts such as Ukraine.</w:t>
      </w:r>
    </w:p>
    <w:p w14:paraId="3CC0785C" w14:textId="77777777" w:rsidR="00CE5195" w:rsidRPr="00862E57" w:rsidRDefault="00CE5195" w:rsidP="00CE5195">
      <w:r w:rsidRPr="00EF5031">
        <w:rPr>
          <w:b/>
          <w:bCs/>
          <w:sz w:val="28"/>
          <w:szCs w:val="28"/>
        </w:rPr>
        <w:t>Usha 2015,</w:t>
      </w:r>
      <w:r w:rsidRPr="00EF5031">
        <w:rPr>
          <w:sz w:val="18"/>
          <w:szCs w:val="18"/>
        </w:rPr>
        <w:t xml:space="preserve"> (</w:t>
      </w:r>
      <w:r w:rsidRPr="00EF5031">
        <w:rPr>
          <w:color w:val="000000"/>
          <w:sz w:val="18"/>
          <w:szCs w:val="18"/>
          <w:shd w:val="clear" w:color="auto" w:fill="FFFFFF"/>
        </w:rPr>
        <w:t>MA (Politics and International Relations), Mahatma Gandhi University, Kottayam, Kerala, 1988</w:t>
      </w:r>
      <w:r w:rsidRPr="00EF5031">
        <w:rPr>
          <w:color w:val="000000"/>
          <w:sz w:val="18"/>
          <w:szCs w:val="18"/>
        </w:rPr>
        <w:t xml:space="preserve"> </w:t>
      </w:r>
      <w:r w:rsidRPr="00EF5031">
        <w:rPr>
          <w:color w:val="000000"/>
          <w:sz w:val="18"/>
          <w:szCs w:val="18"/>
          <w:shd w:val="clear" w:color="auto" w:fill="FFFFFF"/>
        </w:rPr>
        <w:t>M.Phil, (Soviet Studies), School of Internal Studies, JNU, New Delhi, 1992</w:t>
      </w:r>
      <w:r w:rsidRPr="00EF5031">
        <w:rPr>
          <w:color w:val="000000"/>
          <w:sz w:val="18"/>
          <w:szCs w:val="18"/>
        </w:rPr>
        <w:t xml:space="preserve"> </w:t>
      </w:r>
      <w:r w:rsidRPr="00EF5031">
        <w:rPr>
          <w:color w:val="000000"/>
          <w:sz w:val="18"/>
          <w:szCs w:val="18"/>
          <w:shd w:val="clear" w:color="auto" w:fill="FFFFFF"/>
        </w:rPr>
        <w:t xml:space="preserve">PhD (Soviet Studies), School of Internal Studies, JNU, New Delhi, 1997, 2015, </w:t>
      </w:r>
      <w:hyperlink r:id="rId83" w:anchor="page=39" w:history="1">
        <w:r w:rsidRPr="00EF5031">
          <w:rPr>
            <w:rStyle w:val="Hyperlink"/>
            <w:sz w:val="18"/>
            <w:szCs w:val="18"/>
          </w:rPr>
          <w:t>http://kmseethi.com/wp-content/uploads/2018/05/South-Asian-Journal-of-Diplomacy-Vol.6.-2015-Draft.pdf#page=39</w:t>
        </w:r>
      </w:hyperlink>
      <w:r w:rsidRPr="00EF5031">
        <w:rPr>
          <w:sz w:val="18"/>
          <w:szCs w:val="18"/>
        </w:rPr>
        <w:t>, 7/6/2019, SG)</w:t>
      </w:r>
    </w:p>
    <w:p w14:paraId="3ED6272E" w14:textId="77777777" w:rsidR="00CE5195" w:rsidRDefault="00CE5195" w:rsidP="00CE5195"/>
    <w:p w14:paraId="38A9EDAC" w14:textId="77777777" w:rsidR="00CE5195" w:rsidRDefault="00CE5195" w:rsidP="00CE5195">
      <w:r w:rsidRPr="00383533">
        <w:rPr>
          <w:b/>
          <w:bCs/>
          <w:u w:val="single"/>
        </w:rPr>
        <w:t>The dominant narratives on Ukraine crisis by US, NATO, EU, Ukraine and Baltic states officials and the media reflected Putin bashing, Russian aggression and Russophobia, although no substantial evidence is available on the west’s claim of Russian armed aggression.</w:t>
      </w:r>
      <w:r w:rsidRPr="00862E57">
        <w:t xml:space="preserve"> The US-EU political elites such as Zbigniew Brzezinski, Micheal Fallon, John Biden, John Kerry, Barack </w:t>
      </w:r>
      <w:r w:rsidRPr="00383533">
        <w:rPr>
          <w:b/>
          <w:bCs/>
          <w:u w:val="single"/>
        </w:rPr>
        <w:t>Obama and others propagated Russobhobia by projecting Baltic states as the next potential victims of Russian aggression after the re-joining of Crimea with Russia.</w:t>
      </w:r>
      <w:r w:rsidRPr="00862E57">
        <w:t xml:space="preserve"> Barack Obama even warned Russia against any muscle flexing on Baltic states. The Crimea reunification by Russia instilled fears in Estonia that a similar scenario could occur in Narva, the third largest city in Estonia with majority of Russian speakers (Baltic Review 2014).7 The same fear in Latvia and Lithuania is visible. These countries are highly involved in hysteric anti-Russian propaganda, demonising Putin, provoking Russia, projecting Russia as an aggressor country and blindly supporting the interests of the US in the new cold war. Lithuania by making provocative comment has become unprofessional and even gone beyond diplomatic ethics as President Dalia Grybauskaite stating Russia as a “terrorist state,” “Lithuania is already under Russian attack,” etc. She called Russia a “predatory neighbour whose hands are stained with blood” and said </w:t>
      </w:r>
      <w:r w:rsidRPr="00383533">
        <w:rPr>
          <w:b/>
          <w:bCs/>
          <w:u w:val="single"/>
        </w:rPr>
        <w:t>Ukraine is “fighting not only for its own independence, but also for peace in Europe”</w:t>
      </w:r>
      <w:r w:rsidRPr="00862E57">
        <w:t xml:space="preserve"> (Ukraine Today 2014). She stated: “The danger of Russia’s behavior today is not smaller than what we have with ISIS in Iraq and Syria” (Weymouth 2014). Baltic states blamed Russia for the downing of MH17 civilian aircraft. Since the incident happened in July 2014, the Baltic and </w:t>
      </w:r>
      <w:r w:rsidRPr="00383533">
        <w:rPr>
          <w:b/>
          <w:bCs/>
          <w:u w:val="single"/>
        </w:rPr>
        <w:t>western media</w:t>
      </w:r>
      <w:r w:rsidRPr="00862E57">
        <w:t xml:space="preserve"> were unanimous in alleging Russia’s involvement without producing believable evidence. In short, they </w:t>
      </w:r>
      <w:r w:rsidRPr="00383533">
        <w:rPr>
          <w:b/>
          <w:bCs/>
          <w:u w:val="single"/>
        </w:rPr>
        <w:t xml:space="preserve">are highly obsessed with Russian threat (Russophobia). </w:t>
      </w:r>
      <w:r w:rsidRPr="00862E57">
        <w:t xml:space="preserve">The Baltic hatred against Russia also related to Holocaust revisionism. They had a dark spot in their history as almost 95 per cent of Jews were exterminated with local collaboration with German Nazis. They considered Jews as associates of Russian communists. Today, there are attempts of </w:t>
      </w:r>
      <w:r w:rsidRPr="00862E57">
        <w:lastRenderedPageBreak/>
        <w:t xml:space="preserve">glorification of Nazism and trivialization of Holocaust in the Baltics as a mark of de-Sovietization. The official “double genocide” politics in Baltic states trivialize or deny the Holocaust that took place due to Baltic collaboration with Germans. The Waffen-SS, one of the most brutal legions in the past, has conducted commemoration ceremonies without 48 SAJD 2015 state opposition in Latvia. In Lithuania also neo-Nazis celebrate commemoration ceremonies on Independence Day with state support. This glorification of Nazism and rewriting history in Baltic states is part of conflicting memory politics and distancing from Russia (Usha 2015). As Cohen says, “It’s true as Baltic complain, that they suffered around Soviet occupation. But it’s also true, as Moscow points out, that the Baltic countries when they were under German occupation, collaborated with the Germans against Russians. So who can say whose truth is truer?” The Baltic leaders reiterate that “Russians are coming” to attack against which they need NATO’s protection. Obama visited Estonia in September 2014 to reassure the Baltic defence. He said: “As NATO allies, we have Article 5 duties to our collective defense. That is a commitment that is unbreakable. It is unwavering. It is eternal.” He further emphasised, “Article 5 is crystal clear. An attack on one is an attack on all. So if, in such a moment, you ever ask again, ‘who will come to help,’ you’ll know the answer—the NATO Alliance, including the Armed Forces of the United States of America, ‘right here, present, now!’ We’ll [also] be here for Latvia. We will be here for Lithuania…”(quoted in Miller and Rockwell 2015). </w:t>
      </w:r>
      <w:r w:rsidRPr="00862E57">
        <w:rPr>
          <w:b/>
          <w:bCs/>
          <w:u w:val="single"/>
        </w:rPr>
        <w:t>The west is spreading Russophobia as part of their strategy.</w:t>
      </w:r>
      <w:r w:rsidRPr="00862E57">
        <w:t xml:space="preserve"> As Ukraine crisis is escalating, Brzezinski and western political leaders are propagating that Russia will invade Baltic states after Ukraine as Soviet Union did in the past. After NATO Summit in Wales in September 2014 President Obama stated that the U.S. will maintain a permanent military presence in Estonia, Lithuania, and Latvia on Russia’s flat, exposed northwest border8 (Miller and Rockwell 2015). This means NATO and US is ready to risk confrontation with nuclear Russia, for the tiny Baltic states which was avoided during cold war period.</w:t>
      </w:r>
    </w:p>
    <w:p w14:paraId="6A0FB0C8" w14:textId="77777777" w:rsidR="00CE5195" w:rsidRDefault="00CE5195" w:rsidP="00CE5195">
      <w:pPr>
        <w:pStyle w:val="Heading4"/>
      </w:pPr>
      <w:r>
        <w:t>The russophobia Ukraine uses to justify and further the conflict has its roots in Western russophobia</w:t>
      </w:r>
    </w:p>
    <w:p w14:paraId="76FDC590" w14:textId="77777777" w:rsidR="00CE5195" w:rsidRPr="00821D09" w:rsidRDefault="00CE5195" w:rsidP="00CE5195">
      <w:pPr>
        <w:rPr>
          <w:rStyle w:val="Style13ptBold"/>
          <w:b w:val="0"/>
          <w:sz w:val="22"/>
        </w:rPr>
      </w:pPr>
      <w:r>
        <w:rPr>
          <w:rStyle w:val="Style13ptBold"/>
        </w:rPr>
        <w:t xml:space="preserve">Molchanov 15 </w:t>
      </w:r>
      <w:r w:rsidRPr="00E00BA4">
        <w:t xml:space="preserve">(Mikhail Molchanov is </w:t>
      </w:r>
      <w:r>
        <w:t xml:space="preserve">a professor of political science in the department of international studies at the University of Sharja, </w:t>
      </w:r>
      <w:r w:rsidRPr="00E00BA4">
        <w:t xml:space="preserve">written March 5th 2015, “Russia as Ukraine’s Other: Identity and Geopolitics”, published 27th August 2015 in Ukraine and Russia: People, Politics, Propaganda and Perspectives, edited by Agnieszka Pikulicka-Wilczewska &amp; Richard Sakwa, 2015, </w:t>
      </w:r>
      <w:hyperlink r:id="rId84" w:history="1">
        <w:r w:rsidRPr="00821D09">
          <w:rPr>
            <w:rStyle w:val="Hyperlink"/>
          </w:rPr>
          <w:t>https://papers.ssrn.com/sol3/papers.cfm?abstract_id=2650162</w:t>
        </w:r>
      </w:hyperlink>
      <w:r>
        <w:t>, Accessed 7-8</w:t>
      </w:r>
      <w:r w:rsidRPr="00E00BA4">
        <w:t>-19)//sjp</w:t>
      </w:r>
    </w:p>
    <w:p w14:paraId="00912E83" w14:textId="77777777" w:rsidR="00CE5195" w:rsidRPr="00821D09" w:rsidRDefault="00CE5195" w:rsidP="00CE5195">
      <w:pPr>
        <w:rPr>
          <w:rStyle w:val="Style13ptBold"/>
          <w:b w:val="0"/>
          <w:sz w:val="16"/>
        </w:rPr>
      </w:pPr>
      <w:r w:rsidRPr="00821D09">
        <w:t xml:space="preserve">The uses of othering </w:t>
      </w:r>
      <w:r w:rsidRPr="00821D09">
        <w:rPr>
          <w:u w:val="single"/>
        </w:rPr>
        <w:t>After the start of a war against the pro-Russian separatists in Donbass by the Poroshenko government, the “othering” of Russia has been elevated to new heights. Russophobic pronouncements typically characterize in-house speeches and propaganda of the right-wing nationalist groups, such as the proto-fascist Svoboda (“Freedom”) party, the former strike force of the Maidan – the Right Sector, the Patriot of Ukraine, the Ukrainian National AssemblyUkrainian National Self Defense (UNA-UNSO), the Stepan Bandera “Trident” (“Tryzub”) and others. Leader of Ukraine’s Radical Party and the second runner-up in the 2014 presidential elections Oleh Lyashko demanded that the “Moscow invaders and their accomplices” be executed by hanging (Baltija.eu 2014; Lozovy 2014).</w:t>
      </w:r>
      <w:r w:rsidRPr="00821D09">
        <w:t xml:space="preserve"> </w:t>
      </w:r>
      <w:r w:rsidRPr="00821D09">
        <w:rPr>
          <w:u w:val="single"/>
        </w:rPr>
        <w:t xml:space="preserve">The website of the “Tryzub” carries an appeal to “dam the Kryvyi Rih quarries with corpses of the moskali (Banderivec n.d.), while the </w:t>
      </w:r>
      <w:r w:rsidRPr="00821D09">
        <w:rPr>
          <w:u w:val="single"/>
        </w:rPr>
        <w:lastRenderedPageBreak/>
        <w:t>website of the UNA-UNS</w:t>
      </w:r>
      <w:r w:rsidRPr="00821D09">
        <w:t xml:space="preserve">O promises to dump the bodies of dead Russians into the Kerch Strait until such time when they form a bridge to “reunite Kuban with Ukraine” (UNA-UNSO n.d.). </w:t>
      </w:r>
      <w:r w:rsidRPr="00821D09">
        <w:rPr>
          <w:u w:val="single"/>
        </w:rPr>
        <w:t>The nationalist volunteer militias, e.g., the Azov battalion, whose members also brandish the Nazi and SS insignia, have been at the forefront of Ukraine’s civil war with Donbass</w:t>
      </w:r>
      <w:r w:rsidRPr="00821D09">
        <w:t xml:space="preserve">. The war, which they presumably fight to bring Ukraine closer to Europe, for many of them, including the Azov commander, Verkhovna Rada MP Andriy Biletskiy, is nothing else than implementation of the “Ukrainian racial social-nationalism,” which, among other things, demands “the racial cleansing of the nation” (Biletskiy n.d.). How so? The thing is, the Ukrainians, according to Mr. Biletskiy, form “one of the biggest and one of the very best kind” parts of the “European White Race – the Creator of a great civilization and the highest human achievements.” </w:t>
      </w:r>
      <w:r w:rsidRPr="00821D09">
        <w:rPr>
          <w:u w:val="single"/>
        </w:rPr>
        <w:t>The “historical mission” of the Ukrainian nation, he goes, is “to lead the White Peoples of the world in a final crusade for their survival – a crusade against the Semite-led subhumanity” (Biletskiy n.d.). As commentaries in Ukraine’s social media attest, a sizeable portion of the country’s “netizens” would not be averse to the idea of consigning anyone suspect of the pro-Russian sympathies to the ranks of thusly defined “subhumanity”</w:t>
      </w:r>
      <w:r w:rsidRPr="00821D09">
        <w:t xml:space="preserve">. The Azov’s recent transformation into a special regiment of the National Guard of Ukraine, and Mr. Biletskiy’s promotion to the rank of Lieutenant Colonel both show that the government opted to turn a blind eye even to the most unpalatable declarations of its armed supporters. The othering of Russia and the Russians produces surprising echoes of Mr. Biletskiy’s pronouncements in speeches of Ukraine’s top politicians and statesmen. </w:t>
      </w:r>
      <w:r w:rsidRPr="00821D09">
        <w:rPr>
          <w:u w:val="single"/>
        </w:rPr>
        <w:t>The June 2014 speech by Prime Minister Yatsenyuk referred to the Donbass separatists as “subhumans” and “filth” (Uriadovyi portal 2014), later replaced with “inhumans” and “evil” in the official English translation (Embassy of Ukraine in the United States of America 2014).</w:t>
      </w:r>
      <w:r w:rsidRPr="00821D09">
        <w:t xml:space="preserve"> </w:t>
      </w:r>
      <w:r w:rsidRPr="00821D09">
        <w:rPr>
          <w:u w:val="single"/>
        </w:rPr>
        <w:t>Presidential candidate</w:t>
      </w:r>
      <w:r>
        <w:rPr>
          <w:u w:val="single"/>
        </w:rPr>
        <w:t xml:space="preserve"> </w:t>
      </w:r>
      <w:r w:rsidRPr="00821D09">
        <w:rPr>
          <w:u w:val="single"/>
        </w:rPr>
        <w:t>Poroshenko had vilified the anti-government protesters in Donbass as “terrorists, criminals and non-humans” that ought to be “destroyed” as early as April 2014, and repeatedly designated armed opposition to his regime as “non-humans” (Lb.ua 2014; President of Ukraine 2014a-b)</w:t>
      </w:r>
      <w:r w:rsidRPr="00821D09">
        <w:t xml:space="preserve">. </w:t>
      </w:r>
      <w:r w:rsidRPr="00821D09">
        <w:rPr>
          <w:u w:val="single"/>
        </w:rPr>
        <w:t>A senior adviser to the Minister of the Interior indicated that his department was preparing suggestions on the curtailment of democratic rights and freedoms for the pro-Russian activists in Donbass: “if a citizen wants to live in Russia, be my guest: [grab] a suitcase – [march to] a train station – [head to] Russia!” (Interfax-Ukraine 2014). The othering of the autonomization movement in Donbass before the very first shot in the conflict was fired has helped transform what started like civil disobedience protests into a fullblown separatist guerilla. Systematic abasement of the Donbass defenders in the Ukrainian press as “subhumans,” “bastards,” “imbeciles,” “potato beetles,” “cockroaches” and the like cannot but foment their desire to continue resistance</w:t>
      </w:r>
      <w:r w:rsidRPr="00821D09">
        <w:t xml:space="preserve">. </w:t>
      </w:r>
      <w:r w:rsidRPr="00821D09">
        <w:rPr>
          <w:u w:val="single"/>
        </w:rPr>
        <w:t>Parallel to that, the othering of Russia as a “country that supports and finances terrorism” (Shulha 2014), the Russian President – as a “d---head” (Culzac 2014), and the Russians – as “not a people, but a rabble” (Gazeta.ua 2014) both justifies Kiev’s actions in the civil war in the east and encourages its further escalation.</w:t>
      </w:r>
      <w:r w:rsidRPr="00821D09">
        <w:t xml:space="preserve"> </w:t>
      </w:r>
      <w:r w:rsidRPr="00821D09">
        <w:rPr>
          <w:u w:val="single"/>
        </w:rPr>
        <w:t>The othering of the opponent understandably serves as a potent instrument of war mongering on both sides. It boosts patriotic credentials of the elected politicians, entrenches new, post-Maidan elites, propels journalistic, academic and artistic careers, and helps transform yesterday’s thugs into tomorrow’s statesmen. Unfortunately for the majority of the population, it also prolongs the war and suffering. The ethno-nationalist mobilization, achieved by means of othering of the ethnic outgroup members, builds politicians’ power bases and generates resources for political action in the situation where other resources are lacking or are sorely inadequate.</w:t>
      </w:r>
      <w:r w:rsidRPr="00821D09">
        <w:t xml:space="preserve"> Additionally, </w:t>
      </w:r>
      <w:r w:rsidRPr="00821D09">
        <w:lastRenderedPageBreak/>
        <w:t xml:space="preserve">nationalist othering helps to disguise the struggles whose real objects are money, power, status, and property by representing them, deceptively, as mere identity fights (Molchanov 2000). Geopolitical uses of othering are equally important. </w:t>
      </w:r>
      <w:r w:rsidRPr="00821D09">
        <w:rPr>
          <w:u w:val="single"/>
        </w:rPr>
        <w:t>Russophobia plays well with the established western tradition of treating Russia as “Europe’s Other,” a “barbarian at Europe’s gate,” a constant historical “irregularity” (Neumann 1999: 103, 110). Ukraine’s influential allies in the West, starting with the right-wing Ukrainian diaspora organizations, “have considered Russia, both tsarist and communist, their historical enemy because it had been the prime oppressor of Ukraine’s freedom” (Ukrainian Canadian Congress n.d., Community profile). Interestingly, some of the dearest for the exile ideologues champions of the Ukrainian cause are found among the Nazi collaborators that fought the Soviet Union in World War II.</w:t>
      </w:r>
      <w:r w:rsidRPr="00821D09">
        <w:t xml:space="preserve"> These “long-dead Ukrainian fascists” (Snyder 2010) are still being worshipped today by the most active fighters against the Donbass separatism. Fully in line with racialized views of their interwar predecessors, modern Ukrainian nationalists are, once again, seeing their main enemy as the “Muscovite-Jewish mafia,” and, if such views are becoming mainstream, it must bode ill for the country’s Russian and Jewish minorities (Padden 2014). </w:t>
      </w:r>
      <w:r w:rsidRPr="00821D09">
        <w:rPr>
          <w:u w:val="single"/>
        </w:rPr>
        <w:t>While Ukrainian neo-fascism is less than welcome in the West, Ukrainian Russophobia might well be. Just as Russia has been Europe’s Other for centuries, it has been constructed as the American Other by a group of professional cold warriors, such as Zbigniew Brzezinski, Dick Cheney or John McCain.</w:t>
      </w:r>
      <w:r w:rsidRPr="00821D09">
        <w:t xml:space="preserve"> As noted by Andrei Tsygankov (2009: 105-106), one of the longstanding ideas of anti-Russian lobby in the US foreign policy establishment has been the one of breaking the Russia-Ukraine connection and tying Ukraine unconditionally (and at Russia’s expense) to the West. Hence, Ukrainian politicians’ moves to ostracize Russia strike a chord with an influential group of western elites that include advocates of the Euro-Atlantic hegemony, the liberal hawks and the militant western values promoters, as well as historically Russophobic Eastern European nationalists (Tsygankov 2009: 13-14</w:t>
      </w:r>
      <w:r w:rsidRPr="00821D09">
        <w:rPr>
          <w:u w:val="single"/>
        </w:rPr>
        <w:t>). Finally, the othering of Russia and the Russian activists in Ukraine justifies the new elite’s grab of power and property</w:t>
      </w:r>
      <w:r w:rsidRPr="00821D09">
        <w:t>. The current government in Kiev is as oligarchic as ever, yet signifies an important change in the relative weight of different business clans that control the country’s economy: the beginning of the demise of the Donetsk clan. Instead, the Dnipropetrovsk faction under the leadership of the billionaire-governor Ihor Kolomoisky is back, and ready to expand into the Donbass region (Prostakov 2014). Supporters of the victorious faction have to be rewarded, and are being rewarded – by political appointments, concessions and new acquisitions blessed by the state. Nationalization of the titanium mining and processing plants previously controlled by Dmytro Firtash and their de-facto transfer to Kolomoisky portends a new round of property redistribution (Boiko 2014). In this battle, everyone designated as “Moscow’s agent” stands to lose, while primitive corporate raidership by victorious oligarchic groups gets glorified as defence of national interests. [3]</w:t>
      </w:r>
      <w:r>
        <w:t xml:space="preserve"> </w:t>
      </w:r>
    </w:p>
    <w:p w14:paraId="5CB1FB2E" w14:textId="77777777" w:rsidR="00CE5195" w:rsidRPr="002D76E3" w:rsidRDefault="00CE5195" w:rsidP="00CE5195">
      <w:pPr>
        <w:pStyle w:val="Heading4"/>
        <w:rPr>
          <w:rStyle w:val="Style13ptBold"/>
          <w:b/>
        </w:rPr>
      </w:pPr>
      <w:r w:rsidRPr="002D76E3">
        <w:rPr>
          <w:rStyle w:val="Style13ptBold"/>
          <w:b/>
        </w:rPr>
        <w:t>The war in Ukraine is rooted in Russophobia—the US is actively selling to Nazis targeting Russians</w:t>
      </w:r>
    </w:p>
    <w:p w14:paraId="32FDF844" w14:textId="77777777" w:rsidR="00CE5195" w:rsidRPr="004663A8" w:rsidRDefault="00CE5195" w:rsidP="00CE5195">
      <w:pPr>
        <w:spacing w:after="0" w:line="240" w:lineRule="auto"/>
        <w:rPr>
          <w:rStyle w:val="Style13ptBold"/>
          <w:rFonts w:ascii="Times New Roman" w:eastAsia="Times New Roman" w:hAnsi="Times New Roman" w:cs="Times New Roman"/>
          <w:b w:val="0"/>
          <w:sz w:val="24"/>
        </w:rPr>
      </w:pPr>
      <w:r>
        <w:rPr>
          <w:rStyle w:val="Style13ptBold"/>
        </w:rPr>
        <w:t xml:space="preserve">Cunningham 17 </w:t>
      </w:r>
      <w:r w:rsidRPr="004663A8">
        <w:t xml:space="preserve">(Finian Cunningham, August 22nd 2017, posted on Monthly Review Online August 24th 2017, “Pentagon Denounces American Nazis While Arming Ukrainian Nazis”, Monthly Review Online, </w:t>
      </w:r>
      <w:hyperlink r:id="rId85" w:history="1">
        <w:r w:rsidRPr="004663A8">
          <w:t>https://mronline.org/2017/08/24/pentagon-denounces-american-nazis-while-arming-ukrainian-nazis/</w:t>
        </w:r>
      </w:hyperlink>
      <w:r w:rsidRPr="004663A8">
        <w:t>, Accessed 7-6-19)//sjp</w:t>
      </w:r>
    </w:p>
    <w:p w14:paraId="542A24DD" w14:textId="77777777" w:rsidR="00CE5195" w:rsidRDefault="00CE5195" w:rsidP="00CE5195"/>
    <w:p w14:paraId="6FD51C28" w14:textId="77777777" w:rsidR="00CE5195" w:rsidRDefault="00CE5195" w:rsidP="00CE5195">
      <w:pPr>
        <w:rPr>
          <w:u w:val="single"/>
        </w:rPr>
      </w:pPr>
      <w:r w:rsidRPr="004663A8">
        <w:rPr>
          <w:u w:val="single"/>
        </w:rPr>
        <w:lastRenderedPageBreak/>
        <w:t xml:space="preserve">What makes the Pentagon’s response to Swastika-flag-waving American Nazis rather bizarre is that this week the U.S. Defense Secretary, General James Mattis, is </w:t>
      </w:r>
      <w:hyperlink r:id="rId86" w:tgtFrame="_blank" w:history="1">
        <w:r w:rsidRPr="004663A8">
          <w:rPr>
            <w:u w:val="single"/>
          </w:rPr>
          <w:t>reportedly</w:t>
        </w:r>
      </w:hyperlink>
      <w:r w:rsidRPr="004663A8">
        <w:rPr>
          <w:u w:val="single"/>
        </w:rPr>
        <w:t xml:space="preserve"> traveling to Ukraine where he is to sign over shipments of lethal weapons to the armed forces of the Kiev regime. That regime openly glorifies Ukrainian regiments that collaborated with the Nazi Third Reich during the World War Two</w:t>
      </w:r>
      <w:r w:rsidRPr="009D2E03">
        <w:t xml:space="preserve">. Mattis, the top Pentagon official, is due to authorize the transfer of $50 million-worth of military gear to the Kiev regime. This will mark the first official delivery of lethal equipment from the U.S. Previous military aid to Ukraine was reportedly “non-lethal”. Among the inventory Mattis is signing over are Javelin anti-tank missiles. </w:t>
      </w:r>
      <w:r w:rsidRPr="002D76E3">
        <w:rPr>
          <w:u w:val="single"/>
        </w:rPr>
        <w:t xml:space="preserve">Modern-day regiments under the control of the Kiev regime, such as the Azov Battalion, publicly self-identify with Nazi-collaborating descendants and former pro-Nazi Ukrainian leaders like Stefan Bandera. This Neo-Nazi ideology of the Kiev-run military is a central impetus in why these forces have waged a three-year war on the ethnic Russian population of the breakaway Donbas region in Eastern Ukraine. </w:t>
      </w:r>
      <w:r w:rsidRPr="00D0647C">
        <w:rPr>
          <w:u w:val="single"/>
        </w:rPr>
        <w:t>The latter refuses to recognize the legitimacy of the Kiev regime which seized power in February 2014 in a coup d’état against an elected government. The American CIA backed that violent coup.</w:t>
      </w:r>
      <w:r w:rsidRPr="009D2E03">
        <w:t xml:space="preserve"> Political and financial support from Washington and the European Union has underpinned the Kiev regime led by the dubiously elected President Petro Poroshenko. This is in spite of the fact that the Kiev regime continues to wage a war on the people of Donbas in violation of a peace deal – the Minsk Accord – brokered by Russia and the EU in 2015. </w:t>
      </w:r>
      <w:r w:rsidRPr="00D0647C">
        <w:rPr>
          <w:u w:val="single"/>
        </w:rPr>
        <w:t>Western governments and media accuse Russia of sponsoring the breakaway Donbas republics and their militia, and of infiltrating its troops into the region</w:t>
      </w:r>
      <w:r w:rsidRPr="009D2E03">
        <w:t xml:space="preserve">. Russia denies direct military involvement, but is believed to be supporting the self-declared Republics of Donetsk and Lugansk. The Pentagon’s supply of weaponry to Kiev forces will no doubt embolden their regiments to step up violations of the truce which was supposed to be implemented under the Minsk Accord. Hundreds of breaches are </w:t>
      </w:r>
      <w:hyperlink r:id="rId87" w:tgtFrame="_blank" w:history="1">
        <w:r w:rsidRPr="009D2E03">
          <w:t>reported</w:t>
        </w:r>
      </w:hyperlink>
      <w:r w:rsidRPr="009D2E03">
        <w:t xml:space="preserve"> on a weekly basis in which towns and villages in Donestk and Lugansk come under fire from heavy artillery. A</w:t>
      </w:r>
      <w:r w:rsidRPr="00D0647C">
        <w:rPr>
          <w:u w:val="single"/>
        </w:rPr>
        <w:t xml:space="preserve">lexander Zakharchenko, the leader of the Donetsk People’s Republic, has recently </w:t>
      </w:r>
      <w:hyperlink r:id="rId88" w:tgtFrame="_blank" w:history="1">
        <w:r w:rsidRPr="00D0647C">
          <w:rPr>
            <w:u w:val="single"/>
          </w:rPr>
          <w:t>remarked</w:t>
        </w:r>
      </w:hyperlink>
      <w:r w:rsidRPr="00D0647C">
        <w:rPr>
          <w:u w:val="single"/>
        </w:rPr>
        <w:t xml:space="preserve"> that his defense forces “are not fighting Ukrainians, but rather Banderites” – that is, Neo-Nazi militia who adulate their Third Reich hero Stefan Bandera for assisting the German SS exterminate thousands of fellow Ukrainians deemed to be “sub-human”. </w:t>
      </w:r>
      <w:r w:rsidRPr="009D2E03">
        <w:t xml:space="preserve">The American military support for the Kiev regime and its Neo-Nazi death squads attacking the people of Donbas is a monumental contradiction to what the U.S. Joint Chiefs of Staff were declaring last week about extremists on American soil. All five of the Joint Chiefs of Staff – the Army, Navy, Air Force, Marines and National Guard – issued public condemnations of the violence perpetrated by assorted white supremacists and Neo-Nazis in the state of Virginia. The latter groups were protesting the proposed removal of American Civil War statues commemorating Confederate military leaders like Robert E Lee. Counter-demonstrators claim the statues are icons of racial prejudice and white supremacy. Many of the pro-Confederate protesters were carrying Nazi flags and other fascist icons. In a deadly incident in Charlottesville, Virginia, a suspected Neo-Nazi man rammed his car into a crowd killing a woman. U.S. President Donald Trump came under intense public criticism for being slow to condemn the violence and for appearing to lay blame on both sides, thereby equating Neo-Nazis with anti-fascist protesters. Prominent news media organizations, like the Washington Post, New York Times and CNN, ran editorial comments lambasting Trump for his equivocal position, which allegedly afforded the Neo-Nazi groups a degree of legitimacy. CNN ran the headline: “Trump is who we feared he was”. A New York Times oped piece declared: </w:t>
      </w:r>
      <w:r w:rsidRPr="009D2E03">
        <w:lastRenderedPageBreak/>
        <w:t xml:space="preserve">“The Test of Nazism That Trump Failed”. Adding: “There can be no ‘two sides’. If the president is not against Hitlerism, he is for it”. The Washington Post editorial board said that Trump had “brought the international image of the U.S. into disrepute”. Then there were numerous resignations by business CEOs from White House consultative panels, again in protest over Trump’s alleged association with racists and bigots. Even though to be fair to the president he did explicitly condemn such groups. The national controversy appeared to be catharsis for politicians, media, business leaders and public alike in which it was proclaimed that “America is not like that” – meaning, not a supporter of Nazis and fascsim. In almost ritualistic fashion, the evils of racism, fascism, white supremacy and Nazism were exorcised from the body politic – or at least supposedly exorcised. Joining in the catharsis were the Joint Chiefs of Staff. The New York Times </w:t>
      </w:r>
      <w:hyperlink r:id="rId89" w:tgtFrame="_blank" w:history="1">
        <w:r w:rsidRPr="009D2E03">
          <w:t>reported</w:t>
        </w:r>
      </w:hyperlink>
      <w:r w:rsidRPr="009D2E03">
        <w:t>: “In an unusually public move, the nation’s top military leaders, who typically try to steer clear of social controversy, have come out strongly against racism and extremism in the wake of violent protests over the weekend. Five of the Joint Chiefs of Staff, representing the Navy, the Marines, the Army, the Air Force and the National Guard, posted messages on social media condemning hatred and Neo-Nazis, saying that the extremist violence in Charlottesville, Va., on Saturday went against the military’s core values”. As the NY Times noted, the public condemnations by the Pentagon top brass were an extraordinary rebuke to President Trump who, as titular Commander-in-Chief, is their superior. Its report also quoted Charles E Schmidt, the national commander of the American Legion, who said: “</w:t>
      </w:r>
      <w:r w:rsidRPr="009D2E03">
        <w:rPr>
          <w:u w:val="single"/>
        </w:rPr>
        <w:t>Americans fought fascism and crushed the Nazis in World War Two, and anyone who waves a Nazi flag on our soil is, by very definition, anti-American. The disgusting displays of hatred and bigotry on display in Charlottesville dishonor all veterans who fought and died to stamp out fascism”. The public outpouring is classic American cognitive dissonance. Condemning Nazis at home while at the same time arming Nazis abroad. How does Nazism at home offend “our core values” when “our core values” involve politically, financially and militarily supporting Nazis in Ukraine?</w:t>
      </w:r>
      <w:r w:rsidRPr="009D2E03">
        <w:t xml:space="preserve"> </w:t>
      </w:r>
      <w:r w:rsidRPr="009D2E03">
        <w:rPr>
          <w:u w:val="single"/>
        </w:rPr>
        <w:t>To be sure, there is a long history of such American support for Nazis in Ukraine going back to the end of World War Two, when the Pentagon and CIA covertly backed the Gehlen Organization of former Third Reich General Reinhard Gehlen and his Ukrainian Nazi partisans in their sabotage operations against the Soviet Union</w:t>
      </w:r>
      <w:r w:rsidRPr="009D2E03">
        <w:t xml:space="preserve">. In explaining American cognitive dissonance there are at least two factors. One is the lack of U.S. media reporting on what is actually going on in Ukraine. </w:t>
      </w:r>
      <w:r w:rsidRPr="009D2E03">
        <w:rPr>
          <w:u w:val="single"/>
        </w:rPr>
        <w:t>How can so many ordinary Americans be alarmed by Neo-Nazis at home while seemingly insouciant about the same kind of fascists in Ukraine? That disconnect is due to ignorance, owing to the lack of U.S. media coverage about what is really happening in Ukraine. U.S. media seem more concerned to report claims that Russia is the culprit for destabilizing Ukraine. Which is all part of the ongoing Russophobia in the U.S. media distorting the reality of international relations</w:t>
      </w:r>
      <w:r w:rsidRPr="009D2E03">
        <w:t>. A second factor for American cognitive dissonance is that the outpouring of condemnation of white supremacists and Neo-Nazis in the U.S. by many public figures is simply a cynical PR exercise</w:t>
      </w:r>
      <w:r w:rsidRPr="009D2E03">
        <w:rPr>
          <w:u w:val="single"/>
        </w:rPr>
        <w:t>. Of course, the hate-filled mobs with Nazi regalia in Virginia and other U.S. states are damaging the “American brand” of supposed liberal democracy in the eyes of the world. Therefore the imagery must be swiftly expunged from public view with vigorous condemnations</w:t>
      </w:r>
      <w:r w:rsidRPr="009D2E03">
        <w:t xml:space="preserve">. But the cynical disingenuousness is betrayed by the fact that the U.S. is arming and bankrolling the same hate-filled Nazis in Ukraine. The arms dealing trip by Pentagon boss James Mattis to the Neo-Nazis in Ukraine this week is the reality check on what the Washington establishment and the American military-industrial complex really think about Nazism and </w:t>
      </w:r>
      <w:r w:rsidRPr="009D2E03">
        <w:lastRenderedPageBreak/>
        <w:t>extremists. We could also add to the list the American arms dealing to fundamentalist regimes like Saudi Arabia and the covert arming of head-chopping Wahhabi terrorists</w:t>
      </w:r>
      <w:r w:rsidRPr="009D2E03">
        <w:rPr>
          <w:u w:val="single"/>
        </w:rPr>
        <w:t>. All of them are welcome clients for American militarism, in the service of U.S. hegemonic world dominance. Official U.S. condemnation of Nazis, fascists and extremists is just American public relations rhetoric. Evidently, the condemnation has no credibility in terms of objective reality.</w:t>
      </w:r>
    </w:p>
    <w:p w14:paraId="5DA61D9F" w14:textId="77777777" w:rsidR="00CE5195" w:rsidRPr="00242E3D" w:rsidRDefault="00CE5195" w:rsidP="00CE5195">
      <w:pPr>
        <w:pStyle w:val="Heading4"/>
        <w:rPr>
          <w:rStyle w:val="Style13ptBold"/>
          <w:b/>
        </w:rPr>
      </w:pPr>
      <w:r>
        <w:rPr>
          <w:rStyle w:val="Style13ptBold"/>
          <w:b/>
        </w:rPr>
        <w:t>Narratives of Russian Aggression in Ukraine are Russophobic measures to justify putting down anti-neoliberal resistance groups—the US is supporting literal Nazis in this neoliberal project</w:t>
      </w:r>
    </w:p>
    <w:p w14:paraId="48CB369A" w14:textId="77777777" w:rsidR="00CE5195" w:rsidRPr="00573EED" w:rsidRDefault="00CE5195" w:rsidP="00CE5195">
      <w:pPr>
        <w:spacing w:after="0" w:line="240" w:lineRule="auto"/>
        <w:rPr>
          <w:rStyle w:val="Style13ptBold"/>
          <w:b w:val="0"/>
          <w:sz w:val="22"/>
        </w:rPr>
      </w:pPr>
      <w:r>
        <w:rPr>
          <w:rStyle w:val="Style13ptBold"/>
        </w:rPr>
        <w:t>Glazyev 14</w:t>
      </w:r>
      <w:r w:rsidRPr="00242E3D">
        <w:t xml:space="preserve"> (Sergei Glazyev</w:t>
      </w:r>
      <w:r>
        <w:t xml:space="preserve"> is a </w:t>
      </w:r>
      <w:r w:rsidRPr="00573EED">
        <w:t>Russian politician and economist, advisor to the president of the Russian Federation on regional economic integration, member of the National Financial Council of the Bank of Russia, and, since 2008, a full member of the </w:t>
      </w:r>
      <w:hyperlink r:id="rId90" w:tooltip="Russian Academy of Science" w:history="1">
        <w:r w:rsidRPr="00573EED">
          <w:rPr>
            <w:rStyle w:val="Hyperlink"/>
          </w:rPr>
          <w:t>Russian Academy of Sciences.</w:t>
        </w:r>
      </w:hyperlink>
      <w:r w:rsidRPr="00573EED">
        <w:t> Dr. Glazyev was the minister of Foreign Economic Relations in Yeltsin's cabinet</w:t>
      </w:r>
      <w:r w:rsidRPr="00242E3D">
        <w:t>, June 27th 2014, “On Eurofascism”, EIR Current History</w:t>
      </w:r>
      <w:r>
        <w:t>, Pages 14-16</w:t>
      </w:r>
      <w:r w:rsidRPr="00242E3D">
        <w:t xml:space="preserve">, </w:t>
      </w:r>
      <w:hyperlink r:id="rId91" w:history="1">
        <w:r w:rsidRPr="00242E3D">
          <w:t>https://larouchepub.com/eiw/public/2014/eirv41n26-20140627/12-19_4126.pdf</w:t>
        </w:r>
      </w:hyperlink>
      <w:r w:rsidRPr="00242E3D">
        <w:t>, Accessed 7-8-19)//sjp</w:t>
      </w:r>
    </w:p>
    <w:p w14:paraId="36FA839E" w14:textId="77777777" w:rsidR="00CE5195" w:rsidRDefault="00CE5195" w:rsidP="00CE5195">
      <w:pPr>
        <w:rPr>
          <w:u w:val="single"/>
        </w:rPr>
      </w:pPr>
    </w:p>
    <w:p w14:paraId="43981DCA" w14:textId="77777777" w:rsidR="00CE5195" w:rsidRDefault="00CE5195" w:rsidP="00CE5195">
      <w:pPr>
        <w:rPr>
          <w:u w:val="single"/>
        </w:rPr>
      </w:pPr>
      <w:r w:rsidRPr="00242E3D">
        <w:rPr>
          <w:u w:val="single"/>
        </w:rPr>
        <w:t>The coercion of Ukraine to sign the EU Association Agreement became entangled with Russophobia, as a reaction of the Ukrainian public conscience, wounded by the decision of the people of Crimea to join the Russian Federation. Since the majority of Ukrainians still do not automatically think of themselves as divided from Russia, there has been a strong push to inculcate a perception of this episode as Russian aggression and the annexation of part of their territory</w:t>
      </w:r>
      <w:r w:rsidRPr="00242E3D">
        <w:t xml:space="preserve">. This is why Brzezinski talks about the “Finlandization” of Ukraine, as a way to anesthetize the brains of our political elite during the American operation to sever Ukraine’s ties with historical Russia. While under anesthesia, we Russians are supposed to accept a feeling of guilt for our mythical oppression of the Ukrainian people, while the latter are force-fed loathing for Russia, with which they have allegedly battled for ages over Little Russia and Novorossiya (Figure 1).1 </w:t>
      </w:r>
      <w:r w:rsidRPr="00242E3D">
        <w:rPr>
          <w:u w:val="single"/>
        </w:rPr>
        <w:t>Only a superficial observer, however, would see the current anti-Russian hysteria in the Ukrainian media, so striking in its frenzied Russophobia, as a spontaneous reaction to the Crimean drama. In reality, it is a piece of evidence that the war being waged against Russia is now entering an overt phase. For two decades, we were fairly tolerant of the manifestations of Nazi ideology in Ukraine, not taking it too seriously, in view of the apparent absence of clear preconditions for Nazism. The lack of such preconditions, however, was completely compensated by the persistent sowing of Russophobia through support for numerous nationalist organizations.</w:t>
      </w:r>
      <w:r w:rsidRPr="00242E3D">
        <w:t xml:space="preserve"> The discrepancy between their ideology and historical accuracy does not bother the führers of these organizations. In return for a pittance from NATO member countries, they are completely unrestrained in painting Russia as the enemy image. The result is unconvincing, because of our common history, language and culture: Kiev is the mother of all Russian cities, the Kiev-Pechersk Lavra is a major holy site of the Orthodox world, and it was at the Kiev-Mohyla Academy that the modern Russian language took shape. We cannot forget the historical importance of Little Russia (Ukraine) for us. We have never divided Russia and Ukraine, in our minds. I myself grew up in Ukraine; we never felt differentiated by ethnic origin, not at school, or in our neighborhood, or at work. We were together as one people, speaking the same language, sharing the same faith and understanding of the meaning of life. And all of </w:t>
      </w:r>
      <w:r w:rsidRPr="00242E3D">
        <w:lastRenderedPageBreak/>
        <w:t xml:space="preserve">us—Russians, Ukrainians, Jews, and other ethnic groups living in Zaporozhye and throughout most of Ukraine, with the exception of the far western part—knew that we were one people, although we were aware there were some Nazis out there in the forests of western Ukraine, who still didn’t understand that the war was over. </w:t>
      </w:r>
      <w:r w:rsidRPr="00242E3D">
        <w:rPr>
          <w:u w:val="single"/>
        </w:rPr>
        <w:t>Even in Soviet times, when I happened to visit Lviv, I was struck by people’s hostility to speaking in Russian. Since I am fluent in Ukrainian, it wasn’t a problem for me, but I couldn’t fail to notice: As long as you spoke with them in Ukrainian, that was all right, but if you switched to Russian, the tension was palpable</w:t>
      </w:r>
      <w:r w:rsidRPr="00242E3D">
        <w:t xml:space="preserve">. </w:t>
      </w:r>
      <w:r w:rsidRPr="00242E3D">
        <w:rPr>
          <w:u w:val="single"/>
        </w:rPr>
        <w:t>Wild lies have been employed, playing on tragic episodes in our common history, such as the Revolution and the Civil War, as well as the Holodomor famine of the 1930s, which are falsely attributed solely to Russian tyranny. Russophobia, based on Nazism, is being made the cornerstone of Ukraine’s national identity. ‘Ukrainian Nazism’ This article is not concerned with exposing the objective absurdity of the Ukrainian Nazis’ hysterical Russophobia, but rather with establishing the reasons for its re-emergence in the 21st Century</w:t>
      </w:r>
      <w:r w:rsidRPr="00242E3D">
        <w:t xml:space="preserve">. This requires an awareness that such “Ukrainian Nazism” is an artificial construct, created by the age-old enemies of the Russian world. </w:t>
      </w:r>
      <w:r w:rsidRPr="00242E3D">
        <w:rPr>
          <w:u w:val="single"/>
        </w:rPr>
        <w:t>Ukrainian exclusionary nationalism and fascism, cultivated from abroad, has always been aimed at Moscow</w:t>
      </w:r>
      <w:r w:rsidRPr="00242E3D">
        <w:t xml:space="preserve">. At first it was promoted by Poland, which viewed Ukraine as its own borderland, and established its own vertical power structure to administer it. Then came Austria-Hungary, which invested large amounts of money over a long period of time, to encourage Ukrainian separatism. </w:t>
      </w:r>
      <w:r w:rsidRPr="00242E3D">
        <w:rPr>
          <w:u w:val="single"/>
        </w:rPr>
        <w:t>During the German fascist occupation, these separatist tendencies were the ground in which the Bandera movement and the Polizei sprang up, aiding the German fascists in establishing their order in Ukraine, including</w:t>
      </w:r>
      <w:r>
        <w:rPr>
          <w:u w:val="single"/>
        </w:rPr>
        <w:t xml:space="preserve"> </w:t>
      </w:r>
      <w:r w:rsidRPr="00242E3D">
        <w:rPr>
          <w:u w:val="single"/>
        </w:rPr>
        <w:t>though punitive operations and enslavement of the population</w:t>
      </w:r>
      <w:r w:rsidRPr="00242E3D">
        <w:t xml:space="preserve">. Their modern followers are now doing likewise: Under the guidance of their American instructors, guerrillas of the Banderite Right Sector are conducting punitive operations against the population in the Donbass, helping the U.S.-installed junta “cleanse” cities of supporters of greater integration with Russia, and assuming police functions for the establishment of a proAmerican, anti-Russian order. </w:t>
      </w:r>
      <w:r w:rsidRPr="00242E3D">
        <w:rPr>
          <w:u w:val="single"/>
        </w:rPr>
        <w:t>It is obvious that without steady American and European support, neither the coup d’état nor the existence of the Kiev junta would have been possible. Unfortunately, as the famous dictum goes, “history teaches us, that history teaches us nothing.” This is a catastrophe for Europe, which has more than once had to deal with instances of the proto-fascist model of government that has now taken shape in Ukraine. It involves, essentially, a symbiotic relationship between the fascists and big capital</w:t>
      </w:r>
      <w:r w:rsidRPr="00242E3D">
        <w:t xml:space="preserve">. A symbiosis of this type gave rise to Hitler, who was supported by major German capitalists, seduced by the opportunity, under the cover of national-socialist rhetoric, to make money from government orders and the militarization of the economy. This applied not only to German capitalists, but also Europeans and Americans. There were collaborators with the Hitler regime in practically all the European countries and the United States. </w:t>
      </w:r>
      <w:r w:rsidRPr="00242E3D">
        <w:rPr>
          <w:u w:val="single"/>
        </w:rPr>
        <w:t>Few people realized that the torch marches would be followed by the ovens at Auschwitz, and that tens of millions of people would die in the fires of World War II. The same dynamic is playing out in Kiev now, except that the shout of “Heil Hitler!” has been replaced by “Glory to the heroes!”—heroes whose great feat was to execute defenseless Jews at Babi Yar</w:t>
      </w:r>
      <w:r w:rsidRPr="00242E3D">
        <w:t xml:space="preserve">. Moreover, the Ukrainian oligarchy—including the leaders of some Jewish organizations—is financing the anti-Semites and Nazis of Right Sector, who are the armed bulwark of the current regime in Ukraine. </w:t>
      </w:r>
      <w:r w:rsidRPr="00242E3D">
        <w:rPr>
          <w:u w:val="single"/>
        </w:rPr>
        <w:t>The Maidan sponsors have forgotten that, in the symbiotic relationship between Nazis and big capital, the Nazis always get the upper hand over the liberal businessmen</w:t>
      </w:r>
      <w:r w:rsidRPr="00242E3D">
        <w:t xml:space="preserve">. The latter are forced either to become Nazis </w:t>
      </w:r>
      <w:r w:rsidRPr="00242E3D">
        <w:lastRenderedPageBreak/>
        <w:t xml:space="preserve">themselves, or to leave the country. </w:t>
      </w:r>
      <w:r w:rsidRPr="00242E3D">
        <w:rPr>
          <w:u w:val="single"/>
        </w:rPr>
        <w:t>This is already happening in Ukraine: The oligarchs who remain in the country are competing with the petty führers of Right Sector in the domain of Russophobic and anti-Muscovite rhetoric, as well as in grabbing the property of those of their fellow businessmen who have fled the country</w:t>
      </w:r>
      <w:r w:rsidRPr="00242E3D">
        <w:t xml:space="preserve">. </w:t>
      </w:r>
      <w:r w:rsidRPr="00242E3D">
        <w:rPr>
          <w:u w:val="single"/>
        </w:rPr>
        <w:t>The current rulers in Kiev count on protection from their American and European patrons, pledging to them daily that they will fight the “Russian occupation” to the last standing “Muscovite</w:t>
      </w:r>
      <w:r w:rsidRPr="00242E3D">
        <w:t xml:space="preserve">.”2 They obviously underestimate how dangerous Nazis are, because Nazis truly believe they are a “superior race,” while all others, including the businessmen who sponsor them, are viewed as “subhuman” creatures, against whom violence of all sorts is permissible. </w:t>
      </w:r>
      <w:r w:rsidRPr="00242E3D">
        <w:rPr>
          <w:u w:val="single"/>
        </w:rPr>
        <w:t>That is why Nazis always prevail, within their symbiotic relationship with the bourgeoisie, who are then forced either to submit, or flee the country. There is no doubt that if the Bandera followers are not forcibly stopped, the Nazi regime in Ukraine will develop, expand, and penetrate more deeply. The only thing still in doubt will be Ukraine’s “European choice,” as the country reeks more and more of the fascism of 80 years ago.</w:t>
      </w:r>
    </w:p>
    <w:p w14:paraId="3DBB9C9C" w14:textId="77777777" w:rsidR="00CE5195" w:rsidRDefault="00CE5195" w:rsidP="00CE5195">
      <w:pPr>
        <w:pStyle w:val="Heading4"/>
      </w:pPr>
      <w:r>
        <w:t>The US uses threat construction of Russia in a Euro-fascistic mode of capture to take Ukrainian markets in for neoliberal control</w:t>
      </w:r>
    </w:p>
    <w:p w14:paraId="6173D86C" w14:textId="77777777" w:rsidR="00CE5195" w:rsidRPr="00573EED" w:rsidRDefault="00CE5195" w:rsidP="00CE5195">
      <w:pPr>
        <w:spacing w:after="0" w:line="240" w:lineRule="auto"/>
        <w:rPr>
          <w:rStyle w:val="Style13ptBold"/>
          <w:b w:val="0"/>
          <w:sz w:val="22"/>
        </w:rPr>
      </w:pPr>
      <w:r>
        <w:rPr>
          <w:rStyle w:val="Style13ptBold"/>
        </w:rPr>
        <w:t>Glazyev 14</w:t>
      </w:r>
      <w:r w:rsidRPr="00242E3D">
        <w:t xml:space="preserve"> (Sergei Glazyev</w:t>
      </w:r>
      <w:r>
        <w:t xml:space="preserve"> is a </w:t>
      </w:r>
      <w:r w:rsidRPr="00573EED">
        <w:t>Russian politician and economist, advisor to the president of the Russian Federation on regional economic integration, member of the National Financial Council of the Bank of Russia, and, since 2008, a full member of the </w:t>
      </w:r>
      <w:hyperlink r:id="rId92" w:tooltip="Russian Academy of Science" w:history="1">
        <w:r w:rsidRPr="00573EED">
          <w:rPr>
            <w:rStyle w:val="Hyperlink"/>
          </w:rPr>
          <w:t>Russian Academy of Sciences.</w:t>
        </w:r>
      </w:hyperlink>
      <w:r w:rsidRPr="00573EED">
        <w:t> Dr. Glazyev was the minister of Foreign Economic Relations in Yeltsin's cabinet</w:t>
      </w:r>
      <w:r w:rsidRPr="00242E3D">
        <w:t>, June 27th 2014, “On Eurofascism”, EIR Current History</w:t>
      </w:r>
      <w:r>
        <w:t>, Pages 16-18</w:t>
      </w:r>
      <w:r w:rsidRPr="00242E3D">
        <w:t xml:space="preserve">, </w:t>
      </w:r>
      <w:hyperlink r:id="rId93" w:history="1">
        <w:r w:rsidRPr="00242E3D">
          <w:t>https://larouchepub.com/eiw/public/2014/eirv41n26-20140627/12-19_4126.pdf</w:t>
        </w:r>
      </w:hyperlink>
      <w:r w:rsidRPr="00242E3D">
        <w:t>, Accessed 7-8-19)//sjp</w:t>
      </w:r>
    </w:p>
    <w:p w14:paraId="34429993" w14:textId="77777777" w:rsidR="00CE5195" w:rsidRPr="00AA04F1" w:rsidRDefault="00CE5195" w:rsidP="00CE5195">
      <w:pPr>
        <w:spacing w:after="0" w:line="240" w:lineRule="auto"/>
        <w:rPr>
          <w:rFonts w:ascii="Times New Roman" w:eastAsia="Times New Roman" w:hAnsi="Times New Roman" w:cs="Times New Roman"/>
          <w:sz w:val="24"/>
        </w:rPr>
      </w:pPr>
    </w:p>
    <w:p w14:paraId="7A0A7D48" w14:textId="77777777" w:rsidR="00CE5195" w:rsidRPr="00507EFA" w:rsidRDefault="00CE5195" w:rsidP="00CE5195">
      <w:r w:rsidRPr="00AA04F1">
        <w:rPr>
          <w:u w:val="single"/>
        </w:rPr>
        <w:t>Today the driver of Eurofascism is the Eurobureaucracy, which gets its directions from Washington</w:t>
      </w:r>
      <w:r w:rsidRPr="00507EFA">
        <w:t xml:space="preserve">. </w:t>
      </w:r>
      <w:r w:rsidRPr="00AA04F1">
        <w:rPr>
          <w:u w:val="single"/>
        </w:rPr>
        <w:t>The United States supports the eastward expansion of the EU and NATO in every way possible, viewing these organizations as important components of its global empire. The U.S. exercises control over the EU through supranational institutions, which have crushed the nation-states that joined the EU. Deprived of economic, financial, foreign-policy and military sovereignty, they submit to the directives of the European Commission, which are adopted under intense pressure from the U.S</w:t>
      </w:r>
      <w:r w:rsidRPr="008B0769">
        <w:rPr>
          <w:u w:val="single"/>
        </w:rPr>
        <w:t xml:space="preserve">. In essence, the EU is a bureaucratic empire that arranges things within its economic space in the interests of European and American capital, under U.S. control. Like any empire, it strives to expand, and does so by drawing neighboring countries into Association Agreements, under which they hand their sovereignty over to the European Commission. </w:t>
      </w:r>
      <w:r w:rsidRPr="008B0769">
        <w:rPr>
          <w:rStyle w:val="Emphasis"/>
        </w:rPr>
        <w:t>In order to make these countries accept becoming EU colonies, fear-mongering about an external threat is employed, with the U.S.-guided media portraying Russia as aggressive and bellicose, for this purpose</w:t>
      </w:r>
      <w:r w:rsidRPr="00507EFA">
        <w:t xml:space="preserve">. Under this pretext, the EU and NATO moved quickly to occupy the countries of Eastern Europe after the Soviet Union collapsed; the war in the Balkans was organized for this purpose. The next victims of Eurofascism were the Baltic republics, which Russophobic Nazis forced to join the EU and NATO. Then Eurofascism reached Georgia, where Nazis under American guidance unleashed civil war. </w:t>
      </w:r>
      <w:r w:rsidRPr="00573EED">
        <w:rPr>
          <w:u w:val="single"/>
        </w:rPr>
        <w:t>Today, the Eurofascists are using the Georgian model in Ukraine, in order to force it sign the Association Agreement with the EU, as a subservient territory and a bridgehead for attacking Russia Eurasian Integration The U.S. sees the principal threat to its plans for putting the Eurobureaucracy in charge of the post-</w:t>
      </w:r>
      <w:r w:rsidRPr="00573EED">
        <w:rPr>
          <w:u w:val="single"/>
        </w:rPr>
        <w:lastRenderedPageBreak/>
        <w:t>Soviet area, as being the Eurasian integration process, which is developing successfully around the Russia-Belarus Kazakhstan Customs Union. The EU and the U.S. have invested at least $10 billion in building up anti-Russian networks, in order to prevent Ukraine from taking part in that process</w:t>
      </w:r>
      <w:r w:rsidRPr="00507EFA">
        <w:t xml:space="preserve">. In parallel, using the support of Polish and Baltic Russophobes, as well as media under the control of American media moguls, the United States is inciting European officials against Russia, with the goal of isolating the former Soviet republics from the Eurasian integration process. The Eastern Partnership program, which they inspired, is a cover for aggression against Russia in the former Soviet area. This aggression takes the form of forcing former Soviet republics to enter EU Association Agreements, under which they transfer their sovereign economic, trade, foreign-policy and defense functions to the European Commission. For Ukraine, the Association Agreement with the European Union means transferring to Brussels its sovereign functions of regulating trade and other foreign economic relations, technical standards, and veterinary, sanitary, and pest inspections, as well as opening its market to European goods. The agreement contains a thousand pages of EU directives that Ukraine would be required to follow. Every section mandates that Ukrainian legislation be brought into compliance with the requirements of Brussels. Moreover, Ukraine would assume the obligation to comply not only with current Brussels directives, but also future ones, in the drafting of which Ukraine will have no part. </w:t>
      </w:r>
      <w:r w:rsidRPr="00573EED">
        <w:rPr>
          <w:u w:val="single"/>
        </w:rPr>
        <w:t xml:space="preserve">Plainly put, after signing the Agreement, Ukraine is to become a colony of the European Union, </w:t>
      </w:r>
      <w:r w:rsidRPr="00573EED">
        <w:rPr>
          <w:strike/>
          <w:u w:val="single"/>
        </w:rPr>
        <w:t xml:space="preserve">blindly </w:t>
      </w:r>
      <w:r w:rsidRPr="00573EED">
        <w:rPr>
          <w:u w:val="single"/>
        </w:rPr>
        <w:t>obeying its demands. These include requirements which Ukrainian industry is unable to carry out, and which will harm the Ukrainian economy. Ukraine is to completely open its market to European goods, which will lead to a $4 billion increase in Ukraine’s imports and drive uncompetitive Ukrainian industrial products out of the market</w:t>
      </w:r>
      <w:r w:rsidRPr="00507EFA">
        <w:t xml:space="preserve">. Ukraine will be obliged to meet European standards, which would take EU150 billion of investment in economic modernization. There are no sources for such amounts of money. According to estimates by Ukrainian and Russian economists, Ukraine, after signing the Agreement, can look forward to a deterioration of its already negative balance of trade and balance of payments, and, as a consequence, default. This year, Ukraine has a projected balance of payments deficit of approximately $50 billion. Its currency reserves suffice for only three months—one quarter. Even if the full amounts of assistance mentioned in various talks were to materialize, they would win only one or two additional months. </w:t>
      </w:r>
      <w:r w:rsidRPr="00573EED">
        <w:rPr>
          <w:u w:val="single"/>
        </w:rPr>
        <w:t>Thus, Ukraine under its current regime can expect to experience a drop in the standard of living not by 15 or 20 percent, but by half or two-thirds, with the residents of southeastern Ukraine, who are employed in major industrial plants, being the hardest hit</w:t>
      </w:r>
      <w:r w:rsidRPr="00507EFA">
        <w:t xml:space="preserve">. The EU would achieve certain advantages from an Association Agreement with Ukraine, by way of an expanded market for its products and the opportunity to acquire devalued Ukrainian assets. </w:t>
      </w:r>
      <w:r w:rsidRPr="00573EED">
        <w:rPr>
          <w:u w:val="single"/>
        </w:rPr>
        <w:t>U.S. corporations, for their part, would gain access to shale gas deposits, which they would like to supplement with pipeline infrastructure and a market for nuclear fuel elements for power plants. The main goal, however, is geopolitical: After signing the Association Agreement, Ukraine would not be able to participate in the Customs Union with Russia, Belarus, and Kazakhstan. It is for this outcome that the U.S. and the EU resorted to aggression against Ukraine, organizing an armed seizure of power by their protégés</w:t>
      </w:r>
      <w:r w:rsidRPr="00507EFA">
        <w:t xml:space="preserve">. </w:t>
      </w:r>
      <w:r w:rsidRPr="00573EED">
        <w:rPr>
          <w:u w:val="single"/>
        </w:rPr>
        <w:t xml:space="preserve">While they accuse Russia of annexing Crimea, they themselves have taken over Ukraine as a whole, by installing a junta under their control. </w:t>
      </w:r>
      <w:r w:rsidRPr="00507EFA">
        <w:t xml:space="preserve">The junta’s mission is to strip Ukraine of its sovereignty and put it under the EU, through signing the Association Agreement. </w:t>
      </w:r>
      <w:r w:rsidRPr="00573EED">
        <w:rPr>
          <w:rStyle w:val="Emphasis"/>
        </w:rPr>
        <w:t xml:space="preserve">The disaster in Ukraine may be termed aggression against Russia by the U.S. and its NATO </w:t>
      </w:r>
      <w:r w:rsidRPr="00573EED">
        <w:rPr>
          <w:rStyle w:val="Emphasis"/>
        </w:rPr>
        <w:lastRenderedPageBreak/>
        <w:t>allies. This is a contemporary version of Eurofascism, which differs from the previous face of fascism during World War II in that it employs “soft” power with just some elements of armed action in cases of extreme necessity, as well as the use of Nazi ideology as a supplementary rather than an absolute ideology</w:t>
      </w:r>
      <w:r w:rsidRPr="00507EFA">
        <w:t>. One of the main defining elements of Eurofascism has been preserved, however, and that is the division of citizens into superior ones (those who support the “European choice”) and inferior ones, who have no right to their own opinions and toward whom all is permitted. Another feature is the readiness to use violence and commit crimes in dealing with political opponents. The final aspect that needs to be understood, is what drives the rebirth of fascism in Europe; without grasping this, it is impossible to develop a resistance plan and save the Russian world from this latest threat of Euro-occupation.</w:t>
      </w:r>
    </w:p>
    <w:p w14:paraId="7F752E09" w14:textId="77777777" w:rsidR="00CE5195" w:rsidRPr="00507EFA" w:rsidRDefault="00CE5195" w:rsidP="00CE5195">
      <w:pPr>
        <w:pStyle w:val="Heading4"/>
        <w:rPr>
          <w:rStyle w:val="Style13ptBold"/>
          <w:b/>
        </w:rPr>
      </w:pPr>
      <w:r w:rsidRPr="00507EFA">
        <w:rPr>
          <w:rStyle w:val="Style13ptBold"/>
          <w:b/>
        </w:rPr>
        <w:t xml:space="preserve">The US is using the war in Ukraine as a method of </w:t>
      </w:r>
      <w:r>
        <w:rPr>
          <w:rStyle w:val="Style13ptBold"/>
          <w:b/>
        </w:rPr>
        <w:t xml:space="preserve">neoliberal </w:t>
      </w:r>
      <w:r w:rsidRPr="00507EFA">
        <w:rPr>
          <w:rStyle w:val="Style13ptBold"/>
          <w:b/>
        </w:rPr>
        <w:t>capital extraction</w:t>
      </w:r>
    </w:p>
    <w:p w14:paraId="4D740B46" w14:textId="77777777" w:rsidR="00CE5195" w:rsidRDefault="00CE5195" w:rsidP="00CE5195">
      <w:pPr>
        <w:spacing w:after="0" w:line="240" w:lineRule="auto"/>
        <w:rPr>
          <w:rStyle w:val="Style13ptBold"/>
          <w:b w:val="0"/>
          <w:sz w:val="22"/>
        </w:rPr>
      </w:pPr>
      <w:r>
        <w:rPr>
          <w:rStyle w:val="Style13ptBold"/>
        </w:rPr>
        <w:t>Glazyev 14</w:t>
      </w:r>
      <w:r w:rsidRPr="00242E3D">
        <w:t xml:space="preserve"> (Sergei Glazyev</w:t>
      </w:r>
      <w:r>
        <w:t xml:space="preserve"> is a </w:t>
      </w:r>
      <w:r w:rsidRPr="00573EED">
        <w:t>Russian politician and economist, advisor to the president of the Russian Federation on regional economic integration, member of the National Financial Council of the Bank of Russia, and, since 2008, a full member of the </w:t>
      </w:r>
      <w:hyperlink r:id="rId94" w:tooltip="Russian Academy of Science" w:history="1">
        <w:r w:rsidRPr="00573EED">
          <w:rPr>
            <w:rStyle w:val="Hyperlink"/>
          </w:rPr>
          <w:t>Russian Academy of Sciences.</w:t>
        </w:r>
      </w:hyperlink>
      <w:r w:rsidRPr="00573EED">
        <w:t> Dr. Glazyev was the minister of Foreign Economic Relations in Yeltsin's cabinet</w:t>
      </w:r>
      <w:r w:rsidRPr="00242E3D">
        <w:t>, June 27th 2014, “On Eurofascism”, EIR Current History</w:t>
      </w:r>
      <w:r>
        <w:t>, Pages 18-19</w:t>
      </w:r>
      <w:r w:rsidRPr="00242E3D">
        <w:t xml:space="preserve">, </w:t>
      </w:r>
      <w:hyperlink r:id="rId95" w:history="1">
        <w:r w:rsidRPr="00242E3D">
          <w:t>https://larouchepub.com/eiw/public/2014/eirv41n26-20140627/12-19_4126.pdf</w:t>
        </w:r>
      </w:hyperlink>
      <w:r w:rsidRPr="00242E3D">
        <w:t>, Accessed 7-8-19)//sjp</w:t>
      </w:r>
    </w:p>
    <w:p w14:paraId="77E16DF1" w14:textId="77777777" w:rsidR="00CE5195" w:rsidRDefault="00CE5195" w:rsidP="00CE5195">
      <w:pPr>
        <w:spacing w:after="0" w:line="240" w:lineRule="auto"/>
      </w:pPr>
    </w:p>
    <w:p w14:paraId="1E43BDE0" w14:textId="77777777" w:rsidR="00CE5195" w:rsidRPr="00507EFA" w:rsidRDefault="00CE5195" w:rsidP="00CE5195">
      <w:pPr>
        <w:spacing w:after="0" w:line="240" w:lineRule="auto"/>
        <w:rPr>
          <w:rFonts w:asciiTheme="majorHAnsi" w:eastAsia="Times New Roman" w:hAnsiTheme="majorHAnsi" w:cs="Times New Roman"/>
        </w:rPr>
      </w:pPr>
      <w:r w:rsidRPr="00C46FA3">
        <w:rPr>
          <w:rFonts w:asciiTheme="majorHAnsi" w:eastAsia="Times New Roman" w:hAnsiTheme="majorHAnsi" w:cs="Times New Roman"/>
        </w:rPr>
        <w:t xml:space="preserve">Neocons: Maniacal Misanthropes The theory of long-term economic development recognizes an interrelationship between long waves of economic activity and long waves of military and political tension. Periodic shifts from one dominant technological mode to the next alternate with economic depressions, wherein increased government spending is used as an incentive for overcoming the crisis. The spending is concentrated in the military-industrial complex, because the liberal economic ideology allows enhancement of the role of the state only for national security objectives. </w:t>
      </w:r>
      <w:r w:rsidRPr="00C46FA3">
        <w:rPr>
          <w:rFonts w:asciiTheme="majorHAnsi" w:eastAsia="Times New Roman" w:hAnsiTheme="majorHAnsi" w:cs="Times New Roman"/>
          <w:u w:val="single"/>
        </w:rPr>
        <w:t>Therefore, military and political tension is promoted and international conflicts provoked, to justify increased defense spending. This is what is happening at present: The U.S. is attempting to resolve its accumulated economic, financial, and industrial imbalances at other countries’ expense, by escalating international conflicts that will allow it to write off debts, appropriate assets belonging to others, and weaken its geopolitical rivals</w:t>
      </w:r>
      <w:r w:rsidRPr="00C46FA3">
        <w:rPr>
          <w:rFonts w:asciiTheme="majorHAnsi" w:eastAsia="Times New Roman" w:hAnsiTheme="majorHAnsi" w:cs="Times New Roman"/>
        </w:rPr>
        <w:t xml:space="preserve">. When this was done during the Great Depression of the 1930s, the result was World War II. The American aggression against Ukraine pursues all of the above-mentioned goals. </w:t>
      </w:r>
      <w:r w:rsidRPr="00C46FA3">
        <w:rPr>
          <w:rFonts w:asciiTheme="majorHAnsi" w:eastAsia="Times New Roman" w:hAnsiTheme="majorHAnsi" w:cs="Times New Roman"/>
          <w:u w:val="single"/>
        </w:rPr>
        <w:t>First, economic sanctions against Russia are intended to wipe out billions of dollars of U.S. debt to Russia. A second objective is to take over Ukrainian state assets, including the natural gas transport system, mineral deposits, the country’s gold reserves, and valuable art and cultural objects. Third, to capture Ukrainian markets of importance to American companies, such as nuclear fuel, aircraft, energy sources, and others. Fourth, to weaken not only Russia, but also the European Union, whose economy will sustain an estimated trillion-dollar loss from economic sanctions</w:t>
      </w:r>
      <w:r>
        <w:rPr>
          <w:rFonts w:asciiTheme="majorHAnsi" w:eastAsia="Times New Roman" w:hAnsiTheme="majorHAnsi" w:cs="Times New Roman"/>
          <w:u w:val="single"/>
        </w:rPr>
        <w:t xml:space="preserve"> </w:t>
      </w:r>
      <w:r w:rsidRPr="00C46FA3">
        <w:rPr>
          <w:rFonts w:asciiTheme="majorHAnsi" w:eastAsia="Times New Roman" w:hAnsiTheme="majorHAnsi" w:cs="Times New Roman"/>
          <w:u w:val="single"/>
        </w:rPr>
        <w:t>against Russia. Fifth, to attract capital flight from instability in Europe, to the USA. Thus, war in Ukraine is just business for the United States.</w:t>
      </w:r>
      <w:r w:rsidRPr="00C46FA3">
        <w:rPr>
          <w:rFonts w:asciiTheme="majorHAnsi" w:eastAsia="Times New Roman" w:hAnsiTheme="majorHAnsi" w:cs="Times New Roman"/>
        </w:rPr>
        <w:t xml:space="preserve"> </w:t>
      </w:r>
      <w:r w:rsidRPr="00C46FA3">
        <w:rPr>
          <w:rFonts w:asciiTheme="majorHAnsi" w:eastAsia="Times New Roman" w:hAnsiTheme="majorHAnsi" w:cs="Times New Roman"/>
          <w:u w:val="single"/>
        </w:rPr>
        <w:t>Judging by reports in the media, the U.S. has already recouped its spending on the Orange Revolution and the Maidan by carrying off treasures from the ransacked National Museum of Russian Art and National Historical Museum, taking over potential gas fields, and forcing the Ukrainian government to switch from Russian to American nuclear fuel supplies for its power plants.</w:t>
      </w:r>
      <w:r w:rsidRPr="00C46FA3">
        <w:rPr>
          <w:rFonts w:asciiTheme="majorHAnsi" w:eastAsia="Times New Roman" w:hAnsiTheme="majorHAnsi" w:cs="Times New Roman"/>
        </w:rPr>
        <w:t xml:space="preserve"> In addition, the Americans have moved ahead on their long-term objective of splitting Ukraine from Russia, turning what used to be “Little Russia” into a state hostile to Russia, in order to prevent it from joining the Eurasian integration process. This </w:t>
      </w:r>
      <w:r w:rsidRPr="00C46FA3">
        <w:rPr>
          <w:rFonts w:asciiTheme="majorHAnsi" w:eastAsia="Times New Roman" w:hAnsiTheme="majorHAnsi" w:cs="Times New Roman"/>
        </w:rPr>
        <w:lastRenderedPageBreak/>
        <w:t xml:space="preserve">analysis leaves no room for doubt about the long-term and consistent nature of the American aggression against Russia in Ukraine. </w:t>
      </w:r>
      <w:r w:rsidRPr="00C46FA3">
        <w:rPr>
          <w:rFonts w:asciiTheme="majorHAnsi" w:eastAsia="Times New Roman" w:hAnsiTheme="majorHAnsi" w:cs="Times New Roman"/>
          <w:u w:val="single"/>
        </w:rPr>
        <w:t>If we analyze who is influencing U.S. policy, it is not difficult to see that the ones responsible for these decisions are a handful of deranged radical extremists, the so-called Neocons, who see the entire world through the lens of their war to assert world rule. This is a small group of the American oligarchy. And it is also fascism, is in its own way, based not on radical nationalism, but on global hegemonism.</w:t>
      </w:r>
      <w:r w:rsidRPr="00C46FA3">
        <w:rPr>
          <w:rFonts w:asciiTheme="majorHAnsi" w:eastAsia="Times New Roman" w:hAnsiTheme="majorHAnsi" w:cs="Times New Roman"/>
        </w:rPr>
        <w:t xml:space="preserve"> These Neocons are real misanthropes and Satanists, who are even prepared to drop the atomic bomb!</w:t>
      </w:r>
      <w:r w:rsidRPr="00507EFA">
        <w:rPr>
          <w:rFonts w:asciiTheme="majorHAnsi" w:eastAsia="Times New Roman" w:hAnsiTheme="majorHAnsi"/>
        </w:rPr>
        <w:t xml:space="preserve"> </w:t>
      </w:r>
    </w:p>
    <w:p w14:paraId="27D7EFA7" w14:textId="77777777" w:rsidR="00CE5195" w:rsidRDefault="00CE5195" w:rsidP="00CE5195">
      <w:pPr>
        <w:spacing w:after="0" w:line="240" w:lineRule="auto"/>
        <w:rPr>
          <w:rFonts w:ascii="Times New Roman" w:eastAsia="Times New Roman" w:hAnsi="Times New Roman" w:cs="Times New Roman"/>
          <w:sz w:val="24"/>
        </w:rPr>
      </w:pPr>
    </w:p>
    <w:p w14:paraId="221192C4" w14:textId="77777777" w:rsidR="00CE5195" w:rsidRPr="00507EFA" w:rsidRDefault="00CE5195" w:rsidP="00CE5195">
      <w:pPr>
        <w:pStyle w:val="Heading4"/>
        <w:rPr>
          <w:rStyle w:val="Style13ptBold"/>
          <w:b/>
        </w:rPr>
      </w:pPr>
      <w:r>
        <w:rPr>
          <w:rStyle w:val="Style13ptBold"/>
          <w:b/>
        </w:rPr>
        <w:t xml:space="preserve">The war in Ukraine is constructed by the US to escalate conflict against Russia-vote (side) to take a stance against Eurofascism </w:t>
      </w:r>
    </w:p>
    <w:p w14:paraId="17382C6B" w14:textId="77777777" w:rsidR="00CE5195" w:rsidRPr="00573EED" w:rsidRDefault="00CE5195" w:rsidP="00CE5195">
      <w:pPr>
        <w:spacing w:after="0" w:line="240" w:lineRule="auto"/>
        <w:rPr>
          <w:rStyle w:val="Style13ptBold"/>
          <w:b w:val="0"/>
          <w:sz w:val="22"/>
        </w:rPr>
      </w:pPr>
      <w:r>
        <w:rPr>
          <w:rStyle w:val="Style13ptBold"/>
        </w:rPr>
        <w:t>Glazyev 14</w:t>
      </w:r>
      <w:r w:rsidRPr="00242E3D">
        <w:t xml:space="preserve"> (Sergei Glazyev</w:t>
      </w:r>
      <w:r>
        <w:t xml:space="preserve"> is a </w:t>
      </w:r>
      <w:r w:rsidRPr="00573EED">
        <w:t>Russian politician and economist, advisor to the president of the Russian Federation on regional economic integration, member of the National Financial Council of the Bank of Russia, and, since 2008, a full member of the </w:t>
      </w:r>
      <w:hyperlink r:id="rId96" w:tooltip="Russian Academy of Science" w:history="1">
        <w:r w:rsidRPr="00573EED">
          <w:rPr>
            <w:rStyle w:val="Hyperlink"/>
          </w:rPr>
          <w:t>Russian Academy of Sciences.</w:t>
        </w:r>
      </w:hyperlink>
      <w:r w:rsidRPr="00573EED">
        <w:t> Dr. Glazyev was the minister of Foreign Economic Relations in Yeltsin's cabinet</w:t>
      </w:r>
      <w:r w:rsidRPr="00242E3D">
        <w:t>, June 27th 2014, “On Eurofascism”, EIR Current History</w:t>
      </w:r>
      <w:r>
        <w:t>, Page 19</w:t>
      </w:r>
      <w:r w:rsidRPr="00242E3D">
        <w:t xml:space="preserve">, </w:t>
      </w:r>
      <w:hyperlink r:id="rId97" w:history="1">
        <w:r w:rsidRPr="00242E3D">
          <w:t>https://larouchepub.com/eiw/public/2014/eirv41n26-20140627/12-19_4126.pdf</w:t>
        </w:r>
      </w:hyperlink>
      <w:r w:rsidRPr="00242E3D">
        <w:t>, Accessed 7-8-19)//sjp</w:t>
      </w:r>
    </w:p>
    <w:p w14:paraId="610CB5B9" w14:textId="77777777" w:rsidR="00CE5195" w:rsidRDefault="00CE5195" w:rsidP="00CE5195">
      <w:pPr>
        <w:spacing w:after="0" w:line="240" w:lineRule="auto"/>
        <w:rPr>
          <w:rFonts w:ascii="Times New Roman" w:eastAsia="Times New Roman" w:hAnsi="Times New Roman" w:cs="Times New Roman"/>
          <w:sz w:val="24"/>
        </w:rPr>
      </w:pPr>
    </w:p>
    <w:p w14:paraId="3FA46488" w14:textId="77777777" w:rsidR="00CE5195" w:rsidRDefault="00CE5195" w:rsidP="00CE5195">
      <w:r w:rsidRPr="00763C2C">
        <w:t xml:space="preserve">War Against Russia </w:t>
      </w:r>
      <w:r w:rsidRPr="00507EFA">
        <w:rPr>
          <w:u w:val="single"/>
        </w:rPr>
        <w:t>To this end, Washington is directing its Kiev puppets to escalate the conflict, rather than the reverse. They are also inciting the Ukrainian military against Russia, aiming to drag Russian ground forces into a war against Ukraine. They are encouraging the Nazis there to initiate new combat operations. This is a real war, organized by the United States and its NATO allies. What has occurred is not merely a coup d’état, and not merely some unexpected outbreak of anti-Russian Nazism</w:t>
      </w:r>
      <w:r w:rsidRPr="00763C2C">
        <w:t xml:space="preserve">. It is a war. It is a war we didn’t notice for a long time, but it was prepared gradually, and then moved into its overt phase several months ago. </w:t>
      </w:r>
      <w:r w:rsidRPr="00507EFA">
        <w:rPr>
          <w:u w:val="single"/>
        </w:rPr>
        <w:t>It is not even a war for Ukraine, but a war against us: against Russia.</w:t>
      </w:r>
      <w:r w:rsidRPr="00763C2C">
        <w:t xml:space="preserve"> Those are the goals of the forces guiding the Nazi guerrillas. And this well-prepared, paid for, and organized war represents aggression against Ukraine and against Russia by the relevant circles in the United States, Great Britain, the EU, and NATO. </w:t>
      </w:r>
      <w:r w:rsidRPr="00507EFA">
        <w:rPr>
          <w:u w:val="single"/>
        </w:rPr>
        <w:t>The goal of this war is to defeat, dismember, and annihilate Russia. Just like 75 years ago, it is being waged by Eurofascists against Russia, with the use of Ukrainian Nazis cultivated for this purpose.</w:t>
      </w:r>
      <w:r w:rsidRPr="00763C2C">
        <w:t xml:space="preserve"> We should not mince words. The people who have signed Ukraine’s Association Agreement with the EU, signed it with this Nazi government that rests on its machine guns and shoots people, are Eurofascists. </w:t>
      </w:r>
      <w:r w:rsidRPr="00507EFA">
        <w:rPr>
          <w:u w:val="single"/>
        </w:rPr>
        <w:t>Unfortunately, the European Commission has become a “Eurofascist Commission.” I insist on this definition, which is historically and conceptually accurate</w:t>
      </w:r>
      <w:r w:rsidRPr="00763C2C">
        <w:t xml:space="preserve">. </w:t>
      </w:r>
      <w:r w:rsidRPr="00507EFA">
        <w:rPr>
          <w:u w:val="single"/>
        </w:rPr>
        <w:t>And it is strange and sad in the 21st Century to see our European partners descend to the level of fascists. It is surprising, this position of the European countries that are tailing the U.S. and doing nothing to prevent a further escalation of the crisis. They should understand better than anyone, that Nazis can only be stopped with force</w:t>
      </w:r>
      <w:r w:rsidRPr="00763C2C">
        <w:t xml:space="preserve">. The sooner this is done, the fewer victims and less destruction there will be in Europe. That avalanche of wars across North Africa, the Middle East, the Balkans, and now Ukraine, incited by people in the U.S. in their own interests, threatens Europe most of all; and it was the devastation of Europe in two world wars that gave rise to the American economic miracle in the 20th Century. But the Old World will not survive a Third World War. To prevent such a war means that there must be international acknowledgement that the actions of the U.S. constitute aggression, and that the EU and U.S. officials carrying them out are war criminals. </w:t>
      </w:r>
      <w:r w:rsidRPr="00204C54">
        <w:rPr>
          <w:u w:val="single"/>
        </w:rPr>
        <w:t xml:space="preserve">It is important to accord this </w:t>
      </w:r>
      <w:r w:rsidRPr="00204C54">
        <w:rPr>
          <w:u w:val="single"/>
        </w:rPr>
        <w:lastRenderedPageBreak/>
        <w:t>aggression the legal definition of “Eurofascism” and to condemn the actions of the European politicians and officials who are party to the revival of Nazism under cover of the Eastern Partnership</w:t>
      </w:r>
      <w:r w:rsidRPr="00763C2C">
        <w:t xml:space="preserve"> </w:t>
      </w:r>
    </w:p>
    <w:p w14:paraId="20B18595" w14:textId="77777777" w:rsidR="00CE5195" w:rsidRDefault="00CE5195" w:rsidP="00CE5195">
      <w:pPr>
        <w:pStyle w:val="Heading4"/>
      </w:pPr>
      <w:r>
        <w:t>Current US foreign policy towards Russia is driven by Russophobia and causes Ukraine war</w:t>
      </w:r>
    </w:p>
    <w:p w14:paraId="555E663E" w14:textId="77777777" w:rsidR="00CE5195" w:rsidRDefault="00CE5195" w:rsidP="00CE5195">
      <w:r>
        <w:t xml:space="preserve">PATRICK J. </w:t>
      </w:r>
      <w:r w:rsidRPr="00211CFA">
        <w:rPr>
          <w:rStyle w:val="Style13ptBold"/>
        </w:rPr>
        <w:t>BUCHANAN</w:t>
      </w:r>
      <w:r>
        <w:t>. 12/09/20</w:t>
      </w:r>
      <w:r w:rsidRPr="00211CFA">
        <w:rPr>
          <w:rStyle w:val="Style13ptBold"/>
        </w:rPr>
        <w:t>14</w:t>
      </w:r>
      <w:r>
        <w:t xml:space="preserve">. A Foreign Policy of Russophobia, The American Conservative. </w:t>
      </w:r>
      <w:hyperlink r:id="rId98" w:history="1">
        <w:r w:rsidRPr="00211CFA">
          <w:rPr>
            <w:color w:val="0000FF"/>
            <w:u w:val="single"/>
          </w:rPr>
          <w:t>https://www.theamericanconservative.com/buchanan/a-foreign-policy-of-russophobia/</w:t>
        </w:r>
      </w:hyperlink>
      <w:r>
        <w:t>. EC</w:t>
      </w:r>
    </w:p>
    <w:p w14:paraId="21852C72" w14:textId="77777777" w:rsidR="00CE5195" w:rsidRDefault="00CE5195" w:rsidP="00CE5195">
      <w:r w:rsidRPr="002D5716">
        <w:t xml:space="preserve">Last week, </w:t>
      </w:r>
      <w:r w:rsidRPr="00211CFA">
        <w:rPr>
          <w:rStyle w:val="StyleUnderline"/>
        </w:rPr>
        <w:t>the House passed such a resolution 411-10</w:t>
      </w:r>
      <w:r w:rsidRPr="002D5716">
        <w:t xml:space="preserve">. As ex-Rep. Ron Paul writes, House </w:t>
      </w:r>
      <w:r w:rsidRPr="00211CFA">
        <w:rPr>
          <w:rStyle w:val="StyleUnderline"/>
        </w:rPr>
        <w:t xml:space="preserve">Resolution 758 is so “full of war propaganda that it rivals the rhetoric from the chilliest era of the Cold War.” </w:t>
      </w:r>
      <w:r w:rsidRPr="002D5716">
        <w:t xml:space="preserve">H.R. 758 is </w:t>
      </w:r>
      <w:r w:rsidRPr="00211CFA">
        <w:rPr>
          <w:rStyle w:val="Emphasis"/>
        </w:rPr>
        <w:t>a Russophobic rant full of falsehoods and steeped in superpower hypocrisy.</w:t>
      </w:r>
      <w:r>
        <w:rPr>
          <w:rStyle w:val="Emphasis"/>
        </w:rPr>
        <w:t xml:space="preserve"> </w:t>
      </w:r>
      <w:r w:rsidRPr="002D5716">
        <w:t xml:space="preserve">Among the 43 particulars in the House indictment is this gem: “The Russian Federation invaded the Republic of Georgia in August 2008.” Bullhockey. On Aug. 7-8, 2008, Georgia invaded South Ossetia, a tiny province that had won its independence in the 1990s. Georgian artillery killed Russian peacekeepers, and the Georgian army poured in. Only then did the Russian army enter South Ossetia and chase the Georgians back into their own country. The aggressor of the Russo-Georgia war was not Vladimir Putin but President Mikheil Saakashvili, brought to power in 2004 in one of those color-coded revolutions we engineered in the Bush II decade. H.R. 758 condemns the presence of Russian troops in Abkhazia, which also broke from Georgia in the early 1990s, and in Transnistria, which broke from Moldova. But where is the evidence that the peoples of Transnistria, Abkhazia, or South Ossetia want to return to Moldova or Georgia? </w:t>
      </w:r>
      <w:r w:rsidRPr="00211CFA">
        <w:rPr>
          <w:rStyle w:val="StyleUnderline"/>
        </w:rPr>
        <w:t>We seem to support every ethnic group that secedes from Russia, but no ethnic group that secedes from a successor state. This is rank Russophobia masquerading as democratic principle.</w:t>
      </w:r>
      <w:r>
        <w:rPr>
          <w:rStyle w:val="StyleUnderline"/>
        </w:rPr>
        <w:t xml:space="preserve"> </w:t>
      </w:r>
      <w:r w:rsidRPr="00211CFA">
        <w:rPr>
          <w:rStyle w:val="StyleUnderline"/>
        </w:rPr>
        <w:t>What do the people of Crimea, Transnistria, Georgia, Abkhazia, South Ossetia, Luhansk, or Donetsk want?</w:t>
      </w:r>
      <w:r w:rsidRPr="002D5716">
        <w:t xml:space="preserve"> Do we really know? Do we care? And what have the Russians done to support secessionist movements to compare with our 78-day bombing of Serbia to rip away her cradle province of Kosovo, which had been Serbian land before we were a nation? </w:t>
      </w:r>
      <w:r w:rsidRPr="00211CFA">
        <w:rPr>
          <w:rStyle w:val="StyleUnderline"/>
        </w:rPr>
        <w:t xml:space="preserve">H.R. 758 charges Russia with an “invasion” of Crimea. But there was no air, land, or sea invasion. </w:t>
      </w:r>
      <w:r w:rsidRPr="002D5716">
        <w:t xml:space="preserve">The Russians were already there by treaty and the reannexation of Crimea, which had belonged to Russia since Catherine the Great, was effected with no loss of life. Compare how Putin retrieved Crimea, with the way Lincoln retrieved the seceded states of the Confederacy—a four-year war in which 620,000 Americans perished. Russia is charged with using “trade barriers to apply economic and political pressure” and interfering in Ukraine’s “internal affairs.” This is almost comical. The U.S. has imposed trade barriers and sanctions on Russia, Belarus, Iran, Cuba, Burma, Congo, Sudan, and a host of other nations. Economic sanctions are the first recourse of the American Empire. And agencies like the National Endowment for Democracy and its subsidiaries, our NGOs and Cold War radios, RFE and Radio Liberty, exist to interfere in the internal affairs of countries whose regimes we dislike, with the end goal of “regime change.” Was that not the State Department’s Victoria Nuland, along with John McCain, prancing around Kiev, urging insurgents to overthrow the democratically elected government of Viktor Yanukovych? Was Nuland not caught boasting about how the U.S. had invested $5 billion in the political reorientation of Ukraine, and identifying whom we wanted as prime minister when Yanukovych was overthrown? H.R. 578 charges Russia with backing Syria’s Assad regime and </w:t>
      </w:r>
      <w:r w:rsidRPr="002D5716">
        <w:lastRenderedPageBreak/>
        <w:t xml:space="preserve">providing it with weapons to use against “the Syrian people.” But Assad’s principal enemies are the al-Nusra Front, an al-Qaeda affiliate, and ISIS. They are not only his enemies, and Russia’s enemies, but our enemies. And we ourselves have become de facto allies of Assad with our air strikes against ISIS in Syria. And </w:t>
      </w:r>
      <w:r w:rsidRPr="00211CFA">
        <w:rPr>
          <w:rStyle w:val="StyleUnderline"/>
        </w:rPr>
        <w:t>what is Russia doing for its ally in Damascus, by arming it to resist ISIS secessionists, that we are not doing for our ally in Baghdad, also under attack by the Islamic State?</w:t>
      </w:r>
      <w:r w:rsidRPr="002D5716">
        <w:t xml:space="preserve"> Have we not supported Kurdistan in its drive for autonomy? Have U.S. leaders not talked of a Kurdistan independent of Iraq? H.R. 758 calls the President of Russia an “authoritarian” ruler of a corrupt regime that came to power through election fraud and rules by way of repression. Is this fair, just or wise? After all, Putin has twice the approval rating in Russia as President Obama does here, not to mention the approval rating of our Congress. Damning Russian “aggression,” the House demands that Russia get out of Crimea, South Ossetia, Abkhazia, and Transnistria, calls on Obama to end all military cooperation with Russia, impose “visa bans, targeted asset freezes, sectoral sanctions,” and send “lethal … defense articles” to Ukraine. </w:t>
      </w:r>
      <w:r w:rsidRPr="00211CFA">
        <w:rPr>
          <w:rStyle w:val="Emphasis"/>
        </w:rPr>
        <w:t>This is the sort of ultimatum that led to Pearl Harbor.</w:t>
      </w:r>
      <w:r>
        <w:rPr>
          <w:rStyle w:val="Emphasis"/>
        </w:rPr>
        <w:t xml:space="preserve"> </w:t>
      </w:r>
      <w:r w:rsidRPr="00211CFA">
        <w:rPr>
          <w:rStyle w:val="StyleUnderline"/>
        </w:rPr>
        <w:t>Why would a moral nation arm Ukraine to fight a longer and larger war with Russia that Kiev could not win, but that could end up costing the lives of ten of thousands more Ukrainians?</w:t>
      </w:r>
      <w:r>
        <w:rPr>
          <w:rStyle w:val="StyleUnderline"/>
        </w:rPr>
        <w:t xml:space="preserve"> </w:t>
      </w:r>
      <w:r w:rsidRPr="002D5716">
        <w:t>Those who produced this provocative resolution do not belong in charge of U.S. foreign policy, nor of America’s nuclear arsenal.</w:t>
      </w:r>
    </w:p>
    <w:p w14:paraId="0D06D5AD" w14:textId="77777777" w:rsidR="00CE5195" w:rsidRPr="00642EDB" w:rsidRDefault="00CE5195" w:rsidP="00CE5195">
      <w:pPr>
        <w:pStyle w:val="Heading4"/>
      </w:pPr>
      <w:r>
        <w:t>The West is spreading Russophobia as an excuse to interject with Ukraine conflict</w:t>
      </w:r>
    </w:p>
    <w:p w14:paraId="5A401388" w14:textId="77777777" w:rsidR="00CE5195" w:rsidRPr="00896453" w:rsidRDefault="00CE5195" w:rsidP="00CE5195">
      <w:pPr>
        <w:rPr>
          <w:rStyle w:val="Style13ptBold"/>
        </w:rPr>
      </w:pPr>
      <w:r>
        <w:rPr>
          <w:rStyle w:val="Style13ptBold"/>
        </w:rPr>
        <w:t xml:space="preserve">K. B. Usha 15 </w:t>
      </w:r>
      <w:r w:rsidRPr="0023471D">
        <w:rPr>
          <w:szCs w:val="16"/>
        </w:rPr>
        <w:t>(</w:t>
      </w:r>
      <w:r>
        <w:rPr>
          <w:szCs w:val="16"/>
        </w:rPr>
        <w:t>is</w:t>
      </w:r>
      <w:r w:rsidRPr="0023471D">
        <w:rPr>
          <w:szCs w:val="16"/>
        </w:rPr>
        <w:t xml:space="preserve"> Associate Professor in Russian and Central Asian Studies, School of International Studies, Jawaharlal Nehru University, New Delhi, “The Ukraine Conflict, Fear of Russian Aggression and Security,” South Asian Journal of Diplomacy, 2015, http://kmseethi.com/wp-content/uploads/2018/05/South-Asian-Journal-of-Diplomacy-Vol.6.-2015-Draft.pdf#page=39</w:t>
      </w:r>
      <w:r>
        <w:t>)</w:t>
      </w:r>
    </w:p>
    <w:p w14:paraId="673A1F65" w14:textId="77777777" w:rsidR="00CE5195" w:rsidRDefault="00CE5195" w:rsidP="00CE5195">
      <w:r w:rsidRPr="009515A0">
        <w:rPr>
          <w:b/>
          <w:u w:val="single"/>
        </w:rPr>
        <w:t>The dominant narratives on Ukraine crisis by US, NATO, EU, Ukraine and Baltic states officials and the media reflected Putin bashing</w:t>
      </w:r>
      <w:r w:rsidRPr="0019029D">
        <w:rPr>
          <w:b/>
          <w:u w:val="single"/>
        </w:rPr>
        <w:t xml:space="preserve">, Russian aggression and Russophobia, </w:t>
      </w:r>
      <w:r w:rsidRPr="0019029D">
        <w:rPr>
          <w:rStyle w:val="StyleUnderline"/>
        </w:rPr>
        <w:t>although no substantial evidence is available on the west’s claim of Russian armed aggression</w:t>
      </w:r>
      <w:r w:rsidRPr="00E64696">
        <w:rPr>
          <w:u w:val="single"/>
        </w:rPr>
        <w:t>. The US-EU political</w:t>
      </w:r>
      <w:r w:rsidRPr="004B711A">
        <w:rPr>
          <w:u w:val="single"/>
        </w:rPr>
        <w:t xml:space="preserve"> elites</w:t>
      </w:r>
      <w:r w:rsidRPr="00972A3A">
        <w:rPr>
          <w:szCs w:val="16"/>
        </w:rPr>
        <w:t xml:space="preserve"> such as Zbigniew Brzezinski, Micheal Fallon, John Biden, John Kerry, Barack Obama and others</w:t>
      </w:r>
      <w:r w:rsidRPr="00E64696">
        <w:rPr>
          <w:u w:val="single"/>
        </w:rPr>
        <w:t xml:space="preserve"> propagated Russobhobia by projecting Baltic states as the next potential victims of Russian aggression </w:t>
      </w:r>
      <w:r w:rsidRPr="008819B5">
        <w:t>after the re-joining of Crimea with Russia</w:t>
      </w:r>
      <w:r w:rsidRPr="0019029D">
        <w:rPr>
          <w:u w:val="single"/>
        </w:rPr>
        <w:t xml:space="preserve">. </w:t>
      </w:r>
      <w:r w:rsidRPr="008819B5">
        <w:t>Barack Obama even warned Russia against any muscle flexing on Baltic states</w:t>
      </w:r>
      <w:r w:rsidRPr="008819B5">
        <w:rPr>
          <w:b/>
        </w:rPr>
        <w:t>.</w:t>
      </w:r>
      <w:r w:rsidRPr="008819B5">
        <w:rPr>
          <w:b/>
          <w:u w:val="single"/>
        </w:rPr>
        <w:t xml:space="preserve"> </w:t>
      </w:r>
      <w:r w:rsidRPr="006C0EC2">
        <w:rPr>
          <w:b/>
          <w:u w:val="single"/>
        </w:rPr>
        <w:t xml:space="preserve">The Crimea reunification by Russia instilled fears in Estonia that a similar scenario could occur </w:t>
      </w:r>
      <w:r w:rsidRPr="008819B5">
        <w:t>in Narva, the third largest city in Estonia with majority of Russian speakers</w:t>
      </w:r>
      <w:r>
        <w:t xml:space="preserve"> </w:t>
      </w:r>
      <w:r w:rsidRPr="0082261E">
        <w:rPr>
          <w:szCs w:val="16"/>
        </w:rPr>
        <w:t>(Baltic Review 2014)</w:t>
      </w:r>
      <w:r w:rsidRPr="005B327D">
        <w:rPr>
          <w:szCs w:val="16"/>
        </w:rPr>
        <w:t>.7</w:t>
      </w:r>
      <w:r>
        <w:t xml:space="preserve"> </w:t>
      </w:r>
      <w:r w:rsidRPr="008819B5">
        <w:t>The same fear in Latvia and Lithuania is visible</w:t>
      </w:r>
      <w:r w:rsidRPr="008819B5">
        <w:rPr>
          <w:sz w:val="8"/>
        </w:rPr>
        <w:t>.</w:t>
      </w:r>
      <w:r w:rsidRPr="008819B5">
        <w:rPr>
          <w:sz w:val="14"/>
        </w:rPr>
        <w:t xml:space="preserve"> These</w:t>
      </w:r>
      <w:r w:rsidRPr="008819B5">
        <w:rPr>
          <w:b/>
          <w:sz w:val="14"/>
          <w:u w:val="single"/>
        </w:rPr>
        <w:t xml:space="preserve"> </w:t>
      </w:r>
      <w:r w:rsidRPr="006C0EC2">
        <w:rPr>
          <w:b/>
          <w:u w:val="single"/>
        </w:rPr>
        <w:t>countries are highly involved in hysteric anti-Russian propaganda, demonising Putin, provoking Russia, projecting Russia as an aggressor country and blindly supporting the interests of the US in the new cold war</w:t>
      </w:r>
      <w:r w:rsidRPr="00124440">
        <w:t>.</w:t>
      </w:r>
      <w:r>
        <w:t xml:space="preserve"> </w:t>
      </w:r>
      <w:r w:rsidRPr="0082261E">
        <w:rPr>
          <w:szCs w:val="16"/>
        </w:rPr>
        <w:t>Lithuania by making provocative comment has become unprofessional and even gone beyond diplomatic ethics as</w:t>
      </w:r>
      <w:r>
        <w:t xml:space="preserve"> </w:t>
      </w:r>
      <w:r w:rsidRPr="00AA52FA">
        <w:t xml:space="preserve">President Dalia Grybauskaite </w:t>
      </w:r>
      <w:r w:rsidRPr="008819B5">
        <w:rPr>
          <w:u w:val="single"/>
        </w:rPr>
        <w:t>stating Russia as a</w:t>
      </w:r>
      <w:r w:rsidRPr="00785E85">
        <w:rPr>
          <w:b/>
          <w:u w:val="single"/>
        </w:rPr>
        <w:t xml:space="preserve"> “terrorist state,” “Lithuania is already under Russian attack,”</w:t>
      </w:r>
      <w:r>
        <w:t xml:space="preserve"> </w:t>
      </w:r>
      <w:r w:rsidRPr="00A54268">
        <w:rPr>
          <w:szCs w:val="16"/>
        </w:rPr>
        <w:t>etc. She</w:t>
      </w:r>
      <w:r w:rsidRPr="007F1D44">
        <w:rPr>
          <w:u w:val="single"/>
        </w:rPr>
        <w:t xml:space="preserve"> </w:t>
      </w:r>
      <w:r w:rsidRPr="008819B5">
        <w:t>called Russia a</w:t>
      </w:r>
      <w:r w:rsidRPr="008819B5">
        <w:rPr>
          <w:b/>
          <w:u w:val="single"/>
        </w:rPr>
        <w:t xml:space="preserve"> </w:t>
      </w:r>
      <w:r w:rsidRPr="0064454C">
        <w:rPr>
          <w:b/>
          <w:u w:val="single"/>
        </w:rPr>
        <w:t xml:space="preserve">“predatory neighbour whose hands are stained with blood” </w:t>
      </w:r>
      <w:r w:rsidRPr="008819B5">
        <w:rPr>
          <w:u w:val="single"/>
        </w:rPr>
        <w:t>and said Ukraine is</w:t>
      </w:r>
      <w:r w:rsidRPr="0064454C">
        <w:rPr>
          <w:b/>
          <w:u w:val="single"/>
        </w:rPr>
        <w:t xml:space="preserve"> </w:t>
      </w:r>
      <w:r w:rsidRPr="008819B5">
        <w:rPr>
          <w:u w:val="single"/>
        </w:rPr>
        <w:t xml:space="preserve">“fighting not only for its own independence, </w:t>
      </w:r>
      <w:r w:rsidRPr="008819B5">
        <w:rPr>
          <w:b/>
          <w:u w:val="single"/>
        </w:rPr>
        <w:t>but also for peace in Europe</w:t>
      </w:r>
      <w:r w:rsidRPr="008819B5">
        <w:rPr>
          <w:u w:val="single"/>
        </w:rPr>
        <w:t>”</w:t>
      </w:r>
      <w:r>
        <w:t xml:space="preserve"> </w:t>
      </w:r>
      <w:r w:rsidRPr="0082261E">
        <w:rPr>
          <w:szCs w:val="16"/>
        </w:rPr>
        <w:t>(Ukraine Today 2014). She stated:</w:t>
      </w:r>
      <w:r>
        <w:t xml:space="preserve"> </w:t>
      </w:r>
      <w:r w:rsidRPr="004B711A">
        <w:t>“The danger of Russia’s behavior today is not smaller than what we have with ISIS in Iraq and Syria”</w:t>
      </w:r>
      <w:r>
        <w:t xml:space="preserve"> </w:t>
      </w:r>
      <w:r w:rsidRPr="0082261E">
        <w:rPr>
          <w:szCs w:val="16"/>
        </w:rPr>
        <w:t>(Weymouth 2014).</w:t>
      </w:r>
      <w:r>
        <w:t xml:space="preserve"> </w:t>
      </w:r>
      <w:r w:rsidRPr="0082261E">
        <w:rPr>
          <w:u w:val="single"/>
        </w:rPr>
        <w:t xml:space="preserve">Baltic states blamed Russia for the downing of MH17 civilian aircraft. </w:t>
      </w:r>
      <w:r w:rsidRPr="004B711A">
        <w:t>Since the incident happened in July 2014, the</w:t>
      </w:r>
      <w:r w:rsidRPr="004B711A">
        <w:rPr>
          <w:u w:val="single"/>
        </w:rPr>
        <w:t xml:space="preserve"> </w:t>
      </w:r>
      <w:r w:rsidRPr="004B711A">
        <w:t>Baltic and</w:t>
      </w:r>
      <w:r w:rsidRPr="004B711A">
        <w:rPr>
          <w:b/>
          <w:u w:val="single"/>
        </w:rPr>
        <w:t xml:space="preserve"> </w:t>
      </w:r>
      <w:r w:rsidRPr="0082261E">
        <w:rPr>
          <w:b/>
          <w:u w:val="single"/>
        </w:rPr>
        <w:lastRenderedPageBreak/>
        <w:t>western media were unanimous in alleging Russia’s involvement without producing believable evidence</w:t>
      </w:r>
      <w:r w:rsidRPr="0082261E">
        <w:rPr>
          <w:u w:val="single"/>
        </w:rPr>
        <w:t>.</w:t>
      </w:r>
      <w:r w:rsidRPr="00CF475B">
        <w:rPr>
          <w:u w:val="single"/>
        </w:rPr>
        <w:t xml:space="preserve"> </w:t>
      </w:r>
      <w:r w:rsidRPr="008819B5">
        <w:rPr>
          <w:sz w:val="14"/>
        </w:rPr>
        <w:t>In short,</w:t>
      </w:r>
      <w:r w:rsidRPr="00CF475B">
        <w:rPr>
          <w:u w:val="single"/>
        </w:rPr>
        <w:t xml:space="preserve"> they are highly obsessed with Russian threat (Russophobia</w:t>
      </w:r>
      <w:r>
        <w:t xml:space="preserve">). </w:t>
      </w:r>
      <w:r w:rsidRPr="0082261E">
        <w:rPr>
          <w:szCs w:val="16"/>
        </w:rPr>
        <w:t>The Baltic hatred against Russia also related to Holocaust revisionism. They had a dark spot in their history as almost 95 per cent of Jews were exterminated with local collaboration with German Nazis. They considered Jews as associates of Russian communists. Today, there are attempts of glorification of Nazism and trivialization of Holocaust in the Baltics as a mark of de-Sovietization. The official “double genocide” politics in Baltic states trivialize or deny the Holocaust that took place due to Baltic collaboration with Germans. The Waffen-SS, one of the most brutal legions in the past, has conducted commemoration ceremonies without state opposition in Latvia. In Lithuania also neo-Nazis celebrate commemoration ceremonies on Independence Day with state support. This glorification of Nazism and rewriting history in Baltic states is part of conflicting memory politics and distancing from Russia (Usha 2015).</w:t>
      </w:r>
      <w:r>
        <w:t xml:space="preserve"> </w:t>
      </w:r>
      <w:r w:rsidRPr="008819B5">
        <w:t>As Cohen says,</w:t>
      </w:r>
      <w:r w:rsidRPr="008819B5">
        <w:rPr>
          <w:u w:val="single"/>
        </w:rPr>
        <w:t xml:space="preserve"> </w:t>
      </w:r>
      <w:r w:rsidRPr="008819B5">
        <w:t>“It’s true as Baltic complain, that they suffered around Soviet occupation. But it’s also true, as Moscow points out, that the Baltic countries when they were under German occupation, collaborated with the Germans against Russians. So who can say whose truth is truer?”</w:t>
      </w:r>
      <w:r w:rsidRPr="008819B5">
        <w:rPr>
          <w:u w:val="single"/>
        </w:rPr>
        <w:t xml:space="preserve"> </w:t>
      </w:r>
      <w:r w:rsidRPr="00CE466F">
        <w:rPr>
          <w:u w:val="single"/>
        </w:rPr>
        <w:t>Th</w:t>
      </w:r>
      <w:r w:rsidRPr="00367256">
        <w:rPr>
          <w:u w:val="single"/>
        </w:rPr>
        <w:t xml:space="preserve">e Baltic leaders reiterate that “Russians are coming” to attack against which they need NATO’s </w:t>
      </w:r>
      <w:r w:rsidRPr="003A2B1D">
        <w:rPr>
          <w:u w:val="single"/>
        </w:rPr>
        <w:t xml:space="preserve">protection. </w:t>
      </w:r>
      <w:r w:rsidRPr="008819B5">
        <w:t>Obama visited Estonia in September 2014 to reassure the Baltic defence. He said: “As NATO allies, we have Article 5 duties to our collective defense. That is a commitment that is unbreakable. It is unwavering. It is eternal</w:t>
      </w:r>
      <w:r w:rsidRPr="008819B5">
        <w:rPr>
          <w:sz w:val="10"/>
        </w:rPr>
        <w:t xml:space="preserve">.” </w:t>
      </w:r>
      <w:r w:rsidRPr="00D47981">
        <w:t xml:space="preserve">He further emphasised, “Article 5 is crystal clear. An attack on one is an attack on all. So if, in such a moment, you ever ask again, ‘who will come to help,’ you’ll know the answer—the NATO Alliance, including the Armed Forces of the United States of America, </w:t>
      </w:r>
      <w:r w:rsidRPr="0082261E">
        <w:rPr>
          <w:szCs w:val="16"/>
        </w:rPr>
        <w:t>‘right here, present, now!’ We’ll [also] be here for Latvia. We will be here for Lithuania…”(quoted in Miller and Rockwell 2015).</w:t>
      </w:r>
      <w:r>
        <w:t xml:space="preserve"> </w:t>
      </w:r>
      <w:r w:rsidRPr="0082261E">
        <w:rPr>
          <w:b/>
          <w:u w:val="single"/>
        </w:rPr>
        <w:t>The west is spreading Russophobia as part of their strategy</w:t>
      </w:r>
      <w:r>
        <w:t xml:space="preserve">. </w:t>
      </w:r>
      <w:r w:rsidRPr="00962B65">
        <w:rPr>
          <w:u w:val="single"/>
        </w:rPr>
        <w:t>As Ukraine crisis is escalating, Brzezinski and western political leaders are propagating that Russia will invade Baltic states after Ukraine</w:t>
      </w:r>
      <w:r w:rsidRPr="008819B5">
        <w:t xml:space="preserve"> as Soviet Union did in the past. </w:t>
      </w:r>
      <w:r w:rsidRPr="0082261E">
        <w:rPr>
          <w:szCs w:val="16"/>
        </w:rPr>
        <w:t>After NATO Summit in Wales in September 2014 President Obama stated that the U.S. will maintain a permanent military presence in Estonia, Lithuania, and Latvia on Russia’s flat, exposed northwest border8 (Miller and Rockwell 2015). This means</w:t>
      </w:r>
      <w:r>
        <w:t xml:space="preserve"> </w:t>
      </w:r>
      <w:r w:rsidRPr="00772C38">
        <w:rPr>
          <w:u w:val="single"/>
        </w:rPr>
        <w:t>NATO and US is ready to risk confrontation with nuclear Russia</w:t>
      </w:r>
      <w:r w:rsidRPr="008819B5">
        <w:t>, for the tiny Baltic states which was avoided during cold war period.</w:t>
      </w:r>
    </w:p>
    <w:p w14:paraId="25F7FEF6" w14:textId="77777777" w:rsidR="00CE5195" w:rsidRDefault="00CE5195" w:rsidP="00CE5195">
      <w:pPr>
        <w:pStyle w:val="Heading3"/>
      </w:pPr>
      <w:r>
        <w:lastRenderedPageBreak/>
        <w:t>US Bad for war</w:t>
      </w:r>
    </w:p>
    <w:p w14:paraId="35FCEA66" w14:textId="77777777" w:rsidR="00CE5195" w:rsidRDefault="00CE5195" w:rsidP="00CE5195">
      <w:pPr>
        <w:pStyle w:val="Heading4"/>
      </w:pPr>
      <w:r>
        <w:t>The US needs to get out of the war in Ukraine—they’re pouring feul on the fire</w:t>
      </w:r>
    </w:p>
    <w:p w14:paraId="42B92C63" w14:textId="77777777" w:rsidR="00CE5195" w:rsidRPr="00F02E77" w:rsidRDefault="00CE5195" w:rsidP="00CE5195">
      <w:r>
        <w:t xml:space="preserve">John J. </w:t>
      </w:r>
      <w:r w:rsidRPr="00F02E77">
        <w:rPr>
          <w:rStyle w:val="Style13ptBold"/>
        </w:rPr>
        <w:t>Mearsheimer</w:t>
      </w:r>
      <w:r>
        <w:t>. 20</w:t>
      </w:r>
      <w:r w:rsidRPr="00F02E77">
        <w:rPr>
          <w:rStyle w:val="Style13ptBold"/>
        </w:rPr>
        <w:t>14</w:t>
      </w:r>
      <w:r>
        <w:t xml:space="preserve">. [R. Wendell Harrison Distinguished Service Professor of Political Science at the University of Chicago], Why the Ukraine Crisis Is the West’s Fault, Foreign Affairs. </w:t>
      </w:r>
      <w:hyperlink r:id="rId99" w:history="1">
        <w:r w:rsidRPr="00F02E77">
          <w:rPr>
            <w:color w:val="0000FF"/>
            <w:u w:val="single"/>
          </w:rPr>
          <w:t>https://www.foreignaffairs.com/articles/russia-fsu/2014-08-18/why-ukraine-crisis-west-s-fault</w:t>
        </w:r>
      </w:hyperlink>
      <w:r>
        <w:t>. EC</w:t>
      </w:r>
    </w:p>
    <w:p w14:paraId="54E8A9EE" w14:textId="77777777" w:rsidR="00CE5195" w:rsidRDefault="00CE5195" w:rsidP="00CE5195">
      <w:pPr>
        <w:rPr>
          <w:rStyle w:val="StyleUnderline"/>
        </w:rPr>
      </w:pPr>
      <w:r w:rsidRPr="002D5716">
        <w:t xml:space="preserve">According to the prevailing wisdom in the West, the Ukraine crisis can be blamed almost entirely on Russian aggression. </w:t>
      </w:r>
      <w:r w:rsidRPr="00F02E77">
        <w:rPr>
          <w:rStyle w:val="StyleUnderline"/>
        </w:rPr>
        <w:t>Russian President Vladimir Putin, the argument goes, annexed Crimea out of a long-standing desire to resuscitate the Soviet empire, and he may eventually go after the rest of Ukraine</w:t>
      </w:r>
      <w:r w:rsidRPr="002D5716">
        <w:t xml:space="preserve">, as well as other countries in eastern Europe. In this view, the ouster of Ukrainian President Viktor Yanukovych in February 2014 merely provided a pretext for Putin’s decision to order Russian forces to seize part of Ukraine. But this account is wrong: </w:t>
      </w:r>
      <w:r w:rsidRPr="00F02E77">
        <w:rPr>
          <w:rStyle w:val="StyleUnderline"/>
        </w:rPr>
        <w:t>the United States and its European allies share most of the responsibility for the crisis. The taproot of the trouble is NATO enlargement, the central element of a larger strategy to move Ukraine out of Russia’s orbit and integrate it into the West</w:t>
      </w:r>
      <w:r w:rsidRPr="002D5716">
        <w:t xml:space="preserve">. At the same time, the EU’s expansion eastward and the West’s backing of the pro-democracy movement in Ukraine -- beginning with the Orange Revolution in 2004 -- were critical elements, too. Since the mid-1990s, Russian leaders have adamantly opposed NATO enlargement, and in recent years, they have made it clear that they would not stand by while their strategically important neighbor turned into a Western bastion. For Putin, </w:t>
      </w:r>
      <w:r w:rsidRPr="00F02E77">
        <w:rPr>
          <w:rStyle w:val="StyleUnderline"/>
        </w:rPr>
        <w:t>the illegal overthrow of Ukraine’s democratically elected and pro-Russian president -- which he rightly labeled a “coup” -- was the final straw. He responded by taking Crimea, a peninsula he feared would host a NATO naval base, and working to destabilize Ukraine until it abandoned its efforts to join the West.</w:t>
      </w:r>
      <w:r>
        <w:rPr>
          <w:rStyle w:val="StyleUnderline"/>
        </w:rPr>
        <w:t xml:space="preserve"> </w:t>
      </w:r>
      <w:r w:rsidRPr="002D5716">
        <w:t xml:space="preserve">Putin’s pushback should have come as no surprise. After all, </w:t>
      </w:r>
      <w:r w:rsidRPr="00F02E77">
        <w:rPr>
          <w:rStyle w:val="StyleUnderline"/>
        </w:rPr>
        <w:t>the West had been moving into Russia’s backyard and threatening its core strategic interests</w:t>
      </w:r>
      <w:r w:rsidRPr="002D5716">
        <w:t xml:space="preserve">, a point Putin made emphatically and repeatedly. </w:t>
      </w:r>
      <w:r w:rsidRPr="00F02E77">
        <w:rPr>
          <w:rStyle w:val="StyleUnderline"/>
        </w:rPr>
        <w:t>Elites in the United States and Europe have been blindsided by events only because they subscribe to a flawed view of international politics</w:t>
      </w:r>
      <w:r w:rsidRPr="002D5716">
        <w:t xml:space="preserve">. They tend to believe that the logic of realism holds little relevance in the twenty-first century and that Europe can be kept whole and free on the basis of such liberal principles as the rule of law, economic interdependence, and democracy. But this grand scheme went awry in Ukraine. The crisis there shows that realpolitik remains relevant—and states that ignore it do so at their own peril. </w:t>
      </w:r>
      <w:r w:rsidRPr="00F02E77">
        <w:rPr>
          <w:rStyle w:val="StyleUnderline"/>
        </w:rPr>
        <w:t>U.S. and European leaders blundered in attempting to turn Ukraine into a Western stronghold on Russia’s border</w:t>
      </w:r>
      <w:r w:rsidRPr="002D5716">
        <w:t xml:space="preserve">. Now that the consequences have been laid bare, it would be an even greater mistake to continue this misbegotten policy. THE WESTERN AFFRONT As the Cold War came to a close, Soviet leaders preferred that U.S. forces remain in Europe and NATO stay intact, an arrangement they thought would keep a reunified Germany pacified. But they and their Russian successors did not want NATO to grow any larger and assumed that Western diplomats understood their concerns. The Clinton administration evidently thought otherwise, and in the mid-1990s, it began pushing for NATO to expand. The first round of enlargement took place in 1999 and brought in the Czech Republic, Hungary, and Poland. The second occurred in 2004; it included Bulgaria, Estonia, Latvia, Lithuania, Romania, Slovakia, and Slovenia. Moscow complained bitterly from the start. During NATO’s 1995 bombing campaign against the Bosnian Serbs, for example, Russian President Boris Yeltsin said, “This is the first sign of what could happen when NATO comes right up to the Russian Federation’s borders. ... The flame of war </w:t>
      </w:r>
      <w:r w:rsidRPr="002D5716">
        <w:lastRenderedPageBreak/>
        <w:t xml:space="preserve">could burst out across the whole of Europe.” But the Russians were too weak at the time to derail NATO’s eastward movement -- which, at any rate, did not look so threatening, since none of the new members shared a border with Russia, save for the tiny Baltic countries. Then NATO began looking further east. At its April 2008 summit in Bucharest, the alliance considered admitting Georgia and Ukraine. The George W. Bush administration supported doing so, but France and Germany opposed the move for fear that it would unduly antagonize Russia. In the end, NATO’s members reached a compromise: the alliance did not begin the formal process leading to membership, but it issued a statement endorsing the aspirations of Georgia and Ukraine and boldly declaring, “These countries will become members of NATO.” Moscow, however, did not see the outcome as much of a compromise. Alexander Grushko, then Russia’s deputy foreign minister, said, “Georgia’s and Ukraine’s membership in the alliance is a huge strategic mistake which would have most serious consequences for pan-European security.” Putin maintained that admitting those two countries to NATO would represent a “direct threat” to Russia. One Russian newspaper reported that Putin, while speaking with Bush, “very transparently hinted that if Ukraine was accepted into NATO, it would cease to exist.” </w:t>
      </w:r>
      <w:r w:rsidRPr="00F02E77">
        <w:rPr>
          <w:rStyle w:val="StyleUnderline"/>
        </w:rPr>
        <w:t>Russia’s invasion of Georgia in August 2008 should have dispelled any remaining doubts about Putin’s determination to prevent Georgia and Ukraine from joining NATO</w:t>
      </w:r>
      <w:r w:rsidRPr="002D5716">
        <w:t xml:space="preserve">. Georgian President Mikheil Saakashvili, who was deeply committed to bringing his country into NATO, had decided in the summer of 2008 to reincorporate two separatist regions, Abkhazia and South Ossetia. But </w:t>
      </w:r>
      <w:r w:rsidRPr="00F02E77">
        <w:rPr>
          <w:rStyle w:val="StyleUnderline"/>
        </w:rPr>
        <w:t>Putin sought to keep Georgia weak and divided -- and out of NATO. After fighting broke out between the Georgian government and South Ossetian separatists, Russian forces took control of Abkhazia and South Ossetia.</w:t>
      </w:r>
      <w:r w:rsidRPr="002D5716">
        <w:t xml:space="preserve"> Moscow had made its point. Yet despite this clear warning, NATO never publicly abandoned its goal of bringing Georgia and Ukraine into the alliance. And NATO expansion continued marching forward, with Albania and Croatia becoming members in 2009. The EU, too, has been marching eastward. In May 2008, it unveiled its Eastern Partnership initiative, a program to foster prosperity in such countries as Ukraine and integrate them into the EU economy. Not surprisingly, Russian leaders view the plan as hostile to their country’s interests. This past February, before Yanukovych was forced from office, Russian Foreign Minister Sergey Lavrov accused the EU of trying to create a “sphere of influence” in eastern Europe. In the eyes of Russian leaders, EU expansion is a stalking horse for NATO expansion. </w:t>
      </w:r>
      <w:r w:rsidRPr="00F02E77">
        <w:rPr>
          <w:rStyle w:val="StyleUnderline"/>
        </w:rPr>
        <w:t>The West’s final tool for peeling Kiev away from Moscow has been its efforts to spread Western values and promote democracy in Ukraine and other post-Soviet states</w:t>
      </w:r>
      <w:r w:rsidRPr="002D5716">
        <w:t xml:space="preserve">, a plan that often entails funding pro-Western individuals and organizations. Victoria Nuland, the U.S. assistant secretary of state for European and Eurasian affairs, estimated in December 2013 that the United States had invested more than $5 billion since 1991 to help Ukraine achieve “the future it deserves.” As part of that effort, the U.S. government has bankrolled the National Endowment for Democracy. The nonprofit foundation has funded more than 60 projects aimed at promoting civil society in Ukraine, and the NED’s president, Carl Gershman, has called that country “the biggest prize.” After Yanukovych won Ukraine’s presidential election in February 2010, the NED decided he was undermining its goals, and so it stepped up its efforts to support the opposition and strengthen the country’s democratic institutions. </w:t>
      </w:r>
      <w:r w:rsidRPr="00F02E77">
        <w:rPr>
          <w:rStyle w:val="StyleUnderline"/>
        </w:rPr>
        <w:t>When Russian leaders look at Western social engineering in Ukraine, they worry that their country might be next. And such fears are hardly groundless</w:t>
      </w:r>
      <w:r w:rsidRPr="002D5716">
        <w:t xml:space="preserve">. In September 2013, </w:t>
      </w:r>
      <w:r w:rsidRPr="00F02E77">
        <w:rPr>
          <w:rStyle w:val="StyleUnderline"/>
        </w:rPr>
        <w:t xml:space="preserve">Gershman wrote in The Washington Post, “Ukraine’s choice to join Europe will accelerate the demise of the ideology of Russian imperialism that </w:t>
      </w:r>
      <w:r w:rsidRPr="00F02E77">
        <w:rPr>
          <w:rStyle w:val="StyleUnderline"/>
        </w:rPr>
        <w:lastRenderedPageBreak/>
        <w:t>Putin represents.”</w:t>
      </w:r>
      <w:r w:rsidRPr="002D5716">
        <w:t xml:space="preserve"> He added: “Russians, too, face a choice, and Putin may find himself on the losing end not just in the near abroad but within Russia itself.” CREATING A CRISIS </w:t>
      </w:r>
      <w:r w:rsidRPr="00F02E77">
        <w:rPr>
          <w:rStyle w:val="StyleUnderline"/>
        </w:rPr>
        <w:t>The West’s triple package of policies -- NATO enlargement, EU expansion, and democracy promotion -- added fuel to a fire waiting to ignite.</w:t>
      </w:r>
      <w:r w:rsidRPr="002D5716">
        <w:t xml:space="preserve"> The spark came in November 2013, when Yanukovych rejected a major economic deal he had been negotiating with the EU and decided to accept a $15 billion Russian counteroffer instead. That decision gave rise to antigovernment demonstrations that escalated over the following three months and that by mid-February had led to the deaths of some one hundred protesters. Western emissaries hurriedly flew to Kiev to resolve the crisis. On February 21, the government and the opposition struck a deal that allowed Yanukovych to stay in power until new elections were held. But it immediately fell apart, and Yanukovych fled to Russia the next day. The new government in Kiev was pro-Western and anti-Russian to the core, and it contained four high-ranking members who could legitimately be labeled neofascists. Although the full extent of U.S. involvement has not yet come to light, it is clear that Washington backed the coup. Nuland and Republican Senator John McCain participated in antigovernment demonstrations, and Geoffrey Pyatt, the U.S. ambassador to Ukraine, proclaimed after Yanukovych’s toppling that it was “a day for the history books.” As a leaked telephone recording revealed, Nuland had advocated regime change and wanted the Ukrainian politician Arseniy Yatsenyuk to become prime minister in the new government, which he did. No wonder Russians of all persuasions think the West played a role in Yanukovych’s ouster. For Putin, the time to act against Ukraine and the West had arrived. Shortly after February 22, he ordered Russian forces to take Crimea from Ukraine, and soon after that, he incorporated it into Russia. The task proved relatively easy, thanks to the thousands of Russian troops already stationed at a naval base in the Crimean port of Sevastopol. Crimea also made for an easy target since ethnic Russians compose roughly 60 percent of its population. Most of them wanted out of Ukraine. Next, </w:t>
      </w:r>
      <w:r w:rsidRPr="00F02E77">
        <w:rPr>
          <w:rStyle w:val="StyleUnderline"/>
        </w:rPr>
        <w:t>Putin put massive pressure on the new government in Kiev to discourage it from siding with the West against Moscow, making it clear that he would wreck Ukraine as a functioning state</w:t>
      </w:r>
      <w:r w:rsidRPr="002D5716">
        <w:t xml:space="preserve"> before he would allow it to become a Western stronghold on Russia’s doorstep. Toward that end, </w:t>
      </w:r>
      <w:r w:rsidRPr="00F02E77">
        <w:rPr>
          <w:rStyle w:val="StyleUnderline"/>
        </w:rPr>
        <w:t>he has provided advisers, arms, and diplomatic support to the Russian separatists in eastern Ukraine, who are pushing the country toward civil war</w:t>
      </w:r>
      <w:r w:rsidRPr="002D5716">
        <w:t xml:space="preserve">. He has massed a large army on the Ukrainian border, threatening to invade if the government cracks down on the rebels. And he has sharply raised the price of the natural gas Russia sells to Ukraine and demanded payment for past exports. </w:t>
      </w:r>
      <w:r w:rsidRPr="00F02E77">
        <w:rPr>
          <w:rStyle w:val="StyleUnderline"/>
        </w:rPr>
        <w:t>Putin is playing hardball.</w:t>
      </w:r>
    </w:p>
    <w:p w14:paraId="7CCBF2BD" w14:textId="77777777" w:rsidR="00CE5195" w:rsidRDefault="00CE5195" w:rsidP="00CE5195">
      <w:pPr>
        <w:pStyle w:val="Heading4"/>
      </w:pPr>
      <w:r>
        <w:t>Russia won’t get involved with Ukraine if US draws back arm sales</w:t>
      </w:r>
    </w:p>
    <w:p w14:paraId="372C305A" w14:textId="77777777" w:rsidR="00CE5195" w:rsidRPr="003D2C7F" w:rsidRDefault="00CE5195" w:rsidP="00CE5195">
      <w:pPr>
        <w:rPr>
          <w:b/>
          <w:bCs/>
          <w:sz w:val="26"/>
        </w:rPr>
      </w:pPr>
      <w:r>
        <w:rPr>
          <w:rStyle w:val="Style13ptBold"/>
        </w:rPr>
        <w:t xml:space="preserve">K. B. Usha 15 </w:t>
      </w:r>
      <w:r w:rsidRPr="0023471D">
        <w:rPr>
          <w:szCs w:val="16"/>
        </w:rPr>
        <w:t>(</w:t>
      </w:r>
      <w:r>
        <w:rPr>
          <w:szCs w:val="16"/>
        </w:rPr>
        <w:t>is</w:t>
      </w:r>
      <w:r w:rsidRPr="0023471D">
        <w:rPr>
          <w:szCs w:val="16"/>
        </w:rPr>
        <w:t xml:space="preserve"> Associate Professor in Russian and Central Asian Studies, School of International Studies, Jawaharlal Nehru University, New Delhi, “The Ukraine Conflict, Fear of Russian Aggression and Security,” South Asian Journal of Diplomacy, 2015, http://kmseethi.com/wp-content/uploads/2018/05/South-Asian-Journal-of-Diplomacy-Vol.6.-2015-Draft.pdf#page=39</w:t>
      </w:r>
      <w:r>
        <w:t>)</w:t>
      </w:r>
    </w:p>
    <w:p w14:paraId="3547B18E" w14:textId="77777777" w:rsidR="00CE5195" w:rsidRDefault="00CE5195" w:rsidP="00CE5195">
      <w:r w:rsidRPr="00E11B0D">
        <w:rPr>
          <w:szCs w:val="16"/>
        </w:rPr>
        <w:t>The response on Ukraine crisis from Vladimir Putin is that US support neo-Nazis and they were “trained in Poland and Lithuania” (Army Air Corps 2014).9</w:t>
      </w:r>
      <w:r w:rsidRPr="00E11B0D">
        <w:rPr>
          <w:szCs w:val="16"/>
          <w:u w:val="single"/>
        </w:rPr>
        <w:t xml:space="preserve"> </w:t>
      </w:r>
      <w:r w:rsidRPr="00F5351A">
        <w:rPr>
          <w:b/>
          <w:u w:val="single"/>
        </w:rPr>
        <w:t>Russia has denied any involvement in Ukraine crisis</w:t>
      </w:r>
      <w:r w:rsidRPr="00684D96">
        <w:rPr>
          <w:b/>
        </w:rPr>
        <w:t>.</w:t>
      </w:r>
      <w:r w:rsidRPr="00684D96">
        <w:t xml:space="preserve"> When sanctions are imposed on them they stated it would have boomerang effect. </w:t>
      </w:r>
      <w:r w:rsidRPr="00F5351A">
        <w:rPr>
          <w:b/>
          <w:u w:val="single"/>
        </w:rPr>
        <w:t>Russia suggested federalization of Ukraine as solution to the crisis</w:t>
      </w:r>
      <w:r w:rsidRPr="00D45D09">
        <w:rPr>
          <w:u w:val="single"/>
        </w:rPr>
        <w:t xml:space="preserve">. </w:t>
      </w:r>
      <w:r w:rsidRPr="00F5351A">
        <w:rPr>
          <w:szCs w:val="16"/>
        </w:rPr>
        <w:t>However,</w:t>
      </w:r>
      <w:r w:rsidRPr="00D45D09">
        <w:rPr>
          <w:u w:val="single"/>
        </w:rPr>
        <w:t xml:space="preserve"> </w:t>
      </w:r>
      <w:r w:rsidRPr="00D42B61">
        <w:t xml:space="preserve">when NATO began to escalate military steps Russia tried to keep vigil on her security situation. Russia </w:t>
      </w:r>
      <w:r w:rsidRPr="00D42B61">
        <w:lastRenderedPageBreak/>
        <w:t xml:space="preserve">views permanent NATO presence in Baltic states as violation of alliance’s agreement with her </w:t>
      </w:r>
      <w:r w:rsidRPr="005574DF">
        <w:rPr>
          <w:szCs w:val="16"/>
        </w:rPr>
        <w:t>(Sputnik International 2015</w:t>
      </w:r>
      <w:r w:rsidRPr="00D42B61">
        <w:rPr>
          <w:szCs w:val="16"/>
        </w:rPr>
        <w:t>). Russian parliament sanctioned President to use military in case of escalation of threat to Russia</w:t>
      </w:r>
      <w:r w:rsidRPr="00C574F5">
        <w:t>.</w:t>
      </w:r>
      <w:r>
        <w:t xml:space="preserve"> </w:t>
      </w:r>
      <w:r w:rsidRPr="00221192">
        <w:rPr>
          <w:szCs w:val="16"/>
        </w:rPr>
        <w:t>However,</w:t>
      </w:r>
      <w:r>
        <w:t xml:space="preserve"> </w:t>
      </w:r>
      <w:r w:rsidRPr="002F2999">
        <w:rPr>
          <w:b/>
          <w:u w:val="single"/>
        </w:rPr>
        <w:t xml:space="preserve">Russia denied any intention of war with Ukraine </w:t>
      </w:r>
      <w:r w:rsidRPr="00D42B61">
        <w:t xml:space="preserve">or Baltic states. </w:t>
      </w:r>
      <w:r w:rsidRPr="00F4626A">
        <w:rPr>
          <w:szCs w:val="16"/>
        </w:rPr>
        <w:t>Dmitry Peskov says</w:t>
      </w:r>
      <w:r>
        <w:t xml:space="preserve"> </w:t>
      </w:r>
      <w:r w:rsidRPr="00583CA3">
        <w:rPr>
          <w:u w:val="single"/>
        </w:rPr>
        <w:t>“</w:t>
      </w:r>
      <w:r w:rsidRPr="00D42B61">
        <w:rPr>
          <w:u w:val="single"/>
        </w:rPr>
        <w:t>We’ve repeatedly said that Russia doesn’t present a threat to anyone. Russia is consistently in favor of mutually beneficial cooperation while taking into account the interests of all of its partners…</w:t>
      </w:r>
      <w:r w:rsidRPr="00583CA3">
        <w:rPr>
          <w:u w:val="single"/>
        </w:rPr>
        <w:t xml:space="preserve"> </w:t>
      </w:r>
      <w:r w:rsidRPr="00D42B61">
        <w:t>But at the same time, Russia obviously cannot ignore any actions that directly or potentially could present a threat to its national interests”</w:t>
      </w:r>
      <w:r w:rsidRPr="00EC6D83">
        <w:rPr>
          <w:szCs w:val="16"/>
        </w:rPr>
        <w:t>(Sputnik International 2016</w:t>
      </w:r>
      <w:r w:rsidRPr="00EC6D83">
        <w:rPr>
          <w:szCs w:val="16"/>
          <w:u w:val="single"/>
        </w:rPr>
        <w:t>)</w:t>
      </w:r>
      <w:r w:rsidRPr="0095474E">
        <w:rPr>
          <w:u w:val="single"/>
        </w:rPr>
        <w:t xml:space="preserve">. </w:t>
      </w:r>
      <w:r w:rsidRPr="00E670AF">
        <w:rPr>
          <w:b/>
          <w:u w:val="single"/>
        </w:rPr>
        <w:t>The reflection is if Russia’s national interests are threatened there will be reaction</w:t>
      </w:r>
      <w:r w:rsidRPr="00E26434">
        <w:rPr>
          <w:u w:val="single"/>
        </w:rPr>
        <w:t xml:space="preserve">. </w:t>
      </w:r>
      <w:r w:rsidRPr="00D42B61">
        <w:t>Such a scenario is dangerous for international security itself.</w:t>
      </w:r>
    </w:p>
    <w:p w14:paraId="1A736BA8" w14:textId="77777777" w:rsidR="00CE5195" w:rsidRDefault="00CE5195" w:rsidP="00CE5195">
      <w:pPr>
        <w:rPr>
          <w:rStyle w:val="StyleUnderline"/>
        </w:rPr>
      </w:pPr>
    </w:p>
    <w:p w14:paraId="58F5C20E" w14:textId="77777777" w:rsidR="00CE5195" w:rsidRDefault="00CE5195" w:rsidP="00CE5195">
      <w:pPr>
        <w:pStyle w:val="Heading3"/>
      </w:pPr>
      <w:r>
        <w:lastRenderedPageBreak/>
        <w:t>Russia/Orientalism</w:t>
      </w:r>
    </w:p>
    <w:p w14:paraId="67226B80" w14:textId="77777777" w:rsidR="00CE5195" w:rsidRDefault="00CE5195" w:rsidP="00CE5195">
      <w:pPr>
        <w:pStyle w:val="Heading4"/>
      </w:pPr>
      <w:r>
        <w:t xml:space="preserve">Russia is continuously depicted as “Oriental” with an “Oriental mentality” by western scholars.  </w:t>
      </w:r>
    </w:p>
    <w:p w14:paraId="2E82F43A" w14:textId="77777777" w:rsidR="00CE5195" w:rsidRDefault="00CE5195" w:rsidP="00CE5195">
      <w:pPr>
        <w:shd w:val="clear" w:color="auto" w:fill="FFFFFF"/>
        <w:spacing w:after="0" w:line="240" w:lineRule="auto"/>
        <w:textAlignment w:val="center"/>
      </w:pPr>
      <w:r w:rsidRPr="003D7179">
        <w:rPr>
          <w:rStyle w:val="Style13ptBold"/>
          <w:sz w:val="24"/>
        </w:rPr>
        <w:t>Lipatti 17</w:t>
      </w:r>
      <w:r w:rsidRPr="003D7179">
        <w:rPr>
          <w:sz w:val="12"/>
        </w:rPr>
        <w:t xml:space="preserve"> </w:t>
      </w:r>
      <w:r>
        <w:t xml:space="preserve">(Ava Lipatti wrote this article published by the Hampton Institute </w:t>
      </w:r>
      <w:r w:rsidRPr="00883611">
        <w:t>https://www.newcoldwar.org/russophobia-and-the-logic-of-imperialism/</w:t>
      </w:r>
      <w:r>
        <w:t xml:space="preserve">) </w:t>
      </w:r>
    </w:p>
    <w:p w14:paraId="70E03008" w14:textId="77777777" w:rsidR="00CE5195" w:rsidRDefault="00CE5195" w:rsidP="00CE5195">
      <w:pPr>
        <w:rPr>
          <w:rStyle w:val="Heading3Char"/>
          <w:sz w:val="22"/>
        </w:rPr>
      </w:pPr>
      <w:r>
        <w:rPr>
          <w:rStyle w:val="Style13ptBold"/>
          <w:sz w:val="24"/>
        </w:rPr>
        <w:t xml:space="preserve"> </w:t>
      </w:r>
      <w:r w:rsidRPr="003D7179">
        <w:rPr>
          <w:rStyle w:val="Heading3Char"/>
          <w:sz w:val="22"/>
        </w:rPr>
        <w:t>American cold war discourse about totalitarianism served a double function: in regard to the Soviets, it justified a policy of global anti-communism by reinterpreting all struggles for national self-determination in terms of the geopolitical contest for zones of power against totalitarian Russia; in regard to Nazi Germany, it saved the traditional pre-war faith concerning ‘the values of Western civilization’ held by post-war foreign-policy ‘wise men’ by displacing the human essence of fascism into the non-Western world… The necessary conscience-soothing exorcism was achieved by affirming the equation of Nazi Germany and Soviet Russia, combined with an historical interpretation of the essential Orientalness of the Russian mentality</w:t>
      </w:r>
      <w:r w:rsidRPr="00883611">
        <w:t>. The basic argument is that ‘totalitarianism’ is nothing other than traditional Oriental despotism plus modern police technology. The appearance of the first truly totalitarian state in the heart of Europe was thus an accident, explainable by the fact that the technology permitting totalitarianism was invented by Western science and was thus first accessible in the West. Moreover, Germany’s totalitarian moment is characterized by Kennan as a ‘relapse’ into barbarism; far from showing a flaw in Western culture, it proved the need for constant alertness in preserving our distinctly Western values.</w:t>
      </w:r>
      <w:r>
        <w:t xml:space="preserve"> </w:t>
      </w:r>
      <w:r w:rsidRPr="003D7179">
        <w:rPr>
          <w:rStyle w:val="Heading3Char"/>
          <w:sz w:val="22"/>
        </w:rPr>
        <w:t>A supposedly anti-racist theory reveals its racism in its implied upholding of “Western values”, a distinctly fascistic, colonial ideal.</w:t>
      </w:r>
      <w:r w:rsidRPr="00883611">
        <w:t xml:space="preserve"> As “European civilization” faces an existential threat of “barbarism”, it tightens its ranks and purges itself of all but the purest elements. </w:t>
      </w:r>
      <w:r w:rsidRPr="003D7179">
        <w:rPr>
          <w:rStyle w:val="Heading3Char"/>
          <w:sz w:val="22"/>
        </w:rPr>
        <w:t>According to the Orientalist worldview, Russians have only been able to masquerade as white due to their frequent contact with Europe. However, once the veil is lifted, an essentially Oriental mind is revealed. Pietz again writes: History – specifically the pre-modern geopolitics of the Eurasian ‘ecumene’ which produced the ‘Russian-Asiatic world’ – explains the Oriental essence of the Russian mind. This mentality is distinguished by its ability, after centuries of direct contact with Europe, to appear civilized and to use this facade of civility for its own barbaric ends.</w:t>
      </w:r>
    </w:p>
    <w:p w14:paraId="639F9060" w14:textId="77777777" w:rsidR="00CE5195" w:rsidRPr="007667EE" w:rsidRDefault="00CE5195" w:rsidP="00CE5195">
      <w:pPr>
        <w:pStyle w:val="Heading4"/>
        <w:rPr>
          <w:rStyle w:val="Heading3Char"/>
          <w:b/>
          <w:sz w:val="26"/>
        </w:rPr>
      </w:pPr>
      <w:r>
        <w:rPr>
          <w:rStyle w:val="Heading3Char"/>
          <w:b/>
          <w:sz w:val="26"/>
        </w:rPr>
        <w:t>Many politicians and members of the global west construct Russia as the antithetical entity to themselves which is rooted in Orientalist views of the nation.</w:t>
      </w:r>
    </w:p>
    <w:p w14:paraId="7B729B3F" w14:textId="77777777" w:rsidR="00CE5195" w:rsidRPr="007667EE" w:rsidRDefault="00CE5195" w:rsidP="00CE5195">
      <w:pPr>
        <w:rPr>
          <w:rStyle w:val="Style13ptBold"/>
          <w:b w:val="0"/>
          <w:sz w:val="20"/>
        </w:rPr>
      </w:pPr>
      <w:r>
        <w:rPr>
          <w:rStyle w:val="Style13ptBold"/>
        </w:rPr>
        <w:t xml:space="preserve">Pavlov 16 </w:t>
      </w:r>
      <w:r w:rsidRPr="007667EE">
        <w:rPr>
          <w:rStyle w:val="Style13ptBold"/>
          <w:b w:val="0"/>
          <w:sz w:val="20"/>
        </w:rPr>
        <w:t>(Written by Nik pavlov https://sputniknews.com/blogs/201601211033505248-orientalism-russia-west/)</w:t>
      </w:r>
    </w:p>
    <w:p w14:paraId="76BAC10F" w14:textId="77777777" w:rsidR="00CE5195" w:rsidRDefault="00CE5195" w:rsidP="00CE5195">
      <w:pPr>
        <w:rPr>
          <w:rStyle w:val="Heading3Char"/>
          <w:sz w:val="22"/>
        </w:rPr>
      </w:pPr>
      <w:r w:rsidRPr="00D51775">
        <w:rPr>
          <w:rStyle w:val="Heading3Char"/>
          <w:sz w:val="22"/>
        </w:rPr>
        <w:t>Many see Russia a wild place, where things are bizarre and the minds of people are inherently different from those of Westerners. This poor understanding and distorted view of Russia has deep roots in Orientalism, a concept introduced by famous Palestinian-American scholar Edward Said. I think Orientalism is one of the key reasons why the West has developed the fundamentally inaccurate view of Russia.</w:t>
      </w:r>
      <w:r>
        <w:rPr>
          <w:rStyle w:val="Heading3Char"/>
          <w:sz w:val="22"/>
        </w:rPr>
        <w:t xml:space="preserve"> </w:t>
      </w:r>
      <w:r w:rsidRPr="00D51775">
        <w:rPr>
          <w:rStyle w:val="Heading3Char"/>
          <w:sz w:val="22"/>
        </w:rPr>
        <w:t xml:space="preserve">Orientalism is used predominantly by Western intellectuals to pick and choose certain aspects of Eastern cultures and construct the stereotypical perception of all non-Western societies as the one uniform East, or the Orient. </w:t>
      </w:r>
      <w:r w:rsidRPr="00CC6343">
        <w:t xml:space="preserve">Although there is a huge difference among various Eastern cultures, Orientalism overlooks </w:t>
      </w:r>
      <w:r w:rsidRPr="00CC6343">
        <w:lastRenderedPageBreak/>
        <w:t>cultural differences, seeing them essentially as one monolithic, never-changing and primitive East. Professor Said originally described the Middle East and India to be the Orient; however, the term could be expanded and include almost any culture outside of North America and Western Europe. According to Professor Said, the West constructs the idea of the East. The East is seen from a prejudiced and one-dimensional point of view, which includes the over-exaggeration of differences between the two civilizations and the assumption that the West is inherently superior to the East.</w:t>
      </w:r>
      <w:r>
        <w:rPr>
          <w:rStyle w:val="Heading3Char"/>
          <w:sz w:val="22"/>
        </w:rPr>
        <w:t xml:space="preserve"> </w:t>
      </w:r>
      <w:r w:rsidRPr="00D51775">
        <w:rPr>
          <w:rStyle w:val="Heading3Char"/>
          <w:sz w:val="22"/>
        </w:rPr>
        <w:t xml:space="preserve">Although Russia is clearly different from the Orient, described by Professor Said, many of his arguments could be effectively applied to explain the Anglo-American perspective on Russia, its culture and people. </w:t>
      </w:r>
      <w:r w:rsidRPr="00A402D1">
        <w:t>During the Cold War era, the Russian civilization was seen as part of the East. However, even after the breakup of the Soviet Union not much has changed.</w:t>
      </w:r>
      <w:r w:rsidRPr="00D51775">
        <w:rPr>
          <w:rStyle w:val="Heading3Char"/>
          <w:sz w:val="22"/>
        </w:rPr>
        <w:t xml:space="preserve"> Due to its geographical location, unique history, differences in religion and culture, Russia is still seen as a different and not quite “European” nation in the eyes of the West.</w:t>
      </w:r>
      <w:r>
        <w:rPr>
          <w:rStyle w:val="Heading3Char"/>
          <w:sz w:val="22"/>
        </w:rPr>
        <w:t xml:space="preserve"> </w:t>
      </w:r>
      <w:r w:rsidRPr="00D51775">
        <w:rPr>
          <w:rStyle w:val="Heading3Char"/>
          <w:sz w:val="22"/>
        </w:rPr>
        <w:t>Looking at Russia through the lenses of Orientalism, the West exaggerates differences that exist between itself and Russia. Orientalism is a key factor why a lot of Western politicians misunderstand Russian politics, seeing them as bizarre, unpredictable and utterly different from those in the West. The Orientalist narrative depicts Russian politicians as “savages,” incapable of embracing Western values.</w:t>
      </w:r>
      <w:r w:rsidRPr="00E25988">
        <w:t xml:space="preserve"> </w:t>
      </w:r>
      <w:r w:rsidRPr="00E25988">
        <w:rPr>
          <w:rStyle w:val="Heading3Char"/>
          <w:sz w:val="22"/>
        </w:rPr>
        <w:t xml:space="preserve">In the back of their minds, Western Orientalists still think that Russians, the “barbarians from the East,” want to conquer the Western world, </w:t>
      </w:r>
      <w:r w:rsidRPr="00A402D1">
        <w:t>as did the Huns, Mongols and Ottomans before them. Orientalism served to construct the negative image of Russia on the international level.</w:t>
      </w:r>
      <w:r w:rsidRPr="00E25988">
        <w:rPr>
          <w:rStyle w:val="Heading3Char"/>
          <w:sz w:val="22"/>
        </w:rPr>
        <w:t xml:space="preserve"> Many Westerners see Russians as the “Others,” people who are lazy, crazy and incompetent of governing themselves. Western media and the film industry perpetuate certain myths about Russians to the point that these stereotypes have become almost “factual”.</w:t>
      </w:r>
      <w:r>
        <w:rPr>
          <w:rStyle w:val="Heading3Char"/>
          <w:sz w:val="22"/>
        </w:rPr>
        <w:t xml:space="preserve"> </w:t>
      </w:r>
      <w:r w:rsidRPr="00E25988">
        <w:rPr>
          <w:rStyle w:val="Heading3Char"/>
          <w:sz w:val="22"/>
        </w:rPr>
        <w:t xml:space="preserve">Russia’s “inferiority” is shown through the use of demeaning language. </w:t>
      </w:r>
      <w:r w:rsidRPr="00A402D1">
        <w:t>When writing about Russian politics, the Guardian and other Western media used degrading epithets to describe the political circle of the Russian president as “Putin’s clan.” The use of such language preserves the sense of primitivism. Interestingly, while a group of non-kin related Russian statesmen are referred as a “clan,” the father and son Bush presidents were referred to as “The Bush Administrations.”</w:t>
      </w:r>
      <w:r>
        <w:rPr>
          <w:rStyle w:val="Heading3Char"/>
          <w:sz w:val="22"/>
        </w:rPr>
        <w:t xml:space="preserve"> </w:t>
      </w:r>
      <w:r w:rsidRPr="00E25988">
        <w:rPr>
          <w:rStyle w:val="Heading3Char"/>
          <w:sz w:val="22"/>
        </w:rPr>
        <w:t>Looking at Russia through the lens of Orientalism, the West won’t effectively work with Moscow on equal terms. If Western leaders and intellectuals keep falling back on the Orientalist narrative to understand Russia, its culture and people, constantly depicting the country’s politics as “backward” and “irrational,” no good is going to come out of it, just more misunderstandings, assumptions and conflict.</w:t>
      </w:r>
      <w:r>
        <w:rPr>
          <w:rStyle w:val="Heading3Char"/>
          <w:sz w:val="22"/>
        </w:rPr>
        <w:t xml:space="preserve"> </w:t>
      </w:r>
      <w:r w:rsidRPr="00A402D1">
        <w:t>In the back of their minds, Western Orientalists still think that Russians, the “barbarians from the East,” want to conquer the Western world, as did the Huns, Mongols and Ottomans before them.</w:t>
      </w:r>
      <w:r>
        <w:rPr>
          <w:rStyle w:val="Heading3Char"/>
          <w:sz w:val="22"/>
        </w:rPr>
        <w:t xml:space="preserve"> </w:t>
      </w:r>
      <w:r w:rsidRPr="00D51775">
        <w:rPr>
          <w:rStyle w:val="Heading3Char"/>
          <w:sz w:val="22"/>
        </w:rPr>
        <w:t>Orientalism served to construct the negative image of Russia on the international level.</w:t>
      </w:r>
    </w:p>
    <w:p w14:paraId="758D6258" w14:textId="77777777" w:rsidR="00CE5195" w:rsidRPr="00E6074D" w:rsidRDefault="00CE5195" w:rsidP="00CE5195">
      <w:pPr>
        <w:pStyle w:val="Heading3"/>
      </w:pPr>
      <w:r>
        <w:lastRenderedPageBreak/>
        <w:t>Other</w:t>
      </w:r>
    </w:p>
    <w:p w14:paraId="4C02BA96" w14:textId="77777777" w:rsidR="00CE5195" w:rsidRPr="007F7884" w:rsidRDefault="00CE5195" w:rsidP="00CE5195">
      <w:pPr>
        <w:pStyle w:val="Heading4"/>
      </w:pPr>
      <w:r>
        <w:t>(CAN BE TAGGED EXTREMELY DIFFERENT DEPENDING ON WHAT YOU WANNA PULL OUT OF THIS)</w:t>
      </w:r>
    </w:p>
    <w:p w14:paraId="1FBCE6A2" w14:textId="77777777" w:rsidR="00CE5195" w:rsidRPr="001A53E2" w:rsidRDefault="00CE5195" w:rsidP="00CE5195">
      <w:pPr>
        <w:rPr>
          <w:rStyle w:val="Style13ptBold"/>
        </w:rPr>
      </w:pPr>
      <w:r w:rsidRPr="001A53E2">
        <w:rPr>
          <w:rStyle w:val="Style13ptBold"/>
        </w:rPr>
        <w:t>Lieven</w:t>
      </w:r>
      <w:r>
        <w:rPr>
          <w:rStyle w:val="Style13ptBold"/>
        </w:rPr>
        <w:t xml:space="preserve"> 01 </w:t>
      </w:r>
      <w:r w:rsidRPr="00596950">
        <w:rPr>
          <w:szCs w:val="16"/>
        </w:rPr>
        <w:t>(Anatol Lieven is a senior associate at the Carnegie Endowment for International Peace in Washington, D.C. He reported on the Chechen war of 1994-96 for The Times (London), his most recent book, Chechnya: Tombstone of Russian Power, was published in paperback in 1999 by Yale University Press. World Policy Journal, Vol. 17, No. 4 (Winter, 2000/2001), pp. 25-32 Published by: Duke University Press, https://www.jstor.org/stable/40209716)</w:t>
      </w:r>
    </w:p>
    <w:p w14:paraId="2CE89C09" w14:textId="77777777" w:rsidR="00CE5195" w:rsidRDefault="00CE5195" w:rsidP="00CE5195">
      <w:r w:rsidRPr="009F30F0">
        <w:rPr>
          <w:szCs w:val="16"/>
        </w:rPr>
        <w:t>Ever since the Cold War ended</w:t>
      </w:r>
      <w:r w:rsidRPr="00812D37">
        <w:rPr>
          <w:u w:val="single"/>
        </w:rPr>
        <w:t xml:space="preserve">, </w:t>
      </w:r>
      <w:r w:rsidRPr="00F277D9">
        <w:t>Western of- ficials and commentators have been telling the Russians how they need to grow out of their Cold War attitudes toward the West and Western institutions, and learn to see things in a "modern" and "normal" way</w:t>
      </w:r>
      <w:r w:rsidRPr="00F277D9">
        <w:rPr>
          <w:sz w:val="10"/>
        </w:rPr>
        <w:t xml:space="preserve">. </w:t>
      </w:r>
      <w:r w:rsidRPr="009F30F0">
        <w:t>And there is a good deal of truth in this. At the same time</w:t>
      </w:r>
      <w:r w:rsidRPr="009F30F0">
        <w:rPr>
          <w:u w:val="single"/>
        </w:rPr>
        <w:t>,</w:t>
      </w:r>
      <w:r w:rsidRPr="00077655">
        <w:rPr>
          <w:u w:val="single"/>
        </w:rPr>
        <w:t xml:space="preserve"> </w:t>
      </w:r>
      <w:r w:rsidRPr="003A2768">
        <w:t>it would have been good if we had subjected our own inherited atti- tudes toward Russia to a more rigorous scrutiny</w:t>
      </w:r>
      <w:r w:rsidRPr="003A2768">
        <w:rPr>
          <w:sz w:val="20"/>
        </w:rPr>
        <w:t xml:space="preserve">. </w:t>
      </w:r>
      <w:r w:rsidRPr="003A2768">
        <w:t>For</w:t>
      </w:r>
      <w:r w:rsidRPr="003A2768">
        <w:rPr>
          <w:b/>
        </w:rPr>
        <w:t xml:space="preserve"> </w:t>
      </w:r>
      <w:r w:rsidRPr="003A2768">
        <w:t>like any other inherited</w:t>
      </w:r>
      <w:r w:rsidRPr="003A2768">
        <w:rPr>
          <w:b/>
          <w:u w:val="single"/>
        </w:rPr>
        <w:t xml:space="preserve"> </w:t>
      </w:r>
      <w:r w:rsidRPr="003A409D">
        <w:rPr>
          <w:b/>
          <w:u w:val="single"/>
        </w:rPr>
        <w:t xml:space="preserve">ha- tred, blind, dogmatic hostility toward Rus- sia leads to bad policies, bad journalism, and the corruption of honest debate </w:t>
      </w:r>
      <w:r w:rsidRPr="00D518DC">
        <w:rPr>
          <w:u w:val="single"/>
        </w:rPr>
        <w:t xml:space="preserve">- </w:t>
      </w:r>
      <w:r w:rsidRPr="006A36B8">
        <w:rPr>
          <w:b/>
          <w:u w:val="single"/>
        </w:rPr>
        <w:t>and there is all too much of this hatred in West- ern portrayals of</w:t>
      </w:r>
      <w:r w:rsidRPr="00D518DC">
        <w:rPr>
          <w:u w:val="single"/>
        </w:rPr>
        <w:t xml:space="preserve"> </w:t>
      </w:r>
      <w:r w:rsidRPr="00EF6197">
        <w:t>and comments on</w:t>
      </w:r>
      <w:r w:rsidRPr="00EF6197">
        <w:rPr>
          <w:sz w:val="10"/>
          <w:u w:val="single"/>
        </w:rPr>
        <w:t xml:space="preserve"> </w:t>
      </w:r>
      <w:r w:rsidRPr="006A36B8">
        <w:rPr>
          <w:b/>
          <w:u w:val="single"/>
        </w:rPr>
        <w:t>Russia</w:t>
      </w:r>
      <w:r w:rsidRPr="006A36B8">
        <w:rPr>
          <w:b/>
        </w:rPr>
        <w:t>.</w:t>
      </w:r>
      <w:r>
        <w:t xml:space="preserve"> </w:t>
      </w:r>
      <w:r w:rsidRPr="00971F61">
        <w:rPr>
          <w:szCs w:val="16"/>
        </w:rPr>
        <w:t>From this point of view, an analysis of Russophobia has implications that go far be- yond Russia. Much of the U.S.</w:t>
      </w:r>
      <w:r>
        <w:t xml:space="preserve"> </w:t>
      </w:r>
      <w:r w:rsidRPr="00971F61">
        <w:rPr>
          <w:u w:val="single"/>
        </w:rPr>
        <w:t>foreign pol- icy</w:t>
      </w:r>
      <w:r>
        <w:t xml:space="preserve"> </w:t>
      </w:r>
      <w:r w:rsidRPr="00971F61">
        <w:rPr>
          <w:szCs w:val="16"/>
        </w:rPr>
        <w:t>debate, especially on the Republican side</w:t>
      </w:r>
      <w:r w:rsidRPr="00971F61">
        <w:rPr>
          <w:szCs w:val="16"/>
          <w:u w:val="single"/>
        </w:rPr>
        <w:t xml:space="preserve">, </w:t>
      </w:r>
      <w:r w:rsidRPr="00971F61">
        <w:rPr>
          <w:u w:val="single"/>
        </w:rPr>
        <w:t>is structured around the belief that American policy should be rooted in a ro- bust defense of national interest - and this is probably also the belief of most ordinary Americans</w:t>
      </w:r>
      <w:r>
        <w:t xml:space="preserve">. </w:t>
      </w:r>
      <w:r w:rsidRPr="00871999">
        <w:t xml:space="preserve">However, this straightforward view coexists with another, equally wide- spread, view that dominates the media. It is, in Secretary of State Madeleine Albright's words, </w:t>
      </w:r>
      <w:r w:rsidRPr="00430469">
        <w:t>that "the United States stands taller than other nations, and therefore sees fur- ther." The unspoken assumption here is that America is not only wise but also objective, at least in its perceptions: that U.S. policy is influenced by values, but never by national prejudices.</w:t>
      </w:r>
      <w:r w:rsidRPr="00430469">
        <w:rPr>
          <w:u w:val="single"/>
        </w:rPr>
        <w:t xml:space="preserve"> </w:t>
      </w:r>
      <w:r w:rsidRPr="00E23EE8">
        <w:rPr>
          <w:u w:val="single"/>
        </w:rPr>
        <w:t xml:space="preserve">The assumption behind much American (and Western) reporting of for- eign conflicts is that the writer is morally engaged but ethnically uncommitted and able to turn a benign, all-seeing eye from above on the squabbles of humanity. </w:t>
      </w:r>
      <w:r w:rsidRPr="00832074">
        <w:t>It is impossible to exaggerate how irri- tating</w:t>
      </w:r>
      <w:r w:rsidRPr="00832074">
        <w:rPr>
          <w:u w:val="single"/>
        </w:rPr>
        <w:t xml:space="preserve"> </w:t>
      </w:r>
      <w:r w:rsidRPr="00653E0E">
        <w:rPr>
          <w:b/>
          <w:u w:val="single"/>
        </w:rPr>
        <w:t>this attitude</w:t>
      </w:r>
      <w:r w:rsidRPr="00E905FB">
        <w:rPr>
          <w:b/>
          <w:u w:val="single"/>
        </w:rPr>
        <w:t xml:space="preserve"> </w:t>
      </w:r>
      <w:r w:rsidRPr="0060797E">
        <w:rPr>
          <w:b/>
        </w:rPr>
        <w:t>is</w:t>
      </w:r>
      <w:r w:rsidRPr="0060797E">
        <w:t xml:space="preserve"> elsewhere in the world, or how</w:t>
      </w:r>
      <w:r w:rsidRPr="0060797E">
        <w:rPr>
          <w:u w:val="single"/>
        </w:rPr>
        <w:t xml:space="preserve"> </w:t>
      </w:r>
      <w:r w:rsidRPr="00E905FB">
        <w:rPr>
          <w:b/>
          <w:u w:val="single"/>
        </w:rPr>
        <w:t>misleading and dangerous</w:t>
      </w:r>
      <w:r w:rsidRPr="00E23EE8">
        <w:rPr>
          <w:u w:val="single"/>
        </w:rPr>
        <w:t xml:space="preserve"> </w:t>
      </w:r>
      <w:r w:rsidRPr="007B30F1">
        <w:t>it is</w:t>
      </w:r>
      <w:r w:rsidRPr="007B30F1">
        <w:rPr>
          <w:u w:val="single"/>
        </w:rPr>
        <w:t xml:space="preserve"> </w:t>
      </w:r>
      <w:r w:rsidRPr="00430469">
        <w:t>for Western audiences who believe it</w:t>
      </w:r>
      <w:r w:rsidRPr="00E23EE8">
        <w:rPr>
          <w:u w:val="single"/>
        </w:rPr>
        <w:t>.</w:t>
      </w:r>
      <w:r>
        <w:t xml:space="preserve"> </w:t>
      </w:r>
      <w:r w:rsidRPr="002F2811">
        <w:rPr>
          <w:u w:val="single"/>
        </w:rPr>
        <w:t xml:space="preserve">Not only does </w:t>
      </w:r>
      <w:r w:rsidRPr="00520398">
        <w:rPr>
          <w:b/>
          <w:u w:val="single"/>
        </w:rPr>
        <w:t>it contribute to mistaken poli- cies,</w:t>
      </w:r>
      <w:r w:rsidRPr="002F2811">
        <w:rPr>
          <w:u w:val="single"/>
        </w:rPr>
        <w:t xml:space="preserve"> but </w:t>
      </w:r>
      <w:r w:rsidRPr="00F671C6">
        <w:rPr>
          <w:u w:val="single"/>
        </w:rPr>
        <w:t>it renders both policymakers and ordinary citizens incapable of understanding the opposition of other nations to those poli- cies.</w:t>
      </w:r>
      <w:r>
        <w:t xml:space="preserve"> </w:t>
      </w:r>
      <w:r w:rsidRPr="000168E9">
        <w:t>Concerning the Middle East, it seems likely</w:t>
      </w:r>
      <w:r w:rsidRPr="004D3099">
        <w:rPr>
          <w:sz w:val="10"/>
        </w:rPr>
        <w:t xml:space="preserve"> </w:t>
      </w:r>
      <w:r w:rsidRPr="004D3099">
        <w:t xml:space="preserve">that </w:t>
      </w:r>
      <w:r w:rsidRPr="004D3099">
        <w:rPr>
          <w:b/>
          <w:u w:val="single"/>
        </w:rPr>
        <w:t xml:space="preserve">most Americans genuinely be- lieve that the United States is a neutral and objective </w:t>
      </w:r>
      <w:r w:rsidRPr="00021F5D">
        <w:rPr>
          <w:rStyle w:val="StyleUnderline"/>
        </w:rPr>
        <w:t>broker</w:t>
      </w:r>
      <w:r w:rsidRPr="00C230B0">
        <w:rPr>
          <w:rStyle w:val="StyleUnderline"/>
        </w:rPr>
        <w:t xml:space="preserve"> </w:t>
      </w:r>
      <w:r w:rsidRPr="003A2768">
        <w:rPr>
          <w:rStyle w:val="StyleUnderline"/>
          <w:sz w:val="16"/>
          <w:u w:val="none"/>
        </w:rPr>
        <w:t>in relations between Israelis and Palestinians</w:t>
      </w:r>
      <w:r w:rsidRPr="003A2768">
        <w:rPr>
          <w:sz w:val="12"/>
        </w:rPr>
        <w:t xml:space="preserve"> </w:t>
      </w:r>
      <w:r w:rsidRPr="004D3099">
        <w:t>- which can only appear to an Arab as an almost fantastically bad joke.</w:t>
      </w:r>
      <w:r>
        <w:t xml:space="preserve"> </w:t>
      </w:r>
      <w:r w:rsidRPr="003A2768">
        <w:t>This belief makes it much more difficult for Americans to comprehend the reasons for Palestinian and Arab fury at both the United States and Israel.</w:t>
      </w:r>
      <w:r>
        <w:t xml:space="preserve"> </w:t>
      </w:r>
      <w:r w:rsidRPr="0088268F">
        <w:rPr>
          <w:u w:val="single"/>
        </w:rPr>
        <w:t>It encourages a Western interpretation of this anger as the manipulation of sheep-like masses by elites</w:t>
      </w:r>
      <w:r w:rsidRPr="0088268F">
        <w:t>.</w:t>
      </w:r>
      <w:r>
        <w:t xml:space="preserve"> </w:t>
      </w:r>
      <w:r w:rsidRPr="007A57E2">
        <w:t xml:space="preserve">At worst, </w:t>
      </w:r>
      <w:r w:rsidRPr="0088268F">
        <w:rPr>
          <w:u w:val="single"/>
        </w:rPr>
        <w:t>it can</w:t>
      </w:r>
      <w:r w:rsidRPr="00124AE0">
        <w:rPr>
          <w:b/>
          <w:u w:val="single"/>
        </w:rPr>
        <w:t xml:space="preserve"> encourage a kind of racism</w:t>
      </w:r>
      <w:r w:rsidRPr="00B67044">
        <w:rPr>
          <w:u w:val="single"/>
        </w:rPr>
        <w:t xml:space="preserve">, </w:t>
      </w:r>
      <w:r w:rsidRPr="00124AE0">
        <w:rPr>
          <w:b/>
          <w:u w:val="single"/>
        </w:rPr>
        <w:t xml:space="preserve">in which </w:t>
      </w:r>
      <w:r w:rsidRPr="00124AE0">
        <w:t>certain</w:t>
      </w:r>
      <w:r w:rsidRPr="00124AE0">
        <w:rPr>
          <w:b/>
          <w:u w:val="single"/>
        </w:rPr>
        <w:t xml:space="preserve"> nations are classed as irra- tionally, irredeemably savage and wicked</w:t>
      </w:r>
      <w:r w:rsidRPr="00B67044">
        <w:rPr>
          <w:u w:val="single"/>
        </w:rPr>
        <w:t>.</w:t>
      </w:r>
      <w:r>
        <w:t xml:space="preserve"> </w:t>
      </w:r>
      <w:r w:rsidRPr="00134E49">
        <w:t xml:space="preserve">Concerning Russia, the main thrust of the official Western rhetoric with respect to the enlargement of NATO, and Russia's response, has been that the alliance is no longer a Cold War organization or a threat to Russia, that NATO enlargement has noth- ing to do with Russia, that Russia should welcome enlargement, and that Russian op- position is not merely groundless but fool- ish and irrational. It is of course true that </w:t>
      </w:r>
      <w:r w:rsidRPr="00DF7BE2">
        <w:rPr>
          <w:u w:val="single"/>
        </w:rPr>
        <w:t>Russian fears of NATO expansion have been exaggerated, and some of the rhetoric has been wild.</w:t>
      </w:r>
      <w:r>
        <w:t xml:space="preserve"> </w:t>
      </w:r>
      <w:r w:rsidRPr="00EB5C52">
        <w:t xml:space="preserve">Still, given the attitudes toward Russia reflected in much of the Western me- dia (especially </w:t>
      </w:r>
      <w:r w:rsidRPr="00EB5C52">
        <w:lastRenderedPageBreak/>
        <w:t xml:space="preserve">among the many supporters of NATO enlargement), a Russian would have to be a moron or a traitor to approve the ex- pansion of NATO without demanding guaran- tees of Russian interests and security.1 This is not to deny that there has been a great deal to condemn in many aspects of Russian behavior over the past decade, the war in Chechnya being the most ghastly example. But </w:t>
      </w:r>
      <w:r w:rsidRPr="00C20C03">
        <w:rPr>
          <w:b/>
          <w:u w:val="single"/>
        </w:rPr>
        <w:t xml:space="preserve">justifiable Western criticism has all too often been marred </w:t>
      </w:r>
      <w:r w:rsidRPr="003A2768">
        <w:t>by attacks that have been hysterical and one-sided, and it has taken too little account of the genuine problems and threats with which Russians have had to struggle</w:t>
      </w:r>
      <w:r w:rsidRPr="00DF7BE2">
        <w:rPr>
          <w:u w:val="single"/>
        </w:rPr>
        <w:t>.</w:t>
      </w:r>
      <w:r>
        <w:t xml:space="preserve"> </w:t>
      </w:r>
      <w:r w:rsidRPr="00F6380E">
        <w:t>This has been espe- cially true of comment on the</w:t>
      </w:r>
      <w:r w:rsidRPr="00F6380E">
        <w:rPr>
          <w:sz w:val="10"/>
        </w:rPr>
        <w:t xml:space="preserve"> latest </w:t>
      </w:r>
      <w:r w:rsidRPr="00F6380E">
        <w:t>Chechen war, which began in the summer of 1999.</w:t>
      </w:r>
    </w:p>
    <w:p w14:paraId="72B6CE2C" w14:textId="77777777" w:rsidR="00CE5195" w:rsidRDefault="00CE5195" w:rsidP="00CE5195">
      <w:pPr>
        <w:pStyle w:val="Heading1"/>
      </w:pPr>
      <w:r>
        <w:lastRenderedPageBreak/>
        <w:t>2ac BLOCKS</w:t>
      </w:r>
    </w:p>
    <w:p w14:paraId="6A106412" w14:textId="77777777" w:rsidR="00CE5195" w:rsidRDefault="00CE5195" w:rsidP="00CE5195">
      <w:r>
        <w:t>PESS</w:t>
      </w:r>
    </w:p>
    <w:p w14:paraId="11DBEA92" w14:textId="77777777" w:rsidR="00CE5195" w:rsidRDefault="00CE5195" w:rsidP="00CE5195">
      <w:pPr>
        <w:pStyle w:val="Heading2"/>
      </w:pPr>
      <w:r>
        <w:lastRenderedPageBreak/>
        <w:t>BAUDRILLARD</w:t>
      </w:r>
    </w:p>
    <w:p w14:paraId="3CC2A953" w14:textId="77777777" w:rsidR="00CE5195" w:rsidRPr="00E133B3" w:rsidRDefault="00CE5195" w:rsidP="00CE5195">
      <w:pPr>
        <w:pStyle w:val="Heading4"/>
        <w:numPr>
          <w:ilvl w:val="0"/>
          <w:numId w:val="14"/>
        </w:numPr>
        <w:rPr>
          <w:rFonts w:cs="Calibri"/>
        </w:rPr>
      </w:pPr>
      <w:r w:rsidRPr="00E133B3">
        <w:rPr>
          <w:rFonts w:cs="Calibri"/>
        </w:rPr>
        <w:t xml:space="preserve">the alternative is worse and ahistorical. </w:t>
      </w:r>
    </w:p>
    <w:p w14:paraId="12E6972B" w14:textId="77777777" w:rsidR="00CE5195" w:rsidRPr="00E133B3" w:rsidRDefault="00CE5195" w:rsidP="00CE5195">
      <w:pPr>
        <w:rPr>
          <w:sz w:val="16"/>
          <w:szCs w:val="16"/>
        </w:rPr>
      </w:pPr>
      <w:r w:rsidRPr="00E133B3">
        <w:rPr>
          <w:rStyle w:val="Style13ptBold"/>
        </w:rPr>
        <w:t xml:space="preserve">Mattson 12 </w:t>
      </w:r>
      <w:r w:rsidRPr="00E133B3">
        <w:t>(</w:t>
      </w:r>
      <w:r w:rsidRPr="00E133B3">
        <w:rPr>
          <w:sz w:val="16"/>
          <w:szCs w:val="16"/>
        </w:rPr>
        <w:t>Michelle, Rhodes College German politics and culture professor, “Rebels Without Causes: Contemporary German Authors Not in Search of Meaning”, Monatshefte, 104.2, Summer, project muse)</w:t>
      </w:r>
    </w:p>
    <w:p w14:paraId="33420112" w14:textId="77777777" w:rsidR="00CE5195" w:rsidRPr="008A2D46" w:rsidRDefault="00CE5195" w:rsidP="00CE5195">
      <w:pPr>
        <w:rPr>
          <w:sz w:val="16"/>
        </w:rPr>
      </w:pPr>
      <w:r w:rsidRPr="008A2D46">
        <w:rPr>
          <w:u w:val="single"/>
        </w:rPr>
        <w:t xml:space="preserve">I shall not venture to judge whether </w:t>
      </w:r>
      <w:r w:rsidRPr="008A2D46">
        <w:rPr>
          <w:highlight w:val="cyan"/>
          <w:u w:val="single"/>
        </w:rPr>
        <w:t>Baudrillard’s diagnosis</w:t>
      </w:r>
      <w:r w:rsidRPr="008A2D46">
        <w:rPr>
          <w:sz w:val="16"/>
        </w:rPr>
        <w:t xml:space="preserve"> of postmodern society is accurate, although it appears that many of Germany’s current writers agree with him or were influenced by postmodern theories of late 20th-century consumerist societies. I can, however, </w:t>
      </w:r>
      <w:r w:rsidRPr="008A2D46">
        <w:rPr>
          <w:u w:val="single"/>
        </w:rPr>
        <w:t xml:space="preserve">say in conclusion that it </w:t>
      </w:r>
      <w:r w:rsidRPr="008A2D46">
        <w:rPr>
          <w:rStyle w:val="Emphasis"/>
          <w:highlight w:val="cyan"/>
        </w:rPr>
        <w:t>is not helpful</w:t>
      </w:r>
      <w:r w:rsidRPr="008A2D46">
        <w:rPr>
          <w:b/>
          <w:u w:val="single"/>
        </w:rPr>
        <w:t xml:space="preserve"> </w:t>
      </w:r>
      <w:r w:rsidRPr="008A2D46">
        <w:rPr>
          <w:u w:val="single"/>
        </w:rPr>
        <w:t>or productive on either an individual or social level in imagining ways of living in today’s world</w:t>
      </w:r>
      <w:r w:rsidRPr="008A2D46">
        <w:rPr>
          <w:sz w:val="16"/>
        </w:rPr>
        <w:t xml:space="preserve">. As Steven Best points out: Baudrillard’s radical rejection of referentiality is premised upon a one-dimensional, No-Exit world of self-referring simulacra. But, </w:t>
      </w:r>
      <w:r w:rsidRPr="008A2D46">
        <w:rPr>
          <w:highlight w:val="cyan"/>
          <w:u w:val="single"/>
        </w:rPr>
        <w:t>however</w:t>
      </w:r>
      <w:r w:rsidRPr="008A2D46">
        <w:rPr>
          <w:u w:val="single"/>
        </w:rPr>
        <w:t xml:space="preserve">, reified and </w:t>
      </w:r>
      <w:r w:rsidRPr="008A2D46">
        <w:rPr>
          <w:highlight w:val="cyan"/>
          <w:u w:val="single"/>
        </w:rPr>
        <w:t>self-referential postmodern semiotics is,</w:t>
      </w:r>
      <w:r w:rsidRPr="008A2D46">
        <w:rPr>
          <w:sz w:val="16"/>
        </w:rPr>
        <w:t xml:space="preserve"> </w:t>
      </w:r>
      <w:r w:rsidRPr="008A2D46">
        <w:rPr>
          <w:rStyle w:val="Emphasis"/>
          <w:highlight w:val="cyan"/>
        </w:rPr>
        <w:t>signs do not simply move in their own signifying orbit</w:t>
      </w:r>
      <w:r w:rsidRPr="008A2D46">
        <w:rPr>
          <w:sz w:val="16"/>
        </w:rPr>
        <w:t xml:space="preserve">. </w:t>
      </w:r>
      <w:r w:rsidRPr="008A2D46">
        <w:rPr>
          <w:highlight w:val="cyan"/>
          <w:u w:val="single"/>
        </w:rPr>
        <w:t xml:space="preserve">They are </w:t>
      </w:r>
      <w:r w:rsidRPr="008A2D46">
        <w:rPr>
          <w:rStyle w:val="Emphasis"/>
          <w:highlight w:val="cyan"/>
        </w:rPr>
        <w:t>historically produced</w:t>
      </w:r>
      <w:r w:rsidRPr="008A2D46">
        <w:rPr>
          <w:u w:val="single"/>
        </w:rPr>
        <w:t xml:space="preserve"> and circulated and while they may not translucently refer to some originating world, </w:t>
      </w:r>
      <w:r w:rsidRPr="008A2D46">
        <w:rPr>
          <w:highlight w:val="cyan"/>
          <w:u w:val="single"/>
        </w:rPr>
        <w:t>they</w:t>
      </w:r>
      <w:r w:rsidRPr="008A2D46">
        <w:rPr>
          <w:u w:val="single"/>
        </w:rPr>
        <w:t xml:space="preserve"> none the less </w:t>
      </w:r>
      <w:r w:rsidRPr="008A2D46">
        <w:rPr>
          <w:highlight w:val="cyan"/>
          <w:u w:val="single"/>
        </w:rPr>
        <w:t xml:space="preserve">can </w:t>
      </w:r>
      <w:r w:rsidRPr="008A2D46">
        <w:rPr>
          <w:rStyle w:val="Emphasis"/>
          <w:highlight w:val="cyan"/>
        </w:rPr>
        <w:t>be socio-historically contextualized</w:t>
      </w:r>
      <w:r w:rsidRPr="008A2D46">
        <w:rPr>
          <w:rStyle w:val="StyleUnderline"/>
        </w:rPr>
        <w:t xml:space="preserve">, </w:t>
      </w:r>
      <w:r w:rsidRPr="008A2D46">
        <w:rPr>
          <w:u w:val="single"/>
        </w:rPr>
        <w:t>interpreted, and critiqued.</w:t>
      </w:r>
      <w:r w:rsidRPr="008A2D46">
        <w:rPr>
          <w:sz w:val="16"/>
        </w:rPr>
        <w:t xml:space="preserve">(57) In other words, </w:t>
      </w:r>
      <w:r w:rsidRPr="008A2D46">
        <w:rPr>
          <w:u w:val="single"/>
        </w:rPr>
        <w:t xml:space="preserve">human beings generate the simulacra in </w:t>
      </w:r>
      <w:r w:rsidRPr="008A2D46">
        <w:rPr>
          <w:highlight w:val="cyan"/>
          <w:u w:val="single"/>
        </w:rPr>
        <w:t>specific historical contexts</w:t>
      </w:r>
      <w:r w:rsidRPr="008A2D46">
        <w:rPr>
          <w:u w:val="single"/>
        </w:rPr>
        <w:t xml:space="preserve"> that </w:t>
      </w:r>
      <w:r w:rsidRPr="008A2D46">
        <w:rPr>
          <w:highlight w:val="cyan"/>
          <w:u w:val="single"/>
        </w:rPr>
        <w:t xml:space="preserve">are </w:t>
      </w:r>
      <w:r w:rsidRPr="008A2D46">
        <w:rPr>
          <w:rStyle w:val="Emphasis"/>
          <w:highlight w:val="cyan"/>
        </w:rPr>
        <w:t>subject to interpretation and challenge</w:t>
      </w:r>
      <w:r w:rsidRPr="008A2D46">
        <w:rPr>
          <w:sz w:val="16"/>
        </w:rPr>
        <w:t xml:space="preserve">. </w:t>
      </w:r>
      <w:r w:rsidRPr="008A2D46">
        <w:rPr>
          <w:rStyle w:val="StyleUnderline"/>
        </w:rPr>
        <w:t xml:space="preserve">Regardless of how pervasively the media spin our reality, </w:t>
      </w:r>
      <w:r w:rsidRPr="008A2D46">
        <w:rPr>
          <w:rStyle w:val="Emphasis"/>
          <w:highlight w:val="cyan"/>
        </w:rPr>
        <w:t>real people suffer and</w:t>
      </w:r>
      <w:r w:rsidRPr="008A2D46">
        <w:rPr>
          <w:sz w:val="16"/>
        </w:rPr>
        <w:t>—</w:t>
      </w:r>
      <w:r w:rsidRPr="008A2D46">
        <w:rPr>
          <w:u w:val="single"/>
        </w:rPr>
        <w:t>occasionally</w:t>
      </w:r>
      <w:r w:rsidRPr="008A2D46">
        <w:rPr>
          <w:sz w:val="16"/>
        </w:rPr>
        <w:t xml:space="preserve"> [End Page 259] </w:t>
      </w:r>
      <w:r w:rsidRPr="008A2D46">
        <w:rPr>
          <w:rStyle w:val="Emphasis"/>
          <w:highlight w:val="cyan"/>
        </w:rPr>
        <w:t>prosper</w:t>
      </w:r>
      <w:r w:rsidRPr="008A2D46">
        <w:rPr>
          <w:sz w:val="16"/>
        </w:rPr>
        <w:t>—</w:t>
      </w:r>
      <w:r w:rsidRPr="008A2D46">
        <w:rPr>
          <w:highlight w:val="cyan"/>
          <w:u w:val="single"/>
        </w:rPr>
        <w:t>because of political decisions</w:t>
      </w:r>
      <w:r w:rsidRPr="008A2D46">
        <w:rPr>
          <w:u w:val="single"/>
        </w:rPr>
        <w:t xml:space="preserve"> made at the local, national, and international level</w:t>
      </w:r>
      <w:r w:rsidRPr="008A2D46">
        <w:rPr>
          <w:sz w:val="16"/>
        </w:rPr>
        <w:t xml:space="preserve">. </w:t>
      </w:r>
      <w:r w:rsidRPr="008A2D46">
        <w:rPr>
          <w:highlight w:val="cyan"/>
          <w:u w:val="single"/>
        </w:rPr>
        <w:t>Media images</w:t>
      </w:r>
      <w:r w:rsidRPr="008A2D46">
        <w:rPr>
          <w:u w:val="single"/>
        </w:rPr>
        <w:t xml:space="preserve"> may overpower us, but they </w:t>
      </w:r>
      <w:r w:rsidRPr="008A2D46">
        <w:rPr>
          <w:rStyle w:val="Emphasis"/>
          <w:highlight w:val="cyan"/>
        </w:rPr>
        <w:t>shouldn’t make us lose sight of the real ramifications of political and economic development</w:t>
      </w:r>
      <w:r w:rsidRPr="008A2D46">
        <w:rPr>
          <w:sz w:val="16"/>
        </w:rPr>
        <w:t xml:space="preserve">. Many critics have suggested that Baudrillard’s chief accomplishment was to serve as an agent provocateur. In an interview with Mike Gane, Baudrillard himself saw his method of reflection as “provocative, reversible, [ . . . ] a way of raising things to the ‘N’th power [ . . . ] </w:t>
      </w:r>
      <w:r w:rsidRPr="008A2D46">
        <w:rPr>
          <w:rStyle w:val="Emphasis"/>
          <w:highlight w:val="cyan"/>
        </w:rPr>
        <w:t>It’s</w:t>
      </w:r>
      <w:r w:rsidRPr="008A2D46">
        <w:rPr>
          <w:rStyle w:val="StyleUnderline"/>
        </w:rPr>
        <w:t xml:space="preserve"> a bit </w:t>
      </w:r>
      <w:r w:rsidRPr="008A2D46">
        <w:rPr>
          <w:rStyle w:val="Emphasis"/>
          <w:highlight w:val="cyan"/>
        </w:rPr>
        <w:t>like a theory-fiction</w:t>
      </w:r>
      <w:r w:rsidRPr="008A2D46">
        <w:rPr>
          <w:sz w:val="16"/>
        </w:rPr>
        <w:t xml:space="preserve">” (Poster 331). </w:t>
      </w:r>
      <w:r w:rsidRPr="008A2D46">
        <w:rPr>
          <w:u w:val="single"/>
        </w:rPr>
        <w:t>One could argue that this is precisely the function of such novels and short stories as the ones examined here: to provoke us</w:t>
      </w:r>
      <w:r w:rsidRPr="008A2D46">
        <w:rPr>
          <w:sz w:val="16"/>
        </w:rPr>
        <w:t xml:space="preserve">. </w:t>
      </w:r>
      <w:r w:rsidRPr="008A2D46">
        <w:rPr>
          <w:rStyle w:val="Emphasis"/>
          <w:highlight w:val="cyan"/>
        </w:rPr>
        <w:t>But to what end?</w:t>
      </w:r>
      <w:r w:rsidRPr="008A2D46">
        <w:rPr>
          <w:sz w:val="16"/>
        </w:rPr>
        <w:t xml:space="preserve"> Naters, Regener, and Hermann all write very readable literature, and they challenge us to understand the world of the insipid, self-centered, and myopic characters that they have created. It would indeed be a disservice to the authors to imply that they do not view their own characters with critical distance. Thus, I am not suggesting that they believe their readers should emulate the characters they have created. They have not, however, successfully demonstrated either why we should care about them or—more importantly—what we can learn from them. </w:t>
      </w:r>
    </w:p>
    <w:p w14:paraId="062FEF14" w14:textId="77777777" w:rsidR="00CE5195" w:rsidRPr="00E133B3" w:rsidRDefault="00CE5195" w:rsidP="00CE5195">
      <w:pPr>
        <w:pStyle w:val="Heading4"/>
        <w:numPr>
          <w:ilvl w:val="0"/>
          <w:numId w:val="14"/>
        </w:numPr>
        <w:rPr>
          <w:rFonts w:cs="Calibri"/>
        </w:rPr>
      </w:pPr>
      <w:r w:rsidRPr="00E133B3">
        <w:rPr>
          <w:rFonts w:cs="Calibri"/>
        </w:rPr>
        <w:t xml:space="preserve">Baudrillard’s theory is </w:t>
      </w:r>
      <w:r w:rsidRPr="00E133B3">
        <w:rPr>
          <w:rFonts w:cs="Calibri"/>
          <w:u w:val="single"/>
        </w:rPr>
        <w:t>necessarily self-defeating</w:t>
      </w:r>
      <w:r w:rsidRPr="00E133B3">
        <w:rPr>
          <w:rFonts w:cs="Calibri"/>
        </w:rPr>
        <w:t xml:space="preserve"> – they could win every argument and it </w:t>
      </w:r>
      <w:r w:rsidRPr="00E133B3">
        <w:rPr>
          <w:rFonts w:cs="Calibri"/>
          <w:u w:val="single"/>
        </w:rPr>
        <w:t>still</w:t>
      </w:r>
      <w:r w:rsidRPr="00E133B3">
        <w:rPr>
          <w:rFonts w:cs="Calibri"/>
        </w:rPr>
        <w:t xml:space="preserve"> doesn’t justify a ballot.</w:t>
      </w:r>
    </w:p>
    <w:p w14:paraId="77F37614" w14:textId="77777777" w:rsidR="00CE5195" w:rsidRPr="00E133B3" w:rsidRDefault="00CE5195" w:rsidP="00CE5195">
      <w:r w:rsidRPr="00E133B3">
        <w:rPr>
          <w:rStyle w:val="Style13ptBold"/>
        </w:rPr>
        <w:t>Merrin 01</w:t>
      </w:r>
      <w:r w:rsidRPr="00E133B3">
        <w:t xml:space="preserve"> </w:t>
      </w:r>
      <w:r w:rsidRPr="00E133B3">
        <w:rPr>
          <w:sz w:val="16"/>
          <w:szCs w:val="16"/>
        </w:rPr>
        <w:t>(William, Prof. of School of Cultural Studies, Leeds Metropolitan University, “To play with phantoms: Jean Baudrillard and the Evil Demon of the Simulacrum” Economy and Society Volume 30 Number 1)</w:t>
      </w:r>
    </w:p>
    <w:p w14:paraId="5205D6B9" w14:textId="77777777" w:rsidR="00CE5195" w:rsidRDefault="00CE5195" w:rsidP="00CE5195">
      <w:pPr>
        <w:rPr>
          <w:sz w:val="16"/>
        </w:rPr>
      </w:pPr>
      <w:r w:rsidRPr="008A2D46">
        <w:rPr>
          <w:rStyle w:val="StyleUnderline"/>
          <w:highlight w:val="cyan"/>
        </w:rPr>
        <w:t>The power of the simulacrum</w:t>
      </w:r>
      <w:r w:rsidRPr="008A2D46">
        <w:rPr>
          <w:rStyle w:val="StyleUnderline"/>
        </w:rPr>
        <w:t xml:space="preserve">, therefore, </w:t>
      </w:r>
      <w:r w:rsidRPr="008A2D46">
        <w:rPr>
          <w:rStyle w:val="StyleUnderline"/>
          <w:highlight w:val="cyan"/>
        </w:rPr>
        <w:t>may</w:t>
      </w:r>
      <w:r w:rsidRPr="008A2D46">
        <w:rPr>
          <w:rStyle w:val="StyleUnderline"/>
        </w:rPr>
        <w:t xml:space="preserve"> prove to </w:t>
      </w:r>
      <w:r w:rsidRPr="008A2D46">
        <w:rPr>
          <w:rStyle w:val="StyleUnderline"/>
          <w:highlight w:val="cyan"/>
        </w:rPr>
        <w:t xml:space="preserve">be </w:t>
      </w:r>
      <w:r w:rsidRPr="008A2D46">
        <w:rPr>
          <w:rStyle w:val="Emphasis"/>
          <w:highlight w:val="cyan"/>
        </w:rPr>
        <w:t>greater than Baudrillard realized</w:t>
      </w:r>
      <w:r w:rsidRPr="008A2D46">
        <w:rPr>
          <w:sz w:val="16"/>
        </w:rPr>
        <w:t xml:space="preserve">. On a personal level this is certainly the case. In a candid 1984–5 interview he reveals that his courtship of its demon became an unlivable experience: ‘I stopped working on simulation. I felt I was going totally nuts’ (1993a: 105). The simulacrum, however, could not be so easily disposed of. Despite his desire to ‘cast off this yoke of simulacres and simulation’ (1993a: 184), the ‘simulacrum’ has thrived, becoming an idea popularly and irrevocably identified with Baudrillard. </w:t>
      </w:r>
      <w:r w:rsidRPr="008A2D46">
        <w:rPr>
          <w:rStyle w:val="StyleUnderline"/>
          <w:highlight w:val="cyan"/>
        </w:rPr>
        <w:t>It has</w:t>
      </w:r>
      <w:r w:rsidRPr="008A2D46">
        <w:rPr>
          <w:rStyle w:val="StyleUnderline"/>
        </w:rPr>
        <w:t xml:space="preserve">, appropriately, </w:t>
      </w:r>
      <w:r w:rsidRPr="008A2D46">
        <w:rPr>
          <w:rStyle w:val="StyleUnderline"/>
          <w:highlight w:val="cyan"/>
        </w:rPr>
        <w:t>exerted its</w:t>
      </w:r>
      <w:r w:rsidRPr="008A2D46">
        <w:rPr>
          <w:rStyle w:val="StyleUnderline"/>
        </w:rPr>
        <w:t xml:space="preserve"> simulacral </w:t>
      </w:r>
      <w:r w:rsidRPr="008A2D46">
        <w:rPr>
          <w:rStyle w:val="StyleUnderline"/>
          <w:highlight w:val="cyan"/>
        </w:rPr>
        <w:t>power to appear</w:t>
      </w:r>
      <w:r w:rsidRPr="008A2D46">
        <w:rPr>
          <w:rStyle w:val="StyleUnderline"/>
        </w:rPr>
        <w:t xml:space="preserve"> in the popular imagination as the real philosophy of Jean Baudrillard</w:t>
      </w:r>
      <w:r w:rsidRPr="008A2D46">
        <w:rPr>
          <w:sz w:val="16"/>
        </w:rPr>
        <w:t xml:space="preserve">, eclipsing his critique, and all other aspects of his work and career. Journalistic commentary and student texts are typical here in identifying the simulacrum as Baudrillard’s sole approved project. Thus the problem of finding Baudrillard’s flat is turned into an obvious and banal hook by one interviewer, who takes the opportunity to enquire whether ‘Baudrillard himself . . . might be a simulacrum’: Does he really exist? (Leith 1998: 14). More importantly for Baudrillard, however, is the simulacral efficacy of doubling – the theoretical strategy of employing simulation which, quite naturally, has a simulacral effect. The theory of simulation Baudrillard did not believe in has now been realized: as the Japanese interviewer makes clear, the simulacrum has become reality. Volatized in, and as, the real, its victory is the concept’s defeA2: once it is ‘true’, the simulacrum becomes a commonplace, robbed of its capacity to arouse the world’s denial and thus its critical force: if there is nothing beyond the simulacrum then it is not even open to question but is simply ‘our absolute banality, our everyday obscenity’ (Zurbrugg 1997: 11). Hence Baudrillard’s emphasis upon the theoretical challenge of the simulacrum. Once realized, unless – as Baudrillard hopes – it can itself be reversed against simulation, then this critical function </w:t>
      </w:r>
      <w:r w:rsidRPr="008A2D46">
        <w:rPr>
          <w:sz w:val="16"/>
        </w:rPr>
        <w:lastRenderedPageBreak/>
        <w:t xml:space="preserve">is lost. </w:t>
      </w:r>
      <w:r w:rsidRPr="008A2D46">
        <w:rPr>
          <w:rStyle w:val="StyleUnderline"/>
          <w:highlight w:val="cyan"/>
        </w:rPr>
        <w:t>Opposing Baudrillard</w:t>
      </w:r>
      <w:r w:rsidRPr="008A2D46">
        <w:rPr>
          <w:rStyle w:val="StyleUnderline"/>
        </w:rPr>
        <w:t xml:space="preserve"> with the simulacrum – with its success – </w:t>
      </w:r>
      <w:r w:rsidRPr="008A2D46">
        <w:rPr>
          <w:rStyle w:val="StyleUnderline"/>
          <w:highlight w:val="cyan"/>
        </w:rPr>
        <w:t>is</w:t>
      </w:r>
      <w:r w:rsidRPr="008A2D46">
        <w:rPr>
          <w:rStyle w:val="StyleUnderline"/>
        </w:rPr>
        <w:t xml:space="preserve">, therefore, </w:t>
      </w:r>
      <w:r w:rsidRPr="008A2D46">
        <w:rPr>
          <w:rStyle w:val="StyleUnderline"/>
          <w:highlight w:val="cyan"/>
        </w:rPr>
        <w:t>the most effective means of critique</w:t>
      </w:r>
      <w:r w:rsidRPr="008A2D46">
        <w:rPr>
          <w:sz w:val="16"/>
        </w:rPr>
        <w:t xml:space="preserve">. For his work is not wrong, but too true: </w:t>
      </w:r>
      <w:r w:rsidRPr="008A2D46">
        <w:rPr>
          <w:rStyle w:val="StyleUnderline"/>
          <w:highlight w:val="cyan"/>
        </w:rPr>
        <w:t>the simulacrum has become reality</w:t>
      </w:r>
      <w:r w:rsidRPr="008A2D46">
        <w:rPr>
          <w:rStyle w:val="StyleUnderline"/>
        </w:rPr>
        <w:t xml:space="preserve"> and </w:t>
      </w:r>
      <w:r w:rsidRPr="008A2D46">
        <w:rPr>
          <w:rStyle w:val="Emphasis"/>
          <w:highlight w:val="cyan"/>
        </w:rPr>
        <w:t>this is his end</w:t>
      </w:r>
      <w:r w:rsidRPr="008A2D46">
        <w:rPr>
          <w:sz w:val="16"/>
        </w:rPr>
        <w:t xml:space="preserve">; the game is over. It is, therefore, in the hyperdefence of Baudrillard that we find a means of leaving him behind. With his success, Baudrillard disappears. </w:t>
      </w:r>
      <w:r w:rsidRPr="008A2D46">
        <w:rPr>
          <w:rStyle w:val="StyleUnderline"/>
          <w:highlight w:val="cyan"/>
        </w:rPr>
        <w:t>If we want him to survive</w:t>
      </w:r>
      <w:r w:rsidRPr="008A2D46">
        <w:rPr>
          <w:sz w:val="16"/>
        </w:rPr>
        <w:t xml:space="preserve">, </w:t>
      </w:r>
      <w:r w:rsidRPr="008A2D46">
        <w:rPr>
          <w:rStyle w:val="StyleUnderline"/>
          <w:highlight w:val="cyan"/>
        </w:rPr>
        <w:t xml:space="preserve">we must </w:t>
      </w:r>
      <w:r w:rsidRPr="008A2D46">
        <w:rPr>
          <w:rStyle w:val="Emphasis"/>
          <w:highlight w:val="cyan"/>
        </w:rPr>
        <w:t>condemn him</w:t>
      </w:r>
      <w:r w:rsidRPr="008A2D46">
        <w:rPr>
          <w:rStyle w:val="StyleUnderline"/>
          <w:highlight w:val="cyan"/>
        </w:rPr>
        <w:t xml:space="preserve"> as a nihilistic proponent of the simulacrum and oppose him with an outraged</w:t>
      </w:r>
      <w:r w:rsidRPr="008A2D46">
        <w:rPr>
          <w:rStyle w:val="StyleUnderline"/>
        </w:rPr>
        <w:t xml:space="preserve">, vituperic, </w:t>
      </w:r>
      <w:r w:rsidRPr="008A2D46">
        <w:rPr>
          <w:rStyle w:val="StyleUnderline"/>
          <w:highlight w:val="cyan"/>
        </w:rPr>
        <w:t>moral appeal to reality</w:t>
      </w:r>
      <w:r w:rsidRPr="008A2D46">
        <w:rPr>
          <w:sz w:val="16"/>
        </w:rPr>
        <w:t xml:space="preserve">, as Kellner and Norris do; thereby restoring his work to life. For, if it is only in its contradiction that it can live as a provocation and diabolical challenge, then once it is true this ends. Kellner and Norris, therefore, may yet prove to be Baudrillard’s greatest defenders. Baudrillard, of all people, should have anticipated his disappearance, for the simulacrum’s demonic power rests also in its attraction for, and hold over, humanity. Aristotle, for example, recognized this, writing of this instinctive pleas- ure of imitation in man, ‘the most imitative of living creatures’ (1997: 5), while Nietzsche also speaks of ‘the delight in simulation’ and of its effects in ‘explod- ing as a power that pushes aside one’s so-called “character”, </w:t>
      </w:r>
      <w:r w:rsidRPr="008A2D46">
        <w:rPr>
          <w:rFonts w:eastAsia="Calibri" w:hint="eastAsia"/>
          <w:sz w:val="16"/>
        </w:rPr>
        <w:t>􏰝</w:t>
      </w:r>
      <w:r w:rsidRPr="008A2D46">
        <w:rPr>
          <w:sz w:val="16"/>
        </w:rPr>
        <w:t xml:space="preserve"> ooding it and at times extinguishing it’ (1974: para. 361). One courts this demon, therefore, at one’s own risk, as it captivates and ove</w:t>
      </w:r>
      <w:r>
        <w:rPr>
          <w:sz w:val="16"/>
        </w:rPr>
        <w:t>a</w:t>
      </w:r>
      <w:r w:rsidRPr="008A2D46">
        <w:rPr>
          <w:sz w:val="16"/>
        </w:rPr>
        <w:t xml:space="preserve">rwhelms our personality. As the author of the Psalms cautioned the makers and worshippers of idols, ‘they that make them are like unto them: so is everyone who trusteth in them’ (Barasch 1992: 20). The efficacy of simulation and the danger of disappearance are key themes in Roger Caillois’ influential essay on animal mimicry and the mimetic instinct – no less powerful in insects than in man (Caillois 1984). The instinct of mimesis parallels primitive magic, Caillois says, though it is a mimetic spell which is too strong for those who cast it. For the insects it is a spell which has ‘caught the sorcerer in his own trap’ (1984: 27) – Phylia, for example, ‘browse among them- selves, taking each other for real leaves’ (1984: 25). So, Caillois argues, simulation absorbs the simulator, leading to their mimetic ‘assimilation to the surroundings’ with a consequent ‘psychasthenic’ loss of distinction, personality, and also, in a thanatophilic movement, the loss of the signs of life itself (1984: 28, 30). Simulation, therefore, </w:t>
      </w:r>
      <w:r w:rsidRPr="008A2D46">
        <w:rPr>
          <w:rFonts w:eastAsia="Calibri" w:hint="eastAsia"/>
          <w:sz w:val="16"/>
        </w:rPr>
        <w:t>􏰜</w:t>
      </w:r>
      <w:r w:rsidRPr="008A2D46">
        <w:rPr>
          <w:sz w:val="16"/>
        </w:rPr>
        <w:t xml:space="preserve"> nally overwhelms the simulator: as Caillois warns in the epigram which opens his article, ‘Take care: when you play with phantoms, you may become one’ (1984: 17). So Baudrillard’s game has the same result.</w:t>
      </w:r>
      <w:r w:rsidRPr="008A2D46">
        <w:rPr>
          <w:u w:val="single"/>
        </w:rPr>
        <w:t xml:space="preserve"> </w:t>
      </w:r>
      <w:r w:rsidRPr="008A2D46">
        <w:rPr>
          <w:rStyle w:val="StyleUnderline"/>
        </w:rPr>
        <w:t xml:space="preserve">If </w:t>
      </w:r>
      <w:r w:rsidRPr="008A2D46">
        <w:rPr>
          <w:rStyle w:val="Emphasis"/>
          <w:highlight w:val="cyan"/>
        </w:rPr>
        <w:t>the simulacrum has been realized</w:t>
      </w:r>
      <w:r w:rsidRPr="008A2D46">
        <w:rPr>
          <w:rStyle w:val="StyleUnderline"/>
        </w:rPr>
        <w:t xml:space="preserve">; if simulation is now our everyday banality, then </w:t>
      </w:r>
      <w:r w:rsidRPr="008A2D46">
        <w:rPr>
          <w:rStyle w:val="StyleUnderline"/>
          <w:highlight w:val="cyan"/>
        </w:rPr>
        <w:t>Baudrillard is condemned to a lifeless disappearance as a sorcerer trapped by his own magical invocation</w:t>
      </w:r>
      <w:r w:rsidRPr="008A2D46">
        <w:rPr>
          <w:sz w:val="16"/>
        </w:rPr>
        <w:t xml:space="preserve">, </w:t>
      </w:r>
      <w:r w:rsidRPr="008A2D46">
        <w:rPr>
          <w:rStyle w:val="Emphasis"/>
          <w:highlight w:val="cyan"/>
        </w:rPr>
        <w:t>absorbed by his own simulation</w:t>
      </w:r>
      <w:r w:rsidRPr="008A2D46">
        <w:rPr>
          <w:sz w:val="16"/>
        </w:rPr>
        <w:t>. Baudrillard may not believe in the ghost of the simulacrum, but he himself becomes this very ghost. His game with phantoms ends, as Caillois knew it would, with his own phantasmatic transformation, with his apparitional disappearance. But this is only fitting, for in the pact with the devil it is always your soul that is the stake.</w:t>
      </w:r>
    </w:p>
    <w:p w14:paraId="450B61FB" w14:textId="77777777" w:rsidR="00CE5195" w:rsidRPr="00FB01A5" w:rsidRDefault="00CE5195" w:rsidP="00CE5195">
      <w:pPr>
        <w:pStyle w:val="Heading4"/>
        <w:numPr>
          <w:ilvl w:val="0"/>
          <w:numId w:val="14"/>
        </w:numPr>
        <w:rPr>
          <w:color w:val="000000" w:themeColor="text1"/>
        </w:rPr>
      </w:pPr>
      <w:r w:rsidRPr="00FB01A5">
        <w:rPr>
          <w:color w:val="000000" w:themeColor="text1"/>
        </w:rPr>
        <w:t>Baudrillard is racist, sexist, and ableist – fuck him</w:t>
      </w:r>
    </w:p>
    <w:p w14:paraId="60BAADCD" w14:textId="77777777" w:rsidR="00CE5195" w:rsidRPr="00FB01A5" w:rsidRDefault="00CE5195" w:rsidP="00CE5195">
      <w:pPr>
        <w:rPr>
          <w:color w:val="000000" w:themeColor="text1"/>
        </w:rPr>
      </w:pPr>
      <w:r w:rsidRPr="00FB01A5">
        <w:rPr>
          <w:rStyle w:val="Style13ptBold"/>
          <w:color w:val="000000" w:themeColor="text1"/>
        </w:rPr>
        <w:t>Robinson 13</w:t>
      </w:r>
      <w:r w:rsidRPr="00FB01A5">
        <w:rPr>
          <w:color w:val="000000" w:themeColor="text1"/>
        </w:rPr>
        <w:t xml:space="preserve">(February 7, 2013, </w:t>
      </w:r>
      <w:hyperlink r:id="rId100" w:tooltip="Posts by Andrew Robinson" w:history="1">
        <w:r w:rsidRPr="00FB01A5">
          <w:rPr>
            <w:rStyle w:val="Hyperlink"/>
            <w:color w:val="000000" w:themeColor="text1"/>
          </w:rPr>
          <w:t>Andrew Robinson</w:t>
        </w:r>
      </w:hyperlink>
      <w:r w:rsidRPr="00FB01A5">
        <w:rPr>
          <w:color w:val="000000" w:themeColor="text1"/>
        </w:rPr>
        <w:t>, “An A to Z of Theory | Jean Baudrillard and Activism: A critique”)</w:t>
      </w:r>
    </w:p>
    <w:p w14:paraId="74AA8695" w14:textId="77777777" w:rsidR="00CE5195" w:rsidRPr="00FB01A5" w:rsidRDefault="00CE5195" w:rsidP="00CE5195"/>
    <w:p w14:paraId="4CF9FEA9" w14:textId="77777777" w:rsidR="00CE5195" w:rsidRPr="00FB01A5" w:rsidRDefault="00CE5195" w:rsidP="00CE5195">
      <w:pPr>
        <w:rPr>
          <w:rStyle w:val="StyleUnderline"/>
          <w:color w:val="000000" w:themeColor="text1"/>
        </w:rPr>
      </w:pPr>
      <w:r w:rsidRPr="00FB01A5">
        <w:t xml:space="preserve">There are serious limits to </w:t>
      </w:r>
      <w:r w:rsidRPr="004B7197">
        <w:rPr>
          <w:rStyle w:val="StyleUnderline"/>
          <w:highlight w:val="green"/>
        </w:rPr>
        <w:t>Baudrillard’s</w:t>
      </w:r>
      <w:r w:rsidRPr="00FB01A5">
        <w:t xml:space="preserve"> work, in terms of his hostility to ‘minority’ struggles. Many of </w:t>
      </w:r>
      <w:r w:rsidRPr="004B7197">
        <w:rPr>
          <w:rStyle w:val="StyleUnderline"/>
          <w:color w:val="000000" w:themeColor="text1"/>
          <w:highlight w:val="green"/>
        </w:rPr>
        <w:t>his formulations are inadvertently sexist and racist</w:t>
      </w:r>
      <w:r w:rsidRPr="004B7197">
        <w:rPr>
          <w:highlight w:val="green"/>
        </w:rPr>
        <w:t>.</w:t>
      </w:r>
      <w:r w:rsidRPr="00FB01A5">
        <w:t xml:space="preserve"> There are also times when </w:t>
      </w:r>
      <w:r w:rsidRPr="00FB01A5">
        <w:rPr>
          <w:rStyle w:val="StyleUnderline"/>
          <w:color w:val="000000" w:themeColor="text1"/>
        </w:rPr>
        <w:t xml:space="preserve">Baudrillard </w:t>
      </w:r>
      <w:r w:rsidRPr="004B7197">
        <w:rPr>
          <w:rStyle w:val="StyleUnderline"/>
          <w:color w:val="000000" w:themeColor="text1"/>
          <w:highlight w:val="green"/>
        </w:rPr>
        <w:t>comes across as ableist</w:t>
      </w:r>
      <w:r w:rsidRPr="00FB01A5">
        <w:t xml:space="preserve"> in his critiques of the therapeutic. There are also times when </w:t>
      </w:r>
      <w:r w:rsidRPr="004B7197">
        <w:rPr>
          <w:rStyle w:val="StyleUnderline"/>
          <w:color w:val="000000" w:themeColor="text1"/>
          <w:highlight w:val="green"/>
        </w:rPr>
        <w:t>Baudrillard attacks activism in strong terms: Hippies</w:t>
      </w:r>
      <w:r w:rsidRPr="00FB01A5">
        <w:rPr>
          <w:rStyle w:val="StyleUnderline"/>
          <w:color w:val="000000" w:themeColor="text1"/>
        </w:rPr>
        <w:t xml:space="preserve"> reproduce capitalist ideology; </w:t>
      </w:r>
      <w:r w:rsidRPr="004B7197">
        <w:rPr>
          <w:rStyle w:val="StyleUnderline"/>
          <w:color w:val="000000" w:themeColor="text1"/>
          <w:highlight w:val="green"/>
        </w:rPr>
        <w:t>Feminists displaying images</w:t>
      </w:r>
      <w:r w:rsidRPr="00FB01A5">
        <w:rPr>
          <w:rStyle w:val="StyleUnderline"/>
          <w:color w:val="000000" w:themeColor="text1"/>
        </w:rPr>
        <w:t xml:space="preserve"> of porn are </w:t>
      </w:r>
      <w:r w:rsidRPr="004B7197">
        <w:rPr>
          <w:rStyle w:val="StyleUnderline"/>
          <w:color w:val="000000" w:themeColor="text1"/>
          <w:highlight w:val="green"/>
        </w:rPr>
        <w:t>actually being seductive</w:t>
      </w:r>
      <w:r w:rsidRPr="00FB01A5">
        <w:rPr>
          <w:rStyle w:val="StyleUnderline"/>
          <w:color w:val="000000" w:themeColor="text1"/>
        </w:rPr>
        <w:t>, against their will;  The left is keeping capitalism alive with its moral critiques and its quests for meaning. There are times when it is hard to tell if Baudrillard is a reactionary, attacking the concerns of progressives, or an ultra-left, criticising every rebellion as insufficiently extreme.</w:t>
      </w:r>
    </w:p>
    <w:p w14:paraId="2DAB6F0A" w14:textId="77777777" w:rsidR="00CE5195" w:rsidRDefault="00CE5195" w:rsidP="00CE5195">
      <w:pPr>
        <w:pStyle w:val="Heading4"/>
        <w:numPr>
          <w:ilvl w:val="0"/>
          <w:numId w:val="14"/>
        </w:numPr>
      </w:pPr>
      <w:r>
        <w:t xml:space="preserve">They court violence by questioning the </w:t>
      </w:r>
      <w:r w:rsidRPr="00E42C6F">
        <w:rPr>
          <w:i/>
          <w:u w:val="single"/>
        </w:rPr>
        <w:t xml:space="preserve">reality of </w:t>
      </w:r>
      <w:r>
        <w:t xml:space="preserve">and </w:t>
      </w:r>
      <w:r w:rsidRPr="00E42C6F">
        <w:rPr>
          <w:i/>
          <w:u w:val="single"/>
        </w:rPr>
        <w:t>solutions for</w:t>
      </w:r>
      <w:r>
        <w:t xml:space="preserve"> those threatened</w:t>
      </w:r>
    </w:p>
    <w:p w14:paraId="24CF9DB7" w14:textId="77777777" w:rsidR="00CE5195" w:rsidRPr="00FB54D1" w:rsidRDefault="00CE5195" w:rsidP="00CE5195">
      <w:pPr>
        <w:rPr>
          <w:rStyle w:val="Style13ptBold"/>
        </w:rPr>
      </w:pPr>
      <w:r w:rsidRPr="00FB54D1">
        <w:rPr>
          <w:rStyle w:val="Style13ptBold"/>
        </w:rPr>
        <w:t>Walsh ‘10</w:t>
      </w:r>
    </w:p>
    <w:p w14:paraId="4BE2291B" w14:textId="77777777" w:rsidR="00CE5195" w:rsidRPr="004E1537" w:rsidRDefault="00CE5195" w:rsidP="00CE5195">
      <w:pPr>
        <w:rPr>
          <w:sz w:val="18"/>
          <w:szCs w:val="18"/>
        </w:rPr>
      </w:pPr>
      <w:r w:rsidRPr="004E1537">
        <w:rPr>
          <w:sz w:val="18"/>
          <w:szCs w:val="18"/>
        </w:rPr>
        <w:t>Sean Noah Walsh is a recent Ph.D in political science from the University of Florida. Starting in Fall 2010, he will be a Lecturer of Political Theory at Florida International University. “Masters of Hyperreality: Injustice in the Discourse of Deconstruction” - The Journal of Philosophy, Science &amp; Law Volume 10, June 14, 2010 http://jpsl.org/archives/masters-hyperreality-injustice-discourse-deconstruction/</w:t>
      </w:r>
    </w:p>
    <w:p w14:paraId="3E4FD06B" w14:textId="77777777" w:rsidR="00CE5195" w:rsidRDefault="00CE5195" w:rsidP="00CE5195">
      <w:pPr>
        <w:rPr>
          <w:sz w:val="16"/>
        </w:rPr>
      </w:pPr>
      <w:r w:rsidRPr="000D34FA">
        <w:rPr>
          <w:sz w:val="10"/>
        </w:rPr>
        <w:lastRenderedPageBreak/>
        <w:t xml:space="preserve">The effect of Derrida’s claim is to overlook the rare but nonetheless deleterious effects deconstruction can have in political life. In this essay, I examine the possibility of deconstruction to lead toward injustice. In 2008 the United States Supreme Court upheld a law designed to stem the sexual exploitation of children. Known as the Protect Act, the law prohibits solicitation of child pornography “whether the material turns out to consist solely of computer-generated images, or digitally altered photographs of adults, or even if the offer is fraudulent and the material does not exist at all.” [11] I argue that the Protect Act represents an effect of deconstruction, an assault against the hierarchies of Platonic metaphysics. The distinction in this hierarchy, between visible objects and images is best embodied in Jean </w:t>
      </w:r>
      <w:r w:rsidRPr="0093473E">
        <w:rPr>
          <w:rStyle w:val="Emphasis"/>
        </w:rPr>
        <w:t xml:space="preserve">Baudrillard’s concept of </w:t>
      </w:r>
      <w:r w:rsidRPr="00570705">
        <w:rPr>
          <w:rStyle w:val="Emphasis"/>
          <w:highlight w:val="cyan"/>
        </w:rPr>
        <w:t>simulacra</w:t>
      </w:r>
      <w:r w:rsidRPr="000D34FA">
        <w:rPr>
          <w:rStyle w:val="StyleUnderline"/>
        </w:rPr>
        <w:t>, a copy of something that never originally existed</w:t>
      </w:r>
      <w:r w:rsidRPr="000D34FA">
        <w:rPr>
          <w:sz w:val="10"/>
        </w:rPr>
        <w:t xml:space="preserve">. The deconstruction represented by the Protect Act </w:t>
      </w:r>
      <w:r w:rsidRPr="00570705">
        <w:rPr>
          <w:rStyle w:val="StyleUnderline"/>
          <w:highlight w:val="cyan"/>
        </w:rPr>
        <w:t xml:space="preserve">denies substantive difference </w:t>
      </w:r>
      <w:r w:rsidRPr="000D34FA">
        <w:rPr>
          <w:rStyle w:val="StyleUnderline"/>
        </w:rPr>
        <w:t xml:space="preserve">between simulacra </w:t>
      </w:r>
      <w:r w:rsidRPr="00570705">
        <w:rPr>
          <w:rStyle w:val="StyleUnderline"/>
          <w:highlight w:val="cyan"/>
        </w:rPr>
        <w:t>and</w:t>
      </w:r>
      <w:r w:rsidRPr="000D34FA">
        <w:rPr>
          <w:rStyle w:val="StyleUnderline"/>
        </w:rPr>
        <w:t xml:space="preserve"> actual examples of child porn</w:t>
      </w:r>
      <w:r w:rsidRPr="000D34FA">
        <w:rPr>
          <w:sz w:val="10"/>
        </w:rPr>
        <w:t xml:space="preserve">ography. Additionally, </w:t>
      </w:r>
      <w:r w:rsidRPr="00570705">
        <w:rPr>
          <w:rStyle w:val="StyleUnderline"/>
          <w:highlight w:val="cyan"/>
        </w:rPr>
        <w:t>I argue that this gesture</w:t>
      </w:r>
      <w:r w:rsidRPr="000D34FA">
        <w:rPr>
          <w:sz w:val="10"/>
        </w:rPr>
        <w:t xml:space="preserve"> of deconstruction</w:t>
      </w:r>
      <w:r w:rsidRPr="00570705">
        <w:rPr>
          <w:rStyle w:val="StyleUnderline"/>
          <w:highlight w:val="cyan"/>
        </w:rPr>
        <w:t>,</w:t>
      </w:r>
      <w:r w:rsidRPr="000D34FA">
        <w:rPr>
          <w:sz w:val="10"/>
        </w:rPr>
        <w:t xml:space="preserve"> precisely </w:t>
      </w:r>
      <w:r w:rsidRPr="00570705">
        <w:rPr>
          <w:rStyle w:val="StyleUnderline"/>
          <w:highlight w:val="cyan"/>
        </w:rPr>
        <w:t xml:space="preserve">by displacing </w:t>
      </w:r>
      <w:r w:rsidRPr="000D34FA">
        <w:rPr>
          <w:rStyle w:val="StyleUnderline"/>
        </w:rPr>
        <w:t xml:space="preserve">the </w:t>
      </w:r>
      <w:r w:rsidRPr="008C4A23">
        <w:rPr>
          <w:rStyle w:val="StyleUnderline"/>
        </w:rPr>
        <w:t xml:space="preserve">metaphysical </w:t>
      </w:r>
      <w:r w:rsidRPr="00570705">
        <w:rPr>
          <w:rStyle w:val="StyleUnderline"/>
          <w:highlight w:val="cyan"/>
        </w:rPr>
        <w:t>hierarchy between real and imaginary children</w:t>
      </w:r>
      <w:r w:rsidRPr="000D34FA">
        <w:rPr>
          <w:sz w:val="10"/>
        </w:rPr>
        <w:t xml:space="preserve">, </w:t>
      </w:r>
      <w:r w:rsidRPr="00570705">
        <w:rPr>
          <w:rStyle w:val="Emphasis"/>
          <w:highlight w:val="cyan"/>
        </w:rPr>
        <w:t>endangers the former</w:t>
      </w:r>
      <w:r w:rsidRPr="000D34FA">
        <w:rPr>
          <w:sz w:val="10"/>
        </w:rPr>
        <w:t xml:space="preserve">. In this case, deconstruction, embodied in the Protect Act provides a rational incentive to abuse real children. In at least this exceptional instance, Derrida is wrong: </w:t>
      </w:r>
      <w:r w:rsidRPr="00570705">
        <w:rPr>
          <w:rStyle w:val="StyleUnderline"/>
          <w:highlight w:val="cyan"/>
        </w:rPr>
        <w:t>deconstruction can be injustice.</w:t>
      </w:r>
      <w:r w:rsidRPr="000D34FA">
        <w:rPr>
          <w:sz w:val="10"/>
        </w:rPr>
        <w:t xml:space="preserve"> Esoteric as it often seems, deconstruction is not exclusive to the arcane sanctuary of the academy. It has been popularized or, as Stanley Fish put it, by the beginning of the 1980’s deconstruction “had been appropriated, domesticated and commodified.” [12] Derrida alerts us to the importance, indeed, the inescapability of discourse when he tells us, “There is nothing outside of the text.” [13] Coupled with Simon Critchley’s assertion that “the text deconstructs itself”, we find an important concept that has prolific applications. [14] Deconstruction, and its various expressions in practice, is an important artifact of late modernism, and it becomes crucial, given the ubiquity of the text, that we understand the sometimes unseen power associated with this apparatus of discourse. There are important political repercussions to the proliferation of deconstruction into arenas of power such as law. My analysis does not proceed by admonishing deconstruction as a uniformly harmful practice. Catherine Zuckert argues that “Derrida may free his readers from the spectre of ‘totalization,’ but by virtue of the same argument, he deprives them of the capacity to think, much less to act on their own behalf.” [15] In effect, Zuckert’s argument is that deconstruction robs us of the necessary grammar to normatively assess political life. Russell Berman goes even further, suggesting, “deconstruction appears frighteningly naïve when it occasionally makes political claims, despite or rather because of its neo-Heideggarian extremism, which thrives on an unlimited irresponsibility.” [16] Finally, Mark Lilla accuses Derrida of secluding deconstruction “in the eternal, messianic beyond where it cannot be reached by argument, and assumes that his ideologically sympathetic readers won’t ask too many questions.” [17] Unlike these accounts, I do not condemn deconstruction as wholly reckless. Yet, I also differentiate my argument from those analyses that seem to promote deconstruction as infallibly good. In an article entitled “Deconstruction is Justice”, Elisabeth Weber writes that, “questions of answering to the other’s call” would have been “unthinkable without the immense contribution of Jacques Derrida’s writings.” [18] John McCormick, suggesting that Derrida had put himself in the position of Socrates on trial, concurs, “that the ceaseless questioning of force must be part of any agenda that aspires to justice.” [19] In McCormick’s formulation on the questioning of force in the form of deconstruction is itself predicated on force, on the premise that it “must be.” Similarly, William Sokoloff, while careful to recognize the subtle paradoxes that emerge from deconstruction, argues that exposing the ungrounded violence of institutions, “opens them to the possibility of new articulations grounded on less arbitrary modes of authority. Authority is less arbitrary when it supports its own radical critique and affirms the contingent character of its foundation.” [20] That assertion, interestingly enough, attempts to prop itself up as self-evident and conceal its own arbitrary foundations. A critical and reflexive authority might be equally violent, if not more so, than one whose foundations have the appearance of stability. In other words, Sokoloff does not consider the possibility that institutions whose false foundations are laid bare are revealed as having no legitimate claim to authority. All that remains for such neurotic regimes might be the most vulgar expressions of violence. At times, critics and supporters have tended toward exaggeration in either condemning deconstruction as unqualified evil, or praising it as the riddle of history solved. My intervention in this debate proceeds from the premise that there may be circumstances in which some Platonic metaphysical categories ought to be preserved. Platonic hierarchies are heavily predicated on reason and the use of rationality in order to promote or preserve justice. For instance, in The Laws, the Athenian Stranger counsels that if the hierarchy in which judges are considered superior to the masses should collapse, the wrong kind of teaching will be promoted. Playwrights will have a disincentive to author edifying works, catering instead to the vulgar tastes of the masses. [21] At the core of Platonic metaphysics is an understanding that the preservation, or dissolution, of hierarchies influences rational decision-making. Rather than become relegated as something to be refuted or overcome, I submit that its concern for justice ought to bring Platonism into dialogue with deconstruction. [22] My aim is to offer an account of deconstruction that recognizes its potential for different kinds of normative consequences. Deconstruction can bejustice, as it can be injustice. It follows that it can be a political chance for historical progress, provided such a thing is possible. In the following section I will describe the aim of deconstruction and what it attempts to accomplish. Subsequently, I will provide relevant details of the Protect Act 2003 and, using Jean Baudrillard’s theories, I will elaborate the several categories of simulation the law addresses. In the fourth section, I will argue that the Protect Act represents an example of deconstruction and more fully describe its potential for injustice. My argument is that by undermining the Platonic metaphysical hierarchy privileging real objects over imaginary objects, the deconstructive operation accomplished by the Protect Act defeats itself, and provides a rational incentive for sexual predators to harm actual children. II. A Performative Account of Deconstruction The term deconstruction is often synonymous with Jacques Derrida. This is understandable, given that Derrida essentially authored the term, but also somewhat paradoxical, since the author is generally refused imperial jurisdiction over his or her writings in postmodern thought. Although deconstruction is inseparable from Derrida’s name, it would be a curious error to give him absolute authority over its meaning. My confrontation with deconstruction proceeds from the premise that deconstruction is a discursive object. As Ernesto Laclau and Chantal Mouffe tell us: The fact that every object is constituted as an object of discourse has nothing to do with whether there is a world external to thought, or with the realism/idealism opposition. An earthquake or the falling of a brick is an event that certainly exists, in the sense that it occurs here and now, independently of my will. But whether their specificity as object is constructed in terms of ‘natural phenomena’ or ‘expressions of the wrath of God’, depends upon the structuring of a discursive field. What is denied is not that such objects exist externally to thought, but the rather different assertion that they could constitute themselves as objects outside any discursive condition of emergence. [23] The same must apply for deconstruction. We do not have extra-discursive access to the truth of deconstruction found at some Archimedean point. There is deconstruction, which may be a certain set of operations that occur within a text, and then there is the discourse of deconstruction, the text in which our references to deconstruction are situated. We never access the essential truth of deconstruction. Instead, discourse always arises to mediate between us and the noumenal world. For these reasons – because Derrida is not the exclusive author of the field of deconstruction; because prior to any ultimate reality of deconstruction there is the discourse of deconstruction; and because the aim of this essay is to address the effects of deconstruction – the aim here is to consider the ways in which deconstruction performs. For the purposes of this essay, I will avoid the futility of addressing what deconstruction is, focusing instead on what deconstruction does. I have chosen this approach for two reasons. Firstly, attempting to delineate what deconstruction is tends to have the trappings of applying an essence, and that, it seems, is precisely what deconstruction attempts to defy. Secondly, in order to attend to the political consequences, I would like to avoid wrangling over the multiform interpretations of Derridean prose, and will focus instead on what deconstruction has the potential to do. “There is no being behind doing,” Nietzsche tells us. [24] “The deed,” he says, “is everything.” [25] With that in mind, I understand deconstruction to be an array of activities aimed at undermining the hierarchies embedded within traditional Western metaphysics. These hierarchies are not naturally occurring formulations. Rather, they are produced in the course of philosophy and this production is concomitant with the attempt to conceal the artificiality of their origins. As Rodolphe Gasche explains, “Deconstruction thus begins by taking up broached but discontinued implications – discontinued because they would have contradicted the intentions of philosophy.”[26] Deconstruction exposes the artificial origins of metaphysical hierarchies, but not simply to leave them in place. Derrida argues that these hierarchies, represent a form of hostile subjection. As he explains: To do justice to this necessity is to recognize that in a classical philosophical opposition we are not dealing with the peaceful coexistence of a vis-à-vis, but rather with a violent hierarchy. One of the two terms governs the other (axiologically, logically, etc.), or has the upper hand. To deconstruct the opposition, first of all, is to overturn the hierarchy at a given moment. [27] For example, Derrida assails the Platonic opposition between writing and speech, a hierarchy in which speech is clearly favored by Plato. In Pheaedrus, Plato describes the written word as an orphan that “trundles about” aimlessly, which “always needs its father to help it.” [28] As Jonathan Culler notes, speech, in contrast with writing, is seen in Platonic philosophy as corresponding with the presence of the speaker and his or her thought, and supposedly maintains a greater hold on reality. [29] Writing, by contradistinction, suffers from the absence of a speaker and the loss of proximity to the speaker’s thought. How does deconstruction attempt to accomplish this aim of undermining metaphysical hierarchies? There is no one approach to deconstruction, which is, instead, multiple strategies. Because they rely on the texts and discourses that are being deconstructed, it is probably fair to say that no two deconstructions are identical. However, the strategy most pertinent to this study centers on what Derrida referred to as “supplementarity.” As Derrida explains, “the supplement is exterior, outside of the positivity to which it is super-added, alien to that which, in order to be replaced by it, must be other than it.” [30] The supplement is an “inessential extra,” portrayed as foreign, as in the case of evil to good. [31] Evil is traditionally represented as superfluous, and existing outside of what is natural and good. But Derrida’s point is that these supplements are crucial. Hardly inessential extras, supplements such as writing, or evil, or absence, are shown by deconstruction to be vital to their corresponding positive values – speech, good, and presence. Evil, for example, is not a super-added foreign entity; rather, it is vital to delineating the concept of good. Writing is not a poor substitute for speech; it is a necessary condition of speech. In effect, through re-reading the text, the deconstructionist is able to show that the subjugated term is necessary to the dominant term, rather than an extraneous supplement. The favored term depends on the supplement. The aim of deconstruction, then, is to expose and undermine, or “overturn”, metaphysical hierarchies because one term is always subjugated by the other. With this ethos in mind, Platonic metaphysics, replete with the signs of hierarchy, present an inviting target for the deconstructionist. Plato’s metaphysics are rich and complicated. Any attempt to comprehensively encapsulate them here would fail. There is, however, a critical element germane to the discourse of deconstruction. In Plato’s thought there are clearly higher and lower forms of reality, and, accordingly, he offers a theory of reality that privileges ideas over the material world and its corruptions. Reality is divided between the vulgar world of appearances, and the ethereality of the intelligible world. Ideas occupy the higher strata of the hierarchy, where they maintain “a greater certainty and truth” than the crudeness of the visible world. [32] Situated at the penultimate stratum of reality are the Forms, which are “uncreated and indestructible”, the intelligible essence of “‘things-in-themselves.’” [33] Beneath the Forms are their imperfect copies, or, as Plato says, “that which bears the same name as the form and resembles it but is sensible.”[34] By contradistinction to the Forms, these copies, or visible objects, are both created and destructible. [35] They are the tangible objects ascertainable to sensory perception. At the nadir of reality, beneath even the crude visible objects, are images. These are reflections, phantasms, or the mere “likenesses” of actual things. [36] A relevant and subtle distinction has to be made here. Visible objects include “the living creatures about us and all the works of nature and human hands.” [37] Corporeal creatures, including human beings, are visible objects. Artifacts, such as drawings and sculptures, are also visible objects. Images, on the other hand, are the reflections of visible objects. Therefore, while the painting of an artist, the material production generated by human hands is within the realm of visible objects, the image the painting portrays is just that, an image. As Plato describes it, “Then what we call a likeness genuinely is in not genuinely being.” [38] A painting of a human being is a visible object – the canvas and paints reflect the effort of human hands. The image of the human being within the paint is a mere reflection of a more real, human person. But Plato goes further in variegating truth, even within the category of images. In the dialogue between Theaetetus and the Eleatic Stranger, it is said that those images that genuinely reflect visible objects, such as “images in water and in mirrors” bear greater truth than fictitious representations. [39] A sculpture or painting of an actual event or person is superior to a work of art conceived purely in the imagination. Only the reviled sophists deny this and restrict their focus to “only about what comes from words.” [40] It is against this metaphysical hierarchy that deconstruction intervenes. For Derrida in particular, Western metaphysics has privileged the concept of presence over absence despite the necessity of difference in order for language, spoken or otherwise, to function. Absence, or spacing, is crucial and yet denied its fundamental importance by philosophy. Platonic philosophy, with its veneration of Forms, most keenly defined this privileging of presence, in Derrida’s thought. He explains: All the concepts by which eidos or morphe could be translated and determined refer back to the theme of presence in general. Form is presence itself. Formality is what is presented, visible, and conceivable of the thing in general. [41] Platonic metaphysics represents a hierarchy that assigns greater truth, and therefore reality to the higher strata. Plato considered the Forms to be more real, and thus more present than the other levels of reality. But even at the lower levels of reality, visible objects maintain a greater reality than the phantasms of imagination. It is against this kind of metaphysical hierarchy, and its privileging of presence, that deconstruction works to expose and undermine. As I will demonstrate, the supremacy of visible objects over images is precisely what is called into question by a recent example of legal deconstruction. III. The Fugitive Apparition In 2004, prosecution began for Michael Williams, a Florida man who had been arrested and charged with pandering child pornography over the Internet. Authorities claimed that Williams offered to distribute obscene images of children in a chat room exchange. Perhaps the most disturbing detail of the case is that the images the defendant expressed willingness to distribute were purportedly of his own four-year old daughter. [42] Williams was convicted and sentenced to five years in prison under a new law, the Prosecutorial Remedies and Other Tools to end the Exploitation of Children Today, also known as the Protect Act 2003. After a protracted legal battle, the Supreme Court, in United States v. Williams, upheld the validity of the law used in the conviction of Williams. There was, however, a complication to the case of United States v. Williams. The images of his daughter did not exist. They never did exist. There simply were no such images. Williams was arrested, prosecuted, and convicted for pandering a simulation. He pretended to possess what he did not, in fact, possess. While the Protect Act covers a wide range of activities pertaining to the sexual exploitation of children, one particular provision was instrumental in the case. Section 504 of the Protect Act declares that child pornography includes: A visual depiction of any kind, including a drawing, </w:t>
      </w:r>
      <w:r w:rsidRPr="000D34FA">
        <w:rPr>
          <w:sz w:val="10"/>
        </w:rPr>
        <w:lastRenderedPageBreak/>
        <w:t xml:space="preserve">cartoon, sculpture, or painting, that – depicts a minor engaging in sexually explicit conduct; and is obscene; or depicts an image that is, or appears to be, of a minor engaging in graphic bestiality, sadistic or masochistic abuse, or sexual intercourse, including genital-genital, oral-genital, or oral-anal, whether between persons of the same or opposite sex. [43] Furthermore, in Section 503, the definition of child pornography is expanded to include “computer generated” images or pictures “where such visual depiction is, or appears to be, of a minor engaging in sexually explicit conduct.” [44] Finally, an additional category of objects are rendered illegal in Section 503, which states, “any material or purported material in a manner that reflects belief, or that is intended to cause another to believe, that material or purported material is” child pornography. [45] Child pornography, which might generally be understood as images reflecting obscenity involving actual children, has long been illegal. The recently instituted Protect Act extends the law to include various simulations of child pornography. Cartoons, computer generated images, and – under the provisions of Section 503 – the belief in non-existent images of child pornography are all provided the same illegal status as depictions of actual children in pornographic acts. Furthermore, the Protect Act amends sentencing guidelines found in Title 18, United States Code so that actual and simulated child pornography are both punishable by the same sentencing guidelines. [46] The penalties for both actual and simulated child pornography are effectively identical. The distinction between these simulations and what I will classify as actual child pornography is best embodied in how </w:t>
      </w:r>
      <w:r w:rsidRPr="00570705">
        <w:rPr>
          <w:rStyle w:val="StyleUnderline"/>
          <w:highlight w:val="cyan"/>
        </w:rPr>
        <w:t xml:space="preserve">Baudrillard </w:t>
      </w:r>
      <w:r w:rsidRPr="000D34FA">
        <w:rPr>
          <w:sz w:val="10"/>
        </w:rPr>
        <w:t xml:space="preserve">describes simulations of the late-modern epoch. He </w:t>
      </w:r>
      <w:r w:rsidRPr="00570705">
        <w:rPr>
          <w:rStyle w:val="StyleUnderline"/>
          <w:highlight w:val="cyan"/>
        </w:rPr>
        <w:t xml:space="preserve">declares: Simulation is no longer </w:t>
      </w:r>
      <w:r w:rsidRPr="000D34FA">
        <w:rPr>
          <w:sz w:val="10"/>
        </w:rPr>
        <w:t>that of a territory,</w:t>
      </w:r>
      <w:r w:rsidRPr="00570705">
        <w:rPr>
          <w:rStyle w:val="StyleUnderline"/>
          <w:highlight w:val="cyan"/>
        </w:rPr>
        <w:t xml:space="preserve"> a referential being, </w:t>
      </w:r>
      <w:r w:rsidRPr="000D34FA">
        <w:rPr>
          <w:sz w:val="10"/>
        </w:rPr>
        <w:t>or a substance</w:t>
      </w:r>
      <w:r w:rsidRPr="00570705">
        <w:rPr>
          <w:rStyle w:val="StyleUnderline"/>
          <w:highlight w:val="cyan"/>
        </w:rPr>
        <w:t xml:space="preserve">. It is </w:t>
      </w:r>
      <w:r w:rsidRPr="000D34FA">
        <w:rPr>
          <w:sz w:val="10"/>
        </w:rPr>
        <w:t xml:space="preserve">the generation by models of a real without origin or reality: </w:t>
      </w:r>
      <w:r w:rsidRPr="00570705">
        <w:rPr>
          <w:rStyle w:val="StyleUnderline"/>
          <w:highlight w:val="cyan"/>
        </w:rPr>
        <w:t xml:space="preserve">a hyperreality. </w:t>
      </w:r>
      <w:r w:rsidRPr="000D34FA">
        <w:rPr>
          <w:sz w:val="10"/>
        </w:rPr>
        <w:t xml:space="preserve">The territory no longer precedes the map, nor does it survive it. It is nevertheless the map that precedes the territory – precession of simulacra – that engenders the territory, and if one must return to the fable, today it is the territory whose shreds slowly rot across the extent of the map. [47] Put differently, a simulacrum is a copy of a thing that never existed in the first place. As Baudrillard says, “To simulate is to feign to have what one doesn’t have.” [48] For Baudrillard, signs had been constructed in the Medieval world “to imitate nature” and then, at the onset of industrialism, to engage in the mass production of “exact replicas, infinitely produced and reproduced by assembly-line processes and eventually automation.” [49] In late-modernism, the third “precession” of simulacra as Baudrillard refers to it, the mass production remains, but most of the original objects copied in the industrial revolution have long vanished. In the third precession, Baudrillard says, “We are in simulation in the modern sense of the word, of which industrialization is but the final manifestation.” [50] The simulations prohibited by the Protect Act belong to this order of simulation; they are copies of things that never existed in the first place. A painting, cartoon, sculpture, or computer generated image of obscenities involving children are qualitatively different than a photograph or video of an actual child involved in sexual activity. A simulation, as the copy of a thing that never existed in the first place, is not a recording of an actual child. The first of the simulations defined by the Protect Act, the use of computer generated images, is what is called ‘morphing.’ This practice involves, for example, taking the nude image of an adult and grafting onto it the visage of a minor. Presumably, the original image of the minor was not sexually explicit, and only assumes the character of pornography after it has been grafted. An argument that morphing involves sexualizing of an actual child is tenuous. Morphing takes two preexisting images to create an entirely new image. The actual minor was never involved, and only the entirely new image of the minor is sexualized. Admittedly, it could be argued that if someone ever discovered that they had been the object of ‘morphing’ they might be embarrassed, humiliated, and perhaps even traumatized. Yet a person could also be the object of morphing and never actually discover it. This is qualitatively different than the sort of injury that transpires in the production of actual child pornography, in which it is virtually impossible to be abused and not realize it. The second simulation, cartoon drawings or animations, might never involve an actual human being beyond the imagination of the cartoonist or animator. In a case where the cartoonist proceeds purely from inspiration, no actual child is endangered, and instead, the reasoning behind this provision of the Protect Act seems to be that the more diffuse category of ‘children’ is what is being potentially endangered. The last of these simulations might be described best as non-existent images, or, put differently, ‘nothing’. It is important to remember that the defendant in United States v. Williams did not actually have the material he offered to others on the Internet; he could not because they did not exist. His conviction was based on a simulation; the false claim that he did possess them and was intent on distributing them was illegal. The law effectively makes it illegal to pander the distribution of the non-existent, the most imaginary of simulacrum. Despite siding with the majority opinion in upholding the Protect Act, Chief Justice John Roberts voiced his concern over the provision against simulations, asking, “Let’s say a movie reviewer describes the film as just awful and containing child pornography? Under the terms of the law, couldn’t the reviewer be prosecuted?” [51] In effect, the law makes it illegal to solicit or pander nothing so long as the nothing that was solicited or pandered was represented as child pornography. The common denominator between these newly prohibited materials is that they do not contain authentic minors. Insofar as they can be said to be examples of child pornography, they are representations of representations. IV. The Rational Crisis of Simulacra In Platonic metaphysics, and perhaps even </w:t>
      </w:r>
      <w:r w:rsidRPr="000D34FA">
        <w:rPr>
          <w:rStyle w:val="Emphasis"/>
        </w:rPr>
        <w:t>in Baudrillard’s</w:t>
      </w:r>
      <w:r w:rsidRPr="000D34FA">
        <w:rPr>
          <w:sz w:val="10"/>
        </w:rPr>
        <w:t xml:space="preserve"> postmodern </w:t>
      </w:r>
      <w:r w:rsidRPr="000D34FA">
        <w:rPr>
          <w:rStyle w:val="Emphasis"/>
        </w:rPr>
        <w:t>thought</w:t>
      </w:r>
      <w:r w:rsidRPr="000D34FA">
        <w:rPr>
          <w:rStyle w:val="StyleUnderline"/>
        </w:rPr>
        <w:t>,</w:t>
      </w:r>
      <w:r w:rsidRPr="000D34FA">
        <w:rPr>
          <w:sz w:val="10"/>
        </w:rPr>
        <w:t xml:space="preserve"> </w:t>
      </w:r>
      <w:r w:rsidRPr="000D34FA">
        <w:rPr>
          <w:rStyle w:val="Emphasis"/>
        </w:rPr>
        <w:t>there is a conspicuous grief over</w:t>
      </w:r>
      <w:r w:rsidRPr="000D34FA">
        <w:rPr>
          <w:rStyle w:val="StyleUnderline"/>
        </w:rPr>
        <w:t xml:space="preserve"> </w:t>
      </w:r>
      <w:r w:rsidRPr="000D34FA">
        <w:rPr>
          <w:sz w:val="10"/>
        </w:rPr>
        <w:t xml:space="preserve">prospects for the </w:t>
      </w:r>
      <w:r w:rsidRPr="000D34FA">
        <w:rPr>
          <w:rStyle w:val="Emphasis"/>
        </w:rPr>
        <w:t>loss of originality</w:t>
      </w:r>
      <w:r w:rsidRPr="000D34FA">
        <w:rPr>
          <w:sz w:val="10"/>
        </w:rPr>
        <w:t>.</w:t>
      </w:r>
      <w:r w:rsidRPr="00570705">
        <w:rPr>
          <w:sz w:val="10"/>
          <w:highlight w:val="cyan"/>
        </w:rPr>
        <w:t xml:space="preserve"> </w:t>
      </w:r>
      <w:r w:rsidRPr="000D34FA">
        <w:rPr>
          <w:sz w:val="10"/>
        </w:rPr>
        <w:t xml:space="preserve">Baudrillard laments, “It is all of metaphysics that is lost. No more mirror of being and its appearances, of the real and its concept.”[52] Simulations and simulacra belong to a lower order of reality than visible things. Simulacra are less authentic than the things they purport to copy, meaning that simulacra are less real than original objects. Hence, the cartoon drawing of a fictional child depicted in an obscene manner is less real than a photograph of an actual child. The drawing represents a likeness of a visible thing that may have never existed, while the photograph more directly represents a visible thing. The Protect Act upsets this representation of reality, and is a consequence of deconstructive operations within the apparatus of law. As part of his attack on Western metaphysics, Derrida contended that the Forms were the zenith of presence in Platonic thought. By contrast, images are the nadir of presence, and are characterized instead by absence. Indeed, Derrida is correct in his assessment concerning this aspect of Platonic thought. In Timaeus, Plato writes that, “space, which is eternal and indestructible, which provides a position for everything that comes to be, and which is apprehended without the senses by a sort of spurious reasoning and so hard to believe in.” [53] Space, or that which is absent, and images, which are the least present kinds of reality occupy the lowest strata. They correspond to the least sophisticated knowledge, and they require the least amount of reason for comprehension. In fact, images are nothing more than illusion, the shadows projected onto the wall of Plato’s Allegory of the Cave. The shadows and likenesses appearing on the cave wall are referred to as “meaningless illusions” while the originals projecting the shadows are described as “more real objects.” [54] While they are not the most real, the objects which are the source of the shadows possess more reality than the meaningless images on the wall. Derrida is not wrong; Plato clearly privileges the Form over the image, and the present over the absent. Deconstruction attempts to dismantle this hierarchy and “brings low what was high.” [55] This is the effect of the Protect Act; it is the visible symptom of deconstruction. The hierarchy between visible things and inferior likenesses are undermined because both categories are made illegal in reference to obscenity depicting children. Simulation is given equal status to visible things. That which was lower, a cartoon, a computer-generated image, or nothing at all, is suddenly just as illegal as a photograph or video of an actual child. The effect of this deconstruction is made most clear with reference to the pandering of nothing. If an offender attempts to procure what he or she wrongly believes is child pornography, then this is just as illegal as actually having it. In effect, simulating, or feigning the possession of something when one really has nothing, is as illegal as having something. Presence and absence are given the same status. Of course a photograph or video is also, as Walter Benjamin might teach us, a mechanical reproduction. [56] A photograph is not the immediacy of the real thing. Indeed, it should be acknowledged that photograph portraying the actual event of child abuse is equivalent to a cartoon sketching of actual child abuse. Both are connected to an actual reprehensible event. But this is not the extent of what the Protect Act covers. Instead, the Protect Act equates the photographic depiction of actual child abuse with a cartoon drawing of an event that never happened, a computer-generated image of a person that never existed, or a false claim concerning the possession of an image. Furthermore, it directly attacks the hierarchical distinction Plato draws between those superior images that genuinely reflect reality, such as mirrors and water, and inferior, purely fictive images. The privilege previously afforded to the status of depicting real children is revoked. [57] That which was previously high, has been brought lower, or at least to the same level as simulacra. Law, Derrida explains, “is the element of calculation.” [58] Accordingly, the confrontation with law, in those cases when the law is actually given consideration, is predicated on the logic of consequences. Laws such as the Protect Act proceed from the assumption that there is a link between the consumption of actual child pornography and the proliferation of simulations. If deconstruction undermines the greater metaphysical seriousness of actual child pornography over simulations, what are the possible consequences? My response is that real children are potentially endangered because the rational disincentive to produce and distribute actual child pornography is negated when simulations are just as illegal as the genuine article. The deconstructive operation at work in the Protect Act leaves no discernible legal differentiation between simulated and actual child pornography. The hierarchy that once distinguished between them is dismantled. Now, they are brought to an equivalent status. Both are illegal. Given that simulations such as cartoons, computer generated images, and ‘nothing’ are now illegal, an offender no longer has a legal option, outside of total suppression, for his or her erotic pursuits. Considering the inefficacy of harsh punishments in eliminating incidents of child exploitation and abuse, the success of total suppression as a strategy, which seems to be the aim of the Protect Act, is highly improbable. Of course my argument presumes that the erotic focus of an offender is diffuse. It presumes that an offender is not specifically interested in cartoon depictions of child pornography. In the case of that kind of subject, my argument is not applicable. But in a case where an offender might have chosen simulations over actual child pornography because the first category was formerly legal, the Protect Act creates a disincentive to choose the simulation. If both categories are merged into one by virtue of criminalization, and the offender is faced with the possibility of prison for both, then the risk may as well be taken in the interest for the more authentic article, actual child pornography. [59] Presuming the category of simulations had been legally safe to a pedophile before the Protect Act, in the wake of the law, that category is now just as illegal as actual child pornography. While actual duration of incarceration may vary, the result, in the case of actual child pornography and simulations still results in imprisonment, which is often a precarious and dangerous environment for sex offenders. The deconstruction that occurs at the site of the law does not necessarily correspond to deconstruction in the erotic drives of a pedophile. Just because the law elevates simulations to the same status of actual child pornography, does not mean that the offender has performed a similar discursive operation. Instead, given the formidable penalties now involved with both actual and simulated child pornography, the market for simulations may decrease and the market for actual child pornography could conceivably increase. Presuming that some percentage of the population suppressed the desire for actual child pornography, simulations, for this group, became a legal outlet. Without that legal outlet, the incentive to suppress the desire for actual child pornography is threatened. This presumption is hardly foreign to the logic of the Protect Act. It explicitly complains that the production of simulations has been a strategy adopted by traffickers and consumers of child pornography to avoid prosecution. [60] The government response is understandable, but dangerous. Posing the same punitive risk for soliciting actual child pornography or simulations, the Protect Act reduces the legal disincentive to exploit real children. This instance of deconstruction potentially endangers real children at the expense of safeguarding simulations. The question that ought to confront us is exactly what justice is brought about by the deconstructive operation represented by the Protect Act. Real children are exploited by actual child pornography. The primary object exploited by cartoons, computer generated images, and empty promises of pandering, is the rather abstract category of childhood or children. The displacement of traditional metaphysics found in Section 504 of the Protect Act only seems to protect a formal idea of children rather than any real child. Despite Derrida’s efforts against the presence of Form, and the corresponding valorization of reason it earns in Platonic thought, this event of deconstruction provides a rational incentive for a pedophile to endanger real children. In this case, deconstruction hardly seems like justice. V. Concluding Remarks: The Labors of Injustice Derrida was right to point out the deconstructibility of law. Yet law, inasmuch as it can represent a rereading of metaphysical text, can also be an expression of deconstruction. This does not mean that the law is undeconstructible, but it does mean that something undeconstructible has expressed itself through the law that redresses metaphysical hierarchy. In terms of the Protect Act, the law is not a consequence of justice. Rather it is the consequence of injustice. It follows that if deconstruction can also be injustice, then injustice must also be undeconstructible. This premise should seem familiar. In The Republic of Plato, Thrasymachus violently asserts that “’just’ or ‘right’ means nothing but what is to the interest of the stronger party.” [61] Socrates responds by pointing out that sometimes the stronger mistake what is in their own best interest. The stronger compel the weaker to carry out orders that do not serve the interest of the strong. In effect, the strong inflict injustice upon themselves. </w:t>
      </w:r>
      <w:r w:rsidRPr="00570705">
        <w:rPr>
          <w:rStyle w:val="StyleUnderline"/>
          <w:highlight w:val="cyan"/>
        </w:rPr>
        <w:t xml:space="preserve">It would be a mistake to presume </w:t>
      </w:r>
      <w:r w:rsidRPr="008C4A23">
        <w:rPr>
          <w:rStyle w:val="StyleUnderline"/>
        </w:rPr>
        <w:t xml:space="preserve">that every </w:t>
      </w:r>
      <w:r w:rsidRPr="00570705">
        <w:rPr>
          <w:rStyle w:val="StyleUnderline"/>
          <w:highlight w:val="cyan"/>
        </w:rPr>
        <w:t>deconstruction is an event of justice.</w:t>
      </w:r>
      <w:r w:rsidRPr="000D34FA">
        <w:rPr>
          <w:sz w:val="10"/>
        </w:rPr>
        <w:t xml:space="preserve"> It presumes that injustice is the dangerous supplement, alien and external to justice that could be eradicated with the purity of deconstruction. Furthermore, it portrays the possibility of control over written language that neither Plato nor Derrida would endorse. </w:t>
      </w:r>
      <w:r w:rsidRPr="000D34FA">
        <w:rPr>
          <w:rStyle w:val="Emphasis"/>
        </w:rPr>
        <w:t>The</w:t>
      </w:r>
      <w:r w:rsidRPr="00570705">
        <w:rPr>
          <w:rStyle w:val="Emphasis"/>
          <w:highlight w:val="cyan"/>
        </w:rPr>
        <w:t xml:space="preserve"> deconstruction</w:t>
      </w:r>
      <w:r w:rsidRPr="000D34FA">
        <w:rPr>
          <w:sz w:val="10"/>
        </w:rPr>
        <w:t>ist is not a master</w:t>
      </w:r>
      <w:r w:rsidRPr="00570705">
        <w:rPr>
          <w:rStyle w:val="Emphasis"/>
          <w:highlight w:val="cyan"/>
        </w:rPr>
        <w:t xml:space="preserve"> of hyperreality</w:t>
      </w:r>
      <w:r w:rsidRPr="000D34FA">
        <w:rPr>
          <w:sz w:val="10"/>
        </w:rPr>
        <w:t xml:space="preserve">. Just as Thrasymachus’ stronger party </w:t>
      </w:r>
      <w:r w:rsidRPr="00570705">
        <w:rPr>
          <w:rStyle w:val="Emphasis"/>
          <w:highlight w:val="cyan"/>
        </w:rPr>
        <w:t xml:space="preserve">errs in its effort to obliterate injustice, </w:t>
      </w:r>
      <w:r w:rsidRPr="00570705">
        <w:rPr>
          <w:rStyle w:val="StyleUnderline"/>
          <w:highlight w:val="cyan"/>
        </w:rPr>
        <w:t>and</w:t>
      </w:r>
      <w:r w:rsidRPr="00570705">
        <w:rPr>
          <w:rStyle w:val="Emphasis"/>
          <w:highlight w:val="cyan"/>
        </w:rPr>
        <w:t xml:space="preserve"> actually</w:t>
      </w:r>
      <w:r w:rsidRPr="00570705">
        <w:rPr>
          <w:rStyle w:val="StyleUnderline"/>
          <w:highlight w:val="cyan"/>
        </w:rPr>
        <w:t xml:space="preserve"> </w:t>
      </w:r>
      <w:r w:rsidRPr="00570705">
        <w:rPr>
          <w:rStyle w:val="Emphasis"/>
          <w:highlight w:val="cyan"/>
        </w:rPr>
        <w:t>succeeds in creating it</w:t>
      </w:r>
      <w:r w:rsidRPr="00570705">
        <w:rPr>
          <w:rStyle w:val="StyleUnderline"/>
          <w:highlight w:val="cyan"/>
        </w:rPr>
        <w:t xml:space="preserve"> </w:t>
      </w:r>
      <w:r w:rsidRPr="000D34FA">
        <w:rPr>
          <w:rStyle w:val="StyleUnderline"/>
        </w:rPr>
        <w:t>inadvertently</w:t>
      </w:r>
      <w:r w:rsidRPr="000D34FA">
        <w:rPr>
          <w:sz w:val="10"/>
        </w:rPr>
        <w:t xml:space="preserve">, deconstruction, insofar as it is a part of interhuman discourse, is prone to misunderstanding, miscommunication, and the numerous other species of human fallibility. A dialectical reading suggests that what justice is compelled to acknowledge is injustice, and not necessarily law. Justice can only emerge as a viable concept by attending to its negation. </w:t>
      </w:r>
      <w:r w:rsidRPr="00570705">
        <w:rPr>
          <w:rStyle w:val="StyleUnderline"/>
          <w:highlight w:val="cyan"/>
        </w:rPr>
        <w:t xml:space="preserve">Justice and law can be in opposition, </w:t>
      </w:r>
      <w:r w:rsidRPr="00570705">
        <w:rPr>
          <w:rStyle w:val="Emphasis"/>
          <w:highlight w:val="cyan"/>
        </w:rPr>
        <w:t>but this conflict is not necessary</w:t>
      </w:r>
      <w:r w:rsidRPr="00570705">
        <w:rPr>
          <w:rStyle w:val="StyleUnderline"/>
          <w:highlight w:val="cyan"/>
        </w:rPr>
        <w:t>.</w:t>
      </w:r>
      <w:r w:rsidRPr="000D34FA">
        <w:rPr>
          <w:sz w:val="10"/>
        </w:rPr>
        <w:t xml:space="preserve"> Instead, it is justice and injustice that are necessarily in conflict. Derrida is right in saying that “law is not justice” </w:t>
      </w:r>
      <w:r w:rsidRPr="000D34FA">
        <w:rPr>
          <w:sz w:val="10"/>
        </w:rPr>
        <w:lastRenderedPageBreak/>
        <w:t xml:space="preserve">but stops short in identifying the important corollary that law is not injustice. [62] </w:t>
      </w:r>
      <w:r w:rsidRPr="00570705">
        <w:rPr>
          <w:rStyle w:val="StyleUnderline"/>
          <w:highlight w:val="cyan"/>
        </w:rPr>
        <w:t xml:space="preserve">It becomes unclear </w:t>
      </w:r>
      <w:r w:rsidRPr="008C4A23">
        <w:rPr>
          <w:rStyle w:val="StyleUnderline"/>
        </w:rPr>
        <w:t xml:space="preserve">as to </w:t>
      </w:r>
      <w:r w:rsidRPr="00570705">
        <w:rPr>
          <w:rStyle w:val="StyleUnderline"/>
          <w:highlight w:val="cyan"/>
        </w:rPr>
        <w:t>why law as a category ought</w:t>
      </w:r>
      <w:r w:rsidRPr="008C4A23">
        <w:t xml:space="preserve"> to</w:t>
      </w:r>
      <w:r w:rsidRPr="00570705">
        <w:rPr>
          <w:rStyle w:val="StyleUnderline"/>
          <w:highlight w:val="cyan"/>
        </w:rPr>
        <w:t xml:space="preserve"> be the object of unyielding deconstruction</w:t>
      </w:r>
      <w:r w:rsidRPr="000D34FA">
        <w:rPr>
          <w:sz w:val="10"/>
        </w:rPr>
        <w:t xml:space="preserve">. That is to say, it is not clear why “violence without ground” deserves to be equated with injustice. </w:t>
      </w:r>
      <w:r w:rsidRPr="00570705">
        <w:rPr>
          <w:rStyle w:val="StyleUnderline"/>
          <w:highlight w:val="cyan"/>
        </w:rPr>
        <w:t xml:space="preserve">A </w:t>
      </w:r>
      <w:r w:rsidRPr="00570705">
        <w:rPr>
          <w:rStyle w:val="Emphasis"/>
          <w:highlight w:val="cyan"/>
        </w:rPr>
        <w:t>law prohibiting rape</w:t>
      </w:r>
      <w:r w:rsidRPr="00570705">
        <w:rPr>
          <w:rStyle w:val="StyleUnderline"/>
          <w:highlight w:val="cyan"/>
        </w:rPr>
        <w:t xml:space="preserve"> </w:t>
      </w:r>
      <w:r w:rsidRPr="000D34FA">
        <w:rPr>
          <w:sz w:val="10"/>
        </w:rPr>
        <w:t>may be violence without ground, it</w:t>
      </w:r>
      <w:r w:rsidRPr="00570705">
        <w:rPr>
          <w:sz w:val="10"/>
          <w:highlight w:val="cyan"/>
        </w:rPr>
        <w:t xml:space="preserve"> </w:t>
      </w:r>
      <w:r w:rsidRPr="00570705">
        <w:rPr>
          <w:rStyle w:val="Emphasis"/>
          <w:highlight w:val="cyan"/>
        </w:rPr>
        <w:t xml:space="preserve">may be a </w:t>
      </w:r>
      <w:r w:rsidRPr="000D34FA">
        <w:rPr>
          <w:sz w:val="10"/>
        </w:rPr>
        <w:t xml:space="preserve">sedimented </w:t>
      </w:r>
      <w:r w:rsidRPr="00570705">
        <w:rPr>
          <w:rStyle w:val="Emphasis"/>
          <w:highlight w:val="cyan"/>
        </w:rPr>
        <w:t xml:space="preserve">sign </w:t>
      </w:r>
      <w:r w:rsidRPr="000D34FA">
        <w:rPr>
          <w:sz w:val="10"/>
        </w:rPr>
        <w:t>of authority</w:t>
      </w:r>
      <w:r w:rsidRPr="00570705">
        <w:rPr>
          <w:sz w:val="10"/>
          <w:highlight w:val="cyan"/>
        </w:rPr>
        <w:t xml:space="preserve">, </w:t>
      </w:r>
      <w:r w:rsidRPr="00570705">
        <w:rPr>
          <w:rStyle w:val="StyleUnderline"/>
          <w:highlight w:val="cyan"/>
        </w:rPr>
        <w:t>but it hardly seems to deserve to be deconstructed</w:t>
      </w:r>
    </w:p>
    <w:p w14:paraId="16FB6A05" w14:textId="77777777" w:rsidR="00CE5195" w:rsidRDefault="00CE5195" w:rsidP="00CE5195">
      <w:pPr>
        <w:rPr>
          <w:rFonts w:eastAsia="Cambria"/>
        </w:rPr>
      </w:pPr>
    </w:p>
    <w:p w14:paraId="461F10CA" w14:textId="77777777" w:rsidR="00CE5195" w:rsidRDefault="00CE5195" w:rsidP="00CE5195">
      <w:pPr>
        <w:pStyle w:val="Heading4"/>
        <w:numPr>
          <w:ilvl w:val="0"/>
          <w:numId w:val="15"/>
        </w:numPr>
      </w:pPr>
      <w:r>
        <w:t xml:space="preserve">Debate is inherently a seminar – a space of clash that creates new directions to ideas and actions that the people within it align themselves with – any reason we win that debate is a space to shape subjects is a reason to vote aff – WE DO CHANGE THE FORM – shifting the debate space to affirm it as a seminar -  a pedagogical sphere oriented to how we should coordinate action and subject formation outside of the round. Means all their arguments about communication and commodification don’t matter. </w:t>
      </w:r>
    </w:p>
    <w:p w14:paraId="30D40075" w14:textId="77777777" w:rsidR="00CE5195" w:rsidRDefault="00CE5195" w:rsidP="00CE5195">
      <w:r w:rsidRPr="006912D4">
        <w:rPr>
          <w:rStyle w:val="Heading4Char"/>
        </w:rPr>
        <w:t>Asen 17</w:t>
      </w:r>
      <w:r>
        <w:t xml:space="preserve"> (Robert Asen is a Professor in the Communication Arts Department and an affiliate at the Institute for Research on Poverty at the University of Wisconsin-Madison. In 2010, he received the National Communication Association Winans-Wichelns Award. “Neoliberalism, the public sphere, and a public good.” Published August 2017. </w:t>
      </w:r>
      <w:hyperlink r:id="rId101" w:history="1">
        <w:r w:rsidRPr="00D01F70">
          <w:rPr>
            <w:rStyle w:val="Hyperlink"/>
          </w:rPr>
          <w:t>http://www.tandfonline.com/doi/full/10.1080/00335630.2017.1360507?scroll=top&amp;needAccess=true</w:t>
        </w:r>
      </w:hyperlink>
      <w:r>
        <w:t xml:space="preserve"> . Web. DA: 11/8/17) [JK]</w:t>
      </w:r>
    </w:p>
    <w:p w14:paraId="502251A2" w14:textId="77777777" w:rsidR="00CE5195" w:rsidRPr="00421FF0" w:rsidRDefault="00CE5195" w:rsidP="00CE5195">
      <w:r w:rsidRPr="00517D55">
        <w:rPr>
          <w:sz w:val="16"/>
        </w:rPr>
        <w:t xml:space="preserve">Even as it raises serious challenges for models and practices of a multiple public sphere, neoliberalism does not dispense with publicity. Indeed, </w:t>
      </w:r>
      <w:r w:rsidRPr="007F5CF4">
        <w:rPr>
          <w:rStyle w:val="StyleUnderline"/>
          <w:highlight w:val="yellow"/>
        </w:rPr>
        <w:t>neoliberalism</w:t>
      </w:r>
      <w:r w:rsidRPr="00517D55">
        <w:rPr>
          <w:sz w:val="16"/>
        </w:rPr>
        <w:t xml:space="preserve"> in its various forms </w:t>
      </w:r>
      <w:r w:rsidRPr="007F5CF4">
        <w:rPr>
          <w:rStyle w:val="StyleUnderline"/>
          <w:highlight w:val="yellow"/>
        </w:rPr>
        <w:t>circulates among the</w:t>
      </w:r>
      <w:r w:rsidRPr="00BA2BA9">
        <w:rPr>
          <w:rStyle w:val="StyleUnderline"/>
        </w:rPr>
        <w:t xml:space="preserve"> nodes of a </w:t>
      </w:r>
      <w:r w:rsidRPr="00BA2BA9">
        <w:rPr>
          <w:rStyle w:val="Emphasis"/>
        </w:rPr>
        <w:t xml:space="preserve">networked </w:t>
      </w:r>
      <w:r w:rsidRPr="007F5CF4">
        <w:rPr>
          <w:rStyle w:val="Emphasis"/>
          <w:highlight w:val="yellow"/>
        </w:rPr>
        <w:t>public sphere</w:t>
      </w:r>
      <w:r w:rsidRPr="007F5CF4">
        <w:rPr>
          <w:sz w:val="16"/>
          <w:highlight w:val="yellow"/>
        </w:rPr>
        <w:t>.</w:t>
      </w:r>
      <w:r w:rsidRPr="00517D55">
        <w:rPr>
          <w:sz w:val="16"/>
        </w:rPr>
        <w:t xml:space="preserve"> </w:t>
      </w:r>
      <w:r w:rsidRPr="00BA2BA9">
        <w:rPr>
          <w:rStyle w:val="StyleUnderline"/>
        </w:rPr>
        <w:t>Neoliberalism challenges</w:t>
      </w:r>
      <w:r w:rsidRPr="00517D55">
        <w:rPr>
          <w:sz w:val="16"/>
        </w:rPr>
        <w:t xml:space="preserve"> modes of critical </w:t>
      </w:r>
      <w:r w:rsidRPr="00BA2BA9">
        <w:rPr>
          <w:rStyle w:val="StyleUnderline"/>
        </w:rPr>
        <w:t xml:space="preserve">publicity by aligning publics with its </w:t>
      </w:r>
      <w:r w:rsidRPr="00BA2BA9">
        <w:rPr>
          <w:rStyle w:val="Emphasis"/>
        </w:rPr>
        <w:t>own vision of individuals</w:t>
      </w:r>
      <w:r w:rsidRPr="00BA2BA9">
        <w:rPr>
          <w:rStyle w:val="StyleUnderline"/>
        </w:rPr>
        <w:t xml:space="preserve"> and their interactions</w:t>
      </w:r>
      <w:r w:rsidRPr="00517D55">
        <w:rPr>
          <w:sz w:val="16"/>
        </w:rPr>
        <w:t>. Recalling the presumption of a bourgeois public</w:t>
      </w:r>
      <w:r w:rsidRPr="00BA2BA9">
        <w:rPr>
          <w:rStyle w:val="StyleUnderline"/>
        </w:rPr>
        <w:t xml:space="preserve">, a neoliberal public </w:t>
      </w:r>
      <w:r w:rsidRPr="00BA2BA9">
        <w:rPr>
          <w:rStyle w:val="Emphasis"/>
        </w:rPr>
        <w:t>disregards difference</w:t>
      </w:r>
      <w:r w:rsidRPr="00BA2BA9">
        <w:rPr>
          <w:rStyle w:val="StyleUnderline"/>
        </w:rPr>
        <w:t xml:space="preserve"> and </w:t>
      </w:r>
      <w:r w:rsidRPr="00BA2BA9">
        <w:rPr>
          <w:rStyle w:val="Emphasis"/>
        </w:rPr>
        <w:t>discounts inequality</w:t>
      </w:r>
      <w:r w:rsidRPr="00BA2BA9">
        <w:rPr>
          <w:rStyle w:val="StyleUnderline"/>
        </w:rPr>
        <w:t xml:space="preserve"> to reassert a singular and </w:t>
      </w:r>
      <w:r w:rsidRPr="00BA2BA9">
        <w:rPr>
          <w:rStyle w:val="Emphasis"/>
        </w:rPr>
        <w:t>universal model of publicity</w:t>
      </w:r>
      <w:r w:rsidRPr="00517D55">
        <w:rPr>
          <w:sz w:val="16"/>
        </w:rPr>
        <w:t xml:space="preserve">. To the degree to which it exerts force across a network, </w:t>
      </w:r>
      <w:r w:rsidRPr="00BA2BA9">
        <w:rPr>
          <w:rStyle w:val="StyleUnderline"/>
        </w:rPr>
        <w:t>a neoliberal public obfuscates the diversity of the network in which it circulates</w:t>
      </w:r>
      <w:r w:rsidRPr="00517D55">
        <w:rPr>
          <w:sz w:val="16"/>
        </w:rPr>
        <w:t xml:space="preserve">. </w:t>
      </w:r>
      <w:r w:rsidRPr="00BA2BA9">
        <w:rPr>
          <w:rStyle w:val="StyleUnderline"/>
        </w:rPr>
        <w:t>A neoliberal public</w:t>
      </w:r>
      <w:r w:rsidRPr="00517D55">
        <w:rPr>
          <w:sz w:val="16"/>
        </w:rPr>
        <w:t xml:space="preserve"> exhibits distinct qualities and </w:t>
      </w:r>
      <w:r w:rsidRPr="00BA2BA9">
        <w:rPr>
          <w:rStyle w:val="StyleUnderline"/>
        </w:rPr>
        <w:t>assumes alternative functions than a networked public sphere operating with a dynamic public</w:t>
      </w:r>
      <w:r w:rsidRPr="00517D55">
        <w:rPr>
          <w:sz w:val="16"/>
        </w:rPr>
        <w:t xml:space="preserve"> good. To understand this neoliberal public, we first must recognize that scholars have used the term neoliberalism to refer to related but multiple developments and objects. Engaging the wide-ranging contemporary scholarship on the topic, Simon Springer observes that four prominent versions of neoliberalism circulate in the literature: neoliberalism as domi- nant ideology; neoliberalism as policy framework; neoliberalism as state form; and neoli- beralism as mode of self-governance.39 As Springer notes, these versions may overlap. If we understand ideology as a set of political beliefs and principles, then we may discern a form of neoliberalism in the discourse of advocates who champion the superiority of markets. Yet, this very example lends itself to a policy program of privatization, and it reimagines the state through a market model. While the qualities and functions of a neo- liberal public link to these variations, public sphere scholars may offer a distinctive contribution by considering how </w:t>
      </w:r>
      <w:r w:rsidRPr="00BA2BA9">
        <w:rPr>
          <w:rStyle w:val="StyleUnderline"/>
        </w:rPr>
        <w:t>neoliberalism</w:t>
      </w:r>
      <w:r w:rsidRPr="007F5CF4">
        <w:rPr>
          <w:rStyle w:val="StyleUnderline"/>
          <w:highlight w:val="yellow"/>
        </w:rPr>
        <w:t>, as a dominant social force</w:t>
      </w:r>
      <w:r w:rsidRPr="00BA2BA9">
        <w:rPr>
          <w:rStyle w:val="StyleUnderline"/>
        </w:rPr>
        <w:t xml:space="preserve">, </w:t>
      </w:r>
      <w:r w:rsidRPr="007F5CF4">
        <w:rPr>
          <w:rStyle w:val="StyleUnderline"/>
          <w:highlight w:val="yellow"/>
        </w:rPr>
        <w:t>shapes</w:t>
      </w:r>
      <w:r w:rsidRPr="00BA2BA9">
        <w:rPr>
          <w:rStyle w:val="StyleUnderline"/>
        </w:rPr>
        <w:t xml:space="preserve"> the </w:t>
      </w:r>
      <w:r w:rsidRPr="007F5CF4">
        <w:rPr>
          <w:rStyle w:val="Emphasis"/>
          <w:highlight w:val="yellow"/>
        </w:rPr>
        <w:t>subjectivities</w:t>
      </w:r>
      <w:r w:rsidRPr="007F5CF4">
        <w:rPr>
          <w:rStyle w:val="StyleUnderline"/>
          <w:highlight w:val="yellow"/>
        </w:rPr>
        <w:t xml:space="preserve"> of people</w:t>
      </w:r>
      <w:r w:rsidRPr="00BA2BA9">
        <w:rPr>
          <w:rStyle w:val="StyleUnderline"/>
        </w:rPr>
        <w:t xml:space="preserve"> who act in the public sphere as well as their perceived and</w:t>
      </w:r>
      <w:r w:rsidRPr="00517D55">
        <w:rPr>
          <w:sz w:val="16"/>
        </w:rPr>
        <w:t xml:space="preserve"> 40 </w:t>
      </w:r>
      <w:r w:rsidRPr="00BA2BA9">
        <w:rPr>
          <w:rStyle w:val="StyleUnderline"/>
        </w:rPr>
        <w:t>enacted relations to one another</w:t>
      </w:r>
      <w:r w:rsidRPr="00517D55">
        <w:rPr>
          <w:sz w:val="16"/>
        </w:rPr>
        <w:t xml:space="preserve">. </w:t>
      </w:r>
      <w:r w:rsidRPr="007F5CF4">
        <w:rPr>
          <w:rStyle w:val="StyleUnderline"/>
          <w:highlight w:val="yellow"/>
        </w:rPr>
        <w:t xml:space="preserve">The figure of an </w:t>
      </w:r>
      <w:r w:rsidRPr="007F5CF4">
        <w:rPr>
          <w:rStyle w:val="Emphasis"/>
          <w:highlight w:val="yellow"/>
        </w:rPr>
        <w:t>atomized individual</w:t>
      </w:r>
      <w:r w:rsidRPr="007F5CF4">
        <w:rPr>
          <w:rStyle w:val="StyleUnderline"/>
          <w:highlight w:val="yellow"/>
        </w:rPr>
        <w:t xml:space="preserve"> stands at the center of a neoliberal public</w:t>
      </w:r>
      <w:r w:rsidRPr="007F5CF4">
        <w:rPr>
          <w:sz w:val="16"/>
          <w:highlight w:val="yellow"/>
        </w:rPr>
        <w:t xml:space="preserve">. </w:t>
      </w:r>
      <w:r w:rsidRPr="007F5CF4">
        <w:rPr>
          <w:rStyle w:val="StyleUnderline"/>
          <w:highlight w:val="yellow"/>
        </w:rPr>
        <w:t>I</w:t>
      </w:r>
      <w:r w:rsidRPr="00BA2BA9">
        <w:rPr>
          <w:rStyle w:val="StyleUnderline"/>
        </w:rPr>
        <w:t>n</w:t>
      </w:r>
      <w:r w:rsidRPr="00517D55">
        <w:rPr>
          <w:sz w:val="16"/>
        </w:rPr>
        <w:t xml:space="preserve"> his 1962 book </w:t>
      </w:r>
      <w:r w:rsidRPr="00BA2BA9">
        <w:rPr>
          <w:rStyle w:val="StyleUnderline"/>
        </w:rPr>
        <w:t>Capitalism and Freedom</w:t>
      </w:r>
      <w:r w:rsidRPr="00517D55">
        <w:rPr>
          <w:sz w:val="16"/>
        </w:rPr>
        <w:t xml:space="preserve">, Milton </w:t>
      </w:r>
      <w:r w:rsidRPr="00BA2BA9">
        <w:rPr>
          <w:rStyle w:val="StyleUnderline"/>
        </w:rPr>
        <w:t>Friedman opened with an unequivocal assertion</w:t>
      </w:r>
      <w:r w:rsidRPr="00517D55">
        <w:rPr>
          <w:sz w:val="16"/>
        </w:rPr>
        <w:t xml:space="preserve"> of the place of the individual: To the free man, </w:t>
      </w:r>
      <w:r w:rsidRPr="00BA2BA9">
        <w:rPr>
          <w:rStyle w:val="StyleUnderline"/>
        </w:rPr>
        <w:t xml:space="preserve">the country is the collection of individuals who compose it, </w:t>
      </w:r>
      <w:r w:rsidRPr="00BA2BA9">
        <w:rPr>
          <w:rStyle w:val="Emphasis"/>
        </w:rPr>
        <w:t>not something over and above them</w:t>
      </w:r>
      <w:r w:rsidRPr="00517D55">
        <w:rPr>
          <w:sz w:val="16"/>
        </w:rPr>
        <w:t xml:space="preserve">. ... </w:t>
      </w:r>
      <w:r w:rsidRPr="00517D55">
        <w:rPr>
          <w:strike/>
          <w:sz w:val="16"/>
        </w:rPr>
        <w:t>He</w:t>
      </w:r>
      <w:r w:rsidRPr="00517D55">
        <w:rPr>
          <w:sz w:val="16"/>
        </w:rPr>
        <w:t xml:space="preserve"> </w:t>
      </w:r>
      <w:r w:rsidRPr="00BA2BA9">
        <w:rPr>
          <w:rStyle w:val="StyleUnderline"/>
        </w:rPr>
        <w:t xml:space="preserve">[they] recognizes no national purpose except as it is the consensus of the purposes for which the </w:t>
      </w:r>
      <w:r w:rsidRPr="00BA2BA9">
        <w:rPr>
          <w:rStyle w:val="Emphasis"/>
        </w:rPr>
        <w:t>citizens severally strive</w:t>
      </w:r>
      <w:r w:rsidRPr="00517D55">
        <w:rPr>
          <w:sz w:val="16"/>
        </w:rPr>
        <w:t xml:space="preserve">. 41 n rebuking "something over and above" individuals, in denying shared purpose, </w:t>
      </w:r>
      <w:r w:rsidRPr="00BA2BA9">
        <w:rPr>
          <w:rStyle w:val="StyleUnderline"/>
        </w:rPr>
        <w:t xml:space="preserve">Friedman gainsaid </w:t>
      </w:r>
      <w:r w:rsidRPr="007F5CF4">
        <w:rPr>
          <w:rStyle w:val="StyleUnderline"/>
          <w:highlight w:val="yellow"/>
        </w:rPr>
        <w:t xml:space="preserve">the existence of </w:t>
      </w:r>
      <w:r w:rsidRPr="007F5CF4">
        <w:rPr>
          <w:rStyle w:val="Emphasis"/>
          <w:highlight w:val="yellow"/>
        </w:rPr>
        <w:t>coordinated action</w:t>
      </w:r>
      <w:r w:rsidRPr="007F5CF4">
        <w:rPr>
          <w:rStyle w:val="StyleUnderline"/>
          <w:highlight w:val="yellow"/>
        </w:rPr>
        <w:t xml:space="preserve"> as</w:t>
      </w:r>
      <w:r w:rsidRPr="00BA2BA9">
        <w:rPr>
          <w:rStyle w:val="StyleUnderline"/>
        </w:rPr>
        <w:t xml:space="preserve"> anything other than </w:t>
      </w:r>
      <w:r w:rsidRPr="007F5CF4">
        <w:rPr>
          <w:rStyle w:val="StyleUnderline"/>
          <w:highlight w:val="yellow"/>
        </w:rPr>
        <w:t xml:space="preserve">an infringement on </w:t>
      </w:r>
      <w:r w:rsidRPr="007F5CF4">
        <w:rPr>
          <w:rStyle w:val="StyleUnderline"/>
          <w:highlight w:val="yellow"/>
        </w:rPr>
        <w:lastRenderedPageBreak/>
        <w:t>individual prerogative</w:t>
      </w:r>
      <w:r w:rsidRPr="00517D55">
        <w:rPr>
          <w:sz w:val="16"/>
        </w:rPr>
        <w:t xml:space="preserve">. </w:t>
      </w:r>
      <w:r w:rsidRPr="00C8445A">
        <w:rPr>
          <w:rStyle w:val="StyleUnderline"/>
        </w:rPr>
        <w:t>Whereas public sphere scholars</w:t>
      </w:r>
      <w:r w:rsidRPr="00517D55">
        <w:rPr>
          <w:sz w:val="16"/>
        </w:rPr>
        <w:t xml:space="preserve"> like Hannah Arendt have </w:t>
      </w:r>
      <w:r w:rsidRPr="00C8445A">
        <w:rPr>
          <w:rStyle w:val="StyleUnderline"/>
        </w:rPr>
        <w:t>discerned a power in human relationships that "springs up between Ipeoplel</w:t>
      </w:r>
      <w:r w:rsidRPr="00517D55">
        <w:rPr>
          <w:sz w:val="16"/>
        </w:rPr>
        <w:t xml:space="preserve"> when they act together, </w:t>
      </w:r>
      <w:r w:rsidRPr="00C8445A">
        <w:rPr>
          <w:rStyle w:val="StyleUnderline"/>
        </w:rPr>
        <w:t>Friedman denied this potentiality</w:t>
      </w:r>
      <w:r w:rsidRPr="00517D55">
        <w:rPr>
          <w:sz w:val="16"/>
        </w:rPr>
        <w:t xml:space="preserve">. Elected officials, too, have voiced this indi- vidualist orientation. In his first inaugural address, President Ronald Reagan recast the progressive narrative of the American Dream "to privilege the individual as the hero, rather than the community. "43 Like Friedman, Reagan grounded his view of the nation in individuals, and he did so in celebratory terms. At other times, censure has replaced celebration when individuals fail to reach their economic goals, or even economic survi- ability, since individuals alone bear the responsibility for their actions. Writing about the circulation of the "mortgage delinquent" in the 2008 housing market crisis in the United States, Megan Foley explains that this figure enforced neoliberal self-discipline by scolding debtors to "grow up, take responsibility, and repay their loans." At the same time, this figure "minimized the scope of the mortgage crisis by pinning the blame on 'irresponsible' individuals who made 'risky' financial decisions. Just as an emphasis on an atomized individual denies coordinated action, it occludes structural deficiencies. </w:t>
      </w:r>
      <w:r w:rsidRPr="00C8445A">
        <w:rPr>
          <w:rStyle w:val="StyleUnderline"/>
        </w:rPr>
        <w:t xml:space="preserve">In a </w:t>
      </w:r>
      <w:r w:rsidRPr="007F5CF4">
        <w:rPr>
          <w:rStyle w:val="StyleUnderline"/>
          <w:highlight w:val="yellow"/>
        </w:rPr>
        <w:t>neoliberal public sphere</w:t>
      </w:r>
      <w:r w:rsidRPr="00C8445A">
        <w:rPr>
          <w:rStyle w:val="StyleUnderline"/>
        </w:rPr>
        <w:t>, individuals may exercise the fundamental value of freedom,</w:t>
      </w:r>
      <w:r w:rsidRPr="00517D55">
        <w:rPr>
          <w:sz w:val="16"/>
        </w:rPr>
        <w:t xml:space="preserve"> defined generally as the ability of individuals to act as they please without coer- cion or constraint, </w:t>
      </w:r>
      <w:r w:rsidRPr="00C8445A">
        <w:rPr>
          <w:rStyle w:val="StyleUnderline"/>
        </w:rPr>
        <w:t xml:space="preserve">but </w:t>
      </w:r>
      <w:r w:rsidRPr="00C8445A">
        <w:rPr>
          <w:rStyle w:val="Emphasis"/>
        </w:rPr>
        <w:t>narrowly imagined</w:t>
      </w:r>
      <w:r w:rsidRPr="00C8445A">
        <w:rPr>
          <w:rStyle w:val="StyleUnderline"/>
        </w:rPr>
        <w:t xml:space="preserve"> as the freedom of market actors.</w:t>
      </w:r>
      <w:r w:rsidRPr="00517D55">
        <w:rPr>
          <w:sz w:val="16"/>
        </w:rPr>
        <w:t xml:space="preserve"> Recalling a lineage of classical liberalism, Friedman upheld "freedom as the ultimate goal and the indi- vidual as the ultimate entity in society." 45 Freedom supposedly brought limitless possibi- lities—individuals could decide best how they would live their lives; what they valued; with whom they would interact and how. However, </w:t>
      </w:r>
      <w:r w:rsidRPr="00C8445A">
        <w:rPr>
          <w:rStyle w:val="StyleUnderline"/>
        </w:rPr>
        <w:t xml:space="preserve">in </w:t>
      </w:r>
      <w:r w:rsidRPr="007F5CF4">
        <w:rPr>
          <w:rStyle w:val="StyleUnderline"/>
          <w:highlight w:val="yellow"/>
        </w:rPr>
        <w:t>flattening society in the image of the market</w:t>
      </w:r>
      <w:r w:rsidRPr="00C8445A">
        <w:rPr>
          <w:rStyle w:val="StyleUnderline"/>
        </w:rPr>
        <w:t>, Friedman and other neoliberals restricted freedom to the freedom of market actors</w:t>
      </w:r>
      <w:r w:rsidRPr="00517D55">
        <w:rPr>
          <w:sz w:val="16"/>
        </w:rPr>
        <w:t xml:space="preserve">. 46 </w:t>
      </w:r>
      <w:r w:rsidRPr="00C8445A">
        <w:rPr>
          <w:rStyle w:val="StyleUnderline"/>
        </w:rPr>
        <w:t>Democratic connotations of freedom as self-rule or "</w:t>
      </w:r>
      <w:r w:rsidRPr="00C8445A">
        <w:rPr>
          <w:rStyle w:val="Emphasis"/>
        </w:rPr>
        <w:t>participation in rule by the demos</w:t>
      </w:r>
      <w:r w:rsidRPr="00C8445A">
        <w:rPr>
          <w:rStyle w:val="StyleUnderline"/>
        </w:rPr>
        <w:t>,"</w:t>
      </w:r>
      <w:r w:rsidRPr="00517D55">
        <w:rPr>
          <w:sz w:val="16"/>
        </w:rPr>
        <w:t xml:space="preserve"> notes Brown, </w:t>
      </w:r>
      <w:r w:rsidRPr="00C8445A">
        <w:rPr>
          <w:rStyle w:val="StyleUnderline"/>
        </w:rPr>
        <w:t>gave "way to comportment wi</w:t>
      </w:r>
      <w:r>
        <w:rPr>
          <w:rStyle w:val="StyleUnderline"/>
        </w:rPr>
        <w:t xml:space="preserve">th a </w:t>
      </w:r>
      <w:r w:rsidRPr="00C8445A">
        <w:rPr>
          <w:rStyle w:val="Emphasis"/>
        </w:rPr>
        <w:t>market instrumental rationality</w:t>
      </w:r>
      <w:r w:rsidRPr="00C8445A">
        <w:rPr>
          <w:rStyle w:val="StyleUnderline"/>
        </w:rPr>
        <w:t xml:space="preserve"> that radically </w:t>
      </w:r>
      <w:r w:rsidRPr="00C8445A">
        <w:rPr>
          <w:rStyle w:val="Emphasis"/>
        </w:rPr>
        <w:t>constrains</w:t>
      </w:r>
      <w:r w:rsidRPr="00C8445A">
        <w:rPr>
          <w:rStyle w:val="StyleUnderline"/>
        </w:rPr>
        <w:t xml:space="preserve"> both </w:t>
      </w:r>
      <w:r w:rsidRPr="00C8445A">
        <w:rPr>
          <w:rStyle w:val="Emphasis"/>
        </w:rPr>
        <w:t>choices and ambitions</w:t>
      </w:r>
      <w:r w:rsidRPr="00517D55">
        <w:rPr>
          <w:sz w:val="16"/>
        </w:rPr>
        <w:t xml:space="preserve">. ... </w:t>
      </w:r>
      <w:r w:rsidRPr="00C8445A">
        <w:rPr>
          <w:rStyle w:val="StyleUnderline"/>
        </w:rPr>
        <w:t xml:space="preserve">No longer is there an open question of </w:t>
      </w:r>
      <w:r w:rsidRPr="00C8445A">
        <w:rPr>
          <w:rStyle w:val="Emphasis"/>
        </w:rPr>
        <w:t>how to craft the self</w:t>
      </w:r>
      <w:r w:rsidRPr="00517D55">
        <w:rPr>
          <w:sz w:val="16"/>
        </w:rPr>
        <w:t xml:space="preserve">."47 In this shift, freedom also dissociates from other demo- cratic values like equality and justice. Illuminating the implications of this move, Friedman contrasted the virtuous action of the free individual against the paternalistic and coercive actions of the state. </w:t>
      </w:r>
      <w:r w:rsidRPr="00C8445A">
        <w:rPr>
          <w:rStyle w:val="StyleUnderline"/>
        </w:rPr>
        <w:t>Any effort</w:t>
      </w:r>
      <w:r w:rsidRPr="00517D55">
        <w:rPr>
          <w:sz w:val="16"/>
        </w:rPr>
        <w:t xml:space="preserve"> by governing institutions </w:t>
      </w:r>
      <w:r w:rsidRPr="00C8445A">
        <w:rPr>
          <w:rStyle w:val="StyleUnderline"/>
        </w:rPr>
        <w:t>to seek equality and pursue justice could never be genuine</w:t>
      </w:r>
      <w:r w:rsidRPr="00517D55">
        <w:rPr>
          <w:sz w:val="16"/>
        </w:rPr>
        <w:t xml:space="preserve"> because it required the imposition of state control on the free will of individuals. As Paul Turpin notes, Friedman presented a stark choice: </w:t>
      </w:r>
      <w:r w:rsidRPr="00C8445A">
        <w:rPr>
          <w:rStyle w:val="StyleUnderline"/>
        </w:rPr>
        <w:t>either citizens</w:t>
      </w:r>
      <w:r w:rsidRPr="00517D55">
        <w:rPr>
          <w:sz w:val="16"/>
        </w:rPr>
        <w:t xml:space="preserve"> 48 </w:t>
      </w:r>
      <w:r w:rsidRPr="00C8445A">
        <w:rPr>
          <w:rStyle w:val="StyleUnderline"/>
        </w:rPr>
        <w:t>could defend freedom or submit to state control and, ultimately, totalitarianism</w:t>
      </w:r>
      <w:r w:rsidRPr="00517D55">
        <w:rPr>
          <w:sz w:val="16"/>
        </w:rPr>
        <w:t xml:space="preserve">. However, as I discuss below, </w:t>
      </w:r>
      <w:r w:rsidRPr="00FD21D7">
        <w:rPr>
          <w:rStyle w:val="StyleUnderline"/>
        </w:rPr>
        <w:t>Friedman and other neoliberals supported state action when they regarded it as serving the market</w:t>
      </w:r>
      <w:r w:rsidRPr="00517D55">
        <w:rPr>
          <w:sz w:val="16"/>
        </w:rPr>
        <w:t xml:space="preserve">. </w:t>
      </w:r>
      <w:r w:rsidRPr="00FD21D7">
        <w:rPr>
          <w:rStyle w:val="StyleUnderline"/>
        </w:rPr>
        <w:t xml:space="preserve">Unable to draw on coordinated action for social change, </w:t>
      </w:r>
      <w:r w:rsidRPr="007F5CF4">
        <w:rPr>
          <w:rStyle w:val="StyleUnderline"/>
          <w:highlight w:val="yellow"/>
        </w:rPr>
        <w:t>the</w:t>
      </w:r>
      <w:r w:rsidRPr="00FD21D7">
        <w:rPr>
          <w:rStyle w:val="StyleUnderline"/>
        </w:rPr>
        <w:t xml:space="preserve"> neoliberal public </w:t>
      </w:r>
      <w:r w:rsidRPr="007F5CF4">
        <w:rPr>
          <w:rStyle w:val="StyleUnderline"/>
          <w:highlight w:val="yellow"/>
        </w:rPr>
        <w:t>subject</w:t>
      </w:r>
      <w:r w:rsidRPr="00FD21D7">
        <w:rPr>
          <w:rStyle w:val="StyleUnderline"/>
        </w:rPr>
        <w:t xml:space="preserve"> only may </w:t>
      </w:r>
      <w:r w:rsidRPr="007F5CF4">
        <w:rPr>
          <w:rStyle w:val="StyleUnderline"/>
          <w:highlight w:val="yellow"/>
        </w:rPr>
        <w:t xml:space="preserve">act as an individual to </w:t>
      </w:r>
      <w:r w:rsidRPr="007F5CF4">
        <w:rPr>
          <w:rStyle w:val="Emphasis"/>
          <w:highlight w:val="yellow"/>
        </w:rPr>
        <w:t>change oneself in the image of the market.</w:t>
      </w:r>
      <w:r w:rsidRPr="007F5CF4">
        <w:rPr>
          <w:sz w:val="16"/>
          <w:highlight w:val="yellow"/>
        </w:rPr>
        <w:t xml:space="preserve"> In</w:t>
      </w:r>
      <w:r w:rsidRPr="00517D55">
        <w:rPr>
          <w:sz w:val="16"/>
        </w:rPr>
        <w:t xml:space="preserve"> this manner, </w:t>
      </w:r>
      <w:r w:rsidRPr="00FD21D7">
        <w:rPr>
          <w:rStyle w:val="StyleUnderline"/>
        </w:rPr>
        <w:t xml:space="preserve">neoliberalism </w:t>
      </w:r>
      <w:r w:rsidRPr="00FD21D7">
        <w:rPr>
          <w:rStyle w:val="Emphasis"/>
        </w:rPr>
        <w:t>redirects</w:t>
      </w:r>
      <w:r w:rsidRPr="00FD21D7">
        <w:rPr>
          <w:rStyle w:val="StyleUnderline"/>
        </w:rPr>
        <w:t xml:space="preserve"> social concerns </w:t>
      </w:r>
      <w:r w:rsidRPr="00FD21D7">
        <w:rPr>
          <w:rStyle w:val="Emphasis"/>
        </w:rPr>
        <w:t>inward</w:t>
      </w:r>
      <w:r w:rsidRPr="00517D55">
        <w:rPr>
          <w:sz w:val="16"/>
        </w:rPr>
        <w:t xml:space="preserve">. </w:t>
      </w:r>
      <w:r w:rsidRPr="00FD21D7">
        <w:rPr>
          <w:rStyle w:val="StyleUnderline"/>
        </w:rPr>
        <w:t>Operating as a competitive market actor</w:t>
      </w:r>
      <w:r w:rsidRPr="00517D55">
        <w:rPr>
          <w:sz w:val="16"/>
        </w:rPr>
        <w:t xml:space="preserve"> does not occur naturally; rather, </w:t>
      </w:r>
      <w:r w:rsidRPr="00FD21D7">
        <w:rPr>
          <w:rStyle w:val="StyleUnderline"/>
        </w:rPr>
        <w:t xml:space="preserve">individuals must develop their </w:t>
      </w:r>
      <w:r w:rsidRPr="00FD21D7">
        <w:rPr>
          <w:rStyle w:val="Emphasis"/>
        </w:rPr>
        <w:t>competitiveness</w:t>
      </w:r>
      <w:r w:rsidRPr="00517D55">
        <w:rPr>
          <w:sz w:val="16"/>
        </w:rPr>
        <w:t xml:space="preserve">. Pierre Dardot and Christian Laval explain that </w:t>
      </w:r>
      <w:r w:rsidRPr="00FD21D7">
        <w:rPr>
          <w:rStyle w:val="StyleUnderline"/>
        </w:rPr>
        <w:t xml:space="preserve">the neoliberal subject must work on oneself constantly </w:t>
      </w:r>
      <w:r w:rsidRPr="00FD21D7">
        <w:rPr>
          <w:rStyle w:val="Emphasis"/>
        </w:rPr>
        <w:t>"to survive competition."</w:t>
      </w:r>
      <w:r w:rsidRPr="00517D55">
        <w:rPr>
          <w:sz w:val="16"/>
        </w:rPr>
        <w:t xml:space="preserve"> Success requires consideration of one's activities as "an investment, a cost calculation. The economy becomes a personal discipline. Dardot and Laval maintain that the self-improvement of the neoliberal subject does not constitute an exercise in delayed gratification; one does not mold oneself as a market actor to accumulate the financial means for self-fulfillment in a non-market activity later in life. Work appears as its own end. </w:t>
      </w:r>
      <w:r w:rsidRPr="00FD21D7">
        <w:rPr>
          <w:rStyle w:val="StyleUnderline"/>
        </w:rPr>
        <w:t>Neoliberalism "makes work the privileged vehicle of self-realization: it is by succeeding professionally that one makes a 'success' of one's life</w:t>
      </w:r>
      <w:r w:rsidRPr="00517D55">
        <w:rPr>
          <w:sz w:val="16"/>
        </w:rPr>
        <w:t xml:space="preserve">."50 </w:t>
      </w:r>
      <w:r w:rsidRPr="007F5CF4">
        <w:rPr>
          <w:rStyle w:val="Emphasis"/>
          <w:highlight w:val="yellow"/>
        </w:rPr>
        <w:t>Neoliberalism subsumes</w:t>
      </w:r>
      <w:r w:rsidRPr="00FD21D7">
        <w:rPr>
          <w:rStyle w:val="StyleUnderline"/>
        </w:rPr>
        <w:t xml:space="preserve"> other motivations and goals, such as obtaining an </w:t>
      </w:r>
      <w:r w:rsidRPr="007F5CF4">
        <w:rPr>
          <w:rStyle w:val="Emphasis"/>
          <w:highlight w:val="yellow"/>
        </w:rPr>
        <w:t>education</w:t>
      </w:r>
      <w:r w:rsidRPr="00FD21D7">
        <w:rPr>
          <w:rStyle w:val="StyleUnderline"/>
        </w:rPr>
        <w:t xml:space="preserve"> or cultivating a </w:t>
      </w:r>
      <w:r w:rsidRPr="00B253D7">
        <w:rPr>
          <w:rStyle w:val="Emphasis"/>
        </w:rPr>
        <w:t>friendship</w:t>
      </w:r>
      <w:r w:rsidRPr="00FD21D7">
        <w:rPr>
          <w:rStyle w:val="StyleUnderline"/>
        </w:rPr>
        <w:t xml:space="preserve">, </w:t>
      </w:r>
      <w:r w:rsidRPr="007F5CF4">
        <w:rPr>
          <w:rStyle w:val="StyleUnderline"/>
          <w:highlight w:val="yellow"/>
        </w:rPr>
        <w:t xml:space="preserve">under </w:t>
      </w:r>
      <w:r w:rsidRPr="007F5CF4">
        <w:rPr>
          <w:rStyle w:val="Emphasis"/>
          <w:highlight w:val="yellow"/>
        </w:rPr>
        <w:t>the singular framework of maximizing one's competitive advantage</w:t>
      </w:r>
      <w:r w:rsidRPr="00B253D7">
        <w:rPr>
          <w:rStyle w:val="Emphasis"/>
        </w:rPr>
        <w:t>.</w:t>
      </w:r>
      <w:r>
        <w:rPr>
          <w:rStyle w:val="Emphasis"/>
        </w:rPr>
        <w:t xml:space="preserve"> </w:t>
      </w:r>
      <w:r w:rsidRPr="00517D55">
        <w:rPr>
          <w:sz w:val="16"/>
        </w:rPr>
        <w:t xml:space="preserve">An individual economic actor, </w:t>
      </w:r>
      <w:r w:rsidRPr="00B253D7">
        <w:rPr>
          <w:rStyle w:val="StyleUnderline"/>
        </w:rPr>
        <w:t>the neoliberal public subject appears as a "</w:t>
      </w:r>
      <w:r w:rsidRPr="00B253D7">
        <w:rPr>
          <w:rStyle w:val="Emphasis"/>
        </w:rPr>
        <w:t>universal</w:t>
      </w:r>
      <w:r w:rsidRPr="00B253D7">
        <w:rPr>
          <w:rStyle w:val="StyleUnderline"/>
        </w:rPr>
        <w:t xml:space="preserve">" that obfuscates its </w:t>
      </w:r>
      <w:r w:rsidRPr="00B253D7">
        <w:rPr>
          <w:rStyle w:val="Emphasis"/>
        </w:rPr>
        <w:t>own particularity</w:t>
      </w:r>
      <w:r w:rsidRPr="00B253D7">
        <w:rPr>
          <w:rStyle w:val="StyleUnderline"/>
        </w:rPr>
        <w:t xml:space="preserve"> as well as the challenges faced by those who cannot </w:t>
      </w:r>
      <w:r w:rsidRPr="00B253D7">
        <w:rPr>
          <w:rStyle w:val="Emphasis"/>
        </w:rPr>
        <w:t>seamlessly identify with its mode of subjectivity.</w:t>
      </w:r>
      <w:r w:rsidRPr="00517D55">
        <w:rPr>
          <w:sz w:val="16"/>
        </w:rPr>
        <w:t xml:space="preserve"> On the question of gender, as Brown suggests, </w:t>
      </w:r>
      <w:r w:rsidRPr="002E3725">
        <w:rPr>
          <w:rStyle w:val="StyleUnderline"/>
        </w:rPr>
        <w:t xml:space="preserve">neoliberalism both </w:t>
      </w:r>
      <w:r w:rsidRPr="002E3725">
        <w:rPr>
          <w:rStyle w:val="Emphasis"/>
        </w:rPr>
        <w:t>ignores</w:t>
      </w:r>
      <w:r w:rsidRPr="002E3725">
        <w:rPr>
          <w:rStyle w:val="StyleUnderline"/>
        </w:rPr>
        <w:t xml:space="preserve"> and </w:t>
      </w:r>
      <w:r w:rsidRPr="002E3725">
        <w:rPr>
          <w:rStyle w:val="Emphasis"/>
        </w:rPr>
        <w:t>exacerbates</w:t>
      </w:r>
      <w:r w:rsidRPr="002E3725">
        <w:rPr>
          <w:rStyle w:val="StyleUnderline"/>
        </w:rPr>
        <w:t xml:space="preserve"> the difficulties that women face in adopting the position of </w:t>
      </w:r>
      <w:r w:rsidRPr="002E3725">
        <w:rPr>
          <w:rStyle w:val="Emphasis"/>
        </w:rPr>
        <w:t>homo oeconomicus</w:t>
      </w:r>
      <w:r w:rsidRPr="00517D55">
        <w:rPr>
          <w:sz w:val="16"/>
        </w:rPr>
        <w:t xml:space="preserve">, since women remain disproportionately responsible for the familial activities that neoliberalism regards as outside of the market. In this way, neoliberalism both intensifies and transforms a gendered division of labor. Intensification appears in the privatization of public infrastructures that support families and children. Transformation occurs through erasure of a public language for identifying and addressing the unequal impact of neoliberal policy change. As Brown writes, "women both require the visible social infrastructure that neoliberalism aims to dismantle through privatization and are the invisible infrastructure sustaining a world of putatively self-investing human capitals." 51 For Nancy Fraser, this subjugation appears in the language of emancipation, as neoliberal policy co-opts the feminist critique of the traditional roles of breadwinner and homemaker. Supplanting the gendered "family wage" of the post-World War Il era in Western economies, neoliberal policy romanticizes "female advancement and social justice" but undermines the very conditions and infra- </w:t>
      </w:r>
      <w:r w:rsidRPr="00517D55">
        <w:rPr>
          <w:sz w:val="16"/>
        </w:rPr>
        <w:lastRenderedPageBreak/>
        <w:t xml:space="preserve">structure necessary for advancement and justice.52 On a global scale, observes Rebecca Dingo, neoliberalism sets "women on a path toward formal market activities without recognizing the wide-reaching vectors of oppression and exploitation that impoverish women. "53 In these ways, policymakers have championed markets as a universal prescrip- tion for national and international development without regard to context and conditions of exploitation. </w:t>
      </w:r>
      <w:r w:rsidRPr="007F5CF4">
        <w:rPr>
          <w:rStyle w:val="StyleUnderline"/>
          <w:highlight w:val="yellow"/>
        </w:rPr>
        <w:t>Neoliberalism</w:t>
      </w:r>
      <w:r w:rsidRPr="00517D55">
        <w:rPr>
          <w:sz w:val="16"/>
        </w:rPr>
        <w:t xml:space="preserve"> also </w:t>
      </w:r>
      <w:r w:rsidRPr="002E3725">
        <w:rPr>
          <w:rStyle w:val="StyleUnderline"/>
        </w:rPr>
        <w:t>i</w:t>
      </w:r>
      <w:r w:rsidRPr="007F5CF4">
        <w:rPr>
          <w:rStyle w:val="StyleUnderline"/>
          <w:highlight w:val="yellow"/>
        </w:rPr>
        <w:t>gnores the role of</w:t>
      </w:r>
      <w:r w:rsidRPr="002E3725">
        <w:rPr>
          <w:rStyle w:val="StyleUnderline"/>
        </w:rPr>
        <w:t xml:space="preserve"> </w:t>
      </w:r>
      <w:r w:rsidRPr="002E3725">
        <w:rPr>
          <w:rStyle w:val="Emphasis"/>
        </w:rPr>
        <w:t>race</w:t>
      </w:r>
      <w:r w:rsidRPr="002E3725">
        <w:rPr>
          <w:rStyle w:val="StyleUnderline"/>
        </w:rPr>
        <w:t xml:space="preserve"> and </w:t>
      </w:r>
      <w:r w:rsidRPr="007F5CF4">
        <w:rPr>
          <w:rStyle w:val="Emphasis"/>
          <w:highlight w:val="yellow"/>
        </w:rPr>
        <w:t>racism</w:t>
      </w:r>
      <w:r w:rsidRPr="002E3725">
        <w:rPr>
          <w:rStyle w:val="StyleUnderline"/>
        </w:rPr>
        <w:t xml:space="preserve"> o</w:t>
      </w:r>
      <w:r w:rsidRPr="007F5CF4">
        <w:rPr>
          <w:rStyle w:val="StyleUnderline"/>
          <w:highlight w:val="yellow"/>
        </w:rPr>
        <w:t xml:space="preserve">n the formation and agency of </w:t>
      </w:r>
      <w:r w:rsidRPr="007F5CF4">
        <w:rPr>
          <w:rStyle w:val="Emphasis"/>
          <w:highlight w:val="yellow"/>
        </w:rPr>
        <w:t>public subjectivities</w:t>
      </w:r>
      <w:r w:rsidRPr="007F5CF4">
        <w:rPr>
          <w:sz w:val="16"/>
          <w:highlight w:val="yellow"/>
        </w:rPr>
        <w:t>.</w:t>
      </w:r>
      <w:r w:rsidRPr="00517D55">
        <w:rPr>
          <w:sz w:val="16"/>
        </w:rPr>
        <w:t xml:space="preserve"> </w:t>
      </w:r>
      <w:r w:rsidRPr="002E3725">
        <w:rPr>
          <w:rStyle w:val="Emphasis"/>
        </w:rPr>
        <w:t>A neoliberal public</w:t>
      </w:r>
      <w:r w:rsidRPr="00517D55">
        <w:rPr>
          <w:sz w:val="16"/>
        </w:rPr>
        <w:t xml:space="preserve">, as Darrel Wanzer-Serrano observes, </w:t>
      </w:r>
      <w:r w:rsidRPr="002E3725">
        <w:rPr>
          <w:rStyle w:val="StyleUnderline"/>
        </w:rPr>
        <w:t xml:space="preserve">operates "by an </w:t>
      </w:r>
      <w:r w:rsidRPr="002E3725">
        <w:rPr>
          <w:rStyle w:val="Emphasis"/>
        </w:rPr>
        <w:t>active suppression</w:t>
      </w:r>
      <w:r w:rsidRPr="002E3725">
        <w:rPr>
          <w:rStyle w:val="StyleUnderline"/>
        </w:rPr>
        <w:t xml:space="preserve"> of 'race' as a legitimate topic or term of </w:t>
      </w:r>
      <w:r w:rsidRPr="002E3725">
        <w:rPr>
          <w:rStyle w:val="Emphasis"/>
        </w:rPr>
        <w:t>public discourse</w:t>
      </w:r>
      <w:r w:rsidRPr="002E3725">
        <w:rPr>
          <w:rStyle w:val="StyleUnderline"/>
        </w:rPr>
        <w:t xml:space="preserve"> and </w:t>
      </w:r>
      <w:r w:rsidRPr="002E3725">
        <w:rPr>
          <w:rStyle w:val="Emphasis"/>
        </w:rPr>
        <w:t>public policy</w:t>
      </w:r>
      <w:r w:rsidRPr="00517D55">
        <w:rPr>
          <w:sz w:val="16"/>
        </w:rPr>
        <w:t xml:space="preserve">. "54 Instead, </w:t>
      </w:r>
      <w:r w:rsidRPr="002E3725">
        <w:rPr>
          <w:rStyle w:val="StyleUnderline"/>
        </w:rPr>
        <w:t xml:space="preserve">neoliberalism's emphasis on </w:t>
      </w:r>
      <w:r w:rsidRPr="002E3725">
        <w:rPr>
          <w:rStyle w:val="Emphasis"/>
        </w:rPr>
        <w:t>individual responsibility</w:t>
      </w:r>
      <w:r w:rsidRPr="002E3725">
        <w:rPr>
          <w:rStyle w:val="StyleUnderline"/>
        </w:rPr>
        <w:t xml:space="preserve"> renders race as an antiquated category and racism as a problem of the past.</w:t>
      </w:r>
      <w:r w:rsidRPr="00517D55">
        <w:rPr>
          <w:sz w:val="16"/>
        </w:rPr>
        <w:t xml:space="preserve"> 55 Bradley Jones and Roopali Mukherjee explain that a </w:t>
      </w:r>
      <w:r w:rsidRPr="002E3725">
        <w:rPr>
          <w:rStyle w:val="StyleUnderline"/>
        </w:rPr>
        <w:t>neoliberal public presents a "</w:t>
      </w:r>
      <w:r w:rsidRPr="002E3725">
        <w:rPr>
          <w:rStyle w:val="Emphasis"/>
        </w:rPr>
        <w:t>socially progressive politics</w:t>
      </w:r>
      <w:r w:rsidRPr="002E3725">
        <w:rPr>
          <w:rStyle w:val="StyleUnderline"/>
        </w:rPr>
        <w:t xml:space="preserve"> by articulating a </w:t>
      </w:r>
      <w:r w:rsidRPr="002E3725">
        <w:rPr>
          <w:rStyle w:val="Emphasis"/>
        </w:rPr>
        <w:t>colorblind</w:t>
      </w:r>
      <w:r w:rsidRPr="002E3725">
        <w:rPr>
          <w:rStyle w:val="StyleUnderline"/>
        </w:rPr>
        <w:t xml:space="preserve">, </w:t>
      </w:r>
      <w:r w:rsidRPr="002E3725">
        <w:rPr>
          <w:rStyle w:val="Emphasis"/>
        </w:rPr>
        <w:t>cosmopolitan</w:t>
      </w:r>
      <w:r w:rsidRPr="002E3725">
        <w:rPr>
          <w:rStyle w:val="StyleUnderline"/>
        </w:rPr>
        <w:t xml:space="preserve">, </w:t>
      </w:r>
      <w:r w:rsidRPr="002E3725">
        <w:rPr>
          <w:rStyle w:val="Emphasis"/>
        </w:rPr>
        <w:t>post-race subject</w:t>
      </w:r>
      <w:r w:rsidRPr="002E3725">
        <w:rPr>
          <w:rStyle w:val="StyleUnderline"/>
        </w:rPr>
        <w:t xml:space="preserve">, while characterizing as </w:t>
      </w:r>
      <w:r w:rsidRPr="002E3725">
        <w:rPr>
          <w:rStyle w:val="Emphasis"/>
        </w:rPr>
        <w:t>'back- wards' or 'racist'</w:t>
      </w:r>
      <w:r w:rsidRPr="002E3725">
        <w:rPr>
          <w:rStyle w:val="StyleUnderline"/>
        </w:rPr>
        <w:t xml:space="preserve"> those who invoke racial claims. </w:t>
      </w:r>
      <w:r w:rsidRPr="00517D55">
        <w:rPr>
          <w:sz w:val="16"/>
        </w:rPr>
        <w:t xml:space="preserve">"56 If there are only individuals, then charges of racism and sexism, which associate individuals with broader categories and implicate agency in structure, deny individual autonomy and serve only to "excuse" per- sonal failings. Jones and Mukherjee hold that </w:t>
      </w:r>
      <w:r w:rsidRPr="00A6694B">
        <w:rPr>
          <w:rStyle w:val="StyleUnderline"/>
        </w:rPr>
        <w:t>neoliberalism depoliticizes and privatizes difference, such that "</w:t>
      </w:r>
      <w:r w:rsidRPr="00A6694B">
        <w:rPr>
          <w:rStyle w:val="Emphasis"/>
        </w:rPr>
        <w:t>culture becomes a matter of individual choice</w:t>
      </w:r>
      <w:r w:rsidRPr="00A6694B">
        <w:rPr>
          <w:rStyle w:val="StyleUnderline"/>
        </w:rPr>
        <w:t xml:space="preserve">. </w:t>
      </w:r>
      <w:r w:rsidRPr="00517D55">
        <w:rPr>
          <w:sz w:val="16"/>
        </w:rPr>
        <w:t xml:space="preserve">"57 </w:t>
      </w:r>
      <w:r w:rsidRPr="00A6694B">
        <w:rPr>
          <w:rStyle w:val="StyleUnderline"/>
        </w:rPr>
        <w:t>These moves</w:t>
      </w:r>
      <w:r w:rsidRPr="00517D55">
        <w:rPr>
          <w:sz w:val="16"/>
        </w:rPr>
        <w:t xml:space="preserve"> replace a dialectic of agency and structure with an exclusive focus on agency, and they </w:t>
      </w:r>
      <w:r w:rsidRPr="00A6694B">
        <w:rPr>
          <w:rStyle w:val="StyleUnderline"/>
        </w:rPr>
        <w:t xml:space="preserve">bracket the relationship between </w:t>
      </w:r>
      <w:r w:rsidRPr="00A6694B">
        <w:rPr>
          <w:rStyle w:val="Emphasis"/>
        </w:rPr>
        <w:t>subjectivity</w:t>
      </w:r>
      <w:r w:rsidRPr="00A6694B">
        <w:rPr>
          <w:rStyle w:val="StyleUnderline"/>
        </w:rPr>
        <w:t xml:space="preserve">, </w:t>
      </w:r>
      <w:r w:rsidRPr="00A6694B">
        <w:rPr>
          <w:rStyle w:val="Emphasis"/>
        </w:rPr>
        <w:t>agency</w:t>
      </w:r>
      <w:r w:rsidRPr="00A6694B">
        <w:rPr>
          <w:rStyle w:val="StyleUnderline"/>
        </w:rPr>
        <w:t xml:space="preserve">, and </w:t>
      </w:r>
      <w:r w:rsidRPr="00A6694B">
        <w:rPr>
          <w:rStyle w:val="Emphasis"/>
        </w:rPr>
        <w:t>power</w:t>
      </w:r>
      <w:r w:rsidRPr="00517D55">
        <w:rPr>
          <w:sz w:val="16"/>
        </w:rPr>
        <w:t xml:space="preserve">. The neoliberal subject appears as a new bourgeois subject. The cases of gender and race illuminate a uniform neoliberal discounting of particularity and difference, which extends to class, sexuality, ethnicity, and more. </w:t>
      </w:r>
      <w:r w:rsidRPr="007F5CF4">
        <w:rPr>
          <w:rStyle w:val="StyleUnderline"/>
          <w:highlight w:val="yellow"/>
        </w:rPr>
        <w:t xml:space="preserve">Presuming </w:t>
      </w:r>
      <w:r w:rsidRPr="007F5CF4">
        <w:rPr>
          <w:rStyle w:val="Emphasis"/>
          <w:highlight w:val="yellow"/>
        </w:rPr>
        <w:t>universality</w:t>
      </w:r>
      <w:r w:rsidRPr="007F5CF4">
        <w:rPr>
          <w:rStyle w:val="StyleUnderline"/>
          <w:highlight w:val="yellow"/>
        </w:rPr>
        <w:t>, the</w:t>
      </w:r>
      <w:r w:rsidRPr="00A6694B">
        <w:rPr>
          <w:rStyle w:val="StyleUnderline"/>
        </w:rPr>
        <w:t xml:space="preserve"> neoliberal subject </w:t>
      </w:r>
      <w:r w:rsidRPr="007F5CF4">
        <w:rPr>
          <w:rStyle w:val="StyleUnderline"/>
          <w:highlight w:val="yellow"/>
        </w:rPr>
        <w:t xml:space="preserve">fails to recognize </w:t>
      </w:r>
      <w:r w:rsidRPr="007F5CF4">
        <w:rPr>
          <w:rStyle w:val="Emphasis"/>
          <w:highlight w:val="yellow"/>
        </w:rPr>
        <w:t>how particularity matters</w:t>
      </w:r>
      <w:r w:rsidRPr="007F5CF4">
        <w:rPr>
          <w:rStyle w:val="StyleUnderline"/>
          <w:highlight w:val="yellow"/>
        </w:rPr>
        <w:t>,</w:t>
      </w:r>
      <w:r w:rsidRPr="00A6694B">
        <w:rPr>
          <w:rStyle w:val="StyleUnderline"/>
        </w:rPr>
        <w:t xml:space="preserve"> </w:t>
      </w:r>
      <w:r w:rsidRPr="007F5CF4">
        <w:rPr>
          <w:rStyle w:val="StyleUnderline"/>
          <w:highlight w:val="yellow"/>
        </w:rPr>
        <w:t>especially for</w:t>
      </w:r>
      <w:r w:rsidRPr="00A6694B">
        <w:rPr>
          <w:rStyle w:val="StyleUnderline"/>
        </w:rPr>
        <w:t xml:space="preserve"> </w:t>
      </w:r>
      <w:r w:rsidRPr="007F5CF4">
        <w:rPr>
          <w:rStyle w:val="StyleUnderline"/>
          <w:highlight w:val="yellow"/>
        </w:rPr>
        <w:t xml:space="preserve">those whose differences </w:t>
      </w:r>
      <w:r w:rsidRPr="007F5CF4">
        <w:rPr>
          <w:rStyle w:val="Emphasis"/>
          <w:highlight w:val="yellow"/>
        </w:rPr>
        <w:t>complicate</w:t>
      </w:r>
      <w:r w:rsidRPr="007F5CF4">
        <w:rPr>
          <w:rStyle w:val="StyleUnderline"/>
          <w:highlight w:val="yellow"/>
        </w:rPr>
        <w:t xml:space="preserve"> their enactment of this</w:t>
      </w:r>
      <w:r w:rsidRPr="00A6694B">
        <w:rPr>
          <w:rStyle w:val="StyleUnderline"/>
        </w:rPr>
        <w:t xml:space="preserve"> </w:t>
      </w:r>
      <w:r w:rsidRPr="00A6694B">
        <w:rPr>
          <w:rStyle w:val="Emphasis"/>
        </w:rPr>
        <w:t xml:space="preserve">putative </w:t>
      </w:r>
      <w:r w:rsidRPr="007F5CF4">
        <w:rPr>
          <w:rStyle w:val="Emphasis"/>
          <w:highlight w:val="yellow"/>
        </w:rPr>
        <w:t>universal</w:t>
      </w:r>
      <w:r w:rsidRPr="007F5CF4">
        <w:rPr>
          <w:rStyle w:val="StyleUnderline"/>
          <w:highlight w:val="yellow"/>
        </w:rPr>
        <w:t>.</w:t>
      </w:r>
      <w:r w:rsidRPr="00517D55">
        <w:rPr>
          <w:sz w:val="16"/>
        </w:rPr>
        <w:t xml:space="preserve"> </w:t>
      </w:r>
      <w:r w:rsidRPr="00A6694B">
        <w:rPr>
          <w:rStyle w:val="StyleUnderline"/>
        </w:rPr>
        <w:t>This lack of recognition</w:t>
      </w:r>
      <w:r w:rsidRPr="00517D55">
        <w:rPr>
          <w:sz w:val="16"/>
        </w:rPr>
        <w:t xml:space="preserve"> carries considerable weight, since, as Wendy Hesford explains, "recognition </w:t>
      </w:r>
      <w:r w:rsidRPr="00A6694B">
        <w:rPr>
          <w:rStyle w:val="StyleUnderline"/>
        </w:rPr>
        <w:t xml:space="preserve">affords legibility to certain bodies and social relationships and </w:t>
      </w:r>
      <w:r w:rsidRPr="00A6694B">
        <w:rPr>
          <w:rStyle w:val="Emphasis"/>
        </w:rPr>
        <w:t>not to others</w:t>
      </w:r>
      <w:r w:rsidRPr="00517D55">
        <w:rPr>
          <w:sz w:val="16"/>
        </w:rPr>
        <w:t xml:space="preserve">. "58 </w:t>
      </w:r>
      <w:r w:rsidRPr="00A6694B">
        <w:rPr>
          <w:rStyle w:val="StyleUnderline"/>
        </w:rPr>
        <w:t>Neoliberalism cannot see the particularity of its public subject nor the varying advantages and disadvantages that the presumed adoption of homo oeconomicus</w:t>
      </w:r>
      <w:r w:rsidRPr="00517D55">
        <w:rPr>
          <w:sz w:val="16"/>
        </w:rPr>
        <w:t xml:space="preserve"> places on the diverse subjects of a pluralistic society. </w:t>
      </w:r>
      <w:r w:rsidRPr="00A6694B">
        <w:rPr>
          <w:rStyle w:val="StyleUnderline"/>
        </w:rPr>
        <w:t xml:space="preserve">This lack of recognition propagates </w:t>
      </w:r>
      <w:r w:rsidRPr="00A6694B">
        <w:rPr>
          <w:rStyle w:val="Emphasis"/>
        </w:rPr>
        <w:t>resource disparities</w:t>
      </w:r>
      <w:r w:rsidRPr="00A6694B">
        <w:rPr>
          <w:rStyle w:val="StyleUnderline"/>
        </w:rPr>
        <w:t xml:space="preserve"> for people whose particularities carry </w:t>
      </w:r>
      <w:r w:rsidRPr="00A6694B">
        <w:rPr>
          <w:rStyle w:val="Emphasis"/>
        </w:rPr>
        <w:t>additional responsibilities</w:t>
      </w:r>
      <w:r w:rsidRPr="00A6694B">
        <w:rPr>
          <w:rStyle w:val="StyleUnderline"/>
        </w:rPr>
        <w:t xml:space="preserve"> and </w:t>
      </w:r>
      <w:r w:rsidRPr="00A6694B">
        <w:rPr>
          <w:rStyle w:val="Emphasis"/>
        </w:rPr>
        <w:t>burdens</w:t>
      </w:r>
      <w:r w:rsidRPr="00A6694B">
        <w:rPr>
          <w:rStyle w:val="StyleUnderline"/>
        </w:rPr>
        <w:t xml:space="preserve"> that complicate the </w:t>
      </w:r>
      <w:r w:rsidRPr="00A6694B">
        <w:rPr>
          <w:rStyle w:val="Emphasis"/>
        </w:rPr>
        <w:t>economic rationality</w:t>
      </w:r>
      <w:r w:rsidRPr="00A6694B">
        <w:rPr>
          <w:rStyle w:val="StyleUnderline"/>
        </w:rPr>
        <w:t xml:space="preserve"> ascribed to homo oeconomicus</w:t>
      </w:r>
      <w:r w:rsidRPr="00517D55">
        <w:rPr>
          <w:sz w:val="16"/>
        </w:rPr>
        <w:t xml:space="preserve">. </w:t>
      </w:r>
      <w:r w:rsidRPr="00A6694B">
        <w:rPr>
          <w:rStyle w:val="StyleUnderline"/>
        </w:rPr>
        <w:t xml:space="preserve">A neoliberal public operates by </w:t>
      </w:r>
      <w:r w:rsidRPr="00A6694B">
        <w:rPr>
          <w:rStyle w:val="Emphasis"/>
        </w:rPr>
        <w:t>the principle of competition</w:t>
      </w:r>
      <w:r w:rsidRPr="00A6694B">
        <w:rPr>
          <w:rStyle w:val="StyleUnderline"/>
        </w:rPr>
        <w:t xml:space="preserve"> rather than the </w:t>
      </w:r>
      <w:r w:rsidRPr="00A6694B">
        <w:rPr>
          <w:rStyle w:val="Emphasis"/>
        </w:rPr>
        <w:t>coordinated action</w:t>
      </w:r>
      <w:r w:rsidRPr="00A6694B">
        <w:rPr>
          <w:rStyle w:val="StyleUnderline"/>
        </w:rPr>
        <w:t xml:space="preserve"> of a networked public sphere operating with </w:t>
      </w:r>
      <w:r w:rsidRPr="00A6694B">
        <w:rPr>
          <w:rStyle w:val="Emphasis"/>
        </w:rPr>
        <w:t>a dynamic public good</w:t>
      </w:r>
      <w:r w:rsidRPr="00517D55">
        <w:rPr>
          <w:sz w:val="16"/>
        </w:rPr>
        <w:t xml:space="preserve">. For a neolib- eral public, </w:t>
      </w:r>
      <w:r w:rsidRPr="00A6694B">
        <w:rPr>
          <w:rStyle w:val="StyleUnderline"/>
        </w:rPr>
        <w:t xml:space="preserve">competition frames social relations as a </w:t>
      </w:r>
      <w:r w:rsidRPr="00A6694B">
        <w:rPr>
          <w:rStyle w:val="Emphasis"/>
        </w:rPr>
        <w:t>zero-sum game</w:t>
      </w:r>
      <w:r w:rsidRPr="00A6694B">
        <w:rPr>
          <w:rStyle w:val="StyleUnderline"/>
        </w:rPr>
        <w:t xml:space="preserve">; one person's </w:t>
      </w:r>
      <w:r w:rsidRPr="00A6694B">
        <w:rPr>
          <w:rStyle w:val="Emphasis"/>
        </w:rPr>
        <w:t>success</w:t>
      </w:r>
      <w:r w:rsidRPr="00A6694B">
        <w:rPr>
          <w:rStyle w:val="StyleUnderline"/>
        </w:rPr>
        <w:t xml:space="preserve"> and standing appear </w:t>
      </w:r>
      <w:r w:rsidRPr="00A6694B">
        <w:rPr>
          <w:rStyle w:val="Emphasis"/>
        </w:rPr>
        <w:t>at the expense of another</w:t>
      </w:r>
      <w:r w:rsidRPr="00517D55">
        <w:rPr>
          <w:sz w:val="16"/>
        </w:rPr>
        <w:t xml:space="preserve">. In contrast to models of the public sphere and practices that seek wider opportunities for agency, </w:t>
      </w:r>
      <w:r w:rsidRPr="00A6694B">
        <w:rPr>
          <w:rStyle w:val="StyleUnderline"/>
        </w:rPr>
        <w:t xml:space="preserve">a neoliberal public presents actors with </w:t>
      </w:r>
      <w:r w:rsidRPr="00A6694B">
        <w:rPr>
          <w:rStyle w:val="Emphasis"/>
        </w:rPr>
        <w:t>strategic advantages</w:t>
      </w:r>
      <w:r w:rsidRPr="00A6694B">
        <w:rPr>
          <w:rStyle w:val="StyleUnderline"/>
        </w:rPr>
        <w:t xml:space="preserve"> in limiting the agency and </w:t>
      </w:r>
      <w:r w:rsidRPr="00A6694B">
        <w:rPr>
          <w:rStyle w:val="Emphasis"/>
        </w:rPr>
        <w:t>denying the autonomy of others</w:t>
      </w:r>
      <w:r w:rsidRPr="00517D55">
        <w:rPr>
          <w:sz w:val="16"/>
        </w:rPr>
        <w:t>. This constitutes a brutal embrace of, in Mouffe's terms, "the potential antagonism that exists in human relations." Mouffe recognizes the value of contestation for publicity, but she argues that productive conflict requires a move from antagonism to agonism, which constructs an other in such a way that it is no longer perceived as an enemy to be destroyed, but as an "adversary," that is, somebod whose ideas we combat but whose right to defend those ideas we do 9 not put into question. While agonism brings together conflict and reciprocity—which intimate, as Mouffe suggests, "some common ground"—</w:t>
      </w:r>
      <w:r w:rsidRPr="00A6694B">
        <w:rPr>
          <w:rStyle w:val="StyleUnderline"/>
        </w:rPr>
        <w:t xml:space="preserve">antagonism and </w:t>
      </w:r>
      <w:r w:rsidRPr="007F5CF4">
        <w:rPr>
          <w:rStyle w:val="StyleUnderline"/>
          <w:highlight w:val="yellow"/>
        </w:rPr>
        <w:t xml:space="preserve">neoliberal competition emphasize </w:t>
      </w:r>
      <w:r w:rsidRPr="007F5CF4">
        <w:rPr>
          <w:rStyle w:val="Emphasis"/>
          <w:highlight w:val="yellow"/>
        </w:rPr>
        <w:t>conflict without reciprocity</w:t>
      </w:r>
      <w:r w:rsidRPr="00A6694B">
        <w:rPr>
          <w:rStyle w:val="StyleUnderline"/>
        </w:rPr>
        <w:t>, which appears as a corollary of turning social commitments inward</w:t>
      </w:r>
      <w:r w:rsidRPr="00517D55">
        <w:rPr>
          <w:sz w:val="16"/>
        </w:rPr>
        <w:t xml:space="preserve">. In this vein, </w:t>
      </w:r>
      <w:r w:rsidRPr="00A6694B">
        <w:rPr>
          <w:rStyle w:val="StyleUnderline"/>
        </w:rPr>
        <w:t xml:space="preserve">denying another's voice or disavowing relationships with others may remove </w:t>
      </w:r>
      <w:r w:rsidRPr="00A6694B">
        <w:rPr>
          <w:rStyle w:val="Emphasis"/>
        </w:rPr>
        <w:t>competitive obstacles to one's own success</w:t>
      </w:r>
      <w:r w:rsidRPr="00517D55">
        <w:rPr>
          <w:sz w:val="16"/>
        </w:rPr>
        <w:t xml:space="preserve">. Shifting from a laissez-faire view of market and state relations, neoliberalism enjoins the state to take actions that bolster competition. As Jamie Peck explains, Friedman and other neoliberal theorists "expressly sought to transcend the 'naive ideology' of laissez-faire, in favor of a 'positive' conception of the state as the guarantor of a competitive order." 60 Through privatization and trade agreements, the state may create markets. Through the reduction or elimination of social safety nets, the state may compel market behavior. Through various means, notes Sanford Schram, neoliberalism "restructures the state to operate consistently with market logic in order to better promote market-compliant behavior by as many people as possible."61 Concordant with a rise in income inequality in the United States, the contemporary disinvestment in and privatization of public insti- tutions by state officials creates particular hardships for low-income and minority com- munities, who depend more on these institutions and may lack the resources, for example, to send children to well-funded private schools. </w:t>
      </w:r>
      <w:r w:rsidRPr="009771E3">
        <w:rPr>
          <w:rStyle w:val="StyleUnderline"/>
        </w:rPr>
        <w:t>Faced with few options, members of marginalized groups confront a choice: either internalize a market model or suffer as a "disposable population"</w:t>
      </w:r>
      <w:r w:rsidRPr="00517D55">
        <w:rPr>
          <w:sz w:val="16"/>
        </w:rPr>
        <w:t xml:space="preserve"> that a restructured state has made "less of a burden on the rest of society. "62 Oftentimes, </w:t>
      </w:r>
      <w:r w:rsidRPr="009771E3">
        <w:rPr>
          <w:rStyle w:val="StyleUnderline"/>
        </w:rPr>
        <w:t xml:space="preserve">this </w:t>
      </w:r>
      <w:r w:rsidRPr="009771E3">
        <w:rPr>
          <w:rStyle w:val="StyleUnderline"/>
        </w:rPr>
        <w:lastRenderedPageBreak/>
        <w:t>putative choice generates both out- comes—</w:t>
      </w:r>
      <w:r w:rsidRPr="009771E3">
        <w:rPr>
          <w:rStyle w:val="Emphasis"/>
        </w:rPr>
        <w:t>discipline and suffering</w:t>
      </w:r>
      <w:r w:rsidRPr="009771E3">
        <w:rPr>
          <w:rStyle w:val="StyleUnderline"/>
        </w:rPr>
        <w:t xml:space="preserve">. While articulating relationships through a </w:t>
      </w:r>
      <w:r w:rsidRPr="009771E3">
        <w:rPr>
          <w:rStyle w:val="Emphasis"/>
        </w:rPr>
        <w:t>public good</w:t>
      </w:r>
      <w:r w:rsidRPr="009771E3">
        <w:rPr>
          <w:rStyle w:val="StyleUnderline"/>
        </w:rPr>
        <w:t xml:space="preserve"> to enable coordinated action may promote equality, </w:t>
      </w:r>
      <w:r w:rsidRPr="009771E3">
        <w:rPr>
          <w:rStyle w:val="Emphasis"/>
        </w:rPr>
        <w:t>inequality functions as the condition and end of competition</w:t>
      </w:r>
      <w:r w:rsidRPr="00517D55">
        <w:rPr>
          <w:sz w:val="16"/>
        </w:rPr>
        <w:t xml:space="preserve">. </w:t>
      </w:r>
      <w:r w:rsidRPr="007F5CF4">
        <w:rPr>
          <w:rStyle w:val="Emphasis"/>
          <w:highlight w:val="yellow"/>
        </w:rPr>
        <w:t>To win, we must become unequal to others</w:t>
      </w:r>
      <w:r w:rsidRPr="00517D55">
        <w:rPr>
          <w:sz w:val="16"/>
        </w:rPr>
        <w:t xml:space="preserve">. Inequality is not a social problem warranting redress for a neoliberal public, but a necessary part of its dynamic operation. As Maurizio </w:t>
      </w:r>
      <w:r w:rsidRPr="009771E3">
        <w:rPr>
          <w:rStyle w:val="StyleUnderline"/>
        </w:rPr>
        <w:t>Lazzarato e</w:t>
      </w:r>
      <w:r w:rsidRPr="00517D55">
        <w:rPr>
          <w:rStyle w:val="StyleUnderline"/>
        </w:rPr>
        <w:t xml:space="preserve">xplains, "for the neoliberals, the market can operate as </w:t>
      </w:r>
      <w:r w:rsidRPr="00517D55">
        <w:rPr>
          <w:rStyle w:val="Emphasis"/>
        </w:rPr>
        <w:t>regulatory principle</w:t>
      </w:r>
      <w:r w:rsidRPr="00517D55">
        <w:rPr>
          <w:rStyle w:val="StyleUnderline"/>
        </w:rPr>
        <w:t xml:space="preserve"> only if competition is made the regulatory principle of society.</w:t>
      </w:r>
      <w:r w:rsidRPr="00517D55">
        <w:rPr>
          <w:sz w:val="16"/>
        </w:rPr>
        <w:t xml:space="preserve"> "63 Yet, as Lazzarato and 64 others observe, </w:t>
      </w:r>
      <w:r w:rsidRPr="00517D55">
        <w:rPr>
          <w:rStyle w:val="Emphasis"/>
        </w:rPr>
        <w:t>markets are not natural</w:t>
      </w:r>
      <w:r w:rsidRPr="00517D55">
        <w:rPr>
          <w:sz w:val="16"/>
        </w:rPr>
        <w:t xml:space="preserve">. Markets must be constructed and maintained. </w:t>
      </w:r>
      <w:r w:rsidRPr="00517D55">
        <w:rPr>
          <w:rStyle w:val="StyleUnderline"/>
        </w:rPr>
        <w:t xml:space="preserve">The disciplinary force of neoliberalism serves to compel people to act according to market logics. Towards this end, inequality serves a valuable, motivating purpose: </w:t>
      </w:r>
      <w:r>
        <w:rPr>
          <w:rStyle w:val="StyleUnderline"/>
        </w:rPr>
        <w:t>"Only inequal</w:t>
      </w:r>
      <w:r w:rsidRPr="00517D55">
        <w:rPr>
          <w:rStyle w:val="StyleUnderline"/>
        </w:rPr>
        <w:t>ity has the capacity to sharpen appetites, instincts and min</w:t>
      </w:r>
      <w:r>
        <w:rPr>
          <w:rStyle w:val="StyleUnderline"/>
        </w:rPr>
        <w:t>ds, driving individuals to riv</w:t>
      </w:r>
      <w:r w:rsidRPr="00517D55">
        <w:rPr>
          <w:rStyle w:val="StyleUnderline"/>
        </w:rPr>
        <w:t>alries</w:t>
      </w:r>
      <w:r w:rsidRPr="00517D55">
        <w:rPr>
          <w:sz w:val="16"/>
        </w:rPr>
        <w:t>."65 Neoliberalism draws on inequality for its very existence</w:t>
      </w:r>
    </w:p>
    <w:p w14:paraId="4FA2987B" w14:textId="77777777" w:rsidR="00CE5195" w:rsidRDefault="00CE5195" w:rsidP="00CE5195">
      <w:pPr>
        <w:pStyle w:val="Heading2"/>
      </w:pPr>
      <w:r>
        <w:lastRenderedPageBreak/>
        <w:t>Stick up</w:t>
      </w:r>
    </w:p>
    <w:p w14:paraId="2BC07E5A" w14:textId="77777777" w:rsidR="00CE5195" w:rsidRPr="00CA4A05" w:rsidRDefault="00CE5195" w:rsidP="00CE5195">
      <w:pPr>
        <w:pStyle w:val="Heading4"/>
        <w:numPr>
          <w:ilvl w:val="0"/>
          <w:numId w:val="16"/>
        </w:numPr>
        <w:rPr>
          <w:rFonts w:asciiTheme="minorHAnsi" w:hAnsiTheme="minorHAnsi" w:cstheme="minorHAnsi"/>
        </w:rPr>
      </w:pPr>
      <w:r>
        <w:rPr>
          <w:rFonts w:asciiTheme="minorHAnsi" w:hAnsiTheme="minorHAnsi" w:cstheme="minorHAnsi"/>
        </w:rPr>
        <w:t xml:space="preserve">Coercive Mimeticism – debates become authenticity tests that create a new standard of “recognizable ethnicity” </w:t>
      </w:r>
    </w:p>
    <w:p w14:paraId="12BC0A1B" w14:textId="77777777" w:rsidR="00CE5195" w:rsidRPr="00CA4A05" w:rsidRDefault="00CE5195" w:rsidP="00CE5195">
      <w:pPr>
        <w:rPr>
          <w:rFonts w:asciiTheme="minorHAnsi" w:hAnsiTheme="minorHAnsi" w:cstheme="minorHAnsi"/>
        </w:rPr>
      </w:pPr>
      <w:r w:rsidRPr="00CA4A05">
        <w:rPr>
          <w:rStyle w:val="Style13ptBold"/>
          <w:rFonts w:asciiTheme="minorHAnsi" w:hAnsiTheme="minorHAnsi" w:cstheme="minorHAnsi"/>
        </w:rPr>
        <w:t>Gaztambide 14</w:t>
      </w:r>
      <w:r w:rsidRPr="00CA4A05">
        <w:rPr>
          <w:rFonts w:asciiTheme="minorHAnsi" w:hAnsiTheme="minorHAnsi" w:cstheme="minorHAnsi"/>
        </w:rPr>
        <w:t xml:space="preserve"> Daniel, doctoral candidate at the Graduate School of Applied and Professional Psychology, Rutgers University. He currently serves as an adjunct lecturer at Hunter College Silberman School of Social Work, where he teaches courses on race, gender, class, and sexuality and psychoanalytic developmental theory. He is an APA Division 39 (Psychoanalysis) liaison to the APA Committee on Ethnic Minority Affairs and a fellow in APA's Minority Fellowship Program. “I’m not black, I’m not white, what am I? The illusion of the color line.” Macmillan Publishers Ltd. 1088-0763 Psychoanalysis, Culture &amp; Society Vol. 19, 1, 89–97 97.</w:t>
      </w:r>
    </w:p>
    <w:p w14:paraId="52DC6541" w14:textId="77777777" w:rsidR="00CE5195" w:rsidRPr="00816425" w:rsidRDefault="00CE5195" w:rsidP="00CE5195">
      <w:pPr>
        <w:rPr>
          <w:rFonts w:asciiTheme="minorHAnsi" w:hAnsiTheme="minorHAnsi" w:cstheme="minorHAnsi"/>
          <w:b/>
          <w:iCs/>
          <w:u w:val="single"/>
        </w:rPr>
      </w:pPr>
      <w:r w:rsidRPr="00CA4A05">
        <w:rPr>
          <w:rFonts w:asciiTheme="minorHAnsi" w:hAnsiTheme="minorHAnsi" w:cstheme="minorHAnsi"/>
          <w:sz w:val="14"/>
        </w:rPr>
        <w:t xml:space="preserve">Part of what I am talking about here is </w:t>
      </w:r>
      <w:r w:rsidRPr="00CA4A05">
        <w:rPr>
          <w:rStyle w:val="StyleUnderline"/>
          <w:rFonts w:asciiTheme="minorHAnsi" w:hAnsiTheme="minorHAnsi" w:cstheme="minorHAnsi"/>
        </w:rPr>
        <w:t>what the Lacanian Latino Studies scholar Antonio Viego</w:t>
      </w:r>
      <w:r w:rsidRPr="00CA4A05">
        <w:rPr>
          <w:rFonts w:asciiTheme="minorHAnsi" w:hAnsiTheme="minorHAnsi" w:cstheme="minorHAnsi"/>
          <w:sz w:val="14"/>
        </w:rPr>
        <w:t xml:space="preserve"> (2007) </w:t>
      </w:r>
      <w:r w:rsidRPr="00CA4A05">
        <w:rPr>
          <w:rStyle w:val="StyleUnderline"/>
          <w:rFonts w:asciiTheme="minorHAnsi" w:hAnsiTheme="minorHAnsi" w:cstheme="minorHAnsi"/>
        </w:rPr>
        <w:t xml:space="preserve">refers to as </w:t>
      </w:r>
      <w:r w:rsidRPr="00CA4A05">
        <w:rPr>
          <w:rStyle w:val="StyleUnderline"/>
          <w:rFonts w:asciiTheme="minorHAnsi" w:hAnsiTheme="minorHAnsi" w:cstheme="minorHAnsi"/>
          <w:highlight w:val="cyan"/>
        </w:rPr>
        <w:t>“</w:t>
      </w:r>
      <w:r w:rsidRPr="00CA4A05">
        <w:rPr>
          <w:rStyle w:val="Emphasis"/>
          <w:rFonts w:asciiTheme="minorHAnsi" w:hAnsiTheme="minorHAnsi" w:cstheme="minorHAnsi"/>
          <w:highlight w:val="cyan"/>
        </w:rPr>
        <w:t>coercive mimeticism,”</w:t>
      </w:r>
      <w:r w:rsidRPr="00CA4A05">
        <w:rPr>
          <w:rStyle w:val="Emphasis"/>
          <w:rFonts w:asciiTheme="minorHAnsi" w:hAnsiTheme="minorHAnsi" w:cstheme="minorHAnsi"/>
        </w:rPr>
        <w:t xml:space="preserve"> an institutional and social practice </w:t>
      </w:r>
      <w:r w:rsidRPr="00CA4A05">
        <w:rPr>
          <w:rStyle w:val="Emphasis"/>
          <w:rFonts w:asciiTheme="minorHAnsi" w:hAnsiTheme="minorHAnsi" w:cstheme="minorHAnsi"/>
          <w:highlight w:val="cyan"/>
        </w:rPr>
        <w:t>whereby there are certain ways</w:t>
      </w:r>
      <w:r w:rsidRPr="00CA4A05">
        <w:rPr>
          <w:rStyle w:val="Emphasis"/>
          <w:rFonts w:asciiTheme="minorHAnsi" w:hAnsiTheme="minorHAnsi" w:cstheme="minorHAnsi"/>
        </w:rPr>
        <w:t xml:space="preserve"> in which </w:t>
      </w:r>
      <w:r w:rsidRPr="00CA4A05">
        <w:rPr>
          <w:rStyle w:val="Emphasis"/>
          <w:rFonts w:asciiTheme="minorHAnsi" w:hAnsiTheme="minorHAnsi" w:cstheme="minorHAnsi"/>
          <w:highlight w:val="cyan"/>
        </w:rPr>
        <w:t>ethnic minorities must act</w:t>
      </w:r>
      <w:r w:rsidRPr="00CA4A05">
        <w:rPr>
          <w:rStyle w:val="Emphasis"/>
          <w:rFonts w:asciiTheme="minorHAnsi" w:hAnsiTheme="minorHAnsi" w:cstheme="minorHAnsi"/>
        </w:rPr>
        <w:t xml:space="preserve">, believe, dress, and be </w:t>
      </w:r>
      <w:r w:rsidRPr="00CA4A05">
        <w:rPr>
          <w:rStyle w:val="Emphasis"/>
          <w:rFonts w:asciiTheme="minorHAnsi" w:hAnsiTheme="minorHAnsi" w:cstheme="minorHAnsi"/>
          <w:highlight w:val="cyan"/>
        </w:rPr>
        <w:t>in order to present themselves as “recognizably ethnic,”</w:t>
      </w:r>
      <w:r w:rsidRPr="00CA4A05">
        <w:rPr>
          <w:rStyle w:val="Emphasis"/>
          <w:rFonts w:asciiTheme="minorHAnsi" w:hAnsiTheme="minorHAnsi" w:cstheme="minorHAnsi"/>
        </w:rPr>
        <w:t xml:space="preserve"> as Latino-enough, as </w:t>
      </w:r>
      <w:r w:rsidRPr="00CA4A05">
        <w:rPr>
          <w:rStyle w:val="Emphasis"/>
          <w:rFonts w:asciiTheme="minorHAnsi" w:hAnsiTheme="minorHAnsi" w:cstheme="minorHAnsi"/>
          <w:highlight w:val="cyan"/>
        </w:rPr>
        <w:t>Black-enough</w:t>
      </w:r>
      <w:r w:rsidRPr="00CA4A05">
        <w:rPr>
          <w:rStyle w:val="Emphasis"/>
          <w:rFonts w:asciiTheme="minorHAnsi" w:hAnsiTheme="minorHAnsi" w:cstheme="minorHAnsi"/>
        </w:rPr>
        <w:t>, as Asian-enough, and so forth</w:t>
      </w:r>
      <w:r w:rsidRPr="00CA4A05">
        <w:rPr>
          <w:rFonts w:asciiTheme="minorHAnsi" w:hAnsiTheme="minorHAnsi" w:cstheme="minorHAnsi"/>
          <w:sz w:val="14"/>
        </w:rPr>
        <w:t xml:space="preserve">. </w:t>
      </w:r>
      <w:r w:rsidRPr="000F5221">
        <w:rPr>
          <w:rStyle w:val="StyleUnderline"/>
          <w:rFonts w:asciiTheme="minorHAnsi" w:hAnsiTheme="minorHAnsi" w:cstheme="minorHAnsi"/>
          <w:highlight w:val="cyan"/>
        </w:rPr>
        <w:t xml:space="preserve">It </w:t>
      </w:r>
      <w:r w:rsidRPr="00D7260E">
        <w:rPr>
          <w:rStyle w:val="StyleUnderline"/>
          <w:rFonts w:asciiTheme="minorHAnsi" w:hAnsiTheme="minorHAnsi" w:cstheme="minorHAnsi"/>
          <w:highlight w:val="cyan"/>
        </w:rPr>
        <w:t>is mimetic</w:t>
      </w:r>
      <w:r w:rsidRPr="00CA4A05">
        <w:rPr>
          <w:rStyle w:val="StyleUnderline"/>
          <w:rFonts w:asciiTheme="minorHAnsi" w:hAnsiTheme="minorHAnsi" w:cstheme="minorHAnsi"/>
        </w:rPr>
        <w:t xml:space="preserve"> insofar </w:t>
      </w:r>
      <w:r w:rsidRPr="00D7260E">
        <w:rPr>
          <w:rStyle w:val="StyleUnderline"/>
          <w:rFonts w:asciiTheme="minorHAnsi" w:hAnsiTheme="minorHAnsi" w:cstheme="minorHAnsi"/>
          <w:highlight w:val="cyan"/>
        </w:rPr>
        <w:t xml:space="preserve">as one has </w:t>
      </w:r>
      <w:r w:rsidRPr="000F5221">
        <w:rPr>
          <w:rStyle w:val="StyleUnderline"/>
          <w:rFonts w:asciiTheme="minorHAnsi" w:hAnsiTheme="minorHAnsi" w:cstheme="minorHAnsi"/>
          <w:highlight w:val="cyan"/>
        </w:rPr>
        <w:t xml:space="preserve">to look into the mirror of ethnic identity and adapt </w:t>
      </w:r>
      <w:r w:rsidRPr="00D7260E">
        <w:rPr>
          <w:rStyle w:val="StyleUnderline"/>
          <w:rFonts w:asciiTheme="minorHAnsi" w:hAnsiTheme="minorHAnsi" w:cstheme="minorHAnsi"/>
        </w:rPr>
        <w:t xml:space="preserve">oneself </w:t>
      </w:r>
      <w:r w:rsidRPr="000F5221">
        <w:rPr>
          <w:rStyle w:val="StyleUnderline"/>
          <w:rFonts w:asciiTheme="minorHAnsi" w:hAnsiTheme="minorHAnsi" w:cstheme="minorHAnsi"/>
          <w:highlight w:val="cyan"/>
        </w:rPr>
        <w:t>to that image</w:t>
      </w:r>
      <w:r w:rsidRPr="00CA4A05">
        <w:rPr>
          <w:rStyle w:val="StyleUnderline"/>
          <w:rFonts w:asciiTheme="minorHAnsi" w:hAnsiTheme="minorHAnsi" w:cstheme="minorHAnsi"/>
        </w:rPr>
        <w:t xml:space="preserve">, reproducing a very particular ego-identity, one that is often a poor fit to one’s more immediate subjective experience. </w:t>
      </w:r>
      <w:r w:rsidRPr="00ED54C7">
        <w:rPr>
          <w:rStyle w:val="StyleUnderline"/>
          <w:rFonts w:asciiTheme="minorHAnsi" w:hAnsiTheme="minorHAnsi" w:cstheme="minorHAnsi"/>
          <w:highlight w:val="cyan"/>
        </w:rPr>
        <w:t>It is</w:t>
      </w:r>
      <w:r w:rsidRPr="00CA4A05">
        <w:rPr>
          <w:rStyle w:val="StyleUnderline"/>
          <w:rFonts w:asciiTheme="minorHAnsi" w:hAnsiTheme="minorHAnsi" w:cstheme="minorHAnsi"/>
        </w:rPr>
        <w:t xml:space="preserve"> also </w:t>
      </w:r>
      <w:r w:rsidRPr="00ED54C7">
        <w:rPr>
          <w:rStyle w:val="StyleUnderline"/>
          <w:rFonts w:asciiTheme="minorHAnsi" w:hAnsiTheme="minorHAnsi" w:cstheme="minorHAnsi"/>
          <w:highlight w:val="cyan"/>
        </w:rPr>
        <w:t>coercive in that there are institutional,</w:t>
      </w:r>
      <w:r w:rsidRPr="00CA4A05">
        <w:rPr>
          <w:rStyle w:val="StyleUnderline"/>
          <w:rFonts w:asciiTheme="minorHAnsi" w:hAnsiTheme="minorHAnsi" w:cstheme="minorHAnsi"/>
        </w:rPr>
        <w:t xml:space="preserve"> cultural, and societal </w:t>
      </w:r>
      <w:r w:rsidRPr="00ED54C7">
        <w:rPr>
          <w:rStyle w:val="StyleUnderline"/>
          <w:rFonts w:asciiTheme="minorHAnsi" w:hAnsiTheme="minorHAnsi" w:cstheme="minorHAnsi"/>
          <w:highlight w:val="cyan"/>
        </w:rPr>
        <w:t>pressures to conform to that notion of identity in</w:t>
      </w:r>
      <w:r w:rsidRPr="00CA4A05">
        <w:rPr>
          <w:rStyle w:val="StyleUnderline"/>
          <w:rFonts w:asciiTheme="minorHAnsi" w:hAnsiTheme="minorHAnsi" w:cstheme="minorHAnsi"/>
        </w:rPr>
        <w:t xml:space="preserve"> order to find one’s place in the coordinates of race and ethnicity – essentially, to be allotted a place on the color line. </w:t>
      </w:r>
      <w:r w:rsidRPr="00CA4A05">
        <w:rPr>
          <w:rStyle w:val="Emphasis"/>
          <w:rFonts w:asciiTheme="minorHAnsi" w:hAnsiTheme="minorHAnsi" w:cstheme="minorHAnsi"/>
        </w:rPr>
        <w:t xml:space="preserve">We are to take up our respective place on the chessboard as Black or White, pawns in a much bigger and deadlier game. </w:t>
      </w:r>
      <w:r w:rsidRPr="00CA4A05">
        <w:rPr>
          <w:rStyle w:val="StyleUnderline"/>
          <w:rFonts w:asciiTheme="minorHAnsi" w:hAnsiTheme="minorHAnsi" w:cstheme="minorHAnsi"/>
        </w:rPr>
        <w:t xml:space="preserve">Here we can glean both the imaginary and symbolic </w:t>
      </w:r>
      <w:r w:rsidRPr="00ED54C7">
        <w:rPr>
          <w:rStyle w:val="StyleUnderline"/>
          <w:rFonts w:asciiTheme="minorHAnsi" w:hAnsiTheme="minorHAnsi" w:cstheme="minorHAnsi"/>
        </w:rPr>
        <w:t>functions of racial object maps.</w:t>
      </w:r>
      <w:r w:rsidRPr="00ED54C7">
        <w:rPr>
          <w:rFonts w:asciiTheme="minorHAnsi" w:hAnsiTheme="minorHAnsi" w:cstheme="minorHAnsi"/>
          <w:sz w:val="14"/>
        </w:rPr>
        <w:t xml:space="preserve"> These </w:t>
      </w:r>
      <w:r w:rsidRPr="00ED54C7">
        <w:rPr>
          <w:rStyle w:val="Emphasis"/>
          <w:rFonts w:asciiTheme="minorHAnsi" w:hAnsiTheme="minorHAnsi" w:cstheme="minorHAnsi"/>
        </w:rPr>
        <w:t xml:space="preserve">object maps provide coherence and integration in the imaginary to an otherwise chaotic collection of signifiers – the racialized bodies in which we exist. </w:t>
      </w:r>
      <w:r w:rsidRPr="00ED54C7">
        <w:rPr>
          <w:rFonts w:asciiTheme="minorHAnsi" w:hAnsiTheme="minorHAnsi" w:cstheme="minorHAnsi"/>
          <w:sz w:val="14"/>
        </w:rPr>
        <w:t xml:space="preserve">At the same time, </w:t>
      </w:r>
      <w:r w:rsidRPr="00ED54C7">
        <w:rPr>
          <w:rStyle w:val="Emphasis"/>
          <w:rFonts w:asciiTheme="minorHAnsi" w:hAnsiTheme="minorHAnsi" w:cstheme="minorHAnsi"/>
        </w:rPr>
        <w:t>racial object maps yield symbolic categories of me and not-me, Black and White, and a language with which to organize and regulate closeness, distance, and racial desire.</w:t>
      </w:r>
      <w:r w:rsidRPr="00ED54C7">
        <w:rPr>
          <w:rFonts w:asciiTheme="minorHAnsi" w:hAnsiTheme="minorHAnsi" w:cstheme="minorHAnsi"/>
          <w:sz w:val="14"/>
        </w:rPr>
        <w:t xml:space="preserve"> Conversely, </w:t>
      </w:r>
      <w:r w:rsidRPr="00ED54C7">
        <w:rPr>
          <w:rStyle w:val="Emphasis"/>
          <w:rFonts w:asciiTheme="minorHAnsi" w:hAnsiTheme="minorHAnsi" w:cstheme="minorHAnsi"/>
        </w:rPr>
        <w:t>what is contained, or to be more precise, excluded, through the symbolic and imaginary operations of the object map is the Real dimension of race – the ever shifting, anxiety-producing, formless nature of the color line.</w:t>
      </w:r>
      <w:r w:rsidRPr="00ED54C7">
        <w:rPr>
          <w:rFonts w:asciiTheme="minorHAnsi" w:hAnsiTheme="minorHAnsi" w:cstheme="minorHAnsi"/>
          <w:sz w:val="14"/>
        </w:rPr>
        <w:t xml:space="preserve"> </w:t>
      </w:r>
      <w:r w:rsidRPr="00ED54C7">
        <w:rPr>
          <w:rStyle w:val="StyleUnderline"/>
          <w:rFonts w:asciiTheme="minorHAnsi" w:hAnsiTheme="minorHAnsi" w:cstheme="minorHAnsi"/>
          <w:highlight w:val="cyan"/>
        </w:rPr>
        <w:t>When ambiguously ethnic subjects fail to see their image in the mirror</w:t>
      </w:r>
      <w:r w:rsidRPr="00ED54C7">
        <w:rPr>
          <w:rStyle w:val="StyleUnderline"/>
          <w:rFonts w:asciiTheme="minorHAnsi" w:hAnsiTheme="minorHAnsi" w:cstheme="minorHAnsi"/>
        </w:rPr>
        <w:t xml:space="preserve">, when they are unable to play the language games of race and racial signification, </w:t>
      </w:r>
      <w:r w:rsidRPr="00ED54C7">
        <w:rPr>
          <w:rStyle w:val="StyleUnderline"/>
          <w:rFonts w:asciiTheme="minorHAnsi" w:hAnsiTheme="minorHAnsi" w:cstheme="minorHAnsi"/>
          <w:highlight w:val="cyan"/>
        </w:rPr>
        <w:t>there is</w:t>
      </w:r>
      <w:r w:rsidRPr="00ED54C7">
        <w:rPr>
          <w:rStyle w:val="StyleUnderline"/>
          <w:rFonts w:asciiTheme="minorHAnsi" w:hAnsiTheme="minorHAnsi" w:cstheme="minorHAnsi"/>
        </w:rPr>
        <w:t xml:space="preserve"> a noticeable </w:t>
      </w:r>
      <w:r w:rsidRPr="00ED54C7">
        <w:rPr>
          <w:rStyle w:val="StyleUnderline"/>
          <w:rFonts w:asciiTheme="minorHAnsi" w:hAnsiTheme="minorHAnsi" w:cstheme="minorHAnsi"/>
          <w:highlight w:val="cyan"/>
        </w:rPr>
        <w:t>discomfort and anxiety</w:t>
      </w:r>
      <w:r w:rsidRPr="00ED54C7">
        <w:rPr>
          <w:rStyle w:val="StyleUnderline"/>
          <w:rFonts w:asciiTheme="minorHAnsi" w:hAnsiTheme="minorHAnsi" w:cstheme="minorHAnsi"/>
        </w:rPr>
        <w:t xml:space="preserve"> that sets in among those who partake in the production of coercive mimeticism.</w:t>
      </w:r>
      <w:r w:rsidRPr="00ED54C7">
        <w:rPr>
          <w:rFonts w:asciiTheme="minorHAnsi" w:hAnsiTheme="minorHAnsi" w:cstheme="minorHAnsi"/>
          <w:sz w:val="14"/>
        </w:rPr>
        <w:t xml:space="preserve"> </w:t>
      </w:r>
      <w:r w:rsidRPr="00ED54C7">
        <w:rPr>
          <w:rStyle w:val="StyleUnderline"/>
          <w:rFonts w:asciiTheme="minorHAnsi" w:hAnsiTheme="minorHAnsi" w:cstheme="minorHAnsi"/>
        </w:rPr>
        <w:t>The illusion of the color line comes into focus, disrupting how we see and define racialized bodies,</w:t>
      </w:r>
      <w:r w:rsidRPr="00ED54C7">
        <w:rPr>
          <w:rFonts w:asciiTheme="minorHAnsi" w:hAnsiTheme="minorHAnsi" w:cstheme="minorHAnsi"/>
          <w:sz w:val="14"/>
        </w:rPr>
        <w:t xml:space="preserve"> </w:t>
      </w:r>
      <w:r w:rsidRPr="00ED54C7">
        <w:rPr>
          <w:rStyle w:val="Emphasis"/>
          <w:rFonts w:asciiTheme="minorHAnsi" w:hAnsiTheme="minorHAnsi" w:cstheme="minorHAnsi"/>
        </w:rPr>
        <w:t>evoking the</w:t>
      </w:r>
      <w:r w:rsidRPr="00ED54C7">
        <w:rPr>
          <w:rFonts w:asciiTheme="minorHAnsi" w:hAnsiTheme="minorHAnsi" w:cstheme="minorHAnsi"/>
          <w:sz w:val="14"/>
        </w:rPr>
        <w:t xml:space="preserve"> fragmented and uncoordinated nature of the child’s body prior to Lacan’s (2005a, b) </w:t>
      </w:r>
      <w:r w:rsidRPr="00ED54C7">
        <w:rPr>
          <w:rStyle w:val="Emphasis"/>
          <w:rFonts w:asciiTheme="minorHAnsi" w:hAnsiTheme="minorHAnsi" w:cstheme="minorHAnsi"/>
        </w:rPr>
        <w:t>mirror stage</w:t>
      </w:r>
      <w:r w:rsidRPr="00ED54C7">
        <w:rPr>
          <w:rStyle w:val="StyleUnderline"/>
          <w:rFonts w:asciiTheme="minorHAnsi" w:hAnsiTheme="minorHAnsi" w:cstheme="minorHAnsi"/>
        </w:rPr>
        <w:t>. The illusion of wholeness, of being a whole body-ego – whether White, Black, or Brown – falters, revealing the destitute, undifferentiated, and broken nature of race and racial identity.</w:t>
      </w:r>
      <w:r w:rsidRPr="00ED54C7">
        <w:rPr>
          <w:rFonts w:asciiTheme="minorHAnsi" w:hAnsiTheme="minorHAnsi" w:cstheme="minorHAnsi"/>
          <w:sz w:val="14"/>
        </w:rPr>
        <w:t xml:space="preserve"> </w:t>
      </w:r>
      <w:r w:rsidRPr="00ED54C7">
        <w:rPr>
          <w:rStyle w:val="StyleUnderline"/>
          <w:rFonts w:asciiTheme="minorHAnsi" w:hAnsiTheme="minorHAnsi" w:cstheme="minorHAnsi"/>
        </w:rPr>
        <w:t>To survive the encounter with the Real of race, I argue, paves the way for a unique kind of freedom.</w:t>
      </w:r>
      <w:r w:rsidRPr="00ED54C7">
        <w:rPr>
          <w:rFonts w:asciiTheme="minorHAnsi" w:hAnsiTheme="minorHAnsi" w:cstheme="minorHAnsi"/>
          <w:sz w:val="14"/>
        </w:rPr>
        <w:t xml:space="preserve"> </w:t>
      </w:r>
      <w:r w:rsidRPr="00ED54C7">
        <w:rPr>
          <w:rStyle w:val="Emphasis"/>
          <w:rFonts w:asciiTheme="minorHAnsi" w:hAnsiTheme="minorHAnsi" w:cstheme="minorHAnsi"/>
        </w:rPr>
        <w:t>To give one example, a Puerto Rican-ness is more malleable, flexible, and non-linear than one bound into one static form and yields a fluidity that fosters experimental and novel ways of responding to oppression</w:t>
      </w:r>
      <w:r w:rsidRPr="00ED54C7">
        <w:rPr>
          <w:rFonts w:asciiTheme="minorHAnsi" w:hAnsiTheme="minorHAnsi" w:cstheme="minorHAnsi"/>
          <w:sz w:val="14"/>
        </w:rPr>
        <w:t xml:space="preserve">. </w:t>
      </w:r>
      <w:r w:rsidRPr="00ED54C7">
        <w:rPr>
          <w:rStyle w:val="Emphasis"/>
          <w:rFonts w:asciiTheme="minorHAnsi" w:hAnsiTheme="minorHAnsi" w:cstheme="minorHAnsi"/>
        </w:rPr>
        <w:t>This</w:t>
      </w:r>
      <w:r w:rsidRPr="00CA4A05">
        <w:rPr>
          <w:rStyle w:val="Emphasis"/>
          <w:rFonts w:asciiTheme="minorHAnsi" w:hAnsiTheme="minorHAnsi" w:cstheme="minorHAnsi"/>
        </w:rPr>
        <w:t xml:space="preserve"> fluidity at the same time can validate the ghosts of one’s ancestors while integrating their wisdom into new, emancipatory potentialities. </w:t>
      </w:r>
      <w:r w:rsidRPr="00CA4A05">
        <w:rPr>
          <w:rFonts w:asciiTheme="minorHAnsi" w:hAnsiTheme="minorHAnsi" w:cstheme="minorHAnsi"/>
          <w:sz w:val="14"/>
        </w:rPr>
        <w:t>To be clear</w:t>
      </w:r>
      <w:r w:rsidRPr="00CA4A05">
        <w:rPr>
          <w:rStyle w:val="StyleUnderline"/>
          <w:rFonts w:asciiTheme="minorHAnsi" w:hAnsiTheme="minorHAnsi" w:cstheme="minorHAnsi"/>
        </w:rPr>
        <w:t xml:space="preserve">, I am not denying the importance of addressing colorism, racism, and the privileging of white skin that exists in the Latino community and other ethnic </w:t>
      </w:r>
      <w:r w:rsidRPr="00ED54C7">
        <w:rPr>
          <w:rStyle w:val="StyleUnderline"/>
          <w:rFonts w:asciiTheme="minorHAnsi" w:hAnsiTheme="minorHAnsi" w:cstheme="minorHAnsi"/>
        </w:rPr>
        <w:t xml:space="preserve">minorities </w:t>
      </w:r>
      <w:r w:rsidRPr="00ED54C7">
        <w:rPr>
          <w:rStyle w:val="StyleUnderline"/>
          <w:rFonts w:asciiTheme="minorHAnsi" w:hAnsiTheme="minorHAnsi" w:cstheme="minorHAnsi"/>
        </w:rPr>
        <w:lastRenderedPageBreak/>
        <w:t>(not to mention society as a whole).</w:t>
      </w:r>
      <w:r w:rsidRPr="00ED54C7">
        <w:rPr>
          <w:rFonts w:asciiTheme="minorHAnsi" w:hAnsiTheme="minorHAnsi" w:cstheme="minorHAnsi"/>
          <w:sz w:val="14"/>
        </w:rPr>
        <w:t xml:space="preserve"> It is important for us to have that conversation, and point out how notions of mestizaje, of hybridity in the Latino experience, may mask underlying tensions around race and skin color, and render the relative privilege of light-skinned Latinos such as myself invisible. At the same time, I am proposing that we also have a</w:t>
      </w:r>
      <w:r w:rsidRPr="00CA4A05">
        <w:rPr>
          <w:rFonts w:asciiTheme="minorHAnsi" w:hAnsiTheme="minorHAnsi" w:cstheme="minorHAnsi"/>
          <w:sz w:val="14"/>
        </w:rPr>
        <w:t xml:space="preserve"> conversation that is perpendicular to a critique of racism and colorism, intersecting with it but going towards a different vector. </w:t>
      </w:r>
      <w:r w:rsidRPr="00CA4A05">
        <w:rPr>
          <w:rStyle w:val="Emphasis"/>
          <w:rFonts w:asciiTheme="minorHAnsi" w:hAnsiTheme="minorHAnsi" w:cstheme="minorHAnsi"/>
          <w:highlight w:val="cyan"/>
        </w:rPr>
        <w:t>How we exclude</w:t>
      </w:r>
      <w:r w:rsidRPr="00CA4A05">
        <w:rPr>
          <w:rStyle w:val="Emphasis"/>
          <w:rFonts w:asciiTheme="minorHAnsi" w:hAnsiTheme="minorHAnsi" w:cstheme="minorHAnsi"/>
        </w:rPr>
        <w:t xml:space="preserve"> one another </w:t>
      </w:r>
      <w:r w:rsidRPr="00CA4A05">
        <w:rPr>
          <w:rStyle w:val="Emphasis"/>
          <w:rFonts w:asciiTheme="minorHAnsi" w:hAnsiTheme="minorHAnsi" w:cstheme="minorHAnsi"/>
          <w:highlight w:val="cyan"/>
        </w:rPr>
        <w:t>based on</w:t>
      </w:r>
      <w:r w:rsidRPr="00CA4A05">
        <w:rPr>
          <w:rStyle w:val="Emphasis"/>
          <w:rFonts w:asciiTheme="minorHAnsi" w:hAnsiTheme="minorHAnsi" w:cstheme="minorHAnsi"/>
        </w:rPr>
        <w:t xml:space="preserve"> not meeting certain </w:t>
      </w:r>
      <w:r w:rsidRPr="00CA4A05">
        <w:rPr>
          <w:rStyle w:val="Emphasis"/>
          <w:rFonts w:asciiTheme="minorHAnsi" w:hAnsiTheme="minorHAnsi" w:cstheme="minorHAnsi"/>
          <w:highlight w:val="cyan"/>
        </w:rPr>
        <w:t>expectations about what it means to be Latino, Asian, Black</w:t>
      </w:r>
      <w:r w:rsidRPr="00CA4A05">
        <w:rPr>
          <w:rStyle w:val="Emphasis"/>
          <w:rFonts w:asciiTheme="minorHAnsi" w:hAnsiTheme="minorHAnsi" w:cstheme="minorHAnsi"/>
        </w:rPr>
        <w:t xml:space="preserve">, etc., </w:t>
      </w:r>
      <w:r w:rsidRPr="00CA4A05">
        <w:rPr>
          <w:rStyle w:val="Emphasis"/>
          <w:rFonts w:asciiTheme="minorHAnsi" w:hAnsiTheme="minorHAnsi" w:cstheme="minorHAnsi"/>
          <w:highlight w:val="cyan"/>
        </w:rPr>
        <w:t>threatens to disempower us further, limiting</w:t>
      </w:r>
      <w:r w:rsidRPr="00CA4A05">
        <w:rPr>
          <w:rStyle w:val="Emphasis"/>
          <w:rFonts w:asciiTheme="minorHAnsi" w:hAnsiTheme="minorHAnsi" w:cstheme="minorHAnsi"/>
        </w:rPr>
        <w:t xml:space="preserve"> our </w:t>
      </w:r>
      <w:r w:rsidRPr="00CA4A05">
        <w:rPr>
          <w:rStyle w:val="Emphasis"/>
          <w:rFonts w:asciiTheme="minorHAnsi" w:hAnsiTheme="minorHAnsi" w:cstheme="minorHAnsi"/>
          <w:highlight w:val="cyan"/>
        </w:rPr>
        <w:t xml:space="preserve">political power </w:t>
      </w:r>
      <w:r w:rsidRPr="00ED54C7">
        <w:rPr>
          <w:rStyle w:val="Emphasis"/>
          <w:rFonts w:asciiTheme="minorHAnsi" w:hAnsiTheme="minorHAnsi" w:cstheme="minorHAnsi"/>
        </w:rPr>
        <w:t xml:space="preserve">by carving out a “minority of a minority” as opposed to sustaining often difficult conversations about our sameness and difference. </w:t>
      </w:r>
      <w:r w:rsidRPr="00ED54C7">
        <w:rPr>
          <w:rFonts w:asciiTheme="minorHAnsi" w:hAnsiTheme="minorHAnsi" w:cstheme="minorHAnsi"/>
          <w:sz w:val="14"/>
        </w:rPr>
        <w:t>Similarly, as Baratunde Thurston (2011) points out in his recent book, How to be Black, often</w:t>
      </w:r>
      <w:r w:rsidRPr="00CA4A05">
        <w:rPr>
          <w:rFonts w:asciiTheme="minorHAnsi" w:hAnsiTheme="minorHAnsi" w:cstheme="minorHAnsi"/>
          <w:sz w:val="14"/>
        </w:rPr>
        <w:t xml:space="preserve"> this kind of </w:t>
      </w:r>
      <w:r w:rsidRPr="00CA4A05">
        <w:rPr>
          <w:rStyle w:val="Emphasis"/>
          <w:rFonts w:asciiTheme="minorHAnsi" w:hAnsiTheme="minorHAnsi" w:cstheme="minorHAnsi"/>
          <w:highlight w:val="cyan"/>
        </w:rPr>
        <w:t>black-checking or color-checking narrows</w:t>
      </w:r>
      <w:r w:rsidRPr="00CA4A05">
        <w:rPr>
          <w:rStyle w:val="Emphasis"/>
          <w:rFonts w:asciiTheme="minorHAnsi" w:hAnsiTheme="minorHAnsi" w:cstheme="minorHAnsi"/>
        </w:rPr>
        <w:t xml:space="preserve"> our vision of </w:t>
      </w:r>
      <w:r w:rsidRPr="00CA4A05">
        <w:rPr>
          <w:rStyle w:val="Emphasis"/>
          <w:rFonts w:asciiTheme="minorHAnsi" w:hAnsiTheme="minorHAnsi" w:cstheme="minorHAnsi"/>
          <w:highlight w:val="cyan"/>
        </w:rPr>
        <w:t>what it means to be Black</w:t>
      </w:r>
      <w:r w:rsidRPr="00CA4A05">
        <w:rPr>
          <w:rStyle w:val="Emphasis"/>
          <w:rFonts w:asciiTheme="minorHAnsi" w:hAnsiTheme="minorHAnsi" w:cstheme="minorHAnsi"/>
        </w:rPr>
        <w:t xml:space="preserve"> (or Latino, or Asian, etc.).</w:t>
      </w:r>
      <w:r w:rsidRPr="00CA4A05">
        <w:rPr>
          <w:rFonts w:asciiTheme="minorHAnsi" w:hAnsiTheme="minorHAnsi" w:cstheme="minorHAnsi"/>
          <w:sz w:val="14"/>
        </w:rPr>
        <w:t xml:space="preserve"> Reflecting on his own sense of his Blackness, he writes, “One of the most consistent themes in my own experience… is this notion of discovering your own Blackness by embracing the new, the different, the uncommon, </w:t>
      </w:r>
      <w:r w:rsidRPr="00CA4A05">
        <w:rPr>
          <w:rStyle w:val="StyleUnderline"/>
          <w:rFonts w:asciiTheme="minorHAnsi" w:hAnsiTheme="minorHAnsi" w:cstheme="minorHAnsi"/>
          <w:highlight w:val="cyan"/>
        </w:rPr>
        <w:t>and</w:t>
      </w:r>
      <w:r w:rsidRPr="00CA4A05">
        <w:rPr>
          <w:rFonts w:asciiTheme="minorHAnsi" w:hAnsiTheme="minorHAnsi" w:cstheme="minorHAnsi"/>
          <w:sz w:val="14"/>
        </w:rPr>
        <w:t xml:space="preserve">, simply, yourself” (p. 218). </w:t>
      </w:r>
      <w:r w:rsidRPr="00CA4A05">
        <w:rPr>
          <w:rStyle w:val="Emphasis"/>
          <w:rFonts w:asciiTheme="minorHAnsi" w:hAnsiTheme="minorHAnsi" w:cstheme="minorHAnsi"/>
        </w:rPr>
        <w:t xml:space="preserve">Color-checking </w:t>
      </w:r>
      <w:r w:rsidRPr="00CA4A05">
        <w:rPr>
          <w:rStyle w:val="Emphasis"/>
          <w:rFonts w:asciiTheme="minorHAnsi" w:hAnsiTheme="minorHAnsi" w:cstheme="minorHAnsi"/>
          <w:highlight w:val="cyan"/>
        </w:rPr>
        <w:t>prevents us from experimenting with</w:t>
      </w:r>
      <w:r w:rsidRPr="00CA4A05">
        <w:rPr>
          <w:rStyle w:val="Emphasis"/>
          <w:rFonts w:asciiTheme="minorHAnsi" w:hAnsiTheme="minorHAnsi" w:cstheme="minorHAnsi"/>
        </w:rPr>
        <w:t xml:space="preserve"> different forms of dis-identification which enrich, challenge, and nourish us, and which hold the promise of </w:t>
      </w:r>
      <w:r w:rsidRPr="00CA4A05">
        <w:rPr>
          <w:rStyle w:val="Emphasis"/>
          <w:rFonts w:asciiTheme="minorHAnsi" w:hAnsiTheme="minorHAnsi" w:cstheme="minorHAnsi"/>
          <w:highlight w:val="cyan"/>
        </w:rPr>
        <w:t>new forms of resistance, emancipation, and psychosocial revolt.</w:t>
      </w:r>
      <w:r w:rsidRPr="00CA4A05">
        <w:rPr>
          <w:rFonts w:asciiTheme="minorHAnsi" w:hAnsiTheme="minorHAnsi" w:cstheme="minorHAnsi"/>
          <w:sz w:val="14"/>
        </w:rPr>
        <w:t xml:space="preserve"> As I argue, </w:t>
      </w:r>
      <w:r w:rsidRPr="00CA4A05">
        <w:rPr>
          <w:rStyle w:val="StyleUnderline"/>
          <w:rFonts w:asciiTheme="minorHAnsi" w:hAnsiTheme="minorHAnsi" w:cstheme="minorHAnsi"/>
        </w:rPr>
        <w:t>these perpendicular conversations push and pull toward different trajectories, but have as their intersection the most crucial nexus of political, cultural, and social justice.</w:t>
      </w:r>
      <w:r w:rsidRPr="00CA4A05">
        <w:rPr>
          <w:rFonts w:asciiTheme="minorHAnsi" w:hAnsiTheme="minorHAnsi" w:cstheme="minorHAnsi"/>
          <w:sz w:val="14"/>
        </w:rPr>
        <w:t xml:space="preserve"> So what am I, in the end? I am whatever you want me to be: oppressor, oppressed, cracker, spic, enemy, friend, White, Black, lover, fighter, masculine, effeminate, strong, weak, dead or alive. Just know that </w:t>
      </w:r>
      <w:r w:rsidRPr="00CA4A05">
        <w:rPr>
          <w:rStyle w:val="Emphasis"/>
          <w:rFonts w:asciiTheme="minorHAnsi" w:hAnsiTheme="minorHAnsi" w:cstheme="minorHAnsi"/>
        </w:rPr>
        <w:t>with each turn, each attempt to define me, to mark me, to confine and bind me, you free me. Like the hysteric who produces ever shifting configurations of symptoms in order to throw the obsessive physician off guard</w:t>
      </w:r>
      <w:r w:rsidRPr="00CA4A05">
        <w:rPr>
          <w:rFonts w:asciiTheme="minorHAnsi" w:hAnsiTheme="minorHAnsi" w:cstheme="minorHAnsi"/>
          <w:sz w:val="14"/>
        </w:rPr>
        <w:t xml:space="preserve"> (see Gherovici, 2003), </w:t>
      </w:r>
      <w:r w:rsidRPr="00CA4A05">
        <w:rPr>
          <w:rStyle w:val="Emphasis"/>
          <w:rFonts w:asciiTheme="minorHAnsi" w:hAnsiTheme="minorHAnsi" w:cstheme="minorHAnsi"/>
        </w:rPr>
        <w:t>I will keep producing knowledge of something else, something other, something that is incalculable and undefinable</w:t>
      </w:r>
      <w:r w:rsidRPr="00CA4A05">
        <w:rPr>
          <w:rFonts w:asciiTheme="minorHAnsi" w:hAnsiTheme="minorHAnsi" w:cstheme="minorHAnsi"/>
          <w:sz w:val="14"/>
        </w:rPr>
        <w:t xml:space="preserve">. Something Real. For you I’ll become a Hispanic hysteric, screeching Foucault (1972) with each symptom, with each episode of acting out, </w:t>
      </w:r>
      <w:r w:rsidRPr="00CA4A05">
        <w:rPr>
          <w:rStyle w:val="Emphasis"/>
          <w:rFonts w:asciiTheme="minorHAnsi" w:hAnsiTheme="minorHAnsi" w:cstheme="minorHAnsi"/>
        </w:rPr>
        <w:t>“Do not ask me who I am and do not ask me to remain the same” (p. 17). Because in the end this is not really about me, or where I stand on the color line. It is about your illusion about where you stand and where you place yourself in the coordinates of race and ethnicity, of self and other, of Black and White.</w:t>
      </w:r>
      <w:r w:rsidRPr="00CA4A05">
        <w:rPr>
          <w:rFonts w:asciiTheme="minorHAnsi" w:hAnsiTheme="minorHAnsi" w:cstheme="minorHAnsi"/>
          <w:sz w:val="14"/>
        </w:rPr>
        <w:t xml:space="preserve"> In that sense </w:t>
      </w:r>
      <w:r w:rsidRPr="00CA4A05">
        <w:rPr>
          <w:rStyle w:val="Emphasis"/>
          <w:rFonts w:asciiTheme="minorHAnsi" w:hAnsiTheme="minorHAnsi" w:cstheme="minorHAnsi"/>
        </w:rPr>
        <w:t>I function as your blank screen, receiving your projections and identifications, hopefully returning them to you as knowledge productions that question, destabilize, and decenter your ego, paving the way for the subject that slides in the link between signifier and signified, that does not know if it is caused by the signifier or the signified of race, but is instead, its own cause.</w:t>
      </w:r>
    </w:p>
    <w:p w14:paraId="6C255856" w14:textId="77777777" w:rsidR="00CE5195" w:rsidRDefault="00CE5195" w:rsidP="00CE5195">
      <w:pPr>
        <w:pStyle w:val="Heading2"/>
      </w:pPr>
      <w:r>
        <w:lastRenderedPageBreak/>
        <w:t>NOMO</w:t>
      </w:r>
    </w:p>
    <w:p w14:paraId="6FBAC065" w14:textId="77777777" w:rsidR="00CE5195" w:rsidRDefault="00CE5195" w:rsidP="00CE5195">
      <w:pPr>
        <w:pStyle w:val="Heading4"/>
        <w:numPr>
          <w:ilvl w:val="0"/>
          <w:numId w:val="17"/>
        </w:numPr>
        <w:shd w:val="clear" w:color="auto" w:fill="FFFFFF"/>
        <w:spacing w:before="200"/>
        <w:rPr>
          <w:rFonts w:eastAsia="Times New Roman"/>
          <w:color w:val="222222"/>
          <w:sz w:val="28"/>
          <w:szCs w:val="28"/>
          <w:lang w:eastAsia="zh-CN"/>
        </w:rPr>
      </w:pPr>
      <w:r>
        <w:rPr>
          <w:rFonts w:eastAsia="Times New Roman"/>
          <w:color w:val="222222"/>
          <w:sz w:val="28"/>
          <w:szCs w:val="28"/>
        </w:rPr>
        <w:t>THE AFF’S AESTHETIC RESISTANCE PLUS THEIR STATIC INTERPRETATION OF BLACKNESS LEADS TO TOKENIZATION. THEY BECOME THE RESILIENT BLACK SUBJECT WHO STANDS IN FOR THEIR COMMUNITIES THAT ALWAYS POSITIONS THE AFF AS ANTAGONISTIC TO THOSE WHO FAIL TO REPRESENT IN A WAY THAT GENERATE SURPLUS FOR THE REPRESENTATIONAL ECONOMY.</w:t>
      </w:r>
    </w:p>
    <w:p w14:paraId="6A73C4EC" w14:textId="77777777" w:rsidR="00CE5195" w:rsidRDefault="00CE5195" w:rsidP="00CE5195">
      <w:pPr>
        <w:shd w:val="clear" w:color="auto" w:fill="FFFFFF"/>
        <w:rPr>
          <w:color w:val="222222"/>
        </w:rPr>
      </w:pPr>
      <w:r>
        <w:rPr>
          <w:rStyle w:val="m1828050590488997245gmail-style13ptbold"/>
          <w:b/>
          <w:bCs/>
          <w:color w:val="222222"/>
          <w:sz w:val="26"/>
          <w:szCs w:val="26"/>
        </w:rPr>
        <w:t>Nyong’o 14</w:t>
      </w:r>
      <w:r>
        <w:rPr>
          <w:color w:val="222222"/>
        </w:rPr>
        <w:br/>
      </w:r>
      <w:r>
        <w:rPr>
          <w:color w:val="222222"/>
          <w:sz w:val="16"/>
          <w:szCs w:val="16"/>
        </w:rPr>
        <w:t>(Tavia Nyong'o is an American cultural critic, historian and performance studies scholar. He is currently a Professor of American Studies at Yale University where he teaches courses on black diaspora performance, cultural studies, social and critical theory. “Unburdening Representation” The Black Scholar 44(2) Summer 2014 </w:t>
      </w:r>
      <w:hyperlink r:id="rId102" w:tgtFrame="_blank" w:history="1">
        <w:r>
          <w:rPr>
            <w:rStyle w:val="Hyperlink"/>
            <w:sz w:val="16"/>
            <w:szCs w:val="16"/>
          </w:rPr>
          <w:t>https://www.tandfonline.com/doi/pdf/10.1080/00064246.2014.11413689</w:t>
        </w:r>
      </w:hyperlink>
      <w:r>
        <w:rPr>
          <w:color w:val="222222"/>
          <w:sz w:val="16"/>
          <w:szCs w:val="16"/>
        </w:rPr>
        <w:t> cVs)</w:t>
      </w:r>
    </w:p>
    <w:p w14:paraId="765670AA" w14:textId="77777777" w:rsidR="00CE5195" w:rsidRPr="003F77C6" w:rsidRDefault="00CE5195" w:rsidP="00CE5195">
      <w:pPr>
        <w:shd w:val="clear" w:color="auto" w:fill="FFFFFF"/>
        <w:rPr>
          <w:color w:val="222222"/>
          <w:sz w:val="16"/>
        </w:rPr>
      </w:pPr>
      <w:r w:rsidRPr="003F77C6">
        <w:rPr>
          <w:color w:val="222222"/>
          <w:sz w:val="16"/>
          <w:szCs w:val="14"/>
        </w:rPr>
        <w:t>A classic point of departure for discussions of the politics of representation is Gayatri Spivak's parsing of the two separate meanings of the term "representation" (two meanings that Spivak, incidentally, accuses Deleuze of running together in his critique). </w:t>
      </w:r>
      <w:r w:rsidRPr="003F77C6">
        <w:rPr>
          <w:rStyle w:val="m1828050590488997245gmail-styleunderline"/>
          <w:color w:val="222222"/>
          <w:sz w:val="16"/>
        </w:rPr>
        <w:t>"</w:t>
      </w:r>
      <w:r w:rsidRPr="003F77C6">
        <w:rPr>
          <w:rStyle w:val="StyleUnderline"/>
          <w:highlight w:val="yellow"/>
        </w:rPr>
        <w:t>To represent" can mean "to depict</w:t>
      </w:r>
      <w:r w:rsidRPr="003F77C6">
        <w:rPr>
          <w:rStyle w:val="StyleUnderline"/>
        </w:rPr>
        <w:t>" or portray in artistic terms; it can also mean </w:t>
      </w:r>
      <w:r w:rsidRPr="003F77C6">
        <w:rPr>
          <w:rStyle w:val="StyleUnderline"/>
          <w:highlight w:val="yellow"/>
        </w:rPr>
        <w:t>"to speak</w:t>
      </w:r>
      <w:r w:rsidRPr="003F77C6">
        <w:rPr>
          <w:rStyle w:val="StyleUnderline"/>
        </w:rPr>
        <w:t> or decide </w:t>
      </w:r>
      <w:r w:rsidRPr="003F77C6">
        <w:rPr>
          <w:rStyle w:val="StyleUnderline"/>
          <w:highlight w:val="yellow"/>
        </w:rPr>
        <w:t>for"</w:t>
      </w:r>
      <w:r w:rsidRPr="003F77C6">
        <w:rPr>
          <w:rStyle w:val="StyleUnderline"/>
        </w:rPr>
        <w:t> in political terms</w:t>
      </w:r>
      <w:r w:rsidRPr="003F77C6">
        <w:rPr>
          <w:color w:val="222222"/>
          <w:sz w:val="16"/>
          <w:szCs w:val="14"/>
        </w:rPr>
        <w:t>. Even though these two different meanings are linked, their regular conflation was cause for Spivak's concern: The complicity of vertreten [to speak for] and darstellen [to depict], their identity in-difference as the place of practice – since this complicity is precisely what Marxists must expose, as Marx does in The Eighteenth Brumaire-can only be appreciated if they are not conflated by a sleight of word.8 From Spivak's postcolonial feminist Marxist perspective,</w:t>
      </w:r>
      <w:r w:rsidRPr="003F77C6">
        <w:rPr>
          <w:rStyle w:val="m1828050590488997245gmail-styleunderline"/>
          <w:color w:val="222222"/>
          <w:sz w:val="16"/>
        </w:rPr>
        <w:t> </w:t>
      </w:r>
      <w:r w:rsidRPr="003F77C6">
        <w:rPr>
          <w:rStyle w:val="StyleUnderline"/>
          <w:highlight w:val="yellow"/>
        </w:rPr>
        <w:t>it was the</w:t>
      </w:r>
      <w:r w:rsidRPr="003F77C6">
        <w:rPr>
          <w:rStyle w:val="StyleUnderline"/>
        </w:rPr>
        <w:t> unthinking </w:t>
      </w:r>
      <w:r w:rsidRPr="003F77C6">
        <w:rPr>
          <w:rStyle w:val="StyleUnderline"/>
          <w:highlight w:val="yellow"/>
        </w:rPr>
        <w:t>equation of speaking for</w:t>
      </w:r>
      <w:r w:rsidRPr="003F77C6">
        <w:rPr>
          <w:rStyle w:val="StyleUnderline"/>
        </w:rPr>
        <w:t> (vertreten) </w:t>
      </w:r>
      <w:r w:rsidRPr="003F77C6">
        <w:rPr>
          <w:rStyle w:val="StyleUnderline"/>
          <w:highlight w:val="yellow"/>
        </w:rPr>
        <w:t>with depicting</w:t>
      </w:r>
      <w:r w:rsidRPr="003F77C6">
        <w:rPr>
          <w:rStyle w:val="StyleUnderline"/>
        </w:rPr>
        <w:t> (darstellen) </w:t>
      </w:r>
      <w:r w:rsidRPr="003F77C6">
        <w:rPr>
          <w:rStyle w:val="StyleUnderline"/>
          <w:highlight w:val="yellow"/>
        </w:rPr>
        <w:t>that allowed ideology to operate</w:t>
      </w:r>
      <w:r w:rsidRPr="003F77C6">
        <w:rPr>
          <w:rStyle w:val="StyleUnderline"/>
        </w:rPr>
        <w:t> </w:t>
      </w:r>
      <w:r w:rsidRPr="003F77C6">
        <w:rPr>
          <w:color w:val="222222"/>
          <w:sz w:val="16"/>
          <w:szCs w:val="14"/>
        </w:rPr>
        <w:t>unchallenged, for it is through this conflation that control over the means of portraying something becomes naturalized as a mode of political authority-a fact underscored to me as a child when coup leaders in my home country made it a priority to take over the national radio station in order to announce themselves the new rulers. Political authority, we all immediately understood, flowed from command over the means to communicate and represent such power. 72 Spivak is sometimes understood as taking the position that any act of minoritarian or subaltern speech, when within a hegemonic discourse, can only reproduce the terms of subordination guaranteed by that discourse. But I read her as instead suggesting that there is always a space of intervention, if only sometimes a hairline fracture, between the two senses of representation: vertreten and darstel/en. </w:t>
      </w:r>
      <w:r w:rsidRPr="003F77C6">
        <w:rPr>
          <w:rStyle w:val="StyleUnderline"/>
          <w:highlight w:val="yellow"/>
        </w:rPr>
        <w:t>However much they can and do align, it is their tendency to pull out of sync with each other</w:t>
      </w:r>
      <w:r w:rsidRPr="003F77C6">
        <w:rPr>
          <w:rStyle w:val="StyleUnderline"/>
        </w:rPr>
        <w:t>, for their alignment to be less than seamless, </w:t>
      </w:r>
      <w:r w:rsidRPr="003F77C6">
        <w:rPr>
          <w:rStyle w:val="StyleUnderline"/>
          <w:highlight w:val="yellow"/>
        </w:rPr>
        <w:t>that enables possibilities</w:t>
      </w:r>
      <w:r w:rsidRPr="003F77C6">
        <w:rPr>
          <w:rStyle w:val="StyleUnderline"/>
        </w:rPr>
        <w:t>. This misalignment of </w:t>
      </w:r>
      <w:r w:rsidRPr="003F77C6">
        <w:rPr>
          <w:rStyle w:val="StyleUnderline"/>
          <w:highlight w:val="yellow"/>
        </w:rPr>
        <w:t>political and artistic representation is exploited by Afrofabulation</w:t>
      </w:r>
      <w:r w:rsidRPr="003F77C6">
        <w:rPr>
          <w:rStyle w:val="StyleUnderline"/>
        </w:rPr>
        <w:t xml:space="preserve">, </w:t>
      </w:r>
      <w:r w:rsidRPr="003F77C6">
        <w:rPr>
          <w:color w:val="222222"/>
          <w:sz w:val="16"/>
          <w:szCs w:val="14"/>
        </w:rPr>
        <w:t>which is thus not properly speaking solely an aesthetic strategy, or a political one, but a tactic for taking up the time and space between them. This space, however, will be foreclosed if we understand political representation exclusively in bourgeois democratic terms. It is not only the terms of artistic or cultural representation in other words, but equally political representation that must be interrogated. And to speak of the political representation within the terms set by neoliberal democracy is necessarily to evoke the political economy of image-making that idealist political theories of democracy tend to occlude. In a well-known essay outlining what he termed the "burden of representation," Kobena Mercer detailed the untoward consequences for black artists of the conflation Spivak set forth: Whereas</w:t>
      </w:r>
      <w:r w:rsidRPr="003F77C6">
        <w:rPr>
          <w:rStyle w:val="m1828050590488997245gmail-styleunderline"/>
          <w:color w:val="222222"/>
          <w:sz w:val="16"/>
        </w:rPr>
        <w:t> </w:t>
      </w:r>
      <w:r w:rsidRPr="003F77C6">
        <w:rPr>
          <w:rStyle w:val="StyleUnderline"/>
          <w:highlight w:val="yellow"/>
        </w:rPr>
        <w:t>politicians</w:t>
      </w:r>
      <w:r w:rsidRPr="003F77C6">
        <w:rPr>
          <w:rStyle w:val="StyleUnderline"/>
        </w:rPr>
        <w:t> and other public figures </w:t>
      </w:r>
      <w:r w:rsidRPr="003F77C6">
        <w:rPr>
          <w:rStyle w:val="StyleUnderline"/>
          <w:highlight w:val="yellow"/>
        </w:rPr>
        <w:t>are elected</w:t>
      </w:r>
      <w:r w:rsidRPr="003F77C6">
        <w:rPr>
          <w:rStyle w:val="StyleUnderline"/>
        </w:rPr>
        <w:t> into positions from which they speak </w:t>
      </w:r>
      <w:r w:rsidRPr="003F77C6">
        <w:rPr>
          <w:rStyle w:val="StyleUnderline"/>
          <w:highlight w:val="yellow"/>
        </w:rPr>
        <w:t>as "representatives," this role has fallen on</w:t>
      </w:r>
      <w:r w:rsidRPr="003F77C6">
        <w:rPr>
          <w:rStyle w:val="StyleUnderline"/>
        </w:rPr>
        <w:t> the shoulders of </w:t>
      </w:r>
      <w:r w:rsidRPr="003F77C6">
        <w:rPr>
          <w:rStyle w:val="StyleUnderline"/>
          <w:highlight w:val="yellow"/>
        </w:rPr>
        <w:t>black artists</w:t>
      </w:r>
      <w:r w:rsidRPr="003F77C6">
        <w:rPr>
          <w:rStyle w:val="StyleUnderline"/>
        </w:rPr>
        <w:t> not so much out of individual choice but </w:t>
      </w:r>
      <w:r w:rsidRPr="003F77C6">
        <w:rPr>
          <w:rStyle w:val="StyleUnderline"/>
          <w:highlight w:val="yellow"/>
        </w:rPr>
        <w:t>as a consequence of</w:t>
      </w:r>
      <w:r w:rsidRPr="003F77C6">
        <w:rPr>
          <w:rStyle w:val="StyleUnderline"/>
        </w:rPr>
        <w:t> structures of </w:t>
      </w:r>
      <w:r w:rsidRPr="003F77C6">
        <w:rPr>
          <w:rStyle w:val="StyleUnderline"/>
          <w:highlight w:val="yellow"/>
        </w:rPr>
        <w:t>racism</w:t>
      </w:r>
      <w:r w:rsidRPr="003F77C6">
        <w:rPr>
          <w:rStyle w:val="StyleUnderline"/>
        </w:rPr>
        <w:t> that have historically marginalized their access to the means of cultural production. When </w:t>
      </w:r>
      <w:r w:rsidRPr="003F77C6">
        <w:rPr>
          <w:rStyle w:val="StyleUnderline"/>
          <w:highlight w:val="yellow"/>
        </w:rPr>
        <w:t>black artists become publicly visible</w:t>
      </w:r>
      <w:r w:rsidRPr="003F77C6">
        <w:rPr>
          <w:rStyle w:val="StyleUnderline"/>
        </w:rPr>
        <w:t> only one at a time, </w:t>
      </w:r>
      <w:r w:rsidRPr="003F77C6">
        <w:rPr>
          <w:rStyle w:val="StyleUnderline"/>
          <w:highlight w:val="yellow"/>
        </w:rPr>
        <w:t>their work is burdened</w:t>
      </w:r>
      <w:r w:rsidRPr="003F77C6">
        <w:rPr>
          <w:rStyle w:val="StyleUnderline"/>
        </w:rPr>
        <w:t> with a whole range of extra-artistic concerns precisely </w:t>
      </w:r>
      <w:r w:rsidRPr="003F77C6">
        <w:rPr>
          <w:rStyle w:val="StyleUnderline"/>
          <w:highlight w:val="yellow"/>
        </w:rPr>
        <w:t>because</w:t>
      </w:r>
      <w:r w:rsidRPr="003F77C6">
        <w:rPr>
          <w:rStyle w:val="StyleUnderline"/>
        </w:rPr>
        <w:t>, in their relatively isolated position as one of the few black practitioners in any given field-film, photography, fine art-</w:t>
      </w:r>
      <w:r w:rsidRPr="003F77C6">
        <w:rPr>
          <w:rStyle w:val="StyleUnderline"/>
          <w:highlight w:val="yellow"/>
        </w:rPr>
        <w:t>they are</w:t>
      </w:r>
      <w:r w:rsidRPr="003F77C6">
        <w:rPr>
          <w:rStyle w:val="StyleUnderline"/>
        </w:rPr>
        <w:t> seen as "representatives" who speak on behalf of, and are thus accountable to, their communities.</w:t>
      </w:r>
      <w:r w:rsidRPr="003F77C6">
        <w:rPr>
          <w:color w:val="222222"/>
          <w:sz w:val="16"/>
          <w:szCs w:val="14"/>
        </w:rPr>
        <w:t xml:space="preserve"> In such a political economy of racial representation where the part stands in for the whole, </w:t>
      </w:r>
      <w:r w:rsidRPr="003F77C6">
        <w:rPr>
          <w:b/>
          <w:bCs/>
          <w:color w:val="222222"/>
          <w:sz w:val="16"/>
          <w:highlight w:val="yellow"/>
          <w:shd w:val="clear" w:color="auto" w:fill="FFFF00"/>
        </w:rPr>
        <w:t>t</w:t>
      </w:r>
      <w:r w:rsidRPr="003F77C6">
        <w:rPr>
          <w:rStyle w:val="StyleUnderline"/>
          <w:highlight w:val="yellow"/>
        </w:rPr>
        <w:t>he visibility of a</w:t>
      </w:r>
      <w:r w:rsidRPr="003F77C6">
        <w:rPr>
          <w:rStyle w:val="StyleUnderline"/>
        </w:rPr>
        <w:t> </w:t>
      </w:r>
      <w:r w:rsidRPr="003F77C6">
        <w:rPr>
          <w:rStyle w:val="StyleUnderline"/>
          <w:highlight w:val="yellow"/>
        </w:rPr>
        <w:t xml:space="preserve">fewtoken </w:t>
      </w:r>
      <w:r w:rsidRPr="003F77C6">
        <w:rPr>
          <w:rStyle w:val="StyleUnderline"/>
          <w:highlight w:val="yellow"/>
        </w:rPr>
        <w:lastRenderedPageBreak/>
        <w:t>black</w:t>
      </w:r>
      <w:r w:rsidRPr="003F77C6">
        <w:rPr>
          <w:rStyle w:val="StyleUnderline"/>
        </w:rPr>
        <w:t> public </w:t>
      </w:r>
      <w:r w:rsidRPr="003F77C6">
        <w:rPr>
          <w:rStyle w:val="StyleUnderline"/>
          <w:highlight w:val="yellow"/>
        </w:rPr>
        <w:t>figure</w:t>
      </w:r>
      <w:r w:rsidRPr="003F77C6">
        <w:rPr>
          <w:rStyle w:val="StyleUnderline"/>
        </w:rPr>
        <w:t>s </w:t>
      </w:r>
      <w:r w:rsidRPr="003F77C6">
        <w:rPr>
          <w:rStyle w:val="StyleUnderline"/>
          <w:highlight w:val="yellow"/>
        </w:rPr>
        <w:t>serves to</w:t>
      </w:r>
      <w:r w:rsidRPr="003F77C6">
        <w:rPr>
          <w:rStyle w:val="StyleUnderline"/>
        </w:rPr>
        <w:t> legitimate, and </w:t>
      </w:r>
      <w:r w:rsidRPr="003F77C6">
        <w:rPr>
          <w:rStyle w:val="StyleUnderline"/>
          <w:highlight w:val="yellow"/>
        </w:rPr>
        <w:t>reproduce, the invisibility</w:t>
      </w:r>
      <w:r w:rsidRPr="003F77C6">
        <w:rPr>
          <w:rStyle w:val="StyleUnderline"/>
        </w:rPr>
        <w:t>, and lack of access to public discourse, of the community as a whole.</w:t>
      </w:r>
      <w:r w:rsidRPr="003F77C6">
        <w:rPr>
          <w:color w:val="222222"/>
          <w:sz w:val="16"/>
          <w:szCs w:val="14"/>
        </w:rPr>
        <w:t>9 Mercer's analysis of the "political economy of racial representation" is often evoked as establishing the right of individual artists, qua artists, to express themselves without fear of being taken as a representative of a community. And indeed, his critique clearly aimed at unburdening black representation, a process that for him involved resituating the artist from community delegate in the bourgeois public sphere to activist intervening in a contested and agonistic social topography. What should not be missed, however, is Mercer's careful insistence that it is the structural racism of bourgeois publicity and not the policing of black artistic expression by black communities (or non-black for that matter)-that produces the burden of representation</w:t>
      </w:r>
      <w:r w:rsidRPr="003F77C6">
        <w:rPr>
          <w:rStyle w:val="m1828050590488997245gmail-styleunderline"/>
          <w:color w:val="222222"/>
          <w:sz w:val="16"/>
        </w:rPr>
        <w:t>. </w:t>
      </w:r>
      <w:r w:rsidRPr="003F77C6">
        <w:rPr>
          <w:rStyle w:val="StyleUnderline"/>
          <w:highlight w:val="yellow"/>
        </w:rPr>
        <w:t>Unburdening representation</w:t>
      </w:r>
      <w:r w:rsidRPr="003F77C6">
        <w:rPr>
          <w:rStyle w:val="StyleUnderline"/>
        </w:rPr>
        <w:t>, in this sense, cannot be mistaken for the "post-racial" discourse we encounter today. Post-racialism seeks to deny, on idealist and individualist grounds, </w:t>
      </w:r>
      <w:r w:rsidRPr="003F77C6">
        <w:rPr>
          <w:rStyle w:val="StyleUnderline"/>
          <w:highlight w:val="yellow"/>
        </w:rPr>
        <w:t>any link between "speaking for" and "speaking as</w:t>
      </w:r>
      <w:r w:rsidRPr="003F77C6">
        <w:rPr>
          <w:rStyle w:val="StyleUnderline"/>
        </w:rPr>
        <w:t>." Opposed to such a naive conception, </w:t>
      </w:r>
      <w:r w:rsidRPr="003F77C6">
        <w:rPr>
          <w:rStyle w:val="StyleUnderline"/>
          <w:highlight w:val="yellow"/>
        </w:rPr>
        <w:t>unburdening representation would rather be a strategy of subverting</w:t>
      </w:r>
      <w:r w:rsidRPr="003F77C6">
        <w:rPr>
          <w:rStyle w:val="StyleUnderline"/>
        </w:rPr>
        <w:t> the </w:t>
      </w:r>
      <w:r w:rsidRPr="003F77C6">
        <w:rPr>
          <w:rStyle w:val="StyleUnderline"/>
          <w:highlight w:val="yellow"/>
        </w:rPr>
        <w:t>tokenizing mechanisms through which</w:t>
      </w:r>
      <w:r w:rsidRPr="003F77C6">
        <w:rPr>
          <w:rStyle w:val="StyleUnderline"/>
        </w:rPr>
        <w:t> publicity, under conditions of what Jodi Dean terms "</w:t>
      </w:r>
      <w:r w:rsidRPr="003F77C6">
        <w:rPr>
          <w:rStyle w:val="StyleUnderline"/>
          <w:highlight w:val="yellow"/>
        </w:rPr>
        <w:t>communicative capitalism," reproduces invisibility through the guise of empowerment</w:t>
      </w:r>
      <w:r w:rsidRPr="003F77C6">
        <w:rPr>
          <w:rStyle w:val="StyleUnderline"/>
        </w:rPr>
        <w:t>.</w:t>
      </w:r>
      <w:r w:rsidRPr="003F77C6">
        <w:rPr>
          <w:color w:val="222222"/>
          <w:sz w:val="16"/>
          <w:szCs w:val="14"/>
        </w:rPr>
        <w:t>10 </w:t>
      </w:r>
    </w:p>
    <w:p w14:paraId="6D2D2F47" w14:textId="77777777" w:rsidR="00CE5195" w:rsidRDefault="00CE5195" w:rsidP="00CE5195">
      <w:pPr>
        <w:pStyle w:val="Heading4"/>
        <w:numPr>
          <w:ilvl w:val="0"/>
          <w:numId w:val="17"/>
        </w:numPr>
        <w:shd w:val="clear" w:color="auto" w:fill="FFFFFF"/>
        <w:spacing w:line="278" w:lineRule="atLeast"/>
        <w:rPr>
          <w:rFonts w:eastAsia="Times New Roman"/>
          <w:color w:val="222222"/>
          <w:lang w:eastAsia="zh-CN"/>
        </w:rPr>
      </w:pPr>
      <w:r>
        <w:rPr>
          <w:rFonts w:eastAsia="Times New Roman"/>
          <w:color w:val="222222"/>
        </w:rPr>
        <w:t>NOMMO is a bad linguistic framework for the debate round---2 warrants(need to fill in disads) 1. Division DA 2. Political discourse DA----If we win the political discourse of the 1nc is dangerous you should vote them down even if they kick NOMMO because we have indicted the team at level of discourse which should evaluated before the advocacy</w:t>
      </w:r>
    </w:p>
    <w:p w14:paraId="797BAB01" w14:textId="77777777" w:rsidR="00CE5195" w:rsidRDefault="00CE5195" w:rsidP="00CE5195">
      <w:pPr>
        <w:shd w:val="clear" w:color="auto" w:fill="FFFFFF"/>
        <w:spacing w:line="235" w:lineRule="atLeast"/>
        <w:rPr>
          <w:color w:val="222222"/>
        </w:rPr>
      </w:pPr>
      <w:r>
        <w:rPr>
          <w:rStyle w:val="m-47068054697379746gmail-style13ptbold"/>
          <w:b/>
          <w:bCs/>
          <w:color w:val="222222"/>
          <w:sz w:val="26"/>
          <w:szCs w:val="26"/>
        </w:rPr>
        <w:t>Clarke 04</w:t>
      </w:r>
      <w:r>
        <w:rPr>
          <w:color w:val="222222"/>
          <w:sz w:val="16"/>
          <w:szCs w:val="16"/>
        </w:rPr>
        <w:t> |Lynn (PhD in communication from Northwestern University, Lecturer, Director of Public Speaking, Director of Speaking in the Disciplines at University of Pittsburgh, studies rhetorical theory and its relationships to philosophy), The Journal of Speculative Philosophy, New Series, Vol. 18, No. 4 (2004), pp. 317- 325, Penn State University Press, Talk About Talk: Promises, Risks, and a Proposition Out of Nommo | zH</w:t>
      </w:r>
    </w:p>
    <w:p w14:paraId="185C3B14" w14:textId="77777777" w:rsidR="00CE5195" w:rsidRPr="00B456EE" w:rsidRDefault="00CE5195" w:rsidP="00CE5195">
      <w:pPr>
        <w:shd w:val="clear" w:color="auto" w:fill="FFFFFF"/>
        <w:spacing w:line="235" w:lineRule="atLeast"/>
        <w:rPr>
          <w:color w:val="222222"/>
        </w:rPr>
      </w:pPr>
      <w:r>
        <w:rPr>
          <w:color w:val="222222"/>
          <w:sz w:val="16"/>
          <w:szCs w:val="16"/>
        </w:rPr>
        <w:t>Notwithstanding the importance of creative speech to philosophy of language and to a community's self-formation</w:t>
      </w:r>
      <w:r>
        <w:rPr>
          <w:rStyle w:val="m-47068054697379746gmail-styleunderline"/>
          <w:color w:val="222222"/>
        </w:rPr>
        <w:t>, it remains unclear whether the collective resistance embodied in AAL meets certain interests expressed by those in whose name it is theorized</w:t>
      </w:r>
      <w:r>
        <w:rPr>
          <w:color w:val="222222"/>
          <w:sz w:val="16"/>
          <w:szCs w:val="16"/>
        </w:rPr>
        <w:t>. To be sure, and as Yancy argues, oppositional speech matters to the lives of the oppressed. Yet, </w:t>
      </w:r>
      <w:r>
        <w:rPr>
          <w:rStyle w:val="m-47068054697379746gmail-styleunderline"/>
          <w:color w:val="222222"/>
        </w:rPr>
        <w:t>questions remain about the terms and relations of Nommo's creativity and its significance for AAL. Conceptually, </w:t>
      </w:r>
      <w:r>
        <w:rPr>
          <w:rStyle w:val="m-47068054697379746gmail-styleunderline"/>
          <w:color w:val="222222"/>
          <w:shd w:val="clear" w:color="auto" w:fill="00FFFF"/>
        </w:rPr>
        <w:t>there is no account</w:t>
      </w:r>
      <w:r>
        <w:rPr>
          <w:rStyle w:val="m-47068054697379746gmail-styleunderline"/>
          <w:color w:val="222222"/>
        </w:rPr>
        <w:t> of </w:t>
      </w:r>
      <w:r>
        <w:rPr>
          <w:rStyle w:val="m-47068054697379746gmail-styleunderline"/>
          <w:color w:val="222222"/>
          <w:shd w:val="clear" w:color="auto" w:fill="00FFFF"/>
        </w:rPr>
        <w:t>whether Nommo</w:t>
      </w:r>
      <w:r>
        <w:rPr>
          <w:rStyle w:val="m-47068054697379746gmail-styleunderline"/>
          <w:color w:val="222222"/>
        </w:rPr>
        <w:t> </w:t>
      </w:r>
      <w:r>
        <w:rPr>
          <w:rStyle w:val="m-47068054697379746gmail-styleunderline"/>
          <w:color w:val="222222"/>
          <w:shd w:val="clear" w:color="auto" w:fill="00FFFF"/>
        </w:rPr>
        <w:t>is oriented toward coerced or communicatively reasoned terms of</w:t>
      </w:r>
      <w:r>
        <w:rPr>
          <w:rStyle w:val="m-47068054697379746gmail-styleunderline"/>
          <w:color w:val="222222"/>
        </w:rPr>
        <w:t> communal </w:t>
      </w:r>
      <w:r>
        <w:rPr>
          <w:rStyle w:val="m-47068054697379746gmail-styleunderline"/>
          <w:color w:val="222222"/>
          <w:shd w:val="clear" w:color="auto" w:fill="00FFFF"/>
        </w:rPr>
        <w:t>harmony</w:t>
      </w:r>
      <w:r>
        <w:rPr>
          <w:rStyle w:val="m-47068054697379746gmail-styleunderline"/>
          <w:color w:val="222222"/>
        </w:rPr>
        <w:t>. This absence raises a question of relation: </w:t>
      </w:r>
      <w:r>
        <w:rPr>
          <w:rStyle w:val="m-47068054697379746gmail-styleunderline"/>
          <w:color w:val="222222"/>
          <w:shd w:val="clear" w:color="auto" w:fill="00FFFF"/>
        </w:rPr>
        <w:t>Should AAL be understood as linguistic resistance</w:t>
      </w:r>
      <w:r>
        <w:rPr>
          <w:rStyle w:val="m-47068054697379746gmail-styleunderline"/>
          <w:color w:val="222222"/>
        </w:rPr>
        <w:t> </w:t>
      </w:r>
      <w:r>
        <w:rPr>
          <w:rStyle w:val="m-47068054697379746gmail-styleunderline"/>
          <w:color w:val="222222"/>
          <w:shd w:val="clear" w:color="auto" w:fill="00FFFF"/>
        </w:rPr>
        <w:t>without</w:t>
      </w:r>
      <w:r>
        <w:rPr>
          <w:rStyle w:val="m-47068054697379746gmail-styleunderline"/>
          <w:color w:val="222222"/>
        </w:rPr>
        <w:t> intent to relate to self-defined </w:t>
      </w:r>
      <w:r>
        <w:rPr>
          <w:rStyle w:val="m-47068054697379746gmail-styleunderline"/>
          <w:color w:val="222222"/>
          <w:shd w:val="clear" w:color="auto" w:fill="00FFFF"/>
        </w:rPr>
        <w:t>black individuals who disagree with black majoritarian terms</w:t>
      </w:r>
      <w:r>
        <w:rPr>
          <w:rStyle w:val="m-47068054697379746gmail-styleunderline"/>
          <w:color w:val="222222"/>
        </w:rPr>
        <w:t>? Put another way, </w:t>
      </w:r>
      <w:r>
        <w:rPr>
          <w:rStyle w:val="m-47068054697379746gmail-styleunderline"/>
          <w:color w:val="222222"/>
          <w:shd w:val="clear" w:color="auto" w:fill="00FFFF"/>
        </w:rPr>
        <w:t>do</w:t>
      </w:r>
      <w:r>
        <w:rPr>
          <w:rStyle w:val="m-47068054697379746gmail-styleunderline"/>
          <w:color w:val="222222"/>
        </w:rPr>
        <w:t> the terms of Yancy's </w:t>
      </w:r>
      <w:r>
        <w:rPr>
          <w:rStyle w:val="m-47068054697379746gmail-styleunderline"/>
          <w:color w:val="222222"/>
          <w:shd w:val="clear" w:color="auto" w:fill="00FFFF"/>
        </w:rPr>
        <w:t>AAL</w:t>
      </w:r>
      <w:r>
        <w:rPr>
          <w:rStyle w:val="m-47068054697379746gmail-styleunderline"/>
          <w:color w:val="222222"/>
        </w:rPr>
        <w:t> community </w:t>
      </w:r>
      <w:r>
        <w:rPr>
          <w:rStyle w:val="m-47068054697379746gmail-styleunderline"/>
          <w:color w:val="222222"/>
          <w:shd w:val="clear" w:color="auto" w:fill="00FFFF"/>
        </w:rPr>
        <w:t>open a space of interaction</w:t>
      </w:r>
      <w:r>
        <w:rPr>
          <w:rStyle w:val="m-47068054697379746gmail-styleunderline"/>
          <w:color w:val="222222"/>
        </w:rPr>
        <w:t> within "Black America" for the sort of opposition that Yancy's linguistic framework defends? Equally important, do these terms direct atten tion to speech practices that have the potential to render the dissent productive of black people's deliberation on the legitimacy of their community's self-understanding?</w:t>
      </w:r>
      <w:r>
        <w:rPr>
          <w:color w:val="222222"/>
          <w:sz w:val="16"/>
          <w:szCs w:val="16"/>
        </w:rPr>
        <w:t xml:space="preserve"> Extending the boundaries of humane community a bit further, might the power of Nommo move beyond the constitution of African American identity, experience, and community, to promote the intersubjective transformation of oppressive social norms as Fanon both worked for and hoped (Fanon 1967, 100,222)? Asked in brief, these questions may be folded into two queries: what compass of creative power should a philosophy of language attribute to (the speech of) AAL, and how might this power be held accountable to the very members of the community in whose name(s) AAL is said to createl If there is good reason to commend the presupposition of shared nonidentity that informs these two questions, neither a sheerly instrumental Nommo nor a sheerly oppositional theory of AAL may do.2 Addressing the second question first, the problem of holding power ac countable to those in whose name it speaks is apparent in certain deployments of Nommo as instrumental force. The speech practice of "call and response" is a striking example. In Yancy's invocation of Nommo to account for this dynamic "co-signing and co-narrating of a shared communicative reality," a speaker makes "a verbal point" to an audience charged with responding (293). The conceived, expected response is one of "approval." If not received, the audience will likely be deemed "'dead.'" Knowles-Borishade, who comes closest to thinking the question of Nommo and dissent, offers a somewhat different account. In it, re sponders co-create the caller's "message?the Word" by either sanctioning or rejecting it "spontaneously during the speech," based on "the perceived moral ity and </w:t>
      </w:r>
      <w:r>
        <w:rPr>
          <w:color w:val="222222"/>
          <w:sz w:val="16"/>
          <w:szCs w:val="16"/>
        </w:rPr>
        <w:lastRenderedPageBreak/>
        <w:t>vision of the Caller" and "the relevance of the message" (Knowles Borishade 1991, 497-98). According to Knowles-Borishade, call and response aims at "consensus" determined by "the people themselves" (493-94). Through the process of "checks and balances" that constitutes call and response, "levels of perfected social interaction" are promoted. Yet, in Yancy's and Knowles Borishade's discussions of call and response, an account of disagreement and its potential to hold power accountable does not appear. At most, disagreement is figured as privatized rejection. The grounds of this response remain unknown to the speaker and audience members, among whom reasons for dissent may vary. In the face of silent rejection, the accounts of AAL's call and response are mum on what ought happen next. The dead audience plays no transparent cog nitive-practice role. The caller is free to cast his word-spell. The absense of accountability in a sheerly productive word appears more readily in Asante's conception of African communication. In it, the group is thought to take precedence over the individual (Asante 1998, 74). To Asante, this "strong collective mentality" warrants a focus on the aesthetic dimension of speech in "traditional African public discourse." The focus is relatively narrow, prompting a declaration that, "The African speaker means to be a poet; not a lecturer," inducing "compulsive relationships" and invoking the audience's "in ner needs" through "the inherent power" of "concrete images" (91). Though reason may matter on this account of Nommo, it is tough to see how and why. Indeed, talk of reason appears relatively unimportant in Asante's "traditional" understanding of African public discourse (75, 90-91). Creativity's "highlight" shines in the absence of an explicit role for communicative reason in public speech.3 Accountability appears as a non-issue, lurking uncomfortably in the shadow of creative power. Returning to the question of creative power's compass Yancy's account of Nommo raises problems here as well. In the account, recall, the word's generative function funds "an oppositional way of speaking" (Yancy 2004, 289). </w:t>
      </w:r>
      <w:r>
        <w:rPr>
          <w:rStyle w:val="m-47068054697379746gmail-styleunderline"/>
          <w:color w:val="222222"/>
        </w:rPr>
        <w:t>Among other products, the </w:t>
      </w:r>
      <w:r>
        <w:rPr>
          <w:rStyle w:val="m-47068054697379746gmail-styleunderline"/>
          <w:color w:val="222222"/>
          <w:shd w:val="clear" w:color="auto" w:fill="00FFFF"/>
        </w:rPr>
        <w:t>speech acts</w:t>
      </w:r>
      <w:r>
        <w:rPr>
          <w:rStyle w:val="m-47068054697379746gmail-styleunderline"/>
          <w:color w:val="222222"/>
        </w:rPr>
        <w:t> of resistance </w:t>
      </w:r>
      <w:r>
        <w:rPr>
          <w:rStyle w:val="m-47068054697379746gmail-styleunderline"/>
          <w:color w:val="222222"/>
          <w:shd w:val="clear" w:color="auto" w:fill="00FFFF"/>
        </w:rPr>
        <w:t>manifest</w:t>
      </w:r>
      <w:r>
        <w:rPr>
          <w:rStyle w:val="m-47068054697379746gmail-styleunderline"/>
          <w:color w:val="222222"/>
        </w:rPr>
        <w:t> </w:t>
      </w:r>
      <w:r>
        <w:rPr>
          <w:rStyle w:val="m-47068054697379746gmail-styleunderline"/>
          <w:color w:val="222222"/>
          <w:shd w:val="clear" w:color="auto" w:fill="00FFFF"/>
        </w:rPr>
        <w:t>themselves</w:t>
      </w:r>
      <w:r>
        <w:rPr>
          <w:rStyle w:val="m-47068054697379746gmail-styleunderline"/>
          <w:color w:val="222222"/>
        </w:rPr>
        <w:t> in a black identity and reality based </w:t>
      </w:r>
      <w:r>
        <w:rPr>
          <w:rStyle w:val="m-47068054697379746gmail-styleunderline"/>
          <w:color w:val="222222"/>
          <w:shd w:val="clear" w:color="auto" w:fill="00FFFF"/>
        </w:rPr>
        <w:t>on a presumption of shared interests</w:t>
      </w:r>
      <w:r>
        <w:rPr>
          <w:rStyle w:val="m-47068054697379746gmail-styleunderline"/>
          <w:color w:val="222222"/>
        </w:rPr>
        <w:t> among African American selves</w:t>
      </w:r>
      <w:r>
        <w:rPr>
          <w:color w:val="222222"/>
          <w:sz w:val="16"/>
          <w:szCs w:val="16"/>
        </w:rPr>
        <w:t>.4 At the same time, however, </w:t>
      </w:r>
      <w:r>
        <w:rPr>
          <w:rStyle w:val="m-47068054697379746gmail-styleunderline"/>
          <w:color w:val="222222"/>
        </w:rPr>
        <w:t>Nommo's creative force is conceptually detached from the word's power to constitute intersubjective relations between selves and others within the African American community</w:t>
      </w:r>
      <w:r>
        <w:rPr>
          <w:color w:val="222222"/>
          <w:sz w:val="16"/>
          <w:szCs w:val="16"/>
        </w:rPr>
        <w:t>. </w:t>
      </w:r>
      <w:r>
        <w:rPr>
          <w:rStyle w:val="m-47068054697379746gmail-styleunderline"/>
          <w:color w:val="222222"/>
        </w:rPr>
        <w:t>Thus, Yancy's concept of Nommo only admits a generative power to create identification among blacks who already agree to the presence and terms of shared interest</w:t>
      </w:r>
      <w:r>
        <w:rPr>
          <w:color w:val="222222"/>
          <w:sz w:val="16"/>
          <w:szCs w:val="16"/>
        </w:rPr>
        <w:t>. </w:t>
      </w:r>
      <w:r>
        <w:rPr>
          <w:rStyle w:val="m-47068054697379746gmail-styleunderline"/>
          <w:color w:val="222222"/>
        </w:rPr>
        <w:t>The power of this Nommo fails to reach those African Americans who disagree with black majoritarian terms. This relatively minimal compass of power suggests that Nommo's potential to define black community and reality may need to be reconceptualized </w:t>
      </w:r>
      <w:r>
        <w:rPr>
          <w:color w:val="222222"/>
          <w:sz w:val="16"/>
          <w:szCs w:val="16"/>
        </w:rPr>
        <w:t>beyond the presumptions of shared experience and common values to consider Nommo's potential to forge relations between African Americans who are divided on the terms of their present and future </w:t>
      </w:r>
      <w:r>
        <w:rPr>
          <w:rStyle w:val="m-47068054697379746gmail-styleunderline"/>
          <w:color w:val="222222"/>
        </w:rPr>
        <w:t>The question of </w:t>
      </w:r>
      <w:r>
        <w:rPr>
          <w:rStyle w:val="m-47068054697379746gmail-styleunderline"/>
          <w:color w:val="222222"/>
          <w:shd w:val="clear" w:color="auto" w:fill="00FFFF"/>
        </w:rPr>
        <w:t>Nommo's</w:t>
      </w:r>
      <w:r>
        <w:rPr>
          <w:rStyle w:val="m-47068054697379746gmail-styleunderline"/>
          <w:color w:val="222222"/>
        </w:rPr>
        <w:t> compass of power </w:t>
      </w:r>
      <w:r>
        <w:rPr>
          <w:rStyle w:val="m-47068054697379746gmail-styleunderline"/>
          <w:color w:val="222222"/>
          <w:shd w:val="clear" w:color="auto" w:fill="00FFFF"/>
        </w:rPr>
        <w:t>is</w:t>
      </w:r>
      <w:r>
        <w:rPr>
          <w:rStyle w:val="m-47068054697379746gmail-styleunderline"/>
          <w:color w:val="222222"/>
        </w:rPr>
        <w:t> also </w:t>
      </w:r>
      <w:r>
        <w:rPr>
          <w:rStyle w:val="m-47068054697379746gmail-styleunderline"/>
          <w:color w:val="222222"/>
          <w:shd w:val="clear" w:color="auto" w:fill="00FFFF"/>
        </w:rPr>
        <w:t>significant</w:t>
      </w:r>
      <w:r>
        <w:rPr>
          <w:rStyle w:val="m-47068054697379746gmail-styleunderline"/>
          <w:color w:val="222222"/>
        </w:rPr>
        <w:t> </w:t>
      </w:r>
      <w:r>
        <w:rPr>
          <w:rStyle w:val="m-47068054697379746gmail-styleunderline"/>
          <w:color w:val="222222"/>
          <w:shd w:val="clear" w:color="auto" w:fill="00FFFF"/>
        </w:rPr>
        <w:t>for</w:t>
      </w:r>
      <w:r>
        <w:rPr>
          <w:rStyle w:val="m-47068054697379746gmail-styleunderline"/>
          <w:color w:val="222222"/>
        </w:rPr>
        <w:t> </w:t>
      </w:r>
      <w:r>
        <w:rPr>
          <w:rStyle w:val="m-47068054697379746gmail-styleunderline"/>
          <w:color w:val="222222"/>
          <w:shd w:val="clear" w:color="auto" w:fill="00FFFF"/>
        </w:rPr>
        <w:t>relations</w:t>
      </w:r>
      <w:r>
        <w:rPr>
          <w:rStyle w:val="m-47068054697379746gmail-styleunderline"/>
          <w:color w:val="222222"/>
        </w:rPr>
        <w:t> </w:t>
      </w:r>
      <w:r>
        <w:rPr>
          <w:rStyle w:val="m-47068054697379746gmail-styleunderline"/>
          <w:color w:val="222222"/>
          <w:shd w:val="clear" w:color="auto" w:fill="00FFFF"/>
        </w:rPr>
        <w:t>between</w:t>
      </w:r>
      <w:r>
        <w:rPr>
          <w:rStyle w:val="m-47068054697379746gmail-styleunderline"/>
          <w:color w:val="222222"/>
        </w:rPr>
        <w:t> </w:t>
      </w:r>
      <w:r>
        <w:rPr>
          <w:rStyle w:val="m-47068054697379746gmail-styleunderline"/>
          <w:color w:val="222222"/>
          <w:shd w:val="clear" w:color="auto" w:fill="00FFFF"/>
        </w:rPr>
        <w:t>African</w:t>
      </w:r>
      <w:r>
        <w:rPr>
          <w:rStyle w:val="m-47068054697379746gmail-styleunderline"/>
          <w:color w:val="222222"/>
        </w:rPr>
        <w:t>American selves </w:t>
      </w:r>
      <w:r>
        <w:rPr>
          <w:rStyle w:val="m-47068054697379746gmail-styleunderline"/>
          <w:color w:val="222222"/>
          <w:shd w:val="clear" w:color="auto" w:fill="00FFFF"/>
        </w:rPr>
        <w:t>and European American</w:t>
      </w:r>
      <w:r>
        <w:rPr>
          <w:rStyle w:val="m-47068054697379746gmail-styleunderline"/>
          <w:color w:val="222222"/>
        </w:rPr>
        <w:t> </w:t>
      </w:r>
      <w:r>
        <w:rPr>
          <w:rStyle w:val="m-47068054697379746gmail-styleunderline"/>
          <w:color w:val="222222"/>
          <w:shd w:val="clear" w:color="auto" w:fill="00FFFF"/>
        </w:rPr>
        <w:t>others</w:t>
      </w:r>
      <w:r>
        <w:rPr>
          <w:color w:val="222222"/>
          <w:sz w:val="16"/>
          <w:szCs w:val="16"/>
        </w:rPr>
        <w:t>. Though it may not appear to be of immediate relevance to the task of theorizing a language spoken among African Americans, the question may still be worth raising for at least two reasons: </w:t>
      </w:r>
      <w:r>
        <w:rPr>
          <w:rStyle w:val="m-47068054697379746gmail-styleunderline"/>
          <w:color w:val="222222"/>
        </w:rPr>
        <w:t>Yancy's linguistic theory of AAL is offered in the name of black Americans, and a cursory look at political discourse within the African American community reveals a centuries-old controversy over whether (or in what contexts) blacks should integrate with or separate from whites. Given the unresolved status of this controversy, African Americans may benefit from re newed discussion and debate on the terms of integration and separation and the attitude that distinguish and relate them</w:t>
      </w:r>
      <w:r>
        <w:rPr>
          <w:color w:val="222222"/>
          <w:sz w:val="16"/>
          <w:szCs w:val="16"/>
        </w:rPr>
        <w:t>. If so, AAL may have a role to play in the important talk ahead. Either way, the presence of these two concepts in black public discourse suggests that relations between black and white Americans is not a settled issue for the community in whose name AAL has been defined and thought. </w:t>
      </w:r>
      <w:r>
        <w:rPr>
          <w:rStyle w:val="m-47068054697379746gmail-styleunderline"/>
          <w:color w:val="222222"/>
        </w:rPr>
        <w:t>The question of Nommo's power to constitute relations between blacks and whites may therefore be relevant to thinking and defining AAL. </w:t>
      </w:r>
      <w:r>
        <w:rPr>
          <w:rStyle w:val="m-47068054697379746gmail-styleunderline"/>
          <w:color w:val="222222"/>
          <w:shd w:val="clear" w:color="auto" w:fill="00FFFF"/>
        </w:rPr>
        <w:t>If black and white racial division is a cause for concern</w:t>
      </w:r>
      <w:r>
        <w:rPr>
          <w:rStyle w:val="m-47068054697379746gmail-styleunderline"/>
          <w:color w:val="222222"/>
        </w:rPr>
        <w:t> in the U.S., the concept of </w:t>
      </w:r>
      <w:r>
        <w:rPr>
          <w:rStyle w:val="m-47068054697379746gmail-styleunderline"/>
          <w:color w:val="222222"/>
          <w:shd w:val="clear" w:color="auto" w:fill="00FFFF"/>
        </w:rPr>
        <w:t>Nommo</w:t>
      </w:r>
      <w:r>
        <w:rPr>
          <w:rStyle w:val="m-47068054697379746gmail-styleunderline"/>
          <w:color w:val="222222"/>
        </w:rPr>
        <w:t> as instrumental power </w:t>
      </w:r>
      <w:r>
        <w:rPr>
          <w:rStyle w:val="m-47068054697379746gmail-styleunderline"/>
          <w:color w:val="222222"/>
          <w:shd w:val="clear" w:color="auto" w:fill="00FFFF"/>
        </w:rPr>
        <w:t>butts upon a problem of relation much like</w:t>
      </w:r>
      <w:r>
        <w:rPr>
          <w:rStyle w:val="m-47068054697379746gmail-styleunderline"/>
          <w:color w:val="222222"/>
        </w:rPr>
        <w:t> </w:t>
      </w:r>
      <w:r>
        <w:rPr>
          <w:rStyle w:val="m-47068054697379746gmail-styleunderline"/>
          <w:color w:val="222222"/>
          <w:shd w:val="clear" w:color="auto" w:fill="00FFFF"/>
        </w:rPr>
        <w:t>the</w:t>
      </w:r>
      <w:r>
        <w:rPr>
          <w:rStyle w:val="m-47068054697379746gmail-styleunderline"/>
          <w:color w:val="222222"/>
        </w:rPr>
        <w:t> </w:t>
      </w:r>
      <w:r>
        <w:rPr>
          <w:rStyle w:val="m-47068054697379746gmail-styleunderline"/>
          <w:color w:val="222222"/>
          <w:shd w:val="clear" w:color="auto" w:fill="00FFFF"/>
        </w:rPr>
        <w:t>one</w:t>
      </w:r>
      <w:r>
        <w:rPr>
          <w:rStyle w:val="m-47068054697379746gmail-styleunderline"/>
          <w:color w:val="222222"/>
        </w:rPr>
        <w:t> we encountered </w:t>
      </w:r>
      <w:r>
        <w:rPr>
          <w:rStyle w:val="m-47068054697379746gmail-styleunderline"/>
          <w:color w:val="222222"/>
          <w:shd w:val="clear" w:color="auto" w:fill="00FFFF"/>
        </w:rPr>
        <w:t>with dissent among African Americans</w:t>
      </w:r>
      <w:r>
        <w:rPr>
          <w:color w:val="222222"/>
          <w:sz w:val="16"/>
          <w:szCs w:val="16"/>
        </w:rPr>
        <w:t>. </w:t>
      </w:r>
      <w:r>
        <w:rPr>
          <w:rStyle w:val="m-47068054697379746gmail-styleunderline"/>
          <w:color w:val="222222"/>
        </w:rPr>
        <w:t>Specifically, Yancy's and others' accounts of Nommo do not address the word's power to forge relations between African Americans and the white benefactors of racial and racist thinking in America.</w:t>
      </w:r>
      <w:r>
        <w:rPr>
          <w:color w:val="222222"/>
          <w:sz w:val="16"/>
          <w:szCs w:val="16"/>
        </w:rPr>
        <w:t> Cast in relation to the production of "hidden transcripts" (Scott 1990), the power of Nommo in the aforementioned accounts is constrained to a resistance that risks foreclosing the capacity of humans to collectively define their selves and world(s). Recalling Fanon, the risk speaks to the question of whether, upon self-consciousness, an oppressed group may "choose action (or passivity) with respect to the real source of the conflict that is, toward the social structures" (Fanon 1967, 100). The choice to act would require a concept of Nommo that works to mend division and invite intersubjective dialogue and debate about racial and racist</w:t>
      </w:r>
    </w:p>
    <w:p w14:paraId="25532F88" w14:textId="77777777" w:rsidR="00CE5195" w:rsidRDefault="00CE5195" w:rsidP="00CE5195">
      <w:pPr>
        <w:pStyle w:val="Heading4"/>
        <w:numPr>
          <w:ilvl w:val="0"/>
          <w:numId w:val="18"/>
        </w:numPr>
      </w:pPr>
      <w:r>
        <w:lastRenderedPageBreak/>
        <w:t xml:space="preserve">Their theory of language ignores that public persuasion actually works </w:t>
      </w:r>
    </w:p>
    <w:p w14:paraId="03532FE7" w14:textId="77777777" w:rsidR="00CE5195" w:rsidRPr="00072FBB" w:rsidRDefault="00CE5195" w:rsidP="00CE5195">
      <w:pPr>
        <w:rPr>
          <w:sz w:val="18"/>
        </w:rPr>
      </w:pPr>
      <w:r w:rsidRPr="00072FBB">
        <w:rPr>
          <w:rStyle w:val="Style13ptBold"/>
        </w:rPr>
        <w:t>PETERS 1999</w:t>
      </w:r>
      <w:r>
        <w:t xml:space="preserve"> </w:t>
      </w:r>
      <w:r w:rsidRPr="00072FBB">
        <w:rPr>
          <w:sz w:val="18"/>
        </w:rPr>
        <w:t>(John Durham, prof of communication at Iowa, Speaking Into the Air, pp. 21-22</w:t>
      </w:r>
      <w:r>
        <w:rPr>
          <w:sz w:val="18"/>
        </w:rPr>
        <w:t>, 7/18/18</w:t>
      </w:r>
      <w:r w:rsidRPr="00072FBB">
        <w:rPr>
          <w:sz w:val="18"/>
        </w:rPr>
        <w:t>)</w:t>
      </w:r>
    </w:p>
    <w:p w14:paraId="29616CF0" w14:textId="77777777" w:rsidR="00CE5195" w:rsidRPr="00BE0EA3" w:rsidRDefault="00CE5195" w:rsidP="00CE5195">
      <w:pPr>
        <w:rPr>
          <w:sz w:val="16"/>
        </w:rPr>
      </w:pPr>
      <w:r w:rsidRPr="005D389F">
        <w:rPr>
          <w:rStyle w:val="Emphasis"/>
          <w:b w:val="0"/>
          <w:highlight w:val="yellow"/>
        </w:rPr>
        <w:t>The task</w:t>
      </w:r>
      <w:r w:rsidRPr="00BE0EA3">
        <w:rPr>
          <w:sz w:val="16"/>
        </w:rPr>
        <w:t xml:space="preserve"> today, I will argue, </w:t>
      </w:r>
      <w:r w:rsidRPr="005D389F">
        <w:rPr>
          <w:highlight w:val="yellow"/>
          <w:u w:val="single"/>
        </w:rPr>
        <w:t>is to renounce the dream of communication while retaining the goods it invokes</w:t>
      </w:r>
      <w:r w:rsidRPr="00072FBB">
        <w:rPr>
          <w:u w:val="single"/>
        </w:rPr>
        <w:t xml:space="preserve">. </w:t>
      </w:r>
      <w:r w:rsidRPr="00665C8F">
        <w:rPr>
          <w:highlight w:val="yellow"/>
          <w:u w:val="single"/>
        </w:rPr>
        <w:t>To say</w:t>
      </w:r>
      <w:r w:rsidRPr="00072FBB">
        <w:rPr>
          <w:u w:val="single"/>
        </w:rPr>
        <w:t xml:space="preserve"> that </w:t>
      </w:r>
      <w:r w:rsidRPr="00665C8F">
        <w:rPr>
          <w:highlight w:val="yellow"/>
          <w:u w:val="single"/>
        </w:rPr>
        <w:t>communication</w:t>
      </w:r>
      <w:r w:rsidRPr="00072FBB">
        <w:rPr>
          <w:u w:val="single"/>
        </w:rPr>
        <w:t xml:space="preserve"> in the sense of shared minds </w:t>
      </w:r>
      <w:r w:rsidRPr="00665C8F">
        <w:rPr>
          <w:highlight w:val="yellow"/>
          <w:u w:val="single"/>
        </w:rPr>
        <w:t>is impossible is not to say</w:t>
      </w:r>
      <w:r w:rsidRPr="00072FBB">
        <w:rPr>
          <w:u w:val="single"/>
        </w:rPr>
        <w:t xml:space="preserve"> that </w:t>
      </w:r>
      <w:r w:rsidRPr="00665C8F">
        <w:rPr>
          <w:highlight w:val="yellow"/>
          <w:u w:val="single"/>
        </w:rPr>
        <w:t xml:space="preserve">we cannot cooperate </w:t>
      </w:r>
      <w:r w:rsidRPr="00665C8F">
        <w:rPr>
          <w:u w:val="single"/>
        </w:rPr>
        <w:t>splendidly</w:t>
      </w:r>
      <w:r w:rsidRPr="00665C8F">
        <w:rPr>
          <w:sz w:val="16"/>
          <w:highlight w:val="yellow"/>
        </w:rPr>
        <w:t>.</w:t>
      </w:r>
      <w:r w:rsidRPr="00BE0EA3">
        <w:rPr>
          <w:sz w:val="16"/>
        </w:rPr>
        <w:t xml:space="preserve"> (This was precisely Dewey's point.) On the other hand, to point to the pervasiveness of pragmatic coordination is also not to say that no abysses loom in the self and the other. (This was precisely Heidegger's point.) Habermas, to my taste, underplays the strangeness of language; his </w:t>
      </w:r>
      <w:r w:rsidRPr="00072FBB">
        <w:rPr>
          <w:u w:val="single"/>
        </w:rPr>
        <w:t xml:space="preserve">French foes such as </w:t>
      </w:r>
      <w:r w:rsidRPr="00665C8F">
        <w:rPr>
          <w:highlight w:val="yellow"/>
          <w:u w:val="single"/>
        </w:rPr>
        <w:t>Derrida</w:t>
      </w:r>
      <w:r w:rsidRPr="00BE0EA3">
        <w:rPr>
          <w:sz w:val="16"/>
        </w:rPr>
        <w:t xml:space="preserve"> (himself importantly influenced by Levinas) </w:t>
      </w:r>
      <w:r w:rsidRPr="00665C8F">
        <w:rPr>
          <w:highlight w:val="yellow"/>
          <w:u w:val="single"/>
        </w:rPr>
        <w:t>underplay its instrumentality</w:t>
      </w:r>
      <w:r w:rsidRPr="00BE0EA3">
        <w:rPr>
          <w:sz w:val="16"/>
        </w:rPr>
        <w:t xml:space="preserve">. Each of the Dewey-Habermas and Heidegger-Levinas-Derrida lineages grasps impor- tant truths about communication that are inaccessible to the propagan- dists, semanticists, and solipsists in our midst, but neither has quite the full palette of colors. The one position has too much gravity while the other floats in a zero-gravity chamber. Habermas's sobriety misses what Charles Sanders Peirce called the play of musement; </w:t>
      </w:r>
      <w:r w:rsidRPr="00665C8F">
        <w:rPr>
          <w:highlight w:val="yellow"/>
          <w:u w:val="single"/>
        </w:rPr>
        <w:t>Derrida's revelry misses the ordinariness of talk</w:t>
      </w:r>
      <w:r w:rsidRPr="00BE0EA3">
        <w:rPr>
          <w:sz w:val="16"/>
        </w:rPr>
        <w:t>.</w:t>
      </w:r>
    </w:p>
    <w:p w14:paraId="199CF9A0" w14:textId="77777777" w:rsidR="00CE5195" w:rsidRPr="00BE0EA3" w:rsidRDefault="00CE5195" w:rsidP="00CE5195">
      <w:pPr>
        <w:rPr>
          <w:sz w:val="16"/>
        </w:rPr>
      </w:pPr>
      <w:r w:rsidRPr="00665C8F">
        <w:rPr>
          <w:highlight w:val="yellow"/>
          <w:u w:val="single"/>
        </w:rPr>
        <w:t>The task is to find an account of communication that erases neither the curious fact of otherness</w:t>
      </w:r>
      <w:r w:rsidRPr="00BE0EA3">
        <w:rPr>
          <w:u w:val="single"/>
        </w:rPr>
        <w:t xml:space="preserve"> at its core </w:t>
      </w:r>
      <w:r w:rsidRPr="00665C8F">
        <w:rPr>
          <w:highlight w:val="yellow"/>
          <w:u w:val="single"/>
        </w:rPr>
        <w:t>nor the possibility of doing things with words</w:t>
      </w:r>
      <w:r w:rsidRPr="00BE0EA3">
        <w:rPr>
          <w:u w:val="single"/>
        </w:rPr>
        <w:t xml:space="preserve">. </w:t>
      </w:r>
      <w:r w:rsidRPr="00665C8F">
        <w:rPr>
          <w:highlight w:val="yellow"/>
          <w:u w:val="single"/>
        </w:rPr>
        <w:t>Language</w:t>
      </w:r>
      <w:r w:rsidRPr="00BE0EA3">
        <w:rPr>
          <w:sz w:val="16"/>
        </w:rPr>
        <w:t xml:space="preserve"> is resistant to our intent and often, in Hei- degger's phrase, </w:t>
      </w:r>
      <w:r w:rsidRPr="00BE0EA3">
        <w:rPr>
          <w:u w:val="single"/>
        </w:rPr>
        <w:t xml:space="preserve">speaks us; but it </w:t>
      </w:r>
      <w:r w:rsidRPr="00665C8F">
        <w:rPr>
          <w:highlight w:val="yellow"/>
          <w:u w:val="single"/>
        </w:rPr>
        <w:t>is</w:t>
      </w:r>
      <w:r w:rsidRPr="00BE0EA3">
        <w:rPr>
          <w:u w:val="single"/>
        </w:rPr>
        <w:t xml:space="preserve"> also</w:t>
      </w:r>
      <w:r>
        <w:rPr>
          <w:u w:val="single"/>
        </w:rPr>
        <w:t xml:space="preserve"> </w:t>
      </w:r>
      <w:r w:rsidRPr="00665C8F">
        <w:rPr>
          <w:highlight w:val="yellow"/>
          <w:u w:val="single"/>
        </w:rPr>
        <w:t xml:space="preserve">the most reliable means of peruasion </w:t>
      </w:r>
      <w:r w:rsidRPr="00665C8F">
        <w:rPr>
          <w:u w:val="single"/>
        </w:rPr>
        <w:t>we know</w:t>
      </w:r>
      <w:r w:rsidRPr="00BE0EA3">
        <w:rPr>
          <w:u w:val="single"/>
        </w:rPr>
        <w:t xml:space="preserve">. </w:t>
      </w:r>
      <w:r w:rsidRPr="00665C8F">
        <w:rPr>
          <w:highlight w:val="yellow"/>
          <w:u w:val="single"/>
        </w:rPr>
        <w:t>Though language</w:t>
      </w:r>
      <w:r w:rsidRPr="00BE0EA3">
        <w:rPr>
          <w:sz w:val="16"/>
        </w:rPr>
        <w:t xml:space="preserve"> is a dark vessel that </w:t>
      </w:r>
      <w:r w:rsidRPr="00665C8F">
        <w:rPr>
          <w:highlight w:val="yellow"/>
          <w:u w:val="single"/>
        </w:rPr>
        <w:t>does not</w:t>
      </w:r>
      <w:r w:rsidRPr="00BE0EA3">
        <w:rPr>
          <w:u w:val="single"/>
        </w:rPr>
        <w:t xml:space="preserve"> quite </w:t>
      </w:r>
      <w:r w:rsidRPr="00665C8F">
        <w:rPr>
          <w:highlight w:val="yellow"/>
          <w:u w:val="single"/>
        </w:rPr>
        <w:t>carry what I, as a speaking self, might think it does, it still manages to coordinate action</w:t>
      </w:r>
      <w:r w:rsidRPr="00BE0EA3">
        <w:rPr>
          <w:u w:val="single"/>
        </w:rPr>
        <w:t xml:space="preserve"> more often than not</w:t>
      </w:r>
      <w:r w:rsidRPr="00BE0EA3">
        <w:rPr>
          <w:sz w:val="16"/>
        </w:rPr>
        <w:t xml:space="preserve">. This middle position is repre- sented in recent debates by Paul Ricoeur and Hans-Georg Gadamer, but I also want to identify it with a pragmatism open to both the uncanny and the practical. </w:t>
      </w:r>
      <w:r w:rsidRPr="00665C8F">
        <w:rPr>
          <w:highlight w:val="yellow"/>
          <w:u w:val="single"/>
        </w:rPr>
        <w:t>Pragmatism</w:t>
      </w:r>
      <w:r w:rsidRPr="00BE0EA3">
        <w:rPr>
          <w:sz w:val="16"/>
        </w:rPr>
        <w:t xml:space="preserve">, in its Emersonian lineage, </w:t>
      </w:r>
      <w:r w:rsidRPr="00665C8F">
        <w:rPr>
          <w:highlight w:val="yellow"/>
          <w:u w:val="single"/>
        </w:rPr>
        <w:t>remembers</w:t>
      </w:r>
      <w:r w:rsidRPr="00BE0EA3">
        <w:rPr>
          <w:u w:val="single"/>
        </w:rPr>
        <w:t xml:space="preserve"> both </w:t>
      </w:r>
      <w:r w:rsidRPr="00665C8F">
        <w:rPr>
          <w:highlight w:val="yellow"/>
          <w:u w:val="single"/>
        </w:rPr>
        <w:t>the wildness of the signs and tokens around us and</w:t>
      </w:r>
      <w:r w:rsidRPr="00BE0EA3">
        <w:rPr>
          <w:u w:val="single"/>
        </w:rPr>
        <w:t xml:space="preserve"> </w:t>
      </w:r>
      <w:r w:rsidRPr="00665C8F">
        <w:rPr>
          <w:highlight w:val="yellow"/>
          <w:u w:val="single"/>
        </w:rPr>
        <w:t>the</w:t>
      </w:r>
      <w:r w:rsidRPr="00BE0EA3">
        <w:rPr>
          <w:u w:val="single"/>
        </w:rPr>
        <w:t xml:space="preserve"> massively </w:t>
      </w:r>
      <w:r w:rsidRPr="00665C8F">
        <w:rPr>
          <w:highlight w:val="yellow"/>
          <w:u w:val="single"/>
        </w:rPr>
        <w:t>practical fact that we must find ways to get on with business</w:t>
      </w:r>
      <w:r w:rsidRPr="00BE0EA3">
        <w:rPr>
          <w:sz w:val="16"/>
        </w:rPr>
        <w:t>. Dewey and Habermas know the latter but generally forget the former, an obliv- ion that stains their vision of democracy through dialogue.</w:t>
      </w:r>
    </w:p>
    <w:p w14:paraId="36212FB7" w14:textId="77777777" w:rsidR="00CE5195" w:rsidRPr="00B456EE" w:rsidRDefault="00CE5195" w:rsidP="00CE5195"/>
    <w:p w14:paraId="323048FC" w14:textId="77777777" w:rsidR="00CE5195" w:rsidRDefault="00CE5195" w:rsidP="00CE5195">
      <w:pPr>
        <w:pStyle w:val="Heading2"/>
      </w:pPr>
      <w:r>
        <w:lastRenderedPageBreak/>
        <w:t>EMBODIMENT FW</w:t>
      </w:r>
    </w:p>
    <w:p w14:paraId="016CCCA8" w14:textId="77777777" w:rsidR="00CE5195" w:rsidRPr="00012BFE" w:rsidRDefault="00CE5195" w:rsidP="00CE5195">
      <w:pPr>
        <w:pStyle w:val="Heading4"/>
        <w:numPr>
          <w:ilvl w:val="0"/>
          <w:numId w:val="19"/>
        </w:numPr>
        <w:rPr>
          <w:rFonts w:asciiTheme="majorHAnsi" w:hAnsiTheme="majorHAnsi"/>
        </w:rPr>
      </w:pPr>
      <w:r w:rsidRPr="00012BFE">
        <w:rPr>
          <w:rFonts w:asciiTheme="majorHAnsi" w:hAnsiTheme="majorHAnsi"/>
        </w:rPr>
        <w:t xml:space="preserve">Debating about government policies is a </w:t>
      </w:r>
      <w:r w:rsidRPr="00012BFE">
        <w:rPr>
          <w:rFonts w:asciiTheme="majorHAnsi" w:hAnsiTheme="majorHAnsi"/>
          <w:u w:val="single"/>
        </w:rPr>
        <w:t>valuable heuristic</w:t>
      </w:r>
      <w:r w:rsidRPr="00012BFE">
        <w:rPr>
          <w:rFonts w:asciiTheme="majorHAnsi" w:hAnsiTheme="majorHAnsi"/>
        </w:rPr>
        <w:t xml:space="preserve"> — we can learn about the state without </w:t>
      </w:r>
      <w:r w:rsidRPr="00012BFE">
        <w:rPr>
          <w:rFonts w:asciiTheme="majorHAnsi" w:hAnsiTheme="majorHAnsi"/>
          <w:i/>
          <w:u w:val="single"/>
        </w:rPr>
        <w:t>being</w:t>
      </w:r>
      <w:r w:rsidRPr="00012BFE">
        <w:rPr>
          <w:rFonts w:asciiTheme="majorHAnsi" w:hAnsiTheme="majorHAnsi"/>
        </w:rPr>
        <w:t xml:space="preserve"> it. Their radical framework eliminates the potential for </w:t>
      </w:r>
      <w:r w:rsidRPr="00012BFE">
        <w:rPr>
          <w:rFonts w:asciiTheme="majorHAnsi" w:hAnsiTheme="majorHAnsi"/>
          <w:u w:val="single"/>
        </w:rPr>
        <w:t>political agency</w:t>
      </w:r>
      <w:r w:rsidRPr="00012BFE">
        <w:rPr>
          <w:rFonts w:asciiTheme="majorHAnsi" w:hAnsiTheme="majorHAnsi"/>
        </w:rPr>
        <w:t xml:space="preserve"> and oversimplifies complex, </w:t>
      </w:r>
      <w:r w:rsidRPr="00012BFE">
        <w:rPr>
          <w:rFonts w:asciiTheme="majorHAnsi" w:hAnsiTheme="majorHAnsi"/>
          <w:u w:val="single"/>
        </w:rPr>
        <w:t>contingent</w:t>
      </w:r>
      <w:r w:rsidRPr="00012BFE">
        <w:rPr>
          <w:rFonts w:asciiTheme="majorHAnsi" w:hAnsiTheme="majorHAnsi"/>
        </w:rPr>
        <w:t xml:space="preserve"> relationships. Instead of rejecting government policies </w:t>
      </w:r>
      <w:r w:rsidRPr="00012BFE">
        <w:rPr>
          <w:rFonts w:asciiTheme="majorHAnsi" w:hAnsiTheme="majorHAnsi"/>
          <w:i/>
          <w:u w:val="single"/>
        </w:rPr>
        <w:t>in general</w:t>
      </w:r>
      <w:r w:rsidRPr="00012BFE">
        <w:rPr>
          <w:rFonts w:asciiTheme="majorHAnsi" w:hAnsiTheme="majorHAnsi"/>
        </w:rPr>
        <w:t xml:space="preserve">, we should analyze </w:t>
      </w:r>
      <w:r w:rsidRPr="00012BFE">
        <w:rPr>
          <w:rFonts w:asciiTheme="majorHAnsi" w:hAnsiTheme="majorHAnsi"/>
          <w:u w:val="single"/>
        </w:rPr>
        <w:t>particular</w:t>
      </w:r>
      <w:r w:rsidRPr="00012BFE">
        <w:rPr>
          <w:rFonts w:asciiTheme="majorHAnsi" w:hAnsiTheme="majorHAnsi"/>
        </w:rPr>
        <w:t xml:space="preserve"> policies. </w:t>
      </w:r>
    </w:p>
    <w:p w14:paraId="45F40C18" w14:textId="77777777" w:rsidR="00CE5195" w:rsidRPr="00012BFE" w:rsidRDefault="00CE5195" w:rsidP="00CE5195">
      <w:pPr>
        <w:rPr>
          <w:rFonts w:asciiTheme="majorHAnsi" w:hAnsiTheme="majorHAnsi"/>
        </w:rPr>
      </w:pPr>
      <w:r w:rsidRPr="00012BFE">
        <w:rPr>
          <w:rStyle w:val="Style13ptBold"/>
          <w:rFonts w:asciiTheme="majorHAnsi" w:hAnsiTheme="majorHAnsi"/>
        </w:rPr>
        <w:t>Zanotti 13</w:t>
      </w:r>
      <w:r w:rsidRPr="00012BFE">
        <w:rPr>
          <w:rFonts w:asciiTheme="majorHAnsi" w:hAnsiTheme="majorHAnsi"/>
        </w:rPr>
        <w:t xml:space="preserve"> ( Laura Zanotti, Associate Professor of Political Science at Virginia Tech, holds a Ph.D. in International Relations from Florida International University, 2013 (“Governmentality, Ontology, Methodology: Re-thinking Political Agency in the Global World,” </w:t>
      </w:r>
      <w:r w:rsidRPr="00012BFE">
        <w:rPr>
          <w:rFonts w:asciiTheme="majorHAnsi" w:hAnsiTheme="majorHAnsi"/>
          <w:i/>
        </w:rPr>
        <w:t>Alternatives: Global, Local, Political</w:t>
      </w:r>
      <w:r w:rsidRPr="00012BFE">
        <w:rPr>
          <w:rFonts w:asciiTheme="majorHAnsi" w:hAnsiTheme="majorHAnsi"/>
        </w:rPr>
        <w:t>, Volume 38, Issue 4, November, Available Online to Subscribing Institutions via SAGE Publications Online, p. 299-300)</w:t>
      </w:r>
    </w:p>
    <w:p w14:paraId="3E80BE00" w14:textId="77777777" w:rsidR="00CE5195" w:rsidRDefault="00CE5195" w:rsidP="00CE5195">
      <w:pPr>
        <w:rPr>
          <w:rFonts w:asciiTheme="majorHAnsi" w:hAnsiTheme="majorHAnsi"/>
        </w:rPr>
      </w:pPr>
      <w:r w:rsidRPr="00012BFE">
        <w:rPr>
          <w:rFonts w:asciiTheme="majorHAnsi" w:hAnsiTheme="majorHAnsi"/>
        </w:rPr>
        <w:t xml:space="preserve">Conclusion In this article, I have argued that, </w:t>
      </w:r>
      <w:r w:rsidRPr="00012BFE">
        <w:rPr>
          <w:rStyle w:val="StyleUnderline"/>
          <w:rFonts w:asciiTheme="majorHAnsi" w:hAnsiTheme="majorHAnsi"/>
        </w:rPr>
        <w:t xml:space="preserve">notwithstanding their critical stance, </w:t>
      </w:r>
      <w:r w:rsidRPr="0011303A">
        <w:rPr>
          <w:rStyle w:val="StyleUnderline"/>
          <w:rFonts w:asciiTheme="majorHAnsi" w:hAnsiTheme="majorHAnsi"/>
          <w:highlight w:val="cyan"/>
        </w:rPr>
        <w:t>scholars who use governmentality as a descriptive tool</w:t>
      </w:r>
      <w:r w:rsidRPr="00012BFE">
        <w:rPr>
          <w:rStyle w:val="StyleUnderline"/>
          <w:rFonts w:asciiTheme="majorHAnsi" w:hAnsiTheme="majorHAnsi"/>
        </w:rPr>
        <w:t xml:space="preserve"> remain rooted in substantialist ontologies that see power and subjects as standing in a relation of externality. They also downplay processes of coconstitution and the importance of indeterminacy and ambiguity as the very space where political agency can thrive. In this</w:t>
      </w:r>
      <w:r w:rsidRPr="00012BFE">
        <w:rPr>
          <w:rFonts w:asciiTheme="majorHAnsi" w:hAnsiTheme="majorHAnsi"/>
        </w:rPr>
        <w:t xml:space="preserve"> [end page 299] </w:t>
      </w:r>
      <w:r w:rsidRPr="00012BFE">
        <w:rPr>
          <w:rStyle w:val="StyleUnderline"/>
          <w:rFonts w:asciiTheme="majorHAnsi" w:hAnsiTheme="majorHAnsi"/>
        </w:rPr>
        <w:t xml:space="preserve">way, they </w:t>
      </w:r>
      <w:r w:rsidRPr="0011303A">
        <w:rPr>
          <w:rStyle w:val="Emphasis"/>
          <w:rFonts w:asciiTheme="majorHAnsi" w:hAnsiTheme="majorHAnsi"/>
          <w:highlight w:val="cyan"/>
        </w:rPr>
        <w:t>drastically limit the possibility for imagining political agency</w:t>
      </w:r>
      <w:r w:rsidRPr="00012BFE">
        <w:rPr>
          <w:rStyle w:val="StyleUnderline"/>
          <w:rFonts w:asciiTheme="majorHAnsi" w:hAnsiTheme="majorHAnsi"/>
        </w:rPr>
        <w:t xml:space="preserve"> outside the liberal straightjacket. </w:t>
      </w:r>
      <w:r w:rsidRPr="0011303A">
        <w:rPr>
          <w:rStyle w:val="StyleUnderline"/>
          <w:rFonts w:asciiTheme="majorHAnsi" w:hAnsiTheme="majorHAnsi"/>
          <w:highlight w:val="cyan"/>
        </w:rPr>
        <w:t>They represent</w:t>
      </w:r>
      <w:r w:rsidRPr="00012BFE">
        <w:rPr>
          <w:rStyle w:val="StyleUnderline"/>
          <w:rFonts w:asciiTheme="majorHAnsi" w:hAnsiTheme="majorHAnsi"/>
        </w:rPr>
        <w:t xml:space="preserve"> international liberal biopolitical and </w:t>
      </w:r>
      <w:r w:rsidRPr="0011303A">
        <w:rPr>
          <w:rStyle w:val="StyleUnderline"/>
          <w:rFonts w:asciiTheme="majorHAnsi" w:hAnsiTheme="majorHAnsi"/>
          <w:highlight w:val="cyan"/>
        </w:rPr>
        <w:t xml:space="preserve">governmental power as </w:t>
      </w:r>
      <w:r w:rsidRPr="0011303A">
        <w:rPr>
          <w:rStyle w:val="Emphasis"/>
          <w:rFonts w:asciiTheme="majorHAnsi" w:hAnsiTheme="majorHAnsi"/>
          <w:highlight w:val="cyan"/>
        </w:rPr>
        <w:t>a homogenous and totalizing formation</w:t>
      </w:r>
      <w:r w:rsidRPr="00012BFE">
        <w:rPr>
          <w:rStyle w:val="StyleUnderline"/>
          <w:rFonts w:asciiTheme="majorHAnsi" w:hAnsiTheme="majorHAnsi"/>
        </w:rPr>
        <w:t xml:space="preserve"> whose scripts effectively oppress ‘‘subjects,’’ that are in turn imagined as free ‘‘by nature.’’ Transformations of power modalities</w:t>
      </w:r>
      <w:r w:rsidRPr="00012BFE">
        <w:rPr>
          <w:rFonts w:asciiTheme="majorHAnsi" w:hAnsiTheme="majorHAnsi"/>
        </w:rPr>
        <w:t xml:space="preserve"> through multifarious tactics of hybridization and redescriptions </w:t>
      </w:r>
      <w:r w:rsidRPr="00012BFE">
        <w:rPr>
          <w:rStyle w:val="StyleUnderline"/>
          <w:rFonts w:asciiTheme="majorHAnsi" w:hAnsiTheme="majorHAnsi"/>
        </w:rPr>
        <w:t xml:space="preserve">are not considered as options. The complexity of politics is reduced to homogenizing and/or romanticizing narratives and </w:t>
      </w:r>
      <w:r w:rsidRPr="0011303A">
        <w:rPr>
          <w:rStyle w:val="StyleUnderline"/>
          <w:rFonts w:asciiTheme="majorHAnsi" w:hAnsiTheme="majorHAnsi"/>
          <w:highlight w:val="cyan"/>
        </w:rPr>
        <w:t>political engagements are reduced to total heroic rejections or</w:t>
      </w:r>
      <w:r w:rsidRPr="00012BFE">
        <w:rPr>
          <w:rStyle w:val="StyleUnderline"/>
          <w:rFonts w:asciiTheme="majorHAnsi" w:hAnsiTheme="majorHAnsi"/>
        </w:rPr>
        <w:t xml:space="preserve"> to </w:t>
      </w:r>
      <w:r w:rsidRPr="0011303A">
        <w:rPr>
          <w:rStyle w:val="StyleUnderline"/>
          <w:rFonts w:asciiTheme="majorHAnsi" w:hAnsiTheme="majorHAnsi"/>
          <w:highlight w:val="cyan"/>
        </w:rPr>
        <w:t>revolutionary moments</w:t>
      </w:r>
      <w:r w:rsidRPr="00012BFE">
        <w:rPr>
          <w:rFonts w:asciiTheme="majorHAnsi" w:hAnsiTheme="majorHAnsi"/>
        </w:rPr>
        <w:t xml:space="preserve">. </w:t>
      </w:r>
      <w:r w:rsidRPr="00012BFE">
        <w:rPr>
          <w:rStyle w:val="StyleUnderline"/>
          <w:rFonts w:asciiTheme="majorHAnsi" w:hAnsiTheme="majorHAnsi"/>
        </w:rPr>
        <w:t xml:space="preserve">By questioning substantialist representations of power and subjects, inquiries on the possibilities of political agency are </w:t>
      </w:r>
      <w:r w:rsidRPr="00012BFE">
        <w:rPr>
          <w:rStyle w:val="Emphasis"/>
          <w:rFonts w:asciiTheme="majorHAnsi" w:hAnsiTheme="majorHAnsi"/>
        </w:rPr>
        <w:t>reframed</w:t>
      </w:r>
      <w:r w:rsidRPr="00012BFE">
        <w:rPr>
          <w:rStyle w:val="StyleUnderline"/>
          <w:rFonts w:asciiTheme="majorHAnsi" w:hAnsiTheme="majorHAnsi"/>
        </w:rPr>
        <w:t xml:space="preserve"> in a way that focuses on power and subjects’ relational character and the contingent processes of their (trans)formation in the context of agonic relations. </w:t>
      </w:r>
      <w:r w:rsidRPr="0011303A">
        <w:rPr>
          <w:rStyle w:val="StyleUnderline"/>
          <w:rFonts w:asciiTheme="majorHAnsi" w:hAnsiTheme="majorHAnsi"/>
          <w:highlight w:val="cyan"/>
        </w:rPr>
        <w:t xml:space="preserve">Options for resistance to governmental scripts </w:t>
      </w:r>
      <w:r w:rsidRPr="0011303A">
        <w:rPr>
          <w:rStyle w:val="Emphasis"/>
          <w:rFonts w:asciiTheme="majorHAnsi" w:hAnsiTheme="majorHAnsi"/>
          <w:highlight w:val="cyan"/>
        </w:rPr>
        <w:t>are not limited to ‘‘rejection,’’ ‘‘revolution,’’ or ‘‘dispossession’’</w:t>
      </w:r>
      <w:r w:rsidRPr="00012BFE">
        <w:rPr>
          <w:rStyle w:val="StyleUnderline"/>
          <w:rFonts w:asciiTheme="majorHAnsi" w:hAnsiTheme="majorHAnsi"/>
        </w:rPr>
        <w:t xml:space="preserve"> to regain a pristine ‘‘freedom from all constraints’’ or an immanent ideal social order. </w:t>
      </w:r>
      <w:r w:rsidRPr="0011303A">
        <w:rPr>
          <w:rStyle w:val="StyleUnderline"/>
          <w:rFonts w:asciiTheme="majorHAnsi" w:hAnsiTheme="majorHAnsi"/>
          <w:highlight w:val="cyan"/>
        </w:rPr>
        <w:t>It is found</w:t>
      </w:r>
      <w:r w:rsidRPr="00012BFE">
        <w:rPr>
          <w:rStyle w:val="StyleUnderline"/>
          <w:rFonts w:asciiTheme="majorHAnsi" w:hAnsiTheme="majorHAnsi"/>
        </w:rPr>
        <w:t xml:space="preserve"> instead </w:t>
      </w:r>
      <w:r w:rsidRPr="0011303A">
        <w:rPr>
          <w:rStyle w:val="StyleUnderline"/>
          <w:rFonts w:asciiTheme="majorHAnsi" w:hAnsiTheme="majorHAnsi"/>
          <w:highlight w:val="cyan"/>
        </w:rPr>
        <w:t>in</w:t>
      </w:r>
      <w:r w:rsidRPr="00012BFE">
        <w:rPr>
          <w:rStyle w:val="StyleUnderline"/>
          <w:rFonts w:asciiTheme="majorHAnsi" w:hAnsiTheme="majorHAnsi"/>
        </w:rPr>
        <w:t xml:space="preserve"> multifarious and </w:t>
      </w:r>
      <w:r w:rsidRPr="0011303A">
        <w:rPr>
          <w:rStyle w:val="Emphasis"/>
          <w:rFonts w:asciiTheme="majorHAnsi" w:hAnsiTheme="majorHAnsi"/>
          <w:highlight w:val="cyan"/>
        </w:rPr>
        <w:t>contingent struggles</w:t>
      </w:r>
      <w:r w:rsidRPr="0011303A">
        <w:rPr>
          <w:rStyle w:val="StyleUnderline"/>
          <w:rFonts w:asciiTheme="majorHAnsi" w:hAnsiTheme="majorHAnsi"/>
          <w:highlight w:val="cyan"/>
        </w:rPr>
        <w:t xml:space="preserve"> that are constituted </w:t>
      </w:r>
      <w:r w:rsidRPr="0011303A">
        <w:rPr>
          <w:rStyle w:val="Emphasis"/>
          <w:rFonts w:asciiTheme="majorHAnsi" w:hAnsiTheme="majorHAnsi"/>
          <w:highlight w:val="cyan"/>
        </w:rPr>
        <w:t>within the scripts of governmental rationalities</w:t>
      </w:r>
      <w:r w:rsidRPr="0011303A">
        <w:rPr>
          <w:rStyle w:val="StyleUnderline"/>
          <w:rFonts w:asciiTheme="majorHAnsi" w:hAnsiTheme="majorHAnsi"/>
          <w:highlight w:val="cyan"/>
        </w:rPr>
        <w:t xml:space="preserve"> and at the same time</w:t>
      </w:r>
      <w:r w:rsidRPr="00012BFE">
        <w:rPr>
          <w:rStyle w:val="StyleUnderline"/>
          <w:rFonts w:asciiTheme="majorHAnsi" w:hAnsiTheme="majorHAnsi"/>
        </w:rPr>
        <w:t xml:space="preserve"> </w:t>
      </w:r>
      <w:r w:rsidRPr="00012BFE">
        <w:rPr>
          <w:rStyle w:val="Emphasis"/>
          <w:rFonts w:asciiTheme="majorHAnsi" w:hAnsiTheme="majorHAnsi"/>
        </w:rPr>
        <w:t xml:space="preserve">exceed and </w:t>
      </w:r>
      <w:r w:rsidRPr="0011303A">
        <w:rPr>
          <w:rStyle w:val="Emphasis"/>
          <w:rFonts w:asciiTheme="majorHAnsi" w:hAnsiTheme="majorHAnsi"/>
          <w:highlight w:val="cyan"/>
        </w:rPr>
        <w:t>transform them</w:t>
      </w:r>
      <w:r w:rsidRPr="0011303A">
        <w:rPr>
          <w:rStyle w:val="StyleUnderline"/>
          <w:rFonts w:asciiTheme="majorHAnsi" w:hAnsiTheme="majorHAnsi"/>
          <w:highlight w:val="cyan"/>
        </w:rPr>
        <w:t xml:space="preserve">. This approach </w:t>
      </w:r>
      <w:r w:rsidRPr="0011303A">
        <w:rPr>
          <w:rStyle w:val="Emphasis"/>
          <w:rFonts w:asciiTheme="majorHAnsi" w:hAnsiTheme="majorHAnsi"/>
          <w:highlight w:val="cyan"/>
        </w:rPr>
        <w:t>questions oversimplifications</w:t>
      </w:r>
      <w:r w:rsidRPr="00012BFE">
        <w:rPr>
          <w:rStyle w:val="StyleUnderline"/>
          <w:rFonts w:asciiTheme="majorHAnsi" w:hAnsiTheme="majorHAnsi"/>
        </w:rPr>
        <w:t xml:space="preserve"> of the complexities of liberal political rationalities and of their interactions with non-liberal political players </w:t>
      </w:r>
      <w:r w:rsidRPr="0011303A">
        <w:rPr>
          <w:rStyle w:val="StyleUnderline"/>
          <w:rFonts w:asciiTheme="majorHAnsi" w:hAnsiTheme="majorHAnsi"/>
          <w:highlight w:val="cyan"/>
        </w:rPr>
        <w:t>and nurtures</w:t>
      </w:r>
      <w:r w:rsidRPr="00012BFE">
        <w:rPr>
          <w:rStyle w:val="StyleUnderline"/>
          <w:rFonts w:asciiTheme="majorHAnsi" w:hAnsiTheme="majorHAnsi"/>
        </w:rPr>
        <w:t xml:space="preserve"> </w:t>
      </w:r>
      <w:r w:rsidRPr="00012BFE">
        <w:rPr>
          <w:rStyle w:val="Emphasis"/>
          <w:rFonts w:asciiTheme="majorHAnsi" w:hAnsiTheme="majorHAnsi"/>
        </w:rPr>
        <w:t xml:space="preserve">a radical </w:t>
      </w:r>
      <w:r w:rsidRPr="0011303A">
        <w:rPr>
          <w:rStyle w:val="Emphasis"/>
          <w:rFonts w:asciiTheme="majorHAnsi" w:hAnsiTheme="majorHAnsi"/>
          <w:highlight w:val="cyan"/>
        </w:rPr>
        <w:t>skepticism about identifying universally good or bad actors or abstract solutions</w:t>
      </w:r>
      <w:r w:rsidRPr="00012BFE">
        <w:rPr>
          <w:rStyle w:val="Emphasis"/>
          <w:rFonts w:asciiTheme="majorHAnsi" w:hAnsiTheme="majorHAnsi"/>
        </w:rPr>
        <w:t xml:space="preserve"> to political problems</w:t>
      </w:r>
      <w:r w:rsidRPr="00012BFE">
        <w:rPr>
          <w:rStyle w:val="StyleUnderline"/>
          <w:rFonts w:asciiTheme="majorHAnsi" w:hAnsiTheme="majorHAnsi"/>
        </w:rPr>
        <w:t xml:space="preserve">. International power interacts in </w:t>
      </w:r>
      <w:r w:rsidRPr="00012BFE">
        <w:rPr>
          <w:rStyle w:val="Emphasis"/>
          <w:rFonts w:asciiTheme="majorHAnsi" w:hAnsiTheme="majorHAnsi"/>
        </w:rPr>
        <w:t>complex ways</w:t>
      </w:r>
      <w:r w:rsidRPr="00012BFE">
        <w:rPr>
          <w:rStyle w:val="StyleUnderline"/>
          <w:rFonts w:asciiTheme="majorHAnsi" w:hAnsiTheme="majorHAnsi"/>
        </w:rPr>
        <w:t xml:space="preserve"> with diverse political spaces and within these spaces it is appropriated, hybridized, redescribed, hijacked, and </w:t>
      </w:r>
      <w:r w:rsidRPr="00012BFE">
        <w:rPr>
          <w:rStyle w:val="Emphasis"/>
          <w:rFonts w:asciiTheme="majorHAnsi" w:hAnsiTheme="majorHAnsi"/>
        </w:rPr>
        <w:t>tinkered with</w:t>
      </w:r>
      <w:r w:rsidRPr="00012BFE">
        <w:rPr>
          <w:rFonts w:asciiTheme="majorHAnsi" w:hAnsiTheme="majorHAnsi"/>
        </w:rPr>
        <w:t xml:space="preserve">. </w:t>
      </w:r>
      <w:r w:rsidRPr="0011303A">
        <w:rPr>
          <w:rStyle w:val="StyleUnderline"/>
          <w:rFonts w:asciiTheme="majorHAnsi" w:hAnsiTheme="majorHAnsi"/>
          <w:highlight w:val="cyan"/>
        </w:rPr>
        <w:t xml:space="preserve">Governmentality </w:t>
      </w:r>
      <w:r w:rsidRPr="0011303A">
        <w:rPr>
          <w:rStyle w:val="Emphasis"/>
          <w:rFonts w:asciiTheme="majorHAnsi" w:hAnsiTheme="majorHAnsi"/>
          <w:highlight w:val="cyan"/>
        </w:rPr>
        <w:t>as a heuristic</w:t>
      </w:r>
      <w:r w:rsidRPr="0011303A">
        <w:rPr>
          <w:rStyle w:val="StyleUnderline"/>
          <w:rFonts w:asciiTheme="majorHAnsi" w:hAnsiTheme="majorHAnsi"/>
          <w:highlight w:val="cyan"/>
        </w:rPr>
        <w:t xml:space="preserve"> focuses on</w:t>
      </w:r>
      <w:r w:rsidRPr="00012BFE">
        <w:rPr>
          <w:rStyle w:val="StyleUnderline"/>
          <w:rFonts w:asciiTheme="majorHAnsi" w:hAnsiTheme="majorHAnsi"/>
        </w:rPr>
        <w:t xml:space="preserve"> performing </w:t>
      </w:r>
      <w:r w:rsidRPr="0011303A">
        <w:rPr>
          <w:rStyle w:val="Emphasis"/>
          <w:rFonts w:asciiTheme="majorHAnsi" w:hAnsiTheme="majorHAnsi"/>
          <w:highlight w:val="cyan"/>
        </w:rPr>
        <w:t>complex diagnostics</w:t>
      </w:r>
      <w:r w:rsidRPr="00012BFE">
        <w:rPr>
          <w:rStyle w:val="StyleUnderline"/>
          <w:rFonts w:asciiTheme="majorHAnsi" w:hAnsiTheme="majorHAnsi"/>
        </w:rPr>
        <w:t xml:space="preserve"> of events. </w:t>
      </w:r>
      <w:r w:rsidRPr="0011303A">
        <w:rPr>
          <w:rStyle w:val="StyleUnderline"/>
          <w:rFonts w:asciiTheme="majorHAnsi" w:hAnsiTheme="majorHAnsi"/>
          <w:highlight w:val="cyan"/>
        </w:rPr>
        <w:t xml:space="preserve">It invites </w:t>
      </w:r>
      <w:r w:rsidRPr="0011303A">
        <w:rPr>
          <w:rStyle w:val="Emphasis"/>
          <w:rFonts w:asciiTheme="majorHAnsi" w:hAnsiTheme="majorHAnsi"/>
          <w:highlight w:val="cyan"/>
        </w:rPr>
        <w:t>historically situated explorations</w:t>
      </w:r>
      <w:r w:rsidRPr="0011303A">
        <w:rPr>
          <w:rStyle w:val="StyleUnderline"/>
          <w:rFonts w:asciiTheme="majorHAnsi" w:hAnsiTheme="majorHAnsi"/>
          <w:highlight w:val="cyan"/>
        </w:rPr>
        <w:t xml:space="preserve"> and </w:t>
      </w:r>
      <w:r w:rsidRPr="0011303A">
        <w:rPr>
          <w:rStyle w:val="Emphasis"/>
          <w:rFonts w:asciiTheme="majorHAnsi" w:hAnsiTheme="majorHAnsi"/>
          <w:highlight w:val="cyan"/>
        </w:rPr>
        <w:t>careful differentiations</w:t>
      </w:r>
      <w:r w:rsidRPr="0011303A">
        <w:rPr>
          <w:rStyle w:val="StyleUnderline"/>
          <w:rFonts w:asciiTheme="majorHAnsi" w:hAnsiTheme="majorHAnsi"/>
          <w:highlight w:val="cyan"/>
        </w:rPr>
        <w:t xml:space="preserve"> rather than overarching demonizations</w:t>
      </w:r>
      <w:r w:rsidRPr="00012BFE">
        <w:rPr>
          <w:rStyle w:val="StyleUnderline"/>
          <w:rFonts w:asciiTheme="majorHAnsi" w:hAnsiTheme="majorHAnsi"/>
        </w:rPr>
        <w:t xml:space="preserve"> of ‘‘power,’’ romanticizations of the ‘‘rebel’’ or the ‘‘the local.’’</w:t>
      </w:r>
      <w:r w:rsidRPr="00012BFE">
        <w:rPr>
          <w:rFonts w:asciiTheme="majorHAnsi" w:hAnsiTheme="majorHAnsi"/>
        </w:rPr>
        <w:t xml:space="preserve"> More broadly, </w:t>
      </w:r>
      <w:r w:rsidRPr="00012BFE">
        <w:rPr>
          <w:rStyle w:val="StyleUnderline"/>
          <w:rFonts w:asciiTheme="majorHAnsi" w:hAnsiTheme="majorHAnsi"/>
        </w:rPr>
        <w:t xml:space="preserve">theoretical formulations that conceive the subject in non-substantialist terms and focus on processes of subjectification, on the ambiguity of power discourses, and on hybridization as the terrain for political transformation, open ways for reconsidering political agency </w:t>
      </w:r>
      <w:r w:rsidRPr="00012BFE">
        <w:rPr>
          <w:rStyle w:val="Emphasis"/>
          <w:rFonts w:asciiTheme="majorHAnsi" w:hAnsiTheme="majorHAnsi"/>
        </w:rPr>
        <w:t>beyond the dichotomy of oppression/rebellion</w:t>
      </w:r>
      <w:r w:rsidRPr="00012BFE">
        <w:rPr>
          <w:rStyle w:val="StyleUnderline"/>
          <w:rFonts w:asciiTheme="majorHAnsi" w:hAnsiTheme="majorHAnsi"/>
        </w:rPr>
        <w:t xml:space="preserve">. These </w:t>
      </w:r>
      <w:r w:rsidRPr="0011303A">
        <w:rPr>
          <w:rStyle w:val="StyleUnderline"/>
          <w:rFonts w:asciiTheme="majorHAnsi" w:hAnsiTheme="majorHAnsi"/>
          <w:highlight w:val="cyan"/>
        </w:rPr>
        <w:t>alternative formulations</w:t>
      </w:r>
      <w:r w:rsidRPr="00012BFE">
        <w:rPr>
          <w:rStyle w:val="StyleUnderline"/>
          <w:rFonts w:asciiTheme="majorHAnsi" w:hAnsiTheme="majorHAnsi"/>
        </w:rPr>
        <w:t xml:space="preserve"> also </w:t>
      </w:r>
      <w:r w:rsidRPr="0011303A">
        <w:rPr>
          <w:rStyle w:val="StyleUnderline"/>
          <w:rFonts w:asciiTheme="majorHAnsi" w:hAnsiTheme="majorHAnsi"/>
          <w:highlight w:val="cyan"/>
        </w:rPr>
        <w:t xml:space="preserve">foster </w:t>
      </w:r>
      <w:r w:rsidRPr="0011303A">
        <w:rPr>
          <w:rStyle w:val="Emphasis"/>
          <w:rFonts w:asciiTheme="majorHAnsi" w:hAnsiTheme="majorHAnsi"/>
          <w:highlight w:val="cyan"/>
        </w:rPr>
        <w:t>an ethics of political engagement</w:t>
      </w:r>
      <w:r w:rsidRPr="0011303A">
        <w:rPr>
          <w:rStyle w:val="StyleUnderline"/>
          <w:rFonts w:asciiTheme="majorHAnsi" w:hAnsiTheme="majorHAnsi"/>
          <w:highlight w:val="cyan"/>
        </w:rPr>
        <w:t xml:space="preserve">, to be continuously taken up through </w:t>
      </w:r>
      <w:r w:rsidRPr="0011303A">
        <w:rPr>
          <w:rStyle w:val="Emphasis"/>
          <w:rFonts w:asciiTheme="majorHAnsi" w:hAnsiTheme="majorHAnsi"/>
          <w:highlight w:val="cyan"/>
        </w:rPr>
        <w:t xml:space="preserve">plural and </w:t>
      </w:r>
      <w:r w:rsidRPr="0011303A">
        <w:rPr>
          <w:rStyle w:val="Emphasis"/>
          <w:rFonts w:asciiTheme="majorHAnsi" w:hAnsiTheme="majorHAnsi"/>
          <w:highlight w:val="cyan"/>
        </w:rPr>
        <w:lastRenderedPageBreak/>
        <w:t>uncertain practices</w:t>
      </w:r>
      <w:r w:rsidRPr="0011303A">
        <w:rPr>
          <w:rStyle w:val="StyleUnderline"/>
          <w:rFonts w:asciiTheme="majorHAnsi" w:hAnsiTheme="majorHAnsi"/>
          <w:highlight w:val="cyan"/>
        </w:rPr>
        <w:t xml:space="preserve">, that demand </w:t>
      </w:r>
      <w:r w:rsidRPr="0011303A">
        <w:rPr>
          <w:rStyle w:val="Emphasis"/>
          <w:rFonts w:asciiTheme="majorHAnsi" w:hAnsiTheme="majorHAnsi"/>
          <w:highlight w:val="cyan"/>
        </w:rPr>
        <w:t>continuous attention to ‘‘what happens’’ instead of fixations on ‘‘what ought to be.’’</w:t>
      </w:r>
      <w:r w:rsidRPr="00012BFE">
        <w:rPr>
          <w:rFonts w:asciiTheme="majorHAnsi" w:hAnsiTheme="majorHAnsi"/>
        </w:rPr>
        <w:t xml:space="preserve">83 </w:t>
      </w:r>
      <w:r w:rsidRPr="0011303A">
        <w:rPr>
          <w:rStyle w:val="StyleUnderline"/>
          <w:rFonts w:asciiTheme="majorHAnsi" w:hAnsiTheme="majorHAnsi"/>
          <w:highlight w:val="cyan"/>
        </w:rPr>
        <w:t>Such ethics of engagement</w:t>
      </w:r>
      <w:r w:rsidRPr="00012BFE">
        <w:rPr>
          <w:rStyle w:val="StyleUnderline"/>
          <w:rFonts w:asciiTheme="majorHAnsi" w:hAnsiTheme="majorHAnsi"/>
        </w:rPr>
        <w:t xml:space="preserve"> would not await the revolution to come or hope for a pristine ‘‘freedom’’ to be regained. Instead, it </w:t>
      </w:r>
      <w:r w:rsidRPr="0011303A">
        <w:rPr>
          <w:rStyle w:val="StyleUnderline"/>
          <w:rFonts w:asciiTheme="majorHAnsi" w:hAnsiTheme="majorHAnsi"/>
          <w:highlight w:val="cyan"/>
        </w:rPr>
        <w:t>would constantly</w:t>
      </w:r>
      <w:r w:rsidRPr="00012BFE">
        <w:rPr>
          <w:rStyle w:val="StyleUnderline"/>
          <w:rFonts w:asciiTheme="majorHAnsi" w:hAnsiTheme="majorHAnsi"/>
        </w:rPr>
        <w:t xml:space="preserve"> attempt to </w:t>
      </w:r>
      <w:r w:rsidRPr="0011303A">
        <w:rPr>
          <w:rStyle w:val="StyleUnderline"/>
          <w:rFonts w:asciiTheme="majorHAnsi" w:hAnsiTheme="majorHAnsi"/>
          <w:highlight w:val="cyan"/>
        </w:rPr>
        <w:t xml:space="preserve">twist the working of power by </w:t>
      </w:r>
      <w:r w:rsidRPr="0011303A">
        <w:rPr>
          <w:rStyle w:val="Emphasis"/>
          <w:rFonts w:asciiTheme="majorHAnsi" w:hAnsiTheme="majorHAnsi"/>
          <w:highlight w:val="cyan"/>
        </w:rPr>
        <w:t>playing with whatever cards are available</w:t>
      </w:r>
      <w:r w:rsidRPr="00012BFE">
        <w:rPr>
          <w:rStyle w:val="StyleUnderline"/>
          <w:rFonts w:asciiTheme="majorHAnsi" w:hAnsiTheme="majorHAnsi"/>
        </w:rPr>
        <w:t xml:space="preserve"> and would require intense processes of reflexivity on the consequences of political choices. To conclude with a famous phrase by</w:t>
      </w:r>
      <w:r w:rsidRPr="00012BFE">
        <w:rPr>
          <w:rFonts w:asciiTheme="majorHAnsi" w:hAnsiTheme="majorHAnsi"/>
        </w:rPr>
        <w:t xml:space="preserve"> Michel </w:t>
      </w:r>
      <w:r w:rsidRPr="00012BFE">
        <w:rPr>
          <w:rStyle w:val="StyleUnderline"/>
          <w:rFonts w:asciiTheme="majorHAnsi" w:hAnsiTheme="majorHAnsi"/>
        </w:rPr>
        <w:t xml:space="preserve">Foucault ‘‘my point is not that everything is bad, but that </w:t>
      </w:r>
      <w:r w:rsidRPr="0011303A">
        <w:rPr>
          <w:rStyle w:val="StyleUnderline"/>
          <w:rFonts w:asciiTheme="majorHAnsi" w:hAnsiTheme="majorHAnsi"/>
          <w:highlight w:val="cyan"/>
        </w:rPr>
        <w:t>everything is dangerous, which is not</w:t>
      </w:r>
      <w:r w:rsidRPr="00012BFE">
        <w:rPr>
          <w:rStyle w:val="StyleUnderline"/>
          <w:rFonts w:asciiTheme="majorHAnsi" w:hAnsiTheme="majorHAnsi"/>
        </w:rPr>
        <w:t xml:space="preserve"> exactly </w:t>
      </w:r>
      <w:r w:rsidRPr="0011303A">
        <w:rPr>
          <w:rStyle w:val="StyleUnderline"/>
          <w:rFonts w:asciiTheme="majorHAnsi" w:hAnsiTheme="majorHAnsi"/>
          <w:highlight w:val="cyan"/>
        </w:rPr>
        <w:t xml:space="preserve">the same as bad. If everything is dangerous, then we always have something to do. So my position leads not to apathy but to </w:t>
      </w:r>
      <w:r w:rsidRPr="0011303A">
        <w:rPr>
          <w:rStyle w:val="Emphasis"/>
          <w:rFonts w:asciiTheme="majorHAnsi" w:hAnsiTheme="majorHAnsi"/>
          <w:highlight w:val="cyan"/>
        </w:rPr>
        <w:t>hyper-</w:t>
      </w:r>
      <w:r w:rsidRPr="00012BFE">
        <w:rPr>
          <w:rStyle w:val="Emphasis"/>
          <w:rFonts w:asciiTheme="majorHAnsi" w:hAnsiTheme="majorHAnsi"/>
        </w:rPr>
        <w:t xml:space="preserve"> and pessimistic </w:t>
      </w:r>
      <w:r w:rsidRPr="0011303A">
        <w:rPr>
          <w:rStyle w:val="Emphasis"/>
          <w:rFonts w:asciiTheme="majorHAnsi" w:hAnsiTheme="majorHAnsi"/>
          <w:highlight w:val="cyan"/>
        </w:rPr>
        <w:t>activism</w:t>
      </w:r>
      <w:r w:rsidRPr="00012BFE">
        <w:rPr>
          <w:rStyle w:val="StyleUnderline"/>
          <w:rFonts w:asciiTheme="majorHAnsi" w:hAnsiTheme="majorHAnsi"/>
        </w:rPr>
        <w:t>.’’</w:t>
      </w:r>
      <w:r w:rsidRPr="00012BFE">
        <w:rPr>
          <w:rFonts w:asciiTheme="majorHAnsi" w:hAnsiTheme="majorHAnsi"/>
        </w:rPr>
        <w:t>84</w:t>
      </w:r>
    </w:p>
    <w:p w14:paraId="6C05DDAA" w14:textId="77777777" w:rsidR="00CE5195" w:rsidRDefault="00CE5195" w:rsidP="00CE5195">
      <w:pPr>
        <w:pStyle w:val="Heading2"/>
      </w:pPr>
      <w:r>
        <w:lastRenderedPageBreak/>
        <w:t>BUFU</w:t>
      </w:r>
    </w:p>
    <w:p w14:paraId="3815B087" w14:textId="77777777" w:rsidR="00CE5195" w:rsidRDefault="00CE5195" w:rsidP="00CE5195">
      <w:pPr>
        <w:pStyle w:val="Heading4"/>
        <w:numPr>
          <w:ilvl w:val="0"/>
          <w:numId w:val="20"/>
        </w:numPr>
        <w:rPr>
          <w:lang w:eastAsia="zh-CN"/>
        </w:rPr>
      </w:pPr>
      <w:r>
        <w:rPr>
          <w:lang w:eastAsia="zh-CN"/>
        </w:rPr>
        <w:t xml:space="preserve">The neg enjoyment in its attempt to take small amounts of jouissance from us but this only creates a repetition of the desire drive to resist that cements the social relationship of domination and fails to create emancipatory change </w:t>
      </w:r>
    </w:p>
    <w:p w14:paraId="332208EE" w14:textId="77777777" w:rsidR="00CE5195" w:rsidRDefault="00CE5195" w:rsidP="00CE5195">
      <w:pPr>
        <w:rPr>
          <w:rStyle w:val="Style13ptBold"/>
        </w:rPr>
      </w:pPr>
      <w:r w:rsidRPr="00427C9B">
        <w:rPr>
          <w:rStyle w:val="Style13ptBold"/>
          <w:rFonts w:hint="cs"/>
        </w:rPr>
        <w:t>Ž</w:t>
      </w:r>
      <w:r w:rsidRPr="00427C9B">
        <w:rPr>
          <w:rStyle w:val="Style13ptBold"/>
        </w:rPr>
        <w:t>i</w:t>
      </w:r>
      <w:r w:rsidRPr="00427C9B">
        <w:rPr>
          <w:rStyle w:val="Style13ptBold"/>
          <w:rFonts w:hint="cs"/>
        </w:rPr>
        <w:t>ž</w:t>
      </w:r>
      <w:r w:rsidRPr="00427C9B">
        <w:rPr>
          <w:rStyle w:val="Style13ptBold"/>
        </w:rPr>
        <w:t>ek 97</w:t>
      </w:r>
    </w:p>
    <w:p w14:paraId="3BBD5CCA" w14:textId="77777777" w:rsidR="00CE5195" w:rsidRPr="00E7628A" w:rsidRDefault="00CE5195" w:rsidP="00CE5195">
      <w:r w:rsidRPr="00427C9B">
        <w:t xml:space="preserve">(Slavoj </w:t>
      </w:r>
      <w:r w:rsidRPr="00427C9B">
        <w:rPr>
          <w:rFonts w:hint="cs"/>
        </w:rPr>
        <w:t>Ž</w:t>
      </w:r>
      <w:r w:rsidRPr="00427C9B">
        <w:t>i</w:t>
      </w:r>
      <w:r w:rsidRPr="00427C9B">
        <w:rPr>
          <w:rFonts w:hint="cs"/>
        </w:rPr>
        <w:t>ž</w:t>
      </w:r>
      <w:r w:rsidRPr="00427C9B">
        <w:t>ek, Department of Philosophy of the University of Ljubljana and International director of the Birkbeck Institute for the Humanities,</w:t>
      </w:r>
      <w:r>
        <w:t xml:space="preserve"> “The Plague of Fantasies”, DMW)</w:t>
      </w:r>
    </w:p>
    <w:p w14:paraId="6A9D926A" w14:textId="77777777" w:rsidR="00CE5195" w:rsidRDefault="00CE5195" w:rsidP="00CE5195">
      <w:pPr>
        <w:rPr>
          <w:rFonts w:eastAsia="Times New Roman"/>
        </w:rPr>
      </w:pPr>
    </w:p>
    <w:p w14:paraId="3A06CEF7" w14:textId="77777777" w:rsidR="00CE5195" w:rsidRDefault="00CE5195" w:rsidP="00CE5195">
      <w:pPr>
        <w:rPr>
          <w:rStyle w:val="StyleUnderline"/>
        </w:rPr>
      </w:pPr>
      <w:r w:rsidRPr="00783D1A">
        <w:rPr>
          <w:rStyle w:val="StyleUnderline"/>
        </w:rPr>
        <w:t xml:space="preserve">Each of </w:t>
      </w:r>
      <w:r w:rsidRPr="00A67DAB">
        <w:rPr>
          <w:rStyle w:val="StyleUnderline"/>
          <w:highlight w:val="yellow"/>
        </w:rPr>
        <w:t xml:space="preserve">the </w:t>
      </w:r>
      <w:r w:rsidRPr="007D4415">
        <w:rPr>
          <w:rStyle w:val="StyleUnderline"/>
        </w:rPr>
        <w:t xml:space="preserve">two </w:t>
      </w:r>
      <w:r w:rsidRPr="00A67DAB">
        <w:rPr>
          <w:rStyle w:val="StyleUnderline"/>
          <w:highlight w:val="yellow"/>
        </w:rPr>
        <w:t xml:space="preserve">positions, </w:t>
      </w:r>
      <w:r w:rsidRPr="00816425">
        <w:rPr>
          <w:sz w:val="16"/>
        </w:rPr>
        <w:t>that</w:t>
      </w:r>
      <w:r w:rsidRPr="007D4415">
        <w:rPr>
          <w:rStyle w:val="StyleUnderline"/>
        </w:rPr>
        <w:t xml:space="preserve"> </w:t>
      </w:r>
      <w:r w:rsidRPr="00816425">
        <w:rPr>
          <w:sz w:val="16"/>
        </w:rPr>
        <w:t>of fool and that of knave, is thus</w:t>
      </w:r>
      <w:r w:rsidRPr="00783D1A">
        <w:rPr>
          <w:rStyle w:val="StyleUnderline"/>
        </w:rPr>
        <w:t xml:space="preserve"> </w:t>
      </w:r>
      <w:r w:rsidRPr="00A67DAB">
        <w:rPr>
          <w:rStyle w:val="StyleUnderline"/>
          <w:highlight w:val="yellow"/>
        </w:rPr>
        <w:t>sustained by its own kind of jouissance</w:t>
      </w:r>
      <w:r w:rsidRPr="00816425">
        <w:rPr>
          <w:rFonts w:eastAsia="Times New Roman"/>
          <w:sz w:val="16"/>
          <w:highlight w:val="yellow"/>
        </w:rPr>
        <w:t xml:space="preserve">. </w:t>
      </w:r>
      <w:r w:rsidRPr="00A67DAB">
        <w:rPr>
          <w:rStyle w:val="StyleUnderline"/>
          <w:highlight w:val="yellow"/>
        </w:rPr>
        <w:t>the enjoyment of snatching back from the Master part of the jouissance</w:t>
      </w:r>
      <w:r w:rsidRPr="00783D1A">
        <w:rPr>
          <w:rStyle w:val="StyleUnderline"/>
        </w:rPr>
        <w:t xml:space="preserve"> he </w:t>
      </w:r>
      <w:r w:rsidRPr="00A67DAB">
        <w:rPr>
          <w:rStyle w:val="StyleUnderline"/>
          <w:highlight w:val="yellow"/>
        </w:rPr>
        <w:t>stole from us</w:t>
      </w:r>
      <w:r w:rsidRPr="00816425">
        <w:rPr>
          <w:rFonts w:eastAsia="Times New Roman"/>
          <w:sz w:val="16"/>
        </w:rPr>
        <w:t xml:space="preserve"> (in the case of the fool); </w:t>
      </w:r>
      <w:r w:rsidRPr="00A67DAB">
        <w:rPr>
          <w:rStyle w:val="StyleUnderline"/>
          <w:highlight w:val="yellow"/>
        </w:rPr>
        <w:t>the enjoyment which directly pertains to the subject's pain</w:t>
      </w:r>
      <w:r w:rsidRPr="00816425">
        <w:rPr>
          <w:rFonts w:eastAsia="Times New Roman"/>
          <w:sz w:val="16"/>
        </w:rPr>
        <w:t xml:space="preserve"> (in the case of the knave). What </w:t>
      </w:r>
      <w:r w:rsidRPr="00A67DAB">
        <w:rPr>
          <w:rStyle w:val="StyleUnderline"/>
          <w:highlight w:val="yellow"/>
        </w:rPr>
        <w:t>psychoanalysis can</w:t>
      </w:r>
      <w:r w:rsidRPr="00783D1A">
        <w:rPr>
          <w:rStyle w:val="StyleUnderline"/>
        </w:rPr>
        <w:t xml:space="preserve"> do to </w:t>
      </w:r>
      <w:r w:rsidRPr="00A67DAB">
        <w:rPr>
          <w:rStyle w:val="StyleUnderline"/>
          <w:highlight w:val="yellow"/>
        </w:rPr>
        <w:t>help the critique of ideology</w:t>
      </w:r>
      <w:r w:rsidRPr="00783D1A">
        <w:rPr>
          <w:rStyle w:val="StyleUnderline"/>
        </w:rPr>
        <w:t xml:space="preserve"> is precisely </w:t>
      </w:r>
      <w:r w:rsidRPr="00A67DAB">
        <w:rPr>
          <w:rStyle w:val="StyleUnderline"/>
          <w:highlight w:val="yellow"/>
        </w:rPr>
        <w:t>to clarify the status of this paradoxical jouissance the payment that the exploited, the servant, receives for serving the Master</w:t>
      </w:r>
      <w:r w:rsidRPr="00816425">
        <w:rPr>
          <w:rFonts w:eastAsia="Times New Roman"/>
          <w:sz w:val="16"/>
          <w:highlight w:val="yellow"/>
        </w:rPr>
        <w:t xml:space="preserve">. </w:t>
      </w:r>
      <w:r w:rsidRPr="00A67DAB">
        <w:rPr>
          <w:rStyle w:val="StyleUnderline"/>
          <w:highlight w:val="yellow"/>
        </w:rPr>
        <w:t>This jouissance</w:t>
      </w:r>
      <w:r w:rsidRPr="00783D1A">
        <w:rPr>
          <w:rStyle w:val="StyleUnderline"/>
        </w:rPr>
        <w:t xml:space="preserve">, of course, </w:t>
      </w:r>
      <w:r w:rsidRPr="00A67DAB">
        <w:rPr>
          <w:rStyle w:val="StyleUnderline"/>
          <w:highlight w:val="yellow"/>
        </w:rPr>
        <w:t>always emerges within a certain phantasmic field; the crucial precondition for breaking the chains of servitude is thus to 'traverse the fantasy' which structures our jouissance in a way which keeps us attached to the Master - makes us accept the framework of the social relationship of domination.</w:t>
      </w:r>
      <w:r w:rsidRPr="00783D1A">
        <w:rPr>
          <w:rStyle w:val="StyleUnderline"/>
        </w:rPr>
        <w:t xml:space="preserve"> </w:t>
      </w:r>
    </w:p>
    <w:p w14:paraId="323EA722" w14:textId="77777777" w:rsidR="00CE5195" w:rsidRDefault="00CE5195" w:rsidP="00CE5195">
      <w:pPr>
        <w:pStyle w:val="Heading2"/>
      </w:pPr>
      <w:r>
        <w:lastRenderedPageBreak/>
        <w:t>BATAILLE</w:t>
      </w:r>
    </w:p>
    <w:p w14:paraId="289E8F2E" w14:textId="77777777" w:rsidR="00CE5195" w:rsidRPr="0022120F" w:rsidRDefault="00CE5195" w:rsidP="00CE5195">
      <w:pPr>
        <w:pStyle w:val="Heading4"/>
        <w:numPr>
          <w:ilvl w:val="0"/>
          <w:numId w:val="21"/>
        </w:numPr>
        <w:rPr>
          <w:rFonts w:asciiTheme="minorHAnsi" w:hAnsiTheme="minorHAnsi" w:cstheme="minorHAnsi"/>
        </w:rPr>
      </w:pPr>
      <w:r w:rsidRPr="0022120F">
        <w:rPr>
          <w:rFonts w:asciiTheme="minorHAnsi" w:hAnsiTheme="minorHAnsi" w:cstheme="minorHAnsi"/>
        </w:rPr>
        <w:t xml:space="preserve">Preventing extinction is the most ethical outcome </w:t>
      </w:r>
    </w:p>
    <w:p w14:paraId="65E7AAA8" w14:textId="77777777" w:rsidR="00CE5195" w:rsidRPr="0022120F" w:rsidRDefault="00CE5195" w:rsidP="00CE5195">
      <w:pPr>
        <w:rPr>
          <w:rFonts w:asciiTheme="minorHAnsi" w:hAnsiTheme="minorHAnsi" w:cstheme="minorHAnsi"/>
          <w:bCs/>
          <w:sz w:val="26"/>
        </w:rPr>
      </w:pPr>
      <w:r w:rsidRPr="0022120F">
        <w:rPr>
          <w:rStyle w:val="Style13ptBold"/>
          <w:rFonts w:asciiTheme="minorHAnsi" w:hAnsiTheme="minorHAnsi" w:cstheme="minorHAnsi"/>
        </w:rPr>
        <w:t xml:space="preserve">Bostrom 13 </w:t>
      </w:r>
      <w:r w:rsidRPr="0022120F">
        <w:rPr>
          <w:rFonts w:asciiTheme="minorHAnsi" w:hAnsiTheme="minorHAnsi" w:cstheme="minorHAnsi"/>
        </w:rPr>
        <w:t xml:space="preserve">(Nick, Professor at Oxford University, Faculty of Philosophy &amp; Oxford Martin School, Director, Future of Humanity Institute, Director, Oxford Martin Programme on the Impacts of Future Technology University of Oxford, “Existential Risk Prevention as Global Priority”, Global Policy Volume 4, Issue 1, February 2013 // AKONG) </w:t>
      </w:r>
    </w:p>
    <w:p w14:paraId="038ACBCC" w14:textId="77777777" w:rsidR="00CE5195" w:rsidRPr="003F08AA" w:rsidRDefault="00CE5195" w:rsidP="00CE5195">
      <w:r w:rsidRPr="00B21052">
        <w:rPr>
          <w:rStyle w:val="StyleUnderline"/>
          <w:rFonts w:asciiTheme="minorHAnsi" w:hAnsiTheme="minorHAnsi" w:cstheme="minorHAnsi"/>
          <w:highlight w:val="green"/>
        </w:rPr>
        <w:t>Some other ethical perspectives We have thus far considered existential risk from the perspective of utilitarianism</w:t>
      </w:r>
      <w:r w:rsidRPr="0022120F">
        <w:rPr>
          <w:rFonts w:asciiTheme="minorHAnsi" w:hAnsiTheme="minorHAnsi" w:cstheme="minorHAnsi"/>
          <w:sz w:val="16"/>
        </w:rPr>
        <w:t xml:space="preserve"> (combined with several simplify- ing assumptions). We may briefly consider how the issue might appear when viewed through the lenses of some other ethical outlooks. For example, the philosopher Robert Adams outlines a different view on these matters: I believe </w:t>
      </w:r>
      <w:r w:rsidRPr="0022120F">
        <w:rPr>
          <w:rStyle w:val="StyleUnderline"/>
          <w:rFonts w:asciiTheme="minorHAnsi" w:hAnsiTheme="minorHAnsi" w:cstheme="minorHAnsi"/>
        </w:rPr>
        <w:t xml:space="preserve">a </w:t>
      </w:r>
      <w:r w:rsidRPr="00B21052">
        <w:rPr>
          <w:rStyle w:val="StyleUnderline"/>
          <w:rFonts w:asciiTheme="minorHAnsi" w:hAnsiTheme="minorHAnsi" w:cstheme="minorHAnsi"/>
          <w:highlight w:val="green"/>
        </w:rPr>
        <w:t>better basis for ethical theory in this area can be found in quite a different directio</w:t>
      </w:r>
      <w:r w:rsidRPr="0022120F">
        <w:rPr>
          <w:rStyle w:val="StyleUnderline"/>
          <w:rFonts w:asciiTheme="minorHAnsi" w:hAnsiTheme="minorHAnsi" w:cstheme="minorHAnsi"/>
        </w:rPr>
        <w:t xml:space="preserve">n—in </w:t>
      </w:r>
      <w:r w:rsidRPr="00B21052">
        <w:rPr>
          <w:rStyle w:val="StyleUnderline"/>
          <w:rFonts w:asciiTheme="minorHAnsi" w:hAnsiTheme="minorHAnsi" w:cstheme="minorHAnsi"/>
          <w:highlight w:val="green"/>
        </w:rPr>
        <w:t>a commitment to the future of human- ity as a vast projec</w:t>
      </w:r>
      <w:r w:rsidRPr="0022120F">
        <w:rPr>
          <w:rStyle w:val="StyleUnderline"/>
          <w:rFonts w:asciiTheme="minorHAnsi" w:hAnsiTheme="minorHAnsi" w:cstheme="minorHAnsi"/>
        </w:rPr>
        <w:t xml:space="preserve">t, or network of overlapping projects, that is generally shared by the human race. The aspiration for a better society—more just, more rewarding, and more peaceful—is a part of this project. So are the potentially end- less quests for scientific knowledge and philo- sophical understanding, and the development of artistic and other cultural traditions. </w:t>
      </w:r>
      <w:r w:rsidRPr="0022120F">
        <w:rPr>
          <w:rFonts w:asciiTheme="minorHAnsi" w:hAnsiTheme="minorHAnsi" w:cstheme="minorHAnsi"/>
          <w:sz w:val="16"/>
        </w:rPr>
        <w:t xml:space="preserve">This includes the particular cultural traditions to which we belong, in all their accidental historic and ethnic diversity. </w:t>
      </w:r>
      <w:r w:rsidRPr="00B21052">
        <w:rPr>
          <w:rStyle w:val="StyleUnderline"/>
          <w:rFonts w:asciiTheme="minorHAnsi" w:hAnsiTheme="minorHAnsi" w:cstheme="minorHAnsi"/>
          <w:highlight w:val="green"/>
        </w:rPr>
        <w:t>It also includes our interest in the lives of our children and grandchildren, and the hope that they will be able, in turn, to have the lives of their children and grandchil- dren as projects.</w:t>
      </w:r>
      <w:r w:rsidRPr="0022120F">
        <w:rPr>
          <w:rFonts w:asciiTheme="minorHAnsi" w:hAnsiTheme="minorHAnsi" w:cstheme="minorHAnsi"/>
          <w:sz w:val="16"/>
        </w:rPr>
        <w:t xml:space="preserve"> To the extent that a policy or practice seems likely to be favorable or unfavor- able to the carrying out of this complex of pro- jects in the nearer or further future, we have reason to pursue or avoid it. ... Continuity is as important to our commitment to the project of the future of humanity as it is to our commit- ment to the projects of our own personal futures. Just as the shape of my whole life, and its connection with my present and past, have an interest that goes beyond that of any iso- lated experience, so too </w:t>
      </w:r>
      <w:r w:rsidRPr="0022120F">
        <w:rPr>
          <w:rStyle w:val="StyleUnderline"/>
          <w:rFonts w:asciiTheme="minorHAnsi" w:hAnsiTheme="minorHAnsi" w:cstheme="minorHAnsi"/>
        </w:rPr>
        <w:t xml:space="preserve">the shape of human history over an extended period of the future, and its connection with the human present and past, have an interest that goes beyond that of the (total or average) quality of life of a popula- tion-at-a-time, considered in isolation from how it got that way. We owe, I think, some loyalty to this project of the human future. We also owe it a respect </w:t>
      </w:r>
      <w:r w:rsidRPr="0022120F">
        <w:rPr>
          <w:rFonts w:asciiTheme="minorHAnsi" w:hAnsiTheme="minorHAnsi" w:cstheme="minorHAnsi"/>
          <w:sz w:val="16"/>
        </w:rPr>
        <w:t xml:space="preserve">that we would owe it even if we were not of the human race ourselves, but beings from another planet who had some understanding of it (Adams, 1989, pp. 472–473). </w:t>
      </w:r>
      <w:r w:rsidRPr="00B21052">
        <w:rPr>
          <w:rStyle w:val="StyleUnderline"/>
          <w:rFonts w:asciiTheme="minorHAnsi" w:hAnsiTheme="minorHAnsi" w:cstheme="minorHAnsi"/>
          <w:highlight w:val="green"/>
        </w:rPr>
        <w:t>Since an existential catastrophe would either put an end to the project of the future of humanity</w:t>
      </w:r>
      <w:r w:rsidRPr="0022120F">
        <w:rPr>
          <w:rStyle w:val="StyleUnderline"/>
          <w:rFonts w:asciiTheme="minorHAnsi" w:hAnsiTheme="minorHAnsi" w:cstheme="minorHAnsi"/>
        </w:rPr>
        <w:t xml:space="preserve"> or drasti- cally curtail its scope for development, </w:t>
      </w:r>
      <w:r w:rsidRPr="00B21052">
        <w:rPr>
          <w:rStyle w:val="StyleUnderline"/>
          <w:rFonts w:asciiTheme="minorHAnsi" w:hAnsiTheme="minorHAnsi" w:cstheme="minorHAnsi"/>
          <w:highlight w:val="green"/>
        </w:rPr>
        <w:t>we would seem to have a strong prima facie reason to avoid it</w:t>
      </w:r>
      <w:r w:rsidRPr="0022120F">
        <w:rPr>
          <w:rFonts w:asciiTheme="minorHAnsi" w:hAnsiTheme="minorHAnsi" w:cstheme="minorHAnsi"/>
          <w:sz w:val="16"/>
        </w:rPr>
        <w:t xml:space="preserve">, in Adams’ view. We also note that </w:t>
      </w:r>
      <w:r w:rsidRPr="0022120F">
        <w:rPr>
          <w:rStyle w:val="StyleUnderline"/>
          <w:rFonts w:asciiTheme="minorHAnsi" w:hAnsiTheme="minorHAnsi" w:cstheme="minorHAnsi"/>
        </w:rPr>
        <w:t>an existential catastrophe would entail the frustration of many strong preferences, sug- gesting that from a preference-satisfactionist perspective it would be a bad thing. In a similar vein, an ethical view emphasising that public policy should be determined through informed democratic deliberation by all stake- holders would favour existential-risk mitigation</w:t>
      </w:r>
      <w:r w:rsidRPr="0022120F">
        <w:rPr>
          <w:rFonts w:asciiTheme="minorHAnsi" w:hAnsiTheme="minorHAnsi" w:cstheme="minorHAnsi"/>
          <w:sz w:val="16"/>
        </w:rPr>
        <w:t xml:space="preserve"> if we suppose, as is plausible, that a majority of the world’s population would come to favour such policies upon reasonable deliberation (even if hypothetical future peo- ple are not included as stakeholders). </w:t>
      </w:r>
      <w:r w:rsidRPr="00B21052">
        <w:rPr>
          <w:rStyle w:val="StyleUnderline"/>
          <w:rFonts w:asciiTheme="minorHAnsi" w:hAnsiTheme="minorHAnsi" w:cstheme="minorHAnsi"/>
          <w:highlight w:val="green"/>
        </w:rPr>
        <w:t>We might also have custodial duties to preserve the inheritance of humanity passed on to us by our ancestors and convey it safely to our descendants</w:t>
      </w:r>
      <w:r w:rsidRPr="0022120F">
        <w:rPr>
          <w:rStyle w:val="StyleUnderline"/>
          <w:rFonts w:asciiTheme="minorHAnsi" w:hAnsiTheme="minorHAnsi" w:cstheme="minorHAnsi"/>
        </w:rPr>
        <w:t>.23 We do not want to be the failing link in the chain of generations, and we ought not to delete or abandon the great epic of human civili- sation that humankind has been working on for thou- sands of years</w:t>
      </w:r>
      <w:r w:rsidRPr="0022120F">
        <w:rPr>
          <w:rFonts w:asciiTheme="minorHAnsi" w:hAnsiTheme="minorHAnsi" w:cstheme="minorHAnsi"/>
          <w:sz w:val="16"/>
        </w:rPr>
        <w:t xml:space="preserve">, when it is clear that the narrative is far from having reached a natural terminus. Further, many theological perspectives deplore naturalistic existential catastrophes, especially ones induced by human activi- ties: If God created the world and the human species, one would imagine that He might be displeased if we took it upon ourselves to smash His masterpiece (or if, through our negligence or hubris, we allowed it to come to irreparable harm).24 We might also consider the issue from a less theoreti- cal standpoint and try to form an evaluation instead by considering analogous cases about which we have defi- nite moral intuitions. Thus, for example, </w:t>
      </w:r>
      <w:r w:rsidRPr="00B21052">
        <w:rPr>
          <w:rStyle w:val="StyleUnderline"/>
          <w:rFonts w:asciiTheme="minorHAnsi" w:hAnsiTheme="minorHAnsi" w:cstheme="minorHAnsi"/>
          <w:highlight w:val="green"/>
        </w:rPr>
        <w:t xml:space="preserve">if we feel confident that committing a </w:t>
      </w:r>
      <w:r w:rsidRPr="00B21052">
        <w:rPr>
          <w:rStyle w:val="Emphasis"/>
          <w:rFonts w:asciiTheme="minorHAnsi" w:hAnsiTheme="minorHAnsi" w:cstheme="minorHAnsi"/>
          <w:highlight w:val="green"/>
        </w:rPr>
        <w:t>small genocide is wrong</w:t>
      </w:r>
      <w:r w:rsidRPr="00B21052">
        <w:rPr>
          <w:rStyle w:val="StyleUnderline"/>
          <w:rFonts w:asciiTheme="minorHAnsi" w:hAnsiTheme="minorHAnsi" w:cstheme="minorHAnsi"/>
          <w:highlight w:val="green"/>
        </w:rPr>
        <w:t xml:space="preserve">, and that committing a large genocide is no less wrong, we might conjecture that </w:t>
      </w:r>
      <w:r w:rsidRPr="00B21052">
        <w:rPr>
          <w:rStyle w:val="Emphasis"/>
          <w:rFonts w:asciiTheme="minorHAnsi" w:hAnsiTheme="minorHAnsi" w:cstheme="minorHAnsi"/>
          <w:highlight w:val="green"/>
        </w:rPr>
        <w:t xml:space="preserve">committing </w:t>
      </w:r>
      <w:r w:rsidRPr="00B21052">
        <w:rPr>
          <w:rStyle w:val="Emphasis"/>
          <w:rFonts w:asciiTheme="minorHAnsi" w:hAnsiTheme="minorHAnsi" w:cstheme="minorHAnsi"/>
          <w:highlight w:val="green"/>
        </w:rPr>
        <w:lastRenderedPageBreak/>
        <w:t>omnicide is also wrong</w:t>
      </w:r>
      <w:r w:rsidRPr="0022120F">
        <w:rPr>
          <w:rStyle w:val="Emphasis"/>
          <w:rFonts w:asciiTheme="minorHAnsi" w:hAnsiTheme="minorHAnsi" w:cstheme="minorHAnsi"/>
        </w:rPr>
        <w:t>.</w:t>
      </w:r>
      <w:r w:rsidRPr="0022120F">
        <w:rPr>
          <w:rStyle w:val="StyleUnderline"/>
          <w:rFonts w:asciiTheme="minorHAnsi" w:hAnsiTheme="minorHAnsi" w:cstheme="minorHAnsi"/>
        </w:rPr>
        <w:t xml:space="preserve">25 And if we believe we have some moral reason to prevent natural catastrophes that would kill a small number of people, and a stronger moral reason to pre- vent natural catastrophes that would kill a larger number of people, </w:t>
      </w:r>
      <w:r w:rsidRPr="00B21052">
        <w:rPr>
          <w:rStyle w:val="StyleUnderline"/>
          <w:rFonts w:asciiTheme="minorHAnsi" w:hAnsiTheme="minorHAnsi" w:cstheme="minorHAnsi"/>
          <w:highlight w:val="green"/>
        </w:rPr>
        <w:t xml:space="preserve">we might conjecture that we have an </w:t>
      </w:r>
      <w:r w:rsidRPr="00B21052">
        <w:rPr>
          <w:rStyle w:val="Emphasis"/>
          <w:rFonts w:asciiTheme="minorHAnsi" w:hAnsiTheme="minorHAnsi" w:cstheme="minorHAnsi"/>
          <w:highlight w:val="green"/>
        </w:rPr>
        <w:t>even stronger moral reason</w:t>
      </w:r>
      <w:r w:rsidRPr="00B21052">
        <w:rPr>
          <w:rStyle w:val="StyleUnderline"/>
          <w:rFonts w:asciiTheme="minorHAnsi" w:hAnsiTheme="minorHAnsi" w:cstheme="minorHAnsi"/>
          <w:highlight w:val="green"/>
        </w:rPr>
        <w:t xml:space="preserve"> to prevent catastrophes that would kill the entire human population</w:t>
      </w:r>
    </w:p>
    <w:p w14:paraId="7EB8FFA3" w14:textId="77777777" w:rsidR="00CE5195" w:rsidRPr="00506D34" w:rsidRDefault="00CE5195" w:rsidP="00CE5195"/>
    <w:p w14:paraId="1A3408B4" w14:textId="77777777" w:rsidR="00CE5195" w:rsidRPr="0043737C" w:rsidRDefault="00CE5195" w:rsidP="00CE5195"/>
    <w:p w14:paraId="593E97DD" w14:textId="77777777" w:rsidR="00CE5195" w:rsidRPr="00F601E6" w:rsidRDefault="00CE5195" w:rsidP="00CE5195"/>
    <w:p w14:paraId="4844A5BD" w14:textId="69E9BD38" w:rsidR="002D5A61" w:rsidRPr="00CE5195" w:rsidRDefault="002D5A61" w:rsidP="00CE5195"/>
    <w:sectPr w:rsidR="002D5A61" w:rsidRPr="00CE5195" w:rsidSect="00072718">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Segoe UI">
    <w:charset w:val="00"/>
    <w:family w:val="swiss"/>
    <w:pitch w:val="variable"/>
    <w:sig w:usb0="E4002EFF" w:usb1="C000E47F" w:usb2="00000009" w:usb3="00000000" w:csb0="000001FF" w:csb1="00000000"/>
  </w:font>
  <w:font w:name="Georgia">
    <w:panose1 w:val="020405020504050203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Merriweather">
    <w:altName w:val="Cambria"/>
    <w:panose1 w:val="00000000000000000000"/>
    <w:charset w:val="00"/>
    <w:family w:val="roman"/>
    <w:notTrueType/>
    <w:pitch w:val="default"/>
  </w:font>
  <w:font w:name="Tahoma">
    <w:panose1 w:val="020B0604030504040204"/>
    <w:charset w:val="00"/>
    <w:family w:val="auto"/>
    <w:pitch w:val="variable"/>
    <w:sig w:usb0="E1002EFF" w:usb1="C000605B" w:usb2="00000029" w:usb3="00000000" w:csb0="0001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6D56FF4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DB6D4C8"/>
    <w:lvl w:ilvl="0">
      <w:start w:val="1"/>
      <w:numFmt w:val="decimal"/>
      <w:lvlText w:val="%1."/>
      <w:lvlJc w:val="left"/>
      <w:pPr>
        <w:tabs>
          <w:tab w:val="num" w:pos="1800"/>
        </w:tabs>
        <w:ind w:left="1800" w:hanging="360"/>
      </w:pPr>
    </w:lvl>
  </w:abstractNum>
  <w:abstractNum w:abstractNumId="2">
    <w:nsid w:val="FFFFFF7D"/>
    <w:multiLevelType w:val="singleLevel"/>
    <w:tmpl w:val="A4DAAE24"/>
    <w:lvl w:ilvl="0">
      <w:start w:val="1"/>
      <w:numFmt w:val="decimal"/>
      <w:lvlText w:val="%1."/>
      <w:lvlJc w:val="left"/>
      <w:pPr>
        <w:tabs>
          <w:tab w:val="num" w:pos="1440"/>
        </w:tabs>
        <w:ind w:left="1440" w:hanging="360"/>
      </w:pPr>
    </w:lvl>
  </w:abstractNum>
  <w:abstractNum w:abstractNumId="3">
    <w:nsid w:val="FFFFFF7E"/>
    <w:multiLevelType w:val="singleLevel"/>
    <w:tmpl w:val="56C88DA2"/>
    <w:lvl w:ilvl="0">
      <w:start w:val="1"/>
      <w:numFmt w:val="decimal"/>
      <w:lvlText w:val="%1."/>
      <w:lvlJc w:val="left"/>
      <w:pPr>
        <w:tabs>
          <w:tab w:val="num" w:pos="1080"/>
        </w:tabs>
        <w:ind w:left="1080" w:hanging="360"/>
      </w:pPr>
    </w:lvl>
  </w:abstractNum>
  <w:abstractNum w:abstractNumId="4">
    <w:nsid w:val="FFFFFF7F"/>
    <w:multiLevelType w:val="singleLevel"/>
    <w:tmpl w:val="0B5AE9C4"/>
    <w:lvl w:ilvl="0">
      <w:start w:val="1"/>
      <w:numFmt w:val="decimal"/>
      <w:lvlText w:val="%1."/>
      <w:lvlJc w:val="left"/>
      <w:pPr>
        <w:tabs>
          <w:tab w:val="num" w:pos="720"/>
        </w:tabs>
        <w:ind w:left="720" w:hanging="360"/>
      </w:pPr>
    </w:lvl>
  </w:abstractNum>
  <w:abstractNum w:abstractNumId="5">
    <w:nsid w:val="FFFFFF80"/>
    <w:multiLevelType w:val="singleLevel"/>
    <w:tmpl w:val="D7568DE6"/>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84D20108"/>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BFE06E5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C388EC32"/>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7576CBB0"/>
    <w:lvl w:ilvl="0">
      <w:start w:val="1"/>
      <w:numFmt w:val="decimal"/>
      <w:lvlText w:val="%1."/>
      <w:lvlJc w:val="left"/>
      <w:pPr>
        <w:tabs>
          <w:tab w:val="num" w:pos="360"/>
        </w:tabs>
        <w:ind w:left="360" w:hanging="360"/>
      </w:pPr>
    </w:lvl>
  </w:abstractNum>
  <w:abstractNum w:abstractNumId="10">
    <w:nsid w:val="FFFFFF89"/>
    <w:multiLevelType w:val="singleLevel"/>
    <w:tmpl w:val="D7C8D072"/>
    <w:lvl w:ilvl="0">
      <w:start w:val="1"/>
      <w:numFmt w:val="bullet"/>
      <w:lvlText w:val=""/>
      <w:lvlJc w:val="left"/>
      <w:pPr>
        <w:tabs>
          <w:tab w:val="num" w:pos="360"/>
        </w:tabs>
        <w:ind w:left="360" w:hanging="360"/>
      </w:pPr>
      <w:rPr>
        <w:rFonts w:ascii="Symbol" w:hAnsi="Symbol" w:hint="default"/>
      </w:rPr>
    </w:lvl>
  </w:abstractNum>
  <w:abstractNum w:abstractNumId="11">
    <w:nsid w:val="09610175"/>
    <w:multiLevelType w:val="hybridMultilevel"/>
    <w:tmpl w:val="CE5AD4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0D322D1"/>
    <w:multiLevelType w:val="hybridMultilevel"/>
    <w:tmpl w:val="033A2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761E57"/>
    <w:multiLevelType w:val="hybridMultilevel"/>
    <w:tmpl w:val="F06A9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D2F02BB"/>
    <w:multiLevelType w:val="hybridMultilevel"/>
    <w:tmpl w:val="AFFCD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FA14447"/>
    <w:multiLevelType w:val="hybridMultilevel"/>
    <w:tmpl w:val="CAAA94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4007C40"/>
    <w:multiLevelType w:val="hybridMultilevel"/>
    <w:tmpl w:val="8FE022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B7636D2"/>
    <w:multiLevelType w:val="hybridMultilevel"/>
    <w:tmpl w:val="60FAD104"/>
    <w:lvl w:ilvl="0" w:tplc="2D683F50">
      <w:start w:val="1"/>
      <w:numFmt w:val="lowerLetter"/>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10332C7"/>
    <w:multiLevelType w:val="hybridMultilevel"/>
    <w:tmpl w:val="979A7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DFC5B94"/>
    <w:multiLevelType w:val="hybridMultilevel"/>
    <w:tmpl w:val="CAAA94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5DA1804"/>
    <w:multiLevelType w:val="hybridMultilevel"/>
    <w:tmpl w:val="8C8420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17"/>
  </w:num>
  <w:num w:numId="13">
    <w:abstractNumId w:val="13"/>
  </w:num>
  <w:num w:numId="14">
    <w:abstractNumId w:val="12"/>
  </w:num>
  <w:num w:numId="15">
    <w:abstractNumId w:val="18"/>
  </w:num>
  <w:num w:numId="16">
    <w:abstractNumId w:val="19"/>
  </w:num>
  <w:num w:numId="17">
    <w:abstractNumId w:val="11"/>
  </w:num>
  <w:num w:numId="18">
    <w:abstractNumId w:val="20"/>
  </w:num>
  <w:num w:numId="19">
    <w:abstractNumId w:val="16"/>
  </w:num>
  <w:num w:numId="20">
    <w:abstractNumId w:val="15"/>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95"/>
  <w:attachedTemplate r:id="rId1"/>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reator" w:val="?"/>
    <w:docVar w:name="VerbatimMac" w:val="True"/>
    <w:docVar w:name="VerbatimVersion" w:val="5.0"/>
  </w:docVars>
  <w:rsids>
    <w:rsidRoot w:val="002D5716"/>
    <w:rsid w:val="000029E3"/>
    <w:rsid w:val="000029E8"/>
    <w:rsid w:val="00004225"/>
    <w:rsid w:val="000066CA"/>
    <w:rsid w:val="00007264"/>
    <w:rsid w:val="000076A9"/>
    <w:rsid w:val="00014FAD"/>
    <w:rsid w:val="00015D2A"/>
    <w:rsid w:val="0002490B"/>
    <w:rsid w:val="00026465"/>
    <w:rsid w:val="00030204"/>
    <w:rsid w:val="000312A0"/>
    <w:rsid w:val="0003396C"/>
    <w:rsid w:val="00035337"/>
    <w:rsid w:val="00052FB1"/>
    <w:rsid w:val="00054276"/>
    <w:rsid w:val="000547B1"/>
    <w:rsid w:val="0006091E"/>
    <w:rsid w:val="000638C1"/>
    <w:rsid w:val="00065FEE"/>
    <w:rsid w:val="00066E3C"/>
    <w:rsid w:val="00072718"/>
    <w:rsid w:val="0007381E"/>
    <w:rsid w:val="00076094"/>
    <w:rsid w:val="00077336"/>
    <w:rsid w:val="0008785F"/>
    <w:rsid w:val="00090CBE"/>
    <w:rsid w:val="00094DEC"/>
    <w:rsid w:val="000A2D8A"/>
    <w:rsid w:val="000C61FC"/>
    <w:rsid w:val="000D26A6"/>
    <w:rsid w:val="000D2B90"/>
    <w:rsid w:val="000D6ED8"/>
    <w:rsid w:val="000D717B"/>
    <w:rsid w:val="00100B28"/>
    <w:rsid w:val="00117316"/>
    <w:rsid w:val="001209B4"/>
    <w:rsid w:val="001628AC"/>
    <w:rsid w:val="001761FC"/>
    <w:rsid w:val="00182655"/>
    <w:rsid w:val="001840F2"/>
    <w:rsid w:val="00185134"/>
    <w:rsid w:val="001856C6"/>
    <w:rsid w:val="00191B5F"/>
    <w:rsid w:val="00192487"/>
    <w:rsid w:val="00193416"/>
    <w:rsid w:val="001943AF"/>
    <w:rsid w:val="00195073"/>
    <w:rsid w:val="0019668D"/>
    <w:rsid w:val="001A25FD"/>
    <w:rsid w:val="001A5371"/>
    <w:rsid w:val="001A72C7"/>
    <w:rsid w:val="001B73E3"/>
    <w:rsid w:val="001C316D"/>
    <w:rsid w:val="001D1A0D"/>
    <w:rsid w:val="001D36BF"/>
    <w:rsid w:val="001D4C28"/>
    <w:rsid w:val="001D57CD"/>
    <w:rsid w:val="001E0B1F"/>
    <w:rsid w:val="001E0C0F"/>
    <w:rsid w:val="001E1E0B"/>
    <w:rsid w:val="001F1173"/>
    <w:rsid w:val="002005A8"/>
    <w:rsid w:val="00203DD8"/>
    <w:rsid w:val="00204E1D"/>
    <w:rsid w:val="002059BD"/>
    <w:rsid w:val="00207FD8"/>
    <w:rsid w:val="00210FAF"/>
    <w:rsid w:val="00213B1E"/>
    <w:rsid w:val="00215284"/>
    <w:rsid w:val="002168F2"/>
    <w:rsid w:val="0022589F"/>
    <w:rsid w:val="002343FE"/>
    <w:rsid w:val="00235F7B"/>
    <w:rsid w:val="002502CF"/>
    <w:rsid w:val="00267EBB"/>
    <w:rsid w:val="0027023B"/>
    <w:rsid w:val="00272F3F"/>
    <w:rsid w:val="00274EDB"/>
    <w:rsid w:val="0027729E"/>
    <w:rsid w:val="002843B2"/>
    <w:rsid w:val="00284ED6"/>
    <w:rsid w:val="00290C5A"/>
    <w:rsid w:val="00290C92"/>
    <w:rsid w:val="0029647A"/>
    <w:rsid w:val="00296504"/>
    <w:rsid w:val="002B5511"/>
    <w:rsid w:val="002B7ACF"/>
    <w:rsid w:val="002D5716"/>
    <w:rsid w:val="002D5A61"/>
    <w:rsid w:val="002E0643"/>
    <w:rsid w:val="002E392E"/>
    <w:rsid w:val="002E6BBC"/>
    <w:rsid w:val="002F1BA9"/>
    <w:rsid w:val="002F6E74"/>
    <w:rsid w:val="003106B3"/>
    <w:rsid w:val="0031385D"/>
    <w:rsid w:val="003171AB"/>
    <w:rsid w:val="003223B2"/>
    <w:rsid w:val="00322A67"/>
    <w:rsid w:val="00330E13"/>
    <w:rsid w:val="00335A23"/>
    <w:rsid w:val="00340707"/>
    <w:rsid w:val="00341C61"/>
    <w:rsid w:val="00351841"/>
    <w:rsid w:val="003624A6"/>
    <w:rsid w:val="00364ADF"/>
    <w:rsid w:val="00365C8D"/>
    <w:rsid w:val="003670D9"/>
    <w:rsid w:val="00370B41"/>
    <w:rsid w:val="00371B27"/>
    <w:rsid w:val="003726C3"/>
    <w:rsid w:val="00375D2E"/>
    <w:rsid w:val="00383071"/>
    <w:rsid w:val="00383B19"/>
    <w:rsid w:val="00384CBC"/>
    <w:rsid w:val="003933F9"/>
    <w:rsid w:val="00395864"/>
    <w:rsid w:val="00396557"/>
    <w:rsid w:val="00397316"/>
    <w:rsid w:val="003A248F"/>
    <w:rsid w:val="003A4D9C"/>
    <w:rsid w:val="003B1668"/>
    <w:rsid w:val="003C5F4C"/>
    <w:rsid w:val="003D4054"/>
    <w:rsid w:val="003D5EA8"/>
    <w:rsid w:val="003D7B28"/>
    <w:rsid w:val="003E305E"/>
    <w:rsid w:val="003E34DB"/>
    <w:rsid w:val="003E5302"/>
    <w:rsid w:val="003E5BF1"/>
    <w:rsid w:val="003F2452"/>
    <w:rsid w:val="003F41EA"/>
    <w:rsid w:val="003F7DF0"/>
    <w:rsid w:val="004039AF"/>
    <w:rsid w:val="00407AFF"/>
    <w:rsid w:val="0041155D"/>
    <w:rsid w:val="004170BF"/>
    <w:rsid w:val="004270E3"/>
    <w:rsid w:val="004348DC"/>
    <w:rsid w:val="00434921"/>
    <w:rsid w:val="00442018"/>
    <w:rsid w:val="00446567"/>
    <w:rsid w:val="00447B10"/>
    <w:rsid w:val="00452EE4"/>
    <w:rsid w:val="00452F0B"/>
    <w:rsid w:val="004536D6"/>
    <w:rsid w:val="00457224"/>
    <w:rsid w:val="0047482C"/>
    <w:rsid w:val="00475436"/>
    <w:rsid w:val="00475D77"/>
    <w:rsid w:val="0048047E"/>
    <w:rsid w:val="00482AF9"/>
    <w:rsid w:val="00496BB2"/>
    <w:rsid w:val="004B37B4"/>
    <w:rsid w:val="004B72B4"/>
    <w:rsid w:val="004C0314"/>
    <w:rsid w:val="004C0D3D"/>
    <w:rsid w:val="004C213E"/>
    <w:rsid w:val="004C376C"/>
    <w:rsid w:val="004C657F"/>
    <w:rsid w:val="004D17D8"/>
    <w:rsid w:val="004D52D8"/>
    <w:rsid w:val="004E355B"/>
    <w:rsid w:val="004F7C0E"/>
    <w:rsid w:val="005028E5"/>
    <w:rsid w:val="00503735"/>
    <w:rsid w:val="00516A88"/>
    <w:rsid w:val="00522065"/>
    <w:rsid w:val="005224F2"/>
    <w:rsid w:val="00533F1C"/>
    <w:rsid w:val="00536D8B"/>
    <w:rsid w:val="005379C3"/>
    <w:rsid w:val="005519C2"/>
    <w:rsid w:val="005523E0"/>
    <w:rsid w:val="0055320F"/>
    <w:rsid w:val="0055699B"/>
    <w:rsid w:val="0056020A"/>
    <w:rsid w:val="00563D3D"/>
    <w:rsid w:val="005659AA"/>
    <w:rsid w:val="005676E8"/>
    <w:rsid w:val="00577C12"/>
    <w:rsid w:val="00580BFC"/>
    <w:rsid w:val="00581048"/>
    <w:rsid w:val="00581203"/>
    <w:rsid w:val="0058349C"/>
    <w:rsid w:val="00585FBE"/>
    <w:rsid w:val="005870E8"/>
    <w:rsid w:val="0058789C"/>
    <w:rsid w:val="005A4D4E"/>
    <w:rsid w:val="005A7237"/>
    <w:rsid w:val="005B21FA"/>
    <w:rsid w:val="005B3244"/>
    <w:rsid w:val="005B6EE8"/>
    <w:rsid w:val="005B7731"/>
    <w:rsid w:val="005C4515"/>
    <w:rsid w:val="005C5602"/>
    <w:rsid w:val="005C74A6"/>
    <w:rsid w:val="005D3B4D"/>
    <w:rsid w:val="005D615C"/>
    <w:rsid w:val="005E1860"/>
    <w:rsid w:val="005F063B"/>
    <w:rsid w:val="005F192D"/>
    <w:rsid w:val="005F24C8"/>
    <w:rsid w:val="005F26AF"/>
    <w:rsid w:val="00607D6C"/>
    <w:rsid w:val="0061383D"/>
    <w:rsid w:val="00614D69"/>
    <w:rsid w:val="00617030"/>
    <w:rsid w:val="00621301"/>
    <w:rsid w:val="0062173F"/>
    <w:rsid w:val="006235FB"/>
    <w:rsid w:val="00626A15"/>
    <w:rsid w:val="006379E9"/>
    <w:rsid w:val="006438CB"/>
    <w:rsid w:val="006529B9"/>
    <w:rsid w:val="00654695"/>
    <w:rsid w:val="0065500A"/>
    <w:rsid w:val="00655217"/>
    <w:rsid w:val="0065727C"/>
    <w:rsid w:val="00674A78"/>
    <w:rsid w:val="00696A16"/>
    <w:rsid w:val="006A4840"/>
    <w:rsid w:val="006A52A0"/>
    <w:rsid w:val="006A7E1D"/>
    <w:rsid w:val="006C3A56"/>
    <w:rsid w:val="006D13F4"/>
    <w:rsid w:val="006D6AED"/>
    <w:rsid w:val="006E6D0B"/>
    <w:rsid w:val="006F126E"/>
    <w:rsid w:val="006F32C9"/>
    <w:rsid w:val="006F3834"/>
    <w:rsid w:val="006F5693"/>
    <w:rsid w:val="006F5D4C"/>
    <w:rsid w:val="00717B01"/>
    <w:rsid w:val="007227D9"/>
    <w:rsid w:val="0072491F"/>
    <w:rsid w:val="00725598"/>
    <w:rsid w:val="007374A1"/>
    <w:rsid w:val="00752712"/>
    <w:rsid w:val="00753A84"/>
    <w:rsid w:val="007611F5"/>
    <w:rsid w:val="007619E4"/>
    <w:rsid w:val="00761E75"/>
    <w:rsid w:val="0076495E"/>
    <w:rsid w:val="00765FC8"/>
    <w:rsid w:val="00775694"/>
    <w:rsid w:val="00781F4A"/>
    <w:rsid w:val="00793F46"/>
    <w:rsid w:val="007A1325"/>
    <w:rsid w:val="007A1A18"/>
    <w:rsid w:val="007A3BAF"/>
    <w:rsid w:val="007B53D8"/>
    <w:rsid w:val="007C22C5"/>
    <w:rsid w:val="007C57E1"/>
    <w:rsid w:val="007C5811"/>
    <w:rsid w:val="007D2DF5"/>
    <w:rsid w:val="007D451A"/>
    <w:rsid w:val="007D5E3E"/>
    <w:rsid w:val="007D7596"/>
    <w:rsid w:val="007E242C"/>
    <w:rsid w:val="007E6631"/>
    <w:rsid w:val="00803A12"/>
    <w:rsid w:val="00805417"/>
    <w:rsid w:val="00824116"/>
    <w:rsid w:val="008266F9"/>
    <w:rsid w:val="008267E2"/>
    <w:rsid w:val="00826A9B"/>
    <w:rsid w:val="00834842"/>
    <w:rsid w:val="00840E7B"/>
    <w:rsid w:val="008536AF"/>
    <w:rsid w:val="00853D40"/>
    <w:rsid w:val="008564FC"/>
    <w:rsid w:val="00864E76"/>
    <w:rsid w:val="00872581"/>
    <w:rsid w:val="0087459D"/>
    <w:rsid w:val="0087680F"/>
    <w:rsid w:val="00876D81"/>
    <w:rsid w:val="00881D86"/>
    <w:rsid w:val="00883306"/>
    <w:rsid w:val="008904F9"/>
    <w:rsid w:val="00890E4C"/>
    <w:rsid w:val="00890E74"/>
    <w:rsid w:val="00892798"/>
    <w:rsid w:val="0089418F"/>
    <w:rsid w:val="00897C29"/>
    <w:rsid w:val="008A1A9C"/>
    <w:rsid w:val="008A4633"/>
    <w:rsid w:val="008B032E"/>
    <w:rsid w:val="008C0FA2"/>
    <w:rsid w:val="008C2342"/>
    <w:rsid w:val="008C77B6"/>
    <w:rsid w:val="008D1B91"/>
    <w:rsid w:val="008D724A"/>
    <w:rsid w:val="008E5597"/>
    <w:rsid w:val="008E6EE0"/>
    <w:rsid w:val="008E7A3E"/>
    <w:rsid w:val="008F41FD"/>
    <w:rsid w:val="008F4479"/>
    <w:rsid w:val="008F4BA0"/>
    <w:rsid w:val="008F501F"/>
    <w:rsid w:val="00901726"/>
    <w:rsid w:val="00920650"/>
    <w:rsid w:val="00920E6A"/>
    <w:rsid w:val="00931816"/>
    <w:rsid w:val="00932C71"/>
    <w:rsid w:val="009509D5"/>
    <w:rsid w:val="009538F5"/>
    <w:rsid w:val="00957187"/>
    <w:rsid w:val="00960255"/>
    <w:rsid w:val="009603E1"/>
    <w:rsid w:val="00961C9D"/>
    <w:rsid w:val="00963065"/>
    <w:rsid w:val="0097151F"/>
    <w:rsid w:val="00973777"/>
    <w:rsid w:val="00976E78"/>
    <w:rsid w:val="009775C0"/>
    <w:rsid w:val="00981F23"/>
    <w:rsid w:val="00990634"/>
    <w:rsid w:val="00991733"/>
    <w:rsid w:val="00992078"/>
    <w:rsid w:val="00992BE3"/>
    <w:rsid w:val="009A1467"/>
    <w:rsid w:val="009A6464"/>
    <w:rsid w:val="009B69F5"/>
    <w:rsid w:val="009C5FF7"/>
    <w:rsid w:val="009C6292"/>
    <w:rsid w:val="009D15DB"/>
    <w:rsid w:val="009D3133"/>
    <w:rsid w:val="009E160D"/>
    <w:rsid w:val="009F1CBB"/>
    <w:rsid w:val="009F3305"/>
    <w:rsid w:val="009F6FB2"/>
    <w:rsid w:val="00A071C0"/>
    <w:rsid w:val="00A22670"/>
    <w:rsid w:val="00A24B35"/>
    <w:rsid w:val="00A271BA"/>
    <w:rsid w:val="00A27F86"/>
    <w:rsid w:val="00A431C6"/>
    <w:rsid w:val="00A54315"/>
    <w:rsid w:val="00A60FBC"/>
    <w:rsid w:val="00A65C0B"/>
    <w:rsid w:val="00A776BA"/>
    <w:rsid w:val="00A81FD2"/>
    <w:rsid w:val="00A8441A"/>
    <w:rsid w:val="00A8674A"/>
    <w:rsid w:val="00A96E24"/>
    <w:rsid w:val="00AA6F6E"/>
    <w:rsid w:val="00AB122B"/>
    <w:rsid w:val="00AB21B0"/>
    <w:rsid w:val="00AB48D3"/>
    <w:rsid w:val="00AE0243"/>
    <w:rsid w:val="00AE1BAD"/>
    <w:rsid w:val="00AE2124"/>
    <w:rsid w:val="00AE24BC"/>
    <w:rsid w:val="00AE3E3F"/>
    <w:rsid w:val="00AF2516"/>
    <w:rsid w:val="00AF4760"/>
    <w:rsid w:val="00AF55D4"/>
    <w:rsid w:val="00B0505F"/>
    <w:rsid w:val="00B05C2D"/>
    <w:rsid w:val="00B12933"/>
    <w:rsid w:val="00B12B88"/>
    <w:rsid w:val="00B137E0"/>
    <w:rsid w:val="00B13BC8"/>
    <w:rsid w:val="00B24662"/>
    <w:rsid w:val="00B3569C"/>
    <w:rsid w:val="00B43676"/>
    <w:rsid w:val="00B5602D"/>
    <w:rsid w:val="00B60125"/>
    <w:rsid w:val="00B6656B"/>
    <w:rsid w:val="00B71625"/>
    <w:rsid w:val="00B75C54"/>
    <w:rsid w:val="00B8710E"/>
    <w:rsid w:val="00B92A93"/>
    <w:rsid w:val="00BA17A8"/>
    <w:rsid w:val="00BA3C33"/>
    <w:rsid w:val="00BB0878"/>
    <w:rsid w:val="00BB1879"/>
    <w:rsid w:val="00BC0ABE"/>
    <w:rsid w:val="00BC30DB"/>
    <w:rsid w:val="00BC64FF"/>
    <w:rsid w:val="00BC7C37"/>
    <w:rsid w:val="00BD2244"/>
    <w:rsid w:val="00BE6472"/>
    <w:rsid w:val="00BF29B8"/>
    <w:rsid w:val="00BF46EA"/>
    <w:rsid w:val="00C07769"/>
    <w:rsid w:val="00C07D05"/>
    <w:rsid w:val="00C10856"/>
    <w:rsid w:val="00C203FA"/>
    <w:rsid w:val="00C244F5"/>
    <w:rsid w:val="00C3164F"/>
    <w:rsid w:val="00C31B5E"/>
    <w:rsid w:val="00C34D3E"/>
    <w:rsid w:val="00C35B37"/>
    <w:rsid w:val="00C3747A"/>
    <w:rsid w:val="00C37F29"/>
    <w:rsid w:val="00C56DCC"/>
    <w:rsid w:val="00C57075"/>
    <w:rsid w:val="00C72AFE"/>
    <w:rsid w:val="00C77355"/>
    <w:rsid w:val="00C81619"/>
    <w:rsid w:val="00CA013C"/>
    <w:rsid w:val="00CA6D6D"/>
    <w:rsid w:val="00CC7A4E"/>
    <w:rsid w:val="00CD1359"/>
    <w:rsid w:val="00CD4C83"/>
    <w:rsid w:val="00CE5195"/>
    <w:rsid w:val="00D01EDC"/>
    <w:rsid w:val="00D078AA"/>
    <w:rsid w:val="00D10058"/>
    <w:rsid w:val="00D11978"/>
    <w:rsid w:val="00D15E30"/>
    <w:rsid w:val="00D16129"/>
    <w:rsid w:val="00D25DBD"/>
    <w:rsid w:val="00D26929"/>
    <w:rsid w:val="00D30CBD"/>
    <w:rsid w:val="00D30D9E"/>
    <w:rsid w:val="00D33908"/>
    <w:rsid w:val="00D354F2"/>
    <w:rsid w:val="00D36C30"/>
    <w:rsid w:val="00D37C90"/>
    <w:rsid w:val="00D43A8C"/>
    <w:rsid w:val="00D53072"/>
    <w:rsid w:val="00D61A4E"/>
    <w:rsid w:val="00D634EA"/>
    <w:rsid w:val="00D713A1"/>
    <w:rsid w:val="00D77956"/>
    <w:rsid w:val="00D80F0C"/>
    <w:rsid w:val="00D92077"/>
    <w:rsid w:val="00D951E2"/>
    <w:rsid w:val="00D9565A"/>
    <w:rsid w:val="00DB2337"/>
    <w:rsid w:val="00DB5F87"/>
    <w:rsid w:val="00DB699B"/>
    <w:rsid w:val="00DC0376"/>
    <w:rsid w:val="00DC099B"/>
    <w:rsid w:val="00DC2BE5"/>
    <w:rsid w:val="00DD4CD4"/>
    <w:rsid w:val="00DD65A2"/>
    <w:rsid w:val="00DD6770"/>
    <w:rsid w:val="00DE0749"/>
    <w:rsid w:val="00DE1CE2"/>
    <w:rsid w:val="00DF1210"/>
    <w:rsid w:val="00DF31E9"/>
    <w:rsid w:val="00DF400D"/>
    <w:rsid w:val="00DF5C23"/>
    <w:rsid w:val="00E01DAD"/>
    <w:rsid w:val="00E021DC"/>
    <w:rsid w:val="00E03F91"/>
    <w:rsid w:val="00E064EF"/>
    <w:rsid w:val="00E064F2"/>
    <w:rsid w:val="00E0717B"/>
    <w:rsid w:val="00E15598"/>
    <w:rsid w:val="00E20D65"/>
    <w:rsid w:val="00E353A2"/>
    <w:rsid w:val="00E36881"/>
    <w:rsid w:val="00E42E4C"/>
    <w:rsid w:val="00E47013"/>
    <w:rsid w:val="00E541F9"/>
    <w:rsid w:val="00E57B79"/>
    <w:rsid w:val="00E6074D"/>
    <w:rsid w:val="00E63419"/>
    <w:rsid w:val="00E64496"/>
    <w:rsid w:val="00E72115"/>
    <w:rsid w:val="00E8322E"/>
    <w:rsid w:val="00E903E0"/>
    <w:rsid w:val="00EA063D"/>
    <w:rsid w:val="00EA1115"/>
    <w:rsid w:val="00EA36FC"/>
    <w:rsid w:val="00EA39EB"/>
    <w:rsid w:val="00EA58CE"/>
    <w:rsid w:val="00EB33FF"/>
    <w:rsid w:val="00EB3D1A"/>
    <w:rsid w:val="00EC2759"/>
    <w:rsid w:val="00EC7106"/>
    <w:rsid w:val="00ED0120"/>
    <w:rsid w:val="00ED3BBA"/>
    <w:rsid w:val="00ED4E12"/>
    <w:rsid w:val="00EE051B"/>
    <w:rsid w:val="00EE54B4"/>
    <w:rsid w:val="00EF1AD8"/>
    <w:rsid w:val="00EF2B5C"/>
    <w:rsid w:val="00EF7794"/>
    <w:rsid w:val="00F02046"/>
    <w:rsid w:val="00F053D8"/>
    <w:rsid w:val="00F07888"/>
    <w:rsid w:val="00F11245"/>
    <w:rsid w:val="00F1313D"/>
    <w:rsid w:val="00F201E7"/>
    <w:rsid w:val="00F204E0"/>
    <w:rsid w:val="00F20B16"/>
    <w:rsid w:val="00F21C79"/>
    <w:rsid w:val="00F238C9"/>
    <w:rsid w:val="00F23CA5"/>
    <w:rsid w:val="00F24BC7"/>
    <w:rsid w:val="00F277AA"/>
    <w:rsid w:val="00F31955"/>
    <w:rsid w:val="00F34C06"/>
    <w:rsid w:val="00F43EA3"/>
    <w:rsid w:val="00F50C55"/>
    <w:rsid w:val="00F57FFB"/>
    <w:rsid w:val="00F601E6"/>
    <w:rsid w:val="00F73954"/>
    <w:rsid w:val="00F94060"/>
    <w:rsid w:val="00FA56F6"/>
    <w:rsid w:val="00FB329D"/>
    <w:rsid w:val="00FC27E3"/>
    <w:rsid w:val="00FC74C7"/>
    <w:rsid w:val="00FD451D"/>
    <w:rsid w:val="00FD5B22"/>
    <w:rsid w:val="00FE1B01"/>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444C04F"/>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4" w:qFormat="1"/>
    <w:lsdException w:name="heading 1" w:uiPriority="0"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7"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aliases w:val="Normal/Card"/>
    <w:uiPriority w:val="4"/>
    <w:qFormat/>
    <w:rsid w:val="00EA063D"/>
    <w:pPr>
      <w:spacing w:after="160" w:line="259" w:lineRule="auto"/>
    </w:pPr>
    <w:rPr>
      <w:rFonts w:ascii="Calibri" w:eastAsiaTheme="minorHAnsi" w:hAnsi="Calibri"/>
      <w:sz w:val="22"/>
      <w:szCs w:val="22"/>
    </w:rPr>
  </w:style>
  <w:style w:type="paragraph" w:styleId="Heading1">
    <w:name w:val="heading 1"/>
    <w:aliases w:val="Pocket"/>
    <w:basedOn w:val="Normal"/>
    <w:next w:val="Normal"/>
    <w:link w:val="Heading1Char"/>
    <w:qFormat/>
    <w:rsid w:val="00EA063D"/>
    <w:pPr>
      <w:keepNext/>
      <w:keepLines/>
      <w:pageBreakBefore/>
      <w:pBdr>
        <w:top w:val="single" w:sz="24" w:space="1" w:color="auto"/>
        <w:left w:val="single" w:sz="24" w:space="4" w:color="auto"/>
        <w:bottom w:val="single" w:sz="24" w:space="1" w:color="auto"/>
        <w:right w:val="single" w:sz="24" w:space="4" w:color="auto"/>
      </w:pBdr>
      <w:spacing w:before="240" w:after="0"/>
      <w:jc w:val="center"/>
      <w:outlineLvl w:val="0"/>
    </w:pPr>
    <w:rPr>
      <w:rFonts w:eastAsiaTheme="majorEastAsia" w:cstheme="majorBidi"/>
      <w:b/>
      <w:sz w:val="52"/>
      <w:szCs w:val="32"/>
    </w:rPr>
  </w:style>
  <w:style w:type="paragraph" w:styleId="Heading2">
    <w:name w:val="heading 2"/>
    <w:aliases w:val="Hat"/>
    <w:basedOn w:val="Normal"/>
    <w:next w:val="Normal"/>
    <w:link w:val="Heading2Char"/>
    <w:uiPriority w:val="1"/>
    <w:unhideWhenUsed/>
    <w:qFormat/>
    <w:rsid w:val="00EA063D"/>
    <w:pPr>
      <w:keepNext/>
      <w:keepLines/>
      <w:pageBreakBefore/>
      <w:spacing w:before="40" w:after="0"/>
      <w:jc w:val="center"/>
      <w:outlineLvl w:val="1"/>
    </w:pPr>
    <w:rPr>
      <w:rFonts w:eastAsiaTheme="majorEastAsia" w:cstheme="majorBidi"/>
      <w:b/>
      <w:sz w:val="44"/>
      <w:szCs w:val="26"/>
      <w:u w:val="double"/>
    </w:rPr>
  </w:style>
  <w:style w:type="paragraph" w:styleId="Heading3">
    <w:name w:val="heading 3"/>
    <w:aliases w:val="Block"/>
    <w:basedOn w:val="Normal"/>
    <w:next w:val="Normal"/>
    <w:link w:val="Heading3Char"/>
    <w:uiPriority w:val="2"/>
    <w:unhideWhenUsed/>
    <w:qFormat/>
    <w:rsid w:val="00EA063D"/>
    <w:pPr>
      <w:keepNext/>
      <w:keepLines/>
      <w:pageBreakBefore/>
      <w:spacing w:before="40" w:after="0"/>
      <w:jc w:val="center"/>
      <w:outlineLvl w:val="2"/>
    </w:pPr>
    <w:rPr>
      <w:rFonts w:eastAsiaTheme="majorEastAsia" w:cstheme="majorBidi"/>
      <w:b/>
      <w:sz w:val="32"/>
      <w:szCs w:val="24"/>
      <w:u w:val="single"/>
    </w:rPr>
  </w:style>
  <w:style w:type="paragraph" w:styleId="Heading4">
    <w:name w:val="heading 4"/>
    <w:aliases w:val="Tag,heading 2,Heading 2 Char2 Char,Heading 2 Char1 Char Char,Heading 2 Char Char Char Char,TAG, Ch,Big card,body,small text,Normal Tag,Ch,small space,no read,No Spacing211,No Spacing12,No Spacing2111,T,ta,t,Ta,CD - Cite,No Spacing4,No Spacing5"/>
    <w:basedOn w:val="Normal"/>
    <w:next w:val="Normal"/>
    <w:link w:val="Heading4Char"/>
    <w:uiPriority w:val="3"/>
    <w:unhideWhenUsed/>
    <w:qFormat/>
    <w:rsid w:val="00EA063D"/>
    <w:pPr>
      <w:keepNext/>
      <w:keepLines/>
      <w:spacing w:before="40" w:after="0"/>
      <w:outlineLvl w:val="3"/>
    </w:pPr>
    <w:rPr>
      <w:rFonts w:eastAsiaTheme="majorEastAsia" w:cstheme="majorBidi"/>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ocket Char"/>
    <w:basedOn w:val="DefaultParagraphFont"/>
    <w:link w:val="Heading1"/>
    <w:rsid w:val="00EA063D"/>
    <w:rPr>
      <w:rFonts w:ascii="Calibri" w:eastAsiaTheme="majorEastAsia" w:hAnsi="Calibri" w:cstheme="majorBidi"/>
      <w:b/>
      <w:sz w:val="52"/>
      <w:szCs w:val="32"/>
    </w:rPr>
  </w:style>
  <w:style w:type="character" w:customStyle="1" w:styleId="Heading2Char">
    <w:name w:val="Heading 2 Char"/>
    <w:aliases w:val="Hat Char"/>
    <w:basedOn w:val="DefaultParagraphFont"/>
    <w:link w:val="Heading2"/>
    <w:uiPriority w:val="1"/>
    <w:rsid w:val="00EA063D"/>
    <w:rPr>
      <w:rFonts w:ascii="Calibri" w:eastAsiaTheme="majorEastAsia" w:hAnsi="Calibri" w:cstheme="majorBidi"/>
      <w:b/>
      <w:sz w:val="44"/>
      <w:szCs w:val="26"/>
      <w:u w:val="double"/>
    </w:rPr>
  </w:style>
  <w:style w:type="character" w:customStyle="1" w:styleId="Heading3Char">
    <w:name w:val="Heading 3 Char"/>
    <w:aliases w:val="Block Char"/>
    <w:basedOn w:val="DefaultParagraphFont"/>
    <w:link w:val="Heading3"/>
    <w:uiPriority w:val="2"/>
    <w:rsid w:val="00EA063D"/>
    <w:rPr>
      <w:rFonts w:ascii="Calibri" w:eastAsiaTheme="majorEastAsia" w:hAnsi="Calibri" w:cstheme="majorBidi"/>
      <w:b/>
      <w:sz w:val="32"/>
      <w:u w:val="single"/>
    </w:rPr>
  </w:style>
  <w:style w:type="character" w:customStyle="1" w:styleId="Heading4Char">
    <w:name w:val="Heading 4 Char"/>
    <w:aliases w:val="Tag Char,heading 2 Char,Heading 2 Char2 Char Char,Heading 2 Char1 Char Char Char,Heading 2 Char Char Char Char Char,TAG Char, Ch Char,Big card Char,body Char,small text Char,Normal Tag Char,Ch Char,small space Char,no read Char,T Char"/>
    <w:basedOn w:val="DefaultParagraphFont"/>
    <w:link w:val="Heading4"/>
    <w:uiPriority w:val="3"/>
    <w:rsid w:val="00EA063D"/>
    <w:rPr>
      <w:rFonts w:ascii="Calibri" w:eastAsiaTheme="majorEastAsia" w:hAnsi="Calibri" w:cstheme="majorBidi"/>
      <w:b/>
      <w:iCs/>
      <w:sz w:val="26"/>
      <w:szCs w:val="22"/>
    </w:rPr>
  </w:style>
  <w:style w:type="character" w:customStyle="1" w:styleId="Style13ptBold">
    <w:name w:val="Style 13 pt Bold"/>
    <w:aliases w:val="Cite,Style Style Bold + 12 pt,Style Style Bold,Style Style Bold + 12pt,Style Style + 12 pt,Style Style Bo... +,Old Cite,Style Style Bold + 10 pt,tagld + 12 pt,Style Style Bold + 13 pt,Style Style Bold + 11 pt,tag + 12 pt,Not...,Not.,Not"/>
    <w:basedOn w:val="DefaultParagraphFont"/>
    <w:uiPriority w:val="5"/>
    <w:qFormat/>
    <w:rsid w:val="00EA063D"/>
    <w:rPr>
      <w:b/>
      <w:bCs/>
      <w:sz w:val="26"/>
      <w:u w:val="none"/>
    </w:rPr>
  </w:style>
  <w:style w:type="character" w:customStyle="1" w:styleId="StyleUnderline">
    <w:name w:val="Style Underline"/>
    <w:aliases w:val="Underline,Style Bold Underline,Underline Char,B,Intense Emphasis11,Intense Emphasis3,Intense Emphasis1111,Intense Emphasi,Intense Emphasis4,cites Char Ch,9.5 pt,Heading 3 Char1 Char Char Char,Thick Underline Char,Intense Emphasis21,no Ch"/>
    <w:basedOn w:val="DefaultParagraphFont"/>
    <w:uiPriority w:val="6"/>
    <w:qFormat/>
    <w:rsid w:val="00EA063D"/>
    <w:rPr>
      <w:b w:val="0"/>
      <w:sz w:val="22"/>
      <w:u w:val="single"/>
    </w:rPr>
  </w:style>
  <w:style w:type="character" w:styleId="Emphasis">
    <w:name w:val="Emphasis"/>
    <w:aliases w:val="Minimized,tag2,Size 10,emphasis in card,Evidence,minimized,Highlighted,Underlined,CD Card,ED - Tag,emphasis,Bold Underline,Emphasis!!,small,Qualifications,bold underline,normal card text,Shrunk,qualifications in card,qualifications,Debate,Box,s"/>
    <w:basedOn w:val="DefaultParagraphFont"/>
    <w:link w:val="textbold"/>
    <w:uiPriority w:val="7"/>
    <w:qFormat/>
    <w:rsid w:val="00EA063D"/>
    <w:rPr>
      <w:rFonts w:ascii="Calibri" w:hAnsi="Calibri"/>
      <w:b/>
      <w:i w:val="0"/>
      <w:iCs/>
      <w:sz w:val="22"/>
      <w:u w:val="single"/>
      <w:bdr w:val="none" w:sz="0" w:space="0" w:color="auto"/>
    </w:rPr>
  </w:style>
  <w:style w:type="character" w:styleId="FollowedHyperlink">
    <w:name w:val="FollowedHyperlink"/>
    <w:basedOn w:val="DefaultParagraphFont"/>
    <w:uiPriority w:val="99"/>
    <w:semiHidden/>
    <w:unhideWhenUsed/>
    <w:rsid w:val="00EA063D"/>
    <w:rPr>
      <w:color w:val="auto"/>
      <w:u w:val="none"/>
    </w:rPr>
  </w:style>
  <w:style w:type="character" w:styleId="Hyperlink">
    <w:name w:val="Hyperlink"/>
    <w:aliases w:val="heading 1 (block title),Important,Read,Card Text,Internet Link,Analytic Text,Internet link,Underline Char Char Char Char1,Heading 3 Char Char Char Char Char Char Char Char Char Char1,Tags v 2 Char1,Char Char1,Block Char1,Heading 3 Char1,TAG "/>
    <w:basedOn w:val="DefaultParagraphFont"/>
    <w:link w:val="Card"/>
    <w:uiPriority w:val="99"/>
    <w:unhideWhenUsed/>
    <w:rsid w:val="00EA063D"/>
    <w:rPr>
      <w:color w:val="auto"/>
      <w:u w:val="none"/>
    </w:rPr>
  </w:style>
  <w:style w:type="paragraph" w:styleId="DocumentMap">
    <w:name w:val="Document Map"/>
    <w:basedOn w:val="Normal"/>
    <w:link w:val="DocumentMapChar"/>
    <w:uiPriority w:val="99"/>
    <w:semiHidden/>
    <w:unhideWhenUsed/>
    <w:rsid w:val="00F11245"/>
    <w:pPr>
      <w:spacing w:after="0" w:line="240" w:lineRule="auto"/>
    </w:pPr>
    <w:rPr>
      <w:rFonts w:ascii="Lucida Grande" w:hAnsi="Lucida Grande" w:cs="Lucida Grande"/>
      <w:sz w:val="24"/>
    </w:rPr>
  </w:style>
  <w:style w:type="character" w:customStyle="1" w:styleId="DocumentMapChar">
    <w:name w:val="Document Map Char"/>
    <w:basedOn w:val="DefaultParagraphFont"/>
    <w:link w:val="DocumentMap"/>
    <w:uiPriority w:val="99"/>
    <w:semiHidden/>
    <w:rsid w:val="00F11245"/>
    <w:rPr>
      <w:rFonts w:ascii="Lucida Grande" w:hAnsi="Lucida Grande" w:cs="Lucida Grande"/>
    </w:rPr>
  </w:style>
  <w:style w:type="paragraph" w:styleId="NormalWeb">
    <w:name w:val="Normal (Web)"/>
    <w:basedOn w:val="Normal"/>
    <w:uiPriority w:val="99"/>
    <w:unhideWhenUsed/>
    <w:rsid w:val="002D5716"/>
    <w:pPr>
      <w:spacing w:before="100" w:beforeAutospacing="1" w:after="100" w:afterAutospacing="1" w:line="240" w:lineRule="auto"/>
    </w:pPr>
    <w:rPr>
      <w:rFonts w:ascii="Times New Roman" w:eastAsia="Times New Roman" w:hAnsi="Times New Roman" w:cs="Times New Roman"/>
      <w:sz w:val="24"/>
      <w:lang w:eastAsia="zh-CN"/>
    </w:rPr>
  </w:style>
  <w:style w:type="character" w:customStyle="1" w:styleId="related-articlecta">
    <w:name w:val="related-article__cta"/>
    <w:basedOn w:val="DefaultParagraphFont"/>
    <w:rsid w:val="002D5716"/>
  </w:style>
  <w:style w:type="character" w:styleId="Strong">
    <w:name w:val="Strong"/>
    <w:basedOn w:val="DefaultParagraphFont"/>
    <w:uiPriority w:val="22"/>
    <w:qFormat/>
    <w:rsid w:val="002D5716"/>
    <w:rPr>
      <w:b/>
      <w:bCs/>
    </w:rPr>
  </w:style>
  <w:style w:type="paragraph" w:customStyle="1" w:styleId="textbold">
    <w:name w:val="text bold"/>
    <w:basedOn w:val="Normal"/>
    <w:link w:val="Emphasis"/>
    <w:uiPriority w:val="7"/>
    <w:qFormat/>
    <w:rsid w:val="00781F4A"/>
    <w:pPr>
      <w:ind w:left="720"/>
      <w:jc w:val="both"/>
    </w:pPr>
    <w:rPr>
      <w:rFonts w:eastAsiaTheme="minorEastAsia"/>
      <w:b/>
      <w:iCs/>
      <w:szCs w:val="24"/>
      <w:u w:val="single"/>
    </w:rPr>
  </w:style>
  <w:style w:type="paragraph" w:customStyle="1" w:styleId="Card">
    <w:name w:val="Card"/>
    <w:aliases w:val="No Spacing22,No Spacing111112,nonunderlined"/>
    <w:basedOn w:val="Heading1"/>
    <w:link w:val="Hyperlink"/>
    <w:autoRedefine/>
    <w:uiPriority w:val="99"/>
    <w:qFormat/>
    <w:rsid w:val="001628AC"/>
    <w:pPr>
      <w:keepNext w:val="0"/>
      <w:keepLines w:val="0"/>
      <w:pageBreakBefore w:val="0"/>
      <w:jc w:val="left"/>
      <w:outlineLvl w:val="9"/>
    </w:pPr>
    <w:rPr>
      <w:rFonts w:asciiTheme="minorHAnsi" w:eastAsiaTheme="minorEastAsia" w:hAnsiTheme="minorHAnsi" w:cstheme="minorBidi"/>
      <w:b w:val="0"/>
      <w:sz w:val="24"/>
      <w:szCs w:val="24"/>
    </w:rPr>
  </w:style>
  <w:style w:type="paragraph" w:styleId="ListParagraph">
    <w:name w:val="List Paragraph"/>
    <w:basedOn w:val="Normal"/>
    <w:uiPriority w:val="34"/>
    <w:qFormat/>
    <w:rsid w:val="00077336"/>
    <w:pPr>
      <w:ind w:left="720"/>
      <w:contextualSpacing/>
    </w:pPr>
  </w:style>
  <w:style w:type="character" w:customStyle="1" w:styleId="m1828050590488997245gmail-style13ptbold">
    <w:name w:val="m_1828050590488997245gmail-style13ptbold"/>
    <w:basedOn w:val="DefaultParagraphFont"/>
    <w:rsid w:val="00CE5195"/>
  </w:style>
  <w:style w:type="character" w:customStyle="1" w:styleId="m1828050590488997245gmail-styleunderline">
    <w:name w:val="m_1828050590488997245gmail-styleunderline"/>
    <w:basedOn w:val="DefaultParagraphFont"/>
    <w:rsid w:val="00CE5195"/>
  </w:style>
  <w:style w:type="character" w:customStyle="1" w:styleId="m-47068054697379746gmail-style13ptbold">
    <w:name w:val="m_-47068054697379746gmail-style13ptbold"/>
    <w:basedOn w:val="DefaultParagraphFont"/>
    <w:rsid w:val="00CE5195"/>
  </w:style>
  <w:style w:type="character" w:customStyle="1" w:styleId="m-47068054697379746gmail-styleunderline">
    <w:name w:val="m_-47068054697379746gmail-styleunderline"/>
    <w:basedOn w:val="DefaultParagraphFont"/>
    <w:rsid w:val="00CE5195"/>
  </w:style>
  <w:style w:type="paragraph" w:styleId="BalloonText">
    <w:name w:val="Balloon Text"/>
    <w:basedOn w:val="Normal"/>
    <w:link w:val="BalloonTextChar"/>
    <w:uiPriority w:val="99"/>
    <w:semiHidden/>
    <w:unhideWhenUsed/>
    <w:rsid w:val="00EA063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063D"/>
    <w:rPr>
      <w:rFonts w:ascii="Segoe UI" w:eastAsiaTheme="minorHAns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www.tandfonline.com/doi/full/10.1080/00335630.2017.1360507?scroll=top&amp;needAccess=true" TargetMode="External"/><Relationship Id="rId102" Type="http://schemas.openxmlformats.org/officeDocument/2006/relationships/hyperlink" Target="https://www.tandfonline.com/doi/pdf/10.1080/00064246.2014.11413689" TargetMode="External"/><Relationship Id="rId103" Type="http://schemas.openxmlformats.org/officeDocument/2006/relationships/fontTable" Target="fontTable.xml"/><Relationship Id="rId10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hyperlink" Target="https://news.gallup.com/poll/244367/top-issues-voters-healthcare-economy-immigration.aspx" TargetMode="External"/><Relationship Id="rId10" Type="http://schemas.openxmlformats.org/officeDocument/2006/relationships/image" Target="media/image1.tiff"/><Relationship Id="rId11" Type="http://schemas.openxmlformats.org/officeDocument/2006/relationships/hyperlink" Target="https://www.cnn.com/2019/06/05/politics/cnn-poll-trump-prediction-economy-issues/index.html" TargetMode="External"/><Relationship Id="rId12" Type="http://schemas.openxmlformats.org/officeDocument/2006/relationships/hyperlink" Target="http://www.ssrs.com/" TargetMode="External"/><Relationship Id="rId13" Type="http://schemas.openxmlformats.org/officeDocument/2006/relationships/hyperlink" Target="https://www.politico.com/story/2019/03/21/trump-economy-election-1230495" TargetMode="External"/><Relationship Id="rId14" Type="http://schemas.openxmlformats.org/officeDocument/2006/relationships/hyperlink" Target="https://jamestown.org/program/tactical-side-russias-arms-sales-middle-east/" TargetMode="External"/><Relationship Id="rId15" Type="http://schemas.openxmlformats.org/officeDocument/2006/relationships/hyperlink" Target="https://www.lawfareblog.com/pushing-back-russia-middle-east-thought-experiment" TargetMode="External"/><Relationship Id="rId16" Type="http://schemas.openxmlformats.org/officeDocument/2006/relationships/hyperlink" Target="https://www.cnbc.com/2019/06/11/wall-street-expects-a-trump-win-in-2020-but-a-new-poll-points-to-a-different-outcome.html" TargetMode="External"/><Relationship Id="rId17" Type="http://schemas.openxmlformats.org/officeDocument/2006/relationships/hyperlink" Target="https://www.washingtonpost.com/news/energy-environment/wp/2017/06/05/withdrawing-from-the-paris-deal-takes-four-years-our-next-president-could-join-again-in-30-days/?utm_term=.64430f2b2578" TargetMode="External"/><Relationship Id="rId18" Type="http://schemas.openxmlformats.org/officeDocument/2006/relationships/hyperlink" Target="https://qz.com/996376/trump-has-decided-to-pull-the-us-from-the-paris-climate-agreement/" TargetMode="External"/><Relationship Id="rId19" Type="http://schemas.openxmlformats.org/officeDocument/2006/relationships/hyperlink" Target="https://thebulletin.org/2016/04/what-does-nuclear-terrorism-really-mean/" TargetMode="External"/><Relationship Id="rId30" Type="http://schemas.openxmlformats.org/officeDocument/2006/relationships/hyperlink" Target="https://www.forbes.com/sites/lorenthompson/2014/04/24/four-ways-the-ukraine-crisis-could-escalate-to-use-of-nuclear-weapons/" TargetMode="External"/><Relationship Id="rId31" Type="http://schemas.openxmlformats.org/officeDocument/2006/relationships/hyperlink" Target="https://muse.jhu.edu/article/685969/pdf" TargetMode="External"/><Relationship Id="rId32" Type="http://schemas.openxmlformats.org/officeDocument/2006/relationships/hyperlink" Target="http://undercommoning.org/undercommoning-within-against-and-beyond/" TargetMode="External"/><Relationship Id="rId33" Type="http://schemas.openxmlformats.org/officeDocument/2006/relationships/hyperlink" Target="http://contemporarycondition.blogspot.com/2014/07/toward-eco-egalitarian-university.html" TargetMode="External"/><Relationship Id="rId34" Type="http://schemas.openxmlformats.org/officeDocument/2006/relationships/hyperlink" Target="http://wisconsinlawreview.org/wp-content/uploads/2018/05/Cummings-Final.pdf" TargetMode="External"/><Relationship Id="rId35" Type="http://schemas.openxmlformats.org/officeDocument/2006/relationships/hyperlink" Target="https://www.npr.org/2018/07/17/629862434/transcript-obamas-speech-at-the-2018-nelson-mandela-annual-lecture" TargetMode="External"/><Relationship Id="rId36" Type="http://schemas.openxmlformats.org/officeDocument/2006/relationships/hyperlink" Target="https://www.thejc.com/news/uk-news/labour-suspends-electronic-intifada-blogger-asa-winstanley-who-called-jlm-israeli-embassy-proxy-1.481167" TargetMode="External"/><Relationship Id="rId37" Type="http://schemas.openxmlformats.org/officeDocument/2006/relationships/hyperlink" Target="https://assets.publishing.service.gov.uk/media/5b9a5283e5274a13a7fd95e4/K4D_HDR__Gender_and_conflict_in_Ukraine.pdf" TargetMode="External"/><Relationship Id="rId38" Type="http://schemas.openxmlformats.org/officeDocument/2006/relationships/hyperlink" Target="https://consortiumnews.com/2018/11/17/blowback-us-funded-ukraine-neo-nazis-mentor-us-white-supremacists/" TargetMode="External"/><Relationship Id="rId39" Type="http://schemas.openxmlformats.org/officeDocument/2006/relationships/hyperlink" Target="https://electronicintifada.net/content/israel-arming-neo-nazis-ukraine/24876" TargetMode="External"/><Relationship Id="rId50" Type="http://schemas.openxmlformats.org/officeDocument/2006/relationships/hyperlink" Target="https://www.rferl.org/a/the-russophobia-weapon/28476678.html" TargetMode="External"/><Relationship Id="rId51" Type="http://schemas.openxmlformats.org/officeDocument/2006/relationships/hyperlink" Target="https://www.newsweek.com/russiophobia-russia-report-antisemitic-nationalist-embassy-1425166?amp=1&amp;__twitter_impression=true" TargetMode="External"/><Relationship Id="rId52" Type="http://schemas.openxmlformats.org/officeDocument/2006/relationships/hyperlink" Target="https://en.wikipedia.org/wiki/The_Will_of_Peter_the_Great" TargetMode="External"/><Relationship Id="rId53" Type="http://schemas.openxmlformats.org/officeDocument/2006/relationships/hyperlink" Target="https://thehill.com/opinion/international/439885-mueller-report-unveils-american-democracy-under-russian-attack" TargetMode="External"/><Relationship Id="rId54" Type="http://schemas.openxmlformats.org/officeDocument/2006/relationships/hyperlink" Target="https://www.theatlantic.com/magazine/archive/2019/03/how-kleptocracy-came-to-america/580471/" TargetMode="External"/><Relationship Id="rId55" Type="http://schemas.openxmlformats.org/officeDocument/2006/relationships/hyperlink" Target="https://www.politico.eu/article/russia-plot-against-the-west-vladimir-putin-donald-trump-europe/" TargetMode="External"/><Relationship Id="rId56" Type="http://schemas.openxmlformats.org/officeDocument/2006/relationships/hyperlink" Target="https://www.themoscowtimes.com/2019/07/09/russia-to-re-educate-brainwashed-youth-in-patriotic-camps" TargetMode="External"/><Relationship Id="rId57" Type="http://schemas.openxmlformats.org/officeDocument/2006/relationships/hyperlink" Target="https://observer.com/2017/05/james-clapper-russia-xenophobia/" TargetMode="External"/><Relationship Id="rId58" Type="http://schemas.openxmlformats.org/officeDocument/2006/relationships/hyperlink" Target="https://www.theguardian.com/us-news/2017/jun/07/james-clapper-says-watergate-pales-in-comparison-with-trump-and-russia-scandal" TargetMode="External"/><Relationship Id="rId59" Type="http://schemas.openxmlformats.org/officeDocument/2006/relationships/hyperlink" Target="https://medium.com/the-anti-nihilist-institute/american-russophobia-is-real-and-its-helping-putin-a48ad884f149" TargetMode="External"/><Relationship Id="rId70" Type="http://schemas.openxmlformats.org/officeDocument/2006/relationships/hyperlink" Target="https://en.wikipedia.org/wiki/Armenian_language" TargetMode="External"/><Relationship Id="rId71" Type="http://schemas.openxmlformats.org/officeDocument/2006/relationships/hyperlink" Target="https://en.wikipedia.org/wiki/Russian_language" TargetMode="External"/><Relationship Id="rId72" Type="http://schemas.openxmlformats.org/officeDocument/2006/relationships/hyperlink" Target="https://en.wikipedia.org/wiki/Soviet_Union" TargetMode="External"/><Relationship Id="rId73" Type="http://schemas.openxmlformats.org/officeDocument/2006/relationships/hyperlink" Target="https://en.wikipedia.org/wiki/Historian" TargetMode="External"/><Relationship Id="rId74" Type="http://schemas.openxmlformats.org/officeDocument/2006/relationships/hyperlink" Target="https://en.wikipedia.org/wiki/Foreign_policy" TargetMode="External"/><Relationship Id="rId75" Type="http://schemas.openxmlformats.org/officeDocument/2006/relationships/hyperlink" Target="https://en.wikipedia.org/wiki/United_States" TargetMode="External"/><Relationship Id="rId76" Type="http://schemas.openxmlformats.org/officeDocument/2006/relationships/hyperlink" Target="https://en.wikipedia.org/wiki/Latin_America" TargetMode="External"/><Relationship Id="rId77" Type="http://schemas.openxmlformats.org/officeDocument/2006/relationships/hyperlink" Target="https://en.wikipedia.org/wiki/Sergo_Mikoyan" TargetMode="External"/><Relationship Id="rId78" Type="http://schemas.openxmlformats.org/officeDocument/2006/relationships/hyperlink" Target="https://en.wikipedia.org/wiki/Sergo_Mikoyan" TargetMode="External"/><Relationship Id="rId79" Type="http://schemas.openxmlformats.org/officeDocument/2006/relationships/hyperlink" Target="https://en.wikipedia.org/wiki/Anastas_Mikoyan" TargetMode="External"/><Relationship Id="rId90" Type="http://schemas.openxmlformats.org/officeDocument/2006/relationships/hyperlink" Target="https://en.wikipedia.org/wiki/Russian_Academy_of_Science" TargetMode="External"/><Relationship Id="rId91" Type="http://schemas.openxmlformats.org/officeDocument/2006/relationships/hyperlink" Target="https://larouchepub.com/eiw/public/2014/eirv41n26-20140627/12-19_4126.pdf" TargetMode="External"/><Relationship Id="rId92" Type="http://schemas.openxmlformats.org/officeDocument/2006/relationships/hyperlink" Target="https://en.wikipedia.org/wiki/Russian_Academy_of_Science" TargetMode="External"/><Relationship Id="rId93" Type="http://schemas.openxmlformats.org/officeDocument/2006/relationships/hyperlink" Target="https://larouchepub.com/eiw/public/2014/eirv41n26-20140627/12-19_4126.pdf" TargetMode="External"/><Relationship Id="rId94" Type="http://schemas.openxmlformats.org/officeDocument/2006/relationships/hyperlink" Target="https://en.wikipedia.org/wiki/Russian_Academy_of_Science" TargetMode="External"/><Relationship Id="rId95" Type="http://schemas.openxmlformats.org/officeDocument/2006/relationships/hyperlink" Target="https://larouchepub.com/eiw/public/2014/eirv41n26-20140627/12-19_4126.pdf" TargetMode="External"/><Relationship Id="rId96" Type="http://schemas.openxmlformats.org/officeDocument/2006/relationships/hyperlink" Target="https://en.wikipedia.org/wiki/Russian_Academy_of_Science" TargetMode="External"/><Relationship Id="rId97" Type="http://schemas.openxmlformats.org/officeDocument/2006/relationships/hyperlink" Target="https://larouchepub.com/eiw/public/2014/eirv41n26-20140627/12-19_4126.pdf" TargetMode="External"/><Relationship Id="rId98" Type="http://schemas.openxmlformats.org/officeDocument/2006/relationships/hyperlink" Target="https://www.theamericanconservative.com/buchanan/a-foreign-policy-of-russophobia/" TargetMode="External"/><Relationship Id="rId99" Type="http://schemas.openxmlformats.org/officeDocument/2006/relationships/hyperlink" Target="https://www.foreignaffairs.com/articles/russia-fsu/2014-08-18/why-ukraine-crisis-west-s-fault" TargetMode="External"/><Relationship Id="rId20" Type="http://schemas.openxmlformats.org/officeDocument/2006/relationships/hyperlink" Target="https://www.freep.com/story/news/politics/elections/2018/11/11/trump-2020-election-midwest-blue-wall/1956170002/" TargetMode="External"/><Relationship Id="rId21" Type="http://schemas.openxmlformats.org/officeDocument/2006/relationships/hyperlink" Target="https://www.haaretz.com/world-news/.premium-why-iran-thinks-it-has-an-insurance-policy-against-an-israeli-or-u-s-1.6387189" TargetMode="External"/><Relationship Id="rId22" Type="http://schemas.openxmlformats.org/officeDocument/2006/relationships/hyperlink" Target="https://www.usnews.com/opinion/world-report/articles/2017-02-10/donald-trump-iran-and-the-fast-track-to-nuclear-war-in-the-middle-east" TargetMode="External"/><Relationship Id="rId23" Type="http://schemas.openxmlformats.org/officeDocument/2006/relationships/hyperlink" Target="https://www.cato.org/publications/commentary/washington-quietly-increases-lethal-weapons-ukraine" TargetMode="External"/><Relationship Id="rId24" Type="http://schemas.openxmlformats.org/officeDocument/2006/relationships/hyperlink" Target="https://www.washingtonpost.com/opinions/giving-weapons-to-ukraine-could-goad-putin-into-a-regional-war/2015/02/05/ec2e9680-abf5-11e4-ad71-7b9eba0f87d6_story.html?noredirect=on&amp;utm_term=.f206242b4831" TargetMode="External"/><Relationship Id="rId25" Type="http://schemas.openxmlformats.org/officeDocument/2006/relationships/hyperlink" Target="https://www.washingtonpost.com/news/monkey-cage/wp/2018/04/09/the-war-in-ukraine-is-more-devastating-than-you-know/?noredirect=on&amp;utm_term=.3e0a8437727d" TargetMode="External"/><Relationship Id="rId26" Type="http://schemas.openxmlformats.org/officeDocument/2006/relationships/hyperlink" Target="https://www.cnn.com/2014/04/18/opinion/allison-ukraine-civil-war/index.html" TargetMode="External"/><Relationship Id="rId27" Type="http://schemas.openxmlformats.org/officeDocument/2006/relationships/hyperlink" Target="http://edition.cnn.com/2014/04/17/politics/obama-news-cobference-transcript/?hpt=po_c1" TargetMode="External"/><Relationship Id="rId28" Type="http://schemas.openxmlformats.org/officeDocument/2006/relationships/hyperlink" Target="http://www.nytimes.com/2014/04/16/world/europe/ukraine-russia.html?hpw&amp;rref=world&amp;assetType=nyt_now&amp;_r=0" TargetMode="External"/><Relationship Id="rId29" Type="http://schemas.openxmlformats.org/officeDocument/2006/relationships/hyperlink" Target="http://live.belfercenter.org/publication/24031/good_news_from_ukraine.html" TargetMode="External"/><Relationship Id="rId40" Type="http://schemas.openxmlformats.org/officeDocument/2006/relationships/hyperlink" Target="https://thehill.com/policy/defense/380483-congress-bans-arms-to-controversial-ukrainian-militia-linked-to-neo-nazis" TargetMode="External"/><Relationship Id="rId41" Type="http://schemas.openxmlformats.org/officeDocument/2006/relationships/hyperlink" Target="https://www.palgrave.com/us/book/9780230614185?wt_mc=ThirdParty.SpringerLink.3.EPR653.About_eBook" TargetMode="External"/><Relationship Id="rId42" Type="http://schemas.openxmlformats.org/officeDocument/2006/relationships/hyperlink" Target="https://www.palgrave.com/us/book/9780230614185?wt_mc=ThirdParty.SpringerLink.3.EPR653.About_eBook" TargetMode="External"/><Relationship Id="rId43" Type="http://schemas.openxmlformats.org/officeDocument/2006/relationships/hyperlink" Target="https://www.palgrave.com/us/book/9780230614185?wt_mc=ThirdParty.SpringerLink.3.EPR653.About_eBook" TargetMode="External"/><Relationship Id="rId44" Type="http://schemas.openxmlformats.org/officeDocument/2006/relationships/hyperlink" Target="https://www.palgrave.com/us/book/9780230614185?wt_mc=ThirdParty.SpringerLink.3.EPR653.About_eBook" TargetMode="External"/><Relationship Id="rId45" Type="http://schemas.openxmlformats.org/officeDocument/2006/relationships/hyperlink" Target="https://www.taylorfrancis.com/books/e/9780203112427" TargetMode="External"/><Relationship Id="rId46" Type="http://schemas.openxmlformats.org/officeDocument/2006/relationships/hyperlink" Target="https://www.taylorfrancis.com/books/e/9780203112427" TargetMode="External"/><Relationship Id="rId47" Type="http://schemas.openxmlformats.org/officeDocument/2006/relationships/hyperlink" Target="http://www.publicseminar.org/2019/03/american-russophobia-in-the-age-of-liberal-decline/" TargetMode="External"/><Relationship Id="rId48" Type="http://schemas.openxmlformats.org/officeDocument/2006/relationships/hyperlink" Target="https://www.themoscowtimes.com/2019/07/03/the-paradox-of-american-russophobia-a66241" TargetMode="External"/><Relationship Id="rId49" Type="http://schemas.openxmlformats.org/officeDocument/2006/relationships/hyperlink" Target="http://russiaun.ru/en/news/re_1904" TargetMode="External"/><Relationship Id="rId60" Type="http://schemas.openxmlformats.org/officeDocument/2006/relationships/hyperlink" Target="https://www.theguardian.com/us-news/2017/jun/07/james-clapper-says-watergate-pales-in-comparison-with-trump-and-russia-scandal" TargetMode="External"/><Relationship Id="rId61" Type="http://schemas.openxmlformats.org/officeDocument/2006/relationships/hyperlink" Target="https://opendemocracy.net/od-russia/anna-lind-guzik/grab-him-by-wallet" TargetMode="External"/><Relationship Id="rId62" Type="http://schemas.openxmlformats.org/officeDocument/2006/relationships/hyperlink" Target="https://medium.com/the-anti-nihilist-institute/russia-as-a-white-mans-paradise-other-scary-reasons-why-trump-adores-putin-and-what-to-do-c49bf7547bba" TargetMode="External"/><Relationship Id="rId63" Type="http://schemas.openxmlformats.org/officeDocument/2006/relationships/hyperlink" Target="https://www.counterpunch.org/2018/12/19/russophobia-and-the-specter-of-war/" TargetMode="External"/><Relationship Id="rId64" Type="http://schemas.openxmlformats.org/officeDocument/2006/relationships/hyperlink" Target="https://www.amazon.com/exec/obidos/ASIN/1510745815/counterpunchmaga" TargetMode="External"/><Relationship Id="rId65" Type="http://schemas.openxmlformats.org/officeDocument/2006/relationships/hyperlink" Target="https://www.amazon.com/exec/obidos/ASIN/1608196739/counterpunchmaga" TargetMode="External"/><Relationship Id="rId66" Type="http://schemas.openxmlformats.org/officeDocument/2006/relationships/hyperlink" Target="https://s3.amazonaws.com/academia.edu.documents/40758398/EU_Russia_Uncommon_Spaces_Meszaros_Edina_article.pdf?response-content-disposition=inline%3B%20filename%3DThe_EU_-_Russia_Uncommon_Spaces_Stereoty.pdf&amp;X-Amz-Algorithm=AWS4-HMAC-SHA256&amp;X-Amz-Credential=AKIAIWOWYYGZ2Y53UL3A%2F20190702%2Fus-east-1%2Fs3%2Faws4_request&amp;X-Amz-Date=20190702T202925Z&amp;X-Amz-Expires=3600&amp;X-Amz-SignedHeaders=host&amp;X-Amz-Signature=b328de0ab399c1b6caee51aa00c44e84d9209c1c5986f3a7036b8db82e45d15c" TargetMode="External"/><Relationship Id="rId67" Type="http://schemas.openxmlformats.org/officeDocument/2006/relationships/hyperlink" Target="http://www.academia.edu/download/30977731/Ch_8.pdf" TargetMode="External"/><Relationship Id="rId68" Type="http://schemas.openxmlformats.org/officeDocument/2006/relationships/hyperlink" Target="file:///C:\Users\2424s\Downloads\JohnJMearsheimerWhytheUkr.pdf" TargetMode="External"/><Relationship Id="rId69" Type="http://schemas.openxmlformats.org/officeDocument/2006/relationships/hyperlink" Target="file:///C:\Users\2424s\Downloads\JohnJMearsheimerWhytheUkr.pdf" TargetMode="External"/><Relationship Id="rId100" Type="http://schemas.openxmlformats.org/officeDocument/2006/relationships/hyperlink" Target="https://ceasefiremagazine.co.uk/author/andrew-robinson/" TargetMode="External"/><Relationship Id="rId80" Type="http://schemas.openxmlformats.org/officeDocument/2006/relationships/hyperlink" Target="https://en.wikipedia.org/wiki/Old_Bolshevik" TargetMode="External"/><Relationship Id="rId81" Type="http://schemas.openxmlformats.org/officeDocument/2006/relationships/hyperlink" Target="https://en.wikipedia.org/wiki/Nikita_Khrushchev" TargetMode="External"/><Relationship Id="rId82" Type="http://schemas.openxmlformats.org/officeDocument/2006/relationships/hyperlink" Target="https://iiss.tandfonline.com/doi/abs/10.1080/00396338.1998.9688528" TargetMode="External"/><Relationship Id="rId83" Type="http://schemas.openxmlformats.org/officeDocument/2006/relationships/hyperlink" Target="http://kmseethi.com/wp-content/uploads/2018/05/South-Asian-Journal-of-Diplomacy-Vol.6.-2015-Draft.pdf" TargetMode="External"/><Relationship Id="rId84" Type="http://schemas.openxmlformats.org/officeDocument/2006/relationships/hyperlink" Target="https://papers.ssrn.com/sol3/papers.cfm?abstract_id=2650162" TargetMode="External"/><Relationship Id="rId85" Type="http://schemas.openxmlformats.org/officeDocument/2006/relationships/hyperlink" Target="https://mronline.org/2017/08/24/pentagon-denounces-american-nazis-while-arming-ukrainian-nazis/" TargetMode="External"/><Relationship Id="rId86" Type="http://schemas.openxmlformats.org/officeDocument/2006/relationships/hyperlink" Target="https://www.rferl.org/a/ukraine-russia-us-mattis-to-visit/28684453.html" TargetMode="External"/><Relationship Id="rId87" Type="http://schemas.openxmlformats.org/officeDocument/2006/relationships/hyperlink" Target="https://dninews.com/article/donetsk-defense-weekly-situation-report-08182017" TargetMode="External"/><Relationship Id="rId88" Type="http://schemas.openxmlformats.org/officeDocument/2006/relationships/hyperlink" Target="https://dninews.com/article/alexander-zakharchenko-we-are-not-fighting-ukrainians-banderites" TargetMode="External"/><Relationship Id="rId89" Type="http://schemas.openxmlformats.org/officeDocument/2006/relationships/hyperlink" Target="https://www.nytimes.com/2017/08/16/us/joint-chiefs-tweets-racism-charlottesville-veterans.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ylie%20Torguson\AppData\Roaming\Microsoft\Templates\Deb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B7048220BF6294AA81A81154006E0AD" ma:contentTypeVersion="1" ma:contentTypeDescription="Create a new document." ma:contentTypeScope="" ma:versionID="758fa84223e1315f6f570b93833ff203">
  <xsd:schema xmlns:xsd="http://www.w3.org/2001/XMLSchema" xmlns:xs="http://www.w3.org/2001/XMLSchema" xmlns:p="http://schemas.microsoft.com/office/2006/metadata/properties" targetNamespace="http://schemas.microsoft.com/office/2006/metadata/properties" ma:root="true" ma:fieldsID="d7e1f43ebed5d78fff7f4615dbc6b38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90BFFB-A158-405F-A8B0-58A27F10BCE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C695485-26C2-4287-99C4-620F927462C0}">
  <ds:schemaRefs>
    <ds:schemaRef ds:uri="http://schemas.microsoft.com/sharepoint/v3/contenttype/forms"/>
  </ds:schemaRefs>
</ds:datastoreItem>
</file>

<file path=customXml/itemProps3.xml><?xml version="1.0" encoding="utf-8"?>
<ds:datastoreItem xmlns:ds="http://schemas.openxmlformats.org/officeDocument/2006/customXml" ds:itemID="{A96B8D91-DB37-4A6B-BB98-F47F5C30BC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6763C219-13B2-FD44-8681-65EB1337A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C:\Users\Rylie Torguson\AppData\Roaming\Microsoft\Templates\Debate.dotm</Template>
  <TotalTime>54</TotalTime>
  <Pages>222</Pages>
  <Words>115984</Words>
  <Characters>661111</Characters>
  <Application>Microsoft Macintosh Word</Application>
  <DocSecurity>0</DocSecurity>
  <Lines>5509</Lines>
  <Paragraphs>1551</Paragraphs>
  <ScaleCrop>false</ScaleCrop>
  <HeadingPairs>
    <vt:vector size="2" baseType="variant">
      <vt:variant>
        <vt:lpstr>Title</vt:lpstr>
      </vt:variant>
      <vt:variant>
        <vt:i4>1</vt:i4>
      </vt:variant>
    </vt:vector>
  </HeadingPairs>
  <TitlesOfParts>
    <vt:vector size="1" baseType="lpstr">
      <vt:lpstr>Verbatim Mac</vt:lpstr>
    </vt:vector>
  </TitlesOfParts>
  <Manager/>
  <Company>Ashtar Communications</Company>
  <LinksUpToDate>false</LinksUpToDate>
  <CharactersWithSpaces>775544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Verbatim Mac</dc:title>
  <dc:subject/>
  <dc:creator>Microsoft Office User</dc:creator>
  <cp:keywords>5.2</cp:keywords>
  <dc:description/>
  <cp:lastModifiedBy>Microsoft Office User</cp:lastModifiedBy>
  <cp:revision>18</cp:revision>
  <dcterms:created xsi:type="dcterms:W3CDTF">2019-07-13T18:09:00Z</dcterms:created>
  <dcterms:modified xsi:type="dcterms:W3CDTF">2019-07-26T03:21:00Z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0x0101003B7048220BF6294AA81A81154006E0AD</vt:lpwstr>
  </property>
</Properties>
</file>